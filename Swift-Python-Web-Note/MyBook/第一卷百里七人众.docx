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0C58F" w14:textId="77777777" w:rsidR="00F00600" w:rsidRDefault="00F00600"/>
    <w:tbl>
      <w:tblPr>
        <w:tblpPr w:leftFromText="182" w:rightFromText="182" w:vertAnchor="page" w:horzAnchor="page" w:tblpXSpec="center" w:tblpY="13243"/>
        <w:tblOverlap w:val="never"/>
        <w:tblW w:w="5385" w:type="dxa"/>
        <w:jc w:val="center"/>
        <w:tblLayout w:type="fixed"/>
        <w:tblLook w:val="04A0" w:firstRow="1" w:lastRow="0" w:firstColumn="1" w:lastColumn="0" w:noHBand="0" w:noVBand="1"/>
      </w:tblPr>
      <w:tblGrid>
        <w:gridCol w:w="5385"/>
      </w:tblGrid>
      <w:tr w:rsidR="00CE659C" w14:paraId="282B8C08" w14:textId="77777777">
        <w:trPr>
          <w:trHeight w:val="2550"/>
          <w:jc w:val="center"/>
        </w:trPr>
        <w:tc>
          <w:tcPr>
            <w:tcW w:w="5385" w:type="dxa"/>
            <w:vAlign w:val="center"/>
          </w:tcPr>
          <w:p w14:paraId="1FE7A9CF" w14:textId="77777777" w:rsidR="00CE659C" w:rsidRDefault="007A6CFF" w:rsidP="001B6BF3">
            <w:pPr>
              <w:pStyle w:val="1"/>
              <w:spacing w:before="100" w:after="100"/>
              <w:jc w:val="center"/>
              <w:rPr>
                <w:rFonts w:hint="default"/>
              </w:rPr>
            </w:pPr>
            <w:bookmarkStart w:id="0" w:name="_Toc16432"/>
            <w:r>
              <w:t>陆三阴</w:t>
            </w:r>
            <w:bookmarkEnd w:id="0"/>
          </w:p>
          <w:p w14:paraId="156A4025" w14:textId="77777777" w:rsidR="00CE659C" w:rsidRDefault="007A6CFF">
            <w:pPr>
              <w:pStyle w:val="3"/>
              <w:jc w:val="center"/>
            </w:pPr>
            <w:bookmarkStart w:id="1" w:name="_Toc27876"/>
            <w:r>
              <w:rPr>
                <w:rFonts w:hint="eastAsia"/>
              </w:rPr>
              <w:t>罗季</w:t>
            </w:r>
            <w:bookmarkEnd w:id="1"/>
          </w:p>
        </w:tc>
      </w:tr>
    </w:tbl>
    <w:p w14:paraId="29A7D86A" w14:textId="77777777" w:rsidR="00CE659C" w:rsidRPr="00716C03" w:rsidRDefault="00107359">
      <w:r>
        <w:pict w14:anchorId="290E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96.4pt;height:633.05pt;z-index:-251658240;mso-position-horizontal-relative:page;mso-position-vertical-relative:page">
            <v:imagedata r:id="rId9" o:title="dcd8b760b3af74b7f6365404"/>
            <w10:wrap anchorx="page" anchory="page"/>
          </v:shape>
        </w:pict>
      </w:r>
      <w:r>
        <w:pict w14:anchorId="2E8298CC">
          <v:rect id="_x0000_s1026" style="position:absolute;left:0;text-align:left;margin-left:-1.75pt;margin-top:496.55pt;width:598.15pt;height:64.5pt;z-index:251659264;mso-position-horizontal-relative:page;mso-position-vertical-relative:text" stroked="f">
            <v:fill o:opacity2="0" type="gradient"/>
            <w10:wrap anchorx="page"/>
          </v:rect>
        </w:pict>
      </w:r>
      <w:r w:rsidR="007A6CFF">
        <w:rPr>
          <w:rFonts w:ascii="华文新魏" w:eastAsia="华文新魏" w:hAnsi="华文新魏" w:cs="华文新魏" w:hint="eastAsia"/>
          <w:sz w:val="28"/>
          <w:szCs w:val="28"/>
        </w:rPr>
        <w:t>那夜梦见了你，让吾满心欢喜，更让吾满眶涩然……</w:t>
      </w:r>
    </w:p>
    <w:p w14:paraId="27261541" w14:textId="77777777" w:rsidR="00AC2122" w:rsidRDefault="00AC2122">
      <w:pPr>
        <w:rPr>
          <w:rFonts w:ascii="华文新魏" w:eastAsia="华文新魏" w:hAnsi="华文新魏" w:cs="华文新魏"/>
          <w:sz w:val="28"/>
          <w:szCs w:val="28"/>
        </w:rPr>
      </w:pPr>
    </w:p>
    <w:p w14:paraId="7B0A21AC" w14:textId="77777777" w:rsidR="00F75C05" w:rsidRDefault="00F75C05">
      <w:pPr>
        <w:rPr>
          <w:rFonts w:ascii="华文新魏" w:eastAsia="华文新魏" w:hAnsi="华文新魏" w:cs="华文新魏"/>
          <w:sz w:val="28"/>
          <w:szCs w:val="28"/>
        </w:rPr>
        <w:sectPr w:rsidR="00F75C05">
          <w:headerReference w:type="default" r:id="rId10"/>
          <w:footerReference w:type="default" r:id="rId11"/>
          <w:pgSz w:w="11906" w:h="16838"/>
          <w:pgMar w:top="1440" w:right="1800" w:bottom="1440" w:left="1800" w:header="851" w:footer="992" w:gutter="0"/>
          <w:cols w:space="425"/>
          <w:docGrid w:type="lines" w:linePitch="312"/>
        </w:sectPr>
      </w:pPr>
    </w:p>
    <w:p w14:paraId="4EBAB321" w14:textId="77777777" w:rsidR="00CE659C" w:rsidRDefault="00F75C05" w:rsidP="00F75C05">
      <w:r>
        <w:rPr>
          <w:rFonts w:hint="eastAsia"/>
        </w:rPr>
        <w:lastRenderedPageBreak/>
        <w:t>楔子</w:t>
      </w:r>
    </w:p>
    <w:p w14:paraId="6B76C556" w14:textId="77777777" w:rsidR="00F75C05" w:rsidRDefault="00F75C05" w:rsidP="00F75C05"/>
    <w:p w14:paraId="467D77F7" w14:textId="77777777" w:rsidR="00F75C05" w:rsidRDefault="00F75C05" w:rsidP="00F75C05">
      <w:r>
        <w:rPr>
          <w:rFonts w:hint="eastAsia"/>
        </w:rPr>
        <w:t>你是否想过，你与这世界的关系是什么？</w:t>
      </w:r>
    </w:p>
    <w:p w14:paraId="56702528" w14:textId="77777777" w:rsidR="00407CBD" w:rsidRDefault="00407CBD" w:rsidP="00F75C05">
      <w:r>
        <w:rPr>
          <w:rFonts w:hint="eastAsia"/>
        </w:rPr>
        <w:t>这百年的历史是有断层的。</w:t>
      </w:r>
    </w:p>
    <w:p w14:paraId="274E54FC" w14:textId="77777777" w:rsidR="00DA2850" w:rsidRPr="00DA2850" w:rsidRDefault="00DA2850" w:rsidP="00F75C05">
      <w:r>
        <w:rPr>
          <w:rFonts w:hint="eastAsia"/>
        </w:rPr>
        <w:t>断层之前一片迷惘，传说中，世界上有七件关键之物，可以百年历史谜团的关键，为此发生了无数的战争，将他们所能看到的疆土分裂成两境，七脉，以及三途河。</w:t>
      </w:r>
    </w:p>
    <w:p w14:paraId="031F1F24" w14:textId="77777777" w:rsidR="00407CBD" w:rsidRDefault="00407CBD" w:rsidP="00F75C05">
      <w:r>
        <w:rPr>
          <w:rFonts w:hint="eastAsia"/>
        </w:rPr>
        <w:t>青禾元年，</w:t>
      </w:r>
      <w:r w:rsidR="00736AAB">
        <w:rPr>
          <w:rFonts w:hint="eastAsia"/>
        </w:rPr>
        <w:t>赵室皇族</w:t>
      </w:r>
      <w:r w:rsidR="00902AAF">
        <w:rPr>
          <w:rFonts w:hint="eastAsia"/>
        </w:rPr>
        <w:t>在两境建立了曜日帝国</w:t>
      </w:r>
      <w:r w:rsidR="004C76D2">
        <w:rPr>
          <w:rFonts w:hint="eastAsia"/>
        </w:rPr>
        <w:t>，成了断层之后的第一个，也是</w:t>
      </w:r>
      <w:r w:rsidR="00DA2850">
        <w:rPr>
          <w:rFonts w:hint="eastAsia"/>
        </w:rPr>
        <w:t>唯一</w:t>
      </w:r>
      <w:r w:rsidR="004C76D2">
        <w:rPr>
          <w:rFonts w:hint="eastAsia"/>
        </w:rPr>
        <w:t>一个已</w:t>
      </w:r>
      <w:r w:rsidR="00736AAB">
        <w:rPr>
          <w:rFonts w:hint="eastAsia"/>
        </w:rPr>
        <w:t>知的王朝。</w:t>
      </w:r>
    </w:p>
    <w:p w14:paraId="5BFA6884" w14:textId="77777777" w:rsidR="001C2A29" w:rsidRDefault="001C2A29" w:rsidP="00F75C05">
      <w:r>
        <w:rPr>
          <w:rFonts w:hint="eastAsia"/>
        </w:rPr>
        <w:t>七十余年后，</w:t>
      </w:r>
      <w:r w:rsidR="0023139F">
        <w:rPr>
          <w:rFonts w:hint="eastAsia"/>
        </w:rPr>
        <w:t>七脉守护之一的</w:t>
      </w:r>
      <w:r w:rsidR="006D695F">
        <w:rPr>
          <w:rFonts w:hint="eastAsia"/>
        </w:rPr>
        <w:t>止戈流主</w:t>
      </w:r>
      <w:r w:rsidR="0023139F">
        <w:rPr>
          <w:rFonts w:hint="eastAsia"/>
        </w:rPr>
        <w:t>西门缜斗剑身死，</w:t>
      </w:r>
      <w:r w:rsidR="006D695F">
        <w:rPr>
          <w:rFonts w:hint="eastAsia"/>
        </w:rPr>
        <w:t>两境平衡再一次被打破，</w:t>
      </w:r>
      <w:r w:rsidR="009D738B">
        <w:rPr>
          <w:rFonts w:hint="eastAsia"/>
        </w:rPr>
        <w:t>一卷风雨即将</w:t>
      </w:r>
      <w:r w:rsidR="00EC5925">
        <w:rPr>
          <w:rFonts w:hint="eastAsia"/>
        </w:rPr>
        <w:t>席卷天下。</w:t>
      </w:r>
    </w:p>
    <w:p w14:paraId="308871E3" w14:textId="77777777" w:rsidR="00D6767A" w:rsidRDefault="004D2988" w:rsidP="00F75C05">
      <w:r>
        <w:rPr>
          <w:rFonts w:hint="eastAsia"/>
        </w:rPr>
        <w:t>凤凰于飞，必先涅槃。</w:t>
      </w:r>
      <w:r w:rsidR="00D6767A">
        <w:rPr>
          <w:rFonts w:hint="eastAsia"/>
        </w:rPr>
        <w:t>天下将乱，风雨兴焉。</w:t>
      </w:r>
    </w:p>
    <w:p w14:paraId="7D85EB73" w14:textId="77777777" w:rsidR="0019770D" w:rsidRDefault="009D738B" w:rsidP="00F75C05">
      <w:r>
        <w:rPr>
          <w:rFonts w:hint="eastAsia"/>
        </w:rPr>
        <w:t>站在暴风雨中央的，是西门缜的女儿西门纤纤</w:t>
      </w:r>
      <w:r w:rsidR="0019770D">
        <w:rPr>
          <w:rFonts w:hint="eastAsia"/>
        </w:rPr>
        <w:t>。</w:t>
      </w:r>
    </w:p>
    <w:p w14:paraId="15A6A0C1" w14:textId="77777777" w:rsidR="003F1B8F" w:rsidRDefault="0057123B" w:rsidP="0057123B">
      <w:pPr>
        <w:pStyle w:val="3"/>
        <w:numPr>
          <w:ilvl w:val="0"/>
          <w:numId w:val="1"/>
        </w:numPr>
      </w:pPr>
      <w:r>
        <w:rPr>
          <w:rFonts w:hint="eastAsia"/>
        </w:rPr>
        <w:t>人在少年时</w:t>
      </w:r>
    </w:p>
    <w:p w14:paraId="3471B6E6" w14:textId="77777777" w:rsidR="0057123B" w:rsidRPr="00E10694" w:rsidRDefault="0057123B" w:rsidP="00E10694">
      <w:r>
        <w:rPr>
          <w:rFonts w:hint="eastAsia"/>
        </w:rPr>
        <w:t>这百年的历史是有断层的。</w:t>
      </w:r>
    </w:p>
    <w:p w14:paraId="09826488" w14:textId="77777777" w:rsidR="00AF7B3F" w:rsidRPr="00E10694" w:rsidRDefault="00AF7B3F" w:rsidP="00E10694">
      <w:r w:rsidRPr="00E10694">
        <w:t>青思阁的由来是这样的，青是一个名字，思是另一个名字，两个名字组成了青思阁。</w:t>
      </w:r>
    </w:p>
    <w:p w14:paraId="6A577A1D" w14:textId="77777777" w:rsidR="00AF7B3F" w:rsidRPr="00E10694" w:rsidRDefault="00AF7B3F" w:rsidP="00E10694">
      <w:r w:rsidRPr="00E10694">
        <w:t>没有人知道这个叫思的人是谁，因为那是断层前的人物。</w:t>
      </w:r>
    </w:p>
    <w:p w14:paraId="38F49A07" w14:textId="77777777" w:rsidR="00AF7B3F" w:rsidRPr="00E10694" w:rsidRDefault="00AF7B3F" w:rsidP="00E10694">
      <w:r w:rsidRPr="00E10694">
        <w:t>断层之前，一片虚无。</w:t>
      </w:r>
    </w:p>
    <w:p w14:paraId="1AC5E32D" w14:textId="77777777" w:rsidR="00AF7B3F" w:rsidRPr="00E10694" w:rsidRDefault="0049678A" w:rsidP="00E10694">
      <w:r w:rsidRPr="00E10694">
        <w:t>阻断了一切历史，湮没了</w:t>
      </w:r>
      <w:r w:rsidR="00AF7B3F" w:rsidRPr="00E10694">
        <w:t>所有英雄。</w:t>
      </w:r>
    </w:p>
    <w:p w14:paraId="34A8E6A7" w14:textId="77777777" w:rsidR="00AF7B3F" w:rsidRPr="00E10694" w:rsidRDefault="0049678A" w:rsidP="00E10694">
      <w:r w:rsidRPr="00E10694">
        <w:t>除了他</w:t>
      </w:r>
      <w:r w:rsidRPr="00E10694">
        <w:rPr>
          <w:rFonts w:hint="eastAsia"/>
        </w:rPr>
        <w:t>……</w:t>
      </w:r>
    </w:p>
    <w:p w14:paraId="4EA55C13" w14:textId="77777777" w:rsidR="00AF7B3F" w:rsidRPr="00E10694" w:rsidRDefault="00AF7B3F" w:rsidP="00E10694">
      <w:r w:rsidRPr="00E10694">
        <w:t>他就是青。</w:t>
      </w:r>
    </w:p>
    <w:p w14:paraId="38CA22B7" w14:textId="77777777" w:rsidR="00AF7B3F" w:rsidRPr="00E10694" w:rsidRDefault="00AF7B3F" w:rsidP="00E10694">
      <w:r w:rsidRPr="00E10694">
        <w:t>青，就是陆渊青。</w:t>
      </w:r>
    </w:p>
    <w:p w14:paraId="3DA289D7" w14:textId="77777777" w:rsidR="00AF7B3F" w:rsidRPr="00E10694" w:rsidRDefault="00AF7B3F" w:rsidP="00E10694">
      <w:r w:rsidRPr="00E10694">
        <w:t>只有</w:t>
      </w:r>
      <w:r w:rsidR="0049678A" w:rsidRPr="00E10694">
        <w:rPr>
          <w:rFonts w:hint="eastAsia"/>
        </w:rPr>
        <w:t>这</w:t>
      </w:r>
      <w:r w:rsidRPr="00E10694">
        <w:t>个名字没有被这</w:t>
      </w:r>
      <w:r w:rsidRPr="00E10694">
        <w:rPr>
          <w:rFonts w:hint="eastAsia"/>
        </w:rPr>
        <w:t>百年历史</w:t>
      </w:r>
      <w:r w:rsidRPr="00E10694">
        <w:t>断层埋葬。</w:t>
      </w:r>
    </w:p>
    <w:p w14:paraId="1F8EE243" w14:textId="77777777" w:rsidR="004D3C60" w:rsidRPr="00E10694" w:rsidRDefault="004D3C60" w:rsidP="00E10694">
      <w:r w:rsidRPr="00E10694">
        <w:rPr>
          <w:rFonts w:hint="eastAsia"/>
        </w:rPr>
        <w:t>或者应该说，</w:t>
      </w:r>
      <w:r w:rsidR="00D13C20" w:rsidRPr="00E10694">
        <w:rPr>
          <w:rFonts w:hint="eastAsia"/>
        </w:rPr>
        <w:t>这个名字连百年历史断层也无法埋葬。</w:t>
      </w:r>
    </w:p>
    <w:p w14:paraId="478AE00F" w14:textId="77777777" w:rsidR="00AF7B3F" w:rsidRPr="00E10694" w:rsidRDefault="00AF7B3F" w:rsidP="00E10694">
      <w:r w:rsidRPr="00E10694">
        <w:t>行来一袭烟雨，怒啸八方风云。半截石锋在手，古今谁堪与敌？</w:t>
      </w:r>
    </w:p>
    <w:p w14:paraId="35C2705F" w14:textId="77777777" w:rsidR="00AF7B3F" w:rsidRPr="00E10694" w:rsidRDefault="00AF7B3F" w:rsidP="00AF7B3F">
      <w:r w:rsidRPr="00E10694">
        <w:t>他问的不是天下，而是古今。</w:t>
      </w:r>
    </w:p>
    <w:p w14:paraId="7F5DCCF1" w14:textId="77777777" w:rsidR="00D05722" w:rsidRPr="00E10694" w:rsidRDefault="00D05722" w:rsidP="00E10694">
      <w:r w:rsidRPr="00E10694">
        <w:t>没有人知道青与思是怎样的关系，因为关于青，也没有任何具体的事迹，只有那唯一的传说。</w:t>
      </w:r>
    </w:p>
    <w:p w14:paraId="4C8C30FC" w14:textId="77777777" w:rsidR="00D05722" w:rsidRPr="00E10694" w:rsidRDefault="00D05722" w:rsidP="00E10694">
      <w:r w:rsidRPr="00E10694">
        <w:t>传说，青思池是由圣人的眼泪化成的。</w:t>
      </w:r>
    </w:p>
    <w:p w14:paraId="39402211" w14:textId="77777777" w:rsidR="00D05722" w:rsidRPr="00E10694" w:rsidRDefault="00246BE8" w:rsidP="00E10694">
      <w:r w:rsidRPr="00E10694">
        <w:rPr>
          <w:rFonts w:hint="eastAsia"/>
        </w:rPr>
        <w:t>所谓的圣人，指的是那种震古烁今的人</w:t>
      </w:r>
      <w:r w:rsidR="00D05722" w:rsidRPr="00E10694">
        <w:rPr>
          <w:rFonts w:hint="eastAsia"/>
        </w:rPr>
        <w:t>。</w:t>
      </w:r>
    </w:p>
    <w:p w14:paraId="6C67BCF1" w14:textId="77777777" w:rsidR="00246BE8" w:rsidRPr="00E10694" w:rsidRDefault="00246BE8" w:rsidP="00E10694">
      <w:r w:rsidRPr="00E10694">
        <w:rPr>
          <w:rFonts w:hint="eastAsia"/>
        </w:rPr>
        <w:t>而两境公认的圣人，只有陆渊青。</w:t>
      </w:r>
    </w:p>
    <w:p w14:paraId="62C8506D" w14:textId="77777777" w:rsidR="00D07A07" w:rsidRPr="00E10694" w:rsidRDefault="003177A8" w:rsidP="00E10694">
      <w:r w:rsidRPr="00E10694">
        <w:rPr>
          <w:rFonts w:hint="eastAsia"/>
        </w:rPr>
        <w:t>尽管那是断层前的人物，断层这世间没有关于他的任何具体事迹，但人们</w:t>
      </w:r>
      <w:r w:rsidR="00D07A07" w:rsidRPr="00E10694">
        <w:rPr>
          <w:rFonts w:hint="eastAsia"/>
        </w:rPr>
        <w:t>对这一点始终深信不疑。</w:t>
      </w:r>
    </w:p>
    <w:p w14:paraId="39C24E93" w14:textId="77777777" w:rsidR="003177A8" w:rsidRPr="00E10694" w:rsidRDefault="00465535" w:rsidP="00E10694">
      <w:r w:rsidRPr="00E10694">
        <w:rPr>
          <w:rFonts w:hint="eastAsia"/>
        </w:rPr>
        <w:t>但是像陆渊青那样震古烁今的圣人，怎么会流泪呢？</w:t>
      </w:r>
    </w:p>
    <w:p w14:paraId="6E4D233C" w14:textId="77777777" w:rsidR="006A2763" w:rsidRPr="00E10694" w:rsidRDefault="006A2763" w:rsidP="00E10694">
      <w:r w:rsidRPr="00E10694">
        <w:rPr>
          <w:rFonts w:hint="eastAsia"/>
        </w:rPr>
        <w:t>所以人们推断，青思池不是陆渊青的眼泪化成的，而是那个叫思的人化成的。</w:t>
      </w:r>
    </w:p>
    <w:p w14:paraId="204D99BA" w14:textId="77777777" w:rsidR="00D05722" w:rsidRPr="00E10694" w:rsidRDefault="00902AAF" w:rsidP="00E10694">
      <w:r>
        <w:rPr>
          <w:rFonts w:hint="eastAsia"/>
        </w:rPr>
        <w:t>青思阁成立于曜日帝国建</w:t>
      </w:r>
      <w:r w:rsidR="00CA2F69" w:rsidRPr="00E10694">
        <w:rPr>
          <w:rFonts w:hint="eastAsia"/>
        </w:rPr>
        <w:t>国之前，</w:t>
      </w:r>
      <w:r w:rsidR="00B931A5" w:rsidRPr="00E10694">
        <w:rPr>
          <w:rFonts w:hint="eastAsia"/>
        </w:rPr>
        <w:t>距今已有九十余年历史。</w:t>
      </w:r>
    </w:p>
    <w:p w14:paraId="5C0F41D2" w14:textId="77777777" w:rsidR="00D05722" w:rsidRDefault="00D05722" w:rsidP="00E10694">
      <w:r w:rsidRPr="00E10694">
        <w:t>青云十三阶之上，</w:t>
      </w:r>
      <w:r w:rsidR="00902AAF">
        <w:rPr>
          <w:rFonts w:hint="eastAsia"/>
        </w:rPr>
        <w:t>就</w:t>
      </w:r>
      <w:r w:rsidRPr="00E10694">
        <w:t>是青思圣池。</w:t>
      </w:r>
    </w:p>
    <w:p w14:paraId="505CF98B" w14:textId="77777777" w:rsidR="00902AAF" w:rsidRDefault="006006BD" w:rsidP="00E10694">
      <w:r>
        <w:rPr>
          <w:rFonts w:hint="eastAsia"/>
        </w:rPr>
        <w:t>------</w:t>
      </w:r>
    </w:p>
    <w:p w14:paraId="19DE24B0" w14:textId="77777777" w:rsidR="00902AAF" w:rsidRDefault="006006BD" w:rsidP="00E10694">
      <w:r>
        <w:rPr>
          <w:rFonts w:hint="eastAsia"/>
        </w:rPr>
        <w:t>------</w:t>
      </w:r>
    </w:p>
    <w:p w14:paraId="7A322995" w14:textId="77777777" w:rsidR="00D05722" w:rsidRPr="00E10694" w:rsidRDefault="00D05722" w:rsidP="00E10694">
      <w:r w:rsidRPr="00E10694">
        <w:t>青思池畔，遍植梧桐，池边的梧桐树上，挂着十余盏梧桐青灯。</w:t>
      </w:r>
    </w:p>
    <w:p w14:paraId="71723B6D" w14:textId="77777777" w:rsidR="00402D3C" w:rsidRPr="00E10694" w:rsidRDefault="00402D3C" w:rsidP="00E10694">
      <w:r w:rsidRPr="00E10694">
        <w:rPr>
          <w:rFonts w:hint="eastAsia"/>
        </w:rPr>
        <w:t>秋风入林，黄叶沙沙，梧桐青灯在树上摇曳</w:t>
      </w:r>
      <w:r w:rsidR="00323F72" w:rsidRPr="00E10694">
        <w:rPr>
          <w:rFonts w:hint="eastAsia"/>
        </w:rPr>
        <w:t>，林中则是一片安静</w:t>
      </w:r>
      <w:r w:rsidRPr="00E10694">
        <w:rPr>
          <w:rFonts w:hint="eastAsia"/>
        </w:rPr>
        <w:t>。</w:t>
      </w:r>
    </w:p>
    <w:p w14:paraId="465EC001" w14:textId="77777777" w:rsidR="00323F72" w:rsidRPr="00E10694" w:rsidRDefault="00323F72" w:rsidP="00E10694">
      <w:r w:rsidRPr="00E10694">
        <w:rPr>
          <w:rFonts w:hint="eastAsia"/>
        </w:rPr>
        <w:t>山下的百里溪受到秋阳的照射，水气升腾而上，氤氲成雾，</w:t>
      </w:r>
      <w:r w:rsidR="00F578C4" w:rsidRPr="00E10694">
        <w:rPr>
          <w:rFonts w:hint="eastAsia"/>
        </w:rPr>
        <w:t>聚积青思池畔，被风吹到了梧桐树下怔怔出神的</w:t>
      </w:r>
      <w:r w:rsidR="00C02EEE" w:rsidRPr="00E10694">
        <w:rPr>
          <w:rFonts w:hint="eastAsia"/>
        </w:rPr>
        <w:t>西门缜脸上</w:t>
      </w:r>
      <w:r w:rsidR="00F578C4" w:rsidRPr="00E10694">
        <w:rPr>
          <w:rFonts w:hint="eastAsia"/>
        </w:rPr>
        <w:t>，打断了他的思绪</w:t>
      </w:r>
      <w:r w:rsidR="00BA6522" w:rsidRPr="00E10694">
        <w:rPr>
          <w:rFonts w:hint="eastAsia"/>
        </w:rPr>
        <w:t>。</w:t>
      </w:r>
    </w:p>
    <w:p w14:paraId="3BF8C67F" w14:textId="77777777" w:rsidR="00931ACA" w:rsidRPr="00E10694" w:rsidRDefault="00B931A5" w:rsidP="00E10694">
      <w:r w:rsidRPr="00E10694">
        <w:rPr>
          <w:rFonts w:hint="eastAsia"/>
        </w:rPr>
        <w:t>西门缜</w:t>
      </w:r>
      <w:r w:rsidR="000E4129" w:rsidRPr="00E10694">
        <w:rPr>
          <w:rFonts w:hint="eastAsia"/>
        </w:rPr>
        <w:t>收回思绪，</w:t>
      </w:r>
      <w:r w:rsidR="006006BD">
        <w:rPr>
          <w:rFonts w:hint="eastAsia"/>
        </w:rPr>
        <w:t>看向</w:t>
      </w:r>
      <w:r w:rsidR="00A93F59" w:rsidRPr="00E10694">
        <w:rPr>
          <w:rFonts w:hint="eastAsia"/>
        </w:rPr>
        <w:t>云端下的百里城，</w:t>
      </w:r>
      <w:r w:rsidR="009640BA" w:rsidRPr="00E10694">
        <w:rPr>
          <w:rFonts w:hint="eastAsia"/>
        </w:rPr>
        <w:t>以及百里城以外的世界</w:t>
      </w:r>
      <w:r w:rsidR="00630B49" w:rsidRPr="00E10694">
        <w:rPr>
          <w:rFonts w:hint="eastAsia"/>
        </w:rPr>
        <w:t>，想起了很多年前的事情</w:t>
      </w:r>
      <w:r w:rsidR="00CA30B8" w:rsidRPr="00E10694">
        <w:rPr>
          <w:rFonts w:hint="eastAsia"/>
        </w:rPr>
        <w:t>。</w:t>
      </w:r>
    </w:p>
    <w:p w14:paraId="51E3D1B3" w14:textId="77777777" w:rsidR="009426E6" w:rsidRDefault="00DC73E1" w:rsidP="009426E6">
      <w:r>
        <w:rPr>
          <w:rFonts w:hint="eastAsia"/>
        </w:rPr>
        <w:lastRenderedPageBreak/>
        <w:t>我们所熟知的世界是这样的</w:t>
      </w:r>
      <w:r w:rsidR="007832CD">
        <w:rPr>
          <w:rFonts w:hint="eastAsia"/>
        </w:rPr>
        <w:t>，</w:t>
      </w:r>
      <w:r w:rsidR="00282D77">
        <w:rPr>
          <w:rFonts w:hint="eastAsia"/>
        </w:rPr>
        <w:t>帝钧山上的</w:t>
      </w:r>
      <w:r w:rsidR="00902AAF">
        <w:rPr>
          <w:rFonts w:hint="eastAsia"/>
        </w:rPr>
        <w:t>曜日</w:t>
      </w:r>
      <w:r w:rsidR="00282D77">
        <w:rPr>
          <w:rFonts w:hint="eastAsia"/>
        </w:rPr>
        <w:t>王朝是这片天下</w:t>
      </w:r>
      <w:r w:rsidR="00566222">
        <w:rPr>
          <w:rFonts w:hint="eastAsia"/>
        </w:rPr>
        <w:t>的统治</w:t>
      </w:r>
      <w:r w:rsidR="00282D77">
        <w:rPr>
          <w:rFonts w:hint="eastAsia"/>
        </w:rPr>
        <w:t>者</w:t>
      </w:r>
      <w:r w:rsidR="00566222">
        <w:rPr>
          <w:rFonts w:hint="eastAsia"/>
        </w:rPr>
        <w:t>，</w:t>
      </w:r>
      <w:r w:rsidR="00B12E58">
        <w:rPr>
          <w:rFonts w:hint="eastAsia"/>
        </w:rPr>
        <w:t>但其中还分布着无数的势力，</w:t>
      </w:r>
      <w:r w:rsidR="00050EEE">
        <w:rPr>
          <w:rFonts w:hint="eastAsia"/>
        </w:rPr>
        <w:t>战盟林立</w:t>
      </w:r>
      <w:r w:rsidR="00902AAF">
        <w:rPr>
          <w:rFonts w:hint="eastAsia"/>
        </w:rPr>
        <w:t>。</w:t>
      </w:r>
      <w:r w:rsidR="00050EEE">
        <w:rPr>
          <w:rFonts w:hint="eastAsia"/>
        </w:rPr>
        <w:t>南境以青衫为首，北境以剑阁为尊</w:t>
      </w:r>
      <w:r w:rsidR="00364229">
        <w:rPr>
          <w:rFonts w:hint="eastAsia"/>
        </w:rPr>
        <w:t>，</w:t>
      </w:r>
      <w:r w:rsidR="00BF70B1">
        <w:rPr>
          <w:rFonts w:hint="eastAsia"/>
        </w:rPr>
        <w:t>两境以两界山为界，</w:t>
      </w:r>
      <w:r w:rsidR="009426E6">
        <w:rPr>
          <w:rFonts w:hint="eastAsia"/>
        </w:rPr>
        <w:t>所以人们将这片天下称为两境。</w:t>
      </w:r>
    </w:p>
    <w:p w14:paraId="2BF09885" w14:textId="77777777" w:rsidR="009426E6" w:rsidRPr="00364229" w:rsidRDefault="009426E6" w:rsidP="009426E6">
      <w:r>
        <w:rPr>
          <w:rFonts w:hint="eastAsia"/>
        </w:rPr>
        <w:t>传说中，两境存在着七个关键之物，七者合一便能解开这沉埋百年的历史断层。</w:t>
      </w:r>
    </w:p>
    <w:p w14:paraId="4817EDA6" w14:textId="77777777" w:rsidR="00716AE8" w:rsidRDefault="009426E6" w:rsidP="00E10694">
      <w:r>
        <w:rPr>
          <w:rFonts w:hint="eastAsia"/>
        </w:rPr>
        <w:t>两境的所有势力，</w:t>
      </w:r>
      <w:r w:rsidR="003A043D">
        <w:rPr>
          <w:rFonts w:hint="eastAsia"/>
        </w:rPr>
        <w:t>为了争夺解开历史断层的</w:t>
      </w:r>
      <w:r>
        <w:rPr>
          <w:rFonts w:hint="eastAsia"/>
        </w:rPr>
        <w:t>七个</w:t>
      </w:r>
      <w:r w:rsidR="003A043D">
        <w:rPr>
          <w:rFonts w:hint="eastAsia"/>
        </w:rPr>
        <w:t>关键而</w:t>
      </w:r>
      <w:r>
        <w:rPr>
          <w:rFonts w:hint="eastAsia"/>
        </w:rPr>
        <w:t>相互征伐，</w:t>
      </w:r>
      <w:r w:rsidR="002B3390">
        <w:rPr>
          <w:rFonts w:hint="eastAsia"/>
        </w:rPr>
        <w:t>长年的征战</w:t>
      </w:r>
      <w:r w:rsidR="005674A6">
        <w:rPr>
          <w:rFonts w:hint="eastAsia"/>
        </w:rPr>
        <w:t>，</w:t>
      </w:r>
      <w:r w:rsidR="002B3390">
        <w:rPr>
          <w:rFonts w:hint="eastAsia"/>
        </w:rPr>
        <w:t>出现了很多奇的英雄，</w:t>
      </w:r>
      <w:r w:rsidR="005674A6">
        <w:rPr>
          <w:rFonts w:hint="eastAsia"/>
        </w:rPr>
        <w:t>发生了无数可歌可泣的故事，</w:t>
      </w:r>
      <w:r w:rsidR="00BF70B1">
        <w:rPr>
          <w:rFonts w:hint="eastAsia"/>
        </w:rPr>
        <w:t>两境</w:t>
      </w:r>
      <w:r w:rsidR="00050EEE">
        <w:rPr>
          <w:rFonts w:hint="eastAsia"/>
        </w:rPr>
        <w:t>战火延烧三十年，延祸千万里</w:t>
      </w:r>
      <w:r w:rsidR="00716AE8">
        <w:rPr>
          <w:rFonts w:hint="eastAsia"/>
        </w:rPr>
        <w:t>。</w:t>
      </w:r>
    </w:p>
    <w:p w14:paraId="5904D025" w14:textId="77777777" w:rsidR="00985502" w:rsidRDefault="00625847" w:rsidP="00E10694">
      <w:r>
        <w:rPr>
          <w:rFonts w:hint="eastAsia"/>
        </w:rPr>
        <w:t>战火不能波及处，唯有他脚下这块止戈山</w:t>
      </w:r>
      <w:r w:rsidR="00EE3905">
        <w:rPr>
          <w:rFonts w:hint="eastAsia"/>
        </w:rPr>
        <w:t>。</w:t>
      </w:r>
    </w:p>
    <w:p w14:paraId="28B2094A" w14:textId="77777777" w:rsidR="00944D6C" w:rsidRPr="00E10694" w:rsidRDefault="00944D6C" w:rsidP="00E10694">
      <w:r w:rsidRPr="00E10694">
        <w:rPr>
          <w:rFonts w:hint="eastAsia"/>
        </w:rPr>
        <w:t>他既是</w:t>
      </w:r>
      <w:r w:rsidRPr="00E10694">
        <w:t>青思阁掌门，</w:t>
      </w:r>
      <w:r w:rsidRPr="00E10694">
        <w:rPr>
          <w:rFonts w:hint="eastAsia"/>
        </w:rPr>
        <w:t>又</w:t>
      </w:r>
      <w:r w:rsidR="000C3767" w:rsidRPr="00E10694">
        <w:t>是止戈流之主</w:t>
      </w:r>
      <w:r w:rsidR="000C3767" w:rsidRPr="00E10694">
        <w:rPr>
          <w:rFonts w:hint="eastAsia"/>
        </w:rPr>
        <w:t>，</w:t>
      </w:r>
      <w:r w:rsidRPr="00E10694">
        <w:t>还是当今七脉守护者之一。</w:t>
      </w:r>
    </w:p>
    <w:p w14:paraId="511B1A4C" w14:textId="77777777" w:rsidR="003F11D3" w:rsidRPr="00E10694" w:rsidRDefault="003F11D3" w:rsidP="00E10694">
      <w:r w:rsidRPr="00E10694">
        <w:rPr>
          <w:rFonts w:hint="eastAsia"/>
        </w:rPr>
        <w:t>长年的战火，</w:t>
      </w:r>
      <w:r w:rsidR="00B001BC" w:rsidRPr="00E10694">
        <w:rPr>
          <w:rFonts w:hint="eastAsia"/>
        </w:rPr>
        <w:t>给两境带来了数不清的灾难，</w:t>
      </w:r>
      <w:r w:rsidR="003C337F" w:rsidRPr="00E10694">
        <w:rPr>
          <w:rFonts w:hint="eastAsia"/>
        </w:rPr>
        <w:t>于是两境高层提出了七脉守护的理念，</w:t>
      </w:r>
      <w:r w:rsidR="00465C36" w:rsidRPr="00E10694">
        <w:rPr>
          <w:rFonts w:hint="eastAsia"/>
        </w:rPr>
        <w:t>用以守护两境七个重要的传承，</w:t>
      </w:r>
      <w:r w:rsidR="004B5833" w:rsidRPr="00E10694">
        <w:rPr>
          <w:rFonts w:hint="eastAsia"/>
        </w:rPr>
        <w:t>而青思阁便是其中之一。</w:t>
      </w:r>
    </w:p>
    <w:p w14:paraId="17CCBB37" w14:textId="77777777" w:rsidR="00902AAF" w:rsidRDefault="00172CC4" w:rsidP="00E10694">
      <w:r w:rsidRPr="00E10694">
        <w:rPr>
          <w:rFonts w:hint="eastAsia"/>
        </w:rPr>
        <w:t>二十余年前，</w:t>
      </w:r>
      <w:r w:rsidR="00902AAF">
        <w:rPr>
          <w:rFonts w:hint="eastAsia"/>
        </w:rPr>
        <w:t>雨宫八百士入侵百里城，在止戈山上发生了一次惨烈的大战。</w:t>
      </w:r>
    </w:p>
    <w:p w14:paraId="2436EC26" w14:textId="77777777" w:rsidR="00902AAF" w:rsidRDefault="00902AAF" w:rsidP="00E10694">
      <w:r>
        <w:rPr>
          <w:rFonts w:hint="eastAsia"/>
        </w:rPr>
        <w:t>雨宫八百士是曜日帝国几个势力之一，实力强于止戈山上的青思阁何止十倍，然而那一战，却是以雨宫败亡作为结局。</w:t>
      </w:r>
    </w:p>
    <w:p w14:paraId="6A0E2600" w14:textId="77777777" w:rsidR="00E8334A" w:rsidRDefault="00E8334A" w:rsidP="00E10694">
      <w:r>
        <w:rPr>
          <w:rFonts w:hint="eastAsia"/>
        </w:rPr>
        <w:t>传说那时候，青云十三阶上忽然起剑阵，万千剑意笼罩整个止戈山，剑意震荡整个百里城，如雨般落下的剑阵，将当时入侵的雨宫八百士尽数诛灭。</w:t>
      </w:r>
    </w:p>
    <w:p w14:paraId="3BD4B0AE" w14:textId="77777777" w:rsidR="00491613" w:rsidRPr="00E10694" w:rsidRDefault="00CF45ED" w:rsidP="00E10694">
      <w:r w:rsidRPr="00E10694">
        <w:rPr>
          <w:rFonts w:hint="eastAsia"/>
        </w:rPr>
        <w:t>西门缜</w:t>
      </w:r>
      <w:r w:rsidR="00E8334A">
        <w:rPr>
          <w:rFonts w:hint="eastAsia"/>
        </w:rPr>
        <w:t>因为威名大震，</w:t>
      </w:r>
      <w:r w:rsidRPr="00E10694">
        <w:rPr>
          <w:rFonts w:hint="eastAsia"/>
        </w:rPr>
        <w:t>成了七脉守护者之一，并建立了止戈流，用以收容在两境战争中失去家园的人</w:t>
      </w:r>
      <w:r w:rsidR="00FB1DAE" w:rsidRPr="00E10694">
        <w:rPr>
          <w:rFonts w:hint="eastAsia"/>
        </w:rPr>
        <w:t>们</w:t>
      </w:r>
      <w:r w:rsidRPr="00E10694">
        <w:rPr>
          <w:rFonts w:hint="eastAsia"/>
        </w:rPr>
        <w:t>。</w:t>
      </w:r>
    </w:p>
    <w:p w14:paraId="698AE584" w14:textId="77777777" w:rsidR="00836A64" w:rsidRPr="00E10694" w:rsidRDefault="00CE60ED" w:rsidP="00E10694">
      <w:r w:rsidRPr="00E10694">
        <w:rPr>
          <w:rFonts w:hint="eastAsia"/>
        </w:rPr>
        <w:t>朝阳</w:t>
      </w:r>
      <w:r w:rsidR="006D60FD" w:rsidRPr="00E10694">
        <w:rPr>
          <w:rFonts w:hint="eastAsia"/>
        </w:rPr>
        <w:t>初起，照耀两境</w:t>
      </w:r>
      <w:r w:rsidR="00B11892" w:rsidRPr="00E10694">
        <w:rPr>
          <w:rFonts w:hint="eastAsia"/>
        </w:rPr>
        <w:t>山河</w:t>
      </w:r>
      <w:r w:rsidR="008862E8" w:rsidRPr="00E10694">
        <w:rPr>
          <w:rFonts w:hint="eastAsia"/>
        </w:rPr>
        <w:t>。</w:t>
      </w:r>
    </w:p>
    <w:p w14:paraId="1093DEC9" w14:textId="77777777" w:rsidR="006D60FD" w:rsidRPr="00E10694" w:rsidRDefault="006D60FD" w:rsidP="00E10694">
      <w:r w:rsidRPr="00E10694">
        <w:rPr>
          <w:rFonts w:hint="eastAsia"/>
        </w:rPr>
        <w:t>晨光</w:t>
      </w:r>
      <w:r w:rsidR="00880FC6" w:rsidRPr="00E10694">
        <w:rPr>
          <w:rFonts w:hint="eastAsia"/>
        </w:rPr>
        <w:t>自远天而来，</w:t>
      </w:r>
      <w:r w:rsidR="00750E02" w:rsidRPr="00E10694">
        <w:rPr>
          <w:rFonts w:hint="eastAsia"/>
        </w:rPr>
        <w:t>他手中的战贴也变得耀眼夺目起来</w:t>
      </w:r>
      <w:r w:rsidR="005173F8" w:rsidRPr="00E10694">
        <w:rPr>
          <w:rFonts w:hint="eastAsia"/>
        </w:rPr>
        <w:t>。</w:t>
      </w:r>
    </w:p>
    <w:p w14:paraId="13D672BB" w14:textId="77777777" w:rsidR="007B0B06" w:rsidRPr="007B0B06" w:rsidRDefault="00563C39" w:rsidP="00931ACA">
      <w:r>
        <w:rPr>
          <w:rFonts w:hint="eastAsia"/>
        </w:rPr>
        <w:t>一</w:t>
      </w:r>
      <w:r w:rsidR="007B0B06">
        <w:rPr>
          <w:rFonts w:hint="eastAsia"/>
        </w:rPr>
        <w:t>个号称一剑倾城的少年要在今日挑战他。</w:t>
      </w:r>
    </w:p>
    <w:p w14:paraId="24FC1BC5" w14:textId="77777777" w:rsidR="007B0B06" w:rsidRDefault="00454D60" w:rsidP="007B0B06">
      <w:r>
        <w:rPr>
          <w:rFonts w:hint="eastAsia"/>
        </w:rPr>
        <w:t>“</w:t>
      </w:r>
      <w:r w:rsidR="007B0B06">
        <w:rPr>
          <w:rFonts w:hint="eastAsia"/>
        </w:rPr>
        <w:t>人，不是倾城的人；剑，却是倾城的剑。</w:t>
      </w:r>
      <w:r>
        <w:rPr>
          <w:rFonts w:hint="eastAsia"/>
        </w:rPr>
        <w:t>”</w:t>
      </w:r>
    </w:p>
    <w:p w14:paraId="76C21201" w14:textId="77777777" w:rsidR="007B0B06" w:rsidRDefault="007B0B06" w:rsidP="007B0B06">
      <w:r>
        <w:rPr>
          <w:rFonts w:hint="eastAsia"/>
        </w:rPr>
        <w:t>西门缜站在止戈山上，看着手中的战帖，想到了</w:t>
      </w:r>
      <w:r w:rsidR="00880FC6">
        <w:rPr>
          <w:rFonts w:hint="eastAsia"/>
        </w:rPr>
        <w:t>参差一子说</w:t>
      </w:r>
      <w:r>
        <w:rPr>
          <w:rFonts w:hint="eastAsia"/>
        </w:rPr>
        <w:t>这句话</w:t>
      </w:r>
      <w:r w:rsidR="001C4DC8">
        <w:rPr>
          <w:rFonts w:hint="eastAsia"/>
        </w:rPr>
        <w:t>，一声叹息，闭上了双眼，将战帖揉成一团，说道：“这少年终究还是来了</w:t>
      </w:r>
      <w:r>
        <w:rPr>
          <w:rFonts w:hint="eastAsia"/>
        </w:rPr>
        <w:t>。”</w:t>
      </w:r>
    </w:p>
    <w:p w14:paraId="0E39AE79" w14:textId="77777777" w:rsidR="007B0B06" w:rsidRDefault="006006BD" w:rsidP="007B0B06">
      <w:r>
        <w:rPr>
          <w:rFonts w:hint="eastAsia"/>
        </w:rPr>
        <w:t>手掌</w:t>
      </w:r>
      <w:r w:rsidR="009426E6">
        <w:rPr>
          <w:rFonts w:hint="eastAsia"/>
        </w:rPr>
        <w:t>再次</w:t>
      </w:r>
      <w:r w:rsidR="00880FC6">
        <w:rPr>
          <w:rFonts w:hint="eastAsia"/>
        </w:rPr>
        <w:t>张开的时候，战帖已化作万千纸屑，被秋风吹散在</w:t>
      </w:r>
      <w:r w:rsidR="007B0B06">
        <w:rPr>
          <w:rFonts w:hint="eastAsia"/>
        </w:rPr>
        <w:t>晨光里，他的目光也被风吹到了远方。</w:t>
      </w:r>
    </w:p>
    <w:p w14:paraId="55E7000B" w14:textId="77777777" w:rsidR="00D34BCB" w:rsidRDefault="00D34BCB" w:rsidP="007B0B06">
      <w:r>
        <w:rPr>
          <w:rFonts w:hint="eastAsia"/>
        </w:rPr>
        <w:t>这时候，青云十三阶上传来的剑与石摩擦的声响。</w:t>
      </w:r>
    </w:p>
    <w:p w14:paraId="19F986A8" w14:textId="77777777" w:rsidR="00F37CC9" w:rsidRDefault="0070080A">
      <w:r>
        <w:rPr>
          <w:rFonts w:hint="eastAsia"/>
        </w:rPr>
        <w:t>西门缜回过</w:t>
      </w:r>
      <w:r w:rsidR="00A52F21">
        <w:rPr>
          <w:rFonts w:hint="eastAsia"/>
        </w:rPr>
        <w:t>头来，</w:t>
      </w:r>
      <w:r w:rsidR="00F37CC9">
        <w:rPr>
          <w:rFonts w:hint="eastAsia"/>
        </w:rPr>
        <w:t>朝青云十三阶望去，只见</w:t>
      </w:r>
      <w:r w:rsidR="00E8334A">
        <w:rPr>
          <w:rFonts w:hint="eastAsia"/>
        </w:rPr>
        <w:t>一个少女</w:t>
      </w:r>
      <w:r w:rsidR="00F37CC9">
        <w:rPr>
          <w:rFonts w:hint="eastAsia"/>
        </w:rPr>
        <w:t>拖着剑</w:t>
      </w:r>
      <w:r w:rsidR="00866D2A">
        <w:rPr>
          <w:rFonts w:hint="eastAsia"/>
        </w:rPr>
        <w:t>，提着青灯</w:t>
      </w:r>
      <w:r w:rsidR="00F37CC9">
        <w:rPr>
          <w:rFonts w:hint="eastAsia"/>
        </w:rPr>
        <w:t>慵懒地走来，一边走一边揉眼睛，长剑拖在落叶上，发出沙沙的声响，看她的样子，好似没有睡醒，仍在神游一般。</w:t>
      </w:r>
    </w:p>
    <w:p w14:paraId="14AF9AA6" w14:textId="77777777" w:rsidR="006A4E13" w:rsidRPr="00E10694" w:rsidRDefault="006A4E13">
      <w:r w:rsidRPr="00E10694">
        <w:t>西门缜看着</w:t>
      </w:r>
      <w:r w:rsidRPr="00E10694">
        <w:rPr>
          <w:rFonts w:hint="eastAsia"/>
        </w:rPr>
        <w:t>晨光下的</w:t>
      </w:r>
      <w:r w:rsidRPr="00E10694">
        <w:t>的少女，微微叹息，</w:t>
      </w:r>
      <w:r w:rsidR="00A02E35" w:rsidRPr="00E10694">
        <w:rPr>
          <w:rFonts w:hint="eastAsia"/>
        </w:rPr>
        <w:t>不知说些什么好，</w:t>
      </w:r>
      <w:r w:rsidR="00714EB0" w:rsidRPr="00E10694">
        <w:t>这个睡眼朦胧，看起来有些邋遢的少女是他的女儿</w:t>
      </w:r>
      <w:r w:rsidRPr="00E10694">
        <w:t>西门纤纤。</w:t>
      </w:r>
    </w:p>
    <w:p w14:paraId="2FCC8DF3" w14:textId="77777777" w:rsidR="00E63651" w:rsidRPr="00E10694" w:rsidRDefault="00E63651">
      <w:r w:rsidRPr="00E10694">
        <w:rPr>
          <w:rFonts w:hint="eastAsia"/>
        </w:rPr>
        <w:t>西门纤纤没有注意到父亲略带嫌弃的眼神，</w:t>
      </w:r>
      <w:r w:rsidR="001A4BE6" w:rsidRPr="00E10694">
        <w:rPr>
          <w:rFonts w:hint="eastAsia"/>
        </w:rPr>
        <w:t>拖着剑走到青思池畔，</w:t>
      </w:r>
      <w:r w:rsidR="007E7495" w:rsidRPr="00E10694">
        <w:rPr>
          <w:rFonts w:hint="eastAsia"/>
        </w:rPr>
        <w:t>看着被晨光扑满的湖面，</w:t>
      </w:r>
      <w:r w:rsidR="006418B0" w:rsidRPr="00E10694">
        <w:rPr>
          <w:rFonts w:hint="eastAsia"/>
        </w:rPr>
        <w:t>觉得美丽而神圣，</w:t>
      </w:r>
      <w:r w:rsidR="004D4955" w:rsidRPr="00E10694">
        <w:rPr>
          <w:rFonts w:hint="eastAsia"/>
        </w:rPr>
        <w:t>发出一声</w:t>
      </w:r>
      <w:r w:rsidR="00307C8E" w:rsidRPr="00E10694">
        <w:rPr>
          <w:rFonts w:hint="eastAsia"/>
        </w:rPr>
        <w:t>来自灵魂深处</w:t>
      </w:r>
      <w:r w:rsidR="004D4955" w:rsidRPr="00E10694">
        <w:rPr>
          <w:rFonts w:hint="eastAsia"/>
        </w:rPr>
        <w:t>惊叹。</w:t>
      </w:r>
    </w:p>
    <w:p w14:paraId="556E6D3B" w14:textId="77777777" w:rsidR="003D41DE" w:rsidRPr="00E10694" w:rsidRDefault="003D41DE">
      <w:r w:rsidRPr="00E10694">
        <w:rPr>
          <w:rFonts w:hint="eastAsia"/>
        </w:rPr>
        <w:t>“</w:t>
      </w:r>
      <w:r w:rsidR="006039C2" w:rsidRPr="00E10694">
        <w:rPr>
          <w:rFonts w:hint="eastAsia"/>
        </w:rPr>
        <w:t>圣人的眼泪神圣瑰丽</w:t>
      </w:r>
      <w:r w:rsidR="006418B0" w:rsidRPr="00E10694">
        <w:rPr>
          <w:rFonts w:hint="eastAsia"/>
        </w:rPr>
        <w:t>，正好……</w:t>
      </w:r>
      <w:r w:rsidRPr="00E10694">
        <w:rPr>
          <w:rFonts w:hint="eastAsia"/>
        </w:rPr>
        <w:t>”</w:t>
      </w:r>
    </w:p>
    <w:p w14:paraId="086154FE" w14:textId="77777777" w:rsidR="00A07100" w:rsidRPr="00E10694" w:rsidRDefault="000D3261">
      <w:r w:rsidRPr="00E10694">
        <w:rPr>
          <w:rFonts w:hint="eastAsia"/>
        </w:rPr>
        <w:t>西门纤纤没有说完这句话，</w:t>
      </w:r>
      <w:r w:rsidR="00A07100" w:rsidRPr="00E10694">
        <w:rPr>
          <w:rFonts w:hint="eastAsia"/>
        </w:rPr>
        <w:t>而是用行动说完了自己的话。</w:t>
      </w:r>
    </w:p>
    <w:p w14:paraId="19063E9C" w14:textId="77777777" w:rsidR="006418B0" w:rsidRPr="00E10694" w:rsidRDefault="00A07100">
      <w:r w:rsidRPr="00E10694">
        <w:rPr>
          <w:rFonts w:hint="eastAsia"/>
        </w:rPr>
        <w:t>她蹲了下来，</w:t>
      </w:r>
      <w:r w:rsidR="00094EC6" w:rsidRPr="00E10694">
        <w:rPr>
          <w:rFonts w:hint="eastAsia"/>
        </w:rPr>
        <w:t>把剑随意地丢到一边，却把青灯轻轻放到地上，</w:t>
      </w:r>
      <w:r w:rsidR="00414EF5" w:rsidRPr="00E10694">
        <w:rPr>
          <w:rFonts w:hint="eastAsia"/>
        </w:rPr>
        <w:t>捧</w:t>
      </w:r>
      <w:r w:rsidR="008D2EBF" w:rsidRPr="00E10694">
        <w:rPr>
          <w:rFonts w:hint="eastAsia"/>
        </w:rPr>
        <w:t>了一捧神圣而清澈的</w:t>
      </w:r>
      <w:r w:rsidR="00414EF5" w:rsidRPr="00E10694">
        <w:rPr>
          <w:rFonts w:hint="eastAsia"/>
        </w:rPr>
        <w:t>水</w:t>
      </w:r>
      <w:r w:rsidR="008D2EBF" w:rsidRPr="00E10694">
        <w:rPr>
          <w:rFonts w:hint="eastAsia"/>
        </w:rPr>
        <w:t>，开始</w:t>
      </w:r>
      <w:r w:rsidR="001B2CB5" w:rsidRPr="00E10694">
        <w:rPr>
          <w:rFonts w:hint="eastAsia"/>
        </w:rPr>
        <w:t>洗脸……</w:t>
      </w:r>
    </w:p>
    <w:p w14:paraId="1F9CB234" w14:textId="77777777" w:rsidR="006039C2" w:rsidRPr="00E10694" w:rsidRDefault="00A47B16">
      <w:r w:rsidRPr="00E10694">
        <w:rPr>
          <w:rFonts w:hint="eastAsia"/>
        </w:rPr>
        <w:t>圣人的眼泪神圣瑰丽，正好洗脸。</w:t>
      </w:r>
    </w:p>
    <w:p w14:paraId="596D2BF6" w14:textId="77777777" w:rsidR="008101F6" w:rsidRPr="00E10694" w:rsidRDefault="008101F6">
      <w:r w:rsidRPr="00E10694">
        <w:rPr>
          <w:rFonts w:hint="eastAsia"/>
        </w:rPr>
        <w:t>这就是</w:t>
      </w:r>
      <w:r w:rsidR="00E8334A">
        <w:rPr>
          <w:rFonts w:hint="eastAsia"/>
        </w:rPr>
        <w:t>西门</w:t>
      </w:r>
      <w:r w:rsidRPr="00E10694">
        <w:rPr>
          <w:rFonts w:hint="eastAsia"/>
        </w:rPr>
        <w:t>纤纤要说的话。</w:t>
      </w:r>
    </w:p>
    <w:p w14:paraId="4C3C699D" w14:textId="77777777" w:rsidR="00337F6A" w:rsidRPr="00E10694" w:rsidRDefault="001C4DC8">
      <w:r w:rsidRPr="00E10694">
        <w:rPr>
          <w:rFonts w:hint="eastAsia"/>
        </w:rPr>
        <w:t>西门缜</w:t>
      </w:r>
      <w:r w:rsidR="007963F1" w:rsidRPr="00E10694">
        <w:rPr>
          <w:rFonts w:hint="eastAsia"/>
        </w:rPr>
        <w:t>有些不忍直视这个画面</w:t>
      </w:r>
      <w:r w:rsidRPr="00E10694">
        <w:rPr>
          <w:rFonts w:hint="eastAsia"/>
        </w:rPr>
        <w:t>，拧眉说道：“纤纤，你对这青思圣池，就没有一丢丢的敬畏之心？”</w:t>
      </w:r>
    </w:p>
    <w:p w14:paraId="44AC7F6E" w14:textId="77777777" w:rsidR="00D74678" w:rsidRDefault="00C633B6">
      <w:r>
        <w:rPr>
          <w:rFonts w:hint="eastAsia"/>
        </w:rPr>
        <w:t>西门纤纤苦着脸</w:t>
      </w:r>
      <w:r w:rsidR="007A222A">
        <w:rPr>
          <w:rFonts w:hint="eastAsia"/>
        </w:rPr>
        <w:t>说</w:t>
      </w:r>
      <w:r w:rsidR="00780AE3">
        <w:rPr>
          <w:rFonts w:hint="eastAsia"/>
        </w:rPr>
        <w:t>道：“</w:t>
      </w:r>
      <w:r w:rsidR="0085179D">
        <w:rPr>
          <w:rFonts w:hint="eastAsia"/>
        </w:rPr>
        <w:t>好吧，我承认我错了，</w:t>
      </w:r>
      <w:r w:rsidR="00FD4184">
        <w:rPr>
          <w:rFonts w:hint="eastAsia"/>
        </w:rPr>
        <w:t>不过女儿我在外面奔波了三个月，一回来就被您大早上叫起来，</w:t>
      </w:r>
      <w:r w:rsidR="003631AE">
        <w:rPr>
          <w:rFonts w:hint="eastAsia"/>
        </w:rPr>
        <w:t>下次我会注意</w:t>
      </w:r>
      <w:r w:rsidR="00DF29B1">
        <w:rPr>
          <w:rFonts w:hint="eastAsia"/>
        </w:rPr>
        <w:t>的</w:t>
      </w:r>
      <w:r w:rsidR="00A811E1">
        <w:rPr>
          <w:rFonts w:hint="eastAsia"/>
        </w:rPr>
        <w:t>！</w:t>
      </w:r>
      <w:r w:rsidR="00780AE3">
        <w:rPr>
          <w:rFonts w:hint="eastAsia"/>
        </w:rPr>
        <w:t>”</w:t>
      </w:r>
    </w:p>
    <w:p w14:paraId="28A17F2C" w14:textId="77777777" w:rsidR="0014261B" w:rsidRDefault="00F543D2">
      <w:r>
        <w:rPr>
          <w:rFonts w:hint="eastAsia"/>
        </w:rPr>
        <w:t>说完这句话，</w:t>
      </w:r>
      <w:r w:rsidR="00C93247">
        <w:rPr>
          <w:rFonts w:hint="eastAsia"/>
        </w:rPr>
        <w:t>西门纤纤便</w:t>
      </w:r>
      <w:r w:rsidR="003631AE">
        <w:rPr>
          <w:rFonts w:hint="eastAsia"/>
        </w:rPr>
        <w:t>提起了地上的青灯，跑到梧桐树下，</w:t>
      </w:r>
      <w:r w:rsidR="00C71959">
        <w:rPr>
          <w:rFonts w:hint="eastAsia"/>
        </w:rPr>
        <w:t>垫起脚，小心翼翼地把青</w:t>
      </w:r>
      <w:r w:rsidR="001F08AB">
        <w:rPr>
          <w:rFonts w:hint="eastAsia"/>
        </w:rPr>
        <w:t>灯挂</w:t>
      </w:r>
      <w:r w:rsidR="001F08AB">
        <w:rPr>
          <w:rFonts w:hint="eastAsia"/>
        </w:rPr>
        <w:lastRenderedPageBreak/>
        <w:t>到</w:t>
      </w:r>
      <w:r w:rsidR="00C71959">
        <w:rPr>
          <w:rFonts w:hint="eastAsia"/>
        </w:rPr>
        <w:t>梧桐树上。</w:t>
      </w:r>
    </w:p>
    <w:p w14:paraId="56987727" w14:textId="77777777" w:rsidR="00920646" w:rsidRDefault="000B378E">
      <w:r>
        <w:rPr>
          <w:rFonts w:hint="eastAsia"/>
        </w:rPr>
        <w:t>看着她挂青灯时专注的模样，西门缜不禁有些心疼</w:t>
      </w:r>
      <w:r w:rsidR="001F08AB">
        <w:rPr>
          <w:rFonts w:hint="eastAsia"/>
        </w:rPr>
        <w:t>起来，</w:t>
      </w:r>
      <w:r w:rsidR="00FD46CB">
        <w:rPr>
          <w:rFonts w:hint="eastAsia"/>
        </w:rPr>
        <w:t>这三年来，纤纤隔三差五的外出，而且每次离开，短则十来天，多则三五月，</w:t>
      </w:r>
      <w:r w:rsidR="00286BBC">
        <w:rPr>
          <w:rFonts w:hint="eastAsia"/>
        </w:rPr>
        <w:t>每次都是火急火燎的离开，</w:t>
      </w:r>
      <w:r w:rsidR="00920646">
        <w:rPr>
          <w:rFonts w:hint="eastAsia"/>
        </w:rPr>
        <w:t>风尘仆仆的归来。</w:t>
      </w:r>
    </w:p>
    <w:p w14:paraId="321FE78A" w14:textId="77777777" w:rsidR="001F08AB" w:rsidRDefault="004A0C16">
      <w:r>
        <w:rPr>
          <w:rFonts w:hint="eastAsia"/>
        </w:rPr>
        <w:t>西门缜知道她在找一个很重要的人，每一次的失望归来</w:t>
      </w:r>
      <w:r w:rsidR="00973421">
        <w:rPr>
          <w:rFonts w:hint="eastAsia"/>
        </w:rPr>
        <w:t>，她都会在梧桐树上挂一盏青灯</w:t>
      </w:r>
      <w:r w:rsidR="00920646">
        <w:rPr>
          <w:rFonts w:hint="eastAsia"/>
        </w:rPr>
        <w:t>，然后在晚上的时候，看着青灯发呆</w:t>
      </w:r>
      <w:r w:rsidR="00D37979">
        <w:rPr>
          <w:rFonts w:hint="eastAsia"/>
        </w:rPr>
        <w:t>，一坐便是三五个时辰</w:t>
      </w:r>
      <w:r w:rsidR="00973421">
        <w:rPr>
          <w:rFonts w:hint="eastAsia"/>
        </w:rPr>
        <w:t>。</w:t>
      </w:r>
    </w:p>
    <w:p w14:paraId="0D0260D8" w14:textId="77777777" w:rsidR="00CF06A6" w:rsidRDefault="00CF06A6">
      <w:r>
        <w:rPr>
          <w:rFonts w:hint="eastAsia"/>
        </w:rPr>
        <w:t>“纤纤，你</w:t>
      </w:r>
      <w:r w:rsidR="00D14CC3">
        <w:rPr>
          <w:rFonts w:hint="eastAsia"/>
        </w:rPr>
        <w:t>要找的人对你来说很重要吧！</w:t>
      </w:r>
      <w:r>
        <w:rPr>
          <w:rFonts w:hint="eastAsia"/>
        </w:rPr>
        <w:t>”</w:t>
      </w:r>
      <w:r w:rsidR="00920B29">
        <w:rPr>
          <w:rFonts w:hint="eastAsia"/>
        </w:rPr>
        <w:t>西门缜看着树上的青灯</w:t>
      </w:r>
      <w:r w:rsidR="00802FD4">
        <w:rPr>
          <w:rFonts w:hint="eastAsia"/>
        </w:rPr>
        <w:t>忽然</w:t>
      </w:r>
      <w:r w:rsidR="00920B29">
        <w:rPr>
          <w:rFonts w:hint="eastAsia"/>
        </w:rPr>
        <w:t>说道。</w:t>
      </w:r>
    </w:p>
    <w:p w14:paraId="2F49EB6D" w14:textId="77777777" w:rsidR="005440A4" w:rsidRDefault="00F11ED7">
      <w:r>
        <w:rPr>
          <w:rFonts w:hint="eastAsia"/>
        </w:rPr>
        <w:t>西门纤纤打好最后的结，说道：</w:t>
      </w:r>
      <w:r w:rsidR="005440A4">
        <w:rPr>
          <w:rFonts w:hint="eastAsia"/>
        </w:rPr>
        <w:t>“嗯，很重要的人</w:t>
      </w:r>
      <w:r>
        <w:rPr>
          <w:rFonts w:hint="eastAsia"/>
        </w:rPr>
        <w:t>呢</w:t>
      </w:r>
      <w:r w:rsidR="005440A4">
        <w:rPr>
          <w:rFonts w:hint="eastAsia"/>
        </w:rPr>
        <w:t>！”</w:t>
      </w:r>
      <w:r w:rsidRPr="005440A4">
        <w:rPr>
          <w:rFonts w:hint="eastAsia"/>
        </w:rPr>
        <w:t xml:space="preserve"> </w:t>
      </w:r>
    </w:p>
    <w:p w14:paraId="41D98DD6" w14:textId="77777777" w:rsidR="000E11AA" w:rsidRDefault="001B667F">
      <w:r>
        <w:rPr>
          <w:rFonts w:hint="eastAsia"/>
        </w:rPr>
        <w:t>西门缜看着女儿有些落寞的背影，说道：</w:t>
      </w:r>
      <w:r w:rsidR="000E11AA">
        <w:rPr>
          <w:rFonts w:hint="eastAsia"/>
        </w:rPr>
        <w:t>“</w:t>
      </w:r>
      <w:r w:rsidR="007F1C69">
        <w:rPr>
          <w:rFonts w:hint="eastAsia"/>
        </w:rPr>
        <w:t>既然找了三年都找不到，不如放弃吧，何苦这么为难自己呢？</w:t>
      </w:r>
      <w:r w:rsidR="000E11AA">
        <w:rPr>
          <w:rFonts w:hint="eastAsia"/>
        </w:rPr>
        <w:t>”</w:t>
      </w:r>
    </w:p>
    <w:p w14:paraId="52233165" w14:textId="77777777" w:rsidR="00067F1A" w:rsidRDefault="00067F1A">
      <w:r>
        <w:rPr>
          <w:rFonts w:hint="eastAsia"/>
        </w:rPr>
        <w:t>西门纤纤突然转过头来，</w:t>
      </w:r>
      <w:r w:rsidR="008C1538">
        <w:rPr>
          <w:rFonts w:hint="eastAsia"/>
        </w:rPr>
        <w:t>无比认真地</w:t>
      </w:r>
      <w:r>
        <w:rPr>
          <w:rFonts w:hint="eastAsia"/>
        </w:rPr>
        <w:t>道：“</w:t>
      </w:r>
      <w:r w:rsidR="00E44AFC">
        <w:rPr>
          <w:rFonts w:hint="eastAsia"/>
        </w:rPr>
        <w:t>我们还有好多</w:t>
      </w:r>
      <w:r w:rsidR="007F16E1">
        <w:rPr>
          <w:rFonts w:hint="eastAsia"/>
        </w:rPr>
        <w:t>约定好的事，</w:t>
      </w:r>
      <w:r w:rsidR="00447A8D">
        <w:rPr>
          <w:rFonts w:hint="eastAsia"/>
        </w:rPr>
        <w:t>还</w:t>
      </w:r>
      <w:r w:rsidR="007F16E1">
        <w:rPr>
          <w:rFonts w:hint="eastAsia"/>
        </w:rPr>
        <w:t>没有一起去做啊！</w:t>
      </w:r>
      <w:r w:rsidR="00C76338">
        <w:rPr>
          <w:rFonts w:hint="eastAsia"/>
        </w:rPr>
        <w:t>怎么能放弃呢？</w:t>
      </w:r>
      <w:r>
        <w:rPr>
          <w:rFonts w:hint="eastAsia"/>
        </w:rPr>
        <w:t>”</w:t>
      </w:r>
    </w:p>
    <w:p w14:paraId="2B2AC3B0" w14:textId="77777777" w:rsidR="00447A8D" w:rsidRDefault="001B63EB">
      <w:r>
        <w:rPr>
          <w:rFonts w:hint="eastAsia"/>
        </w:rPr>
        <w:t>“只是他已经离开了不是吗？”</w:t>
      </w:r>
    </w:p>
    <w:p w14:paraId="22A2022B" w14:textId="77777777" w:rsidR="008C1538" w:rsidRDefault="00FE7197">
      <w:r>
        <w:rPr>
          <w:rFonts w:hint="eastAsia"/>
        </w:rPr>
        <w:t>“或许是</w:t>
      </w:r>
      <w:r w:rsidR="004656E7">
        <w:rPr>
          <w:rFonts w:hint="eastAsia"/>
        </w:rPr>
        <w:t>遇到什么困难，等着我去帮忙呢！</w:t>
      </w:r>
      <w:r>
        <w:rPr>
          <w:rFonts w:hint="eastAsia"/>
        </w:rPr>
        <w:t>”</w:t>
      </w:r>
    </w:p>
    <w:p w14:paraId="3C39ED2F" w14:textId="77777777" w:rsidR="003B4974" w:rsidRPr="002C585B" w:rsidRDefault="00807C81">
      <w:r>
        <w:rPr>
          <w:rFonts w:hint="eastAsia"/>
        </w:rPr>
        <w:t>看着她认真的表情，西门缜不禁有些心疼，走上前去，摸着她的头说道：</w:t>
      </w:r>
      <w:r w:rsidR="002C585B">
        <w:rPr>
          <w:rFonts w:hint="eastAsia"/>
        </w:rPr>
        <w:t>“</w:t>
      </w:r>
      <w:r>
        <w:rPr>
          <w:rFonts w:hint="eastAsia"/>
        </w:rPr>
        <w:t>纤纤，</w:t>
      </w:r>
      <w:r w:rsidR="002C585B" w:rsidRPr="002E748D">
        <w:t>每个你珍视的人终将离你而去</w:t>
      </w:r>
      <w:r w:rsidR="00943A6A">
        <w:rPr>
          <w:rFonts w:hint="eastAsia"/>
        </w:rPr>
        <w:t>的</w:t>
      </w:r>
      <w:r w:rsidR="002C585B" w:rsidRPr="002E748D">
        <w:t>，你要做的</w:t>
      </w:r>
      <w:r w:rsidR="00943A6A">
        <w:rPr>
          <w:rFonts w:hint="eastAsia"/>
        </w:rPr>
        <w:t>不是失去之后的</w:t>
      </w:r>
      <w:r w:rsidR="002C585B" w:rsidRPr="002E748D">
        <w:t>悲伤，而是</w:t>
      </w:r>
      <w:r w:rsidR="0036248A">
        <w:rPr>
          <w:rFonts w:hint="eastAsia"/>
        </w:rPr>
        <w:t>在失去之前</w:t>
      </w:r>
      <w:r w:rsidR="001060CD">
        <w:t>好好</w:t>
      </w:r>
      <w:r w:rsidR="001060CD">
        <w:rPr>
          <w:rFonts w:hint="eastAsia"/>
        </w:rPr>
        <w:t>珍惜</w:t>
      </w:r>
      <w:r w:rsidR="002C585B">
        <w:rPr>
          <w:rFonts w:hint="eastAsia"/>
        </w:rPr>
        <w:t>。”</w:t>
      </w:r>
    </w:p>
    <w:p w14:paraId="154CFB72" w14:textId="77777777" w:rsidR="00920B29" w:rsidRDefault="00D55809">
      <w:r>
        <w:rPr>
          <w:rFonts w:hint="eastAsia"/>
        </w:rPr>
        <w:t>西门纤纤明白他的意思，却摇头说道：“不会的，</w:t>
      </w:r>
      <w:r w:rsidR="00AE5AB1">
        <w:rPr>
          <w:rFonts w:hint="eastAsia"/>
        </w:rPr>
        <w:t>陆三阴</w:t>
      </w:r>
      <w:r w:rsidR="00EB061B">
        <w:rPr>
          <w:rFonts w:hint="eastAsia"/>
        </w:rPr>
        <w:t>是那种说过了就会做到的人，</w:t>
      </w:r>
      <w:r w:rsidR="00B91503">
        <w:rPr>
          <w:rFonts w:hint="eastAsia"/>
        </w:rPr>
        <w:t>怎么可能忘了约了我们的约定呢？</w:t>
      </w:r>
      <w:r>
        <w:rPr>
          <w:rFonts w:hint="eastAsia"/>
        </w:rPr>
        <w:t>”</w:t>
      </w:r>
    </w:p>
    <w:p w14:paraId="4556EFF3" w14:textId="77777777" w:rsidR="00F613CA" w:rsidRDefault="00095D7D">
      <w:r>
        <w:rPr>
          <w:rFonts w:hint="eastAsia"/>
        </w:rPr>
        <w:t>西门缜有些好奇起来，问道：</w:t>
      </w:r>
      <w:r w:rsidR="00F613CA">
        <w:rPr>
          <w:rFonts w:hint="eastAsia"/>
        </w:rPr>
        <w:t>“是什么样的约定，让你如此执着？”</w:t>
      </w:r>
    </w:p>
    <w:p w14:paraId="33400536" w14:textId="77777777" w:rsidR="00AE5AB1" w:rsidRPr="00920B29" w:rsidRDefault="005F59E2">
      <w:r>
        <w:rPr>
          <w:rFonts w:hint="eastAsia"/>
        </w:rPr>
        <w:t>西门纤纤闻言精神一振，说道：</w:t>
      </w:r>
      <w:r w:rsidR="00AE5AB1">
        <w:rPr>
          <w:rFonts w:hint="eastAsia"/>
        </w:rPr>
        <w:t>“我，陆三阴，还有柴桑，</w:t>
      </w:r>
      <w:r w:rsidR="002F5C02">
        <w:rPr>
          <w:rFonts w:hint="eastAsia"/>
        </w:rPr>
        <w:t>我们三个约定好了，</w:t>
      </w:r>
      <w:r w:rsidR="00AE5AB1">
        <w:rPr>
          <w:rFonts w:hint="eastAsia"/>
        </w:rPr>
        <w:t>要成为两境最伟大，最自由的游侠</w:t>
      </w:r>
      <w:r w:rsidR="00C5367C">
        <w:rPr>
          <w:rFonts w:hint="eastAsia"/>
        </w:rPr>
        <w:t>组合</w:t>
      </w:r>
      <w:r w:rsidR="00095D7D">
        <w:rPr>
          <w:rFonts w:hint="eastAsia"/>
        </w:rPr>
        <w:t>，纵横两境，十步一麻袋，千里不留行</w:t>
      </w:r>
      <w:r w:rsidR="00AE5AB1">
        <w:rPr>
          <w:rFonts w:hint="eastAsia"/>
        </w:rPr>
        <w:t>。”</w:t>
      </w:r>
    </w:p>
    <w:p w14:paraId="3A14AA7B" w14:textId="77777777" w:rsidR="008C43BC" w:rsidRDefault="009E4831">
      <w:r>
        <w:rPr>
          <w:rFonts w:hint="eastAsia"/>
        </w:rPr>
        <w:t>西门缜</w:t>
      </w:r>
      <w:r w:rsidR="00E8334A">
        <w:rPr>
          <w:rFonts w:hint="eastAsia"/>
        </w:rPr>
        <w:t>微怔，</w:t>
      </w:r>
      <w:r>
        <w:rPr>
          <w:rFonts w:hint="eastAsia"/>
        </w:rPr>
        <w:t>用有些质疑的目光打量着她，问道：“</w:t>
      </w:r>
      <w:r w:rsidR="00E8334A">
        <w:rPr>
          <w:rFonts w:hint="eastAsia"/>
        </w:rPr>
        <w:t>十步一麻袋就是你们这个伟大的游侠组合要做的事情？</w:t>
      </w:r>
      <w:r>
        <w:rPr>
          <w:rFonts w:hint="eastAsia"/>
        </w:rPr>
        <w:t>”</w:t>
      </w:r>
    </w:p>
    <w:p w14:paraId="45DCFD8F" w14:textId="77777777" w:rsidR="00E8334A" w:rsidRPr="00E8334A" w:rsidRDefault="00E8334A">
      <w:r>
        <w:rPr>
          <w:rFonts w:hint="eastAsia"/>
        </w:rPr>
        <w:t>“是啊是啊。”西门纤纤一幅老神在在，颇为得意地连连点头，然后开始炫耀自己的战绩。</w:t>
      </w:r>
    </w:p>
    <w:p w14:paraId="49F83EBA" w14:textId="77777777" w:rsidR="00CE659C" w:rsidRDefault="000D3433" w:rsidP="006D1005">
      <w:r>
        <w:rPr>
          <w:rFonts w:hint="eastAsia"/>
        </w:rPr>
        <w:t>“</w:t>
      </w:r>
      <w:r w:rsidR="007A6CFF">
        <w:rPr>
          <w:rFonts w:hint="eastAsia"/>
        </w:rPr>
        <w:t>三年前，有个人</w:t>
      </w:r>
      <w:r w:rsidR="003D38C2">
        <w:rPr>
          <w:rFonts w:hint="eastAsia"/>
        </w:rPr>
        <w:t>说老爹你的坏话，我气不过，然后我们就拍黑砖，把那人拍成脑残，</w:t>
      </w:r>
      <w:r w:rsidR="007A6CFF">
        <w:rPr>
          <w:rFonts w:hint="eastAsia"/>
        </w:rPr>
        <w:t>医了一个月，才把他医好了。”</w:t>
      </w:r>
    </w:p>
    <w:p w14:paraId="538B2F00" w14:textId="77777777" w:rsidR="00CE659C" w:rsidRDefault="00E8334A">
      <w:r>
        <w:rPr>
          <w:rFonts w:hint="eastAsia"/>
        </w:rPr>
        <w:t>“三个月前，我和柴桑和江南</w:t>
      </w:r>
      <w:r w:rsidR="003B7B25">
        <w:rPr>
          <w:rFonts w:hint="eastAsia"/>
        </w:rPr>
        <w:t>，钱</w:t>
      </w:r>
      <w:r w:rsidR="007A6CFF">
        <w:rPr>
          <w:rFonts w:hint="eastAsia"/>
        </w:rPr>
        <w:t>家那个少主想轻薄我，被柴桑打趴在床上半个月。</w:t>
      </w:r>
      <w:r>
        <w:rPr>
          <w:rFonts w:hint="eastAsia"/>
        </w:rPr>
        <w:t>还有……</w:t>
      </w:r>
      <w:r w:rsidR="007A6CFF">
        <w:rPr>
          <w:rFonts w:hint="eastAsia"/>
        </w:rPr>
        <w:t>”</w:t>
      </w:r>
    </w:p>
    <w:p w14:paraId="1D96ED24" w14:textId="77777777" w:rsidR="00CE659C" w:rsidRDefault="003B7B25">
      <w:r>
        <w:rPr>
          <w:rFonts w:hint="eastAsia"/>
        </w:rPr>
        <w:t>西门纤纤意犹未尽，西门缜却是听不下去了，摆摆手说道：</w:t>
      </w:r>
      <w:r w:rsidR="007A6CFF">
        <w:rPr>
          <w:rFonts w:hint="eastAsia"/>
        </w:rPr>
        <w:t>“算了算了，我已经不想听了。”</w:t>
      </w:r>
    </w:p>
    <w:p w14:paraId="42144543" w14:textId="77777777" w:rsidR="00CE659C" w:rsidRDefault="003B7B25">
      <w:r>
        <w:rPr>
          <w:rFonts w:hint="eastAsia"/>
        </w:rPr>
        <w:t>钱</w:t>
      </w:r>
      <w:r w:rsidR="007A6CFF">
        <w:rPr>
          <w:rFonts w:hint="eastAsia"/>
        </w:rPr>
        <w:t>家可是</w:t>
      </w:r>
      <w:r>
        <w:rPr>
          <w:rFonts w:hint="eastAsia"/>
        </w:rPr>
        <w:t>两境三大财团之一</w:t>
      </w:r>
      <w:r w:rsidR="00E9629A">
        <w:rPr>
          <w:rFonts w:hint="eastAsia"/>
        </w:rPr>
        <w:t>，这些人连钱家</w:t>
      </w:r>
      <w:r w:rsidR="007A6CFF">
        <w:rPr>
          <w:rFonts w:hint="eastAsia"/>
        </w:rPr>
        <w:t>的少主也下得去手，西门缜不禁拧了拧眉心</w:t>
      </w:r>
      <w:r w:rsidR="00202414">
        <w:rPr>
          <w:rFonts w:hint="eastAsia"/>
        </w:rPr>
        <w:t>，感觉有些头疼</w:t>
      </w:r>
      <w:r w:rsidR="0049679C">
        <w:rPr>
          <w:rFonts w:hint="eastAsia"/>
        </w:rPr>
        <w:t>，这哪是什么游侠啊，分明是惹事精嘛</w:t>
      </w:r>
      <w:r w:rsidR="00EF6DC7">
        <w:rPr>
          <w:rFonts w:hint="eastAsia"/>
        </w:rPr>
        <w:t>！</w:t>
      </w:r>
    </w:p>
    <w:p w14:paraId="1EB1E43F" w14:textId="77777777" w:rsidR="006D1005" w:rsidRDefault="00802C22" w:rsidP="006D1005">
      <w:r>
        <w:rPr>
          <w:rFonts w:hint="eastAsia"/>
        </w:rPr>
        <w:t>西门纤纤看出他的苦恼，说道：</w:t>
      </w:r>
      <w:r w:rsidR="006D1005">
        <w:rPr>
          <w:rFonts w:hint="eastAsia"/>
        </w:rPr>
        <w:t>“放心啦，老爹，我们可是有同套流程的，</w:t>
      </w:r>
      <w:r>
        <w:rPr>
          <w:rFonts w:hint="eastAsia"/>
        </w:rPr>
        <w:t>没人知道是我们下的手，也不会找到你头上的，</w:t>
      </w:r>
      <w:r w:rsidR="006D1005">
        <w:rPr>
          <w:rFonts w:hint="eastAsia"/>
        </w:rPr>
        <w:t>试验了无数次从未失手。”</w:t>
      </w:r>
    </w:p>
    <w:p w14:paraId="298E149D" w14:textId="77777777" w:rsidR="006D1005" w:rsidRPr="00B56EB7" w:rsidRDefault="006D1005" w:rsidP="006D1005">
      <w:r>
        <w:rPr>
          <w:rFonts w:hint="eastAsia"/>
        </w:rPr>
        <w:t>西门缜一听，还是团伙作案，不由得好奇起来，问道：“是什么样的流程？”</w:t>
      </w:r>
    </w:p>
    <w:p w14:paraId="4AB988B3" w14:textId="77777777" w:rsidR="006D1005" w:rsidRDefault="006D1005" w:rsidP="006D1005">
      <w:r>
        <w:rPr>
          <w:rFonts w:hint="eastAsia"/>
        </w:rPr>
        <w:t>“套麻袋，拍黑砖，踹黑脚</w:t>
      </w:r>
      <w:r w:rsidR="002323C6">
        <w:rPr>
          <w:rFonts w:hint="eastAsia"/>
        </w:rPr>
        <w:t>，</w:t>
      </w:r>
      <w:r>
        <w:rPr>
          <w:rFonts w:hint="eastAsia"/>
        </w:rPr>
        <w:t>绑在树上，打一顿，打完转身就跑</w:t>
      </w:r>
      <w:r w:rsidR="003F2BA7">
        <w:rPr>
          <w:rFonts w:hint="eastAsia"/>
        </w:rPr>
        <w:t>，鬼知道是谁下的手</w:t>
      </w:r>
      <w:r>
        <w:rPr>
          <w:rFonts w:hint="eastAsia"/>
        </w:rPr>
        <w:t>。”</w:t>
      </w:r>
      <w:r w:rsidRPr="00B56EB7">
        <w:rPr>
          <w:rFonts w:hint="eastAsia"/>
        </w:rPr>
        <w:t xml:space="preserve"> </w:t>
      </w:r>
    </w:p>
    <w:p w14:paraId="4ABE27AC" w14:textId="77777777" w:rsidR="00751A28" w:rsidRDefault="00751A28" w:rsidP="006D1005">
      <w:r>
        <w:rPr>
          <w:rFonts w:hint="eastAsia"/>
        </w:rPr>
        <w:t>西门缜……</w:t>
      </w:r>
    </w:p>
    <w:p w14:paraId="7C04D9DB" w14:textId="77777777" w:rsidR="00751A28" w:rsidRDefault="00070E48" w:rsidP="006D1005">
      <w:r>
        <w:rPr>
          <w:rFonts w:hint="eastAsia"/>
        </w:rPr>
        <w:t>“当然啦，这事都是小事，但我们做的可不都是小事。”</w:t>
      </w:r>
    </w:p>
    <w:p w14:paraId="6126A7BC" w14:textId="77777777" w:rsidR="00280351" w:rsidRPr="00B56EB7" w:rsidRDefault="00280351" w:rsidP="006D1005">
      <w:r>
        <w:rPr>
          <w:rFonts w:hint="eastAsia"/>
        </w:rPr>
        <w:t>“还有更大的？”</w:t>
      </w:r>
      <w:r w:rsidR="00E8334A">
        <w:rPr>
          <w:rFonts w:hint="eastAsia"/>
        </w:rPr>
        <w:t>西门缜差点没跳起来</w:t>
      </w:r>
    </w:p>
    <w:p w14:paraId="22FDB6D5" w14:textId="77777777" w:rsidR="000D3433" w:rsidRDefault="00624FBC">
      <w:r>
        <w:rPr>
          <w:rFonts w:hint="eastAsia"/>
        </w:rPr>
        <w:t>“</w:t>
      </w:r>
      <w:r w:rsidR="00433D47">
        <w:rPr>
          <w:rFonts w:hint="eastAsia"/>
        </w:rPr>
        <w:t>当年的</w:t>
      </w:r>
      <w:r>
        <w:rPr>
          <w:rFonts w:hint="eastAsia"/>
        </w:rPr>
        <w:t>三山七水二十一寨，</w:t>
      </w:r>
      <w:r w:rsidR="00C41682">
        <w:rPr>
          <w:rFonts w:hint="eastAsia"/>
        </w:rPr>
        <w:t>就是我们荡平</w:t>
      </w:r>
      <w:r w:rsidR="00433D47">
        <w:rPr>
          <w:rFonts w:hint="eastAsia"/>
        </w:rPr>
        <w:t>的。</w:t>
      </w:r>
      <w:r>
        <w:rPr>
          <w:rFonts w:hint="eastAsia"/>
        </w:rPr>
        <w:t>”</w:t>
      </w:r>
      <w:r w:rsidR="003D38C2">
        <w:rPr>
          <w:rFonts w:hint="eastAsia"/>
        </w:rPr>
        <w:t>西门纤纤</w:t>
      </w:r>
      <w:r w:rsidR="000D3433">
        <w:rPr>
          <w:rFonts w:hint="eastAsia"/>
        </w:rPr>
        <w:t>神情傲然说道。</w:t>
      </w:r>
    </w:p>
    <w:p w14:paraId="7A5BD38E" w14:textId="77777777" w:rsidR="0040005E" w:rsidRDefault="0040005E">
      <w:r>
        <w:rPr>
          <w:rFonts w:hint="eastAsia"/>
        </w:rPr>
        <w:t>听到这话，西门缜怔了怔，</w:t>
      </w:r>
      <w:r w:rsidR="00F56D65">
        <w:rPr>
          <w:rFonts w:hint="eastAsia"/>
        </w:rPr>
        <w:t>然后笑了起来，指着对面的百里山说道：“</w:t>
      </w:r>
      <w:r w:rsidR="00994177">
        <w:rPr>
          <w:rFonts w:hint="eastAsia"/>
        </w:rPr>
        <w:t>对面的百里七人众那群</w:t>
      </w:r>
      <w:r w:rsidR="00C93133">
        <w:rPr>
          <w:rFonts w:hint="eastAsia"/>
        </w:rPr>
        <w:t>山贼</w:t>
      </w:r>
      <w:r w:rsidR="00994177">
        <w:rPr>
          <w:rFonts w:hint="eastAsia"/>
        </w:rPr>
        <w:t>最近挺能惹事的</w:t>
      </w:r>
      <w:r w:rsidR="00C93133">
        <w:rPr>
          <w:rFonts w:hint="eastAsia"/>
        </w:rPr>
        <w:t>，看来要请我们的伟大的游侠纤纤，带着她的伙伴解决一下。”</w:t>
      </w:r>
    </w:p>
    <w:p w14:paraId="2FCFE80C" w14:textId="77777777" w:rsidR="003E0850" w:rsidRDefault="00D84DCA">
      <w:r>
        <w:rPr>
          <w:rFonts w:hint="eastAsia"/>
        </w:rPr>
        <w:t>“啊？”</w:t>
      </w:r>
      <w:r w:rsidR="003E0850">
        <w:rPr>
          <w:rFonts w:hint="eastAsia"/>
        </w:rPr>
        <w:t>西门纤纤显得有些惊骇，</w:t>
      </w:r>
      <w:r w:rsidR="0064418B">
        <w:rPr>
          <w:rFonts w:hint="eastAsia"/>
        </w:rPr>
        <w:t>然后问道：“</w:t>
      </w:r>
      <w:r w:rsidR="00BC701A">
        <w:rPr>
          <w:rFonts w:hint="eastAsia"/>
        </w:rPr>
        <w:t>你不应该是老爹你的责任吗？</w:t>
      </w:r>
      <w:r w:rsidR="0064418B">
        <w:rPr>
          <w:rFonts w:hint="eastAsia"/>
        </w:rPr>
        <w:t>”</w:t>
      </w:r>
    </w:p>
    <w:p w14:paraId="5605D8C5" w14:textId="77777777" w:rsidR="00921040" w:rsidRDefault="00B23D0A">
      <w:r>
        <w:rPr>
          <w:rFonts w:hint="eastAsia"/>
        </w:rPr>
        <w:t>西门缜再次怔住，然后明白了她的意思</w:t>
      </w:r>
      <w:r w:rsidR="003B397F">
        <w:rPr>
          <w:rFonts w:hint="eastAsia"/>
        </w:rPr>
        <w:t>，他是七脉守护者，百里城是他的责任，百里七人众自然也是他的责任</w:t>
      </w:r>
      <w:r>
        <w:rPr>
          <w:rFonts w:hint="eastAsia"/>
        </w:rPr>
        <w:t>。</w:t>
      </w:r>
    </w:p>
    <w:p w14:paraId="3959D130" w14:textId="77777777" w:rsidR="00921040" w:rsidRDefault="00921040">
      <w:r>
        <w:rPr>
          <w:rFonts w:hint="eastAsia"/>
        </w:rPr>
        <w:t>西门缜</w:t>
      </w:r>
      <w:r w:rsidR="00047337">
        <w:rPr>
          <w:rFonts w:hint="eastAsia"/>
        </w:rPr>
        <w:t>叹息了声，</w:t>
      </w:r>
      <w:r>
        <w:rPr>
          <w:rFonts w:hint="eastAsia"/>
        </w:rPr>
        <w:t>拍拍西门纤纤的肩膀，意味深长地说道：“</w:t>
      </w:r>
      <w:r w:rsidR="00B2055F" w:rsidRPr="00E8334A">
        <w:t>这世间的正</w:t>
      </w:r>
      <w:r w:rsidR="00B2055F" w:rsidRPr="00E8334A">
        <w:rPr>
          <w:rFonts w:hint="eastAsia"/>
        </w:rPr>
        <w:t>义</w:t>
      </w:r>
      <w:r w:rsidR="002F39D1" w:rsidRPr="00E8334A">
        <w:rPr>
          <w:rFonts w:hint="eastAsia"/>
        </w:rPr>
        <w:t>任</w:t>
      </w:r>
      <w:r w:rsidRPr="00E8334A">
        <w:t>本来就是模棱两可的</w:t>
      </w:r>
      <w:r w:rsidR="00B2055F" w:rsidRPr="00E8334A">
        <w:rPr>
          <w:rFonts w:hint="eastAsia"/>
        </w:rPr>
        <w:t>，责任也是一样，没有不得不</w:t>
      </w:r>
      <w:r w:rsidR="002474C5" w:rsidRPr="00E8334A">
        <w:rPr>
          <w:rFonts w:hint="eastAsia"/>
        </w:rPr>
        <w:t>承担的</w:t>
      </w:r>
      <w:r w:rsidR="00DC29AC" w:rsidRPr="00E8334A">
        <w:rPr>
          <w:rFonts w:hint="eastAsia"/>
        </w:rPr>
        <w:t>责任。</w:t>
      </w:r>
      <w:r>
        <w:rPr>
          <w:rFonts w:hint="eastAsia"/>
        </w:rPr>
        <w:t>”</w:t>
      </w:r>
    </w:p>
    <w:p w14:paraId="45BAED30" w14:textId="77777777" w:rsidR="007E16CF" w:rsidRPr="007E16CF" w:rsidRDefault="00C21699">
      <w:r>
        <w:rPr>
          <w:rFonts w:hint="eastAsia"/>
        </w:rPr>
        <w:lastRenderedPageBreak/>
        <w:t>西门纤纤</w:t>
      </w:r>
      <w:r w:rsidR="0002113D">
        <w:rPr>
          <w:rFonts w:hint="eastAsia"/>
        </w:rPr>
        <w:t>好似叫明白了，又好似没有明白</w:t>
      </w:r>
      <w:r w:rsidR="00C92686">
        <w:rPr>
          <w:rFonts w:hint="eastAsia"/>
        </w:rPr>
        <w:t>，于是挠了挠头</w:t>
      </w:r>
      <w:r w:rsidR="007E16CF">
        <w:rPr>
          <w:rFonts w:hint="eastAsia"/>
        </w:rPr>
        <w:t>，想了一下，</w:t>
      </w:r>
      <w:r w:rsidR="00CC4561">
        <w:rPr>
          <w:rFonts w:hint="eastAsia"/>
        </w:rPr>
        <w:t>然后大大咧咧地笑了起来，说道：“嘿嘿，</w:t>
      </w:r>
      <w:r w:rsidR="00E06E55">
        <w:rPr>
          <w:rFonts w:hint="eastAsia"/>
        </w:rPr>
        <w:t>虽然感觉很有道理，但</w:t>
      </w:r>
      <w:r w:rsidR="00F622C5">
        <w:rPr>
          <w:rFonts w:hint="eastAsia"/>
        </w:rPr>
        <w:t>是</w:t>
      </w:r>
      <w:r w:rsidR="00E06E55">
        <w:rPr>
          <w:rFonts w:hint="eastAsia"/>
        </w:rPr>
        <w:t>听</w:t>
      </w:r>
      <w:r w:rsidR="00CC4561">
        <w:rPr>
          <w:rFonts w:hint="eastAsia"/>
        </w:rPr>
        <w:t>不明白</w:t>
      </w:r>
      <w:r w:rsidR="00F622C5">
        <w:rPr>
          <w:rFonts w:hint="eastAsia"/>
        </w:rPr>
        <w:t>啊</w:t>
      </w:r>
      <w:r w:rsidR="00CC4561">
        <w:rPr>
          <w:rFonts w:hint="eastAsia"/>
        </w:rPr>
        <w:t>。”</w:t>
      </w:r>
    </w:p>
    <w:p w14:paraId="2F2A209B" w14:textId="77777777" w:rsidR="00CE659C" w:rsidRDefault="00EF2A36">
      <w:r>
        <w:rPr>
          <w:rFonts w:hint="eastAsia"/>
        </w:rPr>
        <w:t>西门缜</w:t>
      </w:r>
      <w:r w:rsidR="00FA5AB5">
        <w:rPr>
          <w:rFonts w:hint="eastAsia"/>
        </w:rPr>
        <w:t>笑笑道：“</w:t>
      </w:r>
      <w:r w:rsidR="009F4499">
        <w:rPr>
          <w:rFonts w:hint="eastAsia"/>
        </w:rPr>
        <w:t>不明白就算啦，</w:t>
      </w:r>
      <w:r w:rsidR="006571B1">
        <w:rPr>
          <w:rFonts w:hint="eastAsia"/>
        </w:rPr>
        <w:t>还有十几天，就是你二十的生日喽，</w:t>
      </w:r>
      <w:r w:rsidR="00AC353A">
        <w:rPr>
          <w:rFonts w:hint="eastAsia"/>
        </w:rPr>
        <w:t>作为已经快二十岁的</w:t>
      </w:r>
      <w:r w:rsidR="008F3DCB">
        <w:rPr>
          <w:rFonts w:hint="eastAsia"/>
        </w:rPr>
        <w:t>伟大</w:t>
      </w:r>
      <w:r w:rsidR="00AC353A">
        <w:rPr>
          <w:rFonts w:hint="eastAsia"/>
        </w:rPr>
        <w:t>游侠，</w:t>
      </w:r>
      <w:r w:rsidR="00C14181">
        <w:rPr>
          <w:rFonts w:hint="eastAsia"/>
        </w:rPr>
        <w:t>你的</w:t>
      </w:r>
      <w:r w:rsidR="006571B1">
        <w:rPr>
          <w:rFonts w:hint="eastAsia"/>
        </w:rPr>
        <w:t>剑法练得怎么样了？</w:t>
      </w:r>
      <w:r w:rsidR="00FA5AB5">
        <w:rPr>
          <w:rFonts w:hint="eastAsia"/>
        </w:rPr>
        <w:t>”</w:t>
      </w:r>
    </w:p>
    <w:p w14:paraId="7E31AFCC" w14:textId="77777777" w:rsidR="00B05356" w:rsidRDefault="00B05356">
      <w:r>
        <w:rPr>
          <w:rFonts w:hint="eastAsia"/>
        </w:rPr>
        <w:t>“我说这么早叫我起来，原来是为了试剑啊！”</w:t>
      </w:r>
    </w:p>
    <w:p w14:paraId="53322EFA" w14:textId="77777777" w:rsidR="008F3DCB" w:rsidRDefault="008F3DCB">
      <w:r>
        <w:rPr>
          <w:rFonts w:hint="eastAsia"/>
        </w:rPr>
        <w:t>西门纤纤</w:t>
      </w:r>
      <w:r w:rsidR="001D761F">
        <w:rPr>
          <w:rFonts w:hint="eastAsia"/>
        </w:rPr>
        <w:t>地捡起地上的剑</w:t>
      </w:r>
      <w:r w:rsidR="00B05356">
        <w:rPr>
          <w:rFonts w:hint="eastAsia"/>
        </w:rPr>
        <w:t>，</w:t>
      </w:r>
      <w:r w:rsidR="001D761F">
        <w:rPr>
          <w:rFonts w:hint="eastAsia"/>
        </w:rPr>
        <w:t>拔出剑来，</w:t>
      </w:r>
      <w:r w:rsidR="003534F7">
        <w:rPr>
          <w:rFonts w:hint="eastAsia"/>
        </w:rPr>
        <w:t>漫不经心</w:t>
      </w:r>
      <w:r w:rsidR="003705D9">
        <w:rPr>
          <w:rFonts w:hint="eastAsia"/>
        </w:rPr>
        <w:t>地</w:t>
      </w:r>
      <w:r w:rsidR="00B05356">
        <w:rPr>
          <w:rFonts w:hint="eastAsia"/>
        </w:rPr>
        <w:t>道：“来吧来吧，试完好回去睡回笼！”</w:t>
      </w:r>
    </w:p>
    <w:p w14:paraId="47410F0D" w14:textId="77777777" w:rsidR="00003BF6" w:rsidRPr="00003BF6" w:rsidRDefault="00003BF6">
      <w:r>
        <w:rPr>
          <w:rFonts w:hint="eastAsia"/>
        </w:rPr>
        <w:t>西门缜</w:t>
      </w:r>
      <w:r w:rsidR="00D85F71">
        <w:rPr>
          <w:rFonts w:hint="eastAsia"/>
        </w:rPr>
        <w:t>也</w:t>
      </w:r>
      <w:r>
        <w:rPr>
          <w:rFonts w:hint="eastAsia"/>
        </w:rPr>
        <w:t>拔出剑来</w:t>
      </w:r>
      <w:r w:rsidR="007A6CFF">
        <w:rPr>
          <w:rFonts w:hint="eastAsia"/>
        </w:rPr>
        <w:t>，</w:t>
      </w:r>
      <w:r w:rsidR="00E8334A">
        <w:rPr>
          <w:rFonts w:hint="eastAsia"/>
        </w:rPr>
        <w:t>说道：“用你最强的一剑。</w:t>
      </w:r>
      <w:r>
        <w:rPr>
          <w:rFonts w:hint="eastAsia"/>
        </w:rPr>
        <w:t>”</w:t>
      </w:r>
    </w:p>
    <w:p w14:paraId="25EB4495" w14:textId="77777777" w:rsidR="00CE659C" w:rsidRDefault="007A6CFF">
      <w:r>
        <w:rPr>
          <w:rFonts w:hint="eastAsia"/>
        </w:rPr>
        <w:t>西门纤纤退后了三步，左手丢掉了剑鞘，捏成剑指，握剑的剑手更紧，持剑的心也更坚定。</w:t>
      </w:r>
    </w:p>
    <w:p w14:paraId="4DB2E052" w14:textId="77777777" w:rsidR="00CE659C" w:rsidRDefault="007A6CFF">
      <w:r>
        <w:rPr>
          <w:rFonts w:hint="eastAsia"/>
        </w:rPr>
        <w:t>突然，有风吹起，凭着风流，西门纤纤横空划出了第一剑。</w:t>
      </w:r>
    </w:p>
    <w:p w14:paraId="62547B9C" w14:textId="77777777" w:rsidR="00CE659C" w:rsidRDefault="007A6CFF">
      <w:r>
        <w:rPr>
          <w:rFonts w:hint="eastAsia"/>
        </w:rPr>
        <w:t>西门缜的剑已经出鞘，或者说不得不出剑。</w:t>
      </w:r>
    </w:p>
    <w:p w14:paraId="5E16F6FF" w14:textId="77777777" w:rsidR="00CE659C" w:rsidRDefault="007A6CFF">
      <w:r>
        <w:rPr>
          <w:rFonts w:hint="eastAsia"/>
        </w:rPr>
        <w:t>陡然间，剑气纵横，两柄剑相遇。</w:t>
      </w:r>
    </w:p>
    <w:p w14:paraId="320E80FC" w14:textId="77777777" w:rsidR="00CE659C" w:rsidRDefault="007A6CFF">
      <w:r>
        <w:rPr>
          <w:rFonts w:hint="eastAsia"/>
        </w:rPr>
        <w:t>然后，西门纤纤的剑断了，断剑横飞数丈，落入</w:t>
      </w:r>
      <w:r w:rsidR="00697B1B">
        <w:rPr>
          <w:rFonts w:hint="eastAsia"/>
        </w:rPr>
        <w:t>青思池</w:t>
      </w:r>
      <w:r>
        <w:rPr>
          <w:rFonts w:hint="eastAsia"/>
        </w:rPr>
        <w:t>里。</w:t>
      </w:r>
    </w:p>
    <w:p w14:paraId="7177100C" w14:textId="77777777" w:rsidR="00CE659C" w:rsidRDefault="007A6CFF">
      <w:r>
        <w:rPr>
          <w:rFonts w:hint="eastAsia"/>
        </w:rPr>
        <w:t>西门缜的剑名为青渊，百年不世名器，亦是青思阁掌门信物，切金断玉，削铁如泥。</w:t>
      </w:r>
    </w:p>
    <w:p w14:paraId="7FAF87A7" w14:textId="77777777" w:rsidR="00AC01B8" w:rsidRDefault="00AC01B8"/>
    <w:p w14:paraId="0BF41612" w14:textId="77777777" w:rsidR="00CE659C" w:rsidRDefault="007A6CFF">
      <w:r>
        <w:rPr>
          <w:rFonts w:hint="eastAsia"/>
        </w:rPr>
        <w:t>西门纤纤手上的剑虽非凡品，但怎比得上百年名器，所以她的剑断得理所当然。</w:t>
      </w:r>
    </w:p>
    <w:p w14:paraId="2DFF6285" w14:textId="77777777" w:rsidR="00CE659C" w:rsidRDefault="007A6CFF">
      <w:r>
        <w:rPr>
          <w:rFonts w:hint="eastAsia"/>
        </w:rPr>
        <w:t>西门纤纤的眉头皱了起来，带着几分怒气看她老爹一眼，她的剑虽非名剑，却是好友所赠，自然惜之爱之。</w:t>
      </w:r>
    </w:p>
    <w:p w14:paraId="397341B6" w14:textId="77777777" w:rsidR="00CE659C" w:rsidRDefault="007A6CFF">
      <w:r>
        <w:rPr>
          <w:rFonts w:hint="eastAsia"/>
        </w:rPr>
        <w:t>西门缜额头滴下一滴汗，对他来说，这一剑断得太匪夷所思。</w:t>
      </w:r>
    </w:p>
    <w:p w14:paraId="15ACC234" w14:textId="77777777" w:rsidR="00CE659C" w:rsidRDefault="007A6CFF">
      <w:r>
        <w:rPr>
          <w:rFonts w:hint="eastAsia"/>
        </w:rPr>
        <w:t>他虽手持百年名器，但也不是交一次手就要砍断别人一柄剑，何况是自己女儿的剑，以他的修为来说，如何控制出剑的力道何其容易，但这一剑，他却失控了。</w:t>
      </w:r>
    </w:p>
    <w:p w14:paraId="1FA30BA0" w14:textId="77777777" w:rsidR="00AC01B8" w:rsidRDefault="00AC01B8"/>
    <w:p w14:paraId="4D01BE95" w14:textId="77777777" w:rsidR="00CE659C" w:rsidRDefault="007A6CFF">
      <w:r>
        <w:rPr>
          <w:rFonts w:hint="eastAsia"/>
        </w:rPr>
        <w:t>或者可以说，西门纤纤这一剑，迫使他失控了。</w:t>
      </w:r>
    </w:p>
    <w:p w14:paraId="56F94294" w14:textId="77777777" w:rsidR="00CE659C" w:rsidRDefault="00CA441D">
      <w:r>
        <w:rPr>
          <w:rFonts w:hint="eastAsia"/>
        </w:rPr>
        <w:t>西门纤纤收了剑，盯着断剑老打晌，很不甘心的收回了剑鞘，几乎要哭出来，说</w:t>
      </w:r>
      <w:r w:rsidR="007A6CFF">
        <w:rPr>
          <w:rFonts w:hint="eastAsia"/>
        </w:rPr>
        <w:t>道：“老爹你真是的，以后不陪你练剑啦，哼。”</w:t>
      </w:r>
    </w:p>
    <w:p w14:paraId="337C098C" w14:textId="77777777" w:rsidR="00CE659C" w:rsidRDefault="007A6CFF">
      <w:r>
        <w:rPr>
          <w:rFonts w:hint="eastAsia"/>
        </w:rPr>
        <w:t>西门缜也收了剑，问道：“纤纤，这剑法是谁教给你的？”</w:t>
      </w:r>
    </w:p>
    <w:p w14:paraId="38871B46" w14:textId="77777777" w:rsidR="00CE659C" w:rsidRDefault="007A6CFF">
      <w:r>
        <w:rPr>
          <w:rFonts w:hint="eastAsia"/>
        </w:rPr>
        <w:t>西门纤纤一边张望</w:t>
      </w:r>
      <w:r w:rsidR="00697B1B">
        <w:rPr>
          <w:rFonts w:hint="eastAsia"/>
        </w:rPr>
        <w:t>青思池</w:t>
      </w:r>
      <w:r>
        <w:rPr>
          <w:rFonts w:hint="eastAsia"/>
        </w:rPr>
        <w:t>，一边寻思着怎么把那半截断刃捞回来，一点都不想回答老爹的问题，愤愤地丢出句：“</w:t>
      </w:r>
      <w:r w:rsidR="00003BF6">
        <w:rPr>
          <w:rFonts w:hint="eastAsia"/>
        </w:rPr>
        <w:t>陆三阴啊</w:t>
      </w:r>
      <w:r>
        <w:rPr>
          <w:rFonts w:hint="eastAsia"/>
        </w:rPr>
        <w:t>，哼——”</w:t>
      </w:r>
    </w:p>
    <w:p w14:paraId="322E16FC" w14:textId="77777777" w:rsidR="00CE659C" w:rsidRDefault="007A6CFF">
      <w:r>
        <w:rPr>
          <w:rFonts w:hint="eastAsia"/>
        </w:rPr>
        <w:t>西门纤纤还是气鼓鼓地没理他，西门缜溺爱地摸了摸她的头，而后转身离开。</w:t>
      </w:r>
    </w:p>
    <w:p w14:paraId="2D34911F" w14:textId="77777777" w:rsidR="00CE659C" w:rsidRDefault="007A6CFF">
      <w:r>
        <w:rPr>
          <w:rFonts w:hint="eastAsia"/>
        </w:rPr>
        <w:t>走到十丈开外的时候，突然听到西门纤纤的惊叫声：“哇，好凉好凉。”</w:t>
      </w:r>
    </w:p>
    <w:p w14:paraId="54B0285A" w14:textId="77777777" w:rsidR="00CE659C" w:rsidRDefault="007A6CFF">
      <w:r>
        <w:rPr>
          <w:rFonts w:hint="eastAsia"/>
        </w:rPr>
        <w:t>西门缜停下来转身看去，见西门纤纤已经脱了鞋，挽起了裤脚，一脚伸进</w:t>
      </w:r>
      <w:r w:rsidR="00697B1B">
        <w:rPr>
          <w:rFonts w:hint="eastAsia"/>
        </w:rPr>
        <w:t>青思池</w:t>
      </w:r>
      <w:r w:rsidR="002E748D">
        <w:rPr>
          <w:rFonts w:hint="eastAsia"/>
        </w:rPr>
        <w:t>里，由于水太凉，立时又抽了出来，然后又换另一只脚试一下，又折</w:t>
      </w:r>
      <w:r w:rsidR="00047F08">
        <w:rPr>
          <w:rFonts w:hint="eastAsia"/>
        </w:rPr>
        <w:t>了</w:t>
      </w:r>
      <w:r>
        <w:rPr>
          <w:rFonts w:hint="eastAsia"/>
        </w:rPr>
        <w:t>回来。</w:t>
      </w:r>
    </w:p>
    <w:p w14:paraId="0508F996" w14:textId="77777777" w:rsidR="00CE659C" w:rsidRDefault="007A6CFF">
      <w:r>
        <w:rPr>
          <w:rFonts w:hint="eastAsia"/>
        </w:rPr>
        <w:t>西门缜凝视着女儿这些搞怪的动</w:t>
      </w:r>
      <w:r w:rsidR="00350970">
        <w:rPr>
          <w:rFonts w:hint="eastAsia"/>
        </w:rPr>
        <w:t>作很久很久，脸上挂满了宽慰的笑容，于是又折了回来，问道：“</w:t>
      </w:r>
      <w:r w:rsidR="00350970" w:rsidRPr="006006BD">
        <w:t>纤纤，你知道人生最好的风景是什么吗？</w:t>
      </w:r>
      <w:r w:rsidR="00350970">
        <w:rPr>
          <w:rFonts w:hint="eastAsia"/>
        </w:rPr>
        <w:t>”</w:t>
      </w:r>
    </w:p>
    <w:p w14:paraId="445BB0C1" w14:textId="77777777" w:rsidR="008C121D" w:rsidRPr="00350970" w:rsidRDefault="00350970">
      <w:r>
        <w:rPr>
          <w:rFonts w:hint="eastAsia"/>
        </w:rPr>
        <w:t>“什么？”</w:t>
      </w:r>
      <w:r w:rsidR="007F1FA2">
        <w:rPr>
          <w:rFonts w:hint="eastAsia"/>
        </w:rPr>
        <w:t>忙着捞剑的西门纤纤漫不经心地问道。</w:t>
      </w:r>
    </w:p>
    <w:p w14:paraId="0C98BDF9" w14:textId="77777777" w:rsidR="00B25C9E" w:rsidRDefault="00D91CDF">
      <w:r>
        <w:rPr>
          <w:rFonts w:hint="eastAsia"/>
        </w:rPr>
        <w:t>西门缜看着女儿年轻的背影，说道：</w:t>
      </w:r>
      <w:r w:rsidR="0043284A">
        <w:rPr>
          <w:rFonts w:hint="eastAsia"/>
        </w:rPr>
        <w:t>“</w:t>
      </w:r>
      <w:r w:rsidR="0043284A" w:rsidRPr="006006BD">
        <w:t>人在少年时</w:t>
      </w:r>
      <w:r w:rsidR="0043284A" w:rsidRPr="006006BD">
        <w:rPr>
          <w:rFonts w:hint="eastAsia"/>
        </w:rPr>
        <w:t>。</w:t>
      </w:r>
      <w:r w:rsidR="0043284A">
        <w:rPr>
          <w:rFonts w:hint="eastAsia"/>
        </w:rPr>
        <w:t>”</w:t>
      </w:r>
    </w:p>
    <w:p w14:paraId="5ABCB579" w14:textId="77777777" w:rsidR="00B25C9E" w:rsidRDefault="007F1FA2">
      <w:r>
        <w:rPr>
          <w:rFonts w:hint="eastAsia"/>
        </w:rPr>
        <w:t>西门纤纤闻言楞住了，</w:t>
      </w:r>
      <w:r w:rsidR="00B2251E">
        <w:rPr>
          <w:rFonts w:hint="eastAsia"/>
        </w:rPr>
        <w:t>抬起着来看着他，有些不解。</w:t>
      </w:r>
    </w:p>
    <w:p w14:paraId="148ACFC2" w14:textId="77777777" w:rsidR="00B2251E" w:rsidRDefault="00B2251E">
      <w:r>
        <w:rPr>
          <w:rFonts w:hint="eastAsia"/>
        </w:rPr>
        <w:t>西门缜意味深长地道：“人在少年时</w:t>
      </w:r>
      <w:r w:rsidRPr="006006BD">
        <w:t>，就是最好的风景</w:t>
      </w:r>
      <w:r w:rsidR="00091C58" w:rsidRPr="006006BD">
        <w:rPr>
          <w:rFonts w:hint="eastAsia"/>
        </w:rPr>
        <w:t>。</w:t>
      </w:r>
      <w:r>
        <w:rPr>
          <w:rFonts w:hint="eastAsia"/>
        </w:rPr>
        <w:t>”</w:t>
      </w:r>
    </w:p>
    <w:p w14:paraId="2C50EF10" w14:textId="77777777" w:rsidR="00E839FC" w:rsidRDefault="006006BD">
      <w:r>
        <w:rPr>
          <w:rFonts w:hint="eastAsia"/>
        </w:rPr>
        <w:t>------</w:t>
      </w:r>
    </w:p>
    <w:p w14:paraId="37F00B62" w14:textId="77777777" w:rsidR="006006BD" w:rsidRDefault="006006BD">
      <w:r>
        <w:rPr>
          <w:rFonts w:hint="eastAsia"/>
        </w:rPr>
        <w:t>------</w:t>
      </w:r>
    </w:p>
    <w:p w14:paraId="0EF18EE3" w14:textId="77777777" w:rsidR="00E839FC" w:rsidRDefault="00E839FC" w:rsidP="00E839FC">
      <w:r w:rsidRPr="004500E4">
        <w:rPr>
          <w:rFonts w:hint="eastAsia"/>
        </w:rPr>
        <w:t>在那天之前，我还不知道，人真的能像狂风里的残云一样，变幻莫测的</w:t>
      </w:r>
      <w:r>
        <w:rPr>
          <w:rFonts w:hint="eastAsia"/>
        </w:rPr>
        <w:t>！</w:t>
      </w:r>
    </w:p>
    <w:p w14:paraId="64035D99" w14:textId="77777777" w:rsidR="00E839FC" w:rsidRDefault="00E839FC" w:rsidP="00E839FC">
      <w:r>
        <w:rPr>
          <w:rFonts w:hint="eastAsia"/>
        </w:rPr>
        <w:t>我叫西门纤纤，是止戈剑西门缜的女儿。</w:t>
      </w:r>
    </w:p>
    <w:p w14:paraId="702AAD31" w14:textId="77777777" w:rsidR="00E839FC" w:rsidRDefault="00E839FC" w:rsidP="00E839FC">
      <w:r>
        <w:rPr>
          <w:rFonts w:hint="eastAsia"/>
        </w:rPr>
        <w:t>那一天老爹离开之前，跟我说了好些话，有很多我不想听，有很多我不明白。</w:t>
      </w:r>
    </w:p>
    <w:p w14:paraId="30431F3F" w14:textId="77777777" w:rsidR="00E839FC" w:rsidRDefault="00E839FC" w:rsidP="00583C58">
      <w:r>
        <w:rPr>
          <w:rFonts w:hint="eastAsia"/>
        </w:rPr>
        <w:t>我不知道，那一天的离开，竟然没能活着回来。</w:t>
      </w:r>
    </w:p>
    <w:p w14:paraId="1A1283D6" w14:textId="77777777" w:rsidR="00E839FC" w:rsidRDefault="00E839FC" w:rsidP="00E839FC">
      <w:r>
        <w:rPr>
          <w:rFonts w:hint="eastAsia"/>
        </w:rPr>
        <w:t>于是，人在少年时，就是最好的风景。</w:t>
      </w:r>
    </w:p>
    <w:p w14:paraId="53587B50" w14:textId="77777777" w:rsidR="00E839FC" w:rsidRDefault="00E839FC" w:rsidP="00E839FC">
      <w:r>
        <w:rPr>
          <w:rFonts w:hint="eastAsia"/>
        </w:rPr>
        <w:lastRenderedPageBreak/>
        <w:t>成了老爹对我说的最后一句话。</w:t>
      </w:r>
    </w:p>
    <w:p w14:paraId="047F8C59" w14:textId="77777777" w:rsidR="00E839FC" w:rsidRDefault="00E839FC" w:rsidP="00E839FC">
      <w:r>
        <w:rPr>
          <w:rFonts w:hint="eastAsia"/>
        </w:rPr>
        <w:t>只是，我虽是少年，但没了老爹的风景，又怎能算是最好的风景？</w:t>
      </w:r>
    </w:p>
    <w:p w14:paraId="2C37F578" w14:textId="77777777" w:rsidR="00E839FC" w:rsidRDefault="00E839FC" w:rsidP="00E839FC">
      <w:pPr>
        <w:rPr>
          <w:rFonts w:ascii="Arial" w:hAnsi="Arial" w:cs="Arial"/>
          <w:color w:val="333333"/>
          <w:szCs w:val="21"/>
          <w:shd w:val="clear" w:color="auto" w:fill="FFFFFF"/>
        </w:rPr>
      </w:pPr>
      <w:r>
        <w:rPr>
          <w:rFonts w:hint="eastAsia"/>
        </w:rPr>
        <w:t>那不过是一片</w:t>
      </w:r>
      <w:r>
        <w:rPr>
          <w:rFonts w:ascii="Arial" w:hAnsi="Arial" w:cs="Arial"/>
          <w:color w:val="333333"/>
          <w:szCs w:val="21"/>
          <w:shd w:val="clear" w:color="auto" w:fill="FFFFFF"/>
        </w:rPr>
        <w:t>血煞灾殃</w:t>
      </w:r>
      <w:r>
        <w:rPr>
          <w:rFonts w:ascii="Arial" w:hAnsi="Arial" w:cs="Arial" w:hint="eastAsia"/>
          <w:color w:val="333333"/>
          <w:szCs w:val="21"/>
          <w:shd w:val="clear" w:color="auto" w:fill="FFFFFF"/>
        </w:rPr>
        <w:t>吊丧异彩罢了！</w:t>
      </w:r>
    </w:p>
    <w:p w14:paraId="79D0CCD7" w14:textId="77777777" w:rsidR="00E839FC" w:rsidRPr="00F11830" w:rsidRDefault="00E839FC" w:rsidP="00E839FC">
      <w:r>
        <w:rPr>
          <w:rFonts w:ascii="Arial" w:hAnsi="Arial" w:cs="Arial" w:hint="eastAsia"/>
          <w:color w:val="333333"/>
          <w:szCs w:val="21"/>
          <w:shd w:val="clear" w:color="auto" w:fill="FFFFFF"/>
        </w:rPr>
        <w:t>而我今后的人生，都在为了逃离这一片充满灰色的风景而努着……</w:t>
      </w:r>
    </w:p>
    <w:p w14:paraId="5A4F428C" w14:textId="77777777" w:rsidR="00B25C9E" w:rsidRDefault="00B25C9E"/>
    <w:p w14:paraId="2DB8EB2C" w14:textId="77777777" w:rsidR="00534E56" w:rsidRDefault="00534E56"/>
    <w:p w14:paraId="2A22C98F" w14:textId="77777777" w:rsidR="00350970" w:rsidRPr="00350970" w:rsidRDefault="00630117" w:rsidP="00350970">
      <w:pPr>
        <w:pStyle w:val="3"/>
      </w:pPr>
      <w:bookmarkStart w:id="2" w:name="_Toc28886"/>
      <w:r>
        <w:rPr>
          <w:rFonts w:hint="eastAsia"/>
        </w:rPr>
        <w:t>第二章</w:t>
      </w:r>
      <w:bookmarkEnd w:id="2"/>
      <w:r w:rsidR="007059B9">
        <w:rPr>
          <w:rFonts w:hint="eastAsia"/>
        </w:rPr>
        <w:t>止戈剑的女儿</w:t>
      </w:r>
      <w:r w:rsidR="007A6CFF">
        <w:rPr>
          <w:rFonts w:hint="eastAsia"/>
        </w:rPr>
        <w:tab/>
      </w:r>
    </w:p>
    <w:p w14:paraId="139B2CDF" w14:textId="77777777" w:rsidR="00F45ECC" w:rsidRDefault="00F45ECC" w:rsidP="00F45ECC">
      <w:r>
        <w:rPr>
          <w:rFonts w:hint="eastAsia"/>
        </w:rPr>
        <w:t>故事是这样发生的。</w:t>
      </w:r>
    </w:p>
    <w:p w14:paraId="43152A26" w14:textId="77777777" w:rsidR="00F45ECC" w:rsidRDefault="00716AE8" w:rsidP="00F45ECC">
      <w:r>
        <w:rPr>
          <w:rFonts w:hint="eastAsia"/>
        </w:rPr>
        <w:t>西门缜接受了一剑倾城的挑战，然后</w:t>
      </w:r>
      <w:r w:rsidR="00F45ECC">
        <w:rPr>
          <w:rFonts w:hint="eastAsia"/>
        </w:rPr>
        <w:t>再也没能活着回来。</w:t>
      </w:r>
    </w:p>
    <w:p w14:paraId="1DFEC40E" w14:textId="77777777" w:rsidR="009C3E64" w:rsidRDefault="009C3E64" w:rsidP="00F45ECC">
      <w:r>
        <w:rPr>
          <w:rFonts w:hint="eastAsia"/>
        </w:rPr>
        <w:t>这件事对于止戈剑的女儿西门纤纤来说，只是一个复仇事件。</w:t>
      </w:r>
    </w:p>
    <w:p w14:paraId="51B4152B" w14:textId="77777777" w:rsidR="009C3E64" w:rsidRPr="009C3E64" w:rsidRDefault="009C3E64" w:rsidP="00F45ECC">
      <w:r>
        <w:rPr>
          <w:rFonts w:hint="eastAsia"/>
        </w:rPr>
        <w:t>但对于整个天下来说，却是打破两境平衡的大事件。</w:t>
      </w:r>
    </w:p>
    <w:p w14:paraId="049CE26C" w14:textId="77777777" w:rsidR="00F45ECC" w:rsidRDefault="00F274A0" w:rsidP="00F45ECC">
      <w:r>
        <w:rPr>
          <w:rFonts w:hint="eastAsia"/>
        </w:rPr>
        <w:t>百年的历史断层之后，</w:t>
      </w:r>
      <w:r w:rsidR="00716AE8">
        <w:rPr>
          <w:rFonts w:hint="eastAsia"/>
        </w:rPr>
        <w:t>赵氏皇族虽然建立了曜日</w:t>
      </w:r>
      <w:r w:rsidR="00F45ECC">
        <w:rPr>
          <w:rFonts w:hint="eastAsia"/>
        </w:rPr>
        <w:t>王朝，一统两境，但因为百年历史断层的缘故，两境内部的争战，却从未停止过。北境以剑阁为首，南境则</w:t>
      </w:r>
      <w:r>
        <w:rPr>
          <w:rFonts w:hint="eastAsia"/>
        </w:rPr>
        <w:t>青衫为尊，相互征伐十年未休，就连道域</w:t>
      </w:r>
      <w:r w:rsidR="00F45ECC">
        <w:rPr>
          <w:rFonts w:hint="eastAsia"/>
        </w:rPr>
        <w:t>、佛国都被牵扯其中。</w:t>
      </w:r>
    </w:p>
    <w:p w14:paraId="11A70DDF" w14:textId="77777777" w:rsidR="00177779" w:rsidRDefault="00177779" w:rsidP="00F45ECC">
      <w:r>
        <w:rPr>
          <w:rFonts w:hint="eastAsia"/>
        </w:rPr>
        <w:t>二十余年前，青思阁掌门在止戈山战役中，击溃雨楼八百士</w:t>
      </w:r>
      <w:r w:rsidR="00020A1F">
        <w:rPr>
          <w:rFonts w:hint="eastAsia"/>
        </w:rPr>
        <w:t>，从而创立止戈流，收容南北两境战争中家破人亡的修者，成了两境七脉守护者之一。</w:t>
      </w:r>
    </w:p>
    <w:p w14:paraId="50CBE62C" w14:textId="77777777" w:rsidR="00F45ECC" w:rsidRDefault="00F45ECC" w:rsidP="00F45ECC">
      <w:r>
        <w:rPr>
          <w:rFonts w:hint="eastAsia"/>
        </w:rPr>
        <w:t>二十年来，两境烽火虽然延烧南北数千里，却从未波及止戈城。</w:t>
      </w:r>
    </w:p>
    <w:p w14:paraId="394A0EBC" w14:textId="77777777" w:rsidR="00177779" w:rsidRDefault="00F45ECC" w:rsidP="00F45ECC">
      <w:r>
        <w:rPr>
          <w:rFonts w:hint="eastAsia"/>
        </w:rPr>
        <w:t>止戈令一出，烽火即止，这是西门缜与两境之主达成的协议。</w:t>
      </w:r>
    </w:p>
    <w:p w14:paraId="69241996" w14:textId="77777777" w:rsidR="00F45ECC" w:rsidRPr="00534E56" w:rsidRDefault="00177779">
      <w:r>
        <w:rPr>
          <w:rFonts w:hint="eastAsia"/>
        </w:rPr>
        <w:t>西门缜逝去后，没有人会认为两境之主还会默许青思阁这种独立，</w:t>
      </w:r>
      <w:r w:rsidR="00534E56">
        <w:rPr>
          <w:rFonts w:hint="eastAsia"/>
        </w:rPr>
        <w:t>所有人都认为</w:t>
      </w:r>
      <w:r>
        <w:rPr>
          <w:rFonts w:hint="eastAsia"/>
        </w:rPr>
        <w:t>，止戈之路已尽，兵燹将起。</w:t>
      </w:r>
    </w:p>
    <w:p w14:paraId="28F680C9" w14:textId="77777777" w:rsidR="00F45ECC" w:rsidRDefault="00716AE8">
      <w:r>
        <w:rPr>
          <w:rFonts w:hint="eastAsia"/>
        </w:rPr>
        <w:t>------</w:t>
      </w:r>
    </w:p>
    <w:p w14:paraId="13B76B13" w14:textId="77777777" w:rsidR="00716AE8" w:rsidRDefault="00716AE8">
      <w:r>
        <w:rPr>
          <w:rFonts w:hint="eastAsia"/>
        </w:rPr>
        <w:t>------</w:t>
      </w:r>
    </w:p>
    <w:p w14:paraId="7E937963" w14:textId="77777777" w:rsidR="00583C58" w:rsidRDefault="00583C58" w:rsidP="00583C58">
      <w:r>
        <w:rPr>
          <w:rFonts w:hint="eastAsia"/>
        </w:rPr>
        <w:t>夜色深沉，安置西门缜的灵堂却亮若白昼，西门纤纤来到了灵堂之外，颊畔青丝微拂，眉眼间尽是悲戚。她望向灵堂里白缦聚集的阴影处，看到了父亲的棺椁，眼中的热泪突然就流了下来，划过双颊后，被风吹落。</w:t>
      </w:r>
    </w:p>
    <w:p w14:paraId="7AA4C1B9" w14:textId="77777777" w:rsidR="00583C58" w:rsidRPr="00583C58" w:rsidRDefault="00583C58" w:rsidP="00583C58">
      <w:r>
        <w:rPr>
          <w:rFonts w:hint="eastAsia"/>
        </w:rPr>
        <w:t>西门纤纤望向灵堂里的飘飞的白缦，看着灵堂中一双双</w:t>
      </w:r>
      <w:r w:rsidR="007A1BAB">
        <w:rPr>
          <w:rFonts w:hint="eastAsia"/>
        </w:rPr>
        <w:t>充满着各种情绪的沉默</w:t>
      </w:r>
      <w:r w:rsidR="00716AE8">
        <w:rPr>
          <w:rFonts w:hint="eastAsia"/>
        </w:rPr>
        <w:t>目光，她明白了一件事情，</w:t>
      </w:r>
      <w:r>
        <w:rPr>
          <w:rFonts w:hint="eastAsia"/>
        </w:rPr>
        <w:t>现在除了悲伤与眼泪，她更需要一颗坚定的心，来面对今后的局势。</w:t>
      </w:r>
    </w:p>
    <w:p w14:paraId="1DA8D2AA" w14:textId="77777777" w:rsidR="00534E56" w:rsidRDefault="00583C58" w:rsidP="00583C58">
      <w:r>
        <w:rPr>
          <w:rFonts w:hint="eastAsia"/>
        </w:rPr>
        <w:t>她的父亲是七脉守护者之一，如今一夕殒命，两境的平衡已经被打乱，一场风雨即将席卷而来，她将成为暴风雨的中央，因为她是止戈剑的女儿。</w:t>
      </w:r>
    </w:p>
    <w:p w14:paraId="70A6925B" w14:textId="77777777" w:rsidR="007A1BAB" w:rsidRDefault="007A1BAB" w:rsidP="00583C58">
      <w:r>
        <w:rPr>
          <w:rFonts w:hint="eastAsia"/>
        </w:rPr>
        <w:t>看到那些目光的时候，</w:t>
      </w:r>
      <w:r w:rsidR="00DB19ED">
        <w:rPr>
          <w:rFonts w:hint="eastAsia"/>
        </w:rPr>
        <w:t>西门纤纤就明白，这已经不是一个单一的复仇事件。</w:t>
      </w:r>
    </w:p>
    <w:p w14:paraId="41499BA7" w14:textId="77777777" w:rsidR="00DB19ED" w:rsidRPr="00DB19ED" w:rsidRDefault="00DB19ED" w:rsidP="00583C58">
      <w:r>
        <w:rPr>
          <w:rFonts w:hint="eastAsia"/>
        </w:rPr>
        <w:t>至少在复仇之前，她要先解决止戈流与青思阁内部的问题。</w:t>
      </w:r>
    </w:p>
    <w:p w14:paraId="3FE53367" w14:textId="77777777" w:rsidR="00583C58" w:rsidRDefault="00583C58" w:rsidP="00583C58">
      <w:r>
        <w:rPr>
          <w:rFonts w:hint="eastAsia"/>
        </w:rPr>
        <w:t>只要手中有剑，不管面对怎样的风雨，都不会退缩。</w:t>
      </w:r>
    </w:p>
    <w:p w14:paraId="56F1D92C" w14:textId="77777777" w:rsidR="00583C58" w:rsidRDefault="00583C58" w:rsidP="00583C58">
      <w:r>
        <w:rPr>
          <w:rFonts w:hint="eastAsia"/>
        </w:rPr>
        <w:t>这是她和他所恪守的信条。</w:t>
      </w:r>
    </w:p>
    <w:p w14:paraId="17255643" w14:textId="77777777" w:rsidR="00583C58" w:rsidRDefault="00534E56" w:rsidP="00583C58">
      <w:r>
        <w:rPr>
          <w:rFonts w:hint="eastAsia"/>
        </w:rPr>
        <w:t>如今剑仍在手，西门纤纤便不会退缩，直接推开灵堂半闭的大门，迎着灵堂内</w:t>
      </w:r>
      <w:r w:rsidR="00583C58">
        <w:rPr>
          <w:rFonts w:hint="eastAsia"/>
        </w:rPr>
        <w:t>的</w:t>
      </w:r>
      <w:r>
        <w:rPr>
          <w:rFonts w:hint="eastAsia"/>
        </w:rPr>
        <w:t>那一双双目光</w:t>
      </w:r>
      <w:r w:rsidR="00583C58">
        <w:rPr>
          <w:rFonts w:hint="eastAsia"/>
        </w:rPr>
        <w:t>走进去。</w:t>
      </w:r>
    </w:p>
    <w:p w14:paraId="0E6B03B0" w14:textId="77777777" w:rsidR="00583C58" w:rsidRDefault="006437F4" w:rsidP="00583C58">
      <w:r>
        <w:rPr>
          <w:rFonts w:hint="eastAsia"/>
        </w:rPr>
        <w:t>灵堂</w:t>
      </w:r>
      <w:r w:rsidR="00583C58">
        <w:rPr>
          <w:rFonts w:hint="eastAsia"/>
        </w:rPr>
        <w:t>内，</w:t>
      </w:r>
      <w:r w:rsidR="00634F0F">
        <w:rPr>
          <w:rFonts w:hint="eastAsia"/>
        </w:rPr>
        <w:t>止戈流与青思阁众分列左右</w:t>
      </w:r>
      <w:r w:rsidR="00583C58">
        <w:rPr>
          <w:rFonts w:hint="eastAsia"/>
        </w:rPr>
        <w:t>，</w:t>
      </w:r>
      <w:r w:rsidR="00634F0F">
        <w:rPr>
          <w:rFonts w:hint="eastAsia"/>
        </w:rPr>
        <w:t>相互之间正在交头接耳，窃窃私语，讨论着未来两境可能的变局，以及止戈流与青思阁的走向</w:t>
      </w:r>
      <w:r w:rsidR="00583C58">
        <w:rPr>
          <w:rFonts w:hint="eastAsia"/>
        </w:rPr>
        <w:t>。</w:t>
      </w:r>
    </w:p>
    <w:p w14:paraId="3A792505" w14:textId="77777777" w:rsidR="00583C58" w:rsidRDefault="00583C58" w:rsidP="00583C58">
      <w:r>
        <w:rPr>
          <w:rFonts w:hint="eastAsia"/>
        </w:rPr>
        <w:t>便在这时，哐的一声，</w:t>
      </w:r>
      <w:r w:rsidR="006C2ACB">
        <w:rPr>
          <w:rFonts w:hint="eastAsia"/>
        </w:rPr>
        <w:t>西门纤纤推门而入，微冷</w:t>
      </w:r>
      <w:r>
        <w:rPr>
          <w:rFonts w:hint="eastAsia"/>
        </w:rPr>
        <w:t>的夜风</w:t>
      </w:r>
      <w:r w:rsidR="006C2ACB">
        <w:rPr>
          <w:rFonts w:hint="eastAsia"/>
        </w:rPr>
        <w:t>随着西门纤纤一同涌入</w:t>
      </w:r>
      <w:r w:rsidR="007E044F">
        <w:rPr>
          <w:rFonts w:hint="eastAsia"/>
        </w:rPr>
        <w:t>，灵堂</w:t>
      </w:r>
      <w:r w:rsidR="00621102">
        <w:rPr>
          <w:rFonts w:hint="eastAsia"/>
        </w:rPr>
        <w:t>内的光线变得有些明灭不定</w:t>
      </w:r>
      <w:r>
        <w:rPr>
          <w:rFonts w:hint="eastAsia"/>
        </w:rPr>
        <w:t>，</w:t>
      </w:r>
      <w:r w:rsidR="00621102">
        <w:rPr>
          <w:rFonts w:hint="eastAsia"/>
        </w:rPr>
        <w:t>写满吊唁的白色楹联随风摇曳，</w:t>
      </w:r>
      <w:r w:rsidR="00C03572">
        <w:rPr>
          <w:rFonts w:hint="eastAsia"/>
        </w:rPr>
        <w:t>气氛也为之一变</w:t>
      </w:r>
      <w:r>
        <w:rPr>
          <w:rFonts w:hint="eastAsia"/>
        </w:rPr>
        <w:t>。</w:t>
      </w:r>
    </w:p>
    <w:p w14:paraId="548DFF7D" w14:textId="77777777" w:rsidR="00583C58" w:rsidRDefault="00E37821" w:rsidP="00583C58">
      <w:r>
        <w:rPr>
          <w:rFonts w:hint="eastAsia"/>
        </w:rPr>
        <w:t>人们停</w:t>
      </w:r>
      <w:r w:rsidR="00906426">
        <w:rPr>
          <w:rFonts w:hint="eastAsia"/>
        </w:rPr>
        <w:t>下私语</w:t>
      </w:r>
      <w:r w:rsidR="00927864">
        <w:rPr>
          <w:rFonts w:hint="eastAsia"/>
        </w:rPr>
        <w:t>，</w:t>
      </w:r>
      <w:r w:rsidR="002E7E56">
        <w:rPr>
          <w:rFonts w:hint="eastAsia"/>
        </w:rPr>
        <w:t>所有的目光都落到了西门纤纤身上，</w:t>
      </w:r>
      <w:r w:rsidR="00927864">
        <w:rPr>
          <w:rFonts w:hint="eastAsia"/>
        </w:rPr>
        <w:t>灵堂</w:t>
      </w:r>
      <w:r w:rsidR="00583C58">
        <w:rPr>
          <w:rFonts w:hint="eastAsia"/>
        </w:rPr>
        <w:t>内变得异常安静</w:t>
      </w:r>
      <w:r w:rsidR="002E7E56">
        <w:rPr>
          <w:rFonts w:hint="eastAsia"/>
        </w:rPr>
        <w:t>，只余秋风吹到白色楹联的声音</w:t>
      </w:r>
      <w:r w:rsidR="00583C58">
        <w:rPr>
          <w:rFonts w:hint="eastAsia"/>
        </w:rPr>
        <w:t>。</w:t>
      </w:r>
    </w:p>
    <w:p w14:paraId="668F53F8" w14:textId="77777777" w:rsidR="00583C58" w:rsidRDefault="005B1FB9" w:rsidP="00583C58">
      <w:r>
        <w:rPr>
          <w:rFonts w:hint="eastAsia"/>
        </w:rPr>
        <w:t>西门纤纤的目光在灵堂</w:t>
      </w:r>
      <w:r w:rsidR="00583C58">
        <w:rPr>
          <w:rFonts w:hint="eastAsia"/>
        </w:rPr>
        <w:t>内拂过。</w:t>
      </w:r>
    </w:p>
    <w:p w14:paraId="23955113" w14:textId="77777777" w:rsidR="00F54D24" w:rsidRDefault="00F54D24" w:rsidP="00583C58">
      <w:r>
        <w:rPr>
          <w:rFonts w:hint="eastAsia"/>
        </w:rPr>
        <w:lastRenderedPageBreak/>
        <w:t>以西门</w:t>
      </w:r>
      <w:r w:rsidR="00AE3052">
        <w:rPr>
          <w:rFonts w:hint="eastAsia"/>
        </w:rPr>
        <w:t>缜的棺材为中心，左边的是青思阁众，右边则是止戈流众。</w:t>
      </w:r>
    </w:p>
    <w:p w14:paraId="325402AC" w14:textId="77777777" w:rsidR="0044086D" w:rsidRDefault="00AE3052" w:rsidP="00583C58">
      <w:r>
        <w:rPr>
          <w:rFonts w:hint="eastAsia"/>
        </w:rPr>
        <w:t>左边排在前面的是青思阁两大长老，</w:t>
      </w:r>
      <w:r w:rsidR="00F4041D">
        <w:rPr>
          <w:rFonts w:hint="eastAsia"/>
        </w:rPr>
        <w:t>李占山与平飞</w:t>
      </w:r>
      <w:r w:rsidR="0044086D">
        <w:rPr>
          <w:rFonts w:hint="eastAsia"/>
        </w:rPr>
        <w:t>，其他长老站在他二人后面，至于年轻的弟子，则跪在蒲团前</w:t>
      </w:r>
      <w:r w:rsidR="00F4041D">
        <w:rPr>
          <w:rFonts w:hint="eastAsia"/>
        </w:rPr>
        <w:t>。</w:t>
      </w:r>
    </w:p>
    <w:p w14:paraId="5BF73FDF" w14:textId="77777777" w:rsidR="0044086D" w:rsidRPr="0044086D" w:rsidRDefault="00CB46C9" w:rsidP="00583C58">
      <w:r>
        <w:rPr>
          <w:rFonts w:hint="eastAsia"/>
        </w:rPr>
        <w:t>右边的止戈流，没有弟子，所有没有人跪。而是围绕着淳于心、</w:t>
      </w:r>
      <w:r w:rsidR="0044086D">
        <w:rPr>
          <w:rFonts w:hint="eastAsia"/>
        </w:rPr>
        <w:t>农应群与杨天狼三人站立，他们</w:t>
      </w:r>
      <w:r>
        <w:rPr>
          <w:rFonts w:hint="eastAsia"/>
        </w:rPr>
        <w:t>代表</w:t>
      </w:r>
      <w:r w:rsidR="0044086D">
        <w:rPr>
          <w:rFonts w:hint="eastAsia"/>
        </w:rPr>
        <w:t>着止戈流内部的三种立场。</w:t>
      </w:r>
    </w:p>
    <w:p w14:paraId="375A417A" w14:textId="77777777" w:rsidR="00583C58" w:rsidRDefault="00CB46C9">
      <w:r>
        <w:rPr>
          <w:rFonts w:hint="eastAsia"/>
        </w:rPr>
        <w:t>一派是以农应群为首向北域复仇的南倾派，一派则是以杨天狼为首向南境</w:t>
      </w:r>
      <w:r w:rsidR="00F54D24">
        <w:rPr>
          <w:rFonts w:hint="eastAsia"/>
        </w:rPr>
        <w:t>复仇的北倾派，一派是以淳于心为首的中立派。</w:t>
      </w:r>
    </w:p>
    <w:p w14:paraId="1C8EBBA4" w14:textId="77777777" w:rsidR="00CE659C" w:rsidRDefault="000D7145">
      <w:r>
        <w:rPr>
          <w:rFonts w:hint="eastAsia"/>
        </w:rPr>
        <w:t>每个人都沉默地看着她，</w:t>
      </w:r>
      <w:r w:rsidR="007A6CFF">
        <w:rPr>
          <w:rFonts w:hint="eastAsia"/>
        </w:rPr>
        <w:t>心思莫名，神色复杂。</w:t>
      </w:r>
    </w:p>
    <w:p w14:paraId="2AC13FA5" w14:textId="77777777" w:rsidR="0061316E" w:rsidRDefault="00750189">
      <w:r>
        <w:rPr>
          <w:rFonts w:hint="eastAsia"/>
        </w:rPr>
        <w:t>西门</w:t>
      </w:r>
      <w:r w:rsidR="007A6CFF">
        <w:rPr>
          <w:rFonts w:hint="eastAsia"/>
        </w:rPr>
        <w:t>纤纤</w:t>
      </w:r>
      <w:r>
        <w:rPr>
          <w:rFonts w:hint="eastAsia"/>
        </w:rPr>
        <w:t>深吸了口气，穿过那些带着各种各样的情绪的目光，</w:t>
      </w:r>
      <w:r w:rsidR="0061316E">
        <w:rPr>
          <w:rFonts w:hint="eastAsia"/>
        </w:rPr>
        <w:t>她走到棺椁前。</w:t>
      </w:r>
    </w:p>
    <w:p w14:paraId="52B37834" w14:textId="77777777" w:rsidR="0061316E" w:rsidRDefault="0061316E">
      <w:r>
        <w:rPr>
          <w:rFonts w:hint="eastAsia"/>
        </w:rPr>
        <w:t>这时候，还没有盖棺。</w:t>
      </w:r>
    </w:p>
    <w:p w14:paraId="4A1745DF" w14:textId="77777777" w:rsidR="00CE659C" w:rsidRDefault="0061316E">
      <w:r>
        <w:rPr>
          <w:rFonts w:hint="eastAsia"/>
        </w:rPr>
        <w:t>西门纤纤站在棺椁，</w:t>
      </w:r>
      <w:r w:rsidR="007A6CFF">
        <w:rPr>
          <w:rFonts w:hint="eastAsia"/>
        </w:rPr>
        <w:t>望着西门缜的尸身</w:t>
      </w:r>
      <w:r>
        <w:rPr>
          <w:rFonts w:hint="eastAsia"/>
        </w:rPr>
        <w:t>陷入了很深的沉默</w:t>
      </w:r>
      <w:r w:rsidR="007A6CFF">
        <w:rPr>
          <w:rFonts w:hint="eastAsia"/>
        </w:rPr>
        <w:t>，眼里充满了痛苦，但没有泪落下，没有人注意到她眼底的坚毅。</w:t>
      </w:r>
    </w:p>
    <w:p w14:paraId="79E053D3" w14:textId="77777777" w:rsidR="008C0FA0" w:rsidRPr="008C0FA0" w:rsidRDefault="008C0FA0">
      <w:r>
        <w:rPr>
          <w:rFonts w:hint="eastAsia"/>
        </w:rPr>
        <w:t>沉默之后，是更深的沉默。</w:t>
      </w:r>
    </w:p>
    <w:p w14:paraId="2DFCC15C" w14:textId="77777777" w:rsidR="00443F0D" w:rsidRDefault="00443F0D">
      <w:r>
        <w:rPr>
          <w:rFonts w:hint="eastAsia"/>
        </w:rPr>
        <w:t>门外的长老，关上了灵堂的大门，</w:t>
      </w:r>
      <w:r w:rsidR="008239AF">
        <w:rPr>
          <w:rFonts w:hint="eastAsia"/>
        </w:rPr>
        <w:t>秋风不再涌入，白缦也不摇曳。</w:t>
      </w:r>
    </w:p>
    <w:p w14:paraId="5492BC10" w14:textId="77777777" w:rsidR="00CE659C" w:rsidRDefault="008C0FA0">
      <w:r>
        <w:rPr>
          <w:rFonts w:hint="eastAsia"/>
        </w:rPr>
        <w:t>不知过了多久，西门纤纤打破沉默，对左边的执事长老平飞说道：</w:t>
      </w:r>
      <w:r w:rsidR="007A6CFF">
        <w:rPr>
          <w:rFonts w:hint="eastAsia"/>
        </w:rPr>
        <w:t>“平师叔，给掌门盖棺吧！”</w:t>
      </w:r>
    </w:p>
    <w:p w14:paraId="1C45A342" w14:textId="77777777" w:rsidR="00CE659C" w:rsidRDefault="007A6CFF">
      <w:r>
        <w:rPr>
          <w:rFonts w:hint="eastAsia"/>
        </w:rPr>
        <w:t>平飞微微一怔，因为纤纤的用的词是掌门，而不是她习惯性的我老爹，她要表达的是她已经将私人情绪处理好了，现在的她是青思阁的一员。</w:t>
      </w:r>
    </w:p>
    <w:p w14:paraId="3694CE9A" w14:textId="77777777" w:rsidR="00CE659C" w:rsidRDefault="007A6CFF">
      <w:r>
        <w:rPr>
          <w:rFonts w:hint="eastAsia"/>
        </w:rPr>
        <w:t>平飞转脸看了身边的几个长老一眼，两位长者随即会意，缓缓合上了棺材，另外两位长老开始钉上钉子。</w:t>
      </w:r>
    </w:p>
    <w:p w14:paraId="05C6C98F" w14:textId="77777777" w:rsidR="00CE659C" w:rsidRDefault="007A6CFF">
      <w:r>
        <w:rPr>
          <w:rFonts w:hint="eastAsia"/>
        </w:rPr>
        <w:t>合上棺材后，纤纤便跪到棺材前的蒲团上，把剑也放在了蒲团上，开始烧纸。</w:t>
      </w:r>
    </w:p>
    <w:p w14:paraId="362F1DBC" w14:textId="77777777" w:rsidR="00CE659C" w:rsidRDefault="007A6CFF">
      <w:r>
        <w:rPr>
          <w:rFonts w:hint="eastAsia"/>
        </w:rPr>
        <w:t>这个过程中，平飞一直盯着纤纤，却不见她再有一丝感情的流露，甚至连眼角的情绪都藏得很好，不禁叹息了声。然后为她点燃了三柱香，递到她手里。</w:t>
      </w:r>
    </w:p>
    <w:p w14:paraId="48948445" w14:textId="77777777" w:rsidR="00CE659C" w:rsidRDefault="00A17254">
      <w:r>
        <w:rPr>
          <w:rFonts w:hint="eastAsia"/>
        </w:rPr>
        <w:t>西门</w:t>
      </w:r>
      <w:r w:rsidR="007A6CFF">
        <w:rPr>
          <w:rFonts w:hint="eastAsia"/>
        </w:rPr>
        <w:t>纤纤接过香，接入香炉里，缓慢而认真的磕了三个头，然后继续跪着烧纸。</w:t>
      </w:r>
    </w:p>
    <w:p w14:paraId="04A33625" w14:textId="77777777" w:rsidR="00CE659C" w:rsidRDefault="007A6CFF">
      <w:r>
        <w:rPr>
          <w:rFonts w:hint="eastAsia"/>
        </w:rPr>
        <w:t>青思阁与止戈流的长老弟子也依次上香完毕，而后灵堂又安静了下来，只剩下纤纤烧纸的声音，每个人都在等着纤纤打破沉默，哪怕是求他们为西门缜报仇也好。</w:t>
      </w:r>
    </w:p>
    <w:p w14:paraId="0460CC36" w14:textId="77777777" w:rsidR="00CE659C" w:rsidRDefault="007A6CFF">
      <w:r>
        <w:rPr>
          <w:rFonts w:hint="eastAsia"/>
        </w:rPr>
        <w:t>西门纤纤只是在烧纸，什么都没有说，甚至连眼泪都不曾再掉下一滴。</w:t>
      </w:r>
    </w:p>
    <w:p w14:paraId="1086F1E3" w14:textId="77777777" w:rsidR="00CE659C" w:rsidRDefault="007A6CFF">
      <w:r>
        <w:rPr>
          <w:rFonts w:hint="eastAsia"/>
        </w:rPr>
        <w:t>灵堂的气氛变得更加压抑，沉默得仿佛死寂一般。</w:t>
      </w:r>
    </w:p>
    <w:p w14:paraId="23FA42C5" w14:textId="77777777" w:rsidR="00CE659C" w:rsidRDefault="007A6CFF">
      <w:r>
        <w:rPr>
          <w:rFonts w:hint="eastAsia"/>
        </w:rPr>
        <w:t>人们渐渐将目光转到了平飞的身上，作为青思阁第二人，平飞自然承受了最大的压力，一向冷静沉着的他已经是第二次流汗。</w:t>
      </w:r>
    </w:p>
    <w:p w14:paraId="52E046F9" w14:textId="77777777" w:rsidR="00CE659C" w:rsidRDefault="007A6CFF">
      <w:r>
        <w:rPr>
          <w:rFonts w:hint="eastAsia"/>
        </w:rPr>
        <w:t>平飞把满是汗珠的手心放在腰间的衣服上擦了擦，</w:t>
      </w:r>
      <w:r w:rsidR="009F6FBF">
        <w:rPr>
          <w:rFonts w:hint="eastAsia"/>
        </w:rPr>
        <w:t>走上前来，准备说些什么，却发现西门纤纤的目光已经落到了他的身上。</w:t>
      </w:r>
    </w:p>
    <w:p w14:paraId="010F9C45" w14:textId="77777777" w:rsidR="00CE659C" w:rsidRDefault="00F1259D">
      <w:r>
        <w:rPr>
          <w:rFonts w:hint="eastAsia"/>
        </w:rPr>
        <w:t>西门纤纤看着平飞</w:t>
      </w:r>
      <w:r w:rsidR="00B1106C">
        <w:rPr>
          <w:rFonts w:hint="eastAsia"/>
        </w:rPr>
        <w:t>，</w:t>
      </w:r>
      <w:r w:rsidR="000F2CDE">
        <w:rPr>
          <w:rFonts w:hint="eastAsia"/>
        </w:rPr>
        <w:t>神情严肃地</w:t>
      </w:r>
      <w:r w:rsidR="007A6CFF">
        <w:rPr>
          <w:rFonts w:hint="eastAsia"/>
        </w:rPr>
        <w:t>道：“</w:t>
      </w:r>
      <w:r w:rsidR="008C0FA0">
        <w:rPr>
          <w:rFonts w:hint="eastAsia"/>
        </w:rPr>
        <w:t>我不想把事情复杂化，</w:t>
      </w:r>
      <w:r w:rsidR="00E02AF7">
        <w:rPr>
          <w:rFonts w:hint="eastAsia"/>
        </w:rPr>
        <w:t>我是西门缜的女儿，</w:t>
      </w:r>
      <w:r w:rsidR="009F46CA">
        <w:rPr>
          <w:rFonts w:hint="eastAsia"/>
        </w:rPr>
        <w:t>所以</w:t>
      </w:r>
      <w:r w:rsidR="008C0FA0">
        <w:rPr>
          <w:rFonts w:hint="eastAsia"/>
        </w:rPr>
        <w:t>老爹的仇由我来报。</w:t>
      </w:r>
      <w:r w:rsidR="007A6CFF">
        <w:rPr>
          <w:rFonts w:hint="eastAsia"/>
        </w:rPr>
        <w:t>”</w:t>
      </w:r>
    </w:p>
    <w:p w14:paraId="4EEAC66D" w14:textId="77777777" w:rsidR="002D22E6" w:rsidRDefault="00DE3C8F">
      <w:r>
        <w:rPr>
          <w:rFonts w:hint="eastAsia"/>
        </w:rPr>
        <w:t>说</w:t>
      </w:r>
      <w:r w:rsidR="00F90AC6">
        <w:rPr>
          <w:rFonts w:hint="eastAsia"/>
        </w:rPr>
        <w:t>这句话</w:t>
      </w:r>
      <w:r>
        <w:rPr>
          <w:rFonts w:hint="eastAsia"/>
        </w:rPr>
        <w:t>的目光</w:t>
      </w:r>
      <w:r w:rsidR="00F90AC6">
        <w:rPr>
          <w:rFonts w:hint="eastAsia"/>
        </w:rPr>
        <w:t>，</w:t>
      </w:r>
      <w:r w:rsidR="00B073FE">
        <w:rPr>
          <w:rFonts w:hint="eastAsia"/>
        </w:rPr>
        <w:t>她的语气很漠然冷</w:t>
      </w:r>
      <w:r w:rsidR="00CB46C9">
        <w:rPr>
          <w:rFonts w:hint="eastAsia"/>
        </w:rPr>
        <w:t>静，却很笃定，尽管她已经明白六道奇人参差一子对一剑倾城的点评，却不曾有丝毫畏惧。</w:t>
      </w:r>
    </w:p>
    <w:p w14:paraId="1FCB28C1" w14:textId="77777777" w:rsidR="002D22E6" w:rsidRDefault="002D22E6">
      <w:r>
        <w:rPr>
          <w:rFonts w:hint="eastAsia"/>
        </w:rPr>
        <w:t>人，不是倾城的人，剑，却是倾城的剑。</w:t>
      </w:r>
    </w:p>
    <w:p w14:paraId="4FE73B4B" w14:textId="77777777" w:rsidR="00654883" w:rsidRDefault="00C63CA8">
      <w:r>
        <w:rPr>
          <w:rFonts w:hint="eastAsia"/>
        </w:rPr>
        <w:t>参差一子上一次点评别人</w:t>
      </w:r>
      <w:r w:rsidR="00746110">
        <w:rPr>
          <w:rFonts w:hint="eastAsia"/>
        </w:rPr>
        <w:t>，还是二十多年前，</w:t>
      </w:r>
      <w:r w:rsidR="001F38D1">
        <w:rPr>
          <w:rFonts w:hint="eastAsia"/>
        </w:rPr>
        <w:t>而那一个被他点评的人，</w:t>
      </w:r>
      <w:r w:rsidR="006B7A19">
        <w:rPr>
          <w:rFonts w:hint="eastAsia"/>
        </w:rPr>
        <w:t>力压了</w:t>
      </w:r>
      <w:r w:rsidR="001F38D1">
        <w:rPr>
          <w:rFonts w:hint="eastAsia"/>
        </w:rPr>
        <w:t>上一代的剑者</w:t>
      </w:r>
      <w:r w:rsidR="008C672D">
        <w:rPr>
          <w:rFonts w:hint="eastAsia"/>
        </w:rPr>
        <w:t>，更是这里的某个人被逼</w:t>
      </w:r>
      <w:r w:rsidR="00E07764">
        <w:rPr>
          <w:rFonts w:hint="eastAsia"/>
        </w:rPr>
        <w:t>入止戈流的源头</w:t>
      </w:r>
      <w:r w:rsidR="001F38D1">
        <w:rPr>
          <w:rFonts w:hint="eastAsia"/>
        </w:rPr>
        <w:t>。</w:t>
      </w:r>
    </w:p>
    <w:p w14:paraId="74DA9B83" w14:textId="77777777" w:rsidR="00CE659C" w:rsidRDefault="00143F04">
      <w:r>
        <w:rPr>
          <w:rFonts w:hint="eastAsia"/>
        </w:rPr>
        <w:t>“</w:t>
      </w:r>
      <w:r w:rsidR="00F53986">
        <w:rPr>
          <w:rFonts w:hint="eastAsia"/>
        </w:rPr>
        <w:t>那报仇之后呢？</w:t>
      </w:r>
      <w:r w:rsidR="007A6CFF">
        <w:rPr>
          <w:rFonts w:hint="eastAsia"/>
        </w:rPr>
        <w:t>”</w:t>
      </w:r>
    </w:p>
    <w:p w14:paraId="018CE6AE" w14:textId="77777777" w:rsidR="00143F04" w:rsidRDefault="00054C07">
      <w:r>
        <w:rPr>
          <w:rFonts w:hint="eastAsia"/>
        </w:rPr>
        <w:t>说话的</w:t>
      </w:r>
      <w:r w:rsidR="002E3E71">
        <w:rPr>
          <w:rFonts w:hint="eastAsia"/>
        </w:rPr>
        <w:t>止戈流</w:t>
      </w:r>
      <w:r>
        <w:rPr>
          <w:rFonts w:hint="eastAsia"/>
        </w:rPr>
        <w:t>南倾派的代表农应群，因为他就是那个人。</w:t>
      </w:r>
    </w:p>
    <w:p w14:paraId="157A5EE1" w14:textId="77777777" w:rsidR="00AE673D" w:rsidRPr="00054C07" w:rsidRDefault="00432C48">
      <w:r>
        <w:rPr>
          <w:rFonts w:hint="eastAsia"/>
        </w:rPr>
        <w:t>他</w:t>
      </w:r>
      <w:r w:rsidR="00AE673D">
        <w:rPr>
          <w:rFonts w:hint="eastAsia"/>
        </w:rPr>
        <w:t>问的是止戈流的将来。</w:t>
      </w:r>
    </w:p>
    <w:p w14:paraId="1296A406" w14:textId="77777777" w:rsidR="00CE659C" w:rsidRDefault="00697B1B">
      <w:r>
        <w:rPr>
          <w:rFonts w:hint="eastAsia"/>
        </w:rPr>
        <w:t>所谓止戈，不仅仅是止戈，更是</w:t>
      </w:r>
      <w:r w:rsidR="007A6CFF">
        <w:rPr>
          <w:rFonts w:hint="eastAsia"/>
        </w:rPr>
        <w:t>止恩，止仇。</w:t>
      </w:r>
    </w:p>
    <w:p w14:paraId="381F47B2" w14:textId="77777777" w:rsidR="00CE659C" w:rsidRDefault="007A6CFF">
      <w:r>
        <w:rPr>
          <w:rFonts w:hint="eastAsia"/>
        </w:rPr>
        <w:t>西门缜</w:t>
      </w:r>
      <w:r w:rsidR="00CF1C19">
        <w:rPr>
          <w:rFonts w:hint="eastAsia"/>
        </w:rPr>
        <w:t>向那些被两境追杀得走投无路的人向出止戈令</w:t>
      </w:r>
      <w:r>
        <w:rPr>
          <w:rFonts w:hint="eastAsia"/>
        </w:rPr>
        <w:t>，</w:t>
      </w:r>
      <w:r w:rsidR="006D5D7E">
        <w:rPr>
          <w:rFonts w:hint="eastAsia"/>
        </w:rPr>
        <w:t>让他们</w:t>
      </w:r>
      <w:r>
        <w:rPr>
          <w:rFonts w:hint="eastAsia"/>
        </w:rPr>
        <w:t>在生存与仇恨之间的选择，接受则恩仇两消，再世为人，此生不得再涉及两境恩仇，也就等于不能再向两境复仇，这便是</w:t>
      </w:r>
      <w:r>
        <w:rPr>
          <w:rFonts w:hint="eastAsia"/>
        </w:rPr>
        <w:lastRenderedPageBreak/>
        <w:t>西门缜与两境之主达成的协议。</w:t>
      </w:r>
    </w:p>
    <w:p w14:paraId="230E3AC4" w14:textId="77777777" w:rsidR="00471C29" w:rsidRDefault="007A6CFF">
      <w:r>
        <w:rPr>
          <w:rFonts w:hint="eastAsia"/>
        </w:rPr>
        <w:t>说白了就是两境之主留给这些人一丝生存的余地，代价是他们此生不能再向两境复仇，而西门缜便是这个担保人。</w:t>
      </w:r>
    </w:p>
    <w:p w14:paraId="73F12ABF" w14:textId="77777777" w:rsidR="00CE659C" w:rsidRDefault="007A6CFF">
      <w:r>
        <w:rPr>
          <w:rFonts w:hint="eastAsia"/>
        </w:rPr>
        <w:t>如果人心是单一不变的，那么这种冲突便不会暴露出来，问题的人心的多面性以及无穷尽的欲望，就像在饿的时候想着的只要吃一顿饭便好了，有的吃的时候，又想着山珍海味。</w:t>
      </w:r>
    </w:p>
    <w:p w14:paraId="0601CE69" w14:textId="77777777" w:rsidR="00CE659C" w:rsidRDefault="007A6CFF">
      <w:r>
        <w:rPr>
          <w:rFonts w:hint="eastAsia"/>
        </w:rPr>
        <w:t>同样的道理，生与死的关头，仇恨相较于生死是多么的微不足道，所以在生存与仇恨之间，他们选择了生存，而再不用为生存感到恐惧的时候，复仇的欲望便再次被点燃。</w:t>
      </w:r>
    </w:p>
    <w:p w14:paraId="0E5850B7" w14:textId="77777777" w:rsidR="00F72999" w:rsidRDefault="00C443BD" w:rsidP="00C443BD">
      <w:r>
        <w:rPr>
          <w:rFonts w:hint="eastAsia"/>
        </w:rPr>
        <w:t>对于止戈流的人来说，西门缜既是恩人，也是阻止他们向两境复仇的人。</w:t>
      </w:r>
    </w:p>
    <w:p w14:paraId="6D1D234A" w14:textId="77777777" w:rsidR="00C443BD" w:rsidRDefault="00C443BD">
      <w:r>
        <w:rPr>
          <w:rFonts w:hint="eastAsia"/>
        </w:rPr>
        <w:t>“我不知道，至少现在不知道。”</w:t>
      </w:r>
    </w:p>
    <w:p w14:paraId="11DFD189" w14:textId="77777777" w:rsidR="00A2655B" w:rsidRPr="00A2655B" w:rsidRDefault="00C33843">
      <w:r>
        <w:rPr>
          <w:rFonts w:hint="eastAsia"/>
        </w:rPr>
        <w:t>西门纤纤深知止戈流的问题是无法规避的，既然无法避免，不如一开始就挑明了说。</w:t>
      </w:r>
    </w:p>
    <w:p w14:paraId="52762DCA" w14:textId="77777777" w:rsidR="00CE659C" w:rsidRDefault="007A6CFF">
      <w:r>
        <w:rPr>
          <w:rFonts w:hint="eastAsia"/>
        </w:rPr>
        <w:t>“</w:t>
      </w:r>
      <w:r w:rsidR="00A2655B">
        <w:rPr>
          <w:rFonts w:hint="eastAsia"/>
        </w:rPr>
        <w:t>如果大家都不愿意说，那我来当这个恶人好了。</w:t>
      </w:r>
      <w:r>
        <w:rPr>
          <w:rFonts w:hint="eastAsia"/>
        </w:rPr>
        <w:t>”</w:t>
      </w:r>
    </w:p>
    <w:p w14:paraId="1AC780FE" w14:textId="77777777" w:rsidR="00CE659C" w:rsidRDefault="00DB7A20">
      <w:r>
        <w:rPr>
          <w:rFonts w:hint="eastAsia"/>
        </w:rPr>
        <w:t>止戈流北投派的领袖杨天狼终于也开口了，他看着西门纤纤说道：“</w:t>
      </w:r>
      <w:r w:rsidR="00A2655B">
        <w:rPr>
          <w:rFonts w:hint="eastAsia"/>
        </w:rPr>
        <w:t>流主已经死了，那止戈令的意义不能延续</w:t>
      </w:r>
      <w:r w:rsidR="00EE35D2">
        <w:rPr>
          <w:rFonts w:hint="eastAsia"/>
        </w:rPr>
        <w:t>了。</w:t>
      </w:r>
      <w:r w:rsidR="00A2655B">
        <w:rPr>
          <w:rFonts w:hint="eastAsia"/>
        </w:rPr>
        <w:t>”</w:t>
      </w:r>
    </w:p>
    <w:p w14:paraId="72AC453F" w14:textId="77777777" w:rsidR="002F539C" w:rsidRDefault="006C5468" w:rsidP="002F539C">
      <w:r>
        <w:rPr>
          <w:rFonts w:hint="eastAsia"/>
        </w:rPr>
        <w:t>中心派的淳于心</w:t>
      </w:r>
      <w:r w:rsidR="00EE35D2">
        <w:rPr>
          <w:rFonts w:hint="eastAsia"/>
        </w:rPr>
        <w:t>也</w:t>
      </w:r>
      <w:r w:rsidR="002F539C">
        <w:rPr>
          <w:rFonts w:hint="eastAsia"/>
        </w:rPr>
        <w:t>站了出来，说道：“不错，流主已然亡故，两境之主便不会在承认止戈令了，止戈令的约束就到此为止</w:t>
      </w:r>
      <w:r w:rsidR="00A14BC0">
        <w:rPr>
          <w:rFonts w:hint="eastAsia"/>
        </w:rPr>
        <w:t>吧</w:t>
      </w:r>
      <w:r w:rsidR="002F539C">
        <w:rPr>
          <w:rFonts w:hint="eastAsia"/>
        </w:rPr>
        <w:t>。”</w:t>
      </w:r>
    </w:p>
    <w:p w14:paraId="55E96BD6" w14:textId="77777777" w:rsidR="00984B53" w:rsidRDefault="00984B53" w:rsidP="002F539C">
      <w:r>
        <w:rPr>
          <w:rFonts w:hint="eastAsia"/>
        </w:rPr>
        <w:t>农应群说道：“平衡已经打破，况且你们青思阁的人向来都把我们看作外来者，既然如此，又何必留下来相互看不顺眼。”</w:t>
      </w:r>
    </w:p>
    <w:p w14:paraId="76DAC495" w14:textId="77777777" w:rsidR="00EE35D2" w:rsidRDefault="00EE35D2" w:rsidP="00EE35D2">
      <w:r>
        <w:rPr>
          <w:rFonts w:hint="eastAsia"/>
        </w:rPr>
        <w:t>止戈流诸人相继发声，要求她代其父收回止戈令，</w:t>
      </w:r>
      <w:r w:rsidR="00FF2059">
        <w:rPr>
          <w:rFonts w:hint="eastAsia"/>
        </w:rPr>
        <w:t>西门纤纤突然想到</w:t>
      </w:r>
      <w:r w:rsidR="00CF4150">
        <w:rPr>
          <w:rFonts w:hint="eastAsia"/>
        </w:rPr>
        <w:t>老爹以前说的一句</w:t>
      </w:r>
      <w:r>
        <w:rPr>
          <w:rFonts w:hint="eastAsia"/>
        </w:rPr>
        <w:t>莫名其妙的问话：“纤纤，你觉得止戈流与青思阁的叔叔伯伯怎么样呢？”</w:t>
      </w:r>
    </w:p>
    <w:p w14:paraId="41B49226" w14:textId="77777777" w:rsidR="00EE35D2" w:rsidRDefault="00700E36" w:rsidP="00EE35D2">
      <w:r>
        <w:rPr>
          <w:rFonts w:hint="eastAsia"/>
        </w:rPr>
        <w:t>那时候她的回答是：</w:t>
      </w:r>
      <w:r w:rsidR="00EE35D2">
        <w:rPr>
          <w:rFonts w:hint="eastAsia"/>
        </w:rPr>
        <w:t>“很好啊，我觉得他们对我都很好啊！”</w:t>
      </w:r>
    </w:p>
    <w:p w14:paraId="475785C2" w14:textId="77777777" w:rsidR="00EE35D2" w:rsidRDefault="00EE35D2" w:rsidP="002F539C">
      <w:r>
        <w:rPr>
          <w:rFonts w:hint="eastAsia"/>
        </w:rPr>
        <w:t>西门纤纤突然觉得自己当时的回答真的很可笑，同时她也在想，为什么老爹会在那个时候问我这个问题呢？</w:t>
      </w:r>
    </w:p>
    <w:p w14:paraId="03B34809" w14:textId="77777777" w:rsidR="00FF2059" w:rsidRPr="00EE35D2" w:rsidRDefault="00FC2F3A" w:rsidP="00FF2059">
      <w:r>
        <w:rPr>
          <w:rFonts w:hint="eastAsia"/>
        </w:rPr>
        <w:t>西门纤纤又</w:t>
      </w:r>
      <w:r w:rsidR="00474B4F">
        <w:rPr>
          <w:rFonts w:hint="eastAsia"/>
        </w:rPr>
        <w:t>想起了柴桑的话：</w:t>
      </w:r>
      <w:r w:rsidR="00FF2059">
        <w:rPr>
          <w:rFonts w:hint="eastAsia"/>
        </w:rPr>
        <w:t>“你父亲一直做着费力不讨好的事情。”</w:t>
      </w:r>
    </w:p>
    <w:p w14:paraId="0FDF2B9B" w14:textId="77777777" w:rsidR="00FF2059" w:rsidRPr="00FF2059" w:rsidRDefault="00FF2059" w:rsidP="002F539C">
      <w:r>
        <w:rPr>
          <w:rFonts w:hint="eastAsia"/>
        </w:rPr>
        <w:t>费力不讨好，就是做了好事却得不到感激，但这已经不仅仅是得不到感激的事情了</w:t>
      </w:r>
      <w:r w:rsidR="00984B53">
        <w:rPr>
          <w:rFonts w:hint="eastAsia"/>
        </w:rPr>
        <w:t>。</w:t>
      </w:r>
    </w:p>
    <w:p w14:paraId="7F98A4D5" w14:textId="77777777" w:rsidR="00CE659C" w:rsidRDefault="007A6CFF">
      <w:r>
        <w:rPr>
          <w:rFonts w:hint="eastAsia"/>
        </w:rPr>
        <w:t>沉默烧纸的西门纤纤</w:t>
      </w:r>
      <w:r w:rsidR="00984B53">
        <w:rPr>
          <w:rFonts w:hint="eastAsia"/>
        </w:rPr>
        <w:t>停了下来，</w:t>
      </w:r>
      <w:r>
        <w:rPr>
          <w:rFonts w:hint="eastAsia"/>
        </w:rPr>
        <w:t>她</w:t>
      </w:r>
      <w:r w:rsidR="00984B53">
        <w:rPr>
          <w:rFonts w:hint="eastAsia"/>
        </w:rPr>
        <w:t>看着止戈流众</w:t>
      </w:r>
      <w:r>
        <w:rPr>
          <w:rFonts w:hint="eastAsia"/>
        </w:rPr>
        <w:t>问道：“所以你们一直在期待的老爹的死？”</w:t>
      </w:r>
    </w:p>
    <w:p w14:paraId="1DF8832E" w14:textId="77777777" w:rsidR="00CE659C" w:rsidRDefault="00626B80">
      <w:r>
        <w:rPr>
          <w:rFonts w:hint="eastAsia"/>
        </w:rPr>
        <w:t>大堂</w:t>
      </w:r>
      <w:r w:rsidR="007A6CFF">
        <w:rPr>
          <w:rFonts w:hint="eastAsia"/>
        </w:rPr>
        <w:t>一下子安静了下来，止戈流每个人的脸色都很难看，每一双盯着纤纤的眼睛都充满了复杂的情感。</w:t>
      </w:r>
    </w:p>
    <w:p w14:paraId="61CD42AB" w14:textId="77777777" w:rsidR="00CE659C" w:rsidRDefault="002F539C">
      <w:r>
        <w:rPr>
          <w:rFonts w:hint="eastAsia"/>
        </w:rPr>
        <w:t>西门</w:t>
      </w:r>
      <w:r w:rsidR="007A6CFF">
        <w:rPr>
          <w:rFonts w:hint="eastAsia"/>
        </w:rPr>
        <w:t>纤纤抬起头来，望着殿内那些神情各异的目光，平静向前走了一步。</w:t>
      </w:r>
    </w:p>
    <w:p w14:paraId="1A83747D" w14:textId="77777777" w:rsidR="00CE659C" w:rsidRDefault="007A6CFF">
      <w:r>
        <w:rPr>
          <w:rFonts w:hint="eastAsia"/>
        </w:rPr>
        <w:t>“淳于心，原淳于世家第九子，二十年前为避淳于世家内乱而接受止戈令。”</w:t>
      </w:r>
    </w:p>
    <w:p w14:paraId="40189522" w14:textId="77777777" w:rsidR="00CE659C" w:rsidRDefault="007A6CFF">
      <w:r>
        <w:rPr>
          <w:rFonts w:hint="eastAsia"/>
        </w:rPr>
        <w:t>淳于心看着西门纤纤平静地点了点头。</w:t>
      </w:r>
    </w:p>
    <w:p w14:paraId="0A1E1C43" w14:textId="77777777" w:rsidR="00CE659C" w:rsidRDefault="007A6CFF">
      <w:r>
        <w:rPr>
          <w:rFonts w:hint="eastAsia"/>
        </w:rPr>
        <w:t>西门纤纤随即将目光转向</w:t>
      </w:r>
      <w:r w:rsidR="009F1984">
        <w:rPr>
          <w:rFonts w:hint="eastAsia"/>
        </w:rPr>
        <w:t>农应群</w:t>
      </w:r>
      <w:r>
        <w:rPr>
          <w:rFonts w:hint="eastAsia"/>
        </w:rPr>
        <w:t>，“</w:t>
      </w:r>
      <w:r w:rsidR="009F1984">
        <w:rPr>
          <w:rFonts w:hint="eastAsia"/>
        </w:rPr>
        <w:t>农应群</w:t>
      </w:r>
      <w:r>
        <w:rPr>
          <w:rFonts w:hint="eastAsia"/>
        </w:rPr>
        <w:t>，原剑阁四十九剑之一，二十余年前对战夜郎剑客一战中，临阵脱逃，即使剑阵溃败，事后举家被灭，</w:t>
      </w:r>
      <w:r w:rsidR="00697B1B">
        <w:rPr>
          <w:rFonts w:hint="eastAsia"/>
        </w:rPr>
        <w:t>南逃南盟</w:t>
      </w:r>
      <w:r>
        <w:rPr>
          <w:rFonts w:hint="eastAsia"/>
        </w:rPr>
        <w:t>避难，欲思报仇，南逃途中为剑阁长老追上，生死之间，接受止戈令。”</w:t>
      </w:r>
    </w:p>
    <w:p w14:paraId="402EE0D3" w14:textId="77777777" w:rsidR="00CE659C" w:rsidRDefault="009F1984">
      <w:r>
        <w:rPr>
          <w:rFonts w:hint="eastAsia"/>
        </w:rPr>
        <w:t>农应群</w:t>
      </w:r>
      <w:r w:rsidR="007A6CFF">
        <w:rPr>
          <w:rFonts w:hint="eastAsia"/>
        </w:rPr>
        <w:t>脸色更加难看，汗出如浆。</w:t>
      </w:r>
    </w:p>
    <w:p w14:paraId="6173D81D" w14:textId="77777777" w:rsidR="00CE659C" w:rsidRDefault="007A6CFF">
      <w:r>
        <w:rPr>
          <w:rFonts w:hint="eastAsia"/>
        </w:rPr>
        <w:t>西门纤纤最终望着杨天狼，“杨天狼，原天狼阁主，十五年前开罪七星剑派，举阁被灭，只身逃难，欲投北域伺机复仇，北上途中为七星剑子追上，生死之间接受止戈令。”</w:t>
      </w:r>
    </w:p>
    <w:p w14:paraId="3436CC18" w14:textId="77777777" w:rsidR="00CE659C" w:rsidRDefault="007A6CFF">
      <w:r>
        <w:rPr>
          <w:rFonts w:hint="eastAsia"/>
        </w:rPr>
        <w:t>杨天狼的表情变得和</w:t>
      </w:r>
      <w:r w:rsidR="009F1984">
        <w:rPr>
          <w:rFonts w:hint="eastAsia"/>
        </w:rPr>
        <w:t>农应群</w:t>
      </w:r>
      <w:r>
        <w:rPr>
          <w:rFonts w:hint="eastAsia"/>
        </w:rPr>
        <w:t>一样难看，西门纤纤的目光便没有在其身上多作停留，而是朝更多的人望去，人们下意识里避开她的目光，有的人甚至惶惶后退数步，更没有人敢与她的目光对视。</w:t>
      </w:r>
    </w:p>
    <w:p w14:paraId="35407C5A" w14:textId="77777777" w:rsidR="00CE659C" w:rsidRDefault="007A6CFF">
      <w:r>
        <w:rPr>
          <w:rFonts w:hint="eastAsia"/>
        </w:rPr>
        <w:t>当年在生死之间选择了止戈令，西门缜救下了他们的性命，却也同时剥夺了他们复仇的权利，所以西门缜既是大恩，也是大仇。要想复仇，西门缜就得死，所以期待西门缜死的人不敢说全部，但想来也决不在少数。</w:t>
      </w:r>
    </w:p>
    <w:p w14:paraId="05EF550D" w14:textId="77777777" w:rsidR="00CE659C" w:rsidRDefault="007A6CFF">
      <w:r>
        <w:rPr>
          <w:rFonts w:hint="eastAsia"/>
        </w:rPr>
        <w:t>每个人都刻意闪避的西门纤纤的目光，却又都忍不住偷偷的多看她几眼，在他们的印象中，纤纤还是清晨那个一手提剑一手提鞋地光着脚从</w:t>
      </w:r>
      <w:r w:rsidR="00697B1B">
        <w:rPr>
          <w:rFonts w:hint="eastAsia"/>
        </w:rPr>
        <w:t>青思池</w:t>
      </w:r>
      <w:r>
        <w:rPr>
          <w:rFonts w:hint="eastAsia"/>
        </w:rPr>
        <w:t>回来的单纯的少女，谁也没有想到西</w:t>
      </w:r>
      <w:r>
        <w:rPr>
          <w:rFonts w:hint="eastAsia"/>
        </w:rPr>
        <w:lastRenderedPageBreak/>
        <w:t>门纤纤会这么直接的挑明了这一点，完全不留一点余地。</w:t>
      </w:r>
    </w:p>
    <w:p w14:paraId="499E8AB8" w14:textId="77777777" w:rsidR="00055811" w:rsidRDefault="00055811">
      <w:r>
        <w:rPr>
          <w:rFonts w:hint="eastAsia"/>
        </w:rPr>
        <w:t>“现在说这些都不过是负气的话罢了，问题还是要解决的。”</w:t>
      </w:r>
    </w:p>
    <w:p w14:paraId="623C9B1E" w14:textId="77777777" w:rsidR="00055811" w:rsidRDefault="00DD086C">
      <w:r>
        <w:rPr>
          <w:rFonts w:hint="eastAsia"/>
        </w:rPr>
        <w:t>在止戈流众连见被西门纤纤</w:t>
      </w:r>
      <w:r w:rsidR="00055811">
        <w:rPr>
          <w:rFonts w:hint="eastAsia"/>
        </w:rPr>
        <w:t>凌厉的质问逼得默不作声的时候，淳于心站了出来。</w:t>
      </w:r>
    </w:p>
    <w:p w14:paraId="4A17CBC7" w14:textId="77777777" w:rsidR="00CE659C" w:rsidRDefault="007A6CFF">
      <w:r>
        <w:rPr>
          <w:rFonts w:hint="eastAsia"/>
        </w:rPr>
        <w:t>“</w:t>
      </w:r>
      <w:r w:rsidR="0041616A">
        <w:rPr>
          <w:rFonts w:hint="eastAsia"/>
        </w:rPr>
        <w:t>止戈流是建立在两境之主的默许之下的，</w:t>
      </w:r>
      <w:r w:rsidR="00FC7224">
        <w:rPr>
          <w:rFonts w:hint="eastAsia"/>
        </w:rPr>
        <w:t>如今流主亡故</w:t>
      </w:r>
      <w:r w:rsidR="00874814">
        <w:rPr>
          <w:rFonts w:hint="eastAsia"/>
        </w:rPr>
        <w:t>，</w:t>
      </w:r>
      <w:r w:rsidR="00DA366B">
        <w:rPr>
          <w:rFonts w:hint="eastAsia"/>
        </w:rPr>
        <w:t>两境必然会派出使者，在与两境达成新的共识之后，</w:t>
      </w:r>
      <w:r w:rsidR="00874814">
        <w:rPr>
          <w:rFonts w:hint="eastAsia"/>
        </w:rPr>
        <w:t>才能确定止戈流的未来</w:t>
      </w:r>
      <w:r w:rsidR="00543BD3">
        <w:rPr>
          <w:rFonts w:hint="eastAsia"/>
        </w:rPr>
        <w:t>，所以现在的问题是，我们要先选出一个新的流主</w:t>
      </w:r>
      <w:r w:rsidR="00DA366B">
        <w:rPr>
          <w:rFonts w:hint="eastAsia"/>
        </w:rPr>
        <w:t>，行使流主的权利，</w:t>
      </w:r>
      <w:r w:rsidR="004D4DA4">
        <w:rPr>
          <w:rFonts w:hint="eastAsia"/>
        </w:rPr>
        <w:t>跟两境</w:t>
      </w:r>
      <w:r w:rsidR="00DA366B">
        <w:rPr>
          <w:rFonts w:hint="eastAsia"/>
        </w:rPr>
        <w:t>沟通</w:t>
      </w:r>
      <w:r w:rsidR="00543BD3">
        <w:rPr>
          <w:rFonts w:hint="eastAsia"/>
        </w:rPr>
        <w:t>。</w:t>
      </w:r>
      <w:r>
        <w:rPr>
          <w:rFonts w:hint="eastAsia"/>
        </w:rPr>
        <w:t>”</w:t>
      </w:r>
    </w:p>
    <w:p w14:paraId="0DF17121" w14:textId="77777777" w:rsidR="00CE659C" w:rsidRDefault="00E05EC8" w:rsidP="007E11B1">
      <w:r>
        <w:rPr>
          <w:rFonts w:hint="eastAsia"/>
        </w:rPr>
        <w:t>就连西门纤纤也不得不承认，</w:t>
      </w:r>
      <w:r w:rsidR="00C354C3">
        <w:rPr>
          <w:rFonts w:hint="eastAsia"/>
        </w:rPr>
        <w:t>这是个很实际的问题，</w:t>
      </w:r>
      <w:r w:rsidR="007E11B1">
        <w:rPr>
          <w:rFonts w:hint="eastAsia"/>
        </w:rPr>
        <w:t>于是她也提了一个很实际的</w:t>
      </w:r>
      <w:r w:rsidR="007A6CFF">
        <w:rPr>
          <w:rFonts w:hint="eastAsia"/>
        </w:rPr>
        <w:t>问题：“</w:t>
      </w:r>
      <w:r w:rsidR="00DD2DED">
        <w:rPr>
          <w:rFonts w:hint="eastAsia"/>
        </w:rPr>
        <w:t>如果我要做这个流主呢？</w:t>
      </w:r>
      <w:r w:rsidR="007A6CFF">
        <w:rPr>
          <w:rFonts w:hint="eastAsia"/>
        </w:rPr>
        <w:t>”</w:t>
      </w:r>
    </w:p>
    <w:p w14:paraId="028DBEAE" w14:textId="77777777" w:rsidR="00B64EB9" w:rsidRDefault="00B64EB9" w:rsidP="00B64EB9">
      <w:r>
        <w:rPr>
          <w:rFonts w:hint="eastAsia"/>
        </w:rPr>
        <w:t>西门纤纤只说了一句话，便让灵堂内的气氛更加压抑，</w:t>
      </w:r>
      <w:r w:rsidRPr="00583AF8">
        <w:rPr>
          <w:rFonts w:hint="eastAsia"/>
        </w:rPr>
        <w:t>紧张，</w:t>
      </w:r>
      <w:r>
        <w:rPr>
          <w:rFonts w:hint="eastAsia"/>
        </w:rPr>
        <w:t>愤怒，</w:t>
      </w:r>
      <w:r w:rsidRPr="00583AF8">
        <w:rPr>
          <w:rFonts w:hint="eastAsia"/>
        </w:rPr>
        <w:t>沉默的仿佛死寂一般。</w:t>
      </w:r>
    </w:p>
    <w:p w14:paraId="12D8DBD3" w14:textId="77777777" w:rsidR="00B64EB9" w:rsidRDefault="00B64EB9" w:rsidP="00B64EB9">
      <w:r>
        <w:rPr>
          <w:rFonts w:hint="eastAsia"/>
        </w:rPr>
        <w:t>流主二字代表着的权威与力量，更代表着止戈流众今后的命运走向，所以止戈流众的愤怒是有理有据。</w:t>
      </w:r>
    </w:p>
    <w:p w14:paraId="2475F37D" w14:textId="77777777" w:rsidR="00B64EB9" w:rsidRDefault="00B64EB9" w:rsidP="00B64EB9">
      <w:r>
        <w:rPr>
          <w:rFonts w:hint="eastAsia"/>
        </w:rPr>
        <w:t>止戈流的人们沉默无语，待他们看着青思阁众冷嘲热讽的表情后，脸色更是变得异常难看，心中的愤怒更也压制不住。</w:t>
      </w:r>
    </w:p>
    <w:p w14:paraId="5C0AD7FA" w14:textId="77777777" w:rsidR="00B64EB9" w:rsidRDefault="00B64EB9" w:rsidP="00B64EB9">
      <w:r>
        <w:rPr>
          <w:rFonts w:hint="eastAsia"/>
        </w:rPr>
        <w:t>“凭什么？”</w:t>
      </w:r>
    </w:p>
    <w:p w14:paraId="270C7C4C" w14:textId="77777777" w:rsidR="00B64EB9" w:rsidRDefault="00B64EB9" w:rsidP="00B64EB9">
      <w:r>
        <w:rPr>
          <w:rFonts w:hint="eastAsia"/>
        </w:rPr>
        <w:t>农应群吼出了止戈流众人的心声。</w:t>
      </w:r>
    </w:p>
    <w:p w14:paraId="2509275C" w14:textId="77777777" w:rsidR="00B64EB9" w:rsidRDefault="00B64EB9" w:rsidP="00B64EB9">
      <w:r>
        <w:rPr>
          <w:rFonts w:hint="eastAsia"/>
        </w:rPr>
        <w:t>她是一个随性散漫的人，她不喜欢站在别人目光聚集的地方，她不喜欢别人掌握自己的命运，她既没有兴趣去掌控他人的命运，也不知道如何去掌控别人的命运，她甚至不知道接下来会发生什么，她又该做什么。</w:t>
      </w:r>
    </w:p>
    <w:p w14:paraId="6B37AD4A" w14:textId="77777777" w:rsidR="00B64EB9" w:rsidRDefault="00B64EB9" w:rsidP="00B64EB9">
      <w:r>
        <w:rPr>
          <w:rFonts w:hint="eastAsia"/>
        </w:rPr>
        <w:t>此刻的她，除了悲伤，只有迷茫。</w:t>
      </w:r>
    </w:p>
    <w:p w14:paraId="51FFEAEA" w14:textId="77777777" w:rsidR="00B64EB9" w:rsidRDefault="00B64EB9" w:rsidP="00B64EB9">
      <w:r>
        <w:rPr>
          <w:rFonts w:hint="eastAsia"/>
        </w:rPr>
        <w:t>当局势不知道如何演变的时候，就把局势控制在最初的模样。</w:t>
      </w:r>
    </w:p>
    <w:p w14:paraId="61E3F6BC" w14:textId="77777777" w:rsidR="00B64EB9" w:rsidRDefault="00B64EB9" w:rsidP="00B64EB9">
      <w:r>
        <w:rPr>
          <w:rFonts w:hint="eastAsia"/>
        </w:rPr>
        <w:t>这是她和她的朋友们闯荡两境时的铁则，所以西门纤纤心里清楚，她现在要做的事，就是控制局势，坐而待援。而要控制住局势，就必须夺得流主之位。</w:t>
      </w:r>
    </w:p>
    <w:p w14:paraId="017D8170" w14:textId="77777777" w:rsidR="00B64EB9" w:rsidRDefault="00B64EB9" w:rsidP="00B64EB9">
      <w:r>
        <w:rPr>
          <w:rFonts w:hint="eastAsia"/>
        </w:rPr>
        <w:t>西门纤纤反问道：“那你们觉得凭什么呢？”</w:t>
      </w:r>
    </w:p>
    <w:p w14:paraId="46DB51D2" w14:textId="77777777" w:rsidR="00B64EB9" w:rsidRDefault="00B64EB9" w:rsidP="00B64EB9">
      <w:r>
        <w:rPr>
          <w:rFonts w:hint="eastAsia"/>
        </w:rPr>
        <w:t>杨天狼与农应群几乎异口同声，“能者居之。”</w:t>
      </w:r>
    </w:p>
    <w:p w14:paraId="66DEBE9A" w14:textId="77777777" w:rsidR="00B64EB9" w:rsidRDefault="00B64EB9" w:rsidP="00B64EB9">
      <w:r>
        <w:rPr>
          <w:rFonts w:hint="eastAsia"/>
        </w:rPr>
        <w:t>所谓的能，指的自然是武。</w:t>
      </w:r>
    </w:p>
    <w:p w14:paraId="0A431308" w14:textId="77777777" w:rsidR="00B64EB9" w:rsidRDefault="00B64EB9" w:rsidP="00B64EB9">
      <w:r>
        <w:rPr>
          <w:rFonts w:hint="eastAsia"/>
        </w:rPr>
        <w:t>而从这句话中，西门纤纤听出了另一项信息，以武力裁决，而不是共同推举，就说明了止戈流分裂的三派意见并不统一，他们彼此不服，谁也不愿把命运交到另一方手中，所以才会采取这种最原始的方式。</w:t>
      </w:r>
    </w:p>
    <w:p w14:paraId="4A3DE1C3" w14:textId="77777777" w:rsidR="00B64EB9" w:rsidRDefault="00B64EB9" w:rsidP="00B64EB9">
      <w:r>
        <w:rPr>
          <w:rFonts w:hint="eastAsia"/>
        </w:rPr>
        <w:t>西门纤纤点头表示同意，然后转身看向青思阁的两大长老李占山与平飞，问道：“青思阁这边呢？”</w:t>
      </w:r>
    </w:p>
    <w:p w14:paraId="430AD719" w14:textId="77777777" w:rsidR="00B64EB9" w:rsidRPr="00934C9C" w:rsidRDefault="00B64EB9" w:rsidP="00B64EB9">
      <w:r>
        <w:rPr>
          <w:rFonts w:hint="eastAsia"/>
        </w:rPr>
        <w:t>青思阁上一代六大嫡传弟子，被誉为双壁四杰，因各种原因，或亡或失踪，如今西门缜亡故后，只剩下了四杰中的李占山与平飞两人，也是如今青思阁最有威望的两人，西门纤纤问他们也就等同于问了整个青思阁的态度。</w:t>
      </w:r>
    </w:p>
    <w:p w14:paraId="11EAAB15" w14:textId="77777777" w:rsidR="00B64EB9" w:rsidRDefault="00B64EB9" w:rsidP="00B64EB9">
      <w:r>
        <w:rPr>
          <w:rFonts w:hint="eastAsia"/>
        </w:rPr>
        <w:t>李占山闻言脸色变得很难看，不由得惊呼起来：“什么，你连青思阁掌门也要当？”</w:t>
      </w:r>
    </w:p>
    <w:p w14:paraId="72B205AA" w14:textId="77777777" w:rsidR="00B64EB9" w:rsidRDefault="00B64EB9" w:rsidP="00B64EB9">
      <w:r>
        <w:rPr>
          <w:rFonts w:hint="eastAsia"/>
        </w:rPr>
        <w:t>李占山如今是青思掌戒律执事，但他素来反对西门缜成立止戈流的理念，他认为止戈流的存在打扰了青思阁原有的宁静，于是拉笼一帮长老经常给止戈流找麻烦，导致止戈流与青思阁不睦，西门缜对此也无可奈何。</w:t>
      </w:r>
    </w:p>
    <w:p w14:paraId="32903E13" w14:textId="77777777" w:rsidR="00B64EB9" w:rsidRPr="00B02BD9" w:rsidRDefault="00B64EB9" w:rsidP="00B64EB9">
      <w:r>
        <w:rPr>
          <w:rFonts w:hint="eastAsia"/>
        </w:rPr>
        <w:t>同为青思四杰之一，平飞则是李占山那么极端，平日里主管青思阁后勤工作，做事不温不火，不急不燥，为西门缜分担了不少事务，西门缜对他极为放心。</w:t>
      </w:r>
    </w:p>
    <w:p w14:paraId="62AA275B" w14:textId="77777777" w:rsidR="00B64EB9" w:rsidRPr="006C1C80" w:rsidRDefault="00B64EB9" w:rsidP="00B64EB9">
      <w:r>
        <w:rPr>
          <w:rFonts w:hint="eastAsia"/>
        </w:rPr>
        <w:t>此时平飞的脸色也有些难看，当他看向了西门纤纤的眼睛，看到了她眼里的坚定，神情变得更加凝重，问道：“纤纤，局势演变至止，已不是你所能左右的了。”</w:t>
      </w:r>
    </w:p>
    <w:p w14:paraId="34B4C0B3" w14:textId="77777777" w:rsidR="00B64EB9" w:rsidRDefault="00B64EB9" w:rsidP="00B64EB9">
      <w:r>
        <w:rPr>
          <w:rFonts w:hint="eastAsia"/>
        </w:rPr>
        <w:t>“我只想当西门缜的女儿。”西门纤纤眼中带着几分苦涩的情绪，说道：“可谁西门缜既是青思阁掌门，又是止戈流之主呢！”</w:t>
      </w:r>
    </w:p>
    <w:p w14:paraId="1551696C" w14:textId="77777777" w:rsidR="00C92F78" w:rsidRPr="00B64EB9" w:rsidRDefault="00C92F78" w:rsidP="007E11B1"/>
    <w:p w14:paraId="6F461844" w14:textId="77777777" w:rsidR="00C92F78" w:rsidRDefault="00C92F78" w:rsidP="007E11B1"/>
    <w:p w14:paraId="6F1DE635" w14:textId="77777777" w:rsidR="00CE659C" w:rsidRDefault="00CE659C"/>
    <w:p w14:paraId="691562AE" w14:textId="77777777" w:rsidR="00427F2C" w:rsidRDefault="00496AA8" w:rsidP="00B64EB9">
      <w:pPr>
        <w:pStyle w:val="3"/>
      </w:pPr>
      <w:bookmarkStart w:id="3" w:name="_Toc1563"/>
      <w:r>
        <w:rPr>
          <w:rFonts w:hint="eastAsia"/>
        </w:rPr>
        <w:t>第三</w:t>
      </w:r>
      <w:r w:rsidR="00630117">
        <w:rPr>
          <w:rFonts w:hint="eastAsia"/>
        </w:rPr>
        <w:t>章</w:t>
      </w:r>
      <w:bookmarkEnd w:id="3"/>
      <w:r w:rsidR="00697B1B">
        <w:rPr>
          <w:rFonts w:hint="eastAsia"/>
        </w:rPr>
        <w:t>青萍之末</w:t>
      </w:r>
    </w:p>
    <w:p w14:paraId="7477AEE9" w14:textId="77777777" w:rsidR="00A8153E" w:rsidRDefault="00A8153E" w:rsidP="00A8153E">
      <w:r>
        <w:rPr>
          <w:rFonts w:hint="eastAsia"/>
        </w:rPr>
        <w:t>无论从语调，还是神情，平飞都能明确的感知到纤纤坚定的决心，她是那样倔强的孩子，就像当年的某个人。</w:t>
      </w:r>
    </w:p>
    <w:p w14:paraId="2E7E0A98" w14:textId="77777777" w:rsidR="00A8153E" w:rsidRDefault="00A8153E" w:rsidP="00A8153E">
      <w:r>
        <w:rPr>
          <w:rFonts w:hint="eastAsia"/>
        </w:rPr>
        <w:t>“我明白了，那武决吧！”</w:t>
      </w:r>
    </w:p>
    <w:p w14:paraId="34693D11" w14:textId="77777777" w:rsidR="00A8153E" w:rsidRDefault="00A8153E" w:rsidP="00A8153E">
      <w:r>
        <w:rPr>
          <w:rFonts w:hint="eastAsia"/>
        </w:rPr>
        <w:t>说完这句话，平飞将目光移向李占山，这是问他的态度</w:t>
      </w:r>
      <w:r w:rsidRPr="0021100E">
        <w:rPr>
          <w:rFonts w:hint="eastAsia"/>
        </w:rPr>
        <w:t>。</w:t>
      </w:r>
    </w:p>
    <w:p w14:paraId="44587278" w14:textId="77777777" w:rsidR="00A8153E" w:rsidRDefault="00A8153E" w:rsidP="00A8153E">
      <w:r>
        <w:rPr>
          <w:rFonts w:hint="eastAsia"/>
        </w:rPr>
        <w:t>李占山沉默了片刻，说道：“既然你都这么说了，我还能有什么意见？”</w:t>
      </w:r>
    </w:p>
    <w:p w14:paraId="102C2F67" w14:textId="77777777" w:rsidR="00A8153E" w:rsidRDefault="00A8153E" w:rsidP="00A8153E">
      <w:r>
        <w:rPr>
          <w:rFonts w:hint="eastAsia"/>
        </w:rPr>
        <w:t>西门纤纤现两方都达成了共识，遂道：“那明日黄昏，青思阁与止戈流各挑一人挑战我，败不了我，我便是青思阁掌门，止戈流之主。”</w:t>
      </w:r>
    </w:p>
    <w:p w14:paraId="0A2332AD" w14:textId="77777777" w:rsidR="00A8153E" w:rsidRDefault="00A8153E" w:rsidP="00A8153E">
      <w:r>
        <w:rPr>
          <w:rFonts w:hint="eastAsia"/>
        </w:rPr>
        <w:t>“一个人？”</w:t>
      </w:r>
    </w:p>
    <w:p w14:paraId="035BC96E" w14:textId="77777777" w:rsidR="00A8153E" w:rsidRDefault="00A8153E" w:rsidP="00A8153E">
      <w:r>
        <w:rPr>
          <w:rFonts w:hint="eastAsia"/>
        </w:rPr>
        <w:t>无论是青思阁，还是止戈流上下皆面面相觑，他们中想当掌门与流主的不在少数，而西门纤纤却扬言只接受一个人的挑战，那么两边必然会发生一场内斗了。</w:t>
      </w:r>
    </w:p>
    <w:p w14:paraId="734B2560" w14:textId="77777777" w:rsidR="00A8153E" w:rsidRDefault="00A8153E" w:rsidP="00A8153E">
      <w:r>
        <w:rPr>
          <w:rFonts w:hint="eastAsia"/>
        </w:rPr>
        <w:t>“怎么，难道你们还要车轮战对我一个弱女子不成？”</w:t>
      </w:r>
    </w:p>
    <w:p w14:paraId="24E5B85B" w14:textId="77777777" w:rsidR="00A8153E" w:rsidRDefault="00A8153E" w:rsidP="00A8153E">
      <w:r>
        <w:rPr>
          <w:rFonts w:hint="eastAsia"/>
        </w:rPr>
        <w:t>农应群说道：“我们先拼得你死我活，然后你以逸待劳？”</w:t>
      </w:r>
    </w:p>
    <w:p w14:paraId="1BDE44DE" w14:textId="77777777" w:rsidR="00A8153E" w:rsidRDefault="00A8153E" w:rsidP="00A8153E">
      <w:r>
        <w:rPr>
          <w:rFonts w:hint="eastAsia"/>
        </w:rPr>
        <w:t>西门纤纤漠然说道：“如果愿意放弃，那岂不是不用争了？”</w:t>
      </w:r>
    </w:p>
    <w:p w14:paraId="3904A8E7" w14:textId="77777777" w:rsidR="00A8153E" w:rsidRDefault="00A8153E" w:rsidP="00A8153E">
      <w:r>
        <w:rPr>
          <w:rFonts w:hint="eastAsia"/>
        </w:rPr>
        <w:t>农应群背脊有些发毛，杨天狼不寒而栗，西门纤纤这一招，以利乱智，祸乱人心，令其自相残杀，然后坐收渔利。</w:t>
      </w:r>
    </w:p>
    <w:p w14:paraId="02D07EDD" w14:textId="77777777" w:rsidR="00A8153E" w:rsidRDefault="00A8153E" w:rsidP="00A8153E">
      <w:r>
        <w:rPr>
          <w:rFonts w:hint="eastAsia"/>
        </w:rPr>
        <w:t>西门纤纤又说道：“如果你们连这点处事能力都没有，此后做了流主、掌门又怎能带领青思阁与止戈流生存于这浊浊乱世呢？”</w:t>
      </w:r>
    </w:p>
    <w:p w14:paraId="139F88B4" w14:textId="77777777" w:rsidR="00A8153E" w:rsidRDefault="00A8153E" w:rsidP="00A8153E">
      <w:r>
        <w:rPr>
          <w:rFonts w:hint="eastAsia"/>
        </w:rPr>
        <w:t>李占山怒而欲争，将目光转向平飞，他怕平飞为西门纤纤消耗他的战力，所以要明确平飞的立场。</w:t>
      </w:r>
    </w:p>
    <w:p w14:paraId="6A4C1F82" w14:textId="77777777" w:rsidR="00A8153E" w:rsidRDefault="00A8153E" w:rsidP="00A8153E">
      <w:r>
        <w:rPr>
          <w:rFonts w:hint="eastAsia"/>
        </w:rPr>
        <w:t>平飞说道：“我不会参加的，你放心。”</w:t>
      </w:r>
    </w:p>
    <w:p w14:paraId="05619EF6" w14:textId="77777777" w:rsidR="00A8153E" w:rsidRDefault="00A8153E" w:rsidP="00A8153E">
      <w:r>
        <w:rPr>
          <w:rFonts w:hint="eastAsia"/>
        </w:rPr>
        <w:t>李占山得到了平飞的承诺，放下心来，说道：“好，我同意。”</w:t>
      </w:r>
    </w:p>
    <w:p w14:paraId="0D1C09F4" w14:textId="77777777" w:rsidR="00A8153E" w:rsidRDefault="00A8153E" w:rsidP="00A8153E">
      <w:r>
        <w:rPr>
          <w:rFonts w:hint="eastAsia"/>
        </w:rPr>
        <w:t>农应群与杨天狼你看看我，我看看你，最后一同看向淳于心，淳于心代表的中立派并不在少数，而且淳于心出身淳于世家，谁都不知道淳于心的深浅，这使他们颇为忌惮。</w:t>
      </w:r>
    </w:p>
    <w:p w14:paraId="07B68D2B" w14:textId="77777777" w:rsidR="00A8153E" w:rsidRDefault="00A8153E" w:rsidP="00A8153E">
      <w:r>
        <w:rPr>
          <w:rFonts w:hint="eastAsia"/>
        </w:rPr>
        <w:t>淳于心耸耸肩，知道自己必然要做些什么的，于是他对西门纤纤说道：“我们这边也没什么异议。”</w:t>
      </w:r>
    </w:p>
    <w:p w14:paraId="01524E97" w14:textId="77777777" w:rsidR="00A8153E" w:rsidRDefault="00A8153E" w:rsidP="00A8153E">
      <w:r>
        <w:rPr>
          <w:rFonts w:hint="eastAsia"/>
        </w:rPr>
        <w:t>农应群与杨天狼脸色同时变了，但同时也看到了淳于心不停地向他们使眼色，只好隐忍不发。</w:t>
      </w:r>
    </w:p>
    <w:p w14:paraId="4D9DB186" w14:textId="77777777" w:rsidR="00A8153E" w:rsidRDefault="00A8153E" w:rsidP="00A8153E">
      <w:r>
        <w:rPr>
          <w:rFonts w:hint="eastAsia"/>
        </w:rPr>
        <w:t>西门纤纤见形势已经稳定，遂道：“既然都没什么异议了，都散了吧，我要给老爹守灵了。”说完又跪到蒲团上，继续烧纸。</w:t>
      </w:r>
    </w:p>
    <w:p w14:paraId="35B04423" w14:textId="77777777" w:rsidR="00A8153E" w:rsidRDefault="00A8153E" w:rsidP="00A8153E">
      <w:r>
        <w:rPr>
          <w:rFonts w:hint="eastAsia"/>
        </w:rPr>
        <w:t>李占山朝青思阁一干长老使了个眼色，示意他们到他的房间商量后续，青思阁长者明白他的意思，便跟着李占山走了出来。</w:t>
      </w:r>
    </w:p>
    <w:p w14:paraId="4632CB94" w14:textId="77777777" w:rsidR="00A8153E" w:rsidRDefault="00A8153E" w:rsidP="00A8153E">
      <w:r>
        <w:rPr>
          <w:rFonts w:hint="eastAsia"/>
        </w:rPr>
        <w:t>淳于心什么也没说，也走了出来，杨天狼与农应群赶紧跟了上去，止戈流随后陆续散尽。</w:t>
      </w:r>
    </w:p>
    <w:p w14:paraId="25B8D6F1" w14:textId="77777777" w:rsidR="00A8153E" w:rsidRDefault="00A8153E" w:rsidP="00A8153E">
      <w:r>
        <w:rPr>
          <w:rFonts w:hint="eastAsia"/>
        </w:rPr>
        <w:t>淳于心出了灵堂，停在了人少的角落，转身对杨天狼与农应群笑了笑，说道：“你们应该明白我这个人对流主之位向来没什么兴趣，而二位要的是不过是脱离止戈令的约束，既然目标都是废除止戈令，那谁当这个流主又有什么差别呢？”</w:t>
      </w:r>
    </w:p>
    <w:p w14:paraId="3F1A9DCA" w14:textId="77777777" w:rsidR="00A8153E" w:rsidRDefault="00A8153E" w:rsidP="00A8153E">
      <w:r>
        <w:rPr>
          <w:rFonts w:hint="eastAsia"/>
        </w:rPr>
        <w:t>农应群与杨天狼的神色缓和了不少，淳于心继续说道：“我们承流主大恩在前，若是在流主尸骨未寒前就与其女闹得太僵，难免惹四境之人垢病，何况流主还留有对付我们的暗棋，如果逼得太急，那双方最后只有图穷匕现了。”</w:t>
      </w:r>
    </w:p>
    <w:p w14:paraId="7B2417BC" w14:textId="77777777" w:rsidR="00A8153E" w:rsidRDefault="00A8153E" w:rsidP="00A8153E">
      <w:r>
        <w:rPr>
          <w:rFonts w:hint="eastAsia"/>
        </w:rPr>
        <w:t>农杨二人此时完全认同了淳于心的话，但脸上转为更深的忧虑，淳于心明白他们的忧虑，笑笑道：“放心吧，以我对他们父女的了解，这步棋决不会在纤纤身上。”</w:t>
      </w:r>
    </w:p>
    <w:p w14:paraId="32AF80D5" w14:textId="77777777" w:rsidR="00A8153E" w:rsidRDefault="00A8153E" w:rsidP="00A8153E">
      <w:r>
        <w:rPr>
          <w:rFonts w:hint="eastAsia"/>
        </w:rPr>
        <w:lastRenderedPageBreak/>
        <w:t>众人散去，灵堂又变得一片死寂，纤纤仍在烧纸，平飞站在她的身后，用一种复杂的眼光看着她，沉默到了此刻，已然过了半个时辰，平飞终于问出了第一个问题：“纤纤，有把握吗？”</w:t>
      </w:r>
    </w:p>
    <w:p w14:paraId="11EE36D6" w14:textId="77777777" w:rsidR="00A8153E" w:rsidRDefault="00A8153E" w:rsidP="00A8153E">
      <w:r>
        <w:rPr>
          <w:rFonts w:hint="eastAsia"/>
        </w:rPr>
        <w:t>火盆里的火光有些暗淡，于是西门纤纤放下手上的纸，拿着烧火棍，拔弄着火盆里的纸钱，同时开始推想，平飞想要的答案是什么。</w:t>
      </w:r>
    </w:p>
    <w:p w14:paraId="7ABA5FD8" w14:textId="77777777" w:rsidR="00A8153E" w:rsidRDefault="00A8153E" w:rsidP="00A8153E">
      <w:r>
        <w:rPr>
          <w:rFonts w:hint="eastAsia"/>
        </w:rPr>
        <w:t>西门纤纤在心里推想了很久，才说道：“这是老爹的遗志，我总要尽力一试，否则我会遗憾终生的。”</w:t>
      </w:r>
    </w:p>
    <w:p w14:paraId="5AFBD2D5" w14:textId="77777777" w:rsidR="00A8153E" w:rsidRDefault="00A8153E" w:rsidP="00A8153E">
      <w:r>
        <w:rPr>
          <w:rFonts w:hint="eastAsia"/>
        </w:rPr>
        <w:t>平飞紧皱的眉头松懈下来，点燃一柱香插在香炉里，拍了拍纤纤的肩膀，说道：“尽力便好。”随即转身离去。</w:t>
      </w:r>
    </w:p>
    <w:p w14:paraId="09D42ED7" w14:textId="77777777" w:rsidR="00A8153E" w:rsidRDefault="00A8153E" w:rsidP="00A8153E">
      <w:r>
        <w:rPr>
          <w:rFonts w:hint="eastAsia"/>
        </w:rPr>
        <w:t>诚如西门纤纤推想的一样，平师叔是真的不想让她当这个掌门，所以纤纤给了这个答案，平师叔知道自己不是李师叔的对手，所以不再追问。</w:t>
      </w:r>
    </w:p>
    <w:p w14:paraId="2C15B271" w14:textId="77777777" w:rsidR="00A8153E" w:rsidRDefault="00A8153E" w:rsidP="00A8153E">
      <w:r>
        <w:rPr>
          <w:rFonts w:hint="eastAsia"/>
        </w:rPr>
        <w:t>西门纤纤叹了口气，放下木棍，对着漆黑的棺椁很久很久，感叹道：“老爹，你所守护的这些人啊！”</w:t>
      </w:r>
    </w:p>
    <w:p w14:paraId="576B65B4" w14:textId="77777777" w:rsidR="00A8153E" w:rsidRPr="00A8153E" w:rsidRDefault="00A8153E">
      <w:r>
        <w:rPr>
          <w:rFonts w:hint="eastAsia"/>
        </w:rPr>
        <w:t>------</w:t>
      </w:r>
    </w:p>
    <w:p w14:paraId="4E297D43" w14:textId="77777777" w:rsidR="00A8153E" w:rsidRDefault="00A8153E">
      <w:r>
        <w:rPr>
          <w:rFonts w:hint="eastAsia"/>
        </w:rPr>
        <w:t>------</w:t>
      </w:r>
    </w:p>
    <w:p w14:paraId="28B74922" w14:textId="77777777" w:rsidR="00CE659C" w:rsidRDefault="007A6CFF">
      <w:r>
        <w:rPr>
          <w:rFonts w:hint="eastAsia"/>
        </w:rPr>
        <w:t>翌日黄昏，青思阁的论剑台下挤满了两脉的长老弟子，李占山神色有些凝重，不时的看向杨天狼与</w:t>
      </w:r>
      <w:r w:rsidR="009F1984">
        <w:rPr>
          <w:rFonts w:hint="eastAsia"/>
        </w:rPr>
        <w:t>农应群</w:t>
      </w:r>
      <w:r w:rsidR="006731AC">
        <w:rPr>
          <w:rFonts w:hint="eastAsia"/>
        </w:rPr>
        <w:t>那边，农</w:t>
      </w:r>
      <w:r>
        <w:rPr>
          <w:rFonts w:hint="eastAsia"/>
        </w:rPr>
        <w:t>杨二人也在不时看他，神色也不好看。</w:t>
      </w:r>
    </w:p>
    <w:p w14:paraId="1A7D765E" w14:textId="77777777" w:rsidR="00CE659C" w:rsidRDefault="007A6CFF">
      <w:r>
        <w:rPr>
          <w:rFonts w:hint="eastAsia"/>
        </w:rPr>
        <w:t>平飞表情也不是很好，也不知道在担心什么，或许是因为</w:t>
      </w:r>
      <w:r w:rsidR="00083CB5">
        <w:rPr>
          <w:rFonts w:hint="eastAsia"/>
        </w:rPr>
        <w:t>西门</w:t>
      </w:r>
      <w:r>
        <w:rPr>
          <w:rFonts w:hint="eastAsia"/>
        </w:rPr>
        <w:t>纤纤还没有来。</w:t>
      </w:r>
    </w:p>
    <w:p w14:paraId="5A32C5E5" w14:textId="77777777" w:rsidR="00CE659C" w:rsidRDefault="007A6CFF">
      <w:r>
        <w:rPr>
          <w:rFonts w:hint="eastAsia"/>
        </w:rPr>
        <w:t>淳于心倒是一派从容，一幅身不关已的样子，欣赏着远天的夕阳，不时打个哈气。</w:t>
      </w:r>
    </w:p>
    <w:p w14:paraId="68DEC28C" w14:textId="77777777" w:rsidR="00CE659C" w:rsidRDefault="00E5301F">
      <w:r>
        <w:rPr>
          <w:rFonts w:hint="eastAsia"/>
        </w:rPr>
        <w:t>西门纤纤还待房里洗脸，</w:t>
      </w:r>
      <w:r w:rsidR="007A6CFF">
        <w:rPr>
          <w:rFonts w:hint="eastAsia"/>
        </w:rPr>
        <w:t>这一天她就睡了两个时辰，她虽然还很疲倦，但她知道现在不是赖床的时候，因为一场决定青思阁与止戈流命运的挑战在等着她。</w:t>
      </w:r>
    </w:p>
    <w:p w14:paraId="44DA6554" w14:textId="77777777" w:rsidR="00CE659C" w:rsidRDefault="00E5301F">
      <w:r>
        <w:rPr>
          <w:rFonts w:hint="eastAsia"/>
        </w:rPr>
        <w:t>西门纤纤擦干了脸，坐在铜镜前，看着自己的状</w:t>
      </w:r>
      <w:r w:rsidR="00300710">
        <w:rPr>
          <w:rFonts w:hint="eastAsia"/>
        </w:rPr>
        <w:t>容，然后用一种很深的感情望着放在桌子上的剑说道：“你说过：如果不知道怎么做的话，那维持原样好了。</w:t>
      </w:r>
      <w:r w:rsidR="007A6CFF">
        <w:rPr>
          <w:rFonts w:hint="eastAsia"/>
        </w:rPr>
        <w:t>所以我尽力在维持，你快点来，快来教我。”</w:t>
      </w:r>
    </w:p>
    <w:p w14:paraId="096E13A5" w14:textId="77777777" w:rsidR="00CE659C" w:rsidRDefault="00300710">
      <w:r>
        <w:rPr>
          <w:rFonts w:hint="eastAsia"/>
        </w:rPr>
        <w:t>西门</w:t>
      </w:r>
      <w:r w:rsidR="007A6CFF">
        <w:rPr>
          <w:rFonts w:hint="eastAsia"/>
        </w:rPr>
        <w:t>纤纤深吸了口气，缓缓吐出，仿佛有了莫大的勇气，握着剑走了出去。</w:t>
      </w:r>
    </w:p>
    <w:p w14:paraId="5EF46965" w14:textId="77777777" w:rsidR="00CE659C" w:rsidRDefault="007A6CFF">
      <w:r>
        <w:rPr>
          <w:rFonts w:hint="eastAsia"/>
        </w:rPr>
        <w:t>迎着灿灿夕阳，迎着众人的目光，纤纤平静走到了论剑台上，然后转身，再次迎向众人目光。</w:t>
      </w:r>
    </w:p>
    <w:p w14:paraId="617C3A54" w14:textId="77777777" w:rsidR="00CE659C" w:rsidRDefault="007A6CFF">
      <w:r>
        <w:rPr>
          <w:rFonts w:hint="eastAsia"/>
        </w:rPr>
        <w:t>秋风微起，青丝在颊畔轻飘。</w:t>
      </w:r>
    </w:p>
    <w:p w14:paraId="75D6A545" w14:textId="77777777" w:rsidR="00CE659C" w:rsidRDefault="007A6CFF">
      <w:r>
        <w:rPr>
          <w:rFonts w:hint="eastAsia"/>
        </w:rPr>
        <w:t>她穿着朴素的孝服，眉清目秀，犹有稚气，却满是沧桑。</w:t>
      </w:r>
    </w:p>
    <w:p w14:paraId="468F3277" w14:textId="77777777" w:rsidR="00CE659C" w:rsidRDefault="00083CB5">
      <w:r>
        <w:rPr>
          <w:rFonts w:hint="eastAsia"/>
        </w:rPr>
        <w:t>西门</w:t>
      </w:r>
      <w:r w:rsidR="007A6CFF">
        <w:rPr>
          <w:rFonts w:hint="eastAsia"/>
        </w:rPr>
        <w:t>纤纤高高举起了手中青色的剑，目光望向极远的地方，低声说道：“你的剑</w:t>
      </w:r>
      <w:r>
        <w:rPr>
          <w:rFonts w:hint="eastAsia"/>
        </w:rPr>
        <w:t>与我共赴此战。</w:t>
      </w:r>
      <w:r w:rsidR="007A6CFF">
        <w:rPr>
          <w:rFonts w:hint="eastAsia"/>
        </w:rPr>
        <w:t>”</w:t>
      </w:r>
    </w:p>
    <w:p w14:paraId="7E8FD65E" w14:textId="77777777" w:rsidR="00CE659C" w:rsidRDefault="007A6CFF">
      <w:r>
        <w:rPr>
          <w:rFonts w:hint="eastAsia"/>
        </w:rPr>
        <w:t>此刻的她背对着夕阳，站在最高处的论剑台上，宛若初落人间的仙子，惊鸿照眼。</w:t>
      </w:r>
    </w:p>
    <w:p w14:paraId="6F1FDDDD" w14:textId="77777777" w:rsidR="00CE659C" w:rsidRDefault="007A6CFF">
      <w:r>
        <w:rPr>
          <w:rFonts w:hint="eastAsia"/>
        </w:rPr>
        <w:t>人们睁大了眼睛，却没有看清她的样子，不是夕阳流光太过明亮，而是她太耀眼。</w:t>
      </w:r>
    </w:p>
    <w:p w14:paraId="348F6218" w14:textId="77777777" w:rsidR="00CE659C" w:rsidRDefault="007A6CFF">
      <w:r>
        <w:rPr>
          <w:rFonts w:hint="eastAsia"/>
        </w:rPr>
        <w:t>“那么，你们谁先来呢？”</w:t>
      </w:r>
    </w:p>
    <w:p w14:paraId="7BB30177" w14:textId="77777777" w:rsidR="00CE659C" w:rsidRDefault="007A6CFF">
      <w:r>
        <w:rPr>
          <w:rFonts w:hint="eastAsia"/>
        </w:rPr>
        <w:t>论剑台上，响起了西门纤纤的声音。</w:t>
      </w:r>
    </w:p>
    <w:p w14:paraId="1D4C2EC4" w14:textId="77777777" w:rsidR="00CE659C" w:rsidRDefault="007A6CFF">
      <w:r>
        <w:rPr>
          <w:rFonts w:hint="eastAsia"/>
        </w:rPr>
        <w:t>李占山与</w:t>
      </w:r>
      <w:r w:rsidR="009F1984">
        <w:rPr>
          <w:rFonts w:hint="eastAsia"/>
        </w:rPr>
        <w:t>农应群</w:t>
      </w:r>
      <w:r>
        <w:rPr>
          <w:rFonts w:hint="eastAsia"/>
        </w:rPr>
        <w:t>的脸色变得更加难看，没有谁愿意先出手。</w:t>
      </w:r>
    </w:p>
    <w:p w14:paraId="0EAAC47C" w14:textId="77777777" w:rsidR="00CE659C" w:rsidRDefault="007A6CFF">
      <w:r>
        <w:rPr>
          <w:rFonts w:hint="eastAsia"/>
        </w:rPr>
        <w:t>西门纤纤觉得有些可笑，说道：“一个女子在阵，便让你们踌躇不前了，还是相互算计来决定落场的顺序，这就是一派之主的风范？”</w:t>
      </w:r>
    </w:p>
    <w:p w14:paraId="48409420" w14:textId="77777777" w:rsidR="00CE659C" w:rsidRDefault="007A6CFF">
      <w:r>
        <w:rPr>
          <w:rFonts w:hint="eastAsia"/>
        </w:rPr>
        <w:t>李占山冷哼一声，飞身上了论剑台，瞪着纤纤说道：“你的父亲都不敢这般对我说话。”</w:t>
      </w:r>
    </w:p>
    <w:p w14:paraId="707F699C" w14:textId="77777777" w:rsidR="00CE659C" w:rsidRDefault="007A6CFF">
      <w:r>
        <w:rPr>
          <w:rFonts w:hint="eastAsia"/>
        </w:rPr>
        <w:t>西门纤纤平静地说道：“师叔上台是来教育后辈还是来挑战的呢？”</w:t>
      </w:r>
    </w:p>
    <w:p w14:paraId="63038BA4" w14:textId="77777777" w:rsidR="00CE659C" w:rsidRDefault="007A6CFF">
      <w:r>
        <w:rPr>
          <w:rFonts w:hint="eastAsia"/>
        </w:rPr>
        <w:t>“你……”李占山面红耳赤，论剑台下响起了哄笑声。</w:t>
      </w:r>
    </w:p>
    <w:p w14:paraId="1A110A17" w14:textId="77777777" w:rsidR="00CE659C" w:rsidRDefault="007A6CFF">
      <w:r>
        <w:rPr>
          <w:rFonts w:hint="eastAsia"/>
        </w:rPr>
        <w:t>“李师叔，纤纤请招了。”</w:t>
      </w:r>
    </w:p>
    <w:p w14:paraId="1ABCE355" w14:textId="77777777" w:rsidR="00CE659C" w:rsidRDefault="007A6CFF">
      <w:r>
        <w:rPr>
          <w:rFonts w:hint="eastAsia"/>
        </w:rPr>
        <w:t>西门纤纤退后了三步，缓缓拔出了那柄断了锋的剑，左手丢掉了剑鞘，捏成剑指，握着的虽是断剑，持剑的心却未曾动摇。</w:t>
      </w:r>
    </w:p>
    <w:p w14:paraId="5B69F896" w14:textId="77777777" w:rsidR="00CE659C" w:rsidRDefault="007A6CFF">
      <w:r>
        <w:rPr>
          <w:rFonts w:hint="eastAsia"/>
        </w:rPr>
        <w:t>“断剑，是断剑。”</w:t>
      </w:r>
    </w:p>
    <w:p w14:paraId="0B7281FD" w14:textId="77777777" w:rsidR="00CE659C" w:rsidRDefault="007A6CFF">
      <w:r>
        <w:rPr>
          <w:rFonts w:hint="eastAsia"/>
        </w:rPr>
        <w:t>所有人都惊住了，她要以一柄断剑挑战青思四杰之一的李占山。</w:t>
      </w:r>
    </w:p>
    <w:p w14:paraId="42F1852D" w14:textId="77777777" w:rsidR="00CE659C" w:rsidRDefault="007A6CFF">
      <w:r>
        <w:rPr>
          <w:rFonts w:hint="eastAsia"/>
        </w:rPr>
        <w:lastRenderedPageBreak/>
        <w:t>李占山怒火攻心，连番受辱，他是真的怒了，管你断不断剑，出手便是绝杀。</w:t>
      </w:r>
    </w:p>
    <w:p w14:paraId="468EE704" w14:textId="77777777" w:rsidR="00CE659C" w:rsidRDefault="007A6CFF">
      <w:r>
        <w:rPr>
          <w:rFonts w:hint="eastAsia"/>
        </w:rPr>
        <w:t>这正是西门纤纤的目的，她毕竟是女子，无力久战，故而只能速决，所以她要激怒李占山。</w:t>
      </w:r>
    </w:p>
    <w:p w14:paraId="73414BDB" w14:textId="77777777" w:rsidR="000134B8" w:rsidRDefault="007A6CFF">
      <w:r>
        <w:rPr>
          <w:rFonts w:hint="eastAsia"/>
        </w:rPr>
        <w:t>李占山用的剑</w:t>
      </w:r>
      <w:r w:rsidR="000134B8">
        <w:rPr>
          <w:rFonts w:hint="eastAsia"/>
        </w:rPr>
        <w:t>招再强，也还是青思阁的剑招，他的剑再强，也强不过她老爹的剑。</w:t>
      </w:r>
    </w:p>
    <w:p w14:paraId="2B0814BC" w14:textId="77777777" w:rsidR="00CE659C" w:rsidRDefault="007A6CFF">
      <w:r>
        <w:rPr>
          <w:rFonts w:hint="eastAsia"/>
        </w:rPr>
        <w:t>西门纤纤未曾畏惧，迎着风流，横空划出了一剑。</w:t>
      </w:r>
    </w:p>
    <w:p w14:paraId="701033A8" w14:textId="77777777" w:rsidR="00CE659C" w:rsidRDefault="007A6CFF">
      <w:r>
        <w:rPr>
          <w:rFonts w:hint="eastAsia"/>
        </w:rPr>
        <w:t>正是与西门缜对招时那一剑，于是两剑相遇，然后有一柄剑断了。</w:t>
      </w:r>
    </w:p>
    <w:p w14:paraId="389A992F" w14:textId="77777777" w:rsidR="00CE659C" w:rsidRDefault="007A6CFF">
      <w:r>
        <w:rPr>
          <w:rFonts w:hint="eastAsia"/>
        </w:rPr>
        <w:t>断的是李占山的剑，纤纤的断剑已然指在他的咽喉，有一滴血滴落。</w:t>
      </w:r>
    </w:p>
    <w:p w14:paraId="1DF3824F" w14:textId="77777777" w:rsidR="000134B8" w:rsidRDefault="007A6CFF">
      <w:r>
        <w:rPr>
          <w:rFonts w:hint="eastAsia"/>
        </w:rPr>
        <w:t>人们再一次惊呆了，都以为正要开始，然而却结束了。</w:t>
      </w:r>
    </w:p>
    <w:p w14:paraId="21DAC933" w14:textId="77777777" w:rsidR="00CE659C" w:rsidRDefault="007A6CFF">
      <w:r>
        <w:rPr>
          <w:rFonts w:hint="eastAsia"/>
        </w:rPr>
        <w:t>谁能相信西门纤纤只用了一招，便断剑指喉。有的人刚才眨了下眼，没有看清西门纤纤的剑，等回过神来的时候，断剑已经抵住了李占山的咽喉。</w:t>
      </w:r>
    </w:p>
    <w:p w14:paraId="61655B5A" w14:textId="77777777" w:rsidR="00CE659C" w:rsidRDefault="00697B1B">
      <w:r>
        <w:rPr>
          <w:rFonts w:hint="eastAsia"/>
        </w:rPr>
        <w:t>西门纤纤收回了剑，后退到原来出剑的位置，漠然</w:t>
      </w:r>
      <w:r w:rsidR="007A6CFF">
        <w:rPr>
          <w:rFonts w:hint="eastAsia"/>
        </w:rPr>
        <w:t>说道：“我赢了。”</w:t>
      </w:r>
    </w:p>
    <w:p w14:paraId="086E83E2" w14:textId="77777777" w:rsidR="00CE659C" w:rsidRDefault="007A6CFF">
      <w:r>
        <w:rPr>
          <w:rFonts w:hint="eastAsia"/>
        </w:rPr>
        <w:t>李占山看着自己的断剑，神情木然，情绪显然已然崩溃了，平飞怕他会失控，纵身掠上论剑台，挡在他与纤纤之间。</w:t>
      </w:r>
    </w:p>
    <w:p w14:paraId="12C63611" w14:textId="77777777" w:rsidR="000134B8" w:rsidRDefault="007A6CFF">
      <w:r>
        <w:rPr>
          <w:rFonts w:hint="eastAsia"/>
        </w:rPr>
        <w:t>李占山看着平飞，更是恼火，掷剑于地，推了平飞一把，</w:t>
      </w:r>
      <w:r w:rsidR="000134B8">
        <w:rPr>
          <w:rFonts w:hint="eastAsia"/>
        </w:rPr>
        <w:t>说道：</w:t>
      </w:r>
      <w:r>
        <w:rPr>
          <w:rFonts w:hint="eastAsia"/>
        </w:rPr>
        <w:t>“这下你满意了吧！”然后飞身下了台。</w:t>
      </w:r>
    </w:p>
    <w:p w14:paraId="5914F028" w14:textId="77777777" w:rsidR="00CE659C" w:rsidRDefault="007A6CFF">
      <w:r>
        <w:rPr>
          <w:rFonts w:hint="eastAsia"/>
        </w:rPr>
        <w:t>平飞叹息一声，也跳了下来。</w:t>
      </w:r>
    </w:p>
    <w:p w14:paraId="134E2166" w14:textId="77777777" w:rsidR="00CE659C" w:rsidRDefault="007A6CFF">
      <w:r>
        <w:rPr>
          <w:rFonts w:hint="eastAsia"/>
        </w:rPr>
        <w:t>西门纤纤看着止戈流众人，问道：“接下来是谁呢？”</w:t>
      </w:r>
    </w:p>
    <w:p w14:paraId="37640AFD" w14:textId="77777777" w:rsidR="00CE659C" w:rsidRDefault="009F1984">
      <w:r>
        <w:rPr>
          <w:rFonts w:hint="eastAsia"/>
        </w:rPr>
        <w:t>农应群</w:t>
      </w:r>
      <w:r w:rsidR="007A6CFF">
        <w:rPr>
          <w:rFonts w:hint="eastAsia"/>
        </w:rPr>
        <w:t>与杨天狼看着对方，都感觉心里发毛，甚至是有些畏惧，虽说是李占山轻敌的缘故，但一剑败了李占山足以说明西门纤纤并非看起来那般弱不经风。</w:t>
      </w:r>
    </w:p>
    <w:p w14:paraId="140669F3" w14:textId="77777777" w:rsidR="00CE659C" w:rsidRDefault="007A6CFF">
      <w:r>
        <w:rPr>
          <w:rFonts w:hint="eastAsia"/>
        </w:rPr>
        <w:t>淳于心看着二人相持不下，说道：“你们不会是想我上吧？”</w:t>
      </w:r>
    </w:p>
    <w:p w14:paraId="551B412E" w14:textId="77777777" w:rsidR="00CE659C" w:rsidRDefault="007A6CFF">
      <w:r>
        <w:rPr>
          <w:rFonts w:hint="eastAsia"/>
        </w:rPr>
        <w:t>二人没有说道，但心里未必没有这层意思，淳于心毕竟是世家之后，虽不知手段深浅，但谁都不相信他没点底牌。</w:t>
      </w:r>
    </w:p>
    <w:p w14:paraId="11A05A81" w14:textId="77777777" w:rsidR="00CE659C" w:rsidRDefault="007A6CFF">
      <w:r>
        <w:rPr>
          <w:rFonts w:hint="eastAsia"/>
        </w:rPr>
        <w:t>“看来是这样了。”淳于心很是酸涩说了句，然后打了两个哈气，扭了扭肩和腰，看样子是在活动筋骨。</w:t>
      </w:r>
    </w:p>
    <w:p w14:paraId="4FBCC3B4" w14:textId="77777777" w:rsidR="009F40BC" w:rsidRDefault="00697B1B">
      <w:r>
        <w:rPr>
          <w:rFonts w:hint="eastAsia"/>
        </w:rPr>
        <w:t>农</w:t>
      </w:r>
      <w:r w:rsidR="007A6CFF">
        <w:rPr>
          <w:rFonts w:hint="eastAsia"/>
        </w:rPr>
        <w:t>杨二人怎么看淳于心怎么不靠谱，</w:t>
      </w:r>
      <w:r w:rsidR="009F1984">
        <w:rPr>
          <w:rFonts w:hint="eastAsia"/>
        </w:rPr>
        <w:t>农应群</w:t>
      </w:r>
      <w:r w:rsidR="009F40BC">
        <w:rPr>
          <w:rFonts w:hint="eastAsia"/>
        </w:rPr>
        <w:t>感叹了说</w:t>
      </w:r>
      <w:r w:rsidR="007A6CFF">
        <w:rPr>
          <w:rFonts w:hint="eastAsia"/>
        </w:rPr>
        <w:t>，</w:t>
      </w:r>
      <w:r w:rsidR="009F40BC">
        <w:rPr>
          <w:rFonts w:hint="eastAsia"/>
        </w:rPr>
        <w:t>说道：</w:t>
      </w:r>
      <w:r w:rsidR="007A6CFF">
        <w:rPr>
          <w:rFonts w:hint="eastAsia"/>
        </w:rPr>
        <w:t>“算了，还是我上吧！”</w:t>
      </w:r>
    </w:p>
    <w:p w14:paraId="17ACBD1D" w14:textId="77777777" w:rsidR="00CE659C" w:rsidRDefault="007A6CFF">
      <w:r>
        <w:rPr>
          <w:rFonts w:hint="eastAsia"/>
        </w:rPr>
        <w:t>杨天狼并没有反对，</w:t>
      </w:r>
      <w:r w:rsidR="009F40BC">
        <w:rPr>
          <w:rFonts w:hint="eastAsia"/>
        </w:rPr>
        <w:t>农应群本是</w:t>
      </w:r>
      <w:r>
        <w:rPr>
          <w:rFonts w:hint="eastAsia"/>
        </w:rPr>
        <w:t>剑阁四十九剑之一，自非凡俗。</w:t>
      </w:r>
    </w:p>
    <w:p w14:paraId="58DFCA84" w14:textId="77777777" w:rsidR="000134B8" w:rsidRDefault="009F1984">
      <w:r>
        <w:rPr>
          <w:rFonts w:hint="eastAsia"/>
        </w:rPr>
        <w:t>农应群</w:t>
      </w:r>
      <w:r w:rsidR="007A6CFF">
        <w:rPr>
          <w:rFonts w:hint="eastAsia"/>
        </w:rPr>
        <w:t>握剑更稳，出手却更快，也更有心，西门纤纤还是出了同样的一剑，剑芒锐扫，两柄剑同时断了。</w:t>
      </w:r>
    </w:p>
    <w:p w14:paraId="1C6900A6" w14:textId="77777777" w:rsidR="00CE659C" w:rsidRDefault="000134B8">
      <w:r>
        <w:rPr>
          <w:rFonts w:hint="eastAsia"/>
        </w:rPr>
        <w:t>下一刻，西门纤纤凝指成剑，抵在了农应群</w:t>
      </w:r>
      <w:r w:rsidR="007A6CFF">
        <w:rPr>
          <w:rFonts w:hint="eastAsia"/>
        </w:rPr>
        <w:t>咽</w:t>
      </w:r>
      <w:r>
        <w:rPr>
          <w:rFonts w:hint="eastAsia"/>
        </w:rPr>
        <w:t>喉</w:t>
      </w:r>
      <w:r w:rsidR="007A6CFF">
        <w:rPr>
          <w:rFonts w:hint="eastAsia"/>
        </w:rPr>
        <w:t>。</w:t>
      </w:r>
    </w:p>
    <w:p w14:paraId="034A99DB" w14:textId="77777777" w:rsidR="00CE659C" w:rsidRDefault="007A6CFF">
      <w:r>
        <w:rPr>
          <w:rFonts w:hint="eastAsia"/>
        </w:rPr>
        <w:t>这一场，还是同样的一招，还是西门纤纤胜了。</w:t>
      </w:r>
    </w:p>
    <w:p w14:paraId="5FFD06DA" w14:textId="77777777" w:rsidR="00A371DD" w:rsidRDefault="009F1984">
      <w:r>
        <w:rPr>
          <w:rFonts w:hint="eastAsia"/>
        </w:rPr>
        <w:t>农应群</w:t>
      </w:r>
      <w:r w:rsidR="007A6CFF">
        <w:rPr>
          <w:rFonts w:hint="eastAsia"/>
        </w:rPr>
        <w:t>很干脆地丢掉了半截剑，西门纤纤也收回剑指，退回到原来出剑的地方。</w:t>
      </w:r>
    </w:p>
    <w:p w14:paraId="08FCBE0E" w14:textId="77777777" w:rsidR="00CE659C" w:rsidRDefault="007A6CFF">
      <w:r>
        <w:rPr>
          <w:rFonts w:hint="eastAsia"/>
        </w:rPr>
        <w:t>“为什么？”</w:t>
      </w:r>
      <w:r w:rsidR="00A371DD">
        <w:rPr>
          <w:rFonts w:hint="eastAsia"/>
        </w:rPr>
        <w:t>他看着西门纤纤，眼里充满了惊奇与恐惧，问出了所有人的疑问。</w:t>
      </w:r>
    </w:p>
    <w:p w14:paraId="6313D5EE" w14:textId="77777777" w:rsidR="006E267F" w:rsidRPr="00A371DD" w:rsidRDefault="006E267F">
      <w:r>
        <w:rPr>
          <w:rFonts w:hint="eastAsia"/>
        </w:rPr>
        <w:t>“因为我不是止戈剑的女儿，所以你们理所当然的认为我只是活下父亲光环下的弱小女子。”</w:t>
      </w:r>
    </w:p>
    <w:p w14:paraId="0B030A2B" w14:textId="77777777" w:rsidR="00CE659C" w:rsidRDefault="00CF2E24">
      <w:r>
        <w:rPr>
          <w:rFonts w:hint="eastAsia"/>
        </w:rPr>
        <w:t>西门纤纤望着远山的夕阳，神色有些淡漠，声音仍是</w:t>
      </w:r>
      <w:r w:rsidR="007A6CFF">
        <w:rPr>
          <w:rFonts w:hint="eastAsia"/>
        </w:rPr>
        <w:t>平静，</w:t>
      </w:r>
      <w:r w:rsidR="00A371DD">
        <w:rPr>
          <w:rFonts w:hint="eastAsia"/>
        </w:rPr>
        <w:t>说道：</w:t>
      </w:r>
      <w:r w:rsidR="007A6CFF">
        <w:rPr>
          <w:rFonts w:hint="eastAsia"/>
        </w:rPr>
        <w:t>“</w:t>
      </w:r>
      <w:r w:rsidR="006E267F">
        <w:rPr>
          <w:rFonts w:hint="eastAsia"/>
        </w:rPr>
        <w:t>但我却不曾忘记</w:t>
      </w:r>
      <w:r w:rsidR="007A6CFF">
        <w:rPr>
          <w:rFonts w:hint="eastAsia"/>
        </w:rPr>
        <w:t>，</w:t>
      </w:r>
      <w:r w:rsidR="005133E4">
        <w:rPr>
          <w:rFonts w:hint="eastAsia"/>
        </w:rPr>
        <w:t>我不止是止戈流的女儿，</w:t>
      </w:r>
      <w:r w:rsidR="007A6CFF">
        <w:rPr>
          <w:rFonts w:hint="eastAsia"/>
        </w:rPr>
        <w:t>还是陆三阴的弟子。”</w:t>
      </w:r>
    </w:p>
    <w:p w14:paraId="0EA9CD05" w14:textId="77777777" w:rsidR="00CE659C" w:rsidRPr="00B64EB9" w:rsidRDefault="00CE659C"/>
    <w:p w14:paraId="232AF18A" w14:textId="77777777" w:rsidR="00083CB5" w:rsidRDefault="00083CB5"/>
    <w:p w14:paraId="418101DE" w14:textId="77777777" w:rsidR="00083CB5" w:rsidRDefault="00083CB5"/>
    <w:p w14:paraId="0D31671C" w14:textId="77777777" w:rsidR="00083CB5" w:rsidRDefault="00083CB5"/>
    <w:p w14:paraId="3B4D5F42" w14:textId="77777777" w:rsidR="00A8153E" w:rsidRDefault="00A8153E"/>
    <w:p w14:paraId="224C48C3" w14:textId="77777777" w:rsidR="00A8153E" w:rsidRDefault="00A8153E"/>
    <w:p w14:paraId="639015E3" w14:textId="77777777" w:rsidR="00A8153E" w:rsidRDefault="00A8153E"/>
    <w:p w14:paraId="29A49662" w14:textId="77777777" w:rsidR="00A8153E" w:rsidRDefault="00A8153E"/>
    <w:p w14:paraId="2A29FD2D" w14:textId="77777777" w:rsidR="00A8153E" w:rsidRDefault="00A8153E"/>
    <w:p w14:paraId="27E27D71" w14:textId="77777777" w:rsidR="00A8153E" w:rsidRDefault="00A8153E"/>
    <w:p w14:paraId="36F32694" w14:textId="77777777" w:rsidR="000E0677" w:rsidRDefault="003F6BDA" w:rsidP="000E0677">
      <w:pPr>
        <w:pStyle w:val="3"/>
      </w:pPr>
      <w:r>
        <w:rPr>
          <w:rFonts w:hint="eastAsia"/>
        </w:rPr>
        <w:lastRenderedPageBreak/>
        <w:t>故事大纲：</w:t>
      </w:r>
    </w:p>
    <w:p w14:paraId="291BBD08" w14:textId="77777777" w:rsidR="00613500" w:rsidRDefault="00560FFE">
      <w:r>
        <w:rPr>
          <w:rFonts w:hint="eastAsia"/>
        </w:rPr>
        <w:t>天下七脉，共争七宝。</w:t>
      </w:r>
      <w:r w:rsidR="008B740A">
        <w:rPr>
          <w:rFonts w:hint="eastAsia"/>
        </w:rPr>
        <w:t>这是一个以集齐七宝为目的权谋冒险小说，总分五卷，讲述一至两件宝物的争夺。</w:t>
      </w:r>
      <w:r w:rsidR="000E0677">
        <w:rPr>
          <w:rFonts w:hint="eastAsia"/>
        </w:rPr>
        <w:t>各卷各成一局，主角陆三阴，西门纤纤，千落入局破局，历经千难万险，最终集齐七宝的故事</w:t>
      </w:r>
    </w:p>
    <w:p w14:paraId="282F9767" w14:textId="77777777" w:rsidR="008B740A" w:rsidRDefault="008B740A"/>
    <w:p w14:paraId="44D00670" w14:textId="77777777" w:rsidR="00F465F5" w:rsidRDefault="00613500">
      <w:r>
        <w:rPr>
          <w:rFonts w:hint="eastAsia"/>
        </w:rPr>
        <w:t>势力三巨头</w:t>
      </w:r>
      <w:r w:rsidR="00F465F5">
        <w:rPr>
          <w:rFonts w:hint="eastAsia"/>
        </w:rPr>
        <w:t>：南境青衫联盟，北境剑阁联盟，曜日帝国</w:t>
      </w:r>
    </w:p>
    <w:p w14:paraId="7B93BD1E" w14:textId="77777777" w:rsidR="00F465F5" w:rsidRDefault="00026601">
      <w:r>
        <w:rPr>
          <w:rFonts w:hint="eastAsia"/>
        </w:rPr>
        <w:t>修炼者境界：飞鸟级，天王级，巨头级</w:t>
      </w:r>
      <w:r w:rsidR="00BD58A8">
        <w:rPr>
          <w:rFonts w:hint="eastAsia"/>
        </w:rPr>
        <w:t>（以权谋为主，不想花太多篇幅写境界和升级，就只分了三个）</w:t>
      </w:r>
    </w:p>
    <w:p w14:paraId="6DCB1E35" w14:textId="77777777" w:rsidR="00BD58A8" w:rsidRDefault="00BD58A8">
      <w:r>
        <w:rPr>
          <w:rFonts w:hint="eastAsia"/>
        </w:rPr>
        <w:t>主角：</w:t>
      </w:r>
    </w:p>
    <w:p w14:paraId="2452D044" w14:textId="77777777" w:rsidR="00630AB0" w:rsidRDefault="00BD58A8">
      <w:r>
        <w:rPr>
          <w:rFonts w:hint="eastAsia"/>
        </w:rPr>
        <w:t>陆三阴：</w:t>
      </w:r>
      <w:r w:rsidR="00C528CA">
        <w:rPr>
          <w:rFonts w:hint="eastAsia"/>
        </w:rPr>
        <w:t>三阴</w:t>
      </w:r>
      <w:r>
        <w:rPr>
          <w:rFonts w:hint="eastAsia"/>
        </w:rPr>
        <w:t>指的是阴人己阴天下，满眼</w:t>
      </w:r>
      <w:r w:rsidRPr="007B494F">
        <w:rPr>
          <w:rFonts w:hint="eastAsia"/>
        </w:rPr>
        <w:t>的尔虞我诈，</w:t>
      </w:r>
      <w:r w:rsidR="00C528CA">
        <w:rPr>
          <w:rFonts w:hint="eastAsia"/>
        </w:rPr>
        <w:t>内心极</w:t>
      </w:r>
      <w:r w:rsidRPr="007B494F">
        <w:t>阴暗的腹黑男</w:t>
      </w:r>
      <w:r>
        <w:rPr>
          <w:rFonts w:hint="eastAsia"/>
        </w:rPr>
        <w:t>，没有任何道德洁癖或许包袱，</w:t>
      </w:r>
      <w:r w:rsidR="00581416">
        <w:rPr>
          <w:rFonts w:hint="eastAsia"/>
        </w:rPr>
        <w:t>为了</w:t>
      </w:r>
      <w:r w:rsidR="00C61019">
        <w:rPr>
          <w:rFonts w:hint="eastAsia"/>
        </w:rPr>
        <w:t>所爱的人</w:t>
      </w:r>
      <w:r w:rsidR="007E5E25">
        <w:rPr>
          <w:rFonts w:hint="eastAsia"/>
        </w:rPr>
        <w:t>可以</w:t>
      </w:r>
      <w:r w:rsidR="00C61019">
        <w:rPr>
          <w:rFonts w:hint="eastAsia"/>
        </w:rPr>
        <w:t>牺牲一切，不喜欢跑在前面冲来冲去，一天到晚就躲在黑暗中阴人。</w:t>
      </w:r>
      <w:r w:rsidR="00630AB0">
        <w:rPr>
          <w:rFonts w:hint="eastAsia"/>
        </w:rPr>
        <w:t>陆三阴爱着千落，同时又喜欢西门纤纤。</w:t>
      </w:r>
    </w:p>
    <w:p w14:paraId="180C81AB" w14:textId="77777777" w:rsidR="00630AB0" w:rsidRDefault="00630AB0"/>
    <w:p w14:paraId="32D7431B" w14:textId="77777777" w:rsidR="00BD58A8" w:rsidRDefault="00746246">
      <w:r>
        <w:rPr>
          <w:rFonts w:hint="eastAsia"/>
        </w:rPr>
        <w:t>西门纤纤：青思阁之女，渊青祭司仪，</w:t>
      </w:r>
      <w:r w:rsidR="00EE2A77">
        <w:rPr>
          <w:rFonts w:hint="eastAsia"/>
        </w:rPr>
        <w:t>与陆三阴暧昧不清，</w:t>
      </w:r>
      <w:r>
        <w:rPr>
          <w:rFonts w:hint="eastAsia"/>
        </w:rPr>
        <w:t>两境名人，略为中二兼耿直的不良少女，</w:t>
      </w:r>
      <w:r w:rsidR="00FA494C">
        <w:rPr>
          <w:rFonts w:hint="eastAsia"/>
        </w:rPr>
        <w:t>直来直去，人缘颇好，平时</w:t>
      </w:r>
      <w:r w:rsidR="00581416">
        <w:rPr>
          <w:rFonts w:hint="eastAsia"/>
        </w:rPr>
        <w:t>显得比较邋遢。</w:t>
      </w:r>
      <w:r w:rsidR="00FA494C">
        <w:rPr>
          <w:rFonts w:hint="eastAsia"/>
        </w:rPr>
        <w:t>其父死后，她真正的一面方才展露出来，</w:t>
      </w:r>
      <w:r w:rsidR="00581416">
        <w:rPr>
          <w:rFonts w:hint="eastAsia"/>
        </w:rPr>
        <w:t>连败止戈双脉代表，成为新的止戈山主人，剑挑一剑倾城，率二十五勇士夺回止戈山，击退一夜风雨，名震天下。</w:t>
      </w:r>
    </w:p>
    <w:p w14:paraId="07362F50" w14:textId="77777777" w:rsidR="00CE5EED" w:rsidRDefault="00CE5EED"/>
    <w:p w14:paraId="44C1D4FF" w14:textId="77777777" w:rsidR="00026601" w:rsidRDefault="00581416">
      <w:r>
        <w:rPr>
          <w:rFonts w:hint="eastAsia"/>
        </w:rPr>
        <w:t>千落：</w:t>
      </w:r>
      <w:r w:rsidR="00630AB0">
        <w:rPr>
          <w:rFonts w:hint="eastAsia"/>
        </w:rPr>
        <w:t>容颜倾城无双，才情同代无二，陆三阴只看了一眼，便爱上了她。</w:t>
      </w:r>
    </w:p>
    <w:p w14:paraId="5B1518AC" w14:textId="77777777" w:rsidR="00630AB0" w:rsidRPr="00581416" w:rsidRDefault="00630AB0" w:rsidP="00630AB0">
      <w:r>
        <w:rPr>
          <w:rFonts w:hint="eastAsia"/>
        </w:rPr>
        <w:t>陆三阴爱着千落，但千落却爱着天下苍天，</w:t>
      </w:r>
      <w:r w:rsidR="00BA7DC2">
        <w:rPr>
          <w:rFonts w:hint="eastAsia"/>
        </w:rPr>
        <w:t>一心寻求七宝，解开百年迷局，为此陆三阴不惜孤身入荒山，守剑三年。三年未成一剑，红尘扑面而来，为了帮忙西门纤纤，陆三阴只得带着含有缺憾的剑胎入世，这也影射了他终将带有缺憾的一生。</w:t>
      </w:r>
    </w:p>
    <w:p w14:paraId="536056C0" w14:textId="77777777" w:rsidR="00630AB0" w:rsidRPr="00630AB0" w:rsidRDefault="00630AB0"/>
    <w:p w14:paraId="31ECDC8B" w14:textId="77777777" w:rsidR="00630AB0" w:rsidRPr="002723EB" w:rsidRDefault="00630AB0"/>
    <w:p w14:paraId="66D57D56" w14:textId="77777777" w:rsidR="008B740A" w:rsidRPr="008B740A" w:rsidRDefault="008B740A">
      <w:r>
        <w:rPr>
          <w:rFonts w:hint="eastAsia"/>
        </w:rPr>
        <w:t>第一卷止戈剑阵</w:t>
      </w:r>
    </w:p>
    <w:p w14:paraId="273638F7" w14:textId="77777777" w:rsidR="003F6BDA" w:rsidRDefault="008B740A">
      <w:r>
        <w:rPr>
          <w:rFonts w:hint="eastAsia"/>
        </w:rPr>
        <w:t>陆三阴以血沐剑三年，未成一剑，又闻知好友西门纤纤落难，便摘剑入世，进入百里城，</w:t>
      </w:r>
      <w:r w:rsidR="00CC0BB2">
        <w:rPr>
          <w:rFonts w:hint="eastAsia"/>
        </w:rPr>
        <w:t>介入百里城三大势力的争夺之中，并发现所有的争斗都是围绕止戈山的剑阵（七宝之一）展开的，于是他定下七步棋，解止戈山这围，破海棠</w:t>
      </w:r>
      <w:r w:rsidR="00613500">
        <w:rPr>
          <w:rFonts w:hint="eastAsia"/>
        </w:rPr>
        <w:t>花之局，最终解开止戈剑阵的秘密，连开两次剑阵，诛灭帝国势力</w:t>
      </w:r>
      <w:r w:rsidR="00F465F5">
        <w:rPr>
          <w:rFonts w:hint="eastAsia"/>
        </w:rPr>
        <w:t>一夜风雨，为百里城赢得了二十年的和平。</w:t>
      </w:r>
    </w:p>
    <w:p w14:paraId="663424B5" w14:textId="77777777" w:rsidR="008B740A" w:rsidRPr="00F465F5" w:rsidRDefault="008B740A"/>
    <w:p w14:paraId="797130CE" w14:textId="77777777" w:rsidR="003F6BDA" w:rsidRDefault="00F465F5">
      <w:r>
        <w:rPr>
          <w:rFonts w:hint="eastAsia"/>
        </w:rPr>
        <w:t>第二卷秋水峥嵘</w:t>
      </w:r>
    </w:p>
    <w:p w14:paraId="066A551C" w14:textId="77777777" w:rsidR="00F465F5" w:rsidRDefault="00EA7893">
      <w:r>
        <w:rPr>
          <w:rFonts w:hint="eastAsia"/>
        </w:rPr>
        <w:t>百里城之乱方平定，昔年三教传人席峥嵘的遗物（七宝之一）现世，陆三阴与千落入南境，夺得该宝，却</w:t>
      </w:r>
      <w:r w:rsidR="00807D23">
        <w:rPr>
          <w:rFonts w:hint="eastAsia"/>
        </w:rPr>
        <w:t>闻</w:t>
      </w:r>
      <w:r>
        <w:rPr>
          <w:rFonts w:hint="eastAsia"/>
        </w:rPr>
        <w:t>西门纤纤被丰都少子所擒，向陷两界山，陆</w:t>
      </w:r>
      <w:r w:rsidR="006545D3">
        <w:rPr>
          <w:rFonts w:hint="eastAsia"/>
        </w:rPr>
        <w:t>三阴以该宝与曜日帝国交换条件，然后千里驰援两界山，解救西门纤纤，在两界山上进行了一场大决战。</w:t>
      </w:r>
    </w:p>
    <w:p w14:paraId="384FD9D4" w14:textId="77777777" w:rsidR="00EA7893" w:rsidRDefault="00EA7893"/>
    <w:p w14:paraId="6A647EDE" w14:textId="77777777" w:rsidR="00EA7893" w:rsidRPr="00EA7893" w:rsidRDefault="00EA7893">
      <w:r>
        <w:rPr>
          <w:rFonts w:hint="eastAsia"/>
        </w:rPr>
        <w:t>第三卷赤城丰都</w:t>
      </w:r>
    </w:p>
    <w:p w14:paraId="2C63F739" w14:textId="77777777" w:rsidR="003F6BDA" w:rsidRDefault="00D753A9">
      <w:r>
        <w:rPr>
          <w:rFonts w:hint="eastAsia"/>
        </w:rPr>
        <w:t>两界山一役，陆三阴诸人不敌，虽是救出西门纤纤，但好友狄又被丰都尊擒回丰都山，要求以七宝为交换，于是陆三阴</w:t>
      </w:r>
      <w:r w:rsidR="006D1F7B">
        <w:rPr>
          <w:rFonts w:hint="eastAsia"/>
        </w:rPr>
        <w:t>南下洞月湖，欲寻七宝，却为曜日帝国雨楼所阻而失败。</w:t>
      </w:r>
    </w:p>
    <w:p w14:paraId="121000C1" w14:textId="77777777" w:rsidR="006D1F7B" w:rsidRPr="006D1F7B" w:rsidRDefault="00A20B78">
      <w:r>
        <w:rPr>
          <w:rFonts w:hint="eastAsia"/>
        </w:rPr>
        <w:t>三月三日，丰都尊与赤城尊宿敌生死战，陆三阴等人几经周折，寻得七</w:t>
      </w:r>
      <w:r w:rsidR="006D1F7B">
        <w:rPr>
          <w:rFonts w:hint="eastAsia"/>
        </w:rPr>
        <w:t>宝归来，勇闯丰都山，救出好友狄，射杀丰都尊，并且设计成功铲除帝国势力雨楼三百士。</w:t>
      </w:r>
    </w:p>
    <w:p w14:paraId="0AF9A4B0" w14:textId="77777777" w:rsidR="003F6BDA" w:rsidRDefault="003F6BDA"/>
    <w:p w14:paraId="262FACBC" w14:textId="77777777" w:rsidR="00A20B78" w:rsidRPr="00841471" w:rsidRDefault="00A20B78"/>
    <w:p w14:paraId="0E027600" w14:textId="77777777" w:rsidR="003F6BDA" w:rsidRDefault="00841471">
      <w:r>
        <w:rPr>
          <w:rFonts w:hint="eastAsia"/>
        </w:rPr>
        <w:lastRenderedPageBreak/>
        <w:t>第四卷权利王冠</w:t>
      </w:r>
    </w:p>
    <w:p w14:paraId="0F759F57" w14:textId="77777777" w:rsidR="003F6BDA" w:rsidRDefault="00A20B78">
      <w:r>
        <w:rPr>
          <w:rFonts w:hint="eastAsia"/>
        </w:rPr>
        <w:t>雨楼灭，七宝南境获得三项</w:t>
      </w:r>
      <w:r w:rsidR="00841471">
        <w:rPr>
          <w:rFonts w:hint="eastAsia"/>
        </w:rPr>
        <w:t>，却惊闻北境之主已经进入三途河，欲解开百年迷局，南境之主为了阻止北境，带走两境所的高层战力，然后不久之后，三途河异变，与世隔绝。</w:t>
      </w:r>
    </w:p>
    <w:p w14:paraId="2E6E8F11" w14:textId="77777777" w:rsidR="00841471" w:rsidRDefault="00841471">
      <w:r>
        <w:rPr>
          <w:rFonts w:hint="eastAsia"/>
        </w:rPr>
        <w:t>两境失去高层战力，帝国最强之人雨尊却复苏了，向</w:t>
      </w:r>
      <w:r w:rsidR="005243C5">
        <w:rPr>
          <w:rFonts w:hint="eastAsia"/>
        </w:rPr>
        <w:t>着两境诸脉发起猛攻，女主千落担起大任，领导年轻一辈，共抗帝国第一人雨尊</w:t>
      </w:r>
      <w:r>
        <w:rPr>
          <w:rFonts w:hint="eastAsia"/>
        </w:rPr>
        <w:t>。</w:t>
      </w:r>
    </w:p>
    <w:p w14:paraId="62735D6F" w14:textId="77777777" w:rsidR="00841471" w:rsidRPr="00841471" w:rsidRDefault="00841471">
      <w:r>
        <w:rPr>
          <w:rFonts w:hint="eastAsia"/>
        </w:rPr>
        <w:t>陆三阴则深入帝国内部，夺取权利王冠</w:t>
      </w:r>
      <w:r w:rsidR="002664E9">
        <w:rPr>
          <w:rFonts w:hint="eastAsia"/>
        </w:rPr>
        <w:t>（七宝之一）</w:t>
      </w:r>
      <w:r>
        <w:rPr>
          <w:rFonts w:hint="eastAsia"/>
        </w:rPr>
        <w:t>，与千落里应外合，双剑合壁斩杀雨尊。</w:t>
      </w:r>
    </w:p>
    <w:p w14:paraId="7ED4587E" w14:textId="77777777" w:rsidR="003F6BDA" w:rsidRPr="002664E9" w:rsidRDefault="003F6BDA"/>
    <w:p w14:paraId="3353CC91" w14:textId="77777777" w:rsidR="003F6BDA" w:rsidRDefault="00821934">
      <w:r>
        <w:rPr>
          <w:rFonts w:hint="eastAsia"/>
        </w:rPr>
        <w:t>第五卷百年断层</w:t>
      </w:r>
    </w:p>
    <w:p w14:paraId="30DB94A5" w14:textId="77777777" w:rsidR="003F6BDA" w:rsidRDefault="002664E9">
      <w:r>
        <w:rPr>
          <w:rFonts w:hint="eastAsia"/>
        </w:rPr>
        <w:t>三途封禁，七宝聚五，陆三阴诸人从地下水脉</w:t>
      </w:r>
      <w:r w:rsidR="00D05D2D">
        <w:rPr>
          <w:rFonts w:hint="eastAsia"/>
        </w:rPr>
        <w:t>进入三途河，</w:t>
      </w:r>
      <w:r w:rsidR="00F25B02">
        <w:rPr>
          <w:rFonts w:hint="eastAsia"/>
        </w:rPr>
        <w:t>南北两境展开大决战，两境之主双双陨落。三途河却意外惊见帝国十万铁骑，欲灭两境诸人。</w:t>
      </w:r>
    </w:p>
    <w:p w14:paraId="72E239BB" w14:textId="77777777" w:rsidR="003F6BDA" w:rsidRDefault="00F25B02">
      <w:r>
        <w:rPr>
          <w:rFonts w:hint="eastAsia"/>
        </w:rPr>
        <w:t>万分危机的情况下，最后两宝终于现世，却让陆三阴，千落，西门纤纤三人陷入了最艰难的抉择之中……</w:t>
      </w:r>
    </w:p>
    <w:p w14:paraId="6BCDB92F" w14:textId="77777777" w:rsidR="003F6BDA" w:rsidRDefault="003F6BDA"/>
    <w:p w14:paraId="4E4642D3" w14:textId="77777777" w:rsidR="003F6BDA" w:rsidRDefault="003F6BDA"/>
    <w:p w14:paraId="787E7124" w14:textId="77777777" w:rsidR="003F6BDA" w:rsidRDefault="003F6BDA"/>
    <w:p w14:paraId="25C75FC6" w14:textId="77777777" w:rsidR="003F6BDA" w:rsidRDefault="003F6BDA"/>
    <w:p w14:paraId="6CB205C5" w14:textId="77777777" w:rsidR="003F6BDA" w:rsidRDefault="003F6BDA"/>
    <w:p w14:paraId="0494446A" w14:textId="77777777" w:rsidR="003F6BDA" w:rsidRDefault="003F6BDA"/>
    <w:p w14:paraId="47115513" w14:textId="77777777" w:rsidR="003F6BDA" w:rsidRDefault="003F6BDA"/>
    <w:p w14:paraId="7EF98713" w14:textId="77777777" w:rsidR="003F6BDA" w:rsidRDefault="003F6BDA"/>
    <w:p w14:paraId="45BFE78D" w14:textId="77777777" w:rsidR="003F6BDA" w:rsidRDefault="003F6BDA"/>
    <w:p w14:paraId="6E22EB9B" w14:textId="77777777" w:rsidR="003F6BDA" w:rsidRDefault="003F6BDA"/>
    <w:p w14:paraId="4CB57BEA" w14:textId="77777777" w:rsidR="003F6BDA" w:rsidRDefault="003F6BDA"/>
    <w:p w14:paraId="695F9B58" w14:textId="77777777" w:rsidR="003F6BDA" w:rsidRDefault="003F6BDA"/>
    <w:p w14:paraId="13D768EC" w14:textId="77777777" w:rsidR="003F6BDA" w:rsidRDefault="003F6BDA"/>
    <w:p w14:paraId="49E0D311" w14:textId="77777777" w:rsidR="003F6BDA" w:rsidRDefault="003F6BDA"/>
    <w:p w14:paraId="510E08E5" w14:textId="77777777" w:rsidR="003F6BDA" w:rsidRDefault="003F6BDA"/>
    <w:p w14:paraId="22780B3D" w14:textId="77777777" w:rsidR="003F6BDA" w:rsidRDefault="003F6BDA"/>
    <w:p w14:paraId="7253F906" w14:textId="77777777" w:rsidR="003F6BDA" w:rsidRDefault="003F6BDA"/>
    <w:p w14:paraId="1A856187" w14:textId="77777777" w:rsidR="003F6BDA" w:rsidRDefault="003F6BDA"/>
    <w:p w14:paraId="09FB45BF" w14:textId="77777777" w:rsidR="003F6BDA" w:rsidRDefault="003F6BDA"/>
    <w:p w14:paraId="07AF71BA" w14:textId="77777777" w:rsidR="003F6BDA" w:rsidRDefault="003F6BDA"/>
    <w:p w14:paraId="70AAAF07" w14:textId="77777777" w:rsidR="003F6BDA" w:rsidRDefault="003F6BDA"/>
    <w:p w14:paraId="5F09A42A" w14:textId="77777777" w:rsidR="003F6BDA" w:rsidRDefault="003F6BDA"/>
    <w:p w14:paraId="0FEBCC95" w14:textId="77777777" w:rsidR="003F6BDA" w:rsidRDefault="003F6BDA"/>
    <w:p w14:paraId="64142421" w14:textId="77777777" w:rsidR="003F6BDA" w:rsidRDefault="003F6BDA"/>
    <w:p w14:paraId="73BAE213" w14:textId="77777777" w:rsidR="003F6BDA" w:rsidRDefault="003F6BDA"/>
    <w:p w14:paraId="637FD5CE" w14:textId="77777777" w:rsidR="003F6BDA" w:rsidRDefault="003F6BDA"/>
    <w:p w14:paraId="3A3A370C" w14:textId="77777777" w:rsidR="003F6BDA" w:rsidRDefault="003F6BDA"/>
    <w:p w14:paraId="665EA0D2" w14:textId="77777777" w:rsidR="00613500" w:rsidRDefault="00613500"/>
    <w:p w14:paraId="574C93D8" w14:textId="77777777" w:rsidR="00613500" w:rsidRDefault="00613500"/>
    <w:p w14:paraId="2FD0B377" w14:textId="77777777" w:rsidR="003F6BDA" w:rsidRDefault="003F6BDA"/>
    <w:p w14:paraId="7481A894" w14:textId="77777777" w:rsidR="00590046" w:rsidRDefault="001F4B88" w:rsidP="00590046">
      <w:pPr>
        <w:pStyle w:val="3"/>
      </w:pPr>
      <w:r>
        <w:rPr>
          <w:rFonts w:hint="eastAsia"/>
        </w:rPr>
        <w:lastRenderedPageBreak/>
        <w:t>第一章</w:t>
      </w:r>
      <w:r w:rsidR="00E36C64">
        <w:rPr>
          <w:rFonts w:hint="eastAsia"/>
        </w:rPr>
        <w:t>等一口剑成</w:t>
      </w:r>
    </w:p>
    <w:p w14:paraId="2D2D397E" w14:textId="77777777" w:rsidR="007B084D" w:rsidRDefault="007B084D" w:rsidP="007B084D">
      <w:r>
        <w:rPr>
          <w:rFonts w:hint="eastAsia"/>
        </w:rPr>
        <w:t>五更残月，四方风吟，三树梧桐，两盏桐灯，一个人，在月下梧桐灯下喟然长叹。</w:t>
      </w:r>
    </w:p>
    <w:p w14:paraId="3B0356D6" w14:textId="77777777" w:rsidR="007B084D" w:rsidRDefault="007B084D" w:rsidP="007B084D">
      <w:r>
        <w:rPr>
          <w:rFonts w:hint="eastAsia"/>
        </w:rPr>
        <w:t>当你彷徨的时候，在树上点一盏灯吧！</w:t>
      </w:r>
    </w:p>
    <w:p w14:paraId="0A273533" w14:textId="77777777" w:rsidR="00F02D2A" w:rsidRDefault="007B084D" w:rsidP="007B084D">
      <w:r>
        <w:rPr>
          <w:rFonts w:hint="eastAsia"/>
        </w:rPr>
        <w:t>夜色正好，青灯正亮，而现在，正是彷徨时候。</w:t>
      </w:r>
    </w:p>
    <w:p w14:paraId="1D3096C2" w14:textId="77777777" w:rsidR="00B13AC4" w:rsidRPr="00121F26" w:rsidRDefault="00121F26" w:rsidP="00B13AC4">
      <w:r>
        <w:rPr>
          <w:rFonts w:hint="eastAsia"/>
        </w:rPr>
        <w:t>陆三阴</w:t>
      </w:r>
      <w:r w:rsidR="00B35C09">
        <w:rPr>
          <w:rFonts w:hint="eastAsia"/>
        </w:rPr>
        <w:t>站在</w:t>
      </w:r>
      <w:r w:rsidR="00003DB2">
        <w:rPr>
          <w:rFonts w:hint="eastAsia"/>
        </w:rPr>
        <w:t>青灯下</w:t>
      </w:r>
      <w:r w:rsidR="004813B8">
        <w:rPr>
          <w:rFonts w:hint="eastAsia"/>
        </w:rPr>
        <w:t>，</w:t>
      </w:r>
      <w:r w:rsidR="00B13AC4">
        <w:rPr>
          <w:rFonts w:hint="eastAsia"/>
        </w:rPr>
        <w:t>着一袭青衣，袖子很长，长到拇指末端。</w:t>
      </w:r>
    </w:p>
    <w:p w14:paraId="6C1450EA" w14:textId="77777777" w:rsidR="006F6B9F" w:rsidRPr="009A48F9" w:rsidRDefault="00B13AC4" w:rsidP="006F6B9F">
      <w:r>
        <w:rPr>
          <w:rFonts w:hint="eastAsia"/>
        </w:rPr>
        <w:t>他</w:t>
      </w:r>
      <w:r w:rsidR="006F6B9F">
        <w:rPr>
          <w:rFonts w:hint="eastAsia"/>
        </w:rPr>
        <w:t>执一口长剑，望一口剑胎</w:t>
      </w:r>
      <w:r w:rsidR="002C01EC">
        <w:rPr>
          <w:rFonts w:hint="eastAsia"/>
        </w:rPr>
        <w:t>，眼中一片溶溶。</w:t>
      </w:r>
    </w:p>
    <w:p w14:paraId="627102F0" w14:textId="77777777" w:rsidR="006B1063" w:rsidRDefault="00F458EE" w:rsidP="00CD5FD0">
      <w:r>
        <w:rPr>
          <w:rFonts w:hint="eastAsia"/>
        </w:rPr>
        <w:t>在他眼前，有一株</w:t>
      </w:r>
      <w:r w:rsidR="00CD5FD0">
        <w:rPr>
          <w:rFonts w:hint="eastAsia"/>
        </w:rPr>
        <w:t>梧桐，树上挂孤灯，枝上结</w:t>
      </w:r>
      <w:r w:rsidR="007E7024">
        <w:rPr>
          <w:rFonts w:hint="eastAsia"/>
        </w:rPr>
        <w:t>着一口</w:t>
      </w:r>
      <w:r>
        <w:rPr>
          <w:rFonts w:hint="eastAsia"/>
        </w:rPr>
        <w:t>腥红的</w:t>
      </w:r>
      <w:r w:rsidR="00CD5FD0">
        <w:rPr>
          <w:rFonts w:hint="eastAsia"/>
        </w:rPr>
        <w:t>剑胎，</w:t>
      </w:r>
      <w:r w:rsidR="0002410B">
        <w:rPr>
          <w:rFonts w:hint="eastAsia"/>
        </w:rPr>
        <w:t>此时正</w:t>
      </w:r>
      <w:r w:rsidR="007422E8">
        <w:rPr>
          <w:rFonts w:hint="eastAsia"/>
        </w:rPr>
        <w:t>吸食</w:t>
      </w:r>
      <w:r w:rsidR="0002410B">
        <w:rPr>
          <w:rFonts w:hint="eastAsia"/>
        </w:rPr>
        <w:t>着自他掌中伤口处散发出的鲜血</w:t>
      </w:r>
      <w:r w:rsidR="007902BA">
        <w:rPr>
          <w:rFonts w:hint="eastAsia"/>
        </w:rPr>
        <w:t>，在剑胎周围，形成一阵</w:t>
      </w:r>
      <w:r w:rsidR="006B1063">
        <w:rPr>
          <w:rFonts w:hint="eastAsia"/>
        </w:rPr>
        <w:t>血雾。</w:t>
      </w:r>
    </w:p>
    <w:p w14:paraId="248A9A9D" w14:textId="77777777" w:rsidR="007422E8" w:rsidRDefault="007422E8" w:rsidP="00CD5FD0">
      <w:r>
        <w:rPr>
          <w:rFonts w:hint="eastAsia"/>
        </w:rPr>
        <w:t>这就是他花了三年时间，</w:t>
      </w:r>
      <w:r w:rsidR="00934677">
        <w:rPr>
          <w:rFonts w:hint="eastAsia"/>
        </w:rPr>
        <w:t>所等的那口剑。</w:t>
      </w:r>
    </w:p>
    <w:p w14:paraId="745A4250" w14:textId="77777777" w:rsidR="00A36008" w:rsidRDefault="00385482" w:rsidP="00CD5FD0">
      <w:r>
        <w:rPr>
          <w:rFonts w:hint="eastAsia"/>
        </w:rPr>
        <w:t>陆三阴不是一个有耐心的人，</w:t>
      </w:r>
      <w:r w:rsidR="00A36008">
        <w:rPr>
          <w:rFonts w:hint="eastAsia"/>
        </w:rPr>
        <w:t>所以他很难花很长时间去做一件事。</w:t>
      </w:r>
    </w:p>
    <w:p w14:paraId="45AEE9A1" w14:textId="77777777" w:rsidR="00080FC7" w:rsidRDefault="00512281" w:rsidP="00CD5FD0">
      <w:r>
        <w:rPr>
          <w:rFonts w:hint="eastAsia"/>
        </w:rPr>
        <w:t>但这口剑，他却寸步不离的守了三年。</w:t>
      </w:r>
    </w:p>
    <w:p w14:paraId="624594FC" w14:textId="77777777" w:rsidR="00567271" w:rsidRDefault="0054739A" w:rsidP="00567271">
      <w:r>
        <w:rPr>
          <w:rFonts w:hint="eastAsia"/>
        </w:rPr>
        <w:t>梧桐结剑，百年乃成。</w:t>
      </w:r>
      <w:r w:rsidR="00567271">
        <w:rPr>
          <w:rFonts w:hint="eastAsia"/>
        </w:rPr>
        <w:t>如果他没有猜错</w:t>
      </w:r>
      <w:r w:rsidR="00D4010D">
        <w:rPr>
          <w:rFonts w:hint="eastAsia"/>
        </w:rPr>
        <w:t>，这口剑胎定</w:t>
      </w:r>
      <w:r w:rsidR="009563A1">
        <w:rPr>
          <w:rFonts w:hint="eastAsia"/>
        </w:rPr>
        <w:t>是</w:t>
      </w:r>
      <w:r w:rsidR="00B10D2F">
        <w:rPr>
          <w:rFonts w:hint="eastAsia"/>
        </w:rPr>
        <w:t>七宝之一</w:t>
      </w:r>
      <w:r w:rsidR="00AE5CDE">
        <w:rPr>
          <w:rFonts w:hint="eastAsia"/>
        </w:rPr>
        <w:t>。</w:t>
      </w:r>
    </w:p>
    <w:p w14:paraId="22717D09" w14:textId="77777777" w:rsidR="007819BF" w:rsidRDefault="007819BF" w:rsidP="00567271">
      <w:r>
        <w:rPr>
          <w:rFonts w:hint="eastAsia"/>
        </w:rPr>
        <w:t>七宝便是两境百年断层的七个关键。</w:t>
      </w:r>
    </w:p>
    <w:p w14:paraId="76D694EA" w14:textId="77777777" w:rsidR="001761D2" w:rsidRDefault="00D07150" w:rsidP="00567271">
      <w:r>
        <w:rPr>
          <w:rFonts w:hint="eastAsia"/>
        </w:rPr>
        <w:t>传说中，世界是由四境五洲，七塞十一国组成的，而他生活的是地方，是四境中的</w:t>
      </w:r>
      <w:r w:rsidR="001C3A7D">
        <w:rPr>
          <w:rFonts w:hint="eastAsia"/>
        </w:rPr>
        <w:t>两境。</w:t>
      </w:r>
    </w:p>
    <w:p w14:paraId="211BBC43" w14:textId="77777777" w:rsidR="00FD3CE1" w:rsidRDefault="00FD3CE1" w:rsidP="00567271">
      <w:r>
        <w:rPr>
          <w:rFonts w:hint="eastAsia"/>
        </w:rPr>
        <w:t>两境是一个奇异的地方，</w:t>
      </w:r>
      <w:r w:rsidR="00294156">
        <w:rPr>
          <w:rFonts w:hint="eastAsia"/>
        </w:rPr>
        <w:t>因为它只有百年的历史。</w:t>
      </w:r>
    </w:p>
    <w:p w14:paraId="40121581" w14:textId="77777777" w:rsidR="00980D4D" w:rsidRDefault="00980D4D" w:rsidP="00567271">
      <w:r>
        <w:rPr>
          <w:rFonts w:hint="eastAsia"/>
        </w:rPr>
        <w:t>一百年前，两境发生过一次天地剧变，</w:t>
      </w:r>
      <w:r w:rsidR="000C7AC1">
        <w:rPr>
          <w:rFonts w:hint="eastAsia"/>
        </w:rPr>
        <w:t>抹去了曾经一些的历史痕迹，包括王朝，包括文字与建筑，活下来的人都</w:t>
      </w:r>
      <w:r w:rsidR="00474E2F">
        <w:rPr>
          <w:rFonts w:hint="eastAsia"/>
        </w:rPr>
        <w:t>失去了记忆。</w:t>
      </w:r>
    </w:p>
    <w:p w14:paraId="10CFD46D" w14:textId="77777777" w:rsidR="00E6143A" w:rsidRDefault="00944F91" w:rsidP="00567271">
      <w:r>
        <w:rPr>
          <w:rFonts w:hint="eastAsia"/>
        </w:rPr>
        <w:t>一百年间，两境重新建国，再造</w:t>
      </w:r>
      <w:r w:rsidR="00393E41">
        <w:rPr>
          <w:rFonts w:hint="eastAsia"/>
        </w:rPr>
        <w:t>文字，新启</w:t>
      </w:r>
      <w:r>
        <w:rPr>
          <w:rFonts w:hint="eastAsia"/>
        </w:rPr>
        <w:t>传承，</w:t>
      </w:r>
      <w:r w:rsidR="00E6143A">
        <w:rPr>
          <w:rFonts w:hint="eastAsia"/>
        </w:rPr>
        <w:t>再启修行之路。</w:t>
      </w:r>
    </w:p>
    <w:p w14:paraId="101515EB" w14:textId="77777777" w:rsidR="00E6143A" w:rsidRPr="00E6143A" w:rsidRDefault="00E6143A" w:rsidP="00567271">
      <w:r>
        <w:rPr>
          <w:rFonts w:hint="eastAsia"/>
        </w:rPr>
        <w:t>但这一切，都与百年前无关了，因此人们将</w:t>
      </w:r>
      <w:r w:rsidR="00B4683A">
        <w:rPr>
          <w:rFonts w:hint="eastAsia"/>
        </w:rPr>
        <w:t>百年前</w:t>
      </w:r>
      <w:r>
        <w:rPr>
          <w:rFonts w:hint="eastAsia"/>
        </w:rPr>
        <w:t>那次</w:t>
      </w:r>
      <w:r w:rsidR="00B4683A">
        <w:rPr>
          <w:rFonts w:hint="eastAsia"/>
        </w:rPr>
        <w:t>天地</w:t>
      </w:r>
      <w:r>
        <w:rPr>
          <w:rFonts w:hint="eastAsia"/>
        </w:rPr>
        <w:t>剧变称为百年断层。</w:t>
      </w:r>
    </w:p>
    <w:p w14:paraId="13F69451" w14:textId="77777777" w:rsidR="00130C00" w:rsidRDefault="00037246" w:rsidP="00567271">
      <w:r>
        <w:rPr>
          <w:rFonts w:hint="eastAsia"/>
        </w:rPr>
        <w:t>断层之前，一片虚无。</w:t>
      </w:r>
    </w:p>
    <w:p w14:paraId="75A4A6E3" w14:textId="77777777" w:rsidR="00C72F69" w:rsidRPr="00E10694" w:rsidRDefault="00C72F69" w:rsidP="00C72F69">
      <w:r w:rsidRPr="00E10694">
        <w:t>阻断了一切历史，湮没了所有英雄。</w:t>
      </w:r>
    </w:p>
    <w:p w14:paraId="48A34CE6" w14:textId="77777777" w:rsidR="00C72F69" w:rsidRPr="00E10694" w:rsidRDefault="00C72F69" w:rsidP="00C72F69">
      <w:r w:rsidRPr="00E10694">
        <w:t>除了他</w:t>
      </w:r>
      <w:r w:rsidRPr="00E10694">
        <w:rPr>
          <w:rFonts w:hint="eastAsia"/>
        </w:rPr>
        <w:t>……</w:t>
      </w:r>
    </w:p>
    <w:p w14:paraId="3BC9E5E7" w14:textId="77777777" w:rsidR="00C72F69" w:rsidRPr="00E10694" w:rsidRDefault="00C72F69" w:rsidP="00C72F69">
      <w:r w:rsidRPr="00E10694">
        <w:t>他就是青。</w:t>
      </w:r>
    </w:p>
    <w:p w14:paraId="4B859A4C" w14:textId="77777777" w:rsidR="00C72F69" w:rsidRPr="00E10694" w:rsidRDefault="00C72F69" w:rsidP="00C72F69">
      <w:r w:rsidRPr="00E10694">
        <w:t>青，就是陆渊青。</w:t>
      </w:r>
    </w:p>
    <w:p w14:paraId="5F7D251B" w14:textId="77777777" w:rsidR="00C72F69" w:rsidRPr="00E10694" w:rsidRDefault="00C72F69" w:rsidP="00C72F69">
      <w:r w:rsidRPr="00E10694">
        <w:t>只有</w:t>
      </w:r>
      <w:r w:rsidRPr="00E10694">
        <w:rPr>
          <w:rFonts w:hint="eastAsia"/>
        </w:rPr>
        <w:t>这</w:t>
      </w:r>
      <w:r w:rsidRPr="00E10694">
        <w:t>个名字没有被这</w:t>
      </w:r>
      <w:r w:rsidRPr="00E10694">
        <w:rPr>
          <w:rFonts w:hint="eastAsia"/>
        </w:rPr>
        <w:t>百年历史</w:t>
      </w:r>
      <w:r w:rsidRPr="00E10694">
        <w:t>断层埋葬。</w:t>
      </w:r>
    </w:p>
    <w:p w14:paraId="5F05724B" w14:textId="77777777" w:rsidR="00C72F69" w:rsidRPr="00E10694" w:rsidRDefault="00C72F69" w:rsidP="00C72F69">
      <w:r w:rsidRPr="00E10694">
        <w:rPr>
          <w:rFonts w:hint="eastAsia"/>
        </w:rPr>
        <w:t>或者应该说，这个名字连百年历史断层也无法埋葬。</w:t>
      </w:r>
    </w:p>
    <w:p w14:paraId="6EFEA041" w14:textId="77777777" w:rsidR="00C72F69" w:rsidRPr="00E10694" w:rsidRDefault="00C72F69" w:rsidP="00C72F69">
      <w:r w:rsidRPr="00E10694">
        <w:t>行来一袭烟雨，怒啸八方风云。半截石锋在手，古今谁堪与敌？</w:t>
      </w:r>
    </w:p>
    <w:p w14:paraId="3956C4DD" w14:textId="77777777" w:rsidR="00C72F69" w:rsidRPr="00E10694" w:rsidRDefault="00C72F69" w:rsidP="00C72F69">
      <w:r w:rsidRPr="00E10694">
        <w:t>他问的不是天下，而是古今。</w:t>
      </w:r>
    </w:p>
    <w:p w14:paraId="50CB37D0" w14:textId="77777777" w:rsidR="00C72F69" w:rsidRPr="00C72F69" w:rsidRDefault="00D16A89" w:rsidP="00567271">
      <w:r>
        <w:rPr>
          <w:rFonts w:hint="eastAsia"/>
        </w:rPr>
        <w:t>陆渊青是公平的两境第一强者，无论是断层前，还是断</w:t>
      </w:r>
      <w:r w:rsidR="00E5019A">
        <w:rPr>
          <w:rFonts w:hint="eastAsia"/>
        </w:rPr>
        <w:t>层</w:t>
      </w:r>
      <w:r>
        <w:rPr>
          <w:rFonts w:hint="eastAsia"/>
        </w:rPr>
        <w:t>后，他都是当之无愧的第一人。</w:t>
      </w:r>
    </w:p>
    <w:p w14:paraId="1F290520" w14:textId="77777777" w:rsidR="00037246" w:rsidRDefault="00691B35" w:rsidP="00567271">
      <w:r>
        <w:rPr>
          <w:rFonts w:hint="eastAsia"/>
        </w:rPr>
        <w:t>有一个传说，只要集齐</w:t>
      </w:r>
      <w:r w:rsidR="00037246">
        <w:rPr>
          <w:rFonts w:hint="eastAsia"/>
        </w:rPr>
        <w:t>七宝，</w:t>
      </w:r>
      <w:r>
        <w:rPr>
          <w:rFonts w:hint="eastAsia"/>
        </w:rPr>
        <w:t>便能</w:t>
      </w:r>
      <w:r w:rsidR="00A53A7F">
        <w:rPr>
          <w:rFonts w:hint="eastAsia"/>
        </w:rPr>
        <w:t>斩断层，见渊青</w:t>
      </w:r>
      <w:r w:rsidR="00345078">
        <w:rPr>
          <w:rFonts w:hint="eastAsia"/>
        </w:rPr>
        <w:t>。</w:t>
      </w:r>
    </w:p>
    <w:p w14:paraId="03B658F2" w14:textId="77777777" w:rsidR="00D63768" w:rsidRPr="009151FF" w:rsidRDefault="00D63768" w:rsidP="00567271">
      <w:r>
        <w:rPr>
          <w:rFonts w:hint="eastAsia"/>
        </w:rPr>
        <w:t>于是集七宝，</w:t>
      </w:r>
      <w:r w:rsidR="00DF7C2A">
        <w:rPr>
          <w:rFonts w:hint="eastAsia"/>
        </w:rPr>
        <w:t>成了</w:t>
      </w:r>
      <w:r>
        <w:rPr>
          <w:rFonts w:hint="eastAsia"/>
        </w:rPr>
        <w:t>两境修行者</w:t>
      </w:r>
      <w:r w:rsidR="00DF7C2A">
        <w:rPr>
          <w:rFonts w:hint="eastAsia"/>
        </w:rPr>
        <w:t>与传承</w:t>
      </w:r>
      <w:r>
        <w:rPr>
          <w:rFonts w:hint="eastAsia"/>
        </w:rPr>
        <w:t>共同的目标</w:t>
      </w:r>
      <w:r w:rsidR="00DF7C2A">
        <w:rPr>
          <w:rFonts w:hint="eastAsia"/>
        </w:rPr>
        <w:t>，可以说这七十年来发生的战争，有一半以上是因为七宝争夺而掀起的。</w:t>
      </w:r>
    </w:p>
    <w:p w14:paraId="057EF7DC" w14:textId="77777777" w:rsidR="00037D49" w:rsidRDefault="00B3621D" w:rsidP="00130C00">
      <w:r>
        <w:rPr>
          <w:rFonts w:hint="eastAsia"/>
        </w:rPr>
        <w:t>陆三阴</w:t>
      </w:r>
      <w:r w:rsidR="00130C00">
        <w:rPr>
          <w:rFonts w:hint="eastAsia"/>
        </w:rPr>
        <w:t>未曾将名利二字未曾放在心头，他</w:t>
      </w:r>
      <w:r w:rsidR="00D2697C">
        <w:rPr>
          <w:rFonts w:hint="eastAsia"/>
        </w:rPr>
        <w:t>就喜欢</w:t>
      </w:r>
      <w:r w:rsidR="006E527D">
        <w:rPr>
          <w:rFonts w:hint="eastAsia"/>
        </w:rPr>
        <w:t>和纤纤混在一起，到处敲人黑砖，本对世间七宝</w:t>
      </w:r>
      <w:r w:rsidR="00C32108">
        <w:rPr>
          <w:rFonts w:hint="eastAsia"/>
        </w:rPr>
        <w:t>无</w:t>
      </w:r>
      <w:r w:rsidR="002C07DF">
        <w:rPr>
          <w:rFonts w:hint="eastAsia"/>
        </w:rPr>
        <w:t>甚</w:t>
      </w:r>
      <w:r w:rsidR="006E527D">
        <w:rPr>
          <w:rFonts w:hint="eastAsia"/>
        </w:rPr>
        <w:t>兴趣。</w:t>
      </w:r>
    </w:p>
    <w:p w14:paraId="72F77262" w14:textId="77777777" w:rsidR="00EA06F1" w:rsidRDefault="004C0F1F" w:rsidP="00130C00">
      <w:r>
        <w:rPr>
          <w:rFonts w:hint="eastAsia"/>
        </w:rPr>
        <w:t>有什么办法呢？</w:t>
      </w:r>
    </w:p>
    <w:p w14:paraId="19EC1409" w14:textId="77777777" w:rsidR="009151FF" w:rsidRPr="00006C1B" w:rsidRDefault="009151FF" w:rsidP="009151FF">
      <w:r>
        <w:rPr>
          <w:rFonts w:hint="eastAsia"/>
        </w:rPr>
        <w:t>他爱的生活是自由自在，可他爱的人爱的却是天下苍生。</w:t>
      </w:r>
    </w:p>
    <w:p w14:paraId="10C96F9E" w14:textId="77777777" w:rsidR="009151FF" w:rsidRPr="009151FF" w:rsidRDefault="009151FF" w:rsidP="00130C00">
      <w:r>
        <w:rPr>
          <w:rFonts w:hint="eastAsia"/>
        </w:rPr>
        <w:t>所以他在这里守了三年，等一口剑</w:t>
      </w:r>
      <w:r w:rsidR="00EA06F1">
        <w:rPr>
          <w:rFonts w:hint="eastAsia"/>
        </w:rPr>
        <w:t>成，好将此剑送与她，助她一破百年迷局。</w:t>
      </w:r>
    </w:p>
    <w:p w14:paraId="1ACBCBC7" w14:textId="77777777" w:rsidR="00130C00" w:rsidRDefault="005574DF" w:rsidP="00130C00">
      <w:r>
        <w:rPr>
          <w:rFonts w:hint="eastAsia"/>
        </w:rPr>
        <w:t>十七八岁的少年</w:t>
      </w:r>
      <w:r w:rsidR="00130C00">
        <w:rPr>
          <w:rFonts w:hint="eastAsia"/>
        </w:rPr>
        <w:t>，</w:t>
      </w:r>
      <w:r w:rsidR="000508D2">
        <w:rPr>
          <w:rFonts w:hint="eastAsia"/>
        </w:rPr>
        <w:t>谁不将谈恋爱视作人生头等大事？</w:t>
      </w:r>
    </w:p>
    <w:p w14:paraId="175560CB" w14:textId="77777777" w:rsidR="00130C00" w:rsidRDefault="00130C00" w:rsidP="00130C00">
      <w:r>
        <w:rPr>
          <w:rFonts w:hint="eastAsia"/>
        </w:rPr>
        <w:t>不想谈恋爱的少年，一定是因为他遇到的女孩不够漂亮。</w:t>
      </w:r>
    </w:p>
    <w:p w14:paraId="416F1ADF" w14:textId="77777777" w:rsidR="00130C00" w:rsidRDefault="00130C00" w:rsidP="00130C00">
      <w:r>
        <w:rPr>
          <w:rFonts w:hint="eastAsia"/>
        </w:rPr>
        <w:t>但他这一生何其有幸，</w:t>
      </w:r>
      <w:r w:rsidR="004A0E95">
        <w:rPr>
          <w:rFonts w:hint="eastAsia"/>
        </w:rPr>
        <w:t>让他</w:t>
      </w:r>
      <w:r w:rsidR="004862E5">
        <w:rPr>
          <w:rFonts w:hint="eastAsia"/>
        </w:rPr>
        <w:t>遇到了阿市。</w:t>
      </w:r>
    </w:p>
    <w:p w14:paraId="5E66AFA8" w14:textId="77777777" w:rsidR="00130C00" w:rsidRDefault="006525C4" w:rsidP="00567271">
      <w:r>
        <w:rPr>
          <w:rFonts w:hint="eastAsia"/>
        </w:rPr>
        <w:t>三年前他遇到阿市时，她穿着紫色宫装，站在春江畔，望着波光粼粼的水面，</w:t>
      </w:r>
      <w:r w:rsidR="00D24B87">
        <w:rPr>
          <w:rFonts w:hint="eastAsia"/>
        </w:rPr>
        <w:t>看到了从上游漂来的他。</w:t>
      </w:r>
    </w:p>
    <w:p w14:paraId="246DA749" w14:textId="77777777" w:rsidR="00FE459D" w:rsidRPr="00FE459D" w:rsidRDefault="00FE459D" w:rsidP="00567271">
      <w:r>
        <w:rPr>
          <w:rFonts w:hint="eastAsia"/>
        </w:rPr>
        <w:lastRenderedPageBreak/>
        <w:t>她弯下腰来，朝他轻轻一笑，问道：“嘿，</w:t>
      </w:r>
      <w:r w:rsidR="00ED6B9D">
        <w:rPr>
          <w:rFonts w:hint="eastAsia"/>
        </w:rPr>
        <w:t>少年，</w:t>
      </w:r>
      <w:r>
        <w:rPr>
          <w:rFonts w:hint="eastAsia"/>
        </w:rPr>
        <w:t>你死了没有？”</w:t>
      </w:r>
    </w:p>
    <w:p w14:paraId="1DB75A89" w14:textId="77777777" w:rsidR="00130C00" w:rsidRDefault="00ED6B9D" w:rsidP="00567271">
      <w:r>
        <w:rPr>
          <w:rFonts w:hint="eastAsia"/>
        </w:rPr>
        <w:t>那声音</w:t>
      </w:r>
      <w:r w:rsidR="002B793A">
        <w:rPr>
          <w:rFonts w:hint="eastAsia"/>
        </w:rPr>
        <w:t>宛若世间最美妙的音乐，一听他就醉了。</w:t>
      </w:r>
    </w:p>
    <w:p w14:paraId="1E190A65" w14:textId="77777777" w:rsidR="000A058F" w:rsidRDefault="00D62C2E" w:rsidP="00567271">
      <w:r>
        <w:rPr>
          <w:rFonts w:hint="eastAsia"/>
        </w:rPr>
        <w:t>睁开眼时，看到了她，</w:t>
      </w:r>
      <w:r w:rsidR="00577B22">
        <w:rPr>
          <w:rFonts w:hint="eastAsia"/>
        </w:rPr>
        <w:t>惊为天人，</w:t>
      </w:r>
      <w:r w:rsidR="009018B5">
        <w:rPr>
          <w:rFonts w:hint="eastAsia"/>
        </w:rPr>
        <w:t>然后沉入</w:t>
      </w:r>
      <w:r w:rsidR="000A058F">
        <w:rPr>
          <w:rFonts w:hint="eastAsia"/>
        </w:rPr>
        <w:t>水中。</w:t>
      </w:r>
    </w:p>
    <w:p w14:paraId="41B08940" w14:textId="77777777" w:rsidR="002B793A" w:rsidRDefault="000A058F" w:rsidP="00567271">
      <w:r>
        <w:rPr>
          <w:rFonts w:hint="eastAsia"/>
        </w:rPr>
        <w:t>与他一起沉下去的，还有春江里的鱼。</w:t>
      </w:r>
    </w:p>
    <w:p w14:paraId="2C8E3DCF" w14:textId="77777777" w:rsidR="00BC515F" w:rsidRDefault="0041479F" w:rsidP="00567271">
      <w:r>
        <w:rPr>
          <w:rFonts w:hint="eastAsia"/>
        </w:rPr>
        <w:t>这个世界没有沉鱼落雁这个成语</w:t>
      </w:r>
      <w:r w:rsidR="009E0B6C">
        <w:rPr>
          <w:rFonts w:hint="eastAsia"/>
        </w:rPr>
        <w:t>，但从此有了</w:t>
      </w:r>
      <w:r w:rsidR="00A03273">
        <w:rPr>
          <w:rFonts w:hint="eastAsia"/>
        </w:rPr>
        <w:t>“</w:t>
      </w:r>
      <w:r w:rsidR="009E0B6C">
        <w:rPr>
          <w:rFonts w:hint="eastAsia"/>
        </w:rPr>
        <w:t>沉鱼落三阴</w:t>
      </w:r>
      <w:r w:rsidR="00A03273">
        <w:rPr>
          <w:rFonts w:hint="eastAsia"/>
        </w:rPr>
        <w:t>”</w:t>
      </w:r>
      <w:r w:rsidR="009E0B6C">
        <w:rPr>
          <w:rFonts w:hint="eastAsia"/>
        </w:rPr>
        <w:t>的</w:t>
      </w:r>
      <w:r w:rsidR="00173CB3">
        <w:rPr>
          <w:rFonts w:hint="eastAsia"/>
        </w:rPr>
        <w:t>比喻</w:t>
      </w:r>
      <w:r w:rsidR="00BC515F">
        <w:rPr>
          <w:rFonts w:hint="eastAsia"/>
        </w:rPr>
        <w:t>。</w:t>
      </w:r>
    </w:p>
    <w:p w14:paraId="67E5F4B4" w14:textId="77777777" w:rsidR="00150681" w:rsidRDefault="00150681" w:rsidP="00567271">
      <w:r>
        <w:rPr>
          <w:rFonts w:hint="eastAsia"/>
        </w:rPr>
        <w:t>她将他从水中捞起时，问他：“我真有这么好看吗？”</w:t>
      </w:r>
    </w:p>
    <w:p w14:paraId="7BE99AAB" w14:textId="77777777" w:rsidR="009573BE" w:rsidRDefault="005B3216" w:rsidP="00567271">
      <w:r>
        <w:rPr>
          <w:rFonts w:hint="eastAsia"/>
        </w:rPr>
        <w:t>陆三阴</w:t>
      </w:r>
      <w:r w:rsidR="00C33B50">
        <w:rPr>
          <w:rFonts w:hint="eastAsia"/>
        </w:rPr>
        <w:t>傻里傻气地</w:t>
      </w:r>
      <w:r w:rsidR="003B72A2">
        <w:rPr>
          <w:rFonts w:hint="eastAsia"/>
        </w:rPr>
        <w:t>说道：“</w:t>
      </w:r>
      <w:r w:rsidR="00B0381E">
        <w:rPr>
          <w:rFonts w:hint="eastAsia"/>
        </w:rPr>
        <w:t>就像海市蜃楼一样</w:t>
      </w:r>
      <w:r w:rsidR="00906C59">
        <w:rPr>
          <w:rFonts w:hint="eastAsia"/>
        </w:rPr>
        <w:t>。</w:t>
      </w:r>
      <w:r w:rsidR="003B72A2">
        <w:rPr>
          <w:rFonts w:hint="eastAsia"/>
        </w:rPr>
        <w:t>”</w:t>
      </w:r>
    </w:p>
    <w:p w14:paraId="4BDF86EF" w14:textId="77777777" w:rsidR="00056013" w:rsidRDefault="004D204E" w:rsidP="00567271">
      <w:r>
        <w:rPr>
          <w:rFonts w:hint="eastAsia"/>
        </w:rPr>
        <w:t>她</w:t>
      </w:r>
      <w:r w:rsidR="00B17265">
        <w:rPr>
          <w:rFonts w:hint="eastAsia"/>
        </w:rPr>
        <w:t>双指点了点他的额头，</w:t>
      </w:r>
      <w:r w:rsidR="007411B0">
        <w:rPr>
          <w:rFonts w:hint="eastAsia"/>
        </w:rPr>
        <w:t>似有嗔意，</w:t>
      </w:r>
      <w:r w:rsidR="00F201A4">
        <w:rPr>
          <w:rFonts w:hint="eastAsia"/>
        </w:rPr>
        <w:t>说道：“你们这些小男生呀！”</w:t>
      </w:r>
    </w:p>
    <w:p w14:paraId="59485F8E" w14:textId="77777777" w:rsidR="00363EBB" w:rsidRDefault="000B4CC1" w:rsidP="00567271">
      <w:r>
        <w:rPr>
          <w:rFonts w:hint="eastAsia"/>
        </w:rPr>
        <w:t>陆三阴竟然羞涩地笑了起来，说道：“</w:t>
      </w:r>
      <w:r w:rsidR="00906C59">
        <w:rPr>
          <w:rFonts w:hint="eastAsia"/>
        </w:rPr>
        <w:t>以后就</w:t>
      </w:r>
      <w:r w:rsidR="009D65B8">
        <w:rPr>
          <w:rFonts w:hint="eastAsia"/>
        </w:rPr>
        <w:t>叫你</w:t>
      </w:r>
      <w:r w:rsidR="00906C59">
        <w:rPr>
          <w:rFonts w:hint="eastAsia"/>
        </w:rPr>
        <w:t>阿市吧！</w:t>
      </w:r>
      <w:r>
        <w:rPr>
          <w:rFonts w:hint="eastAsia"/>
        </w:rPr>
        <w:t>”</w:t>
      </w:r>
    </w:p>
    <w:p w14:paraId="4886B788" w14:textId="77777777" w:rsidR="004862E5" w:rsidRDefault="00056013" w:rsidP="00567271">
      <w:r>
        <w:rPr>
          <w:rFonts w:hint="eastAsia"/>
        </w:rPr>
        <w:t>她</w:t>
      </w:r>
      <w:r w:rsidR="000B4CC1">
        <w:rPr>
          <w:rFonts w:hint="eastAsia"/>
        </w:rPr>
        <w:t>笑</w:t>
      </w:r>
      <w:r>
        <w:rPr>
          <w:rFonts w:hint="eastAsia"/>
        </w:rPr>
        <w:t>了</w:t>
      </w:r>
      <w:r w:rsidR="000B4CC1">
        <w:rPr>
          <w:rFonts w:hint="eastAsia"/>
        </w:rPr>
        <w:t>笑，</w:t>
      </w:r>
      <w:r w:rsidR="00363EBB">
        <w:rPr>
          <w:rFonts w:hint="eastAsia"/>
        </w:rPr>
        <w:t>问道：“我们才初见，你就开始给我起绰号了吗？”</w:t>
      </w:r>
    </w:p>
    <w:p w14:paraId="733BBA4A" w14:textId="77777777" w:rsidR="00A55B73" w:rsidRDefault="005E30B4" w:rsidP="00567271">
      <w:r>
        <w:rPr>
          <w:rFonts w:hint="eastAsia"/>
        </w:rPr>
        <w:t>陆三阴有些茫然地</w:t>
      </w:r>
      <w:r w:rsidR="00016AE2">
        <w:rPr>
          <w:rFonts w:hint="eastAsia"/>
        </w:rPr>
        <w:t>挠</w:t>
      </w:r>
      <w:r>
        <w:rPr>
          <w:rFonts w:hint="eastAsia"/>
        </w:rPr>
        <w:t>了</w:t>
      </w:r>
      <w:r w:rsidR="00016AE2">
        <w:rPr>
          <w:rFonts w:hint="eastAsia"/>
        </w:rPr>
        <w:t>挠头，</w:t>
      </w:r>
      <w:r w:rsidR="00A55B73">
        <w:rPr>
          <w:rFonts w:hint="eastAsia"/>
        </w:rPr>
        <w:t>说道：“可我感觉像是认识了好久了呀！”</w:t>
      </w:r>
    </w:p>
    <w:p w14:paraId="55669993" w14:textId="77777777" w:rsidR="00824A94" w:rsidRPr="00A55B73" w:rsidRDefault="00824A94" w:rsidP="00567271">
      <w:r>
        <w:rPr>
          <w:rFonts w:hint="eastAsia"/>
        </w:rPr>
        <w:t>她的笑容变得灿烂起来，说道：“是呀，有一种久违的感觉，或许是前世遇见过了吧！”</w:t>
      </w:r>
    </w:p>
    <w:p w14:paraId="5C1E7D6F" w14:textId="77777777" w:rsidR="00240667" w:rsidRDefault="001361C5" w:rsidP="00CD5FD0">
      <w:r>
        <w:rPr>
          <w:rFonts w:hint="eastAsia"/>
        </w:rPr>
        <w:t>那已是三年前的事情了，但现在想来，却是恍如昨日，她的笑容依然那般清晰，</w:t>
      </w:r>
      <w:r w:rsidR="00765A06">
        <w:rPr>
          <w:rFonts w:hint="eastAsia"/>
        </w:rPr>
        <w:t>那般让他心醉。</w:t>
      </w:r>
    </w:p>
    <w:p w14:paraId="18BEEDC8" w14:textId="77777777" w:rsidR="0054032D" w:rsidRDefault="0054032D">
      <w:r>
        <w:rPr>
          <w:rFonts w:hint="eastAsia"/>
        </w:rPr>
        <w:t>他是一个追求完美的人，所以半生遂月，</w:t>
      </w:r>
      <w:r w:rsidR="00A64817">
        <w:rPr>
          <w:rFonts w:hint="eastAsia"/>
        </w:rPr>
        <w:t>在</w:t>
      </w:r>
      <w:r w:rsidR="00BD1893">
        <w:rPr>
          <w:rFonts w:hint="eastAsia"/>
        </w:rPr>
        <w:t>遭遇</w:t>
      </w:r>
      <w:r>
        <w:rPr>
          <w:rFonts w:hint="eastAsia"/>
        </w:rPr>
        <w:t>噬骨锥心之痛</w:t>
      </w:r>
      <w:r w:rsidR="00BD1893">
        <w:rPr>
          <w:rFonts w:hint="eastAsia"/>
        </w:rPr>
        <w:t>后，</w:t>
      </w:r>
      <w:r w:rsidR="00D13211">
        <w:rPr>
          <w:rFonts w:hint="eastAsia"/>
        </w:rPr>
        <w:t>他遁入深山，</w:t>
      </w:r>
      <w:r>
        <w:rPr>
          <w:rFonts w:hint="eastAsia"/>
        </w:rPr>
        <w:t>发现了这口剑胎。</w:t>
      </w:r>
    </w:p>
    <w:p w14:paraId="6FB4DF0E" w14:textId="77777777" w:rsidR="00EA4D1B" w:rsidRDefault="00EA4D1B">
      <w:r>
        <w:rPr>
          <w:rFonts w:hint="eastAsia"/>
        </w:rPr>
        <w:t>那口剑胎，长如匕首，结在枝干上，如同天成。</w:t>
      </w:r>
    </w:p>
    <w:p w14:paraId="08DE0E48" w14:textId="77777777" w:rsidR="00EA4D1B" w:rsidRDefault="00EA4D1B">
      <w:r>
        <w:rPr>
          <w:rFonts w:hint="eastAsia"/>
        </w:rPr>
        <w:t>初见之时，剑胎泣泪，晶莹剔透，剑身斑斑锈迹正缓缓脱落，然后出现龟裂之相。</w:t>
      </w:r>
    </w:p>
    <w:p w14:paraId="49D68CBD" w14:textId="77777777" w:rsidR="00983CCD" w:rsidRPr="00EA4D1B" w:rsidRDefault="00EA4D1B">
      <w:r>
        <w:rPr>
          <w:rFonts w:hint="eastAsia"/>
        </w:rPr>
        <w:t>那时候，他身受重伤，倒在梧桐树下，从身上流出的鲜血</w:t>
      </w:r>
      <w:r w:rsidR="002D48FF">
        <w:rPr>
          <w:rFonts w:hint="eastAsia"/>
        </w:rPr>
        <w:t>竟如受吸引，化成血雾，升腾而上，在剑胎周围，萦绕不散，而剑胎上的裂痕竟渐渐消失了。</w:t>
      </w:r>
    </w:p>
    <w:p w14:paraId="46E20B6C" w14:textId="77777777" w:rsidR="00FA5DFE" w:rsidRDefault="00817DAE">
      <w:r>
        <w:rPr>
          <w:rFonts w:hint="eastAsia"/>
        </w:rPr>
        <w:t>他倒下树下，</w:t>
      </w:r>
      <w:r w:rsidR="00983CCD">
        <w:rPr>
          <w:rFonts w:hint="eastAsia"/>
        </w:rPr>
        <w:t>那</w:t>
      </w:r>
      <w:r w:rsidR="0054032D">
        <w:rPr>
          <w:rFonts w:hint="eastAsia"/>
        </w:rPr>
        <w:t>口</w:t>
      </w:r>
      <w:r w:rsidR="0054032D">
        <w:rPr>
          <w:rFonts w:ascii="宋体" w:hAnsi="宋体" w:hint="eastAsia"/>
        </w:rPr>
        <w:t>剑胎</w:t>
      </w:r>
      <w:r>
        <w:rPr>
          <w:rFonts w:ascii="宋体" w:hAnsi="宋体" w:hint="eastAsia"/>
        </w:rPr>
        <w:t>的腥红</w:t>
      </w:r>
      <w:r w:rsidR="0054032D">
        <w:rPr>
          <w:rFonts w:ascii="宋体" w:hAnsi="宋体" w:hint="eastAsia"/>
        </w:rPr>
        <w:t>，如同她发簪</w:t>
      </w:r>
      <w:r w:rsidR="0054032D">
        <w:rPr>
          <w:rFonts w:hint="eastAsia"/>
        </w:rPr>
        <w:t>上</w:t>
      </w:r>
      <w:r w:rsidR="00915F21">
        <w:rPr>
          <w:rFonts w:hint="eastAsia"/>
        </w:rPr>
        <w:t>的鲜红一样，绚丽夺目</w:t>
      </w:r>
      <w:r w:rsidR="00FA5DFE">
        <w:rPr>
          <w:rFonts w:hint="eastAsia"/>
        </w:rPr>
        <w:t>。</w:t>
      </w:r>
    </w:p>
    <w:p w14:paraId="68DD0320" w14:textId="77777777" w:rsidR="00CD5FD0" w:rsidRDefault="00C95C8A">
      <w:pPr>
        <w:rPr>
          <w:rFonts w:ascii="宋体" w:hAnsi="宋体"/>
        </w:rPr>
      </w:pPr>
      <w:r>
        <w:rPr>
          <w:rFonts w:hint="eastAsia"/>
        </w:rPr>
        <w:t>他一眼望见，便再难移开目光，于是他</w:t>
      </w:r>
      <w:r>
        <w:rPr>
          <w:rFonts w:ascii="宋体" w:hAnsi="宋体" w:hint="eastAsia"/>
        </w:rPr>
        <w:t>三年来困守于此，以血沐剑</w:t>
      </w:r>
      <w:r w:rsidR="0054032D">
        <w:rPr>
          <w:rFonts w:ascii="宋体" w:hAnsi="宋体" w:hint="eastAsia"/>
        </w:rPr>
        <w:t>。</w:t>
      </w:r>
    </w:p>
    <w:p w14:paraId="01CDDB1D" w14:textId="77777777" w:rsidR="0054032D" w:rsidRDefault="007F6C54">
      <w:r>
        <w:rPr>
          <w:rFonts w:hint="eastAsia"/>
        </w:rPr>
        <w:t>三年光阴，未成一剑，他怎甘心就此离开？</w:t>
      </w:r>
    </w:p>
    <w:p w14:paraId="515B9E02" w14:textId="77777777" w:rsidR="007B371A" w:rsidRDefault="00F20BB8">
      <w:r>
        <w:rPr>
          <w:rFonts w:hint="eastAsia"/>
        </w:rPr>
        <w:t>可现在似乎到了不得不离开的时候了。</w:t>
      </w:r>
    </w:p>
    <w:p w14:paraId="42C98E97" w14:textId="77777777" w:rsidR="00F20BB8" w:rsidRDefault="00F20BB8">
      <w:r>
        <w:rPr>
          <w:rFonts w:hint="eastAsia"/>
        </w:rPr>
        <w:t>手中那口青色的古剑被他轻轻举起，</w:t>
      </w:r>
      <w:r w:rsidR="00031B66">
        <w:rPr>
          <w:rFonts w:hint="eastAsia"/>
        </w:rPr>
        <w:t>缓缓拔了出来。</w:t>
      </w:r>
    </w:p>
    <w:p w14:paraId="49701BDC" w14:textId="77777777" w:rsidR="00EE735F" w:rsidRDefault="00F9614A">
      <w:r>
        <w:rPr>
          <w:rFonts w:hint="eastAsia"/>
        </w:rPr>
        <w:t>这是一口断剑，断成了三截。</w:t>
      </w:r>
    </w:p>
    <w:p w14:paraId="6CE99B10" w14:textId="77777777" w:rsidR="00CB09E8" w:rsidRDefault="00CB09E8">
      <w:r>
        <w:rPr>
          <w:rFonts w:hint="eastAsia"/>
        </w:rPr>
        <w:t>守剑三年，未成一剑，原来的剑，也断成了三截。</w:t>
      </w:r>
    </w:p>
    <w:p w14:paraId="58EEB457" w14:textId="77777777" w:rsidR="001A7F14" w:rsidRDefault="00F9614A">
      <w:r>
        <w:rPr>
          <w:rFonts w:hint="eastAsia"/>
        </w:rPr>
        <w:t>第一截断在中端，</w:t>
      </w:r>
      <w:r w:rsidR="001A7F14">
        <w:rPr>
          <w:rFonts w:hint="eastAsia"/>
        </w:rPr>
        <w:t>断于今日清晨。</w:t>
      </w:r>
    </w:p>
    <w:p w14:paraId="58894D70" w14:textId="77777777" w:rsidR="00F9614A" w:rsidRDefault="001A7F14">
      <w:r>
        <w:rPr>
          <w:rFonts w:hint="eastAsia"/>
        </w:rPr>
        <w:t>第二截断于剑柄不足一寸的位置，断于今日黄昏时。</w:t>
      </w:r>
    </w:p>
    <w:p w14:paraId="266CA7BE" w14:textId="77777777" w:rsidR="00353BFC" w:rsidRDefault="00F41338">
      <w:r>
        <w:rPr>
          <w:rFonts w:hint="eastAsia"/>
        </w:rPr>
        <w:t>他的剑断了，是因为纤纤的剑断了。</w:t>
      </w:r>
    </w:p>
    <w:p w14:paraId="316BE6A3" w14:textId="77777777" w:rsidR="00776D3C" w:rsidRDefault="00776D3C">
      <w:r>
        <w:rPr>
          <w:rFonts w:hint="eastAsia"/>
        </w:rPr>
        <w:t>因为他的剑与纤纤的剑是同命剑。</w:t>
      </w:r>
    </w:p>
    <w:p w14:paraId="137BC10D" w14:textId="77777777" w:rsidR="00161AEC" w:rsidRPr="00161AEC" w:rsidRDefault="00161AEC">
      <w:r>
        <w:rPr>
          <w:rFonts w:hint="eastAsia"/>
        </w:rPr>
        <w:t>他初识纤纤时，纤纤见他的剑上刻着神秘的图腾，看着极为喜欢，便找当世奇匠用同命铁铸了一口相同的剑，</w:t>
      </w:r>
      <w:r w:rsidR="00C44758">
        <w:rPr>
          <w:rFonts w:hint="eastAsia"/>
        </w:rPr>
        <w:t>取名青萍。</w:t>
      </w:r>
    </w:p>
    <w:p w14:paraId="0DA9CE4B" w14:textId="77777777" w:rsidR="00644A4B" w:rsidRDefault="00644A4B" w:rsidP="00644A4B">
      <w:r>
        <w:rPr>
          <w:rFonts w:hint="eastAsia"/>
        </w:rPr>
        <w:t>所谓同命，便是同生同死。</w:t>
      </w:r>
    </w:p>
    <w:p w14:paraId="465BBA0F" w14:textId="77777777" w:rsidR="00433D2C" w:rsidRDefault="00EE2284">
      <w:r>
        <w:rPr>
          <w:rFonts w:hint="eastAsia"/>
        </w:rPr>
        <w:t>三年前，他来到此处前</w:t>
      </w:r>
      <w:r w:rsidR="0075028D">
        <w:rPr>
          <w:rFonts w:hint="eastAsia"/>
        </w:rPr>
        <w:t>的最后一战，</w:t>
      </w:r>
      <w:r w:rsidR="008A1580">
        <w:rPr>
          <w:rFonts w:hint="eastAsia"/>
        </w:rPr>
        <w:t>不止他受创极重，他的这口剑亦呈龟裂之象</w:t>
      </w:r>
      <w:r>
        <w:rPr>
          <w:rFonts w:hint="eastAsia"/>
        </w:rPr>
        <w:t>，</w:t>
      </w:r>
      <w:r w:rsidR="00873678">
        <w:rPr>
          <w:rFonts w:hint="eastAsia"/>
        </w:rPr>
        <w:t>从而影响到了纤纤的青萍剑。</w:t>
      </w:r>
    </w:p>
    <w:p w14:paraId="47FDAEBC" w14:textId="77777777" w:rsidR="003D068B" w:rsidRPr="003D068B" w:rsidRDefault="0083121E" w:rsidP="00362A74">
      <w:r>
        <w:rPr>
          <w:rFonts w:hint="eastAsia"/>
        </w:rPr>
        <w:t>青萍剑一日断成三截，</w:t>
      </w:r>
      <w:r w:rsidR="003D068B">
        <w:rPr>
          <w:rFonts w:hint="eastAsia"/>
        </w:rPr>
        <w:t>说</w:t>
      </w:r>
      <w:r w:rsidR="00362A74">
        <w:rPr>
          <w:rFonts w:hint="eastAsia"/>
        </w:rPr>
        <w:t>明纤纤一定身在危难之中。</w:t>
      </w:r>
    </w:p>
    <w:p w14:paraId="6A25419A" w14:textId="77777777" w:rsidR="006E6BC9" w:rsidRPr="004862E5" w:rsidRDefault="006E6BC9" w:rsidP="006E6BC9">
      <w:r>
        <w:rPr>
          <w:rFonts w:hint="eastAsia"/>
        </w:rPr>
        <w:t>他</w:t>
      </w:r>
      <w:r w:rsidR="000B23E9">
        <w:rPr>
          <w:rFonts w:hint="eastAsia"/>
        </w:rPr>
        <w:t>爱的人是阿市，</w:t>
      </w:r>
      <w:r w:rsidR="0014324D">
        <w:rPr>
          <w:rFonts w:hint="eastAsia"/>
        </w:rPr>
        <w:t>但他同样</w:t>
      </w:r>
      <w:r w:rsidR="007A3CCD">
        <w:rPr>
          <w:rFonts w:hint="eastAsia"/>
        </w:rPr>
        <w:t>喜欢</w:t>
      </w:r>
      <w:r>
        <w:rPr>
          <w:rFonts w:hint="eastAsia"/>
        </w:rPr>
        <w:t>纤纤。</w:t>
      </w:r>
    </w:p>
    <w:p w14:paraId="3252B2F2" w14:textId="77777777" w:rsidR="006E6BC9" w:rsidRDefault="006E6BC9" w:rsidP="006E6BC9">
      <w:r>
        <w:rPr>
          <w:rFonts w:hint="eastAsia"/>
        </w:rPr>
        <w:t>如果说</w:t>
      </w:r>
      <w:r w:rsidR="004D469C">
        <w:rPr>
          <w:rFonts w:hint="eastAsia"/>
        </w:rPr>
        <w:t>千落是巫山上的神女，</w:t>
      </w:r>
      <w:r w:rsidR="00D35C2C">
        <w:rPr>
          <w:rFonts w:hint="eastAsia"/>
        </w:rPr>
        <w:t>那纤纤就是人世间的精灵。</w:t>
      </w:r>
    </w:p>
    <w:p w14:paraId="29A7CD60" w14:textId="77777777" w:rsidR="0016541C" w:rsidRDefault="00054FBD">
      <w:r>
        <w:rPr>
          <w:rFonts w:hint="eastAsia"/>
        </w:rPr>
        <w:t>在他识得纤纤之前</w:t>
      </w:r>
      <w:r w:rsidR="000B6CEE">
        <w:rPr>
          <w:rFonts w:hint="eastAsia"/>
        </w:rPr>
        <w:t>，他</w:t>
      </w:r>
      <w:r w:rsidR="007A6CFF">
        <w:rPr>
          <w:rFonts w:hint="eastAsia"/>
        </w:rPr>
        <w:t>沉溺过去的仇恨杀伐中，只为杀一个人，杀了无数的人。</w:t>
      </w:r>
    </w:p>
    <w:p w14:paraId="257E9F16" w14:textId="77777777" w:rsidR="00CE659C" w:rsidRDefault="0016541C">
      <w:r>
        <w:rPr>
          <w:rFonts w:hint="eastAsia"/>
        </w:rPr>
        <w:t>每一场杀戮</w:t>
      </w:r>
      <w:r w:rsidR="007A6CFF">
        <w:rPr>
          <w:rFonts w:hint="eastAsia"/>
        </w:rPr>
        <w:t>结束</w:t>
      </w:r>
      <w:r>
        <w:rPr>
          <w:rFonts w:hint="eastAsia"/>
        </w:rPr>
        <w:t>之后，他站</w:t>
      </w:r>
      <w:r w:rsidR="007A6CFF">
        <w:rPr>
          <w:rFonts w:hint="eastAsia"/>
        </w:rPr>
        <w:t>在梧桐灯下看着剑下</w:t>
      </w:r>
      <w:bookmarkStart w:id="4" w:name="_GoBack"/>
      <w:bookmarkEnd w:id="4"/>
      <w:r w:rsidR="007A6CFF">
        <w:rPr>
          <w:rFonts w:hint="eastAsia"/>
        </w:rPr>
        <w:t>滴滴，思量和算计下一场杀伐，</w:t>
      </w:r>
      <w:r w:rsidR="00613875">
        <w:rPr>
          <w:rFonts w:hint="eastAsia"/>
        </w:rPr>
        <w:t>等待下一场杀戮。</w:t>
      </w:r>
    </w:p>
    <w:p w14:paraId="05A9E636" w14:textId="77777777" w:rsidR="00247047" w:rsidRDefault="00EA4D1B">
      <w:r>
        <w:rPr>
          <w:rFonts w:hint="eastAsia"/>
        </w:rPr>
        <w:t>直到那年春夜，在他与柴桑激战的当下，纤纤将他的玉笛送还给他时，他触及她的手掌的温暖，他方才感受到生命的温度，竟是</w:t>
      </w:r>
      <w:r w:rsidR="00030D17">
        <w:rPr>
          <w:rFonts w:hint="eastAsia"/>
        </w:rPr>
        <w:t>这般</w:t>
      </w:r>
      <w:r>
        <w:rPr>
          <w:rFonts w:hint="eastAsia"/>
        </w:rPr>
        <w:t>温暖。</w:t>
      </w:r>
    </w:p>
    <w:p w14:paraId="61F16993" w14:textId="77777777" w:rsidR="00785623" w:rsidRDefault="00247047">
      <w:r>
        <w:rPr>
          <w:rFonts w:hint="eastAsia"/>
        </w:rPr>
        <w:lastRenderedPageBreak/>
        <w:t>纤纤于深陷杀伐的他而言，既是知交，又是救赎。</w:t>
      </w:r>
    </w:p>
    <w:p w14:paraId="056C22F1" w14:textId="77777777" w:rsidR="00677A3B" w:rsidRPr="00E6480A" w:rsidRDefault="00C25C68" w:rsidP="00992B6A">
      <w:r>
        <w:rPr>
          <w:rFonts w:hint="eastAsia"/>
        </w:rPr>
        <w:t>如</w:t>
      </w:r>
      <w:r w:rsidR="004E32A5">
        <w:rPr>
          <w:rFonts w:hint="eastAsia"/>
        </w:rPr>
        <w:t>今一日之内，青萍剑断成三截，他很难想象，纤纤身在怎样的危难之中，他又岂能弃之不顾。</w:t>
      </w:r>
    </w:p>
    <w:p w14:paraId="208538AA" w14:textId="77777777" w:rsidR="002F012C" w:rsidRDefault="00E6480A">
      <w:r>
        <w:rPr>
          <w:rFonts w:hint="eastAsia"/>
        </w:rPr>
        <w:t>可若</w:t>
      </w:r>
      <w:r w:rsidR="00992B6A">
        <w:rPr>
          <w:rFonts w:hint="eastAsia"/>
        </w:rPr>
        <w:t>就此离开，三年心血岂不付之一炬？</w:t>
      </w:r>
    </w:p>
    <w:p w14:paraId="31DBA5AE" w14:textId="77777777" w:rsidR="00992B6A" w:rsidRPr="00992B6A" w:rsidRDefault="00992B6A">
      <w:r>
        <w:rPr>
          <w:rFonts w:hint="eastAsia"/>
        </w:rPr>
        <w:t>这大概是他前二十年最彷徨犹豫的时候。</w:t>
      </w:r>
    </w:p>
    <w:p w14:paraId="526FC878" w14:textId="77777777" w:rsidR="00362A74" w:rsidRDefault="00CE15C6">
      <w:r>
        <w:rPr>
          <w:rFonts w:hint="eastAsia"/>
        </w:rPr>
        <w:t>陆三阴叹了口气，望向了近在百里的止戈山方向。</w:t>
      </w:r>
    </w:p>
    <w:p w14:paraId="256A8FA4" w14:textId="77777777" w:rsidR="00CE659C" w:rsidRDefault="0060769D">
      <w:r>
        <w:rPr>
          <w:rFonts w:hint="eastAsia"/>
        </w:rPr>
        <w:t>就在他犹豫的时候</w:t>
      </w:r>
      <w:r w:rsidR="007A6CFF">
        <w:rPr>
          <w:rFonts w:hint="eastAsia"/>
        </w:rPr>
        <w:t>，地面突然发出剧</w:t>
      </w:r>
      <w:r w:rsidR="003E73E2">
        <w:rPr>
          <w:rFonts w:hint="eastAsia"/>
        </w:rPr>
        <w:t>烈震动，而桐树上的剑胎亦随之膨胀和震动，宛若心脏的跳动，剑胎上的剑锈也随着颤动</w:t>
      </w:r>
      <w:r w:rsidR="00946FA5">
        <w:rPr>
          <w:rFonts w:hint="eastAsia"/>
        </w:rPr>
        <w:t>而</w:t>
      </w:r>
      <w:r w:rsidR="007A6CFF">
        <w:rPr>
          <w:rFonts w:hint="eastAsia"/>
        </w:rPr>
        <w:t>不断脱落。</w:t>
      </w:r>
    </w:p>
    <w:p w14:paraId="04155D93" w14:textId="77777777" w:rsidR="00741791" w:rsidRDefault="0054309D">
      <w:r>
        <w:rPr>
          <w:rFonts w:hint="eastAsia"/>
        </w:rPr>
        <w:t>陆三阴转而</w:t>
      </w:r>
      <w:r w:rsidR="007A6CFF">
        <w:rPr>
          <w:rFonts w:hint="eastAsia"/>
        </w:rPr>
        <w:t>注视着剑胎蜕变，</w:t>
      </w:r>
      <w:r w:rsidR="00631A72">
        <w:rPr>
          <w:rFonts w:hint="eastAsia"/>
        </w:rPr>
        <w:t>不知过了多久</w:t>
      </w:r>
      <w:r w:rsidR="00741791">
        <w:rPr>
          <w:rFonts w:hint="eastAsia"/>
        </w:rPr>
        <w:t>，剑胎的震动停止了，地面的震动也停止了。</w:t>
      </w:r>
    </w:p>
    <w:p w14:paraId="42B37F75" w14:textId="77777777" w:rsidR="00CE659C" w:rsidRDefault="007A6CFF">
      <w:r>
        <w:rPr>
          <w:rFonts w:hint="eastAsia"/>
        </w:rPr>
        <w:t>只是剑胎的剑锈脱去第一层之后，第二层正开始脱落便停止了，甚至剑尖开始反吸滴下的剑血，一时迷雾朦胧。</w:t>
      </w:r>
    </w:p>
    <w:p w14:paraId="7B2D8809" w14:textId="77777777" w:rsidR="00CE659C" w:rsidRDefault="007A6CFF">
      <w:r>
        <w:rPr>
          <w:rFonts w:hint="eastAsia"/>
        </w:rPr>
        <w:t>陆三阴伸手到剑尖之下，剑芒隔空划破他的手掌，</w:t>
      </w:r>
      <w:r w:rsidR="0060769D">
        <w:rPr>
          <w:rFonts w:hint="eastAsia"/>
        </w:rPr>
        <w:t>再次</w:t>
      </w:r>
      <w:r>
        <w:rPr>
          <w:rFonts w:hint="eastAsia"/>
        </w:rPr>
        <w:t>吸食的他血液。</w:t>
      </w:r>
    </w:p>
    <w:p w14:paraId="1CC8CDFD" w14:textId="77777777" w:rsidR="0077115B" w:rsidRDefault="00C41F67">
      <w:r>
        <w:rPr>
          <w:rFonts w:hint="eastAsia"/>
        </w:rPr>
        <w:t>不知不觉间，星沉月落，</w:t>
      </w:r>
      <w:r w:rsidR="0077115B">
        <w:rPr>
          <w:rFonts w:hint="eastAsia"/>
        </w:rPr>
        <w:t>然后剑胎仍未成型，陆三阴不禁感慨：“我十七岁守剑，三年不成，原来的剑又断了，枉我自许剑客，却成了无剑之人。”</w:t>
      </w:r>
    </w:p>
    <w:p w14:paraId="5E931B2E" w14:textId="77777777" w:rsidR="00457464" w:rsidRDefault="00711592">
      <w:r>
        <w:rPr>
          <w:rFonts w:hint="eastAsia"/>
        </w:rPr>
        <w:t>忽然间，</w:t>
      </w:r>
      <w:r w:rsidR="00C41F67">
        <w:rPr>
          <w:rFonts w:hint="eastAsia"/>
        </w:rPr>
        <w:t>一抹晨光落到了他的身</w:t>
      </w:r>
      <w:r w:rsidR="00E12014">
        <w:rPr>
          <w:rFonts w:hint="eastAsia"/>
        </w:rPr>
        <w:t>上</w:t>
      </w:r>
      <w:r w:rsidR="008744AA">
        <w:rPr>
          <w:rFonts w:hint="eastAsia"/>
        </w:rPr>
        <w:t>，带来一丝暖意</w:t>
      </w:r>
      <w:r w:rsidR="00457464">
        <w:rPr>
          <w:rFonts w:hint="eastAsia"/>
        </w:rPr>
        <w:t>。</w:t>
      </w:r>
    </w:p>
    <w:p w14:paraId="4C869D5C" w14:textId="77777777" w:rsidR="00935903" w:rsidRDefault="00C33F06">
      <w:r>
        <w:rPr>
          <w:rFonts w:hint="eastAsia"/>
        </w:rPr>
        <w:t>这</w:t>
      </w:r>
      <w:r w:rsidR="00935903">
        <w:rPr>
          <w:rFonts w:hint="eastAsia"/>
        </w:rPr>
        <w:t>暖</w:t>
      </w:r>
      <w:r>
        <w:rPr>
          <w:rFonts w:hint="eastAsia"/>
        </w:rPr>
        <w:t>意</w:t>
      </w:r>
      <w:r w:rsidR="00935903">
        <w:rPr>
          <w:rFonts w:hint="eastAsia"/>
        </w:rPr>
        <w:t>，</w:t>
      </w:r>
      <w:r>
        <w:rPr>
          <w:rFonts w:hint="eastAsia"/>
        </w:rPr>
        <w:t>如同当年</w:t>
      </w:r>
      <w:r w:rsidR="000D13D3">
        <w:rPr>
          <w:rFonts w:hint="eastAsia"/>
        </w:rPr>
        <w:t>纤纤</w:t>
      </w:r>
      <w:r>
        <w:rPr>
          <w:rFonts w:hint="eastAsia"/>
        </w:rPr>
        <w:t>掌中的温暖</w:t>
      </w:r>
      <w:r w:rsidR="00935903">
        <w:rPr>
          <w:rFonts w:hint="eastAsia"/>
        </w:rPr>
        <w:t>。</w:t>
      </w:r>
    </w:p>
    <w:p w14:paraId="634FB09B" w14:textId="77777777" w:rsidR="00C33F06" w:rsidRDefault="00C33F06">
      <w:r>
        <w:rPr>
          <w:rFonts w:hint="eastAsia"/>
        </w:rPr>
        <w:t>于是他做了一个决定。</w:t>
      </w:r>
    </w:p>
    <w:p w14:paraId="03371084" w14:textId="77777777" w:rsidR="00ED3ADF" w:rsidRDefault="00ED3ADF" w:rsidP="00ED3ADF">
      <w:r>
        <w:rPr>
          <w:rFonts w:hint="eastAsia"/>
        </w:rPr>
        <w:t>没有纤纤的世界，怎能称得上完美，为了纤纤，他甘愿放弃追寻完美的剑胎。</w:t>
      </w:r>
    </w:p>
    <w:p w14:paraId="72814223" w14:textId="77777777" w:rsidR="00ED3ADF" w:rsidRDefault="00ED3ADF">
      <w:r>
        <w:rPr>
          <w:rFonts w:hint="eastAsia"/>
        </w:rPr>
        <w:t>“剑胎未成，红尘已扑而来，或许陆某此生注定难至十全之境，罢了罢了，拔剑吧！”</w:t>
      </w:r>
    </w:p>
    <w:p w14:paraId="63D31CAB" w14:textId="77777777" w:rsidR="007F70F6" w:rsidRDefault="00C33F06" w:rsidP="00C33F06">
      <w:r>
        <w:rPr>
          <w:rFonts w:hint="eastAsia"/>
        </w:rPr>
        <w:t>他</w:t>
      </w:r>
      <w:r w:rsidR="007F70F6">
        <w:rPr>
          <w:rFonts w:hint="eastAsia"/>
        </w:rPr>
        <w:t>开始伸手准备去拔剑胎，结束他人生的第一个阶段。</w:t>
      </w:r>
    </w:p>
    <w:p w14:paraId="34FFC8E1" w14:textId="77777777" w:rsidR="00942CAB" w:rsidRDefault="00942CAB" w:rsidP="00C33F06">
      <w:r>
        <w:rPr>
          <w:rFonts w:hint="eastAsia"/>
        </w:rPr>
        <w:t>便在此时，在他身后想起了一道沧桑的声音。</w:t>
      </w:r>
    </w:p>
    <w:p w14:paraId="53CA23C6" w14:textId="77777777" w:rsidR="007F70F6" w:rsidRDefault="007F70F6" w:rsidP="00C33F06"/>
    <w:p w14:paraId="0CCB3A13" w14:textId="77777777" w:rsidR="00294D7D" w:rsidRDefault="00294D7D" w:rsidP="00C33F06"/>
    <w:p w14:paraId="6B7FA7E4" w14:textId="77777777" w:rsidR="00C457BE" w:rsidRDefault="00C457BE" w:rsidP="00C33F06"/>
    <w:p w14:paraId="1B58D07D" w14:textId="77777777" w:rsidR="00C457BE" w:rsidRDefault="00C457BE" w:rsidP="00C33F06"/>
    <w:p w14:paraId="39430C39" w14:textId="77777777" w:rsidR="00C457BE" w:rsidRDefault="00C457BE" w:rsidP="00C33F06"/>
    <w:p w14:paraId="5C38C51E" w14:textId="77777777" w:rsidR="00C457BE" w:rsidRDefault="00C457BE" w:rsidP="00C33F06"/>
    <w:p w14:paraId="08EEE4A5" w14:textId="77777777" w:rsidR="00C457BE" w:rsidRDefault="00C457BE" w:rsidP="00C33F06"/>
    <w:p w14:paraId="4FC65220" w14:textId="77777777" w:rsidR="00C457BE" w:rsidRDefault="00C457BE" w:rsidP="00C33F06"/>
    <w:p w14:paraId="06497AB5" w14:textId="77777777" w:rsidR="00C457BE" w:rsidRDefault="00C457BE" w:rsidP="00C33F06"/>
    <w:p w14:paraId="4BF52681" w14:textId="77777777" w:rsidR="00C457BE" w:rsidRDefault="00C457BE" w:rsidP="00C33F06"/>
    <w:p w14:paraId="16D2F7E9" w14:textId="77777777" w:rsidR="00C457BE" w:rsidRDefault="00C457BE" w:rsidP="00C33F06"/>
    <w:p w14:paraId="367D5F57" w14:textId="77777777" w:rsidR="004A6BEC" w:rsidRDefault="004A6BEC" w:rsidP="00C33F06"/>
    <w:p w14:paraId="02BF6134" w14:textId="77777777" w:rsidR="004A6BEC" w:rsidRDefault="004A6BEC" w:rsidP="00C33F06"/>
    <w:p w14:paraId="0300BE25" w14:textId="77777777" w:rsidR="00AE4B26" w:rsidRDefault="00AE4B26" w:rsidP="00C33F06"/>
    <w:p w14:paraId="4E8B3209" w14:textId="77777777" w:rsidR="00AE4B26" w:rsidRDefault="00AE4B26" w:rsidP="00C33F06"/>
    <w:p w14:paraId="4D0B74A2" w14:textId="77777777" w:rsidR="00AE4B26" w:rsidRDefault="00AE4B26" w:rsidP="00C33F06"/>
    <w:p w14:paraId="4B86363B" w14:textId="77777777" w:rsidR="00AE4B26" w:rsidRDefault="00AE4B26" w:rsidP="00C33F06"/>
    <w:p w14:paraId="76DB44EE" w14:textId="77777777" w:rsidR="00AE4B26" w:rsidRDefault="00AE4B26" w:rsidP="00C33F06"/>
    <w:p w14:paraId="54F053F3" w14:textId="77777777" w:rsidR="00AE4B26" w:rsidRDefault="00AE4B26" w:rsidP="00C33F06"/>
    <w:p w14:paraId="22D163ED" w14:textId="77777777" w:rsidR="00C457BE" w:rsidRDefault="00C457BE" w:rsidP="00C33F06"/>
    <w:p w14:paraId="55F33BFC" w14:textId="77777777" w:rsidR="00294D7D" w:rsidRDefault="009F6046" w:rsidP="00294D7D">
      <w:pPr>
        <w:pStyle w:val="3"/>
      </w:pPr>
      <w:r>
        <w:rPr>
          <w:rFonts w:hint="eastAsia"/>
        </w:rPr>
        <w:lastRenderedPageBreak/>
        <w:t>第二章一山居二人</w:t>
      </w:r>
    </w:p>
    <w:p w14:paraId="6F5117EC" w14:textId="77777777" w:rsidR="00CE659C" w:rsidRDefault="00697B1B">
      <w:r>
        <w:rPr>
          <w:rFonts w:hint="eastAsia"/>
        </w:rPr>
        <w:t>“剑胎大成，便在数日，等过这三年，何不</w:t>
      </w:r>
      <w:r w:rsidR="007A6CFF">
        <w:rPr>
          <w:rFonts w:hint="eastAsia"/>
        </w:rPr>
        <w:t>再等待数日。”</w:t>
      </w:r>
    </w:p>
    <w:p w14:paraId="150FAFB9" w14:textId="77777777" w:rsidR="00E54CC6" w:rsidRDefault="007A6CFF">
      <w:r>
        <w:rPr>
          <w:rFonts w:hint="eastAsia"/>
        </w:rPr>
        <w:t>陆三阴停手，转身</w:t>
      </w:r>
      <w:r w:rsidR="00666550">
        <w:rPr>
          <w:rFonts w:hint="eastAsia"/>
        </w:rPr>
        <w:t>望去，只见他身后，竟悄无声息的</w:t>
      </w:r>
      <w:r>
        <w:rPr>
          <w:rFonts w:hint="eastAsia"/>
        </w:rPr>
        <w:t>出现</w:t>
      </w:r>
      <w:r w:rsidR="00666550">
        <w:rPr>
          <w:rFonts w:hint="eastAsia"/>
        </w:rPr>
        <w:t>了一个人</w:t>
      </w:r>
      <w:r w:rsidR="00E54CC6">
        <w:rPr>
          <w:rFonts w:hint="eastAsia"/>
        </w:rPr>
        <w:t>人。</w:t>
      </w:r>
    </w:p>
    <w:p w14:paraId="15D510C5" w14:textId="77777777" w:rsidR="00E54CC6" w:rsidRDefault="00092932">
      <w:r>
        <w:rPr>
          <w:rFonts w:hint="eastAsia"/>
        </w:rPr>
        <w:t>这人穿着一身朴素的灰袍，看起来四</w:t>
      </w:r>
      <w:r w:rsidR="007A6CFF">
        <w:rPr>
          <w:rFonts w:hint="eastAsia"/>
        </w:rPr>
        <w:t>十</w:t>
      </w:r>
      <w:r>
        <w:rPr>
          <w:rFonts w:hint="eastAsia"/>
        </w:rPr>
        <w:t>多</w:t>
      </w:r>
      <w:r w:rsidR="007A6CFF">
        <w:rPr>
          <w:rFonts w:hint="eastAsia"/>
        </w:rPr>
        <w:t>岁的样子，</w:t>
      </w:r>
      <w:r w:rsidR="00E54CC6">
        <w:rPr>
          <w:rFonts w:hint="eastAsia"/>
        </w:rPr>
        <w:t>眼中有沧桑之色，更有锐利之光</w:t>
      </w:r>
      <w:r w:rsidR="0005382D">
        <w:rPr>
          <w:rFonts w:hint="eastAsia"/>
        </w:rPr>
        <w:t>。</w:t>
      </w:r>
    </w:p>
    <w:p w14:paraId="29F110C3" w14:textId="77777777" w:rsidR="00CE659C" w:rsidRDefault="0005382D">
      <w:r>
        <w:rPr>
          <w:rFonts w:hint="eastAsia"/>
        </w:rPr>
        <w:t>陆三阴审视了那人片刻，才</w:t>
      </w:r>
      <w:r w:rsidR="00A340CB">
        <w:rPr>
          <w:rFonts w:hint="eastAsia"/>
        </w:rPr>
        <w:t>道：“你</w:t>
      </w:r>
      <w:r w:rsidR="007A6CFF">
        <w:rPr>
          <w:rFonts w:hint="eastAsia"/>
        </w:rPr>
        <w:t>比我想象中的要年轻</w:t>
      </w:r>
      <w:r w:rsidR="00F019C0">
        <w:rPr>
          <w:rFonts w:hint="eastAsia"/>
        </w:rPr>
        <w:t>一些</w:t>
      </w:r>
      <w:r w:rsidR="007A6CFF">
        <w:rPr>
          <w:rFonts w:hint="eastAsia"/>
        </w:rPr>
        <w:t>。”</w:t>
      </w:r>
    </w:p>
    <w:p w14:paraId="201CCF5A" w14:textId="77777777" w:rsidR="00CE659C" w:rsidRDefault="007A6CFF">
      <w:r>
        <w:rPr>
          <w:rFonts w:hint="eastAsia"/>
        </w:rPr>
        <w:t>那人打量陆三阴一眼，道：“你却比我想象中苍老一点，这不是你这个岁月的人该有的样子。”</w:t>
      </w:r>
    </w:p>
    <w:p w14:paraId="0C4B6041" w14:textId="77777777" w:rsidR="00CE659C" w:rsidRDefault="007A6CFF">
      <w:r>
        <w:rPr>
          <w:rFonts w:hint="eastAsia"/>
        </w:rPr>
        <w:t>“</w:t>
      </w:r>
      <w:r w:rsidR="00AA573F">
        <w:rPr>
          <w:rFonts w:hint="eastAsia"/>
        </w:rPr>
        <w:t>交浅无需言深</w:t>
      </w:r>
      <w:r>
        <w:rPr>
          <w:rFonts w:hint="eastAsia"/>
        </w:rPr>
        <w:t>。”</w:t>
      </w:r>
    </w:p>
    <w:p w14:paraId="42B845B3" w14:textId="77777777" w:rsidR="00CE1DBE" w:rsidRDefault="00CE1DBE">
      <w:r>
        <w:rPr>
          <w:rFonts w:hint="eastAsia"/>
        </w:rPr>
        <w:t>陆三阴神情淡漠，语调清冷，</w:t>
      </w:r>
      <w:r w:rsidR="00941320">
        <w:rPr>
          <w:rFonts w:hint="eastAsia"/>
        </w:rPr>
        <w:t>声音中没有任何情绪，直接截断了话题。</w:t>
      </w:r>
    </w:p>
    <w:p w14:paraId="3256C4B0" w14:textId="77777777" w:rsidR="00CE1DBE" w:rsidRPr="00CE1DBE" w:rsidRDefault="00AC57EE">
      <w:r>
        <w:rPr>
          <w:rFonts w:hint="eastAsia"/>
        </w:rPr>
        <w:t>更准确的说，他在隐藏自己的情绪，而这一切，都源于他对此人的</w:t>
      </w:r>
      <w:r w:rsidR="00CE1DBE">
        <w:rPr>
          <w:rFonts w:hint="eastAsia"/>
        </w:rPr>
        <w:t>忌惮。</w:t>
      </w:r>
    </w:p>
    <w:p w14:paraId="45C4538D" w14:textId="77777777" w:rsidR="00867736" w:rsidRDefault="00867736">
      <w:r>
        <w:rPr>
          <w:rFonts w:hint="eastAsia"/>
        </w:rPr>
        <w:t>那人看到了陆三阴对自己的警惕，但并没有露出多余的情绪，而是将目光移到了剑胎身上。</w:t>
      </w:r>
    </w:p>
    <w:p w14:paraId="17C62A3B" w14:textId="77777777" w:rsidR="00867736" w:rsidRDefault="00867736">
      <w:r>
        <w:rPr>
          <w:rFonts w:hint="eastAsia"/>
        </w:rPr>
        <w:t>这时候，剑胎开始抖落剑屑，宛若蜕皮一般</w:t>
      </w:r>
      <w:r w:rsidR="00766FEE">
        <w:rPr>
          <w:rFonts w:hint="eastAsia"/>
        </w:rPr>
        <w:t>，而蜕落的剑屑，似石似铁</w:t>
      </w:r>
      <w:r w:rsidR="005C4F0C">
        <w:rPr>
          <w:rFonts w:hint="eastAsia"/>
        </w:rPr>
        <w:t>似木</w:t>
      </w:r>
      <w:r>
        <w:rPr>
          <w:rFonts w:hint="eastAsia"/>
        </w:rPr>
        <w:t>。</w:t>
      </w:r>
    </w:p>
    <w:p w14:paraId="284EE364" w14:textId="77777777" w:rsidR="007C4410" w:rsidRDefault="00766FEE">
      <w:r>
        <w:rPr>
          <w:rFonts w:hint="eastAsia"/>
        </w:rPr>
        <w:t>那人看着</w:t>
      </w:r>
      <w:r w:rsidR="007C4410">
        <w:rPr>
          <w:rFonts w:hint="eastAsia"/>
        </w:rPr>
        <w:t>这景象，沉默了良久。</w:t>
      </w:r>
    </w:p>
    <w:p w14:paraId="75763184" w14:textId="77777777" w:rsidR="00CE659C" w:rsidRDefault="005C4F0C">
      <w:r>
        <w:rPr>
          <w:rFonts w:hint="eastAsia"/>
        </w:rPr>
        <w:t>待到剑胎安静下来后，他</w:t>
      </w:r>
      <w:r w:rsidR="007C4410">
        <w:rPr>
          <w:rFonts w:hint="eastAsia"/>
        </w:rPr>
        <w:t>才</w:t>
      </w:r>
      <w:r>
        <w:rPr>
          <w:rFonts w:hint="eastAsia"/>
        </w:rPr>
        <w:t>对陆三阴道：</w:t>
      </w:r>
      <w:r w:rsidR="007A6CFF">
        <w:rPr>
          <w:rFonts w:hint="eastAsia"/>
        </w:rPr>
        <w:t>“传闻圣人陨落时，其血浸染木石</w:t>
      </w:r>
      <w:r w:rsidR="00135FEA">
        <w:rPr>
          <w:rFonts w:hint="eastAsia"/>
        </w:rPr>
        <w:t>之上，木石亦悲，泣血百年，结成剑胎，此鬼斧神工之作，可遇而不可求，如今剑胎大成，便在数日之间，你又何必急于一时</w:t>
      </w:r>
      <w:r w:rsidR="007A6CFF">
        <w:rPr>
          <w:rFonts w:hint="eastAsia"/>
        </w:rPr>
        <w:t>。”</w:t>
      </w:r>
    </w:p>
    <w:p w14:paraId="52568C03" w14:textId="77777777" w:rsidR="00E749F8" w:rsidRDefault="0016541C">
      <w:r>
        <w:rPr>
          <w:rFonts w:hint="eastAsia"/>
        </w:rPr>
        <w:t>陆三阴冷冷说道：</w:t>
      </w:r>
      <w:r w:rsidR="00E749F8">
        <w:rPr>
          <w:rFonts w:hint="eastAsia"/>
        </w:rPr>
        <w:t>“我以血沐剑三年，剑胎便是我的，我要何时取剑，何须你来操心？”</w:t>
      </w:r>
    </w:p>
    <w:p w14:paraId="5D46410E" w14:textId="77777777" w:rsidR="0040326E" w:rsidRDefault="00061309">
      <w:r>
        <w:rPr>
          <w:rFonts w:hint="eastAsia"/>
        </w:rPr>
        <w:t>那人说道：</w:t>
      </w:r>
      <w:r w:rsidR="00A304BE">
        <w:rPr>
          <w:rFonts w:hint="eastAsia"/>
        </w:rPr>
        <w:t>“梧桐结剑，</w:t>
      </w:r>
      <w:r w:rsidR="008E3891">
        <w:rPr>
          <w:rFonts w:hint="eastAsia"/>
        </w:rPr>
        <w:t>百年乃成，乃七</w:t>
      </w:r>
      <w:r w:rsidR="007374F6">
        <w:rPr>
          <w:rFonts w:hint="eastAsia"/>
        </w:rPr>
        <w:t>宝之</w:t>
      </w:r>
      <w:r w:rsidR="00731CEC">
        <w:rPr>
          <w:rFonts w:hint="eastAsia"/>
        </w:rPr>
        <w:t>一，</w:t>
      </w:r>
      <w:r w:rsidR="007A5C6B">
        <w:rPr>
          <w:rFonts w:hint="eastAsia"/>
        </w:rPr>
        <w:t>两境修道者莫不以集七宝，斩断层，见渊青为最终目标，你却想毁掉七宝</w:t>
      </w:r>
      <w:r w:rsidR="00F408C9">
        <w:rPr>
          <w:rFonts w:hint="eastAsia"/>
        </w:rPr>
        <w:t>，我又岂能坐视不理？</w:t>
      </w:r>
      <w:r w:rsidR="00A304BE">
        <w:rPr>
          <w:rFonts w:hint="eastAsia"/>
        </w:rPr>
        <w:t>”</w:t>
      </w:r>
    </w:p>
    <w:p w14:paraId="6B3A9A7D" w14:textId="77777777" w:rsidR="00B64EB9" w:rsidRPr="00106859" w:rsidRDefault="00B64EB9" w:rsidP="00B64EB9">
      <w:r>
        <w:rPr>
          <w:rFonts w:hint="eastAsia"/>
        </w:rPr>
        <w:t>陆三阴没有表示什么，</w:t>
      </w:r>
      <w:r w:rsidR="0024586F">
        <w:rPr>
          <w:rFonts w:hint="eastAsia"/>
        </w:rPr>
        <w:t>他在这里守剑三年，若非感知纤纤有难，他又怎会如此割舍</w:t>
      </w:r>
      <w:r>
        <w:rPr>
          <w:rFonts w:hint="eastAsia"/>
        </w:rPr>
        <w:t>。</w:t>
      </w:r>
    </w:p>
    <w:p w14:paraId="42459689" w14:textId="77777777" w:rsidR="00B64EB9" w:rsidRDefault="00B64EB9" w:rsidP="00B64EB9">
      <w:r>
        <w:rPr>
          <w:rFonts w:hint="eastAsia"/>
        </w:rPr>
        <w:t>那人看着陆三阴，神色平静，说道：“二十年前，我途经成处，见此剑胎，不敢惊扰，我就此谪居山北，每年来此一观，待其剑成。”</w:t>
      </w:r>
    </w:p>
    <w:p w14:paraId="02ACD99E" w14:textId="77777777" w:rsidR="00B64EB9" w:rsidRDefault="002E08B9" w:rsidP="00B64EB9">
      <w:r>
        <w:rPr>
          <w:rFonts w:hint="eastAsia"/>
        </w:rPr>
        <w:t>这句话</w:t>
      </w:r>
      <w:r w:rsidR="00B64EB9">
        <w:rPr>
          <w:rFonts w:hint="eastAsia"/>
        </w:rPr>
        <w:t>没有说谎的成份，这个人谪居山北是事实，虽然没有见过，但陆三阴清楚的知道这个人是存在的，所以他刚才看到这人时，才会说出那句话。</w:t>
      </w:r>
    </w:p>
    <w:p w14:paraId="3C253FB1" w14:textId="77777777" w:rsidR="00B64EB9" w:rsidRDefault="00B64EB9" w:rsidP="00B64EB9">
      <w:r>
        <w:rPr>
          <w:rFonts w:hint="eastAsia"/>
        </w:rPr>
        <w:t>你比我想象中的要年轻一些，表示我知道你的存在，但我没见过你，而灰衣人的那句话也是同样的意思。</w:t>
      </w:r>
    </w:p>
    <w:p w14:paraId="7C09331B" w14:textId="77777777" w:rsidR="00B64EB9" w:rsidRPr="007213EA" w:rsidRDefault="00B64EB9" w:rsidP="00B64EB9">
      <w:r>
        <w:rPr>
          <w:rFonts w:hint="eastAsia"/>
        </w:rPr>
        <w:t>他们谪山而居，一者山南，一者山北，虽不曾谋面，但都清楚对方的存在。</w:t>
      </w:r>
    </w:p>
    <w:p w14:paraId="07FA806F" w14:textId="77777777" w:rsidR="00B64EB9" w:rsidRDefault="00B64EB9" w:rsidP="00B64EB9">
      <w:r>
        <w:rPr>
          <w:rFonts w:hint="eastAsia"/>
        </w:rPr>
        <w:t>那人诚恳说道：“三年前，剑胎异动，临近崩毁时，你来了，你以自身精血喂养剑胎，这或许就是天意，我无意抢夺，只是希望你等剑胎大成之时，再取剑胎，方不负这百年光阴所成之剑胎。”</w:t>
      </w:r>
    </w:p>
    <w:p w14:paraId="301DCBE9" w14:textId="77777777" w:rsidR="00B64EB9" w:rsidRDefault="00B64EB9" w:rsidP="00B64EB9">
      <w:r>
        <w:rPr>
          <w:rFonts w:hint="eastAsia"/>
        </w:rPr>
        <w:t>在他说这些话的时候，陆三阴一直保持着沉默，他想用沉默来获取更多的信息，听到这里，他确信了自己先前的推断，三年沐剑，剑胎已认他为主，只有他能让剑胎蜕变成形。</w:t>
      </w:r>
    </w:p>
    <w:p w14:paraId="02247C38" w14:textId="77777777" w:rsidR="00B64EB9" w:rsidRDefault="00B64EB9" w:rsidP="00B64EB9">
      <w:r>
        <w:rPr>
          <w:rFonts w:hint="eastAsia"/>
        </w:rPr>
        <w:t>当他第一眼看到这人的时候，他就知道自己远不是他的对手，对方不是无意抢剑，而是无法抢夺。</w:t>
      </w:r>
    </w:p>
    <w:p w14:paraId="4CBE2A43" w14:textId="77777777" w:rsidR="00B64EB9" w:rsidRDefault="00B64EB9" w:rsidP="00B64EB9">
      <w:r>
        <w:rPr>
          <w:rFonts w:hint="eastAsia"/>
        </w:rPr>
        <w:t>剑胎认主，便是筹码，陆三阴有些底气，于是微笑说道：“既然是以我自身精血喂养剑胎，在我取走之后一样可以喂养。”</w:t>
      </w:r>
    </w:p>
    <w:p w14:paraId="366835D8" w14:textId="77777777" w:rsidR="00B64EB9" w:rsidRDefault="00B64EB9" w:rsidP="00B64EB9">
      <w:r>
        <w:rPr>
          <w:rFonts w:hint="eastAsia"/>
        </w:rPr>
        <w:t>那人摇了摇头，说道：“不可能的。”</w:t>
      </w:r>
    </w:p>
    <w:p w14:paraId="56E6605B" w14:textId="77777777" w:rsidR="00B64EB9" w:rsidRDefault="00B64EB9" w:rsidP="00B64EB9">
      <w:r>
        <w:rPr>
          <w:rFonts w:hint="eastAsia"/>
        </w:rPr>
        <w:t>陆三阴问道：“为什么？”</w:t>
      </w:r>
    </w:p>
    <w:p w14:paraId="5F0B686F" w14:textId="77777777" w:rsidR="00B64EB9" w:rsidRDefault="00B64EB9" w:rsidP="00B64EB9">
      <w:r>
        <w:rPr>
          <w:rFonts w:hint="eastAsia"/>
        </w:rPr>
        <w:t>那人说道：“梧桐结剑，百年乃成，这不是天生地养，而是因为此地是百年一遇的剑穴。”</w:t>
      </w:r>
    </w:p>
    <w:p w14:paraId="53B2614F" w14:textId="77777777" w:rsidR="00B64EB9" w:rsidRDefault="00B64EB9" w:rsidP="00B64EB9">
      <w:r>
        <w:rPr>
          <w:rFonts w:hint="eastAsia"/>
        </w:rPr>
        <w:t>陆三阴不禁好奇起来，问道：“剑穴是什么东西？”</w:t>
      </w:r>
    </w:p>
    <w:p w14:paraId="7D4BFE9E" w14:textId="77777777" w:rsidR="00B64EB9" w:rsidRDefault="00B64EB9" w:rsidP="00B64EB9">
      <w:r>
        <w:rPr>
          <w:rFonts w:hint="eastAsia"/>
        </w:rPr>
        <w:t>那人如实说道：“剑穴就是没有散去的庞大如山的剑意。”</w:t>
      </w:r>
    </w:p>
    <w:p w14:paraId="6773FB51" w14:textId="77777777" w:rsidR="00B64EB9" w:rsidRDefault="00B64EB9" w:rsidP="00B64EB9">
      <w:r>
        <w:rPr>
          <w:rFonts w:hint="eastAsia"/>
        </w:rPr>
        <w:t>剑意，就是无形的剑气，就是以剑为形而发出的能量。</w:t>
      </w:r>
    </w:p>
    <w:p w14:paraId="677D3F72" w14:textId="77777777" w:rsidR="00B64EB9" w:rsidRDefault="00B64EB9" w:rsidP="00B64EB9">
      <w:r>
        <w:rPr>
          <w:rFonts w:hint="eastAsia"/>
        </w:rPr>
        <w:t>“不可能吧，且不说剑意是种即性而散的爆发，就算可以，我想这两境所有剑者的剑者加起</w:t>
      </w:r>
      <w:r>
        <w:rPr>
          <w:rFonts w:hint="eastAsia"/>
        </w:rPr>
        <w:lastRenderedPageBreak/>
        <w:t>来，都不可能有庞大如山的剑意吧！”</w:t>
      </w:r>
    </w:p>
    <w:p w14:paraId="4AF7DD44" w14:textId="77777777" w:rsidR="00ED37FC" w:rsidRPr="00A71574" w:rsidRDefault="00E829BA" w:rsidP="00B64EB9">
      <w:r>
        <w:rPr>
          <w:rFonts w:hint="eastAsia"/>
        </w:rPr>
        <w:t>灰衣人看着他的眼睛</w:t>
      </w:r>
      <w:r w:rsidR="00B64EB9">
        <w:rPr>
          <w:rFonts w:hint="eastAsia"/>
        </w:rPr>
        <w:t>，说道：“现在的剑者不可能，</w:t>
      </w:r>
      <w:r>
        <w:rPr>
          <w:rFonts w:hint="eastAsia"/>
        </w:rPr>
        <w:t>那陆渊青呢？</w:t>
      </w:r>
      <w:r w:rsidR="00B64EB9">
        <w:rPr>
          <w:rFonts w:hint="eastAsia"/>
        </w:rPr>
        <w:t>”</w:t>
      </w:r>
    </w:p>
    <w:p w14:paraId="21F06647" w14:textId="77777777" w:rsidR="00ED37FC" w:rsidRDefault="00C36B63" w:rsidP="00B64EB9">
      <w:r>
        <w:rPr>
          <w:rFonts w:hint="eastAsia"/>
        </w:rPr>
        <w:t>陆三阴乍舌，相信了他的话。</w:t>
      </w:r>
    </w:p>
    <w:p w14:paraId="1E906CD7" w14:textId="77777777" w:rsidR="00C36B63" w:rsidRPr="00C36B63" w:rsidRDefault="00C36B63" w:rsidP="00B64EB9">
      <w:r>
        <w:rPr>
          <w:rFonts w:hint="eastAsia"/>
        </w:rPr>
        <w:t>这两境有一个共识，无论什么玄异的事，只是套上陆渊青三个字，人们都会觉得理所当然。</w:t>
      </w:r>
    </w:p>
    <w:p w14:paraId="25AC2CAE" w14:textId="77777777" w:rsidR="00EB6F87" w:rsidRDefault="00EB6F87" w:rsidP="00B64EB9">
      <w:r>
        <w:rPr>
          <w:rFonts w:hint="eastAsia"/>
        </w:rPr>
        <w:t>陆三阴了解了</w:t>
      </w:r>
      <w:r w:rsidR="00B64EB9">
        <w:rPr>
          <w:rFonts w:hint="eastAsia"/>
        </w:rPr>
        <w:t>灰衣人的</w:t>
      </w:r>
      <w:r w:rsidR="00A8312C">
        <w:rPr>
          <w:rFonts w:hint="eastAsia"/>
        </w:rPr>
        <w:t>决心，剑胎对于这些考古者来说太过重要，灰衣人不可能退让。</w:t>
      </w:r>
    </w:p>
    <w:p w14:paraId="593AC801" w14:textId="77777777" w:rsidR="00B64EB9" w:rsidRDefault="00B64EB9" w:rsidP="00B64EB9">
      <w:r>
        <w:rPr>
          <w:rFonts w:hint="eastAsia"/>
        </w:rPr>
        <w:t>但他也有不可能退让的理由，于是他问道：“如果我非要摘剑呢？”</w:t>
      </w:r>
    </w:p>
    <w:p w14:paraId="3F17C26D" w14:textId="77777777" w:rsidR="00BC700F" w:rsidRDefault="007A6CFF">
      <w:r>
        <w:rPr>
          <w:rFonts w:hint="eastAsia"/>
        </w:rPr>
        <w:t>那人神色一凛，似有怒意，</w:t>
      </w:r>
      <w:r w:rsidR="0078178B">
        <w:rPr>
          <w:rFonts w:hint="eastAsia"/>
        </w:rPr>
        <w:t>说道：</w:t>
      </w:r>
      <w:r>
        <w:rPr>
          <w:rFonts w:hint="eastAsia"/>
        </w:rPr>
        <w:t>“</w:t>
      </w:r>
      <w:r w:rsidR="00BC700F">
        <w:rPr>
          <w:rFonts w:hint="eastAsia"/>
        </w:rPr>
        <w:t>那我只能阻止你</w:t>
      </w:r>
      <w:r>
        <w:rPr>
          <w:rFonts w:hint="eastAsia"/>
        </w:rPr>
        <w:t>。”</w:t>
      </w:r>
    </w:p>
    <w:p w14:paraId="0D8AB74D" w14:textId="77777777" w:rsidR="00CE659C" w:rsidRDefault="00697B1B">
      <w:r>
        <w:rPr>
          <w:rFonts w:hint="eastAsia"/>
        </w:rPr>
        <w:t>陆三阴看了他一眼，问道：“你看起来像那种擅力而不擅智</w:t>
      </w:r>
      <w:r w:rsidR="007A6CFF">
        <w:rPr>
          <w:rFonts w:hint="eastAsia"/>
        </w:rPr>
        <w:t>的人吗？”</w:t>
      </w:r>
    </w:p>
    <w:p w14:paraId="1DA6C770" w14:textId="77777777" w:rsidR="00E81487" w:rsidRDefault="00E81487">
      <w:r>
        <w:rPr>
          <w:rFonts w:hint="eastAsia"/>
        </w:rPr>
        <w:t>擅力，指不是他修为高深，不擅智指不是没有头脑。</w:t>
      </w:r>
    </w:p>
    <w:p w14:paraId="223DCB96" w14:textId="77777777" w:rsidR="00B12745" w:rsidRPr="00806785" w:rsidRDefault="00A022F6">
      <w:r>
        <w:rPr>
          <w:rFonts w:hint="eastAsia"/>
        </w:rPr>
        <w:t>但这是一句问句</w:t>
      </w:r>
      <w:r w:rsidR="00B64C26">
        <w:rPr>
          <w:rFonts w:hint="eastAsia"/>
        </w:rPr>
        <w:t>，</w:t>
      </w:r>
      <w:r>
        <w:rPr>
          <w:rFonts w:hint="eastAsia"/>
        </w:rPr>
        <w:t>所以这句话</w:t>
      </w:r>
      <w:r w:rsidR="00E81487">
        <w:rPr>
          <w:rFonts w:hint="eastAsia"/>
        </w:rPr>
        <w:t>的</w:t>
      </w:r>
      <w:r>
        <w:rPr>
          <w:rFonts w:hint="eastAsia"/>
        </w:rPr>
        <w:t>意思是</w:t>
      </w:r>
      <w:r w:rsidR="000F3070">
        <w:rPr>
          <w:rFonts w:hint="eastAsia"/>
        </w:rPr>
        <w:t>：</w:t>
      </w:r>
      <w:r>
        <w:rPr>
          <w:rFonts w:hint="eastAsia"/>
        </w:rPr>
        <w:t>我知道你不但修为高深，而且智力过人</w:t>
      </w:r>
      <w:r w:rsidR="00806785">
        <w:rPr>
          <w:rFonts w:hint="eastAsia"/>
        </w:rPr>
        <w:t>，</w:t>
      </w:r>
      <w:r w:rsidR="0056610D">
        <w:rPr>
          <w:rFonts w:hint="eastAsia"/>
        </w:rPr>
        <w:t>但</w:t>
      </w:r>
      <w:r w:rsidR="00806785">
        <w:rPr>
          <w:rFonts w:hint="eastAsia"/>
        </w:rPr>
        <w:t>像你这么智慧的人，又怎会不清楚剑胎受我精血饲养，你又有什么办法阻止我？</w:t>
      </w:r>
    </w:p>
    <w:p w14:paraId="37B8004D" w14:textId="77777777" w:rsidR="000D6E60" w:rsidRPr="000D6E60" w:rsidRDefault="000D2649">
      <w:r>
        <w:rPr>
          <w:rFonts w:hint="eastAsia"/>
        </w:rPr>
        <w:t>灰衣人</w:t>
      </w:r>
      <w:r w:rsidR="00681131">
        <w:rPr>
          <w:rFonts w:hint="eastAsia"/>
        </w:rPr>
        <w:t>笑了笑</w:t>
      </w:r>
      <w:r>
        <w:rPr>
          <w:rFonts w:hint="eastAsia"/>
        </w:rPr>
        <w:t>，</w:t>
      </w:r>
      <w:r w:rsidR="007735A7">
        <w:rPr>
          <w:rFonts w:hint="eastAsia"/>
        </w:rPr>
        <w:t>心想这小子的马屁拍得</w:t>
      </w:r>
      <w:r w:rsidR="008F42BB">
        <w:rPr>
          <w:rFonts w:hint="eastAsia"/>
        </w:rPr>
        <w:t>可谓是羚羊挂角，无迹可循。</w:t>
      </w:r>
    </w:p>
    <w:p w14:paraId="28F05667" w14:textId="77777777" w:rsidR="008F42BB" w:rsidRPr="000D6E60" w:rsidRDefault="000D6E60">
      <w:r>
        <w:rPr>
          <w:rFonts w:hint="eastAsia"/>
        </w:rPr>
        <w:t>“我发现你的措词真的很扣人心，只是生死之外，还有很多选择”</w:t>
      </w:r>
    </w:p>
    <w:p w14:paraId="272F6B63" w14:textId="77777777" w:rsidR="00B10ABD" w:rsidRDefault="00173763">
      <w:r>
        <w:rPr>
          <w:rFonts w:hint="eastAsia"/>
        </w:rPr>
        <w:t>这句话说得轻描淡写，却包含着强大的自信</w:t>
      </w:r>
      <w:r w:rsidR="00B10ABD">
        <w:rPr>
          <w:rFonts w:hint="eastAsia"/>
        </w:rPr>
        <w:t>。</w:t>
      </w:r>
    </w:p>
    <w:p w14:paraId="613770C2" w14:textId="77777777" w:rsidR="00B10ABD" w:rsidRPr="00B10ABD" w:rsidRDefault="00B10ABD">
      <w:r>
        <w:rPr>
          <w:rFonts w:hint="eastAsia"/>
        </w:rPr>
        <w:t>生死之外的选择，的确很多，比如说打断你的腿，又或许废你一身修为，然后把你囚禁在此，成为一个养剑的剑奴。</w:t>
      </w:r>
    </w:p>
    <w:p w14:paraId="26ED9A5F" w14:textId="77777777" w:rsidR="006A46BB" w:rsidRDefault="00C044AB">
      <w:r>
        <w:rPr>
          <w:rFonts w:hint="eastAsia"/>
        </w:rPr>
        <w:t>陆三阴只能苦笑，他</w:t>
      </w:r>
      <w:r w:rsidR="007C0F8B">
        <w:rPr>
          <w:rFonts w:hint="eastAsia"/>
        </w:rPr>
        <w:t>明白他的强大，</w:t>
      </w:r>
      <w:r w:rsidR="006A46BB">
        <w:rPr>
          <w:rFonts w:hint="eastAsia"/>
        </w:rPr>
        <w:t>但他更有不得不做的理由。</w:t>
      </w:r>
    </w:p>
    <w:p w14:paraId="0447E477" w14:textId="77777777" w:rsidR="00901F35" w:rsidRDefault="006A46BB">
      <w:r>
        <w:rPr>
          <w:rFonts w:hint="eastAsia"/>
        </w:rPr>
        <w:t>立场已经分明，话已说尽，就没有废话的必要。</w:t>
      </w:r>
    </w:p>
    <w:p w14:paraId="55145450" w14:textId="77777777" w:rsidR="006A46BB" w:rsidRPr="006A46BB" w:rsidRDefault="006A46BB">
      <w:r>
        <w:rPr>
          <w:rFonts w:hint="eastAsia"/>
        </w:rPr>
        <w:t>“看来只能掀桌了。”</w:t>
      </w:r>
    </w:p>
    <w:p w14:paraId="07F36BEA" w14:textId="77777777" w:rsidR="00356B6F" w:rsidRDefault="00D36EE6" w:rsidP="00D36EE6">
      <w:pPr>
        <w:pStyle w:val="ad"/>
        <w:rPr>
          <w:rFonts w:hAnsi="宋体" w:cs="宋体"/>
        </w:rPr>
      </w:pPr>
      <w:r>
        <w:rPr>
          <w:rFonts w:hAnsi="宋体" w:cs="宋体" w:hint="eastAsia"/>
        </w:rPr>
        <w:t>灰衣人</w:t>
      </w:r>
      <w:r w:rsidR="00173E96">
        <w:rPr>
          <w:rFonts w:hAnsi="宋体" w:cs="宋体" w:hint="eastAsia"/>
        </w:rPr>
        <w:t>闻言</w:t>
      </w:r>
      <w:r w:rsidR="0017558E">
        <w:rPr>
          <w:rFonts w:hAnsi="宋体" w:cs="宋体" w:hint="eastAsia"/>
        </w:rPr>
        <w:t>，</w:t>
      </w:r>
      <w:r w:rsidRPr="00274CF9">
        <w:rPr>
          <w:rFonts w:hAnsi="宋体" w:cs="宋体" w:hint="eastAsia"/>
        </w:rPr>
        <w:t>沉默片刻，</w:t>
      </w:r>
      <w:r w:rsidR="0017558E">
        <w:rPr>
          <w:rFonts w:hAnsi="宋体" w:cs="宋体" w:hint="eastAsia"/>
        </w:rPr>
        <w:t>也</w:t>
      </w:r>
      <w:r w:rsidR="00356B6F">
        <w:rPr>
          <w:rFonts w:hAnsi="宋体" w:cs="宋体" w:hint="eastAsia"/>
        </w:rPr>
        <w:t>不再多言。</w:t>
      </w:r>
    </w:p>
    <w:p w14:paraId="207FA43C" w14:textId="77777777" w:rsidR="00D36EE6" w:rsidRPr="00274CF9" w:rsidRDefault="00356B6F" w:rsidP="00D36EE6">
      <w:pPr>
        <w:pStyle w:val="ad"/>
        <w:rPr>
          <w:rFonts w:hAnsi="宋体" w:cs="宋体"/>
        </w:rPr>
      </w:pPr>
      <w:r>
        <w:rPr>
          <w:rFonts w:hAnsi="宋体" w:cs="宋体" w:hint="eastAsia"/>
        </w:rPr>
        <w:t>他</w:t>
      </w:r>
      <w:r w:rsidR="00805ACA">
        <w:rPr>
          <w:rFonts w:hAnsi="宋体" w:cs="宋体" w:hint="eastAsia"/>
        </w:rPr>
        <w:t>漠然凝视着陆三阴</w:t>
      </w:r>
      <w:r>
        <w:rPr>
          <w:rFonts w:hAnsi="宋体" w:cs="宋体" w:hint="eastAsia"/>
        </w:rPr>
        <w:t>，并指成剑。</w:t>
      </w:r>
    </w:p>
    <w:p w14:paraId="5BCC5C6D" w14:textId="77777777" w:rsidR="00D36EE6" w:rsidRPr="00274CF9" w:rsidRDefault="00D36EE6" w:rsidP="00D36EE6">
      <w:pPr>
        <w:pStyle w:val="ad"/>
        <w:rPr>
          <w:rFonts w:hAnsi="宋体" w:cs="宋体"/>
        </w:rPr>
      </w:pPr>
      <w:r w:rsidRPr="00274CF9">
        <w:rPr>
          <w:rFonts w:hAnsi="宋体" w:cs="宋体" w:hint="eastAsia"/>
        </w:rPr>
        <w:t>只是这样一个</w:t>
      </w:r>
      <w:r w:rsidR="00C5264C">
        <w:rPr>
          <w:rFonts w:hAnsi="宋体" w:cs="宋体" w:hint="eastAsia"/>
        </w:rPr>
        <w:t>并指的</w:t>
      </w:r>
      <w:r w:rsidR="00F241A3">
        <w:rPr>
          <w:rFonts w:hAnsi="宋体" w:cs="宋体" w:hint="eastAsia"/>
        </w:rPr>
        <w:t>简单</w:t>
      </w:r>
      <w:r w:rsidRPr="00274CF9">
        <w:rPr>
          <w:rFonts w:hAnsi="宋体" w:cs="宋体" w:hint="eastAsia"/>
        </w:rPr>
        <w:t>动作，</w:t>
      </w:r>
      <w:r w:rsidR="00F241A3">
        <w:rPr>
          <w:rFonts w:hAnsi="宋体" w:cs="宋体" w:hint="eastAsia"/>
        </w:rPr>
        <w:t>便让陆三阴产生了极大的压力</w:t>
      </w:r>
      <w:r w:rsidRPr="00274CF9">
        <w:rPr>
          <w:rFonts w:hAnsi="宋体" w:cs="宋体" w:hint="eastAsia"/>
        </w:rPr>
        <w:t>。</w:t>
      </w:r>
    </w:p>
    <w:p w14:paraId="4A029824" w14:textId="77777777" w:rsidR="00D36EE6" w:rsidRPr="00274CF9" w:rsidRDefault="00F241A3" w:rsidP="00D36EE6">
      <w:pPr>
        <w:pStyle w:val="ad"/>
        <w:rPr>
          <w:rFonts w:hAnsi="宋体" w:cs="宋体"/>
        </w:rPr>
      </w:pPr>
      <w:r>
        <w:rPr>
          <w:rFonts w:hAnsi="宋体" w:cs="宋体" w:hint="eastAsia"/>
        </w:rPr>
        <w:t>眼前这个神情落拓的中年人</w:t>
      </w:r>
      <w:r w:rsidR="004732B8">
        <w:rPr>
          <w:rFonts w:hAnsi="宋体" w:cs="宋体" w:hint="eastAsia"/>
        </w:rPr>
        <w:t>，此刻爆发出一股宗师级的强大气息</w:t>
      </w:r>
      <w:r w:rsidR="00D36EE6" w:rsidRPr="00274CF9">
        <w:rPr>
          <w:rFonts w:hAnsi="宋体" w:cs="宋体" w:hint="eastAsia"/>
        </w:rPr>
        <w:t>。</w:t>
      </w:r>
    </w:p>
    <w:p w14:paraId="60936F0C" w14:textId="77777777" w:rsidR="00D36EE6" w:rsidRPr="00274CF9" w:rsidRDefault="007A3976" w:rsidP="00D36EE6">
      <w:pPr>
        <w:pStyle w:val="ad"/>
        <w:rPr>
          <w:rFonts w:hAnsi="宋体" w:cs="宋体"/>
        </w:rPr>
      </w:pPr>
      <w:r>
        <w:rPr>
          <w:rFonts w:hAnsi="宋体" w:cs="宋体" w:hint="eastAsia"/>
        </w:rPr>
        <w:t>陆三阴</w:t>
      </w:r>
      <w:r w:rsidR="00D36EE6" w:rsidRPr="00274CF9">
        <w:rPr>
          <w:rFonts w:hAnsi="宋体" w:cs="宋体" w:hint="eastAsia"/>
        </w:rPr>
        <w:t>神情严肃，</w:t>
      </w:r>
      <w:r w:rsidR="00C1635F">
        <w:rPr>
          <w:rFonts w:hint="eastAsia"/>
        </w:rPr>
        <w:t>紧握住剑柄，随时准备拔出</w:t>
      </w:r>
      <w:r w:rsidR="00F06E4D">
        <w:rPr>
          <w:rFonts w:hint="eastAsia"/>
        </w:rPr>
        <w:t>。</w:t>
      </w:r>
    </w:p>
    <w:p w14:paraId="131814A0" w14:textId="77777777" w:rsidR="00D36EE6" w:rsidRDefault="007A3976" w:rsidP="00D36EE6">
      <w:pPr>
        <w:pStyle w:val="ad"/>
        <w:rPr>
          <w:rFonts w:hAnsi="宋体" w:cs="宋体"/>
        </w:rPr>
      </w:pPr>
      <w:r>
        <w:rPr>
          <w:rFonts w:hAnsi="宋体" w:cs="宋体" w:hint="eastAsia"/>
        </w:rPr>
        <w:t>他知道灰衣人是自己</w:t>
      </w:r>
      <w:r w:rsidR="00D36EE6" w:rsidRPr="00274CF9">
        <w:rPr>
          <w:rFonts w:hAnsi="宋体" w:cs="宋体" w:hint="eastAsia"/>
        </w:rPr>
        <w:t>所遇过的最强之敌，他</w:t>
      </w:r>
      <w:r>
        <w:rPr>
          <w:rFonts w:hAnsi="宋体" w:cs="宋体" w:hint="eastAsia"/>
        </w:rPr>
        <w:t>也</w:t>
      </w:r>
      <w:r w:rsidR="00D36EE6" w:rsidRPr="00274CF9">
        <w:rPr>
          <w:rFonts w:hAnsi="宋体" w:cs="宋体" w:hint="eastAsia"/>
        </w:rPr>
        <w:t>知道</w:t>
      </w:r>
      <w:r>
        <w:rPr>
          <w:rFonts w:hAnsi="宋体" w:cs="宋体" w:hint="eastAsia"/>
        </w:rPr>
        <w:t>灰衣人对他不可能有什么留手</w:t>
      </w:r>
      <w:r w:rsidR="006643F5">
        <w:rPr>
          <w:rFonts w:hAnsi="宋体" w:cs="宋体" w:hint="eastAsia"/>
        </w:rPr>
        <w:t>，所以他提前握住了剑柄，因为他知道动手之后，他可能</w:t>
      </w:r>
      <w:r w:rsidR="0042043D">
        <w:rPr>
          <w:rFonts w:hAnsi="宋体" w:cs="宋体" w:hint="eastAsia"/>
        </w:rPr>
        <w:t>连握住剑柄的机会都没有了</w:t>
      </w:r>
      <w:r w:rsidR="00D36EE6" w:rsidRPr="00274CF9">
        <w:rPr>
          <w:rFonts w:hAnsi="宋体" w:cs="宋体" w:hint="eastAsia"/>
        </w:rPr>
        <w:t>。</w:t>
      </w:r>
    </w:p>
    <w:p w14:paraId="1DDBFBDE" w14:textId="77777777" w:rsidR="00A60CB8" w:rsidRPr="00274CF9" w:rsidRDefault="00A60CB8" w:rsidP="00D36EE6">
      <w:pPr>
        <w:pStyle w:val="ad"/>
        <w:rPr>
          <w:rFonts w:hAnsi="宋体" w:cs="宋体"/>
        </w:rPr>
      </w:pPr>
      <w:r>
        <w:rPr>
          <w:rFonts w:hAnsi="宋体" w:cs="宋体" w:hint="eastAsia"/>
        </w:rPr>
        <w:t>眼前的人，就是这般强大。</w:t>
      </w:r>
    </w:p>
    <w:p w14:paraId="1B5A40E7" w14:textId="77777777" w:rsidR="00D36EE6" w:rsidRPr="00274CF9" w:rsidRDefault="00F06E4D" w:rsidP="00D36EE6">
      <w:pPr>
        <w:pStyle w:val="ad"/>
        <w:rPr>
          <w:rFonts w:hAnsi="宋体" w:cs="宋体"/>
        </w:rPr>
      </w:pPr>
      <w:r>
        <w:rPr>
          <w:rFonts w:hAnsi="宋体" w:cs="宋体" w:hint="eastAsia"/>
        </w:rPr>
        <w:t>但现在，他不能退</w:t>
      </w:r>
      <w:r w:rsidR="00D36EE6" w:rsidRPr="00274CF9">
        <w:rPr>
          <w:rFonts w:hAnsi="宋体" w:cs="宋体" w:hint="eastAsia"/>
        </w:rPr>
        <w:t>。</w:t>
      </w:r>
    </w:p>
    <w:p w14:paraId="70789BCE" w14:textId="77777777" w:rsidR="00D36EE6" w:rsidRPr="00274CF9" w:rsidRDefault="00D36EE6" w:rsidP="00D36EE6">
      <w:pPr>
        <w:pStyle w:val="ad"/>
        <w:rPr>
          <w:rFonts w:hAnsi="宋体" w:cs="宋体"/>
        </w:rPr>
      </w:pPr>
      <w:r w:rsidRPr="00274CF9">
        <w:rPr>
          <w:rFonts w:hAnsi="宋体" w:cs="宋体" w:hint="eastAsia"/>
        </w:rPr>
        <w:t>夜风骤起，两道残影乍现，向着</w:t>
      </w:r>
      <w:r w:rsidR="00A45F0D">
        <w:rPr>
          <w:rFonts w:hAnsi="宋体" w:cs="宋体" w:hint="eastAsia"/>
        </w:rPr>
        <w:t>彼此而去</w:t>
      </w:r>
      <w:r w:rsidRPr="00274CF9">
        <w:rPr>
          <w:rFonts w:hAnsi="宋体" w:cs="宋体" w:hint="eastAsia"/>
        </w:rPr>
        <w:t>。</w:t>
      </w:r>
    </w:p>
    <w:p w14:paraId="5DFE2F63" w14:textId="77777777" w:rsidR="00A45F0D" w:rsidRDefault="00A45F0D" w:rsidP="00D36EE6">
      <w:pPr>
        <w:pStyle w:val="ad"/>
        <w:rPr>
          <w:rFonts w:hAnsi="宋体" w:cs="宋体"/>
        </w:rPr>
      </w:pPr>
      <w:r>
        <w:rPr>
          <w:rFonts w:hAnsi="宋体" w:cs="宋体" w:hint="eastAsia"/>
        </w:rPr>
        <w:t>片刻之后，陆三阴与灰衣人只有一丈之距。</w:t>
      </w:r>
    </w:p>
    <w:p w14:paraId="7B6CC50C" w14:textId="77777777" w:rsidR="00A45F0D" w:rsidRDefault="00A45F0D" w:rsidP="00D36EE6">
      <w:pPr>
        <w:pStyle w:val="ad"/>
        <w:rPr>
          <w:rFonts w:hAnsi="宋体" w:cs="宋体"/>
        </w:rPr>
      </w:pPr>
      <w:r>
        <w:rPr>
          <w:rFonts w:hAnsi="宋体" w:cs="宋体" w:hint="eastAsia"/>
        </w:rPr>
        <w:t>十丈的距离，陆三阴走了三丈，灰衣人走了六丈。</w:t>
      </w:r>
    </w:p>
    <w:p w14:paraId="16D066A1" w14:textId="77777777" w:rsidR="009871E4" w:rsidRDefault="009871E4" w:rsidP="00D36EE6">
      <w:pPr>
        <w:pStyle w:val="ad"/>
        <w:rPr>
          <w:rFonts w:hAnsi="宋体" w:cs="宋体"/>
        </w:rPr>
      </w:pPr>
      <w:r>
        <w:rPr>
          <w:rFonts w:hAnsi="宋体" w:cs="宋体" w:hint="eastAsia"/>
        </w:rPr>
        <w:t>这就是差距，两倍的差距。</w:t>
      </w:r>
    </w:p>
    <w:p w14:paraId="53FDFF56" w14:textId="77777777" w:rsidR="009871E4" w:rsidRPr="00274CF9" w:rsidRDefault="009871E4" w:rsidP="009871E4">
      <w:pPr>
        <w:pStyle w:val="ad"/>
        <w:rPr>
          <w:rFonts w:hAnsi="宋体" w:cs="宋体"/>
        </w:rPr>
      </w:pPr>
      <w:r>
        <w:rPr>
          <w:rFonts w:hAnsi="宋体" w:cs="宋体" w:hint="eastAsia"/>
        </w:rPr>
        <w:t>“疾足</w:t>
      </w:r>
      <w:r w:rsidRPr="00274CF9">
        <w:rPr>
          <w:rFonts w:hAnsi="宋体" w:cs="宋体" w:hint="eastAsia"/>
        </w:rPr>
        <w:t>！”</w:t>
      </w:r>
    </w:p>
    <w:p w14:paraId="52395FB5" w14:textId="77777777" w:rsidR="003411E7" w:rsidRDefault="00754FF8" w:rsidP="00D36EE6">
      <w:pPr>
        <w:pStyle w:val="ad"/>
        <w:rPr>
          <w:rFonts w:hAnsi="宋体" w:cs="宋体"/>
        </w:rPr>
      </w:pPr>
      <w:r>
        <w:rPr>
          <w:rFonts w:hAnsi="宋体" w:cs="宋体" w:hint="eastAsia"/>
        </w:rPr>
        <w:t>陆三阴认出了灰衣人的身法，</w:t>
      </w:r>
      <w:r w:rsidR="00535BC7">
        <w:rPr>
          <w:rFonts w:hAnsi="宋体" w:cs="宋体" w:hint="eastAsia"/>
        </w:rPr>
        <w:t>一瞬之间急驰如电的身法，快他两倍的速度，赫然正是传说中以内元加持身法的疾足</w:t>
      </w:r>
      <w:r w:rsidR="003411E7">
        <w:rPr>
          <w:rFonts w:hAnsi="宋体" w:cs="宋体" w:hint="eastAsia"/>
        </w:rPr>
        <w:t>。</w:t>
      </w:r>
    </w:p>
    <w:p w14:paraId="7E1977F2" w14:textId="77777777" w:rsidR="00A45F0D" w:rsidRDefault="00892064" w:rsidP="00D36EE6">
      <w:pPr>
        <w:pStyle w:val="ad"/>
        <w:rPr>
          <w:rFonts w:hAnsi="宋体" w:cs="宋体"/>
        </w:rPr>
      </w:pPr>
      <w:r>
        <w:rPr>
          <w:rFonts w:hAnsi="宋体" w:cs="宋体" w:hint="eastAsia"/>
        </w:rPr>
        <w:t>这代表着灰衣人至少已经触碰到了那道门栏</w:t>
      </w:r>
      <w:r w:rsidR="00535BC7">
        <w:rPr>
          <w:rFonts w:hAnsi="宋体" w:cs="宋体" w:hint="eastAsia"/>
        </w:rPr>
        <w:t>。</w:t>
      </w:r>
    </w:p>
    <w:p w14:paraId="321B6CE9" w14:textId="77777777" w:rsidR="00D36EE6" w:rsidRDefault="00D36EE6" w:rsidP="00D36EE6">
      <w:pPr>
        <w:pStyle w:val="ad"/>
        <w:rPr>
          <w:rFonts w:hAnsi="宋体" w:cs="宋体"/>
        </w:rPr>
      </w:pPr>
      <w:r w:rsidRPr="00274CF9">
        <w:rPr>
          <w:rFonts w:hAnsi="宋体" w:cs="宋体" w:hint="eastAsia"/>
        </w:rPr>
        <w:t>厉风呼啸而起，</w:t>
      </w:r>
      <w:r w:rsidR="00892064">
        <w:rPr>
          <w:rFonts w:hAnsi="宋体" w:cs="宋体" w:hint="eastAsia"/>
        </w:rPr>
        <w:t>绕着灰衣人</w:t>
      </w:r>
      <w:r w:rsidR="009C0EAE">
        <w:rPr>
          <w:rFonts w:hAnsi="宋体" w:cs="宋体" w:hint="eastAsia"/>
        </w:rPr>
        <w:t>的身体狂舞，拂动他</w:t>
      </w:r>
      <w:r w:rsidRPr="00274CF9">
        <w:rPr>
          <w:rFonts w:hAnsi="宋体" w:cs="宋体" w:hint="eastAsia"/>
        </w:rPr>
        <w:t>的衣衫，发出啪啪的碎响，就仿佛有一场暴雨，</w:t>
      </w:r>
      <w:r w:rsidR="009B68DD">
        <w:rPr>
          <w:rFonts w:hAnsi="宋体" w:cs="宋体" w:hint="eastAsia"/>
        </w:rPr>
        <w:t>向着陆三阴涌来</w:t>
      </w:r>
      <w:r w:rsidRPr="00274CF9">
        <w:rPr>
          <w:rFonts w:hAnsi="宋体" w:cs="宋体" w:hint="eastAsia"/>
        </w:rPr>
        <w:t>！</w:t>
      </w:r>
    </w:p>
    <w:p w14:paraId="612DF2FF" w14:textId="77777777" w:rsidR="006702FF" w:rsidRDefault="006702FF" w:rsidP="00D36EE6">
      <w:pPr>
        <w:pStyle w:val="ad"/>
        <w:rPr>
          <w:rFonts w:hAnsi="宋体" w:cs="宋体"/>
        </w:rPr>
      </w:pPr>
      <w:r>
        <w:rPr>
          <w:rFonts w:hAnsi="宋体" w:cs="宋体" w:hint="eastAsia"/>
        </w:rPr>
        <w:t>陆三阴奔力越起，剑锋渐渐露出锋芒，</w:t>
      </w:r>
      <w:r w:rsidR="00F310E2">
        <w:rPr>
          <w:rFonts w:hAnsi="宋体" w:cs="宋体" w:hint="eastAsia"/>
        </w:rPr>
        <w:t>想要完成居高临下的一斩。</w:t>
      </w:r>
    </w:p>
    <w:p w14:paraId="3ACFFDFF" w14:textId="77777777" w:rsidR="00F62427" w:rsidRPr="00F62427" w:rsidRDefault="00A8153E" w:rsidP="00D36EE6">
      <w:pPr>
        <w:pStyle w:val="ad"/>
        <w:rPr>
          <w:rFonts w:hAnsi="宋体" w:cs="宋体"/>
        </w:rPr>
      </w:pPr>
      <w:r>
        <w:rPr>
          <w:rFonts w:hAnsi="宋体" w:cs="宋体" w:hint="eastAsia"/>
        </w:rPr>
        <w:t>然而，灰衣后</w:t>
      </w:r>
      <w:r w:rsidR="00F62427">
        <w:rPr>
          <w:rFonts w:hAnsi="宋体" w:cs="宋体" w:hint="eastAsia"/>
        </w:rPr>
        <w:t>发先至，已然到了他的面前。</w:t>
      </w:r>
    </w:p>
    <w:p w14:paraId="585005EA" w14:textId="77777777" w:rsidR="00751779" w:rsidRDefault="00751779" w:rsidP="00D36EE6">
      <w:pPr>
        <w:pStyle w:val="ad"/>
        <w:rPr>
          <w:rFonts w:hAnsi="宋体" w:cs="宋体"/>
        </w:rPr>
      </w:pPr>
      <w:r>
        <w:rPr>
          <w:rFonts w:hAnsi="宋体" w:cs="宋体" w:hint="eastAsia"/>
        </w:rPr>
        <w:t>灰衣人紧盯着陆三阴的正在出鞘的剑锋，因为这是他唯一的威胁。</w:t>
      </w:r>
    </w:p>
    <w:p w14:paraId="10FFB987" w14:textId="77777777" w:rsidR="00751779" w:rsidRDefault="007E582C" w:rsidP="00D36EE6">
      <w:pPr>
        <w:pStyle w:val="ad"/>
        <w:rPr>
          <w:rFonts w:hAnsi="宋体" w:cs="宋体"/>
        </w:rPr>
      </w:pPr>
      <w:r>
        <w:rPr>
          <w:rFonts w:hAnsi="宋体" w:cs="宋体" w:hint="eastAsia"/>
        </w:rPr>
        <w:t>剑锋每出一寸，便有剑意便强数分，即便是他，也法轻视。</w:t>
      </w:r>
    </w:p>
    <w:p w14:paraId="3D7D2983" w14:textId="77777777" w:rsidR="00BF6F4B" w:rsidRDefault="00050DFD" w:rsidP="00D36EE6">
      <w:pPr>
        <w:pStyle w:val="ad"/>
        <w:rPr>
          <w:rFonts w:hAnsi="宋体" w:cs="宋体"/>
        </w:rPr>
      </w:pPr>
      <w:r>
        <w:rPr>
          <w:rFonts w:hAnsi="宋体" w:cs="宋体" w:hint="eastAsia"/>
        </w:rPr>
        <w:t>然而下一刻，</w:t>
      </w:r>
      <w:r w:rsidR="005D719D">
        <w:rPr>
          <w:rFonts w:hAnsi="宋体" w:cs="宋体" w:hint="eastAsia"/>
        </w:rPr>
        <w:t>陆三阴作了一个意料之外的动作。</w:t>
      </w:r>
    </w:p>
    <w:p w14:paraId="05AE6CA5" w14:textId="77777777" w:rsidR="00846167" w:rsidRPr="00846167" w:rsidRDefault="00846167" w:rsidP="00846167">
      <w:pPr>
        <w:pStyle w:val="3"/>
      </w:pPr>
      <w:r>
        <w:rPr>
          <w:rFonts w:hint="eastAsia"/>
        </w:rPr>
        <w:lastRenderedPageBreak/>
        <w:t>第三章入世之战</w:t>
      </w:r>
    </w:p>
    <w:p w14:paraId="0F8AB88E" w14:textId="77777777" w:rsidR="00050DFD" w:rsidRDefault="00050DFD" w:rsidP="00D36EE6">
      <w:pPr>
        <w:pStyle w:val="ad"/>
        <w:rPr>
          <w:rFonts w:hAnsi="宋体" w:cs="宋体"/>
        </w:rPr>
      </w:pPr>
      <w:r>
        <w:rPr>
          <w:rFonts w:hAnsi="宋体" w:cs="宋体" w:hint="eastAsia"/>
        </w:rPr>
        <w:t>陆三阴握剑鞘的手突然松开，握着剑柄的手也突然松开，长剑从他手中掉落，一直凝视着剑锋的灰衣人怔了一下。</w:t>
      </w:r>
    </w:p>
    <w:p w14:paraId="57D6E56B" w14:textId="77777777" w:rsidR="00386FD2" w:rsidRDefault="00124A8B" w:rsidP="00D36EE6">
      <w:pPr>
        <w:pStyle w:val="ad"/>
        <w:rPr>
          <w:rFonts w:hAnsi="宋体" w:cs="宋体"/>
        </w:rPr>
      </w:pPr>
      <w:r>
        <w:rPr>
          <w:rFonts w:hAnsi="宋体" w:cs="宋体" w:hint="eastAsia"/>
        </w:rPr>
        <w:t>一瞬迟疑，陆三阴的拳头已经砸在了他的鼻梁之上。</w:t>
      </w:r>
    </w:p>
    <w:p w14:paraId="6A2C1ECC" w14:textId="77777777" w:rsidR="00124A8B" w:rsidRDefault="00124A8B" w:rsidP="00D36EE6">
      <w:pPr>
        <w:pStyle w:val="ad"/>
        <w:rPr>
          <w:rFonts w:hAnsi="宋体" w:cs="宋体"/>
        </w:rPr>
      </w:pPr>
      <w:r>
        <w:rPr>
          <w:rFonts w:hAnsi="宋体" w:cs="宋体" w:hint="eastAsia"/>
        </w:rPr>
        <w:t>与此同时，他也一掌击出，但陆三阴早有准备，掌与掌相对，陆三阴被击飞数丈</w:t>
      </w:r>
      <w:r w:rsidR="009B3500">
        <w:rPr>
          <w:rFonts w:hAnsi="宋体" w:cs="宋体" w:hint="eastAsia"/>
        </w:rPr>
        <w:t>，灰衣人</w:t>
      </w:r>
      <w:r>
        <w:rPr>
          <w:rFonts w:hAnsi="宋体" w:cs="宋体" w:hint="eastAsia"/>
        </w:rPr>
        <w:t>退了一丈。</w:t>
      </w:r>
    </w:p>
    <w:p w14:paraId="39A66BA6" w14:textId="77777777" w:rsidR="00124A8B" w:rsidRDefault="00C15D50" w:rsidP="00D36EE6">
      <w:pPr>
        <w:pStyle w:val="ad"/>
        <w:rPr>
          <w:rFonts w:hAnsi="宋体" w:cs="宋体"/>
        </w:rPr>
      </w:pPr>
      <w:r>
        <w:rPr>
          <w:rFonts w:hAnsi="宋体" w:cs="宋体" w:hint="eastAsia"/>
        </w:rPr>
        <w:t>这时候，那口青色的剑，落到了地上，插入秋叶铺满的泥土上。</w:t>
      </w:r>
    </w:p>
    <w:p w14:paraId="407C9C97" w14:textId="77777777" w:rsidR="00C15D50" w:rsidRDefault="00C15D50" w:rsidP="00D36EE6">
      <w:pPr>
        <w:pStyle w:val="ad"/>
        <w:rPr>
          <w:rFonts w:hAnsi="宋体" w:cs="宋体"/>
        </w:rPr>
      </w:pPr>
      <w:r>
        <w:rPr>
          <w:rFonts w:hAnsi="宋体" w:cs="宋体" w:hint="eastAsia"/>
        </w:rPr>
        <w:t>剑，仍未出鞘。</w:t>
      </w:r>
    </w:p>
    <w:p w14:paraId="07902C2B" w14:textId="77777777" w:rsidR="004507F3" w:rsidRDefault="004507F3" w:rsidP="00D36EE6">
      <w:pPr>
        <w:pStyle w:val="ad"/>
        <w:rPr>
          <w:rFonts w:hAnsi="宋体" w:cs="宋体"/>
        </w:rPr>
      </w:pPr>
      <w:r>
        <w:rPr>
          <w:rFonts w:hAnsi="宋体" w:cs="宋体" w:hint="eastAsia"/>
        </w:rPr>
        <w:t>灰衣人擦掉鼻间流出的血</w:t>
      </w:r>
      <w:r w:rsidR="004A5EEE">
        <w:rPr>
          <w:rFonts w:hAnsi="宋体" w:cs="宋体" w:hint="eastAsia"/>
        </w:rPr>
        <w:t>，</w:t>
      </w:r>
      <w:r w:rsidR="00B94B7B">
        <w:rPr>
          <w:rFonts w:hAnsi="宋体" w:cs="宋体" w:hint="eastAsia"/>
        </w:rPr>
        <w:t>漠然凝视着他</w:t>
      </w:r>
      <w:r>
        <w:rPr>
          <w:rFonts w:hAnsi="宋体" w:cs="宋体" w:hint="eastAsia"/>
        </w:rPr>
        <w:t>，眼中虽有怒火，但神情仍显平静。</w:t>
      </w:r>
    </w:p>
    <w:p w14:paraId="40FB22E5" w14:textId="77777777" w:rsidR="00A52523" w:rsidRDefault="00D12C59" w:rsidP="00D36EE6">
      <w:pPr>
        <w:pStyle w:val="ad"/>
        <w:rPr>
          <w:rFonts w:hAnsi="宋体" w:cs="宋体"/>
        </w:rPr>
      </w:pPr>
      <w:r>
        <w:rPr>
          <w:rFonts w:hAnsi="宋体" w:cs="宋体" w:hint="eastAsia"/>
        </w:rPr>
        <w:t>片刻之后，他的目光落到了，插在地上的那口剑上，问</w:t>
      </w:r>
      <w:r w:rsidR="005B1CDA">
        <w:rPr>
          <w:rFonts w:hAnsi="宋体" w:cs="宋体" w:hint="eastAsia"/>
        </w:rPr>
        <w:t>道：</w:t>
      </w:r>
      <w:r w:rsidR="002F0273">
        <w:rPr>
          <w:rFonts w:hAnsi="宋体" w:cs="宋体" w:hint="eastAsia"/>
        </w:rPr>
        <w:t>“</w:t>
      </w:r>
      <w:r w:rsidR="00D21817">
        <w:rPr>
          <w:rFonts w:hAnsi="宋体" w:cs="宋体" w:hint="eastAsia"/>
        </w:rPr>
        <w:t>就为了这一拳，有必要吗？</w:t>
      </w:r>
      <w:r w:rsidR="002F0273">
        <w:rPr>
          <w:rFonts w:hAnsi="宋体" w:cs="宋体" w:hint="eastAsia"/>
        </w:rPr>
        <w:t>”</w:t>
      </w:r>
    </w:p>
    <w:p w14:paraId="7D768AA6" w14:textId="77777777" w:rsidR="000C3AE9" w:rsidRDefault="00710019" w:rsidP="00D36EE6">
      <w:pPr>
        <w:pStyle w:val="ad"/>
        <w:rPr>
          <w:rFonts w:hAnsi="宋体" w:cs="宋体"/>
        </w:rPr>
      </w:pPr>
      <w:r>
        <w:rPr>
          <w:rFonts w:hAnsi="宋体" w:cs="宋体" w:hint="eastAsia"/>
        </w:rPr>
        <w:t>他虽然受了一拳，但陆三阴却失了剑，这是极为愚蠢的行为。</w:t>
      </w:r>
    </w:p>
    <w:p w14:paraId="47B1EBE1" w14:textId="77777777" w:rsidR="009F5733" w:rsidRDefault="009F5733" w:rsidP="00D36EE6">
      <w:pPr>
        <w:pStyle w:val="ad"/>
        <w:rPr>
          <w:rFonts w:hAnsi="宋体" w:cs="宋体"/>
        </w:rPr>
      </w:pPr>
      <w:r>
        <w:rPr>
          <w:rFonts w:hint="eastAsia"/>
        </w:rPr>
        <w:t>“反正无论如何我是打不过你的，所以能打一拳是一拳。”</w:t>
      </w:r>
    </w:p>
    <w:p w14:paraId="0FB2EE08" w14:textId="77777777" w:rsidR="00564A34" w:rsidRDefault="00D21817">
      <w:r>
        <w:rPr>
          <w:rFonts w:hint="eastAsia"/>
        </w:rPr>
        <w:t>陆三阴</w:t>
      </w:r>
      <w:r w:rsidR="009F5733">
        <w:rPr>
          <w:rFonts w:hint="eastAsia"/>
        </w:rPr>
        <w:t>这话说得轻描淡写，心中却是得意极了，</w:t>
      </w:r>
      <w:r w:rsidR="003411E7">
        <w:rPr>
          <w:rFonts w:hint="eastAsia"/>
        </w:rPr>
        <w:t>心想难道我要告诉你，我手中的是断剑？</w:t>
      </w:r>
    </w:p>
    <w:p w14:paraId="5E6273D5" w14:textId="77777777" w:rsidR="002A50AE" w:rsidRDefault="002B5DD7">
      <w:r>
        <w:rPr>
          <w:rFonts w:hint="eastAsia"/>
        </w:rPr>
        <w:t>灰衣人看着他的眼睛，问道：</w:t>
      </w:r>
      <w:r w:rsidR="00A52523">
        <w:rPr>
          <w:rFonts w:hint="eastAsia"/>
        </w:rPr>
        <w:t>“哪怕你会死？”</w:t>
      </w:r>
    </w:p>
    <w:p w14:paraId="0202A4CC" w14:textId="77777777" w:rsidR="000C3AE9" w:rsidRDefault="00F34990">
      <w:r>
        <w:rPr>
          <w:rFonts w:hint="eastAsia"/>
        </w:rPr>
        <w:t>陆三阴仍是平静微笑，说道：“</w:t>
      </w:r>
      <w:r w:rsidR="00126EA7">
        <w:rPr>
          <w:rFonts w:hint="eastAsia"/>
        </w:rPr>
        <w:t>死是不</w:t>
      </w:r>
      <w:r w:rsidR="002D24C0">
        <w:rPr>
          <w:rFonts w:hint="eastAsia"/>
        </w:rPr>
        <w:t>可能的，顶</w:t>
      </w:r>
      <w:r w:rsidR="00AE6BC3">
        <w:rPr>
          <w:rFonts w:hint="eastAsia"/>
        </w:rPr>
        <w:t>多</w:t>
      </w:r>
      <w:r w:rsidR="00126EA7">
        <w:rPr>
          <w:rFonts w:hint="eastAsia"/>
        </w:rPr>
        <w:t>凄惨</w:t>
      </w:r>
      <w:r w:rsidR="00AE6BC3">
        <w:rPr>
          <w:rFonts w:hint="eastAsia"/>
        </w:rPr>
        <w:t>点</w:t>
      </w:r>
      <w:r w:rsidR="00126EA7">
        <w:rPr>
          <w:rFonts w:hint="eastAsia"/>
        </w:rPr>
        <w:t>。</w:t>
      </w:r>
      <w:r>
        <w:rPr>
          <w:rFonts w:hint="eastAsia"/>
        </w:rPr>
        <w:t>”</w:t>
      </w:r>
    </w:p>
    <w:p w14:paraId="3A78E799" w14:textId="77777777" w:rsidR="00B83FFD" w:rsidRDefault="00B83FFD">
      <w:r>
        <w:rPr>
          <w:rFonts w:hint="eastAsia"/>
        </w:rPr>
        <w:t>“那我就不客气了。”</w:t>
      </w:r>
    </w:p>
    <w:p w14:paraId="4B59A8FB" w14:textId="77777777" w:rsidR="000C5573" w:rsidRDefault="000C5573">
      <w:r>
        <w:rPr>
          <w:rFonts w:hint="eastAsia"/>
        </w:rPr>
        <w:t>这句话落下的时候，灰衣人的身影变得模糊起来。</w:t>
      </w:r>
    </w:p>
    <w:p w14:paraId="49B49234" w14:textId="77777777" w:rsidR="00052771" w:rsidRDefault="00052771">
      <w:r>
        <w:rPr>
          <w:rFonts w:hint="eastAsia"/>
        </w:rPr>
        <w:t>陆三阴很清楚他的愤怒，</w:t>
      </w:r>
      <w:r w:rsidR="004F2506">
        <w:rPr>
          <w:rFonts w:hint="eastAsia"/>
        </w:rPr>
        <w:t>那股愤怒足以将他撕碎，</w:t>
      </w:r>
      <w:r>
        <w:rPr>
          <w:rFonts w:hint="eastAsia"/>
        </w:rPr>
        <w:t>但他没有退。</w:t>
      </w:r>
    </w:p>
    <w:p w14:paraId="2F59B9BF" w14:textId="77777777" w:rsidR="00904917" w:rsidRDefault="00904917">
      <w:r>
        <w:rPr>
          <w:rFonts w:hint="eastAsia"/>
        </w:rPr>
        <w:t>不退，那便只有进。</w:t>
      </w:r>
    </w:p>
    <w:p w14:paraId="20379A99" w14:textId="77777777" w:rsidR="00F85E34" w:rsidRDefault="00F85E34">
      <w:r>
        <w:rPr>
          <w:rFonts w:hint="eastAsia"/>
        </w:rPr>
        <w:t>这样的信念很可贵，</w:t>
      </w:r>
      <w:r w:rsidR="00884AEC">
        <w:rPr>
          <w:rFonts w:hint="eastAsia"/>
        </w:rPr>
        <w:t>但是</w:t>
      </w:r>
      <w:r>
        <w:rPr>
          <w:rFonts w:hint="eastAsia"/>
        </w:rPr>
        <w:t>眼前的敌人不是靠着信念就可以战胜的。</w:t>
      </w:r>
    </w:p>
    <w:p w14:paraId="10329AA1" w14:textId="77777777" w:rsidR="00D36EE6" w:rsidRDefault="00884AEC">
      <w:r>
        <w:rPr>
          <w:rFonts w:hint="eastAsia"/>
        </w:rPr>
        <w:t>没有任何的悬念，</w:t>
      </w:r>
      <w:r w:rsidR="00F85E34">
        <w:rPr>
          <w:rFonts w:hint="eastAsia"/>
        </w:rPr>
        <w:t>在两人相遇的瞬间，陆三阴</w:t>
      </w:r>
      <w:r w:rsidR="008704B1">
        <w:rPr>
          <w:rFonts w:hint="eastAsia"/>
        </w:rPr>
        <w:t>左胸中掌，立时</w:t>
      </w:r>
      <w:r w:rsidR="00F85E34">
        <w:rPr>
          <w:rFonts w:hint="eastAsia"/>
        </w:rPr>
        <w:t>横飞了出去。</w:t>
      </w:r>
    </w:p>
    <w:p w14:paraId="0062CB10" w14:textId="77777777" w:rsidR="00D36EE6" w:rsidRDefault="00D67A56">
      <w:r>
        <w:rPr>
          <w:rFonts w:hint="eastAsia"/>
        </w:rPr>
        <w:t>一道鲜血从他口中，</w:t>
      </w:r>
      <w:r w:rsidR="004507F3" w:rsidRPr="004507F3">
        <w:rPr>
          <w:rFonts w:hint="eastAsia"/>
        </w:rPr>
        <w:t>喷射出来</w:t>
      </w:r>
      <w:r w:rsidR="000123B6">
        <w:rPr>
          <w:rFonts w:hint="eastAsia"/>
        </w:rPr>
        <w:t>，在晨光下形成一道虹练</w:t>
      </w:r>
      <w:r w:rsidR="004507F3" w:rsidRPr="004507F3">
        <w:rPr>
          <w:rFonts w:hint="eastAsia"/>
        </w:rPr>
        <w:t>。</w:t>
      </w:r>
    </w:p>
    <w:p w14:paraId="6914DD9B" w14:textId="77777777" w:rsidR="00EF3443" w:rsidRDefault="00EF3443">
      <w:r>
        <w:rPr>
          <w:rFonts w:hint="eastAsia"/>
        </w:rPr>
        <w:t>这里有三株梧桐，</w:t>
      </w:r>
      <w:r w:rsidR="00E54A62">
        <w:rPr>
          <w:rFonts w:hint="eastAsia"/>
        </w:rPr>
        <w:t>两盏青灯。</w:t>
      </w:r>
    </w:p>
    <w:p w14:paraId="6086775F" w14:textId="77777777" w:rsidR="002112B9" w:rsidRDefault="002112B9">
      <w:r>
        <w:rPr>
          <w:rFonts w:hint="eastAsia"/>
        </w:rPr>
        <w:t>陆三阴撞在了梧桐树上，树上的青灯落了下来，</w:t>
      </w:r>
      <w:r w:rsidR="00DC12B1">
        <w:rPr>
          <w:rFonts w:hint="eastAsia"/>
        </w:rPr>
        <w:t>倒在尘埃中，成了风中残烛。</w:t>
      </w:r>
    </w:p>
    <w:p w14:paraId="219E6D9A" w14:textId="77777777" w:rsidR="001E2BB1" w:rsidRDefault="001E2BB1">
      <w:r>
        <w:rPr>
          <w:rFonts w:hint="eastAsia"/>
        </w:rPr>
        <w:t>陆三阴依着梧桐树，想伸手擦掉嘴角的鲜血，却发现连手都抬不起来。</w:t>
      </w:r>
    </w:p>
    <w:p w14:paraId="55DF6A9C" w14:textId="77777777" w:rsidR="00317742" w:rsidRDefault="0005666F">
      <w:r>
        <w:rPr>
          <w:rFonts w:hint="eastAsia"/>
        </w:rPr>
        <w:t>他</w:t>
      </w:r>
      <w:r w:rsidR="00317742">
        <w:rPr>
          <w:rFonts w:hint="eastAsia"/>
        </w:rPr>
        <w:t>看向那株结着剑胎的梧桐树</w:t>
      </w:r>
      <w:r>
        <w:rPr>
          <w:rFonts w:hint="eastAsia"/>
        </w:rPr>
        <w:t>，灰衣人就站在那里</w:t>
      </w:r>
      <w:r w:rsidR="002007D0">
        <w:rPr>
          <w:rFonts w:hint="eastAsia"/>
        </w:rPr>
        <w:t>。</w:t>
      </w:r>
    </w:p>
    <w:p w14:paraId="7709CF51" w14:textId="77777777" w:rsidR="0005666F" w:rsidRPr="0005666F" w:rsidRDefault="0005666F">
      <w:r>
        <w:rPr>
          <w:rFonts w:hint="eastAsia"/>
        </w:rPr>
        <w:t>“你果然触碰到了那道门栏</w:t>
      </w:r>
      <w:r w:rsidR="006A11D6">
        <w:rPr>
          <w:rFonts w:hint="eastAsia"/>
        </w:rPr>
        <w:t>。</w:t>
      </w:r>
      <w:r>
        <w:rPr>
          <w:rFonts w:hint="eastAsia"/>
        </w:rPr>
        <w:t>”</w:t>
      </w:r>
    </w:p>
    <w:p w14:paraId="4E633ECD" w14:textId="77777777" w:rsidR="00553C9E" w:rsidRDefault="000F0274" w:rsidP="00553C9E">
      <w:r>
        <w:rPr>
          <w:rFonts w:hint="eastAsia"/>
        </w:rPr>
        <w:t>灰衣人神色漠然，眼中带着怜悯与可惜，说道：“</w:t>
      </w:r>
      <w:r w:rsidR="00553C9E">
        <w:rPr>
          <w:rFonts w:hint="eastAsia"/>
        </w:rPr>
        <w:t>我在你这个年纪的时候，没有你这么高的武功</w:t>
      </w:r>
      <w:r>
        <w:rPr>
          <w:rFonts w:hint="eastAsia"/>
        </w:rPr>
        <w:t>。”</w:t>
      </w:r>
    </w:p>
    <w:p w14:paraId="506D195C" w14:textId="77777777" w:rsidR="00A55459" w:rsidRDefault="00A55459" w:rsidP="00553C9E">
      <w:r>
        <w:rPr>
          <w:rFonts w:hint="eastAsia"/>
        </w:rPr>
        <w:t>“我到你那个年纪的时候，也未比有你这么高的成就。”</w:t>
      </w:r>
    </w:p>
    <w:p w14:paraId="0472C4EE" w14:textId="77777777" w:rsidR="00553C9E" w:rsidRDefault="006B1654" w:rsidP="00553C9E">
      <w:r>
        <w:rPr>
          <w:rFonts w:hint="eastAsia"/>
        </w:rPr>
        <w:t>陆三阴苦笑</w:t>
      </w:r>
      <w:r w:rsidR="00E868AF">
        <w:rPr>
          <w:rFonts w:hint="eastAsia"/>
        </w:rPr>
        <w:t>的时候</w:t>
      </w:r>
      <w:r w:rsidR="00A55459">
        <w:rPr>
          <w:rFonts w:hint="eastAsia"/>
        </w:rPr>
        <w:t>，第二波血涌了出来，只能靠着树，坐到了地上。</w:t>
      </w:r>
    </w:p>
    <w:p w14:paraId="41F97E28" w14:textId="77777777" w:rsidR="008704B1" w:rsidRDefault="008704B1">
      <w:r>
        <w:rPr>
          <w:rFonts w:hint="eastAsia"/>
        </w:rPr>
        <w:t>当代的修行者认为人体有两个极限，一是技之极，二是气之极。</w:t>
      </w:r>
    </w:p>
    <w:p w14:paraId="1B699801" w14:textId="77777777" w:rsidR="008704B1" w:rsidRDefault="008704B1" w:rsidP="008704B1">
      <w:r>
        <w:rPr>
          <w:rFonts w:hint="eastAsia"/>
        </w:rPr>
        <w:t>技，指的是技巧</w:t>
      </w:r>
      <w:r w:rsidR="00146C50">
        <w:rPr>
          <w:rFonts w:hint="eastAsia"/>
        </w:rPr>
        <w:t>，即剑技，战技，本质就是通过技巧和提升身体素质来战胜别人。</w:t>
      </w:r>
    </w:p>
    <w:p w14:paraId="3CF91F2D" w14:textId="77777777" w:rsidR="004B13D0" w:rsidRDefault="00146C50" w:rsidP="008704B1">
      <w:r>
        <w:rPr>
          <w:rFonts w:hint="eastAsia"/>
        </w:rPr>
        <w:t>技之极指的是，人的体质有一个极限，到了一定的程度，要想再进一步，基本是不可能了，这就是人体的第一个极限。</w:t>
      </w:r>
    </w:p>
    <w:p w14:paraId="3C2DDFC2" w14:textId="77777777" w:rsidR="004B13D0" w:rsidRDefault="00146C50" w:rsidP="008704B1">
      <w:r>
        <w:rPr>
          <w:rFonts w:hint="eastAsia"/>
        </w:rPr>
        <w:t>举例</w:t>
      </w:r>
      <w:r w:rsidR="008704B1">
        <w:rPr>
          <w:rFonts w:hint="eastAsia"/>
        </w:rPr>
        <w:t>来说，一</w:t>
      </w:r>
      <w:r>
        <w:rPr>
          <w:rFonts w:hint="eastAsia"/>
        </w:rPr>
        <w:t>个体质平平的人，无论怎样</w:t>
      </w:r>
      <w:r w:rsidR="004B13D0">
        <w:rPr>
          <w:rFonts w:hint="eastAsia"/>
        </w:rPr>
        <w:t>修炼</w:t>
      </w:r>
      <w:r>
        <w:rPr>
          <w:rFonts w:hint="eastAsia"/>
        </w:rPr>
        <w:t>，在力气基本不可能战胜天生神力的人</w:t>
      </w:r>
      <w:r w:rsidR="004B13D0">
        <w:rPr>
          <w:rFonts w:hint="eastAsia"/>
        </w:rPr>
        <w:t>。</w:t>
      </w:r>
    </w:p>
    <w:p w14:paraId="46EDEA38" w14:textId="77777777" w:rsidR="004B13D0" w:rsidRPr="004B13D0" w:rsidRDefault="004B13D0" w:rsidP="008704B1">
      <w:r>
        <w:rPr>
          <w:rFonts w:hint="eastAsia"/>
        </w:rPr>
        <w:t>那么如何在力气在战胜这个天生神力的人呢？</w:t>
      </w:r>
    </w:p>
    <w:p w14:paraId="303F50E5" w14:textId="77777777" w:rsidR="008704B1" w:rsidRDefault="004B13D0">
      <w:r>
        <w:rPr>
          <w:rFonts w:hint="eastAsia"/>
        </w:rPr>
        <w:t>《武经》有云，</w:t>
      </w:r>
      <w:r>
        <w:rPr>
          <w:rStyle w:val="apple-style-span"/>
          <w:rFonts w:hint="eastAsia"/>
          <w:color w:val="000000"/>
          <w:szCs w:val="21"/>
        </w:rPr>
        <w:t>修武之初为炼技，穷人体之极而气生，修行之始也。气盈周身则力源源不绝，气溢体外而成掌风剑气。</w:t>
      </w:r>
    </w:p>
    <w:p w14:paraId="080F1FE9" w14:textId="77777777" w:rsidR="004B13D0" w:rsidRPr="004B13D0" w:rsidRDefault="004B13D0">
      <w:r>
        <w:rPr>
          <w:rFonts w:hint="eastAsia"/>
        </w:rPr>
        <w:t>意思是，当你的战技已经穷究人体的极限的时候，就会产生气，这时候才正式踏入真正的修行，也就是气的修行。</w:t>
      </w:r>
    </w:p>
    <w:p w14:paraId="4747E265" w14:textId="77777777" w:rsidR="004B13D0" w:rsidRDefault="004B13D0">
      <w:r>
        <w:rPr>
          <w:rFonts w:hint="eastAsia"/>
        </w:rPr>
        <w:t>气，强调的是加成，当气盈绕周身运行，则你可以得到源源不绝的力量，本来只能扛百斤之</w:t>
      </w:r>
      <w:r>
        <w:rPr>
          <w:rFonts w:hint="eastAsia"/>
        </w:rPr>
        <w:lastRenderedPageBreak/>
        <w:t>人，由于气的</w:t>
      </w:r>
      <w:r w:rsidR="006C65F9">
        <w:rPr>
          <w:rFonts w:hint="eastAsia"/>
        </w:rPr>
        <w:t>加成，就可以突破这个上限，能扛五百斤，甚至上千斤。</w:t>
      </w:r>
    </w:p>
    <w:p w14:paraId="2BC511BD" w14:textId="77777777" w:rsidR="00444632" w:rsidRDefault="006C65F9">
      <w:r>
        <w:rPr>
          <w:rFonts w:hint="eastAsia"/>
        </w:rPr>
        <w:t>这种加成不单单是在力气上，对于速度亦是如此，将这股气运于足上，那你的速度将有一个质的飞跃，</w:t>
      </w:r>
      <w:r w:rsidR="00444632">
        <w:rPr>
          <w:rFonts w:hint="eastAsia"/>
        </w:rPr>
        <w:t>这就是所谓的疾足。</w:t>
      </w:r>
    </w:p>
    <w:p w14:paraId="4246395B" w14:textId="77777777" w:rsidR="005451BC" w:rsidRDefault="009F4808" w:rsidP="009F4808">
      <w:pPr>
        <w:pStyle w:val="ad"/>
        <w:rPr>
          <w:rFonts w:hAnsi="宋体" w:cs="宋体"/>
        </w:rPr>
      </w:pPr>
      <w:r>
        <w:rPr>
          <w:rFonts w:hAnsi="宋体" w:cs="宋体" w:hint="eastAsia"/>
        </w:rPr>
        <w:t>刚才陆三阴与灰衣人在相距十丈</w:t>
      </w:r>
      <w:r w:rsidR="0074038A">
        <w:rPr>
          <w:rFonts w:hAnsi="宋体" w:cs="宋体" w:hint="eastAsia"/>
        </w:rPr>
        <w:t>，同时</w:t>
      </w:r>
      <w:r w:rsidR="005451BC">
        <w:rPr>
          <w:rFonts w:hAnsi="宋体" w:cs="宋体" w:hint="eastAsia"/>
        </w:rPr>
        <w:t>奔向彼此。</w:t>
      </w:r>
    </w:p>
    <w:p w14:paraId="1B132CA8" w14:textId="77777777" w:rsidR="005451BC" w:rsidRDefault="009F4808" w:rsidP="009F4808">
      <w:pPr>
        <w:pStyle w:val="ad"/>
        <w:rPr>
          <w:rFonts w:hAnsi="宋体" w:cs="宋体"/>
        </w:rPr>
      </w:pPr>
      <w:r>
        <w:rPr>
          <w:rFonts w:hAnsi="宋体" w:cs="宋体" w:hint="eastAsia"/>
        </w:rPr>
        <w:t>陆三阴走了三丈，</w:t>
      </w:r>
      <w:r w:rsidR="00F8132E">
        <w:rPr>
          <w:rFonts w:hAnsi="宋体" w:cs="宋体" w:hint="eastAsia"/>
        </w:rPr>
        <w:t>而</w:t>
      </w:r>
      <w:r>
        <w:rPr>
          <w:rFonts w:hAnsi="宋体" w:cs="宋体" w:hint="eastAsia"/>
        </w:rPr>
        <w:t>运用</w:t>
      </w:r>
      <w:r w:rsidR="004D63BC">
        <w:rPr>
          <w:rFonts w:hAnsi="宋体" w:cs="宋体" w:hint="eastAsia"/>
        </w:rPr>
        <w:t>了</w:t>
      </w:r>
      <w:r>
        <w:rPr>
          <w:rFonts w:hAnsi="宋体" w:cs="宋体" w:hint="eastAsia"/>
        </w:rPr>
        <w:t>疾足的</w:t>
      </w:r>
      <w:r w:rsidR="00E7563A">
        <w:rPr>
          <w:rFonts w:hAnsi="宋体" w:cs="宋体" w:hint="eastAsia"/>
        </w:rPr>
        <w:t>灰衣人前进了六丈，</w:t>
      </w:r>
      <w:r w:rsidR="0040326E">
        <w:rPr>
          <w:rFonts w:hAnsi="宋体" w:cs="宋体" w:hint="eastAsia"/>
        </w:rPr>
        <w:t>速度是陆三阴的两倍</w:t>
      </w:r>
      <w:r w:rsidR="005451BC">
        <w:rPr>
          <w:rFonts w:hAnsi="宋体" w:cs="宋体" w:hint="eastAsia"/>
        </w:rPr>
        <w:t>。</w:t>
      </w:r>
    </w:p>
    <w:p w14:paraId="49A4DF47" w14:textId="77777777" w:rsidR="00EC79C3" w:rsidRDefault="00EC79C3" w:rsidP="009F4808">
      <w:pPr>
        <w:pStyle w:val="ad"/>
        <w:rPr>
          <w:rFonts w:hAnsi="宋体" w:cs="宋体"/>
        </w:rPr>
      </w:pPr>
      <w:r>
        <w:rPr>
          <w:rFonts w:hAnsi="宋体" w:cs="宋体" w:hint="eastAsia"/>
        </w:rPr>
        <w:t>这是修炼战技不可以达到的。</w:t>
      </w:r>
    </w:p>
    <w:p w14:paraId="5516941D" w14:textId="77777777" w:rsidR="009F4808" w:rsidRDefault="0040326E" w:rsidP="009F4808">
      <w:pPr>
        <w:pStyle w:val="ad"/>
        <w:rPr>
          <w:rFonts w:hAnsi="宋体" w:cs="宋体"/>
        </w:rPr>
      </w:pPr>
      <w:r>
        <w:rPr>
          <w:rFonts w:hAnsi="宋体" w:cs="宋体" w:hint="eastAsia"/>
        </w:rPr>
        <w:t>也就是说，通过炼气能够突破人体的第一个极限。</w:t>
      </w:r>
    </w:p>
    <w:p w14:paraId="5E3CF6E6" w14:textId="77777777" w:rsidR="00EC79C3" w:rsidRDefault="00EC79C3" w:rsidP="0040326E">
      <w:pPr>
        <w:pStyle w:val="ad"/>
        <w:rPr>
          <w:rFonts w:hAnsi="宋体" w:cs="宋体"/>
        </w:rPr>
      </w:pPr>
      <w:r>
        <w:rPr>
          <w:rFonts w:hAnsi="宋体" w:cs="宋体" w:hint="eastAsia"/>
        </w:rPr>
        <w:t>然而遗憾的是，穷究人体之极是一回事，用气又是另一回事。</w:t>
      </w:r>
    </w:p>
    <w:p w14:paraId="63D8B1A4" w14:textId="77777777" w:rsidR="0040326E" w:rsidRPr="0040326E" w:rsidRDefault="00EC79C3" w:rsidP="0040326E">
      <w:pPr>
        <w:pStyle w:val="ad"/>
        <w:rPr>
          <w:rFonts w:hAnsi="宋体" w:cs="宋体"/>
        </w:rPr>
      </w:pPr>
      <w:r>
        <w:rPr>
          <w:rFonts w:hAnsi="宋体" w:cs="宋体" w:hint="eastAsia"/>
        </w:rPr>
        <w:t>《武经》又云</w:t>
      </w:r>
      <w:r w:rsidR="00866734">
        <w:rPr>
          <w:rFonts w:hAnsi="宋体" w:cs="宋体" w:hint="eastAsia"/>
        </w:rPr>
        <w:t>：</w:t>
      </w:r>
      <w:r w:rsidR="0040326E" w:rsidRPr="0040326E">
        <w:rPr>
          <w:rFonts w:hAnsi="宋体" w:cs="宋体" w:hint="eastAsia"/>
        </w:rPr>
        <w:t>天下之内，知气而不知用气者，十之有八。</w:t>
      </w:r>
      <w:r w:rsidR="003B66AE">
        <w:rPr>
          <w:rFonts w:hAnsi="宋体" w:cs="宋体" w:hint="eastAsia"/>
        </w:rPr>
        <w:t>余之二者</w:t>
      </w:r>
      <w:r w:rsidR="0040326E" w:rsidRPr="0040326E">
        <w:rPr>
          <w:rFonts w:hAnsi="宋体" w:cs="宋体" w:hint="eastAsia"/>
        </w:rPr>
        <w:t>，</w:t>
      </w:r>
      <w:r w:rsidR="0040326E">
        <w:rPr>
          <w:rFonts w:hAnsi="宋体" w:cs="宋体" w:hint="eastAsia"/>
        </w:rPr>
        <w:t>气盈盈于体，困而不能出，</w:t>
      </w:r>
      <w:r w:rsidR="0040326E" w:rsidRPr="0040326E">
        <w:rPr>
          <w:rFonts w:hAnsi="宋体" w:cs="宋体" w:hint="eastAsia"/>
        </w:rPr>
        <w:t>进可王百里，退可守护一方，谓之天王。</w:t>
      </w:r>
      <w:r w:rsidR="0040326E">
        <w:rPr>
          <w:rFonts w:hAnsi="宋体" w:cs="宋体" w:hint="eastAsia"/>
        </w:rPr>
        <w:t>气溢于体，气溢体外而成掌风剑气，达此境者</w:t>
      </w:r>
      <w:r w:rsidR="0040326E" w:rsidRPr="0040326E">
        <w:rPr>
          <w:rFonts w:hAnsi="宋体" w:cs="宋体" w:hint="eastAsia"/>
        </w:rPr>
        <w:t>，</w:t>
      </w:r>
      <w:r w:rsidR="0040326E">
        <w:rPr>
          <w:rFonts w:hAnsi="宋体" w:cs="宋体" w:hint="eastAsia"/>
        </w:rPr>
        <w:t>又十不足二，</w:t>
      </w:r>
      <w:r w:rsidR="00920FB2">
        <w:rPr>
          <w:rFonts w:hAnsi="宋体" w:cs="宋体" w:hint="eastAsia"/>
        </w:rPr>
        <w:t>世之寥寥，皆有裂土封疆之能，</w:t>
      </w:r>
      <w:r w:rsidR="0040326E" w:rsidRPr="0040326E">
        <w:rPr>
          <w:rFonts w:hAnsi="宋体" w:cs="宋体" w:hint="eastAsia"/>
        </w:rPr>
        <w:t>谓之巨头。</w:t>
      </w:r>
    </w:p>
    <w:p w14:paraId="0B23C37D" w14:textId="77777777" w:rsidR="0040326E" w:rsidRDefault="0040326E" w:rsidP="0040326E">
      <w:pPr>
        <w:pStyle w:val="ad"/>
        <w:rPr>
          <w:rFonts w:hAnsi="宋体" w:cs="宋体"/>
        </w:rPr>
      </w:pPr>
      <w:r>
        <w:rPr>
          <w:rFonts w:hAnsi="宋体" w:cs="宋体" w:hint="eastAsia"/>
        </w:rPr>
        <w:t>也就是说，天下的修行者，能够炼气的十不足二，而这部分人，进可王百里之地，退可守护一方，故而将这部分人称为天王。</w:t>
      </w:r>
    </w:p>
    <w:p w14:paraId="760F3CE4" w14:textId="77777777" w:rsidR="005451BC" w:rsidRDefault="0040326E" w:rsidP="0040326E">
      <w:pPr>
        <w:pStyle w:val="ad"/>
        <w:rPr>
          <w:rFonts w:hAnsi="宋体" w:cs="宋体"/>
        </w:rPr>
      </w:pPr>
      <w:r>
        <w:rPr>
          <w:rFonts w:hAnsi="宋体" w:cs="宋体" w:hint="eastAsia"/>
        </w:rPr>
        <w:t>但炼气也</w:t>
      </w:r>
      <w:r w:rsidR="005451BC">
        <w:rPr>
          <w:rFonts w:hAnsi="宋体" w:cs="宋体" w:hint="eastAsia"/>
        </w:rPr>
        <w:t>是有一个极限的，气盈盈于体，却困不能出，这就是人体的第二个极限。</w:t>
      </w:r>
    </w:p>
    <w:p w14:paraId="419FF6A8" w14:textId="77777777" w:rsidR="0012214C" w:rsidRDefault="0040326E" w:rsidP="0040326E">
      <w:pPr>
        <w:pStyle w:val="ad"/>
        <w:rPr>
          <w:rFonts w:hAnsi="宋体" w:cs="宋体"/>
        </w:rPr>
      </w:pPr>
      <w:r>
        <w:rPr>
          <w:rFonts w:hAnsi="宋体" w:cs="宋体" w:hint="eastAsia"/>
        </w:rPr>
        <w:t>炼气的人中有八成属于这一行列，能突破这一层的人，可以将气凝为掌风剑气等，这样的人世间无几，凤毛麟角般的存在，这类人被称为巨头级高手。</w:t>
      </w:r>
    </w:p>
    <w:p w14:paraId="30C66060" w14:textId="77777777" w:rsidR="0040326E" w:rsidRDefault="003C5798" w:rsidP="0040326E">
      <w:pPr>
        <w:pStyle w:val="ad"/>
        <w:rPr>
          <w:rFonts w:hAnsi="宋体" w:cs="宋体"/>
        </w:rPr>
      </w:pPr>
      <w:r>
        <w:rPr>
          <w:rFonts w:hAnsi="宋体" w:cs="宋体" w:hint="eastAsia"/>
        </w:rPr>
        <w:t>灰衣人刚才施展的疾足，以及</w:t>
      </w:r>
      <w:r w:rsidR="0012214C">
        <w:rPr>
          <w:rFonts w:hAnsi="宋体" w:cs="宋体" w:hint="eastAsia"/>
        </w:rPr>
        <w:t>打在陆三阴身上的那一掌，宣示着他</w:t>
      </w:r>
      <w:r>
        <w:rPr>
          <w:rFonts w:hAnsi="宋体" w:cs="宋体" w:hint="eastAsia"/>
        </w:rPr>
        <w:t>触摸到这个门栏，甚至已经踏入了那个领域。</w:t>
      </w:r>
    </w:p>
    <w:p w14:paraId="456C1871" w14:textId="77777777" w:rsidR="0012214C" w:rsidRPr="003C5798" w:rsidRDefault="0012214C" w:rsidP="0040326E">
      <w:pPr>
        <w:pStyle w:val="ad"/>
        <w:rPr>
          <w:rFonts w:hAnsi="宋体" w:cs="宋体"/>
        </w:rPr>
      </w:pPr>
      <w:r>
        <w:rPr>
          <w:rFonts w:hAnsi="宋体" w:cs="宋体" w:hint="eastAsia"/>
        </w:rPr>
        <w:t>东边渐渐有了曙色，陆三阴苍白的脸显得更在清晰。</w:t>
      </w:r>
    </w:p>
    <w:p w14:paraId="5EF29186" w14:textId="77777777" w:rsidR="00CB7891" w:rsidRDefault="00130826" w:rsidP="00E43F5F">
      <w:r>
        <w:rPr>
          <w:rFonts w:hint="eastAsia"/>
        </w:rPr>
        <w:t>陆三阴</w:t>
      </w:r>
      <w:r w:rsidR="0012214C">
        <w:rPr>
          <w:rFonts w:hint="eastAsia"/>
        </w:rPr>
        <w:t>很清楚自己的处境，但</w:t>
      </w:r>
      <w:r>
        <w:rPr>
          <w:rFonts w:hint="eastAsia"/>
        </w:rPr>
        <w:t>眼中没有恐惧，</w:t>
      </w:r>
      <w:r w:rsidR="00CA3250">
        <w:rPr>
          <w:rFonts w:hint="eastAsia"/>
        </w:rPr>
        <w:t>揉了揉胸口，说道：“</w:t>
      </w:r>
      <w:r w:rsidR="00C14BE5">
        <w:rPr>
          <w:rFonts w:hint="eastAsia"/>
        </w:rPr>
        <w:t>我想在，天下间有几个人在你这个境界</w:t>
      </w:r>
      <w:r w:rsidR="00CA3250">
        <w:rPr>
          <w:rFonts w:hint="eastAsia"/>
        </w:rPr>
        <w:t>。”</w:t>
      </w:r>
    </w:p>
    <w:p w14:paraId="1AC59FCB" w14:textId="77777777" w:rsidR="00454660" w:rsidRDefault="00DA422A" w:rsidP="00E43F5F">
      <w:r>
        <w:rPr>
          <w:rFonts w:hint="eastAsia"/>
        </w:rPr>
        <w:t>灰衣人</w:t>
      </w:r>
      <w:r w:rsidR="00873852">
        <w:rPr>
          <w:rFonts w:hint="eastAsia"/>
        </w:rPr>
        <w:t>神色微变，叹了一口气，带着很深的惋惜，从某种意义上来说，他很欣赏这个年轻人，但是</w:t>
      </w:r>
      <w:r w:rsidR="00741A00">
        <w:rPr>
          <w:rFonts w:hint="eastAsia"/>
        </w:rPr>
        <w:t>陆三阴已经</w:t>
      </w:r>
      <w:r w:rsidR="00873852">
        <w:rPr>
          <w:rFonts w:hint="eastAsia"/>
        </w:rPr>
        <w:t>在猜测他的身份</w:t>
      </w:r>
      <w:r w:rsidR="00741A00">
        <w:rPr>
          <w:rFonts w:hint="eastAsia"/>
        </w:rPr>
        <w:t>了</w:t>
      </w:r>
      <w:r w:rsidR="00873852">
        <w:rPr>
          <w:rFonts w:hint="eastAsia"/>
        </w:rPr>
        <w:t>，</w:t>
      </w:r>
      <w:r w:rsidR="00CD6AE9">
        <w:rPr>
          <w:rFonts w:hint="eastAsia"/>
        </w:rPr>
        <w:t>这就注定了陆三阴接下来的命运会很悲凉。</w:t>
      </w:r>
    </w:p>
    <w:p w14:paraId="2A8FE79E" w14:textId="77777777" w:rsidR="00CD6AE9" w:rsidRDefault="00CD6AE9" w:rsidP="00E43F5F">
      <w:r>
        <w:rPr>
          <w:rFonts w:hint="eastAsia"/>
        </w:rPr>
        <w:t>陆三阴知道这声叹息的意味，他不会死，但一定</w:t>
      </w:r>
      <w:r w:rsidR="0024654B">
        <w:rPr>
          <w:rFonts w:hint="eastAsia"/>
        </w:rPr>
        <w:t>会很惨，于是他笑了出来。</w:t>
      </w:r>
    </w:p>
    <w:p w14:paraId="6DB56D11" w14:textId="77777777" w:rsidR="00DE2A6E" w:rsidRPr="00CD6AE9" w:rsidRDefault="00DE2A6E" w:rsidP="00E43F5F">
      <w:r>
        <w:rPr>
          <w:rFonts w:hint="eastAsia"/>
        </w:rPr>
        <w:t>灰衣人很好奇，问道：“你在笑什么？”</w:t>
      </w:r>
    </w:p>
    <w:p w14:paraId="642608C1" w14:textId="77777777" w:rsidR="00F954A3" w:rsidRDefault="008C6982" w:rsidP="00E43F5F">
      <w:r>
        <w:rPr>
          <w:rFonts w:hint="eastAsia"/>
        </w:rPr>
        <w:t>陆三阴站了起来，而且不再依着大树，他站得很稳，眼神也很坚定，语气中却多了一分狂热。</w:t>
      </w:r>
    </w:p>
    <w:p w14:paraId="222ABD64" w14:textId="77777777" w:rsidR="00C96191" w:rsidRDefault="00C96191" w:rsidP="00E43F5F">
      <w:r>
        <w:rPr>
          <w:rFonts w:hint="eastAsia"/>
        </w:rPr>
        <w:t>他看着灰衣人</w:t>
      </w:r>
      <w:r w:rsidR="00DD6AD8">
        <w:rPr>
          <w:rFonts w:hint="eastAsia"/>
        </w:rPr>
        <w:t>认真</w:t>
      </w:r>
      <w:r>
        <w:rPr>
          <w:rFonts w:hint="eastAsia"/>
        </w:rPr>
        <w:t>说道：“你不会如愿的。”</w:t>
      </w:r>
    </w:p>
    <w:p w14:paraId="5CB060AB" w14:textId="77777777" w:rsidR="00514B70" w:rsidRDefault="00514B70" w:rsidP="00E43F5F">
      <w:r>
        <w:rPr>
          <w:rFonts w:hint="eastAsia"/>
        </w:rPr>
        <w:t>灰衣人脸色微变，</w:t>
      </w:r>
      <w:r w:rsidR="00846089">
        <w:rPr>
          <w:rFonts w:hint="eastAsia"/>
        </w:rPr>
        <w:t>然后他明白了，</w:t>
      </w:r>
      <w:r w:rsidR="002E07AC">
        <w:rPr>
          <w:rFonts w:hint="eastAsia"/>
        </w:rPr>
        <w:t>在第二式的攻击中，陆三阴知道自己没有任何攻击的机会，所以他只是</w:t>
      </w:r>
      <w:r w:rsidR="00650F98">
        <w:rPr>
          <w:rFonts w:hint="eastAsia"/>
        </w:rPr>
        <w:t>象征性的扬了扬手，根本没有出力，而是把所有的力气都放在了防御上。</w:t>
      </w:r>
    </w:p>
    <w:p w14:paraId="75797AED" w14:textId="77777777" w:rsidR="00F917AC" w:rsidRPr="00F917AC" w:rsidRDefault="00F917AC" w:rsidP="00E43F5F">
      <w:r>
        <w:rPr>
          <w:rFonts w:hint="eastAsia"/>
        </w:rPr>
        <w:t>灰衣人很认真的</w:t>
      </w:r>
      <w:r w:rsidR="008C42F9">
        <w:rPr>
          <w:rFonts w:hint="eastAsia"/>
        </w:rPr>
        <w:t>称</w:t>
      </w:r>
      <w:r>
        <w:rPr>
          <w:rFonts w:hint="eastAsia"/>
        </w:rPr>
        <w:t>赞道：“你很聪明。”</w:t>
      </w:r>
    </w:p>
    <w:p w14:paraId="506DCB23" w14:textId="77777777" w:rsidR="00871EE0" w:rsidRDefault="00592328" w:rsidP="009336B9">
      <w:r>
        <w:rPr>
          <w:rFonts w:hint="eastAsia"/>
        </w:rPr>
        <w:t>陆三阴很欣然的接受了他的称赞，说道：“谢谢。”</w:t>
      </w:r>
    </w:p>
    <w:p w14:paraId="1F16CD11" w14:textId="77777777" w:rsidR="00690E1B" w:rsidRDefault="00FD4092" w:rsidP="009336B9">
      <w:r>
        <w:rPr>
          <w:rFonts w:hint="eastAsia"/>
        </w:rPr>
        <w:t>“不用</w:t>
      </w:r>
      <w:r w:rsidR="0075335B">
        <w:rPr>
          <w:rFonts w:hint="eastAsia"/>
        </w:rPr>
        <w:t>谢，因为你很快就不想感谢我了。”</w:t>
      </w:r>
    </w:p>
    <w:p w14:paraId="48C5C65D" w14:textId="77777777" w:rsidR="00DE1750" w:rsidRDefault="00BB1611" w:rsidP="009336B9">
      <w:r>
        <w:rPr>
          <w:rFonts w:hint="eastAsia"/>
        </w:rPr>
        <w:t>灰衣人的杀意已经弥漫开来。</w:t>
      </w:r>
      <w:r w:rsidR="00B16D0A">
        <w:rPr>
          <w:rFonts w:hint="eastAsia"/>
        </w:rPr>
        <w:t xml:space="preserve"> </w:t>
      </w:r>
    </w:p>
    <w:p w14:paraId="6657B8AC" w14:textId="77777777" w:rsidR="00EB1D4A" w:rsidRDefault="00690E1B" w:rsidP="009336B9">
      <w:r>
        <w:rPr>
          <w:rFonts w:hint="eastAsia"/>
        </w:rPr>
        <w:t>陆三阴</w:t>
      </w:r>
      <w:r w:rsidR="00EB1D4A">
        <w:rPr>
          <w:rFonts w:hint="eastAsia"/>
        </w:rPr>
        <w:t>已经有了心里准备，换做平时，他肯定不会这么拼命，但现在他有不得不前进的理由，纤纤还在等着他，所以他不可能停在这里。</w:t>
      </w:r>
    </w:p>
    <w:p w14:paraId="4E5484FC" w14:textId="77777777" w:rsidR="0018625E" w:rsidRDefault="0018625E" w:rsidP="0018625E">
      <w:r>
        <w:rPr>
          <w:rFonts w:hint="eastAsia"/>
        </w:rPr>
        <w:t>他看着灰衣人说道：“我说过了，你做不到，哪怕是死也你做不到。”</w:t>
      </w:r>
    </w:p>
    <w:p w14:paraId="1B7EA3F8" w14:textId="77777777" w:rsidR="0096775C" w:rsidRDefault="0096775C" w:rsidP="009336B9">
      <w:r>
        <w:rPr>
          <w:rFonts w:hint="eastAsia"/>
        </w:rPr>
        <w:t>说这话句的时候，陆三阴屈掌成拳，朝着身边的那棵梧桐树砸去。</w:t>
      </w:r>
    </w:p>
    <w:p w14:paraId="64653490" w14:textId="77777777" w:rsidR="00690E1B" w:rsidRDefault="00FE2D5E" w:rsidP="009336B9">
      <w:r>
        <w:rPr>
          <w:rFonts w:hint="eastAsia"/>
        </w:rPr>
        <w:t>所谓剑穴，就是聚集如穴的剑意。</w:t>
      </w:r>
    </w:p>
    <w:p w14:paraId="199E5F7E" w14:textId="77777777" w:rsidR="004D55B8" w:rsidRDefault="004D55B8" w:rsidP="009336B9">
      <w:r>
        <w:rPr>
          <w:rFonts w:hint="eastAsia"/>
        </w:rPr>
        <w:t>这是灰衣人亲口说的，</w:t>
      </w:r>
      <w:r w:rsidR="005A11B8">
        <w:rPr>
          <w:rFonts w:hint="eastAsia"/>
        </w:rPr>
        <w:t>而要引爆此地的剑气，就是陆三阴此刻要做的。</w:t>
      </w:r>
    </w:p>
    <w:p w14:paraId="6BC21CD1" w14:textId="77777777" w:rsidR="00D2287F" w:rsidRDefault="00D2287F" w:rsidP="009336B9">
      <w:r>
        <w:rPr>
          <w:rFonts w:hint="eastAsia"/>
        </w:rPr>
        <w:t>灰衣人脸色骤变，</w:t>
      </w:r>
      <w:r w:rsidR="004F61B5">
        <w:rPr>
          <w:rFonts w:hint="eastAsia"/>
        </w:rPr>
        <w:t>踏疾</w:t>
      </w:r>
      <w:r w:rsidR="00870FCC">
        <w:rPr>
          <w:rFonts w:hint="eastAsia"/>
        </w:rPr>
        <w:t>足而去，</w:t>
      </w:r>
      <w:r w:rsidR="00FC00D5">
        <w:rPr>
          <w:rFonts w:hint="eastAsia"/>
        </w:rPr>
        <w:t>要阻止陆三阴这个疯狂的举动。</w:t>
      </w:r>
    </w:p>
    <w:p w14:paraId="10D87909" w14:textId="77777777" w:rsidR="00FC00D5" w:rsidRDefault="004F61B5" w:rsidP="009336B9">
      <w:r>
        <w:rPr>
          <w:rFonts w:hint="eastAsia"/>
        </w:rPr>
        <w:t>疾如风，快如电，</w:t>
      </w:r>
      <w:r w:rsidR="00F926CD">
        <w:rPr>
          <w:rFonts w:hint="eastAsia"/>
        </w:rPr>
        <w:t>在晨光中化出一抹残影，</w:t>
      </w:r>
      <w:r w:rsidR="00FB3509">
        <w:rPr>
          <w:rFonts w:hint="eastAsia"/>
        </w:rPr>
        <w:t>瞬间便到了陆三阴面前。</w:t>
      </w:r>
    </w:p>
    <w:p w14:paraId="5BA81287" w14:textId="77777777" w:rsidR="00690E1B" w:rsidRDefault="00690E1B" w:rsidP="009336B9">
      <w:r>
        <w:rPr>
          <w:rFonts w:hint="eastAsia"/>
        </w:rPr>
        <w:t>然而就在此时。</w:t>
      </w:r>
    </w:p>
    <w:p w14:paraId="59DBB117" w14:textId="77777777" w:rsidR="00CF6FF9" w:rsidRDefault="00CF6FF9" w:rsidP="009336B9">
      <w:r>
        <w:rPr>
          <w:rFonts w:hint="eastAsia"/>
        </w:rPr>
        <w:t>陆三阴突然变式，凌</w:t>
      </w:r>
      <w:r w:rsidR="00690E1B">
        <w:rPr>
          <w:rFonts w:hint="eastAsia"/>
        </w:rPr>
        <w:t>空跃</w:t>
      </w:r>
      <w:r>
        <w:rPr>
          <w:rFonts w:hint="eastAsia"/>
        </w:rPr>
        <w:t>起，</w:t>
      </w:r>
      <w:r w:rsidR="00EF3ABF">
        <w:rPr>
          <w:rFonts w:hint="eastAsia"/>
        </w:rPr>
        <w:t>跃到了他的身后。</w:t>
      </w:r>
    </w:p>
    <w:p w14:paraId="5C259659" w14:textId="77777777" w:rsidR="00C52083" w:rsidRDefault="00C52083" w:rsidP="009336B9">
      <w:r>
        <w:rPr>
          <w:rFonts w:hint="eastAsia"/>
        </w:rPr>
        <w:t>灰衣人回头时，陆三阴已然到了另一棵梧桐树下</w:t>
      </w:r>
      <w:r w:rsidR="009329EB">
        <w:rPr>
          <w:rFonts w:hint="eastAsia"/>
        </w:rPr>
        <w:t>。</w:t>
      </w:r>
      <w:r w:rsidR="009329EB">
        <w:rPr>
          <w:rFonts w:hint="eastAsia"/>
        </w:rPr>
        <w:t xml:space="preserve"> </w:t>
      </w:r>
    </w:p>
    <w:p w14:paraId="2905A9C1" w14:textId="77777777" w:rsidR="00805E84" w:rsidRDefault="00805E84" w:rsidP="009336B9">
      <w:r>
        <w:rPr>
          <w:rFonts w:hint="eastAsia"/>
        </w:rPr>
        <w:lastRenderedPageBreak/>
        <w:t>“</w:t>
      </w:r>
      <w:r w:rsidR="009329EB">
        <w:rPr>
          <w:rFonts w:hint="eastAsia"/>
        </w:rPr>
        <w:t>怎会？</w:t>
      </w:r>
      <w:r>
        <w:rPr>
          <w:rFonts w:hint="eastAsia"/>
        </w:rPr>
        <w:t>”</w:t>
      </w:r>
    </w:p>
    <w:p w14:paraId="594E0749" w14:textId="77777777" w:rsidR="00321585" w:rsidRDefault="00DC667F" w:rsidP="009336B9">
      <w:r>
        <w:rPr>
          <w:rFonts w:hint="eastAsia"/>
        </w:rPr>
        <w:t>灰衣人显得</w:t>
      </w:r>
      <w:r w:rsidR="00951775">
        <w:rPr>
          <w:rFonts w:hint="eastAsia"/>
        </w:rPr>
        <w:t>相当惊骇，</w:t>
      </w:r>
      <w:r w:rsidR="00341A8C">
        <w:rPr>
          <w:rFonts w:hint="eastAsia"/>
        </w:rPr>
        <w:t>这样的速度未免太快了，</w:t>
      </w:r>
      <w:r w:rsidR="00321585">
        <w:rPr>
          <w:rFonts w:hint="eastAsia"/>
        </w:rPr>
        <w:t>在没有疾足的情况下怎能做到这一步？</w:t>
      </w:r>
    </w:p>
    <w:p w14:paraId="217A61E0" w14:textId="77777777" w:rsidR="00341A8C" w:rsidRDefault="00095ABF" w:rsidP="009336B9">
      <w:r>
        <w:rPr>
          <w:rFonts w:hint="eastAsia"/>
        </w:rPr>
        <w:t>他有些迷惑，可当他看到陆三阴的下一步的动作时</w:t>
      </w:r>
      <w:r w:rsidR="004C633C">
        <w:rPr>
          <w:rFonts w:hint="eastAsia"/>
        </w:rPr>
        <w:t>，他完全明白了。</w:t>
      </w:r>
    </w:p>
    <w:p w14:paraId="6F09867E" w14:textId="77777777" w:rsidR="004042EA" w:rsidRDefault="004042EA" w:rsidP="009336B9">
      <w:r>
        <w:rPr>
          <w:rFonts w:hint="eastAsia"/>
        </w:rPr>
        <w:t>陆三阴没有选择直接摘剑，而是来到了拿起了插在地上的那口剑</w:t>
      </w:r>
      <w:r w:rsidR="004F55F4">
        <w:rPr>
          <w:rFonts w:hint="eastAsia"/>
        </w:rPr>
        <w:t>，</w:t>
      </w:r>
      <w:r>
        <w:rPr>
          <w:rFonts w:hint="eastAsia"/>
        </w:rPr>
        <w:t>因为就算摘</w:t>
      </w:r>
      <w:r w:rsidR="004F55F4">
        <w:rPr>
          <w:rFonts w:hint="eastAsia"/>
        </w:rPr>
        <w:t>了剑，灰衣人</w:t>
      </w:r>
      <w:r w:rsidR="003E02BE">
        <w:rPr>
          <w:rFonts w:hint="eastAsia"/>
        </w:rPr>
        <w:t>身负</w:t>
      </w:r>
      <w:r>
        <w:rPr>
          <w:rFonts w:hint="eastAsia"/>
        </w:rPr>
        <w:t>疾足</w:t>
      </w:r>
      <w:r w:rsidR="003E02BE">
        <w:rPr>
          <w:rFonts w:hint="eastAsia"/>
        </w:rPr>
        <w:t>这个的绝技</w:t>
      </w:r>
      <w:r>
        <w:rPr>
          <w:rFonts w:hint="eastAsia"/>
        </w:rPr>
        <w:t>，他根本逃不过。</w:t>
      </w:r>
    </w:p>
    <w:p w14:paraId="5B7991D9" w14:textId="77777777" w:rsidR="00F2158E" w:rsidRDefault="00730A9A" w:rsidP="009336B9">
      <w:r>
        <w:rPr>
          <w:rFonts w:hint="eastAsia"/>
        </w:rPr>
        <w:t>迄今为止他所走的每一步都是正确的，而且是经过精心算计过的</w:t>
      </w:r>
      <w:r w:rsidR="00F2158E">
        <w:rPr>
          <w:rFonts w:hint="eastAsia"/>
        </w:rPr>
        <w:t>。</w:t>
      </w:r>
    </w:p>
    <w:p w14:paraId="61DD1842" w14:textId="77777777" w:rsidR="00EA0591" w:rsidRPr="00EA0591" w:rsidRDefault="008D17BC" w:rsidP="009336B9">
      <w:r>
        <w:rPr>
          <w:rFonts w:hint="eastAsia"/>
        </w:rPr>
        <w:t>最开始他施展出了常人最快的速度，</w:t>
      </w:r>
      <w:r w:rsidR="00F2158E">
        <w:rPr>
          <w:rFonts w:hint="eastAsia"/>
        </w:rPr>
        <w:t>但立即被灰衣人的疾足压制，这让灰衣人有了轻敌之心，灰衣人没有想到</w:t>
      </w:r>
      <w:r w:rsidR="00312069">
        <w:rPr>
          <w:rFonts w:hint="eastAsia"/>
        </w:rPr>
        <w:t>的是</w:t>
      </w:r>
      <w:r w:rsidR="00F2158E">
        <w:rPr>
          <w:rFonts w:hint="eastAsia"/>
        </w:rPr>
        <w:t>，那并</w:t>
      </w:r>
      <w:r w:rsidR="001D0684">
        <w:rPr>
          <w:rFonts w:hint="eastAsia"/>
        </w:rPr>
        <w:t>不是陆三阴最快的速度，</w:t>
      </w:r>
      <w:r w:rsidR="00132400">
        <w:rPr>
          <w:rFonts w:hint="eastAsia"/>
        </w:rPr>
        <w:t>所以有</w:t>
      </w:r>
      <w:r>
        <w:rPr>
          <w:rFonts w:hint="eastAsia"/>
        </w:rPr>
        <w:t>了现在的局面</w:t>
      </w:r>
      <w:r w:rsidR="00730A9A">
        <w:rPr>
          <w:rFonts w:hint="eastAsia"/>
        </w:rPr>
        <w:t>。</w:t>
      </w:r>
    </w:p>
    <w:p w14:paraId="79F8816D" w14:textId="77777777" w:rsidR="004F55F4" w:rsidRPr="004042EA" w:rsidRDefault="00A67A72" w:rsidP="009336B9">
      <w:r>
        <w:rPr>
          <w:rFonts w:hint="eastAsia"/>
        </w:rPr>
        <w:t>陆三阴握剑瞬间，没有任何的迟疑，把剑</w:t>
      </w:r>
      <w:r w:rsidR="00CE159A">
        <w:rPr>
          <w:rFonts w:hint="eastAsia"/>
        </w:rPr>
        <w:t>鞘</w:t>
      </w:r>
      <w:r>
        <w:rPr>
          <w:rFonts w:hint="eastAsia"/>
        </w:rPr>
        <w:t>插入梧桐树中。</w:t>
      </w:r>
    </w:p>
    <w:p w14:paraId="4D8A308D" w14:textId="77777777" w:rsidR="00393769" w:rsidRDefault="00393769" w:rsidP="009336B9">
      <w:r>
        <w:rPr>
          <w:rFonts w:hint="eastAsia"/>
        </w:rPr>
        <w:t>轰的一声巨响！</w:t>
      </w:r>
    </w:p>
    <w:p w14:paraId="49757819" w14:textId="77777777" w:rsidR="009F28A9" w:rsidRDefault="00E1231B" w:rsidP="009336B9">
      <w:r>
        <w:rPr>
          <w:rFonts w:hint="eastAsia"/>
        </w:rPr>
        <w:t>梧桐树裂开，</w:t>
      </w:r>
      <w:r w:rsidR="005F23A7">
        <w:rPr>
          <w:rFonts w:hint="eastAsia"/>
        </w:rPr>
        <w:t>随即</w:t>
      </w:r>
      <w:r w:rsidR="00310BA2">
        <w:rPr>
          <w:rFonts w:hint="eastAsia"/>
        </w:rPr>
        <w:t>破出无数剑孔，</w:t>
      </w:r>
      <w:r w:rsidR="005F23A7">
        <w:rPr>
          <w:rFonts w:hint="eastAsia"/>
        </w:rPr>
        <w:t>无数剑气涌出，</w:t>
      </w:r>
      <w:r w:rsidR="00626482">
        <w:rPr>
          <w:rFonts w:hint="eastAsia"/>
        </w:rPr>
        <w:t>如雨喷洒，纵横瑰丽，朝四面八方激射</w:t>
      </w:r>
      <w:r w:rsidR="009F28A9">
        <w:rPr>
          <w:rFonts w:hint="eastAsia"/>
        </w:rPr>
        <w:t>而去。</w:t>
      </w:r>
    </w:p>
    <w:p w14:paraId="3A8D3FFB" w14:textId="77777777" w:rsidR="009F28A9" w:rsidRPr="009F28A9" w:rsidRDefault="009F28A9" w:rsidP="009336B9">
      <w:r>
        <w:rPr>
          <w:rFonts w:hint="eastAsia"/>
        </w:rPr>
        <w:t>陆三阴随顺将手中之中从破开的树洞之中掷入地层之中，引爆地气。</w:t>
      </w:r>
    </w:p>
    <w:p w14:paraId="57DC6569" w14:textId="77777777" w:rsidR="00F66345" w:rsidRDefault="009F28A9" w:rsidP="009F28A9">
      <w:r>
        <w:rPr>
          <w:rFonts w:hint="eastAsia"/>
        </w:rPr>
        <w:t>刹那之间，狂风怒号，殃云掩日，云层之中惊雷滚滚，闪电撕碎空间，地面震动不止，</w:t>
      </w:r>
      <w:r w:rsidR="00F66345">
        <w:rPr>
          <w:rFonts w:hint="eastAsia"/>
        </w:rPr>
        <w:t>不断有剑气从地表暴射而出，宛若世界末日。</w:t>
      </w:r>
    </w:p>
    <w:p w14:paraId="3D2B5632" w14:textId="77777777" w:rsidR="006A75AF" w:rsidRDefault="006A75AF" w:rsidP="006A75AF">
      <w:r>
        <w:rPr>
          <w:rFonts w:hint="eastAsia"/>
        </w:rPr>
        <w:t>灰衣人还想上前夺剑，却避不开周围横纵飞错的剑气，即便强如灰衣人，提起十成之力，竟也撄其锋芒，</w:t>
      </w:r>
      <w:r w:rsidR="001F7E31">
        <w:rPr>
          <w:rFonts w:hint="eastAsia"/>
        </w:rPr>
        <w:t>瞬间被震飞数丈</w:t>
      </w:r>
      <w:r>
        <w:rPr>
          <w:rFonts w:hint="eastAsia"/>
        </w:rPr>
        <w:t>，掌心</w:t>
      </w:r>
      <w:r w:rsidR="001F7E31">
        <w:rPr>
          <w:rFonts w:hint="eastAsia"/>
        </w:rPr>
        <w:t>，嘴角</w:t>
      </w:r>
      <w:r>
        <w:rPr>
          <w:rFonts w:hint="eastAsia"/>
        </w:rPr>
        <w:t>亦滇出鲜血。</w:t>
      </w:r>
    </w:p>
    <w:p w14:paraId="429688F7" w14:textId="77777777" w:rsidR="009F28A9" w:rsidRDefault="00F66345" w:rsidP="009F28A9">
      <w:r>
        <w:rPr>
          <w:rFonts w:hint="eastAsia"/>
        </w:rPr>
        <w:t>这时候</w:t>
      </w:r>
      <w:r w:rsidR="00E8684A">
        <w:rPr>
          <w:rFonts w:hint="eastAsia"/>
        </w:rPr>
        <w:t>，陆三阴已经握住了那口剑胎，</w:t>
      </w:r>
      <w:r w:rsidR="00AE3788">
        <w:rPr>
          <w:rFonts w:hint="eastAsia"/>
        </w:rPr>
        <w:t>剑胎中渗出的剑意保护了他免受周围剑气的伤害，却也在</w:t>
      </w:r>
      <w:r w:rsidR="009F28A9">
        <w:rPr>
          <w:rFonts w:hint="eastAsia"/>
        </w:rPr>
        <w:t>不断吸食他的精血。</w:t>
      </w:r>
    </w:p>
    <w:p w14:paraId="24114C8A" w14:textId="77777777" w:rsidR="00D532FE" w:rsidRDefault="007A6CFF">
      <w:r>
        <w:rPr>
          <w:rFonts w:hint="eastAsia"/>
        </w:rPr>
        <w:t>陆三阴强忍剧痛，屏住呼吸，心神与剑心合一，心脏随剑身每一次颤</w:t>
      </w:r>
      <w:r w:rsidR="00D532FE">
        <w:rPr>
          <w:rFonts w:hint="eastAsia"/>
        </w:rPr>
        <w:t>动而跳动。</w:t>
      </w:r>
    </w:p>
    <w:p w14:paraId="46B217AF" w14:textId="77777777" w:rsidR="00CE659C" w:rsidRDefault="008962D1">
      <w:r>
        <w:rPr>
          <w:rFonts w:hint="eastAsia"/>
        </w:rPr>
        <w:t>一股无匹剑意，从他的手掌流入他体内，充斥四肢百骸，如陷</w:t>
      </w:r>
      <w:r w:rsidR="007A6CFF">
        <w:rPr>
          <w:rFonts w:hint="eastAsia"/>
        </w:rPr>
        <w:t>神游之境。</w:t>
      </w:r>
    </w:p>
    <w:p w14:paraId="39436E57" w14:textId="77777777" w:rsidR="00D532FE" w:rsidRDefault="00C221C8">
      <w:r>
        <w:rPr>
          <w:rFonts w:hint="eastAsia"/>
        </w:rPr>
        <w:t>地表的剑气仍是不断涌出，</w:t>
      </w:r>
      <w:r w:rsidR="00881669">
        <w:rPr>
          <w:rFonts w:hint="eastAsia"/>
        </w:rPr>
        <w:t>片刻之间那株梧桐树便碎如雨屑</w:t>
      </w:r>
      <w:r w:rsidR="00D532FE">
        <w:rPr>
          <w:rFonts w:hint="eastAsia"/>
        </w:rPr>
        <w:t>。</w:t>
      </w:r>
    </w:p>
    <w:p w14:paraId="6AECCA4F" w14:textId="77777777" w:rsidR="002A3A33" w:rsidRDefault="00C221C8">
      <w:r>
        <w:rPr>
          <w:rFonts w:hint="eastAsia"/>
        </w:rPr>
        <w:t>地表再也承受不住，天地间一声惊爆，</w:t>
      </w:r>
      <w:r w:rsidR="00187F61">
        <w:rPr>
          <w:rFonts w:hint="eastAsia"/>
        </w:rPr>
        <w:t>剧烈的爆炸形成高层气流，</w:t>
      </w:r>
      <w:r w:rsidR="00A52D92">
        <w:rPr>
          <w:rFonts w:hint="eastAsia"/>
        </w:rPr>
        <w:t>将陆三阴连人带剑震出数百丈外</w:t>
      </w:r>
      <w:r w:rsidR="00BE22E8">
        <w:rPr>
          <w:rFonts w:hint="eastAsia"/>
        </w:rPr>
        <w:t>。</w:t>
      </w:r>
    </w:p>
    <w:p w14:paraId="191A1636" w14:textId="77777777" w:rsidR="00CE659C" w:rsidRDefault="00CE659C"/>
    <w:p w14:paraId="18D2E378" w14:textId="77777777" w:rsidR="00CE659C" w:rsidRDefault="00CE659C" w:rsidP="00F66345"/>
    <w:p w14:paraId="6D6D41DE" w14:textId="77777777" w:rsidR="00CE659C" w:rsidRDefault="00CE659C"/>
    <w:p w14:paraId="1384C23C" w14:textId="77777777" w:rsidR="00737AF0" w:rsidRDefault="00737AF0"/>
    <w:p w14:paraId="671C3084" w14:textId="77777777" w:rsidR="007B494F" w:rsidRDefault="007B494F"/>
    <w:p w14:paraId="3F7E250D" w14:textId="77777777" w:rsidR="00937599" w:rsidRDefault="00937599"/>
    <w:p w14:paraId="6560292E" w14:textId="77777777" w:rsidR="00937599" w:rsidRDefault="00937599"/>
    <w:p w14:paraId="3518B229" w14:textId="77777777" w:rsidR="007B494F" w:rsidRDefault="007B494F"/>
    <w:p w14:paraId="0F77B0AE" w14:textId="77777777" w:rsidR="007B494F" w:rsidRDefault="007B494F"/>
    <w:p w14:paraId="7DC1B842" w14:textId="77777777" w:rsidR="007B494F" w:rsidRDefault="007B494F"/>
    <w:p w14:paraId="0BC6ACE6" w14:textId="77777777" w:rsidR="007B494F" w:rsidRDefault="007B494F"/>
    <w:p w14:paraId="5FE39CD7" w14:textId="77777777" w:rsidR="00F17D5C" w:rsidRDefault="00F17D5C"/>
    <w:p w14:paraId="3A04C12B" w14:textId="77777777" w:rsidR="00F17D5C" w:rsidRDefault="00F17D5C"/>
    <w:p w14:paraId="63735906" w14:textId="77777777" w:rsidR="00F17D5C" w:rsidRDefault="00F17D5C"/>
    <w:p w14:paraId="5B2B232E" w14:textId="77777777" w:rsidR="00F17D5C" w:rsidRDefault="00F17D5C"/>
    <w:p w14:paraId="20F17A0C" w14:textId="77777777" w:rsidR="007B494F" w:rsidRDefault="007B494F"/>
    <w:p w14:paraId="6AE3EC22" w14:textId="77777777" w:rsidR="007B494F" w:rsidRDefault="007B494F"/>
    <w:p w14:paraId="44E6C305" w14:textId="77777777" w:rsidR="00CE659C" w:rsidRDefault="00F17D5C">
      <w:pPr>
        <w:pStyle w:val="3"/>
      </w:pPr>
      <w:r>
        <w:rPr>
          <w:rFonts w:hint="eastAsia"/>
        </w:rPr>
        <w:lastRenderedPageBreak/>
        <w:t>第四</w:t>
      </w:r>
      <w:r w:rsidR="004B3F8F">
        <w:rPr>
          <w:rFonts w:hint="eastAsia"/>
        </w:rPr>
        <w:t>章</w:t>
      </w:r>
      <w:r>
        <w:rPr>
          <w:rFonts w:hint="eastAsia"/>
        </w:rPr>
        <w:t>一条毒舌宁小溪</w:t>
      </w:r>
    </w:p>
    <w:p w14:paraId="63D47B98" w14:textId="77777777" w:rsidR="00BF6923" w:rsidRDefault="004807CE">
      <w:r>
        <w:rPr>
          <w:rFonts w:hint="eastAsia"/>
        </w:rPr>
        <w:t>我姓宁，</w:t>
      </w:r>
      <w:r w:rsidR="00276631">
        <w:rPr>
          <w:rFonts w:hint="eastAsia"/>
        </w:rPr>
        <w:t>我叫宁溪。</w:t>
      </w:r>
    </w:p>
    <w:p w14:paraId="69965BD2" w14:textId="77777777" w:rsidR="004807CE" w:rsidRDefault="004807CE">
      <w:pPr>
        <w:rPr>
          <w:rFonts w:ascii="宋体" w:hAnsi="宋体" w:cs="宋体"/>
          <w:color w:val="000000"/>
          <w:kern w:val="0"/>
          <w:szCs w:val="21"/>
        </w:rPr>
      </w:pPr>
      <w:r>
        <w:rPr>
          <w:rFonts w:hint="eastAsia"/>
        </w:rPr>
        <w:t>我娘说，</w:t>
      </w:r>
      <w:r>
        <w:rPr>
          <w:rFonts w:ascii="宋体" w:hAnsi="宋体" w:cs="宋体" w:hint="eastAsia"/>
          <w:color w:val="000000"/>
          <w:kern w:val="0"/>
          <w:szCs w:val="21"/>
        </w:rPr>
        <w:t>姓宁本身就是件极了不起的事。</w:t>
      </w:r>
    </w:p>
    <w:p w14:paraId="484D6CD1" w14:textId="77777777" w:rsidR="005044E1" w:rsidRPr="0028539B" w:rsidRDefault="005044E1">
      <w:pPr>
        <w:rPr>
          <w:rFonts w:ascii="宋体" w:hAnsi="宋体" w:cs="宋体"/>
          <w:color w:val="000000"/>
          <w:kern w:val="0"/>
          <w:szCs w:val="21"/>
        </w:rPr>
      </w:pPr>
      <w:r>
        <w:rPr>
          <w:rFonts w:ascii="宋体" w:hAnsi="宋体" w:cs="宋体" w:hint="eastAsia"/>
          <w:color w:val="000000"/>
          <w:kern w:val="0"/>
          <w:szCs w:val="21"/>
        </w:rPr>
        <w:t>虽然还不是很明白这句话的意思</w:t>
      </w:r>
      <w:r w:rsidR="00F25CB1">
        <w:rPr>
          <w:rFonts w:ascii="宋体" w:hAnsi="宋体" w:cs="宋体" w:hint="eastAsia"/>
          <w:color w:val="000000"/>
          <w:kern w:val="0"/>
          <w:szCs w:val="21"/>
        </w:rPr>
        <w:t>，</w:t>
      </w:r>
      <w:r>
        <w:rPr>
          <w:rFonts w:ascii="宋体" w:hAnsi="宋体" w:cs="宋体" w:hint="eastAsia"/>
          <w:color w:val="000000"/>
          <w:kern w:val="0"/>
          <w:szCs w:val="21"/>
        </w:rPr>
        <w:t>但</w:t>
      </w:r>
      <w:r w:rsidR="00F25CB1">
        <w:rPr>
          <w:rFonts w:ascii="宋体" w:hAnsi="宋体" w:cs="宋体" w:hint="eastAsia"/>
          <w:color w:val="000000"/>
          <w:kern w:val="0"/>
          <w:szCs w:val="21"/>
        </w:rPr>
        <w:t>既然我的生身极了不起，那</w:t>
      </w:r>
      <w:r w:rsidR="001A65E5">
        <w:rPr>
          <w:rFonts w:ascii="宋体" w:hAnsi="宋体" w:cs="宋体" w:hint="eastAsia"/>
          <w:color w:val="000000"/>
          <w:kern w:val="0"/>
          <w:szCs w:val="21"/>
        </w:rPr>
        <w:t>我自然也要做极了不起的事。</w:t>
      </w:r>
    </w:p>
    <w:p w14:paraId="5D546C7C" w14:textId="77777777" w:rsidR="00276631" w:rsidRDefault="0028539B">
      <w:r>
        <w:rPr>
          <w:rFonts w:hint="eastAsia"/>
        </w:rPr>
        <w:t>多年来，我游历两境，就是在做那件极了不起的事——寻找自己失散的亲人。</w:t>
      </w:r>
    </w:p>
    <w:p w14:paraId="0AD2B3BB" w14:textId="77777777" w:rsidR="0028539B" w:rsidRDefault="004A2559">
      <w:r>
        <w:rPr>
          <w:rFonts w:hint="eastAsia"/>
        </w:rPr>
        <w:t>为此，我去过很多地方，认识很多人，见到很多奇</w:t>
      </w:r>
      <w:r w:rsidR="006C26D8">
        <w:rPr>
          <w:rFonts w:hint="eastAsia"/>
        </w:rPr>
        <w:t>事，但绝对没有见到那一天那样</w:t>
      </w:r>
      <w:r>
        <w:rPr>
          <w:rFonts w:hint="eastAsia"/>
        </w:rPr>
        <w:t>的景象</w:t>
      </w:r>
      <w:r w:rsidR="006C26D8">
        <w:rPr>
          <w:rFonts w:hint="eastAsia"/>
        </w:rPr>
        <w:t>。</w:t>
      </w:r>
    </w:p>
    <w:p w14:paraId="5045C8E0" w14:textId="77777777" w:rsidR="00DB24B8" w:rsidRDefault="003F3320">
      <w:r>
        <w:rPr>
          <w:rFonts w:hint="eastAsia"/>
        </w:rPr>
        <w:t>那是一个秋天的早晨，</w:t>
      </w:r>
      <w:r w:rsidR="004A2559">
        <w:rPr>
          <w:rFonts w:hint="eastAsia"/>
        </w:rPr>
        <w:t>我走在百里城附近的山道上，突然间，晴朗的天空乌云密布，然后响起了秋雷，然后一声轰隆，天上掉下一个人来，一头埋进土里，两脚朝天，不时蹬一下，</w:t>
      </w:r>
      <w:r w:rsidR="000939F0">
        <w:rPr>
          <w:rFonts w:hint="eastAsia"/>
        </w:rPr>
        <w:t>好似在向世界证明，他仍如小强一般坚强的活着一样</w:t>
      </w:r>
      <w:r w:rsidR="005132B8">
        <w:rPr>
          <w:rFonts w:hint="eastAsia"/>
        </w:rPr>
        <w:t>。</w:t>
      </w:r>
    </w:p>
    <w:p w14:paraId="20381F34" w14:textId="77777777" w:rsidR="00113314" w:rsidRDefault="00F11506">
      <w:r>
        <w:rPr>
          <w:rFonts w:hint="eastAsia"/>
        </w:rPr>
        <w:t>等等，这个样子看起来怎么有点眼熟。</w:t>
      </w:r>
    </w:p>
    <w:p w14:paraId="2411E1F6" w14:textId="77777777" w:rsidR="00FD6D2E" w:rsidRDefault="00DB24B8">
      <w:r>
        <w:rPr>
          <w:rFonts w:hint="eastAsia"/>
        </w:rPr>
        <w:t>哦，对了，</w:t>
      </w:r>
      <w:r w:rsidR="004A2559">
        <w:rPr>
          <w:rFonts w:hint="eastAsia"/>
        </w:rPr>
        <w:t>就像一头扎进水里</w:t>
      </w:r>
      <w:r w:rsidR="00DC4683">
        <w:rPr>
          <w:rFonts w:hint="eastAsia"/>
        </w:rPr>
        <w:t>不断蹬腿</w:t>
      </w:r>
      <w:r w:rsidR="004A2559">
        <w:rPr>
          <w:rFonts w:hint="eastAsia"/>
        </w:rPr>
        <w:t>的青蛙。</w:t>
      </w:r>
    </w:p>
    <w:p w14:paraId="5D166C90" w14:textId="77777777" w:rsidR="00B748A3" w:rsidRDefault="00B748A3">
      <w:r>
        <w:rPr>
          <w:rFonts w:hint="eastAsia"/>
        </w:rPr>
        <w:t>过了一会，这只青蛙双手撑地，把脚放了下来，左右抖动屁股。</w:t>
      </w:r>
    </w:p>
    <w:p w14:paraId="404FB41E" w14:textId="77777777" w:rsidR="00F11506" w:rsidRDefault="00B748A3">
      <w:r>
        <w:rPr>
          <w:rFonts w:hint="eastAsia"/>
        </w:rPr>
        <w:t>这回不再像青蛙了，毕竟我没看过会抖屁股的青蛙，</w:t>
      </w:r>
      <w:r w:rsidR="00761647">
        <w:rPr>
          <w:rFonts w:hint="eastAsia"/>
        </w:rPr>
        <w:t>但是很像一头埋进头里的鸵鸟啊，哈哈……</w:t>
      </w:r>
    </w:p>
    <w:p w14:paraId="4CBDBAA4" w14:textId="77777777" w:rsidR="00113314" w:rsidRDefault="004F0E21">
      <w:r>
        <w:rPr>
          <w:rFonts w:hint="eastAsia"/>
        </w:rPr>
        <w:t>好吧，原谅我</w:t>
      </w:r>
      <w:r w:rsidR="00113314">
        <w:rPr>
          <w:rFonts w:hint="eastAsia"/>
        </w:rPr>
        <w:t>无耻的笑出声来，虽然这样有失我优雅的风度。</w:t>
      </w:r>
    </w:p>
    <w:p w14:paraId="25ADF3F4" w14:textId="77777777" w:rsidR="00761647" w:rsidRDefault="004F0E21">
      <w:r>
        <w:rPr>
          <w:rFonts w:hint="eastAsia"/>
        </w:rPr>
        <w:t>但至少我已经笑得很优雅了。</w:t>
      </w:r>
    </w:p>
    <w:p w14:paraId="1D74B155" w14:textId="77777777" w:rsidR="00DE14F1" w:rsidRDefault="00DE14F1">
      <w:r>
        <w:rPr>
          <w:rFonts w:hint="eastAsia"/>
        </w:rPr>
        <w:t>这只鸵鸟抖了抖屁股，然后双手用力，把头拔了出来，我赶紧捂住了嘴。</w:t>
      </w:r>
    </w:p>
    <w:p w14:paraId="20C3CD9E" w14:textId="77777777" w:rsidR="00962CCA" w:rsidRDefault="00962CCA">
      <w:r>
        <w:rPr>
          <w:rFonts w:hint="eastAsia"/>
        </w:rPr>
        <w:t>但</w:t>
      </w:r>
      <w:r w:rsidR="00551A72">
        <w:rPr>
          <w:rFonts w:hint="eastAsia"/>
        </w:rPr>
        <w:t>很显然，这只鸵鸟好像没有发现我，而是若无其事的揉了揉眼睛，继续向</w:t>
      </w:r>
      <w:r>
        <w:rPr>
          <w:rFonts w:hint="eastAsia"/>
        </w:rPr>
        <w:t>前趴趴走。</w:t>
      </w:r>
    </w:p>
    <w:p w14:paraId="12B3E1AB" w14:textId="77777777" w:rsidR="004F26DB" w:rsidRDefault="004F26DB">
      <w:r>
        <w:rPr>
          <w:rFonts w:hint="eastAsia"/>
        </w:rPr>
        <w:t>看到这画面，我呆了三秒，</w:t>
      </w:r>
      <w:r w:rsidR="008731C0">
        <w:rPr>
          <w:rFonts w:hint="eastAsia"/>
        </w:rPr>
        <w:t>想到了一个衰人，惊叫起来：“陆三阴。”</w:t>
      </w:r>
    </w:p>
    <w:p w14:paraId="19E52A99" w14:textId="77777777" w:rsidR="00627B1E" w:rsidRDefault="002F6467">
      <w:r>
        <w:rPr>
          <w:rFonts w:hint="eastAsia"/>
        </w:rPr>
        <w:t>……</w:t>
      </w:r>
    </w:p>
    <w:p w14:paraId="07A00262" w14:textId="77777777" w:rsidR="00627B1E" w:rsidRPr="004F26DB" w:rsidRDefault="002F6467">
      <w:r>
        <w:rPr>
          <w:rFonts w:hint="eastAsia"/>
        </w:rPr>
        <w:t>……</w:t>
      </w:r>
    </w:p>
    <w:p w14:paraId="20881211" w14:textId="77777777" w:rsidR="004F0E21" w:rsidRDefault="00435790">
      <w:r>
        <w:rPr>
          <w:rFonts w:hint="eastAsia"/>
        </w:rPr>
        <w:t>陆三阴</w:t>
      </w:r>
      <w:r w:rsidR="004526F2">
        <w:rPr>
          <w:rFonts w:hint="eastAsia"/>
        </w:rPr>
        <w:t>这时候还没有回过神来，</w:t>
      </w:r>
      <w:r w:rsidR="00D45C70">
        <w:rPr>
          <w:rFonts w:hint="eastAsia"/>
        </w:rPr>
        <w:t>突然</w:t>
      </w:r>
      <w:r>
        <w:rPr>
          <w:rFonts w:hint="eastAsia"/>
        </w:rPr>
        <w:t>听到有人叫自己，</w:t>
      </w:r>
      <w:r w:rsidR="004526F2">
        <w:rPr>
          <w:rFonts w:hint="eastAsia"/>
        </w:rPr>
        <w:t>左望望，右望望，</w:t>
      </w:r>
      <w:r w:rsidR="00D45C70">
        <w:rPr>
          <w:rFonts w:hint="eastAsia"/>
        </w:rPr>
        <w:t>皆</w:t>
      </w:r>
      <w:r w:rsidR="004526F2">
        <w:rPr>
          <w:rFonts w:hint="eastAsia"/>
        </w:rPr>
        <w:t>看不到人影，</w:t>
      </w:r>
      <w:r w:rsidR="00D45C70">
        <w:rPr>
          <w:rFonts w:hint="eastAsia"/>
        </w:rPr>
        <w:t>于是继续向前走。</w:t>
      </w:r>
    </w:p>
    <w:p w14:paraId="1F29CCF3" w14:textId="77777777" w:rsidR="00982CE5" w:rsidRDefault="00982CE5">
      <w:r>
        <w:rPr>
          <w:rFonts w:hint="eastAsia"/>
        </w:rPr>
        <w:t>“在你后面啦，笨蛋。”</w:t>
      </w:r>
      <w:r w:rsidR="00C81355">
        <w:rPr>
          <w:rFonts w:hint="eastAsia"/>
        </w:rPr>
        <w:t>宁溪近乎咆哮般地叫了起来。</w:t>
      </w:r>
    </w:p>
    <w:p w14:paraId="21A857A7" w14:textId="77777777" w:rsidR="00EF7CE0" w:rsidRDefault="00EF7CE0">
      <w:r>
        <w:rPr>
          <w:rFonts w:hint="eastAsia"/>
        </w:rPr>
        <w:t>陆三阴回过头来，看到一个穿着淡蓝色衣衫，披着粉红色披风的美丽少女正像看白痴一样看着自己。</w:t>
      </w:r>
    </w:p>
    <w:p w14:paraId="52375F2F" w14:textId="77777777" w:rsidR="00EF7CE0" w:rsidRDefault="00EF7CE0">
      <w:r>
        <w:rPr>
          <w:rFonts w:hint="eastAsia"/>
        </w:rPr>
        <w:t>这时候，他的脑子还没从刚才的爆炸中反应过来，思维有些短缺，一时起不想来，但隐隐看着是有点眼熟。</w:t>
      </w:r>
    </w:p>
    <w:p w14:paraId="314B6CC9" w14:textId="77777777" w:rsidR="00EF7CE0" w:rsidRDefault="00EF7CE0">
      <w:r>
        <w:rPr>
          <w:rFonts w:hint="eastAsia"/>
        </w:rPr>
        <w:t>陆三阴向左歪着头，想了想，没想起来。</w:t>
      </w:r>
    </w:p>
    <w:p w14:paraId="35992546" w14:textId="77777777" w:rsidR="00EF7CE0" w:rsidRDefault="00EF7CE0">
      <w:r>
        <w:rPr>
          <w:rFonts w:hint="eastAsia"/>
        </w:rPr>
        <w:t>于是又向右歪了歪头，想了想，还是没想起来。</w:t>
      </w:r>
    </w:p>
    <w:p w14:paraId="4F37C87E" w14:textId="77777777" w:rsidR="00EF7CE0" w:rsidRDefault="00EF7CE0">
      <w:r>
        <w:rPr>
          <w:rFonts w:hint="eastAsia"/>
        </w:rPr>
        <w:t>看到这画面，宁溪</w:t>
      </w:r>
      <w:r w:rsidR="00F47ECA">
        <w:rPr>
          <w:rFonts w:hint="eastAsia"/>
        </w:rPr>
        <w:t>捂着嘴失声叫道：“完了，一定是脑袋被砸坏了，摔成脑残了。”</w:t>
      </w:r>
    </w:p>
    <w:p w14:paraId="2A13705A" w14:textId="77777777" w:rsidR="00B23B32" w:rsidRDefault="00621E40">
      <w:r>
        <w:rPr>
          <w:rFonts w:hint="eastAsia"/>
        </w:rPr>
        <w:t>“啊，你是阿宁仔。”陆三阴一声惊叫，指着宁溪叫了起来。</w:t>
      </w:r>
    </w:p>
    <w:p w14:paraId="46C9F9B9" w14:textId="77777777" w:rsidR="00577069" w:rsidRPr="00EF7CE0" w:rsidRDefault="00577069">
      <w:r>
        <w:rPr>
          <w:rFonts w:hint="eastAsia"/>
        </w:rPr>
        <w:t>“阿宁仔，你怎么会在这？”</w:t>
      </w:r>
    </w:p>
    <w:p w14:paraId="4D7DFD8E" w14:textId="77777777" w:rsidR="0028539B" w:rsidRPr="002842B9" w:rsidRDefault="00561104">
      <w:r>
        <w:rPr>
          <w:rFonts w:hint="eastAsia"/>
        </w:rPr>
        <w:t>“唉！”</w:t>
      </w:r>
      <w:r w:rsidR="002842B9">
        <w:rPr>
          <w:rFonts w:hint="eastAsia"/>
        </w:rPr>
        <w:t>宁溪有些感叹的叹了口气，</w:t>
      </w:r>
      <w:r w:rsidR="00833B7A">
        <w:rPr>
          <w:rFonts w:hint="eastAsia"/>
        </w:rPr>
        <w:t>看到他没有摔成脑残，她竟</w:t>
      </w:r>
      <w:r w:rsidR="003A5263">
        <w:rPr>
          <w:rFonts w:hint="eastAsia"/>
        </w:rPr>
        <w:t>有</w:t>
      </w:r>
      <w:r w:rsidR="00FA6E08">
        <w:rPr>
          <w:rFonts w:hint="eastAsia"/>
        </w:rPr>
        <w:t>些失落的样子。</w:t>
      </w:r>
    </w:p>
    <w:p w14:paraId="75751822" w14:textId="77777777" w:rsidR="00BF6923" w:rsidRDefault="006352C3">
      <w:r>
        <w:rPr>
          <w:rFonts w:hint="eastAsia"/>
        </w:rPr>
        <w:t>陆三阴突然</w:t>
      </w:r>
      <w:r w:rsidR="008B4DB6">
        <w:rPr>
          <w:rFonts w:hint="eastAsia"/>
        </w:rPr>
        <w:t>把脸凑到她面前，</w:t>
      </w:r>
      <w:r>
        <w:rPr>
          <w:rFonts w:hint="eastAsia"/>
        </w:rPr>
        <w:t>问道：</w:t>
      </w:r>
      <w:r w:rsidR="00AD45F3">
        <w:rPr>
          <w:rFonts w:hint="eastAsia"/>
        </w:rPr>
        <w:t>“唉，为什么你会有些失落的样子？”</w:t>
      </w:r>
    </w:p>
    <w:p w14:paraId="282BD19B" w14:textId="77777777" w:rsidR="00AD45F3" w:rsidRDefault="008B4DB6">
      <w:r>
        <w:rPr>
          <w:rFonts w:hint="eastAsia"/>
        </w:rPr>
        <w:t>宁溪</w:t>
      </w:r>
      <w:r w:rsidR="003714CF">
        <w:rPr>
          <w:rFonts w:hint="eastAsia"/>
        </w:rPr>
        <w:t>一把推开他的脸，</w:t>
      </w:r>
      <w:r>
        <w:rPr>
          <w:rFonts w:hint="eastAsia"/>
        </w:rPr>
        <w:t>说道：“</w:t>
      </w:r>
      <w:r w:rsidR="003714CF">
        <w:rPr>
          <w:rFonts w:hint="eastAsia"/>
        </w:rPr>
        <w:t>你看错了，这是快乐。</w:t>
      </w:r>
      <w:r>
        <w:rPr>
          <w:rFonts w:hint="eastAsia"/>
        </w:rPr>
        <w:t>”</w:t>
      </w:r>
    </w:p>
    <w:p w14:paraId="3414E786" w14:textId="77777777" w:rsidR="00A53171" w:rsidRDefault="00503F6D">
      <w:r>
        <w:rPr>
          <w:rFonts w:hint="eastAsia"/>
        </w:rPr>
        <w:t>“</w:t>
      </w:r>
      <w:r w:rsidR="0070178A">
        <w:rPr>
          <w:rFonts w:hint="eastAsia"/>
        </w:rPr>
        <w:t>哦，是吗？</w:t>
      </w:r>
      <w:r>
        <w:rPr>
          <w:rFonts w:hint="eastAsia"/>
        </w:rPr>
        <w:t>”</w:t>
      </w:r>
      <w:r w:rsidR="00FB39B4">
        <w:rPr>
          <w:rFonts w:hint="eastAsia"/>
        </w:rPr>
        <w:t>陆三阴</w:t>
      </w:r>
      <w:r w:rsidR="0070178A">
        <w:rPr>
          <w:rFonts w:hint="eastAsia"/>
        </w:rPr>
        <w:t>摸着头问道，</w:t>
      </w:r>
      <w:r w:rsidR="00BA6165">
        <w:rPr>
          <w:rFonts w:hint="eastAsia"/>
        </w:rPr>
        <w:t>显得</w:t>
      </w:r>
      <w:r w:rsidR="00FB39B4">
        <w:rPr>
          <w:rFonts w:hint="eastAsia"/>
        </w:rPr>
        <w:t>有些后知后觉。</w:t>
      </w:r>
    </w:p>
    <w:p w14:paraId="2102CCB5" w14:textId="77777777" w:rsidR="00B45F81" w:rsidRPr="007C71A3" w:rsidRDefault="007C71A3">
      <w:r>
        <w:rPr>
          <w:rFonts w:hint="eastAsia"/>
        </w:rPr>
        <w:t>“是啊！”宁溪突然作了一个苦瓜脸，说道：“你看这才是失落。”</w:t>
      </w:r>
    </w:p>
    <w:p w14:paraId="03740B1B" w14:textId="77777777" w:rsidR="008E0FBB" w:rsidRDefault="00B45F81">
      <w:r>
        <w:rPr>
          <w:rFonts w:hint="eastAsia"/>
        </w:rPr>
        <w:t>陆三阴有些脑袋晕晕，便不再纠结这个，问道：</w:t>
      </w:r>
      <w:r w:rsidR="008E0FBB">
        <w:rPr>
          <w:rFonts w:hint="eastAsia"/>
        </w:rPr>
        <w:t>“咦，对了，你是怎么认出我来的？”</w:t>
      </w:r>
    </w:p>
    <w:p w14:paraId="15DACC00" w14:textId="77777777" w:rsidR="00BF6923" w:rsidRDefault="00EA28C0">
      <w:r>
        <w:rPr>
          <w:rFonts w:hint="eastAsia"/>
        </w:rPr>
        <w:t>宁溪说道：“</w:t>
      </w:r>
      <w:r w:rsidR="00BF6923">
        <w:rPr>
          <w:rFonts w:hint="eastAsia"/>
        </w:rPr>
        <w:t>就算跌倒了，爬</w:t>
      </w:r>
      <w:r w:rsidR="00BA7F29">
        <w:rPr>
          <w:rFonts w:hint="eastAsia"/>
        </w:rPr>
        <w:t>起来也不拍拍身上</w:t>
      </w:r>
      <w:r w:rsidR="00204774">
        <w:rPr>
          <w:rFonts w:hint="eastAsia"/>
        </w:rPr>
        <w:t>的泥土，像个鸵鸟一样若无其事的继续趴趴</w:t>
      </w:r>
      <w:r w:rsidR="00BA7F29">
        <w:rPr>
          <w:rFonts w:hint="eastAsia"/>
        </w:rPr>
        <w:t>走</w:t>
      </w:r>
      <w:r w:rsidR="00BF6923">
        <w:rPr>
          <w:rFonts w:hint="eastAsia"/>
        </w:rPr>
        <w:t>，除了你陆三阴还有谁？</w:t>
      </w:r>
      <w:r>
        <w:rPr>
          <w:rFonts w:hint="eastAsia"/>
        </w:rPr>
        <w:t>”</w:t>
      </w:r>
    </w:p>
    <w:p w14:paraId="05D0D087" w14:textId="77777777" w:rsidR="00903898" w:rsidRDefault="00405747">
      <w:r>
        <w:rPr>
          <w:rFonts w:hint="eastAsia"/>
        </w:rPr>
        <w:t>陆三阴</w:t>
      </w:r>
      <w:r w:rsidR="00BF2E19">
        <w:rPr>
          <w:rFonts w:hint="eastAsia"/>
        </w:rPr>
        <w:t>睁大了眼，十二分认真地</w:t>
      </w:r>
      <w:r>
        <w:rPr>
          <w:rFonts w:hint="eastAsia"/>
        </w:rPr>
        <w:t>道：“</w:t>
      </w:r>
      <w:r w:rsidR="00903898">
        <w:rPr>
          <w:rFonts w:hint="eastAsia"/>
        </w:rPr>
        <w:t>可是我有抹眼睛了啊。</w:t>
      </w:r>
      <w:r>
        <w:rPr>
          <w:rFonts w:hint="eastAsia"/>
        </w:rPr>
        <w:t>”</w:t>
      </w:r>
    </w:p>
    <w:p w14:paraId="36DC8B2F" w14:textId="77777777" w:rsidR="00903898" w:rsidRDefault="00BF2E19">
      <w:r>
        <w:rPr>
          <w:rFonts w:hint="eastAsia"/>
        </w:rPr>
        <w:lastRenderedPageBreak/>
        <w:t>宁溪怔了一下，问道：“</w:t>
      </w:r>
      <w:r w:rsidR="00903898">
        <w:rPr>
          <w:rFonts w:hint="eastAsia"/>
        </w:rPr>
        <w:t>是哦，你为什么要抹眼睛？</w:t>
      </w:r>
      <w:r>
        <w:rPr>
          <w:rFonts w:hint="eastAsia"/>
        </w:rPr>
        <w:t>”</w:t>
      </w:r>
    </w:p>
    <w:p w14:paraId="45D45022" w14:textId="77777777" w:rsidR="00903898" w:rsidRDefault="00F6476C">
      <w:r>
        <w:rPr>
          <w:rFonts w:hint="eastAsia"/>
        </w:rPr>
        <w:t>陆三阴大笑起来</w:t>
      </w:r>
      <w:r w:rsidR="00DB0391">
        <w:rPr>
          <w:rFonts w:hint="eastAsia"/>
        </w:rPr>
        <w:t>道：“</w:t>
      </w:r>
      <w:r w:rsidR="00903898">
        <w:rPr>
          <w:rFonts w:hint="eastAsia"/>
        </w:rPr>
        <w:t>废话，不抹眼睛怎么看得清前路。</w:t>
      </w:r>
      <w:r w:rsidR="00DB0391">
        <w:rPr>
          <w:rFonts w:hint="eastAsia"/>
        </w:rPr>
        <w:t>”</w:t>
      </w:r>
    </w:p>
    <w:p w14:paraId="7D12FBD1" w14:textId="77777777" w:rsidR="000A2123" w:rsidRDefault="000A2123">
      <w:r>
        <w:rPr>
          <w:rFonts w:hint="eastAsia"/>
        </w:rPr>
        <w:t>宁溪竟有一种无言以对，但是很有道理</w:t>
      </w:r>
      <w:r w:rsidR="006C36E8">
        <w:rPr>
          <w:rFonts w:hint="eastAsia"/>
        </w:rPr>
        <w:t>的感觉。</w:t>
      </w:r>
    </w:p>
    <w:p w14:paraId="5C538E77" w14:textId="77777777" w:rsidR="00BA7F29" w:rsidRDefault="00087E57">
      <w:r>
        <w:rPr>
          <w:rFonts w:hint="eastAsia"/>
        </w:rPr>
        <w:t>“好吧好吧，</w:t>
      </w:r>
      <w:r w:rsidR="00CA186F">
        <w:rPr>
          <w:rFonts w:hint="eastAsia"/>
        </w:rPr>
        <w:t>你怎么会从天上掉下来，这是在玩天上掉下个陆三阴</w:t>
      </w:r>
      <w:r w:rsidR="000C3DF8">
        <w:rPr>
          <w:rFonts w:hint="eastAsia"/>
        </w:rPr>
        <w:t>，陆妹妹</w:t>
      </w:r>
      <w:r>
        <w:rPr>
          <w:rFonts w:hint="eastAsia"/>
        </w:rPr>
        <w:t>？”</w:t>
      </w:r>
    </w:p>
    <w:p w14:paraId="0C8D49B8" w14:textId="77777777" w:rsidR="00CA186F" w:rsidRDefault="00946277">
      <w:r>
        <w:rPr>
          <w:rFonts w:hint="eastAsia"/>
        </w:rPr>
        <w:t>陆三阴盘膝坐了下来，</w:t>
      </w:r>
      <w:r w:rsidR="00D0414D">
        <w:rPr>
          <w:rFonts w:hint="eastAsia"/>
        </w:rPr>
        <w:t>托着下巴歪着头正要细想</w:t>
      </w:r>
      <w:r>
        <w:rPr>
          <w:rFonts w:hint="eastAsia"/>
        </w:rPr>
        <w:t>。</w:t>
      </w:r>
    </w:p>
    <w:p w14:paraId="2351CD32" w14:textId="77777777" w:rsidR="00D0414D" w:rsidRPr="00946277" w:rsidRDefault="00D0414D">
      <w:r>
        <w:rPr>
          <w:rFonts w:hint="eastAsia"/>
        </w:rPr>
        <w:t>“停。”</w:t>
      </w:r>
    </w:p>
    <w:p w14:paraId="1439B73B" w14:textId="77777777" w:rsidR="00BF6923" w:rsidRDefault="00D0414D">
      <w:r>
        <w:rPr>
          <w:rFonts w:hint="eastAsia"/>
        </w:rPr>
        <w:t>宁溪伸出一只手掌，及时叫停。</w:t>
      </w:r>
    </w:p>
    <w:p w14:paraId="05371187" w14:textId="77777777" w:rsidR="00D0414D" w:rsidRDefault="00D0414D">
      <w:r>
        <w:rPr>
          <w:rFonts w:hint="eastAsia"/>
        </w:rPr>
        <w:t>陆三阴有些不解</w:t>
      </w:r>
      <w:r w:rsidR="00BE4C11">
        <w:rPr>
          <w:rFonts w:hint="eastAsia"/>
        </w:rPr>
        <w:t>，向着陆三阴问道：“怎么了？”</w:t>
      </w:r>
    </w:p>
    <w:p w14:paraId="2CA81946" w14:textId="77777777" w:rsidR="00364D84" w:rsidRDefault="00364D84">
      <w:r>
        <w:rPr>
          <w:rFonts w:hint="eastAsia"/>
        </w:rPr>
        <w:t>“</w:t>
      </w:r>
      <w:r w:rsidR="00A408EF">
        <w:rPr>
          <w:rFonts w:hint="eastAsia"/>
        </w:rPr>
        <w:t>这些少女做起来</w:t>
      </w:r>
      <w:r w:rsidR="007B53FE">
        <w:rPr>
          <w:rFonts w:hint="eastAsia"/>
        </w:rPr>
        <w:t>可爱，小孩做起来</w:t>
      </w:r>
      <w:r w:rsidR="00A408EF">
        <w:rPr>
          <w:rFonts w:hint="eastAsia"/>
        </w:rPr>
        <w:t>呆萌的歪头，托下</w:t>
      </w:r>
      <w:r w:rsidR="000359F0">
        <w:rPr>
          <w:rFonts w:hint="eastAsia"/>
        </w:rPr>
        <w:t>巴这类的动</w:t>
      </w:r>
      <w:r w:rsidR="008B7729">
        <w:rPr>
          <w:rFonts w:hint="eastAsia"/>
        </w:rPr>
        <w:t>作显然不适合你这个猥琐的人</w:t>
      </w:r>
      <w:r w:rsidR="00D3269A">
        <w:rPr>
          <w:rFonts w:hint="eastAsia"/>
        </w:rPr>
        <w:t>。</w:t>
      </w:r>
      <w:r>
        <w:rPr>
          <w:rFonts w:hint="eastAsia"/>
        </w:rPr>
        <w:t>”</w:t>
      </w:r>
    </w:p>
    <w:p w14:paraId="47DE52DE" w14:textId="77777777" w:rsidR="00363A51" w:rsidRDefault="00D3269A">
      <w:r>
        <w:rPr>
          <w:rFonts w:hint="eastAsia"/>
        </w:rPr>
        <w:t>说完这句话，宁溪很诚恳地朝他弓身请求，说道：“所以请你不要再做这种动作，我会吐的，谢谢。”</w:t>
      </w:r>
    </w:p>
    <w:p w14:paraId="371DF095" w14:textId="77777777" w:rsidR="00D3269A" w:rsidRDefault="00D3269A">
      <w:r>
        <w:rPr>
          <w:rFonts w:hint="eastAsia"/>
        </w:rPr>
        <w:t>陆三阴有些吃惊的看着她，</w:t>
      </w:r>
      <w:r w:rsidR="006B188E">
        <w:rPr>
          <w:rFonts w:hint="eastAsia"/>
        </w:rPr>
        <w:t>呆了数秒，然后突然大笑起来</w:t>
      </w:r>
      <w:r w:rsidR="002B430F">
        <w:rPr>
          <w:rFonts w:hint="eastAsia"/>
        </w:rPr>
        <w:t>，由于伤势严重，他笑了几声，便咳嗽起来</w:t>
      </w:r>
      <w:r w:rsidR="00946AA3">
        <w:rPr>
          <w:rFonts w:hint="eastAsia"/>
        </w:rPr>
        <w:t>。</w:t>
      </w:r>
    </w:p>
    <w:p w14:paraId="12A3471E" w14:textId="77777777" w:rsidR="00946AA3" w:rsidRPr="00946AA3" w:rsidRDefault="00946AA3">
      <w:r>
        <w:rPr>
          <w:rFonts w:hint="eastAsia"/>
        </w:rPr>
        <w:t>“我觉得你可以去当医生。”陆三阴强忍着咳嗽说道。</w:t>
      </w:r>
    </w:p>
    <w:p w14:paraId="1CEC0C36" w14:textId="77777777" w:rsidR="006B188E" w:rsidRDefault="006B188E">
      <w:r>
        <w:rPr>
          <w:rFonts w:hint="eastAsia"/>
        </w:rPr>
        <w:t>宁溪有些不解，问道：“</w:t>
      </w:r>
      <w:r w:rsidR="004146C3">
        <w:rPr>
          <w:rFonts w:hint="eastAsia"/>
        </w:rPr>
        <w:t>为</w:t>
      </w:r>
      <w:r>
        <w:rPr>
          <w:rFonts w:hint="eastAsia"/>
        </w:rPr>
        <w:t>什么？”</w:t>
      </w:r>
    </w:p>
    <w:p w14:paraId="269D43F1" w14:textId="77777777" w:rsidR="002B430F" w:rsidRDefault="00D6260C">
      <w:r>
        <w:rPr>
          <w:rFonts w:hint="eastAsia"/>
        </w:rPr>
        <w:t>陆三阴道：“</w:t>
      </w:r>
      <w:r w:rsidR="00323A3E">
        <w:rPr>
          <w:rFonts w:hint="eastAsia"/>
        </w:rPr>
        <w:t>因为你的吐槽技能可以治疗后知后觉症</w:t>
      </w:r>
      <w:r w:rsidR="003C4D06">
        <w:rPr>
          <w:rFonts w:hint="eastAsia"/>
        </w:rPr>
        <w:t>。</w:t>
      </w:r>
      <w:r>
        <w:rPr>
          <w:rFonts w:hint="eastAsia"/>
        </w:rPr>
        <w:t>”</w:t>
      </w:r>
    </w:p>
    <w:p w14:paraId="7A444399" w14:textId="77777777" w:rsidR="00323A3E" w:rsidRDefault="00323A3E">
      <w:r>
        <w:rPr>
          <w:rFonts w:hint="eastAsia"/>
        </w:rPr>
        <w:t>宁溪吐了口气，说道：“</w:t>
      </w:r>
      <w:r w:rsidR="00B407DD">
        <w:rPr>
          <w:rFonts w:hint="eastAsia"/>
        </w:rPr>
        <w:t>看来你总算是正常了</w:t>
      </w:r>
      <w:r w:rsidR="000B2B39">
        <w:rPr>
          <w:rFonts w:hint="eastAsia"/>
        </w:rPr>
        <w:t>，那来说说吧，你怎么会从天上掉下来</w:t>
      </w:r>
      <w:r w:rsidR="00C85882">
        <w:rPr>
          <w:rFonts w:hint="eastAsia"/>
        </w:rPr>
        <w:t>？</w:t>
      </w:r>
      <w:r>
        <w:rPr>
          <w:rFonts w:hint="eastAsia"/>
        </w:rPr>
        <w:t>”</w:t>
      </w:r>
    </w:p>
    <w:p w14:paraId="27E236A0" w14:textId="77777777" w:rsidR="0008584D" w:rsidRPr="0008584D" w:rsidRDefault="007A361B">
      <w:r>
        <w:rPr>
          <w:rFonts w:hint="eastAsia"/>
        </w:rPr>
        <w:t>“这个么，说</w:t>
      </w:r>
      <w:r w:rsidR="0008584D">
        <w:rPr>
          <w:rFonts w:hint="eastAsia"/>
        </w:rPr>
        <w:t>来话就来喽。”</w:t>
      </w:r>
    </w:p>
    <w:p w14:paraId="2C565D49" w14:textId="77777777" w:rsidR="008B7729" w:rsidRDefault="00D428E1">
      <w:r>
        <w:rPr>
          <w:rFonts w:hint="eastAsia"/>
        </w:rPr>
        <w:t>陆三阴吸了口气，深前因后果</w:t>
      </w:r>
      <w:r w:rsidR="0008584D">
        <w:rPr>
          <w:rFonts w:hint="eastAsia"/>
        </w:rPr>
        <w:t>叙述了一遍。</w:t>
      </w:r>
    </w:p>
    <w:p w14:paraId="0845861A" w14:textId="77777777" w:rsidR="0012719E" w:rsidRDefault="0012719E">
      <w:r>
        <w:rPr>
          <w:rFonts w:hint="eastAsia"/>
        </w:rPr>
        <w:t>宁溪听完后，问道：“所以正在还能打架不？”</w:t>
      </w:r>
    </w:p>
    <w:p w14:paraId="6E3638FB" w14:textId="77777777" w:rsidR="000C64E7" w:rsidRDefault="000C64E7">
      <w:r>
        <w:rPr>
          <w:rFonts w:hint="eastAsia"/>
        </w:rPr>
        <w:t>陆三阴说道：“如果说平时战斗力是一百的话，现在应该只有五了</w:t>
      </w:r>
      <w:r w:rsidR="001773E7">
        <w:rPr>
          <w:rFonts w:hint="eastAsia"/>
        </w:rPr>
        <w:t>。</w:t>
      </w:r>
      <w:r>
        <w:rPr>
          <w:rFonts w:hint="eastAsia"/>
        </w:rPr>
        <w:t>”</w:t>
      </w:r>
    </w:p>
    <w:p w14:paraId="3134F576" w14:textId="77777777" w:rsidR="001773E7" w:rsidRDefault="001773E7">
      <w:r>
        <w:rPr>
          <w:rFonts w:hint="eastAsia"/>
        </w:rPr>
        <w:t>宁溪叹息道：“那岂不就是战五渣喽！”</w:t>
      </w:r>
    </w:p>
    <w:p w14:paraId="57B98882" w14:textId="77777777" w:rsidR="004A6460" w:rsidRDefault="004A6460">
      <w:r>
        <w:rPr>
          <w:rFonts w:hint="eastAsia"/>
        </w:rPr>
        <w:t>陆三阴：……</w:t>
      </w:r>
    </w:p>
    <w:p w14:paraId="03B6B880" w14:textId="77777777" w:rsidR="000B38B2" w:rsidRDefault="00AF333A">
      <w:r>
        <w:rPr>
          <w:rFonts w:hint="eastAsia"/>
        </w:rPr>
        <w:t>……</w:t>
      </w:r>
    </w:p>
    <w:p w14:paraId="13D0AEBD" w14:textId="77777777" w:rsidR="000B38B2" w:rsidRDefault="00AF333A">
      <w:r>
        <w:rPr>
          <w:rFonts w:hint="eastAsia"/>
        </w:rPr>
        <w:t>……</w:t>
      </w:r>
    </w:p>
    <w:p w14:paraId="47CC50E4" w14:textId="77777777" w:rsidR="0003612F" w:rsidRDefault="00E27510">
      <w:r>
        <w:rPr>
          <w:rFonts w:hint="eastAsia"/>
        </w:rPr>
        <w:t>过了一会，陆三阴终于从刚的爆炸以及宁溪的吐槽中缓过神来，问道：“所以现在的情况是怎样，纤纤是不是出了什么事？”</w:t>
      </w:r>
    </w:p>
    <w:p w14:paraId="04481891" w14:textId="77777777" w:rsidR="0003612F" w:rsidRDefault="00E76F5B">
      <w:r>
        <w:rPr>
          <w:rFonts w:hint="eastAsia"/>
        </w:rPr>
        <w:t>提到纤纤的事，宁溪明显感觉到他的气态与神情变得认真了起来，所以她的神情也认真了起来，问道：“你听说过一剑倾城吗？”</w:t>
      </w:r>
    </w:p>
    <w:p w14:paraId="5CE32F11" w14:textId="77777777" w:rsidR="00A228E0" w:rsidRDefault="00A228E0">
      <w:r>
        <w:rPr>
          <w:rFonts w:hint="eastAsia"/>
        </w:rPr>
        <w:t>陆三阴瞪了她一眼，心想我当了三年原始人，怎么可能知道这些。</w:t>
      </w:r>
    </w:p>
    <w:p w14:paraId="12918874" w14:textId="77777777" w:rsidR="00201700" w:rsidRDefault="00201700">
      <w:r>
        <w:rPr>
          <w:rFonts w:hint="eastAsia"/>
        </w:rPr>
        <w:t>宁溪又问道：“那你知道参差一子上一个点评的人是谁吗？”</w:t>
      </w:r>
    </w:p>
    <w:p w14:paraId="742C857B" w14:textId="77777777" w:rsidR="003931CF" w:rsidRPr="005D4CDE" w:rsidRDefault="00725D31">
      <w:r>
        <w:rPr>
          <w:rFonts w:hint="eastAsia"/>
        </w:rPr>
        <w:t>“三大传奇，夜郎剑客。”</w:t>
      </w:r>
      <w:r w:rsidR="008F368B">
        <w:rPr>
          <w:rFonts w:hint="eastAsia"/>
        </w:rPr>
        <w:t>陆三阴脱口而出。</w:t>
      </w:r>
    </w:p>
    <w:p w14:paraId="6B09BA7D" w14:textId="77777777" w:rsidR="00C76583" w:rsidRDefault="006B3DC6" w:rsidP="008D6FBD">
      <w:r>
        <w:rPr>
          <w:rFonts w:hint="eastAsia"/>
        </w:rPr>
        <w:t>二十多年前，一个</w:t>
      </w:r>
      <w:r w:rsidR="00F22A85">
        <w:rPr>
          <w:rFonts w:hint="eastAsia"/>
        </w:rPr>
        <w:t>名叫夜郎剑客的</w:t>
      </w:r>
      <w:r>
        <w:rPr>
          <w:rFonts w:hint="eastAsia"/>
        </w:rPr>
        <w:t>少年</w:t>
      </w:r>
      <w:r w:rsidR="008D6FBD">
        <w:rPr>
          <w:rFonts w:hint="eastAsia"/>
        </w:rPr>
        <w:t>走出苗疆，</w:t>
      </w:r>
      <w:r>
        <w:rPr>
          <w:rFonts w:hint="eastAsia"/>
        </w:rPr>
        <w:t>参差一子</w:t>
      </w:r>
      <w:r w:rsidR="00C76583">
        <w:rPr>
          <w:rFonts w:hint="eastAsia"/>
        </w:rPr>
        <w:t>于孤星道初识此人。</w:t>
      </w:r>
    </w:p>
    <w:p w14:paraId="6F444285" w14:textId="77777777" w:rsidR="006B3DC6" w:rsidRDefault="006B3DC6" w:rsidP="008D6FBD">
      <w:r>
        <w:rPr>
          <w:rFonts w:hint="eastAsia"/>
        </w:rPr>
        <w:t>那时他便断言：“</w:t>
      </w:r>
      <w:r w:rsidR="006536E3">
        <w:rPr>
          <w:rFonts w:hint="eastAsia"/>
        </w:rPr>
        <w:t>这少年</w:t>
      </w:r>
      <w:r w:rsidR="005304C6">
        <w:rPr>
          <w:rFonts w:hint="eastAsia"/>
        </w:rPr>
        <w:t>若是北上，当代剑客，绝无一人能阻其</w:t>
      </w:r>
      <w:r w:rsidR="00816B67">
        <w:rPr>
          <w:rFonts w:hint="eastAsia"/>
        </w:rPr>
        <w:t>脚步</w:t>
      </w:r>
      <w:r>
        <w:rPr>
          <w:rFonts w:hint="eastAsia"/>
        </w:rPr>
        <w:t>。”</w:t>
      </w:r>
    </w:p>
    <w:p w14:paraId="28B8E4ED" w14:textId="77777777" w:rsidR="00C76583" w:rsidRDefault="00C76583" w:rsidP="008D6FBD">
      <w:r>
        <w:rPr>
          <w:rFonts w:hint="eastAsia"/>
        </w:rPr>
        <w:t>当时之人不以为然。</w:t>
      </w:r>
    </w:p>
    <w:p w14:paraId="58330E45" w14:textId="77777777" w:rsidR="008D6FBD" w:rsidRDefault="0012765B" w:rsidP="008D6FBD">
      <w:r>
        <w:rPr>
          <w:rFonts w:hint="eastAsia"/>
        </w:rPr>
        <w:t>随后</w:t>
      </w:r>
      <w:r w:rsidR="00076D48">
        <w:rPr>
          <w:rFonts w:hint="eastAsia"/>
        </w:rPr>
        <w:t>那少年</w:t>
      </w:r>
      <w:r w:rsidR="008D6FBD">
        <w:rPr>
          <w:rFonts w:hint="eastAsia"/>
        </w:rPr>
        <w:t>一</w:t>
      </w:r>
      <w:r w:rsidR="00F25716">
        <w:rPr>
          <w:rFonts w:hint="eastAsia"/>
        </w:rPr>
        <w:t>剑北上，纵横千里无敌手，直逼剑阁山，只身破了北境之主排布的剑阵，天下人始信参差一子之言。</w:t>
      </w:r>
    </w:p>
    <w:p w14:paraId="39B7536B" w14:textId="77777777" w:rsidR="008D6FBD" w:rsidRDefault="008D6FBD" w:rsidP="008D6FBD">
      <w:r>
        <w:rPr>
          <w:rFonts w:hint="eastAsia"/>
        </w:rPr>
        <w:t>夜郎剑客剑术超凡入圣，不但没有人能使他停住北上的脚步，同代之剑者竟无一人能使其剑锋出鞘。</w:t>
      </w:r>
    </w:p>
    <w:p w14:paraId="49080E5B" w14:textId="77777777" w:rsidR="008D6FBD" w:rsidRPr="00463F33" w:rsidRDefault="008D6FBD" w:rsidP="008D6FBD">
      <w:r>
        <w:rPr>
          <w:rFonts w:hint="eastAsia"/>
        </w:rPr>
        <w:t>最后使其停止脚步的是两名绝世刀者，那三人一人持剑北上，一人持刀东来，一人持刀南下，于三途河入口处的西皇山上相逢，刀剑混战三日三夜，最终力竭同时倒下，谱写了那个时代最华丽的传奇，故而那三人被称为三大传奇。</w:t>
      </w:r>
    </w:p>
    <w:p w14:paraId="551B94C5" w14:textId="77777777" w:rsidR="007B53FE" w:rsidRDefault="00E629D6">
      <w:r>
        <w:rPr>
          <w:rFonts w:hint="eastAsia"/>
        </w:rPr>
        <w:t>每每想到夜郎剑客的战线，</w:t>
      </w:r>
      <w:r w:rsidR="008F368B">
        <w:rPr>
          <w:rFonts w:hint="eastAsia"/>
        </w:rPr>
        <w:t>陆三阴</w:t>
      </w:r>
      <w:r>
        <w:rPr>
          <w:rFonts w:hint="eastAsia"/>
        </w:rPr>
        <w:t>都心驰神往</w:t>
      </w:r>
      <w:r w:rsidR="008F368B">
        <w:rPr>
          <w:rFonts w:hint="eastAsia"/>
        </w:rPr>
        <w:t>，</w:t>
      </w:r>
      <w:r>
        <w:rPr>
          <w:rFonts w:hint="eastAsia"/>
        </w:rPr>
        <w:t>但这次他的</w:t>
      </w:r>
      <w:r w:rsidR="008F368B">
        <w:rPr>
          <w:rFonts w:hint="eastAsia"/>
        </w:rPr>
        <w:t>脸色变</w:t>
      </w:r>
      <w:r>
        <w:rPr>
          <w:rFonts w:hint="eastAsia"/>
        </w:rPr>
        <w:t>得凝重起来，因为宁溪在</w:t>
      </w:r>
      <w:r w:rsidR="00CF2FC7">
        <w:rPr>
          <w:rFonts w:hint="eastAsia"/>
        </w:rPr>
        <w:lastRenderedPageBreak/>
        <w:t>提到这件事的时候，用了一个上</w:t>
      </w:r>
      <w:r>
        <w:rPr>
          <w:rFonts w:hint="eastAsia"/>
        </w:rPr>
        <w:t>字。</w:t>
      </w:r>
    </w:p>
    <w:p w14:paraId="1E272FFF" w14:textId="77777777" w:rsidR="007B2975" w:rsidRDefault="007B2975">
      <w:r>
        <w:rPr>
          <w:rFonts w:hint="eastAsia"/>
        </w:rPr>
        <w:t>夜郎剑客是参差一子点评的上一个人，那么一剑倾城剑无疑就是参差一子点评的第二个人了。</w:t>
      </w:r>
    </w:p>
    <w:p w14:paraId="606908BA" w14:textId="77777777" w:rsidR="00EF192A" w:rsidRDefault="00EF192A">
      <w:r>
        <w:rPr>
          <w:rFonts w:hint="eastAsia"/>
        </w:rPr>
        <w:t>夜郎剑客当年一剑北上，无人能敌，创出三大传奇之名。</w:t>
      </w:r>
    </w:p>
    <w:p w14:paraId="38809F2A" w14:textId="77777777" w:rsidR="00EF192A" w:rsidRDefault="00EF192A">
      <w:r>
        <w:rPr>
          <w:rFonts w:hint="eastAsia"/>
        </w:rPr>
        <w:t>如果他点评的第二个人，一剑倾城又是何等人物？</w:t>
      </w:r>
    </w:p>
    <w:p w14:paraId="3966CEB2" w14:textId="77777777" w:rsidR="00E17964" w:rsidRPr="00EF192A" w:rsidRDefault="00951E91">
      <w:r>
        <w:rPr>
          <w:rFonts w:hint="eastAsia"/>
        </w:rPr>
        <w:t>陆三阴问道：</w:t>
      </w:r>
      <w:r w:rsidR="00E17964">
        <w:rPr>
          <w:rFonts w:hint="eastAsia"/>
        </w:rPr>
        <w:t>“评语。”</w:t>
      </w:r>
    </w:p>
    <w:p w14:paraId="38146499" w14:textId="77777777" w:rsidR="007B53FE" w:rsidRPr="002367A7" w:rsidRDefault="002367A7">
      <w:r>
        <w:rPr>
          <w:rFonts w:hint="eastAsia"/>
        </w:rPr>
        <w:t>宁溪说道：“人，不是倾城的人，剑，却是倾城的剑。”</w:t>
      </w:r>
    </w:p>
    <w:p w14:paraId="01640492" w14:textId="77777777" w:rsidR="007B53FE" w:rsidRDefault="00094DDB">
      <w:r>
        <w:rPr>
          <w:rFonts w:hint="eastAsia"/>
        </w:rPr>
        <w:t>陆三阴又问道：“战绩。”</w:t>
      </w:r>
    </w:p>
    <w:p w14:paraId="75101759" w14:textId="77777777" w:rsidR="009C0C91" w:rsidRDefault="009C0C91">
      <w:r>
        <w:rPr>
          <w:rFonts w:hint="eastAsia"/>
        </w:rPr>
        <w:t>“六十六战全胜。”</w:t>
      </w:r>
    </w:p>
    <w:p w14:paraId="055CA806" w14:textId="77777777" w:rsidR="007B53FE" w:rsidRDefault="009C0C91">
      <w:r>
        <w:rPr>
          <w:rFonts w:hint="eastAsia"/>
        </w:rPr>
        <w:t>宁溪看了止戈山一眼，</w:t>
      </w:r>
      <w:r w:rsidR="00051BCD">
        <w:rPr>
          <w:rFonts w:hint="eastAsia"/>
        </w:rPr>
        <w:t>继续说道：“而第六十六战，是纤纤的父亲，止戈流之主，青思阁掌门，七脉守护者之一西门缜</w:t>
      </w:r>
      <w:r w:rsidR="000C0ABE">
        <w:rPr>
          <w:rFonts w:hint="eastAsia"/>
        </w:rPr>
        <w:t>，而且是以死了结</w:t>
      </w:r>
      <w:r w:rsidR="001A6C4C">
        <w:rPr>
          <w:rFonts w:hint="eastAsia"/>
        </w:rPr>
        <w:t>，一剑封喉</w:t>
      </w:r>
      <w:r w:rsidR="00051BCD">
        <w:rPr>
          <w:rFonts w:hint="eastAsia"/>
        </w:rPr>
        <w:t>。”</w:t>
      </w:r>
    </w:p>
    <w:p w14:paraId="4EA6A267" w14:textId="77777777" w:rsidR="007B53FE" w:rsidRDefault="005948A2">
      <w:r>
        <w:rPr>
          <w:rFonts w:hint="eastAsia"/>
        </w:rPr>
        <w:t>听完这话，陆三阴沉默了很长时间。</w:t>
      </w:r>
    </w:p>
    <w:p w14:paraId="69B13A68" w14:textId="77777777" w:rsidR="001A6C4C" w:rsidRDefault="001A6C4C">
      <w:r>
        <w:rPr>
          <w:rFonts w:hint="eastAsia"/>
        </w:rPr>
        <w:t>宁溪知道他</w:t>
      </w:r>
      <w:r w:rsidR="0093718D">
        <w:rPr>
          <w:rFonts w:hint="eastAsia"/>
        </w:rPr>
        <w:t>一定在想，他能否做到这一点。</w:t>
      </w:r>
    </w:p>
    <w:p w14:paraId="4F1AA4B0" w14:textId="77777777" w:rsidR="0004475D" w:rsidRDefault="0004475D">
      <w:r>
        <w:rPr>
          <w:rFonts w:hint="eastAsia"/>
        </w:rPr>
        <w:t>两境的修行者，按照对气的使用</w:t>
      </w:r>
      <w:r w:rsidR="00640F70">
        <w:rPr>
          <w:rFonts w:hint="eastAsia"/>
        </w:rPr>
        <w:t>，可以分为三种境界</w:t>
      </w:r>
      <w:r w:rsidR="00485721">
        <w:rPr>
          <w:rFonts w:hint="eastAsia"/>
        </w:rPr>
        <w:t>，不会用气，会</w:t>
      </w:r>
      <w:r w:rsidR="00853313">
        <w:rPr>
          <w:rFonts w:hint="eastAsia"/>
        </w:rPr>
        <w:t>用气但不能使其</w:t>
      </w:r>
      <w:r w:rsidR="00640F70">
        <w:rPr>
          <w:rFonts w:hint="eastAsia"/>
        </w:rPr>
        <w:t>出体，能使气出体。</w:t>
      </w:r>
    </w:p>
    <w:p w14:paraId="4C2CC5E9" w14:textId="77777777" w:rsidR="00640F70" w:rsidRPr="00640F70" w:rsidRDefault="00640F70">
      <w:r>
        <w:rPr>
          <w:rFonts w:hint="eastAsia"/>
        </w:rPr>
        <w:t>这三种被境界</w:t>
      </w:r>
      <w:r w:rsidR="000373AC">
        <w:rPr>
          <w:rFonts w:hint="eastAsia"/>
        </w:rPr>
        <w:t>被称为飞鸟级，天王级，巨头级。</w:t>
      </w:r>
    </w:p>
    <w:p w14:paraId="6CB14A8B" w14:textId="77777777" w:rsidR="00776251" w:rsidRDefault="00116C9C">
      <w:r>
        <w:rPr>
          <w:rFonts w:hint="eastAsia"/>
        </w:rPr>
        <w:t>飞鸟，意是海</w:t>
      </w:r>
      <w:r w:rsidR="00776251">
        <w:rPr>
          <w:rFonts w:hint="eastAsia"/>
        </w:rPr>
        <w:t>阔凭鱼跃，飞高任鸟飞。</w:t>
      </w:r>
    </w:p>
    <w:p w14:paraId="68859A99" w14:textId="77777777" w:rsidR="00EC074E" w:rsidRDefault="00776251">
      <w:r>
        <w:rPr>
          <w:rFonts w:hint="eastAsia"/>
        </w:rPr>
        <w:t>处于这个阶段，谁都不会使用气，彼此间的战斗不是凭根基，而是以战技取胜，输赢不绝对，有时你赢，有时我赢，</w:t>
      </w:r>
      <w:r w:rsidR="006B21E6">
        <w:rPr>
          <w:rFonts w:hint="eastAsia"/>
        </w:rPr>
        <w:t>就像飞鸟一样，时高时低。</w:t>
      </w:r>
    </w:p>
    <w:p w14:paraId="6888D332" w14:textId="77777777" w:rsidR="002B403B" w:rsidRDefault="002B403B">
      <w:r>
        <w:rPr>
          <w:rFonts w:hint="eastAsia"/>
        </w:rPr>
        <w:t>飞鸟同时代表无限可能，</w:t>
      </w:r>
      <w:r w:rsidR="00720B95">
        <w:rPr>
          <w:rFonts w:hint="eastAsia"/>
        </w:rPr>
        <w:t>暗含</w:t>
      </w:r>
      <w:r>
        <w:rPr>
          <w:rFonts w:hint="eastAsia"/>
        </w:rPr>
        <w:t>飞鸟凌空，鱼跃龙门</w:t>
      </w:r>
      <w:r w:rsidR="008357DA">
        <w:rPr>
          <w:rFonts w:hint="eastAsia"/>
        </w:rPr>
        <w:t>之意。</w:t>
      </w:r>
    </w:p>
    <w:p w14:paraId="641B096B" w14:textId="77777777" w:rsidR="004213D2" w:rsidRDefault="004213D2">
      <w:r>
        <w:rPr>
          <w:rFonts w:hint="eastAsia"/>
        </w:rPr>
        <w:t>突破了使用气这层，开启真正的修行之路，</w:t>
      </w:r>
      <w:r w:rsidR="006E407E">
        <w:rPr>
          <w:rFonts w:hint="eastAsia"/>
        </w:rPr>
        <w:t>集气于体化为根基，再</w:t>
      </w:r>
      <w:r w:rsidR="003D6CC5">
        <w:rPr>
          <w:rFonts w:hint="eastAsia"/>
        </w:rPr>
        <w:t>使之加持自身，则自身力与速都会有质的飞跃，这个过程便是飞鸟凌空，成为天王级的高手。</w:t>
      </w:r>
    </w:p>
    <w:p w14:paraId="7C45290E" w14:textId="77777777" w:rsidR="008C1450" w:rsidRPr="002B403B" w:rsidRDefault="009233B5">
      <w:r>
        <w:rPr>
          <w:rFonts w:hint="eastAsia"/>
        </w:rPr>
        <w:t>传说百年之前，天王级的高手，</w:t>
      </w:r>
      <w:r w:rsidR="008C1450">
        <w:rPr>
          <w:rFonts w:hint="eastAsia"/>
        </w:rPr>
        <w:t>比比皆是，但经过百年断层之后，天地异变，人类的体质发生了改变，出现了《武经》</w:t>
      </w:r>
      <w:r w:rsidR="00CF111D">
        <w:rPr>
          <w:rFonts w:hint="eastAsia"/>
        </w:rPr>
        <w:t>所说的那种情况：</w:t>
      </w:r>
      <w:r w:rsidR="008C1450" w:rsidRPr="0040326E">
        <w:rPr>
          <w:rFonts w:hAnsi="宋体" w:cs="宋体" w:hint="eastAsia"/>
        </w:rPr>
        <w:t>天下之内，知气而不知用气者，十之有八。</w:t>
      </w:r>
      <w:r w:rsidR="0056097B">
        <w:rPr>
          <w:rFonts w:hAnsi="宋体" w:cs="宋体" w:hint="eastAsia"/>
        </w:rPr>
        <w:t>余之</w:t>
      </w:r>
      <w:r w:rsidR="00393B6E" w:rsidRPr="0040326E">
        <w:rPr>
          <w:rFonts w:hAnsi="宋体" w:cs="宋体" w:hint="eastAsia"/>
        </w:rPr>
        <w:t>二</w:t>
      </w:r>
      <w:r w:rsidR="00021C5D">
        <w:rPr>
          <w:rFonts w:hAnsi="宋体" w:cs="宋体" w:hint="eastAsia"/>
        </w:rPr>
        <w:t>者</w:t>
      </w:r>
      <w:r w:rsidR="00393B6E" w:rsidRPr="0040326E">
        <w:rPr>
          <w:rFonts w:hAnsi="宋体" w:cs="宋体" w:hint="eastAsia"/>
        </w:rPr>
        <w:t>，</w:t>
      </w:r>
      <w:r w:rsidR="00393B6E">
        <w:rPr>
          <w:rFonts w:hAnsi="宋体" w:cs="宋体" w:hint="eastAsia"/>
        </w:rPr>
        <w:t>气盈盈于体，困而不能出，</w:t>
      </w:r>
      <w:r w:rsidR="00393B6E" w:rsidRPr="0040326E">
        <w:rPr>
          <w:rFonts w:hAnsi="宋体" w:cs="宋体" w:hint="eastAsia"/>
        </w:rPr>
        <w:t>进可王百里，退可守护一方，谓之天王。</w:t>
      </w:r>
    </w:p>
    <w:p w14:paraId="04450077" w14:textId="77777777" w:rsidR="007B53FE" w:rsidRPr="00D0687C" w:rsidRDefault="00ED695F">
      <w:r>
        <w:rPr>
          <w:rFonts w:hint="eastAsia"/>
        </w:rPr>
        <w:t>西门缜作为七脉守护者之一，天王级的高手，这样的存在，在两境中只占少数。</w:t>
      </w:r>
    </w:p>
    <w:p w14:paraId="662F8ACD" w14:textId="77777777" w:rsidR="007B53FE" w:rsidRPr="00D0687C" w:rsidRDefault="00D0687C">
      <w:r>
        <w:rPr>
          <w:rFonts w:hint="eastAsia"/>
        </w:rPr>
        <w:t>天王级对飞鸟级，不止是战技层面的吊打，更是根基层的碾压。</w:t>
      </w:r>
    </w:p>
    <w:p w14:paraId="48ECD5CE" w14:textId="77777777" w:rsidR="007B53FE" w:rsidRDefault="00EE7F0F">
      <w:r>
        <w:rPr>
          <w:rFonts w:hint="eastAsia"/>
        </w:rPr>
        <w:t>就拿昨天陆三阴与灰衣人的那一战来说，</w:t>
      </w:r>
      <w:r w:rsidR="00326655">
        <w:rPr>
          <w:rFonts w:hint="eastAsia"/>
        </w:rPr>
        <w:t>就不说力量了，</w:t>
      </w:r>
      <w:r w:rsidR="006029D2">
        <w:rPr>
          <w:rFonts w:hint="eastAsia"/>
        </w:rPr>
        <w:t>单以速度而言，</w:t>
      </w:r>
      <w:r w:rsidR="00041ACD">
        <w:rPr>
          <w:rFonts w:hint="eastAsia"/>
        </w:rPr>
        <w:t>你进三丈，人家进六丈，</w:t>
      </w:r>
      <w:r w:rsidR="000E1C34">
        <w:rPr>
          <w:rFonts w:hint="eastAsia"/>
        </w:rPr>
        <w:t>光是</w:t>
      </w:r>
      <w:r w:rsidR="00CD2D9E">
        <w:rPr>
          <w:rFonts w:hint="eastAsia"/>
        </w:rPr>
        <w:t>速度</w:t>
      </w:r>
      <w:r w:rsidR="000E1C34">
        <w:rPr>
          <w:rFonts w:hint="eastAsia"/>
        </w:rPr>
        <w:t>就</w:t>
      </w:r>
      <w:r w:rsidR="00CD2D9E">
        <w:rPr>
          <w:rFonts w:hint="eastAsia"/>
        </w:rPr>
        <w:t>是你的两倍，这你要如何打</w:t>
      </w:r>
      <w:r w:rsidR="00CD2D9E">
        <w:t>？</w:t>
      </w:r>
    </w:p>
    <w:p w14:paraId="40D318ED" w14:textId="77777777" w:rsidR="0056097B" w:rsidRDefault="00845C36">
      <w:r>
        <w:rPr>
          <w:rFonts w:hint="eastAsia"/>
        </w:rPr>
        <w:t>这二十年中，飞鸟级对战天王级最好的战绩是</w:t>
      </w:r>
      <w:r w:rsidR="00456CE7">
        <w:rPr>
          <w:rFonts w:hint="eastAsia"/>
        </w:rPr>
        <w:t>三年前西子湖畔那一役，</w:t>
      </w:r>
      <w:r>
        <w:rPr>
          <w:rFonts w:hint="eastAsia"/>
        </w:rPr>
        <w:t>道子左丘</w:t>
      </w:r>
      <w:r w:rsidR="00456CE7">
        <w:rPr>
          <w:rFonts w:hint="eastAsia"/>
        </w:rPr>
        <w:t>名以剑拜谒</w:t>
      </w:r>
      <w:r>
        <w:rPr>
          <w:rFonts w:hint="eastAsia"/>
        </w:rPr>
        <w:t>道境守护者</w:t>
      </w:r>
      <w:r w:rsidR="00456CE7">
        <w:rPr>
          <w:rFonts w:hint="eastAsia"/>
        </w:rPr>
        <w:t>端木飞云</w:t>
      </w:r>
      <w:r>
        <w:rPr>
          <w:rFonts w:hint="eastAsia"/>
        </w:rPr>
        <w:t>，</w:t>
      </w:r>
      <w:r w:rsidR="00762293">
        <w:rPr>
          <w:rFonts w:hint="eastAsia"/>
        </w:rPr>
        <w:t>一战争平，天下传颂，左丘名当即被尊为同代第一人。</w:t>
      </w:r>
    </w:p>
    <w:p w14:paraId="7D7014CF" w14:textId="77777777" w:rsidR="00EA08D4" w:rsidRPr="00C71948" w:rsidRDefault="007D1BA9">
      <w:r>
        <w:rPr>
          <w:rFonts w:hint="eastAsia"/>
        </w:rPr>
        <w:t>左丘名作为同代第一人，尚且只能战平，</w:t>
      </w:r>
      <w:r w:rsidR="009233B5">
        <w:rPr>
          <w:rFonts w:hint="eastAsia"/>
        </w:rPr>
        <w:t>然而一剑倾城却</w:t>
      </w:r>
      <w:r w:rsidR="00B52831">
        <w:rPr>
          <w:rFonts w:hint="eastAsia"/>
        </w:rPr>
        <w:t>击杀</w:t>
      </w:r>
      <w:r w:rsidR="009233B5">
        <w:rPr>
          <w:rFonts w:hint="eastAsia"/>
        </w:rPr>
        <w:t>与端木飞云同级的西门缜</w:t>
      </w:r>
      <w:r w:rsidR="00B52831">
        <w:rPr>
          <w:rFonts w:hint="eastAsia"/>
        </w:rPr>
        <w:t>。</w:t>
      </w:r>
    </w:p>
    <w:p w14:paraId="4FDB4BCC" w14:textId="77777777" w:rsidR="0056097B" w:rsidRDefault="00496B93">
      <w:r>
        <w:rPr>
          <w:rFonts w:hint="eastAsia"/>
        </w:rPr>
        <w:t>宁溪看着他，问道：</w:t>
      </w:r>
      <w:r w:rsidR="001147DA">
        <w:rPr>
          <w:rFonts w:hint="eastAsia"/>
        </w:rPr>
        <w:t>“你能做到吗？”</w:t>
      </w:r>
    </w:p>
    <w:p w14:paraId="2AF7C207" w14:textId="77777777" w:rsidR="0056097B" w:rsidRPr="00170EDB" w:rsidRDefault="00170EDB">
      <w:r>
        <w:rPr>
          <w:rFonts w:hint="eastAsia"/>
        </w:rPr>
        <w:t>陆三阴摇了摇头，说道：“我不知道。”</w:t>
      </w:r>
    </w:p>
    <w:p w14:paraId="7DDB561D" w14:textId="77777777" w:rsidR="0056097B" w:rsidRDefault="00EA08D4">
      <w:r>
        <w:rPr>
          <w:rFonts w:hint="eastAsia"/>
        </w:rPr>
        <w:t>宁溪叹了口气，说道：“</w:t>
      </w:r>
      <w:r w:rsidR="007D14B5">
        <w:rPr>
          <w:rFonts w:hint="eastAsia"/>
        </w:rPr>
        <w:t>那接下来这个</w:t>
      </w:r>
      <w:r>
        <w:rPr>
          <w:rFonts w:hint="eastAsia"/>
        </w:rPr>
        <w:t>消息</w:t>
      </w:r>
      <w:r w:rsidR="007D14B5">
        <w:rPr>
          <w:rFonts w:hint="eastAsia"/>
        </w:rPr>
        <w:t>，可能是你最不想听到的</w:t>
      </w:r>
      <w:r>
        <w:rPr>
          <w:rFonts w:hint="eastAsia"/>
        </w:rPr>
        <w:t>。”</w:t>
      </w:r>
    </w:p>
    <w:p w14:paraId="628392FD" w14:textId="77777777" w:rsidR="0056097B" w:rsidRDefault="00391587">
      <w:r>
        <w:rPr>
          <w:rFonts w:hint="eastAsia"/>
        </w:rPr>
        <w:t>陆三阴望着她，问道：“什么消息？”</w:t>
      </w:r>
    </w:p>
    <w:p w14:paraId="6CAAE8DF" w14:textId="77777777" w:rsidR="0054028E" w:rsidRDefault="0054028E">
      <w:r>
        <w:rPr>
          <w:rFonts w:hint="eastAsia"/>
        </w:rPr>
        <w:t>宁溪看向百里城方向，说道：“纤纤已经约战了一剑倾城。”</w:t>
      </w:r>
    </w:p>
    <w:p w14:paraId="73B4A19A" w14:textId="77777777" w:rsidR="0056097B" w:rsidRDefault="0056097B"/>
    <w:p w14:paraId="73A8950B" w14:textId="77777777" w:rsidR="0056097B" w:rsidRDefault="0056097B"/>
    <w:p w14:paraId="256AA9D4" w14:textId="77777777" w:rsidR="007B53FE" w:rsidRDefault="007B53FE"/>
    <w:p w14:paraId="0801F3F9" w14:textId="77777777" w:rsidR="007B53FE" w:rsidRDefault="007B53FE"/>
    <w:p w14:paraId="4DF955A6" w14:textId="77777777" w:rsidR="00003A93" w:rsidRDefault="00003A93" w:rsidP="0003612F">
      <w:pPr>
        <w:pStyle w:val="3"/>
      </w:pPr>
      <w:r>
        <w:rPr>
          <w:rFonts w:hint="eastAsia"/>
        </w:rPr>
        <w:lastRenderedPageBreak/>
        <w:t>第五章乐山乐水乐秋颜</w:t>
      </w:r>
    </w:p>
    <w:p w14:paraId="71579200" w14:textId="77777777" w:rsidR="00E82109" w:rsidRDefault="00E82109">
      <w:r>
        <w:rPr>
          <w:rFonts w:hint="eastAsia"/>
        </w:rPr>
        <w:t>宁溪以为他会很震惊</w:t>
      </w:r>
      <w:r w:rsidR="003976EA">
        <w:rPr>
          <w:rFonts w:hint="eastAsia"/>
        </w:rPr>
        <w:t>，却没有想到他的脸上反而有了一丝解脱之色</w:t>
      </w:r>
      <w:r w:rsidR="003976EA">
        <w:rPr>
          <w:rFonts w:hint="eastAsia"/>
        </w:rPr>
        <w:t>.</w:t>
      </w:r>
    </w:p>
    <w:p w14:paraId="4788FBE4" w14:textId="77777777" w:rsidR="00E82109" w:rsidRPr="003976EA" w:rsidRDefault="003976EA">
      <w:r>
        <w:rPr>
          <w:rFonts w:hint="eastAsia"/>
        </w:rPr>
        <w:t>陆三阴看了止戈山方向一眼，说道：“这或许不是一件坏事。”</w:t>
      </w:r>
    </w:p>
    <w:p w14:paraId="6D343743" w14:textId="77777777" w:rsidR="00E82109" w:rsidRPr="003976EA" w:rsidRDefault="00DD78C5">
      <w:r>
        <w:rPr>
          <w:rFonts w:hint="eastAsia"/>
        </w:rPr>
        <w:t>宁溪有些不解，问道：“什么意思？”</w:t>
      </w:r>
    </w:p>
    <w:p w14:paraId="0738F297" w14:textId="77777777" w:rsidR="00E82109" w:rsidRDefault="00E56A97">
      <w:r>
        <w:rPr>
          <w:rFonts w:hint="eastAsia"/>
        </w:rPr>
        <w:t>陆三阴解释道：“我送给纤纤的那口同命断，昨日断成了三截，我以为纤纤出事了，但她既然约战了一剑倾城，那说明她现在还无事。”</w:t>
      </w:r>
    </w:p>
    <w:p w14:paraId="2EBF380A" w14:textId="77777777" w:rsidR="003A7CFA" w:rsidRDefault="00681157">
      <w:r>
        <w:rPr>
          <w:rFonts w:hint="eastAsia"/>
        </w:rPr>
        <w:t>宁溪觉得有些道理，可又觉得有些不妥，</w:t>
      </w:r>
      <w:r w:rsidR="00571865">
        <w:rPr>
          <w:rFonts w:hint="eastAsia"/>
        </w:rPr>
        <w:t>说</w:t>
      </w:r>
      <w:r w:rsidR="003A7CFA">
        <w:rPr>
          <w:rFonts w:hint="eastAsia"/>
        </w:rPr>
        <w:t>道：“</w:t>
      </w:r>
      <w:r w:rsidR="008644B5">
        <w:rPr>
          <w:rFonts w:hint="eastAsia"/>
        </w:rPr>
        <w:t>我觉得纤纤这个</w:t>
      </w:r>
      <w:r w:rsidR="00571865">
        <w:rPr>
          <w:rFonts w:hint="eastAsia"/>
        </w:rPr>
        <w:t>的决定</w:t>
      </w:r>
      <w:r w:rsidR="00F31F22">
        <w:rPr>
          <w:rFonts w:hint="eastAsia"/>
        </w:rPr>
        <w:t>太过冒险了。</w:t>
      </w:r>
      <w:r w:rsidR="003A7CFA">
        <w:rPr>
          <w:rFonts w:hint="eastAsia"/>
        </w:rPr>
        <w:t>”</w:t>
      </w:r>
    </w:p>
    <w:p w14:paraId="78D59F69" w14:textId="77777777" w:rsidR="00733F23" w:rsidRDefault="00733F23">
      <w:r>
        <w:rPr>
          <w:rFonts w:hint="eastAsia"/>
        </w:rPr>
        <w:t>“时间是什么时候？”</w:t>
      </w:r>
    </w:p>
    <w:p w14:paraId="36517FCC" w14:textId="77777777" w:rsidR="00A55590" w:rsidRDefault="00A55590">
      <w:r>
        <w:rPr>
          <w:rFonts w:hint="eastAsia"/>
        </w:rPr>
        <w:t>“明日黄昏</w:t>
      </w:r>
      <w:r w:rsidR="006E3F2B">
        <w:rPr>
          <w:rFonts w:hint="eastAsia"/>
        </w:rPr>
        <w:t>，百里城单身客栈对面的广场</w:t>
      </w:r>
      <w:r>
        <w:rPr>
          <w:rFonts w:hint="eastAsia"/>
        </w:rPr>
        <w:t>。”</w:t>
      </w:r>
    </w:p>
    <w:p w14:paraId="6FA08A4D" w14:textId="77777777" w:rsidR="00F64312" w:rsidRDefault="00F64312">
      <w:r>
        <w:rPr>
          <w:rFonts w:hint="eastAsia"/>
        </w:rPr>
        <w:t>陆三阴想了想，说道：“</w:t>
      </w:r>
      <w:r w:rsidR="00CF3CB6">
        <w:rPr>
          <w:rFonts w:hint="eastAsia"/>
        </w:rPr>
        <w:t>只要不是今日，</w:t>
      </w:r>
      <w:r>
        <w:rPr>
          <w:rFonts w:hint="eastAsia"/>
        </w:rPr>
        <w:t>那或许这并不是个鲁莽的决定。”</w:t>
      </w:r>
    </w:p>
    <w:p w14:paraId="7CE699F7" w14:textId="77777777" w:rsidR="004E35F0" w:rsidRDefault="001A33E9">
      <w:r>
        <w:rPr>
          <w:rFonts w:hint="eastAsia"/>
        </w:rPr>
        <w:t>宁溪顿悟，说道：“你的意思是，纤纤放出这么大风，是在求援？”</w:t>
      </w:r>
    </w:p>
    <w:p w14:paraId="35AD8B72" w14:textId="77777777" w:rsidR="00B678EE" w:rsidRDefault="00B678EE">
      <w:r>
        <w:rPr>
          <w:rFonts w:hint="eastAsia"/>
        </w:rPr>
        <w:t>“且不说别人怎么样，我想柴桑那家伙肯定跑断</w:t>
      </w:r>
      <w:r w:rsidR="00653732">
        <w:rPr>
          <w:rFonts w:hint="eastAsia"/>
        </w:rPr>
        <w:t>了腿也会出现。</w:t>
      </w:r>
      <w:r>
        <w:rPr>
          <w:rFonts w:hint="eastAsia"/>
        </w:rPr>
        <w:t>”</w:t>
      </w:r>
    </w:p>
    <w:p w14:paraId="5DCB71D9" w14:textId="77777777" w:rsidR="00662C42" w:rsidRDefault="00662C42">
      <w:r>
        <w:rPr>
          <w:rFonts w:hint="eastAsia"/>
        </w:rPr>
        <w:t>陆三阴</w:t>
      </w:r>
      <w:r w:rsidR="00B678EE">
        <w:rPr>
          <w:rFonts w:hint="eastAsia"/>
        </w:rPr>
        <w:t>看了她一眼，</w:t>
      </w:r>
      <w:r>
        <w:rPr>
          <w:rFonts w:hint="eastAsia"/>
        </w:rPr>
        <w:t>说道：“</w:t>
      </w:r>
      <w:r w:rsidR="00B678EE">
        <w:rPr>
          <w:rFonts w:hint="eastAsia"/>
        </w:rPr>
        <w:t>而且你不是也来了吗？</w:t>
      </w:r>
      <w:r>
        <w:rPr>
          <w:rFonts w:hint="eastAsia"/>
        </w:rPr>
        <w:t>”</w:t>
      </w:r>
    </w:p>
    <w:p w14:paraId="60DB7F13" w14:textId="77777777" w:rsidR="006E3F2B" w:rsidRDefault="004952BB">
      <w:r>
        <w:rPr>
          <w:rFonts w:hint="eastAsia"/>
        </w:rPr>
        <w:t>宁溪说道：“我和纤纤约好了，要来看她主持今年的</w:t>
      </w:r>
      <w:r w:rsidR="003907EF">
        <w:rPr>
          <w:rFonts w:hint="eastAsia"/>
        </w:rPr>
        <w:t>渊青祭的，不想半途听到她父亲被击杀的消息，这才加快了脚步。</w:t>
      </w:r>
      <w:r>
        <w:rPr>
          <w:rFonts w:hint="eastAsia"/>
        </w:rPr>
        <w:t>”</w:t>
      </w:r>
    </w:p>
    <w:p w14:paraId="5FA6F5A9" w14:textId="77777777" w:rsidR="00BB7D08" w:rsidRDefault="00BB7D08">
      <w:r>
        <w:rPr>
          <w:rFonts w:hint="eastAsia"/>
        </w:rPr>
        <w:t>听到渊青祭，陆三阴想起了一些往事，不禁叹了口气，感慨说道：“若非纤纤是渊青祭司仪，</w:t>
      </w:r>
      <w:r w:rsidR="00E25579">
        <w:rPr>
          <w:rFonts w:hint="eastAsia"/>
        </w:rPr>
        <w:t>我们那堆人也不可能相识，不知不觉间，已是三年过去了。</w:t>
      </w:r>
      <w:r>
        <w:rPr>
          <w:rFonts w:hint="eastAsia"/>
        </w:rPr>
        <w:t>”</w:t>
      </w:r>
    </w:p>
    <w:p w14:paraId="232B349B" w14:textId="77777777" w:rsidR="0010590B" w:rsidRPr="0010590B" w:rsidRDefault="006851F2">
      <w:r>
        <w:rPr>
          <w:rFonts w:hint="eastAsia"/>
        </w:rPr>
        <w:t>自那年认识之后</w:t>
      </w:r>
      <w:r w:rsidR="0010590B">
        <w:rPr>
          <w:rFonts w:hint="eastAsia"/>
        </w:rPr>
        <w:t>，</w:t>
      </w:r>
      <w:r w:rsidR="002E0BDE">
        <w:rPr>
          <w:rFonts w:hint="eastAsia"/>
        </w:rPr>
        <w:t>他们</w:t>
      </w:r>
      <w:r w:rsidR="0010590B">
        <w:rPr>
          <w:rFonts w:hint="eastAsia"/>
        </w:rPr>
        <w:t>一起套过黑袋，拍过黑砖，踹过黑脚，甚至一同剿灭过山贼，彼此的关系都很好。</w:t>
      </w:r>
    </w:p>
    <w:p w14:paraId="4B8DDA7A" w14:textId="77777777" w:rsidR="007B0949" w:rsidRDefault="0027200A">
      <w:r>
        <w:rPr>
          <w:rFonts w:hint="eastAsia"/>
        </w:rPr>
        <w:t>想起这些往事，</w:t>
      </w:r>
      <w:r w:rsidR="00761FB4">
        <w:rPr>
          <w:rFonts w:hint="eastAsia"/>
        </w:rPr>
        <w:t>宁溪也</w:t>
      </w:r>
      <w:r w:rsidR="00E215BE">
        <w:rPr>
          <w:rFonts w:hint="eastAsia"/>
        </w:rPr>
        <w:t>哑然失笑，</w:t>
      </w:r>
      <w:r w:rsidR="00322CC8">
        <w:rPr>
          <w:rFonts w:hint="eastAsia"/>
        </w:rPr>
        <w:t>说道：“我本来只是在找亲人，结果找到一堆像你这样的损友。”</w:t>
      </w:r>
    </w:p>
    <w:p w14:paraId="1C034EB1" w14:textId="77777777" w:rsidR="00836C0B" w:rsidRPr="00E56A97" w:rsidRDefault="00836C0B">
      <w:r>
        <w:rPr>
          <w:rFonts w:hint="eastAsia"/>
        </w:rPr>
        <w:t>陆三阴看她一眼，觉得她也是可怜，</w:t>
      </w:r>
      <w:r w:rsidR="00180720">
        <w:rPr>
          <w:rFonts w:hint="eastAsia"/>
        </w:rPr>
        <w:t>问道：“这么多年了，还没有找到吗？”</w:t>
      </w:r>
    </w:p>
    <w:p w14:paraId="45EEA402" w14:textId="77777777" w:rsidR="00E82109" w:rsidRDefault="00DE6FA7">
      <w:r>
        <w:rPr>
          <w:rFonts w:hint="eastAsia"/>
        </w:rPr>
        <w:t>宁溪有些怅惘，说道：“没有。”</w:t>
      </w:r>
    </w:p>
    <w:p w14:paraId="6F16B40B" w14:textId="77777777" w:rsidR="00C16CC8" w:rsidRDefault="00C16CC8">
      <w:r>
        <w:rPr>
          <w:rFonts w:hint="eastAsia"/>
        </w:rPr>
        <w:t>陆三阴拍拍她的肩膀，说道：“等此间事了，我也帮你找找吧！”</w:t>
      </w:r>
    </w:p>
    <w:p w14:paraId="55060999" w14:textId="77777777" w:rsidR="00901A48" w:rsidRDefault="00F60835">
      <w:r>
        <w:rPr>
          <w:rFonts w:hint="eastAsia"/>
        </w:rPr>
        <w:t>宁溪点点头，说道：“</w:t>
      </w:r>
      <w:r w:rsidR="00715FA7">
        <w:rPr>
          <w:rFonts w:hint="eastAsia"/>
        </w:rPr>
        <w:t>嗯，</w:t>
      </w:r>
      <w:r w:rsidR="00C20D80">
        <w:rPr>
          <w:rFonts w:hint="eastAsia"/>
        </w:rPr>
        <w:t>总之</w:t>
      </w:r>
      <w:r w:rsidR="00715FA7">
        <w:rPr>
          <w:rFonts w:hint="eastAsia"/>
        </w:rPr>
        <w:t>先把纤纤这事解决了吧！</w:t>
      </w:r>
      <w:r>
        <w:rPr>
          <w:rFonts w:hint="eastAsia"/>
        </w:rPr>
        <w:t>”</w:t>
      </w:r>
    </w:p>
    <w:p w14:paraId="63AB194F" w14:textId="77777777" w:rsidR="00250F63" w:rsidRDefault="00250F63">
      <w:r>
        <w:rPr>
          <w:rFonts w:hint="eastAsia"/>
        </w:rPr>
        <w:t>……</w:t>
      </w:r>
    </w:p>
    <w:p w14:paraId="35F6C6AA" w14:textId="77777777" w:rsidR="00250F63" w:rsidRDefault="00250F63">
      <w:r>
        <w:rPr>
          <w:rFonts w:hint="eastAsia"/>
        </w:rPr>
        <w:t>……</w:t>
      </w:r>
    </w:p>
    <w:p w14:paraId="57302EDD" w14:textId="77777777" w:rsidR="00F25C64" w:rsidRDefault="000072F6">
      <w:r>
        <w:rPr>
          <w:rFonts w:hint="eastAsia"/>
        </w:rPr>
        <w:t>傍晚的时候，两人来到了百里城外的百里山</w:t>
      </w:r>
      <w:r w:rsidR="00F25C64">
        <w:rPr>
          <w:rFonts w:hint="eastAsia"/>
        </w:rPr>
        <w:t>下，</w:t>
      </w:r>
      <w:r w:rsidR="00266A71">
        <w:rPr>
          <w:rFonts w:hint="eastAsia"/>
        </w:rPr>
        <w:t>一路上顺便把彼此三年间发生的事叙述了一遍，</w:t>
      </w:r>
      <w:r w:rsidR="00F25C64">
        <w:rPr>
          <w:rFonts w:hint="eastAsia"/>
        </w:rPr>
        <w:t>说到最后，好像也没什么要说的了。</w:t>
      </w:r>
    </w:p>
    <w:p w14:paraId="6E82BC95" w14:textId="77777777" w:rsidR="008B2BEF" w:rsidRDefault="007B1FAC">
      <w:r>
        <w:rPr>
          <w:rFonts w:hint="eastAsia"/>
        </w:rPr>
        <w:t>然后陆三阴忍不住问了一个耿耿于怀了一天的问题。</w:t>
      </w:r>
    </w:p>
    <w:p w14:paraId="28899A57" w14:textId="77777777" w:rsidR="007B1FAC" w:rsidRDefault="007B1FAC">
      <w:r>
        <w:rPr>
          <w:rFonts w:hint="eastAsia"/>
        </w:rPr>
        <w:t>“</w:t>
      </w:r>
      <w:r w:rsidR="0090037B">
        <w:rPr>
          <w:rFonts w:hint="eastAsia"/>
        </w:rPr>
        <w:t>为什么你一眼就能认出我？</w:t>
      </w:r>
      <w:r>
        <w:rPr>
          <w:rFonts w:hint="eastAsia"/>
        </w:rPr>
        <w:t>”</w:t>
      </w:r>
    </w:p>
    <w:p w14:paraId="41F2B8F9" w14:textId="77777777" w:rsidR="00CE76C9" w:rsidRPr="00CE76C9" w:rsidRDefault="00CE76C9">
      <w:r>
        <w:rPr>
          <w:rFonts w:hint="eastAsia"/>
        </w:rPr>
        <w:t>“可不要说因为我长得像鸵鸟，我明明一点也不像鸵鸟。”</w:t>
      </w:r>
    </w:p>
    <w:p w14:paraId="17AEF93C" w14:textId="77777777" w:rsidR="00ED4A06" w:rsidRDefault="00ED4A06">
      <w:r>
        <w:rPr>
          <w:rFonts w:hint="eastAsia"/>
        </w:rPr>
        <w:t>宁溪看着他一脸急于解释自己不像鸵鸟的样子，觉得有些可爱，尤其是头发上还挂着根草的时候。</w:t>
      </w:r>
    </w:p>
    <w:p w14:paraId="2E9C1EEE" w14:textId="77777777" w:rsidR="00C309F4" w:rsidRDefault="008B2BEF" w:rsidP="008B2BEF">
      <w:r>
        <w:rPr>
          <w:rFonts w:hint="eastAsia"/>
        </w:rPr>
        <w:t>“那换一个说法</w:t>
      </w:r>
      <w:r w:rsidR="00E06CB2">
        <w:rPr>
          <w:rFonts w:hint="eastAsia"/>
        </w:rPr>
        <w:t>好了</w:t>
      </w:r>
      <w:r>
        <w:rPr>
          <w:rFonts w:hint="eastAsia"/>
        </w:rPr>
        <w:t>，内心阴暗，外表邋遢，满腹黑水，没精打采，两眼闪着猥琐扭曲的光，除了你陆三阴还能有谁？”</w:t>
      </w:r>
    </w:p>
    <w:p w14:paraId="365B69C7" w14:textId="77777777" w:rsidR="008B2BEF" w:rsidRDefault="008A4D5F">
      <w:r>
        <w:rPr>
          <w:rFonts w:hint="eastAsia"/>
        </w:rPr>
        <w:t>陆三阴：……</w:t>
      </w:r>
    </w:p>
    <w:p w14:paraId="6BF5BE8C" w14:textId="77777777" w:rsidR="008A4D5F" w:rsidRDefault="008A4D5F">
      <w:r>
        <w:rPr>
          <w:rFonts w:hint="eastAsia"/>
        </w:rPr>
        <w:t>这一刻，陆三阴呆若木鸡，</w:t>
      </w:r>
      <w:r w:rsidR="00744B70">
        <w:rPr>
          <w:rFonts w:hint="eastAsia"/>
        </w:rPr>
        <w:t>渐渐石化，然后有风吹来，陆三阴</w:t>
      </w:r>
      <w:r w:rsidR="00A42033">
        <w:rPr>
          <w:rFonts w:hint="eastAsia"/>
        </w:rPr>
        <w:t>沙化，消失在天地之间。</w:t>
      </w:r>
    </w:p>
    <w:p w14:paraId="4D9BF719" w14:textId="77777777" w:rsidR="009850CE" w:rsidRDefault="009850CE">
      <w:r>
        <w:rPr>
          <w:rFonts w:hint="eastAsia"/>
        </w:rPr>
        <w:t>以上包括陆三阴的无言以对，都是宁溪自己脑补的画面。</w:t>
      </w:r>
    </w:p>
    <w:p w14:paraId="736345D5" w14:textId="77777777" w:rsidR="00EB38E9" w:rsidRDefault="00BF4A50">
      <w:r>
        <w:rPr>
          <w:rFonts w:hint="eastAsia"/>
        </w:rPr>
        <w:t>现实中</w:t>
      </w:r>
      <w:r w:rsidR="00C309F4">
        <w:rPr>
          <w:rFonts w:hint="eastAsia"/>
        </w:rPr>
        <w:t>并没</w:t>
      </w:r>
      <w:r>
        <w:rPr>
          <w:rFonts w:hint="eastAsia"/>
        </w:rPr>
        <w:t>有发生</w:t>
      </w:r>
      <w:r w:rsidR="00C309F4">
        <w:rPr>
          <w:rFonts w:hint="eastAsia"/>
        </w:rPr>
        <w:t>。</w:t>
      </w:r>
    </w:p>
    <w:p w14:paraId="427AEEB8" w14:textId="77777777" w:rsidR="00BF4A50" w:rsidRPr="00BF4A50" w:rsidRDefault="006B3B56">
      <w:r>
        <w:rPr>
          <w:rFonts w:hint="eastAsia"/>
        </w:rPr>
        <w:t>事实上，在她说完那句点满了槽点的话后，</w:t>
      </w:r>
      <w:r w:rsidR="005F21AA">
        <w:rPr>
          <w:rFonts w:hint="eastAsia"/>
        </w:rPr>
        <w:t>陆三阴便冷静地指着前方的蓝衣青年，淡淡地</w:t>
      </w:r>
      <w:r w:rsidR="00DA7781">
        <w:rPr>
          <w:rFonts w:hint="eastAsia"/>
        </w:rPr>
        <w:t>道：“他。”</w:t>
      </w:r>
    </w:p>
    <w:p w14:paraId="0124E9E1" w14:textId="77777777" w:rsidR="00744B70" w:rsidRDefault="00687C32">
      <w:r>
        <w:rPr>
          <w:rFonts w:hint="eastAsia"/>
        </w:rPr>
        <w:lastRenderedPageBreak/>
        <w:t>宁溪显得有些失落，转眼望去，看到了陆三阴所说的那个人。</w:t>
      </w:r>
    </w:p>
    <w:p w14:paraId="002D18D6" w14:textId="77777777" w:rsidR="00B02875" w:rsidRDefault="0049498B">
      <w:r>
        <w:rPr>
          <w:rFonts w:hint="eastAsia"/>
        </w:rPr>
        <w:t>那人一身</w:t>
      </w:r>
      <w:r w:rsidR="009850CE">
        <w:rPr>
          <w:rFonts w:hint="eastAsia"/>
        </w:rPr>
        <w:t>天</w:t>
      </w:r>
      <w:r>
        <w:rPr>
          <w:rFonts w:hint="eastAsia"/>
        </w:rPr>
        <w:t>蓝</w:t>
      </w:r>
      <w:r w:rsidR="009850CE">
        <w:rPr>
          <w:rFonts w:hint="eastAsia"/>
        </w:rPr>
        <w:t>色的</w:t>
      </w:r>
      <w:r>
        <w:rPr>
          <w:rFonts w:hint="eastAsia"/>
        </w:rPr>
        <w:t>衣</w:t>
      </w:r>
      <w:r w:rsidR="009850CE">
        <w:rPr>
          <w:rFonts w:hint="eastAsia"/>
        </w:rPr>
        <w:t>着</w:t>
      </w:r>
      <w:r>
        <w:rPr>
          <w:rFonts w:hint="eastAsia"/>
        </w:rPr>
        <w:t>，眉清目秀，</w:t>
      </w:r>
      <w:r w:rsidR="00E7749F">
        <w:rPr>
          <w:rFonts w:hint="eastAsia"/>
        </w:rPr>
        <w:t>笑意灿然，</w:t>
      </w:r>
      <w:r w:rsidR="0047212F">
        <w:rPr>
          <w:rFonts w:hint="eastAsia"/>
        </w:rPr>
        <w:t>手中拿着一叠卡片，正在发给几个上山的人。</w:t>
      </w:r>
    </w:p>
    <w:p w14:paraId="5D1E70C8" w14:textId="77777777" w:rsidR="00C76EFC" w:rsidRPr="00B02875" w:rsidRDefault="00C76EFC">
      <w:r>
        <w:rPr>
          <w:rFonts w:hint="eastAsia"/>
        </w:rPr>
        <w:t>蓝衣人显然听到了两人的对话，</w:t>
      </w:r>
      <w:r w:rsidR="00F85FB7">
        <w:rPr>
          <w:rFonts w:hint="eastAsia"/>
        </w:rPr>
        <w:t>转身身来，</w:t>
      </w:r>
      <w:r w:rsidR="00C2539A">
        <w:rPr>
          <w:rFonts w:hint="eastAsia"/>
        </w:rPr>
        <w:t>看了陆三阴一眼，眼睛眯成一条缝，</w:t>
      </w:r>
      <w:r w:rsidR="00190DD1">
        <w:rPr>
          <w:rFonts w:hint="eastAsia"/>
        </w:rPr>
        <w:t>说道：“这眼神</w:t>
      </w:r>
      <w:r w:rsidR="00C2539A">
        <w:rPr>
          <w:rFonts w:hint="eastAsia"/>
        </w:rPr>
        <w:t>。”</w:t>
      </w:r>
    </w:p>
    <w:p w14:paraId="73D97FFB" w14:textId="77777777" w:rsidR="00B81775" w:rsidRDefault="00744B70" w:rsidP="00744B70">
      <w:r>
        <w:rPr>
          <w:rFonts w:hint="eastAsia"/>
        </w:rPr>
        <w:t>陆三阴看了那人一眼，然后嗅了嗅，眼神一凛，“这气味。”</w:t>
      </w:r>
    </w:p>
    <w:p w14:paraId="7A0FB405" w14:textId="77777777" w:rsidR="00B81775" w:rsidRDefault="00B81775" w:rsidP="00744B70">
      <w:r>
        <w:rPr>
          <w:rFonts w:hint="eastAsia"/>
        </w:rPr>
        <w:t>不知道为什么，宁溪感到场间的气氛有些诡异</w:t>
      </w:r>
      <w:r w:rsidRPr="00B81775">
        <w:rPr>
          <w:rFonts w:hint="eastAsia"/>
        </w:rPr>
        <w:t>。</w:t>
      </w:r>
    </w:p>
    <w:p w14:paraId="477A1D20" w14:textId="77777777" w:rsidR="00744B70" w:rsidRDefault="007B61BD" w:rsidP="00744B70">
      <w:r>
        <w:rPr>
          <w:rFonts w:hint="eastAsia"/>
        </w:rPr>
        <w:t>突然间，</w:t>
      </w:r>
      <w:r w:rsidR="00744B70">
        <w:rPr>
          <w:rFonts w:hint="eastAsia"/>
        </w:rPr>
        <w:t>两人异口同声的惊叫出来。</w:t>
      </w:r>
    </w:p>
    <w:p w14:paraId="32BC3176" w14:textId="77777777" w:rsidR="00BE7A2F" w:rsidRDefault="00BE7A2F" w:rsidP="00744B70">
      <w:r>
        <w:rPr>
          <w:rFonts w:hint="eastAsia"/>
        </w:rPr>
        <w:t>“满眼</w:t>
      </w:r>
      <w:r w:rsidR="005C770D" w:rsidRPr="007B494F">
        <w:rPr>
          <w:rFonts w:hint="eastAsia"/>
        </w:rPr>
        <w:t>的尔虞我诈</w:t>
      </w:r>
      <w:r w:rsidRPr="007B494F">
        <w:rPr>
          <w:rFonts w:hint="eastAsia"/>
        </w:rPr>
        <w:t>，</w:t>
      </w:r>
      <w:r w:rsidRPr="007B494F">
        <w:t>心理阴暗的腹黑男</w:t>
      </w:r>
      <w:r>
        <w:rPr>
          <w:rFonts w:hint="eastAsia"/>
        </w:rPr>
        <w:t>。”</w:t>
      </w:r>
    </w:p>
    <w:p w14:paraId="78C257BA" w14:textId="77777777" w:rsidR="00744B70" w:rsidRDefault="00BE7A2F" w:rsidP="00744B70">
      <w:r>
        <w:rPr>
          <w:rFonts w:hint="eastAsia"/>
        </w:rPr>
        <w:t>“满身</w:t>
      </w:r>
      <w:r w:rsidR="005C770D">
        <w:rPr>
          <w:rFonts w:hint="eastAsia"/>
        </w:rPr>
        <w:t>的</w:t>
      </w:r>
      <w:r w:rsidR="004E02F2">
        <w:rPr>
          <w:rFonts w:hint="eastAsia"/>
        </w:rPr>
        <w:t>铜臭</w:t>
      </w:r>
      <w:r w:rsidR="005C770D">
        <w:rPr>
          <w:rFonts w:hint="eastAsia"/>
        </w:rPr>
        <w:t>酸腐</w:t>
      </w:r>
      <w:r w:rsidR="007B61BD">
        <w:rPr>
          <w:rFonts w:hint="eastAsia"/>
        </w:rPr>
        <w:t>，</w:t>
      </w:r>
      <w:r w:rsidRPr="007B494F">
        <w:t>猥琐贪财滑如泥鳅的</w:t>
      </w:r>
      <w:r w:rsidR="0033392C" w:rsidRPr="007B494F">
        <w:rPr>
          <w:rFonts w:hint="eastAsia"/>
        </w:rPr>
        <w:t>油腻</w:t>
      </w:r>
      <w:r w:rsidR="002128AD" w:rsidRPr="007B494F">
        <w:t>中年男</w:t>
      </w:r>
      <w:r w:rsidR="00744B70">
        <w:rPr>
          <w:rFonts w:hint="eastAsia"/>
        </w:rPr>
        <w:t>。”</w:t>
      </w:r>
    </w:p>
    <w:p w14:paraId="52AC6EEF" w14:textId="77777777" w:rsidR="009E0CE1" w:rsidRDefault="00543088" w:rsidP="00744B70">
      <w:r>
        <w:rPr>
          <w:rFonts w:hint="eastAsia"/>
        </w:rPr>
        <w:t>虽然只是初见，更是对彼此的第一次评价，而且这评价完全是基于第一印象的，</w:t>
      </w:r>
      <w:r w:rsidR="009E0CE1">
        <w:rPr>
          <w:rFonts w:hint="eastAsia"/>
        </w:rPr>
        <w:t>没有任何客观性。</w:t>
      </w:r>
    </w:p>
    <w:p w14:paraId="3C28A41C" w14:textId="77777777" w:rsidR="006A5ACB" w:rsidRDefault="00AB3E69" w:rsidP="00744B70">
      <w:r>
        <w:rPr>
          <w:rFonts w:hint="eastAsia"/>
        </w:rPr>
        <w:t>但宁溪却觉得，他们说的都好有道理</w:t>
      </w:r>
      <w:r w:rsidR="002128AD">
        <w:rPr>
          <w:rFonts w:hint="eastAsia"/>
        </w:rPr>
        <w:t>啊</w:t>
      </w:r>
      <w:r>
        <w:rPr>
          <w:rFonts w:hint="eastAsia"/>
        </w:rPr>
        <w:t>。</w:t>
      </w:r>
    </w:p>
    <w:p w14:paraId="7E2CA57A" w14:textId="77777777" w:rsidR="00744B70" w:rsidRDefault="00744B70" w:rsidP="00744B70">
      <w:r>
        <w:rPr>
          <w:rFonts w:hint="eastAsia"/>
        </w:rPr>
        <w:t>宁溪忍</w:t>
      </w:r>
      <w:r w:rsidR="00107515">
        <w:rPr>
          <w:rFonts w:hint="eastAsia"/>
        </w:rPr>
        <w:t>不住大笑起来，</w:t>
      </w:r>
      <w:r w:rsidR="00845CE6">
        <w:rPr>
          <w:rFonts w:hint="eastAsia"/>
        </w:rPr>
        <w:t>指着陆三阴，向蓝衣人介绍</w:t>
      </w:r>
      <w:r w:rsidR="00107515">
        <w:rPr>
          <w:rFonts w:hint="eastAsia"/>
        </w:rPr>
        <w:t>道：</w:t>
      </w:r>
      <w:r w:rsidR="00BE5C22">
        <w:rPr>
          <w:rFonts w:hint="eastAsia"/>
        </w:rPr>
        <w:t>“</w:t>
      </w:r>
      <w:r w:rsidR="001232AC">
        <w:rPr>
          <w:rFonts w:hint="eastAsia"/>
        </w:rPr>
        <w:t>我叫宁溪，这家伙</w:t>
      </w:r>
      <w:r w:rsidR="00BE5C22">
        <w:rPr>
          <w:rFonts w:hint="eastAsia"/>
        </w:rPr>
        <w:t>叫陆三阴，阴是阴谋诡计的阴，正是满肚子坏水是真的水</w:t>
      </w:r>
      <w:r>
        <w:rPr>
          <w:rFonts w:hint="eastAsia"/>
        </w:rPr>
        <w:t>。”</w:t>
      </w:r>
    </w:p>
    <w:p w14:paraId="11D53B53" w14:textId="77777777" w:rsidR="00744B70" w:rsidRDefault="00EA7AAC">
      <w:r>
        <w:rPr>
          <w:rFonts w:hint="eastAsia"/>
        </w:rPr>
        <w:t>陆三阴有些恼火，尖声叫道：“</w:t>
      </w:r>
      <w:r w:rsidR="001756D5">
        <w:rPr>
          <w:rFonts w:hint="eastAsia"/>
        </w:rPr>
        <w:t>喂，干嘛乱向别人介绍我啊？</w:t>
      </w:r>
      <w:r>
        <w:rPr>
          <w:rFonts w:hint="eastAsia"/>
        </w:rPr>
        <w:t>”</w:t>
      </w:r>
    </w:p>
    <w:p w14:paraId="3C519853" w14:textId="77777777" w:rsidR="00901F8B" w:rsidRDefault="004628D1">
      <w:r>
        <w:rPr>
          <w:rFonts w:hint="eastAsia"/>
        </w:rPr>
        <w:t>宁溪</w:t>
      </w:r>
      <w:r w:rsidR="0070034B">
        <w:rPr>
          <w:rFonts w:hint="eastAsia"/>
        </w:rPr>
        <w:t>抿嘴</w:t>
      </w:r>
      <w:r>
        <w:rPr>
          <w:rFonts w:hint="eastAsia"/>
        </w:rPr>
        <w:t>笑道：“我感觉你们两好搭哦！”</w:t>
      </w:r>
    </w:p>
    <w:p w14:paraId="214D7255" w14:textId="77777777" w:rsidR="005D1FAE" w:rsidRPr="00E10694" w:rsidRDefault="00901F8B">
      <w:r w:rsidRPr="00E10694">
        <w:rPr>
          <w:rFonts w:hint="eastAsia"/>
        </w:rPr>
        <w:t>两人回过头对，对宁溪一阵狂喷。</w:t>
      </w:r>
    </w:p>
    <w:p w14:paraId="3327F9FA" w14:textId="77777777" w:rsidR="00901F8B" w:rsidRPr="00E10694" w:rsidRDefault="00901F8B">
      <w:r w:rsidRPr="00E10694">
        <w:rPr>
          <w:rFonts w:hint="eastAsia"/>
        </w:rPr>
        <w:t>“哪里搭了，一点也不搭好吗？”</w:t>
      </w:r>
    </w:p>
    <w:p w14:paraId="1FADB028" w14:textId="77777777" w:rsidR="000E677C" w:rsidRDefault="000E677C">
      <w:r w:rsidRPr="00E10694">
        <w:rPr>
          <w:rFonts w:hint="eastAsia"/>
        </w:rPr>
        <w:t>宁溪幽幽地道：“自由青蓝一对基。”</w:t>
      </w:r>
    </w:p>
    <w:p w14:paraId="654BBB2E" w14:textId="77777777" w:rsidR="0047791F" w:rsidRDefault="0047791F">
      <w:r>
        <w:rPr>
          <w:rFonts w:hint="eastAsia"/>
        </w:rPr>
        <w:t>陆三阴打量了自己和那人的衣服一眼，默默地不说话。</w:t>
      </w:r>
    </w:p>
    <w:p w14:paraId="2558CCF2" w14:textId="77777777" w:rsidR="0047791F" w:rsidRDefault="009704B2">
      <w:r>
        <w:rPr>
          <w:rFonts w:hint="eastAsia"/>
        </w:rPr>
        <w:t>那人</w:t>
      </w:r>
      <w:r w:rsidR="00B813B1">
        <w:rPr>
          <w:rFonts w:hint="eastAsia"/>
        </w:rPr>
        <w:t>把陆三阴拉到一边</w:t>
      </w:r>
      <w:r w:rsidR="0047791F">
        <w:rPr>
          <w:rFonts w:hint="eastAsia"/>
        </w:rPr>
        <w:t>，</w:t>
      </w:r>
      <w:r>
        <w:rPr>
          <w:rFonts w:hint="eastAsia"/>
        </w:rPr>
        <w:t>勾肩搭背地</w:t>
      </w:r>
      <w:r w:rsidR="0047791F">
        <w:rPr>
          <w:rFonts w:hint="eastAsia"/>
        </w:rPr>
        <w:t>低声说道：“</w:t>
      </w:r>
      <w:r w:rsidR="00FC1827">
        <w:rPr>
          <w:rFonts w:hint="eastAsia"/>
        </w:rPr>
        <w:t>我很怀疑你这朋友对着野花野草说几句话，这花花草草都得枯掉。</w:t>
      </w:r>
      <w:r w:rsidR="0047791F">
        <w:rPr>
          <w:rFonts w:hint="eastAsia"/>
        </w:rPr>
        <w:t>”</w:t>
      </w:r>
    </w:p>
    <w:p w14:paraId="5ABB35B5" w14:textId="77777777" w:rsidR="009704B2" w:rsidRDefault="009704B2">
      <w:r>
        <w:rPr>
          <w:rFonts w:hint="eastAsia"/>
        </w:rPr>
        <w:t>陆三阴忙不跌地点头，握着他的手说道：“</w:t>
      </w:r>
      <w:r w:rsidR="00FC1827">
        <w:rPr>
          <w:rFonts w:hint="eastAsia"/>
        </w:rPr>
        <w:t>真是</w:t>
      </w:r>
      <w:r>
        <w:rPr>
          <w:rFonts w:hint="eastAsia"/>
        </w:rPr>
        <w:t>英雄所见略同</w:t>
      </w:r>
      <w:r w:rsidR="00FC1827">
        <w:rPr>
          <w:rFonts w:hint="eastAsia"/>
        </w:rPr>
        <w:t>，我也是这么想的</w:t>
      </w:r>
      <w:r>
        <w:rPr>
          <w:rFonts w:hint="eastAsia"/>
        </w:rPr>
        <w:t>。”</w:t>
      </w:r>
    </w:p>
    <w:p w14:paraId="5B0839C4" w14:textId="77777777" w:rsidR="00CC560A" w:rsidRDefault="00CC560A">
      <w:r>
        <w:rPr>
          <w:rFonts w:hint="eastAsia"/>
        </w:rPr>
        <w:t>“我叫阿漂哥，既然你我一见如故。”</w:t>
      </w:r>
    </w:p>
    <w:p w14:paraId="659D0C50" w14:textId="77777777" w:rsidR="00FC1827" w:rsidRDefault="00FC1827" w:rsidP="00FC1827">
      <w:r>
        <w:rPr>
          <w:rFonts w:hint="eastAsia"/>
        </w:rPr>
        <w:t>那人笑意灿然地递出一张小卡片，说道：“</w:t>
      </w:r>
      <w:r w:rsidR="00197FFA">
        <w:rPr>
          <w:rFonts w:hint="eastAsia"/>
        </w:rPr>
        <w:t>晚上</w:t>
      </w:r>
      <w:r>
        <w:rPr>
          <w:rFonts w:hint="eastAsia"/>
        </w:rPr>
        <w:t>我</w:t>
      </w:r>
      <w:r w:rsidR="009E0CE1">
        <w:rPr>
          <w:rFonts w:hint="eastAsia"/>
        </w:rPr>
        <w:t>请你到我的</w:t>
      </w:r>
      <w:r>
        <w:rPr>
          <w:rFonts w:hint="eastAsia"/>
        </w:rPr>
        <w:t>单身客栈</w:t>
      </w:r>
      <w:r w:rsidR="0097505B">
        <w:rPr>
          <w:rFonts w:hint="eastAsia"/>
        </w:rPr>
        <w:t>告别单身</w:t>
      </w:r>
      <w:r w:rsidR="00197FFA">
        <w:rPr>
          <w:rFonts w:hint="eastAsia"/>
        </w:rPr>
        <w:t>。</w:t>
      </w:r>
      <w:r>
        <w:rPr>
          <w:rFonts w:hint="eastAsia"/>
        </w:rPr>
        <w:t>”</w:t>
      </w:r>
    </w:p>
    <w:p w14:paraId="54EE396B" w14:textId="77777777" w:rsidR="0097505B" w:rsidRDefault="00CC560A" w:rsidP="00FC1827">
      <w:r>
        <w:rPr>
          <w:rFonts w:hint="eastAsia"/>
        </w:rPr>
        <w:t>陆三阴从那叫阿漂哥的人手上接过小卡片，看了看，只见上面画着一个客栈，然后印着</w:t>
      </w:r>
      <w:r w:rsidR="008278AD">
        <w:rPr>
          <w:rFonts w:hint="eastAsia"/>
        </w:rPr>
        <w:t>一行字——女人的星座，男人的鸡尾酒，</w:t>
      </w:r>
      <w:r w:rsidR="0014010D">
        <w:rPr>
          <w:rFonts w:hint="eastAsia"/>
        </w:rPr>
        <w:t>门缝里</w:t>
      </w:r>
      <w:r w:rsidR="00F90256">
        <w:rPr>
          <w:rFonts w:hint="eastAsia"/>
        </w:rPr>
        <w:t>的神秘小卡片，单身客栈告别单身。</w:t>
      </w:r>
    </w:p>
    <w:p w14:paraId="521DAE56" w14:textId="77777777" w:rsidR="000C70E9" w:rsidRDefault="00F90256" w:rsidP="00FC1827">
      <w:r>
        <w:rPr>
          <w:rFonts w:hint="eastAsia"/>
        </w:rPr>
        <w:t>陆三阴不是很明白上面的意思，</w:t>
      </w:r>
      <w:r w:rsidR="000C70E9">
        <w:rPr>
          <w:rFonts w:hint="eastAsia"/>
        </w:rPr>
        <w:t>但听到有人要请自己吃饭，于是很愉快的收下。</w:t>
      </w:r>
    </w:p>
    <w:p w14:paraId="57B60BBB" w14:textId="77777777" w:rsidR="00F90256" w:rsidRDefault="000C70E9" w:rsidP="00FC1827">
      <w:r>
        <w:rPr>
          <w:rFonts w:hint="eastAsia"/>
        </w:rPr>
        <w:t>收了小卡片，他走回</w:t>
      </w:r>
      <w:r w:rsidR="00D3051F">
        <w:rPr>
          <w:rFonts w:hint="eastAsia"/>
        </w:rPr>
        <w:t>宁溪身边，</w:t>
      </w:r>
      <w:r w:rsidR="00C23BF3">
        <w:rPr>
          <w:rFonts w:hint="eastAsia"/>
        </w:rPr>
        <w:t>朝她晃了晃，</w:t>
      </w:r>
      <w:r w:rsidR="00D3051F">
        <w:rPr>
          <w:rFonts w:hint="eastAsia"/>
        </w:rPr>
        <w:t>炫耀道：“看，本大爷一来，就有人请本大爷吃饭。”</w:t>
      </w:r>
    </w:p>
    <w:p w14:paraId="7DECF3C0" w14:textId="77777777" w:rsidR="00CC581D" w:rsidRDefault="00CC581D" w:rsidP="00CC581D">
      <w:r w:rsidRPr="00746D9B">
        <w:rPr>
          <w:rFonts w:hint="eastAsia"/>
        </w:rPr>
        <w:t>宁溪</w:t>
      </w:r>
      <w:r w:rsidR="00C23BF3">
        <w:rPr>
          <w:rFonts w:hint="eastAsia"/>
        </w:rPr>
        <w:t>表示羡慕，</w:t>
      </w:r>
      <w:r w:rsidRPr="00746D9B">
        <w:rPr>
          <w:rFonts w:hint="eastAsia"/>
        </w:rPr>
        <w:t>感慨说道：</w:t>
      </w:r>
      <w:r w:rsidR="00C23BF3">
        <w:rPr>
          <w:rFonts w:hint="eastAsia"/>
        </w:rPr>
        <w:t>“</w:t>
      </w:r>
      <w:r w:rsidRPr="00746D9B">
        <w:rPr>
          <w:rFonts w:hint="eastAsia"/>
        </w:rPr>
        <w:t>你也是在百里城随时随地能约到人啊！</w:t>
      </w:r>
      <w:r w:rsidR="00C23BF3">
        <w:rPr>
          <w:rFonts w:hint="eastAsia"/>
        </w:rPr>
        <w:t>”</w:t>
      </w:r>
    </w:p>
    <w:p w14:paraId="064FFF65" w14:textId="77777777" w:rsidR="00C23BF3" w:rsidRPr="00C23BF3" w:rsidRDefault="00C23BF3" w:rsidP="00CC581D">
      <w:r>
        <w:rPr>
          <w:rFonts w:hint="eastAsia"/>
        </w:rPr>
        <w:t>说到这里，她的语气忽转低沉，说道：“我现在百里城</w:t>
      </w:r>
      <w:r w:rsidRPr="00746D9B">
        <w:rPr>
          <w:rFonts w:hint="eastAsia"/>
        </w:rPr>
        <w:t>真是一个人也约不出来</w:t>
      </w:r>
      <w:r>
        <w:rPr>
          <w:rFonts w:hint="eastAsia"/>
        </w:rPr>
        <w:t>。”</w:t>
      </w:r>
    </w:p>
    <w:p w14:paraId="460575DF" w14:textId="77777777" w:rsidR="00CC581D" w:rsidRPr="00746D9B" w:rsidRDefault="00CC581D" w:rsidP="00CC581D">
      <w:r w:rsidRPr="00746D9B">
        <w:rPr>
          <w:rFonts w:hint="eastAsia"/>
        </w:rPr>
        <w:t>陆三阴愣了愣，问道：“我……</w:t>
      </w:r>
      <w:r w:rsidR="00E95D52">
        <w:rPr>
          <w:rFonts w:hint="eastAsia"/>
        </w:rPr>
        <w:t>我</w:t>
      </w:r>
      <w:r w:rsidRPr="00746D9B">
        <w:rPr>
          <w:rFonts w:hint="eastAsia"/>
        </w:rPr>
        <w:t>不是人？”</w:t>
      </w:r>
    </w:p>
    <w:p w14:paraId="5A87BDFB" w14:textId="77777777" w:rsidR="00CC581D" w:rsidRPr="00746D9B" w:rsidRDefault="003C7AE7" w:rsidP="00CC581D">
      <w:r>
        <w:rPr>
          <w:rFonts w:hint="eastAsia"/>
        </w:rPr>
        <w:t>宁溪说</w:t>
      </w:r>
      <w:r w:rsidR="00CC581D" w:rsidRPr="00746D9B">
        <w:rPr>
          <w:rFonts w:hint="eastAsia"/>
        </w:rPr>
        <w:t>道：“你又不是常驻人口。”</w:t>
      </w:r>
    </w:p>
    <w:p w14:paraId="24903B73" w14:textId="77777777" w:rsidR="00CC581D" w:rsidRPr="00746D9B" w:rsidRDefault="00CC581D" w:rsidP="00CC581D">
      <w:r w:rsidRPr="00746D9B">
        <w:rPr>
          <w:rFonts w:hint="eastAsia"/>
        </w:rPr>
        <w:t>陆三阴听着大为冒火，叫道：“那我是常驻牲口？”</w:t>
      </w:r>
    </w:p>
    <w:p w14:paraId="4C456885" w14:textId="77777777" w:rsidR="00CC581D" w:rsidRPr="00746D9B" w:rsidRDefault="00CC581D" w:rsidP="00CC581D">
      <w:r w:rsidRPr="00746D9B">
        <w:rPr>
          <w:rFonts w:hint="eastAsia"/>
        </w:rPr>
        <w:t>宁溪微愣，然后大笑起来。</w:t>
      </w:r>
    </w:p>
    <w:p w14:paraId="1DC78392" w14:textId="77777777" w:rsidR="00CC581D" w:rsidRPr="00746D9B" w:rsidRDefault="00CC581D" w:rsidP="00CC581D">
      <w:r w:rsidRPr="00746D9B">
        <w:rPr>
          <w:rFonts w:hint="eastAsia"/>
        </w:rPr>
        <w:t>陆三阴大怒，说道：“你还笑。”</w:t>
      </w:r>
    </w:p>
    <w:p w14:paraId="0A0F35EF" w14:textId="77777777" w:rsidR="00CC581D" w:rsidRPr="00746D9B" w:rsidRDefault="00CC581D" w:rsidP="00CC581D">
      <w:r w:rsidRPr="00746D9B">
        <w:rPr>
          <w:rFonts w:hint="eastAsia"/>
        </w:rPr>
        <w:t>宁溪笑得前仰后合，有些站立不稳，只有一手扶着他，一手拍他的肩膀，说道：“知道我为什么这么和你做朋友吗？”</w:t>
      </w:r>
    </w:p>
    <w:p w14:paraId="0494C6A7" w14:textId="77777777" w:rsidR="00CC581D" w:rsidRPr="00746D9B" w:rsidRDefault="00CC581D" w:rsidP="00CC581D">
      <w:r w:rsidRPr="00746D9B">
        <w:rPr>
          <w:rFonts w:hint="eastAsia"/>
        </w:rPr>
        <w:t>陆三阴问道：“为什么？”</w:t>
      </w:r>
    </w:p>
    <w:p w14:paraId="5A95AA51" w14:textId="77777777" w:rsidR="00CC581D" w:rsidRDefault="00CC581D" w:rsidP="00CC581D">
      <w:r w:rsidRPr="00746D9B">
        <w:rPr>
          <w:rFonts w:hint="eastAsia"/>
        </w:rPr>
        <w:t>宁溪解释道：“每次我想</w:t>
      </w:r>
      <w:r w:rsidR="003C7AE7">
        <w:rPr>
          <w:rFonts w:hint="eastAsia"/>
        </w:rPr>
        <w:t>羞辱你</w:t>
      </w:r>
      <w:r w:rsidRPr="00746D9B">
        <w:rPr>
          <w:rFonts w:hint="eastAsia"/>
        </w:rPr>
        <w:t>又找不到词汇的时候，你总是能帮我解决这个问题。”</w:t>
      </w:r>
    </w:p>
    <w:p w14:paraId="3AB3C15D" w14:textId="77777777" w:rsidR="00CC581D" w:rsidRDefault="00EE47D5" w:rsidP="00FC1827">
      <w:r>
        <w:rPr>
          <w:rFonts w:hint="eastAsia"/>
        </w:rPr>
        <w:t>说完她又大笑起来。</w:t>
      </w:r>
    </w:p>
    <w:p w14:paraId="1D0DE1C2" w14:textId="77777777" w:rsidR="00EE47D5" w:rsidRDefault="00EE47D5" w:rsidP="00FC1827">
      <w:r>
        <w:rPr>
          <w:rFonts w:hint="eastAsia"/>
        </w:rPr>
        <w:t>陆三阴有些无语，没有理她，转身朝百里山看去，看到了一片惊艳的景象。</w:t>
      </w:r>
    </w:p>
    <w:p w14:paraId="389A8234" w14:textId="77777777" w:rsidR="00EE47D5" w:rsidRDefault="00EE47D5" w:rsidP="00FC1827">
      <w:r>
        <w:rPr>
          <w:rFonts w:hint="eastAsia"/>
        </w:rPr>
        <w:t>百里山以七里红枫之景盛名两境，</w:t>
      </w:r>
      <w:r w:rsidR="00AC4789">
        <w:rPr>
          <w:rFonts w:hint="eastAsia"/>
        </w:rPr>
        <w:t>昔年陆三阴诸人慕名而来，然后在百里山上结缘。</w:t>
      </w:r>
    </w:p>
    <w:p w14:paraId="1A81DD9C" w14:textId="77777777" w:rsidR="00EE47D5" w:rsidRDefault="00064508" w:rsidP="00FC1827">
      <w:r>
        <w:rPr>
          <w:rFonts w:hint="eastAsia"/>
        </w:rPr>
        <w:lastRenderedPageBreak/>
        <w:t>此时已是</w:t>
      </w:r>
      <w:r w:rsidR="00D047FE">
        <w:rPr>
          <w:rFonts w:hint="eastAsia"/>
        </w:rPr>
        <w:t>深秋，</w:t>
      </w:r>
      <w:r w:rsidR="00EE47D5">
        <w:rPr>
          <w:rFonts w:hint="eastAsia"/>
        </w:rPr>
        <w:t>纵是枫红耐寒，亦有被风落之时，</w:t>
      </w:r>
      <w:r w:rsidR="00D047FE">
        <w:rPr>
          <w:rFonts w:hint="eastAsia"/>
        </w:rPr>
        <w:t>这一山红叶，已有部分凋零，林间显得有些疏落，给人一种美中不足的感觉。</w:t>
      </w:r>
    </w:p>
    <w:p w14:paraId="031F5F8D" w14:textId="77777777" w:rsidR="00D047FE" w:rsidRDefault="00EE47D5" w:rsidP="00FC1827">
      <w:r>
        <w:rPr>
          <w:rFonts w:hint="eastAsia"/>
        </w:rPr>
        <w:t>百里溪在黄昏时会雾，弥漫到林间的雾气，正好弥补了那种疏落感</w:t>
      </w:r>
      <w:r w:rsidR="00D047FE">
        <w:rPr>
          <w:rFonts w:hint="eastAsia"/>
        </w:rPr>
        <w:t>。</w:t>
      </w:r>
    </w:p>
    <w:p w14:paraId="65A14856" w14:textId="77777777" w:rsidR="00EE47D5" w:rsidRDefault="00EE47D5" w:rsidP="00FC1827">
      <w:r>
        <w:rPr>
          <w:rFonts w:hint="eastAsia"/>
        </w:rPr>
        <w:t>在夕阳光线从远天斜照而来，被浅雾不断折线之后，形成了一片红雾，笼罩了整个百里山。</w:t>
      </w:r>
    </w:p>
    <w:p w14:paraId="7760FA36" w14:textId="77777777" w:rsidR="00DA2D25" w:rsidRDefault="00DA2D25" w:rsidP="00FC1827">
      <w:r>
        <w:rPr>
          <w:rFonts w:hint="eastAsia"/>
        </w:rPr>
        <w:t>一条条斜直的光线，</w:t>
      </w:r>
      <w:r w:rsidR="00991F67">
        <w:rPr>
          <w:rFonts w:hint="eastAsia"/>
        </w:rPr>
        <w:t>落在了阿漂哥</w:t>
      </w:r>
      <w:r w:rsidR="00E050F4">
        <w:rPr>
          <w:rFonts w:hint="eastAsia"/>
        </w:rPr>
        <w:t>身上。</w:t>
      </w:r>
    </w:p>
    <w:p w14:paraId="5E6BDAD5" w14:textId="77777777" w:rsidR="00DA2D25" w:rsidRDefault="00CD781F" w:rsidP="00FC1827">
      <w:r>
        <w:rPr>
          <w:rFonts w:hint="eastAsia"/>
        </w:rPr>
        <w:t>秋风吹拂他的蓝衣，不断扰动着他周身的光线，给人一种轻灵飘逸的感觉。</w:t>
      </w:r>
    </w:p>
    <w:p w14:paraId="6AB708E6" w14:textId="77777777" w:rsidR="00064508" w:rsidRDefault="00064508" w:rsidP="00FC1827">
      <w:r>
        <w:rPr>
          <w:rFonts w:hint="eastAsia"/>
        </w:rPr>
        <w:t>西天一边赤霞，而另一则的天穹却是一片深蓝</w:t>
      </w:r>
      <w:r w:rsidR="00B55E23">
        <w:rPr>
          <w:rFonts w:hint="eastAsia"/>
        </w:rPr>
        <w:t>，形成赤蓝两分的景</w:t>
      </w:r>
      <w:r>
        <w:rPr>
          <w:rFonts w:hint="eastAsia"/>
        </w:rPr>
        <w:t>。</w:t>
      </w:r>
    </w:p>
    <w:p w14:paraId="0ADD5280" w14:textId="77777777" w:rsidR="00B55E23" w:rsidRDefault="00B55E23" w:rsidP="00B55E23">
      <w:r>
        <w:rPr>
          <w:rFonts w:hint="eastAsia"/>
        </w:rPr>
        <w:t>阿漂哥站在赤蓝两分的交界处，微微仰着头，望着百里山上的一片秋颜，不知在想些什么。</w:t>
      </w:r>
    </w:p>
    <w:p w14:paraId="67B29E09" w14:textId="77777777" w:rsidR="00B55E23" w:rsidRDefault="00B55E23" w:rsidP="00FC1827">
      <w:r>
        <w:rPr>
          <w:rFonts w:hint="eastAsia"/>
        </w:rPr>
        <w:t>苍天之上，是一片深蓝。</w:t>
      </w:r>
    </w:p>
    <w:p w14:paraId="4A65BF8C" w14:textId="77777777" w:rsidR="00064508" w:rsidRPr="00064508" w:rsidRDefault="00064508" w:rsidP="00FC1827">
      <w:r>
        <w:rPr>
          <w:rFonts w:hint="eastAsia"/>
        </w:rPr>
        <w:t>天</w:t>
      </w:r>
      <w:r w:rsidR="00B55E23">
        <w:rPr>
          <w:rFonts w:hint="eastAsia"/>
        </w:rPr>
        <w:t>穹</w:t>
      </w:r>
      <w:r>
        <w:rPr>
          <w:rFonts w:hint="eastAsia"/>
        </w:rPr>
        <w:t>之下，又是一抹</w:t>
      </w:r>
      <w:r w:rsidR="0079087A">
        <w:rPr>
          <w:rFonts w:hint="eastAsia"/>
        </w:rPr>
        <w:t>浅</w:t>
      </w:r>
      <w:r>
        <w:rPr>
          <w:rFonts w:hint="eastAsia"/>
        </w:rPr>
        <w:t>蓝。</w:t>
      </w:r>
    </w:p>
    <w:p w14:paraId="3C723680" w14:textId="77777777" w:rsidR="00EE47D5" w:rsidRDefault="004E4301" w:rsidP="00FC1827">
      <w:r>
        <w:rPr>
          <w:rFonts w:hint="eastAsia"/>
        </w:rPr>
        <w:t>陆三阴这时才注意到，他身上的蓝，是天之蓝，是</w:t>
      </w:r>
      <w:r w:rsidR="00EE47D5">
        <w:rPr>
          <w:rFonts w:hint="eastAsia"/>
        </w:rPr>
        <w:t>海之蓝。</w:t>
      </w:r>
    </w:p>
    <w:p w14:paraId="04A1A1C6" w14:textId="77777777" w:rsidR="003915B3" w:rsidRDefault="003915B3" w:rsidP="00FC1827">
      <w:r>
        <w:rPr>
          <w:rFonts w:hint="eastAsia"/>
        </w:rPr>
        <w:t>不知何时</w:t>
      </w:r>
      <w:r w:rsidR="00E1715C">
        <w:rPr>
          <w:rFonts w:hint="eastAsia"/>
        </w:rPr>
        <w:t>起</w:t>
      </w:r>
      <w:r>
        <w:rPr>
          <w:rFonts w:hint="eastAsia"/>
        </w:rPr>
        <w:t>，</w:t>
      </w:r>
      <w:r w:rsidR="00E1715C">
        <w:rPr>
          <w:rFonts w:hint="eastAsia"/>
        </w:rPr>
        <w:t>已</w:t>
      </w:r>
      <w:r>
        <w:rPr>
          <w:rFonts w:hint="eastAsia"/>
        </w:rPr>
        <w:t>安静了下来。</w:t>
      </w:r>
    </w:p>
    <w:p w14:paraId="47C7D12B" w14:textId="77777777" w:rsidR="0004596F" w:rsidRDefault="007724E0" w:rsidP="00FC1827">
      <w:r>
        <w:rPr>
          <w:rFonts w:hint="eastAsia"/>
        </w:rPr>
        <w:t>偶</w:t>
      </w:r>
      <w:r w:rsidR="0004596F">
        <w:rPr>
          <w:rFonts w:hint="eastAsia"/>
        </w:rPr>
        <w:t>有风吹起，但没有多少声音。</w:t>
      </w:r>
    </w:p>
    <w:p w14:paraId="57B026DA" w14:textId="77777777" w:rsidR="003F4121" w:rsidRDefault="003F4121" w:rsidP="00FC1827">
      <w:r>
        <w:rPr>
          <w:rFonts w:hint="eastAsia"/>
        </w:rPr>
        <w:t>宁溪也注意到了这个景象，</w:t>
      </w:r>
      <w:r w:rsidR="00A70788">
        <w:rPr>
          <w:rFonts w:hint="eastAsia"/>
        </w:rPr>
        <w:t>善于并乐于吐槽的她，此时微微张嘴，然后又轻轻闭上。</w:t>
      </w:r>
    </w:p>
    <w:p w14:paraId="1BCF56EF" w14:textId="77777777" w:rsidR="00940589" w:rsidRDefault="00A70788" w:rsidP="00A70788">
      <w:r>
        <w:rPr>
          <w:rFonts w:hint="eastAsia"/>
        </w:rPr>
        <w:t>这是一种极为和谐的静谧，</w:t>
      </w:r>
      <w:r w:rsidR="00940589">
        <w:rPr>
          <w:rFonts w:hint="eastAsia"/>
        </w:rPr>
        <w:t>连她都不忍打破。</w:t>
      </w:r>
    </w:p>
    <w:p w14:paraId="7C46CB37" w14:textId="77777777" w:rsidR="00A70788" w:rsidRDefault="00940589" w:rsidP="00A70788">
      <w:r>
        <w:rPr>
          <w:rFonts w:hint="eastAsia"/>
        </w:rPr>
        <w:t>这静谧中隐隐带着几分神秘，就如同阿漂哥这个人，让人想要评说，却不知</w:t>
      </w:r>
      <w:r w:rsidR="00231056">
        <w:rPr>
          <w:rFonts w:hint="eastAsia"/>
        </w:rPr>
        <w:t>从何说起</w:t>
      </w:r>
      <w:r>
        <w:rPr>
          <w:rFonts w:hint="eastAsia"/>
        </w:rPr>
        <w:t>。</w:t>
      </w:r>
    </w:p>
    <w:p w14:paraId="42EEE641" w14:textId="77777777" w:rsidR="00A70788" w:rsidRPr="0005211E" w:rsidRDefault="0005211E" w:rsidP="00FC1827">
      <w:r>
        <w:rPr>
          <w:rFonts w:hint="eastAsia"/>
        </w:rPr>
        <w:t>阿漂哥忽然叹了口气，打破了这片沉默。</w:t>
      </w:r>
    </w:p>
    <w:p w14:paraId="62042D65" w14:textId="77777777" w:rsidR="003915B3" w:rsidRDefault="0005211E" w:rsidP="00FC1827">
      <w:r>
        <w:rPr>
          <w:rFonts w:hint="eastAsia"/>
        </w:rPr>
        <w:t>宁溪和陆三阴好奇地</w:t>
      </w:r>
      <w:r w:rsidRPr="0005211E">
        <w:rPr>
          <w:rFonts w:hint="eastAsia"/>
        </w:rPr>
        <w:t>望了过去。</w:t>
      </w:r>
    </w:p>
    <w:p w14:paraId="554E571A" w14:textId="77777777" w:rsidR="0005211E" w:rsidRDefault="0005211E" w:rsidP="00FC1827">
      <w:r>
        <w:rPr>
          <w:rFonts w:hint="eastAsia"/>
        </w:rPr>
        <w:t>阿漂哥轻轻伸手，触摸着那些光线，目光却未曾离开那片秋</w:t>
      </w:r>
      <w:r w:rsidR="00F65D80">
        <w:rPr>
          <w:rFonts w:hint="eastAsia"/>
        </w:rPr>
        <w:t>颜</w:t>
      </w:r>
      <w:r>
        <w:rPr>
          <w:rFonts w:hint="eastAsia"/>
        </w:rPr>
        <w:t>，颇有感慨地说道：“</w:t>
      </w:r>
      <w:r w:rsidR="0091082E">
        <w:rPr>
          <w:rFonts w:hint="eastAsia"/>
        </w:rPr>
        <w:t>乐山乐水乐秋颜，</w:t>
      </w:r>
      <w:r w:rsidR="00BB7640">
        <w:rPr>
          <w:rFonts w:hint="eastAsia"/>
        </w:rPr>
        <w:t>漂来漂去阿漂哥。</w:t>
      </w:r>
      <w:r w:rsidR="00834C1B">
        <w:rPr>
          <w:rFonts w:hint="eastAsia"/>
        </w:rPr>
        <w:t>走过千山万水，何日方能再见</w:t>
      </w:r>
      <w:r w:rsidR="00903B4F">
        <w:rPr>
          <w:rFonts w:hint="eastAsia"/>
        </w:rPr>
        <w:t>那片秋颜</w:t>
      </w:r>
      <w:r w:rsidR="005625F0">
        <w:rPr>
          <w:rFonts w:hint="eastAsia"/>
        </w:rPr>
        <w:t>？</w:t>
      </w:r>
      <w:r>
        <w:rPr>
          <w:rFonts w:hint="eastAsia"/>
        </w:rPr>
        <w:t>”</w:t>
      </w:r>
    </w:p>
    <w:p w14:paraId="3970715D" w14:textId="77777777" w:rsidR="00AF0719" w:rsidRPr="00777C77" w:rsidRDefault="005E7AE4">
      <w:r>
        <w:rPr>
          <w:rFonts w:hint="eastAsia"/>
        </w:rPr>
        <w:t>宁溪看着</w:t>
      </w:r>
      <w:r w:rsidR="009337A1">
        <w:rPr>
          <w:rFonts w:hint="eastAsia"/>
        </w:rPr>
        <w:t>他，心想一个神棍正经起来竟然会吟诗，问道：“</w:t>
      </w:r>
      <w:r w:rsidR="00D3469F">
        <w:rPr>
          <w:rFonts w:hint="eastAsia"/>
        </w:rPr>
        <w:t>什么叫乐山乐水乐秋颜？</w:t>
      </w:r>
      <w:r w:rsidR="009337A1">
        <w:rPr>
          <w:rFonts w:hint="eastAsia"/>
        </w:rPr>
        <w:t>”</w:t>
      </w:r>
    </w:p>
    <w:p w14:paraId="29B9CC5C" w14:textId="77777777" w:rsidR="00867FB7" w:rsidRPr="00EA6FBD" w:rsidRDefault="00746D9B">
      <w:r>
        <w:rPr>
          <w:rFonts w:hint="eastAsia"/>
        </w:rPr>
        <w:t>阿漂哥</w:t>
      </w:r>
      <w:r w:rsidR="000C33B8">
        <w:rPr>
          <w:rFonts w:hint="eastAsia"/>
        </w:rPr>
        <w:t>被她打断，倒不显得懊恼，</w:t>
      </w:r>
      <w:r w:rsidR="009F4FF2">
        <w:rPr>
          <w:rFonts w:hint="eastAsia"/>
        </w:rPr>
        <w:t>反而</w:t>
      </w:r>
      <w:r w:rsidR="00777C77">
        <w:rPr>
          <w:rFonts w:hint="eastAsia"/>
        </w:rPr>
        <w:t>笑了起来，</w:t>
      </w:r>
      <w:r w:rsidR="009337A1">
        <w:rPr>
          <w:rFonts w:hint="eastAsia"/>
        </w:rPr>
        <w:t>说道：“</w:t>
      </w:r>
      <w:r w:rsidR="00FD3C89" w:rsidRPr="00746D9B">
        <w:rPr>
          <w:rFonts w:hint="eastAsia"/>
        </w:rPr>
        <w:t>仁者乐山，智者乐水，而我阿漂哥独乐秋颜。</w:t>
      </w:r>
      <w:r w:rsidR="009337A1">
        <w:rPr>
          <w:rFonts w:hint="eastAsia"/>
        </w:rPr>
        <w:t>”</w:t>
      </w:r>
    </w:p>
    <w:p w14:paraId="57E1BB83" w14:textId="77777777" w:rsidR="00867FB7" w:rsidRDefault="00867FB7">
      <w:pPr>
        <w:rPr>
          <w:rFonts w:ascii="微软雅黑" w:eastAsia="宋体" w:hAnsi="微软雅黑" w:cs="微软雅黑"/>
          <w:kern w:val="0"/>
          <w:sz w:val="20"/>
          <w:szCs w:val="20"/>
        </w:rPr>
      </w:pPr>
    </w:p>
    <w:p w14:paraId="09E3857B" w14:textId="77777777" w:rsidR="003F6BDA" w:rsidRDefault="003F6BDA">
      <w:pPr>
        <w:rPr>
          <w:rFonts w:ascii="微软雅黑" w:eastAsia="宋体" w:hAnsi="微软雅黑" w:cs="微软雅黑"/>
          <w:kern w:val="0"/>
          <w:sz w:val="20"/>
          <w:szCs w:val="20"/>
        </w:rPr>
      </w:pPr>
    </w:p>
    <w:p w14:paraId="788480F1" w14:textId="77777777" w:rsidR="00BA4810" w:rsidRDefault="00BA4810"/>
    <w:p w14:paraId="0E53A5C6" w14:textId="77777777" w:rsidR="0072221B" w:rsidRDefault="006703D5" w:rsidP="0072221B">
      <w:pPr>
        <w:pStyle w:val="3"/>
      </w:pPr>
      <w:r>
        <w:rPr>
          <w:rFonts w:hint="eastAsia"/>
        </w:rPr>
        <w:t>第六</w:t>
      </w:r>
      <w:r w:rsidR="0072221B">
        <w:rPr>
          <w:rFonts w:hint="eastAsia"/>
        </w:rPr>
        <w:t>章单身客栈</w:t>
      </w:r>
    </w:p>
    <w:p w14:paraId="3A0B5919" w14:textId="77777777" w:rsidR="00EA6FBD" w:rsidRDefault="0042103B">
      <w:r>
        <w:rPr>
          <w:rFonts w:hint="eastAsia"/>
        </w:rPr>
        <w:t>宁溪微笑说道：</w:t>
      </w:r>
      <w:r w:rsidR="0068520B">
        <w:rPr>
          <w:rFonts w:hint="eastAsia"/>
        </w:rPr>
        <w:t>“与其望山兴叹，不如进山一赏秋颜。”</w:t>
      </w:r>
    </w:p>
    <w:p w14:paraId="6065E873" w14:textId="77777777" w:rsidR="00C20632" w:rsidRDefault="00C20632">
      <w:r>
        <w:rPr>
          <w:rFonts w:hint="eastAsia"/>
        </w:rPr>
        <w:t>说完这句话，她转身要往百里山而去。</w:t>
      </w:r>
    </w:p>
    <w:p w14:paraId="409371D9" w14:textId="77777777" w:rsidR="0042103B" w:rsidRDefault="0042103B">
      <w:r>
        <w:rPr>
          <w:rFonts w:hint="eastAsia"/>
        </w:rPr>
        <w:t>陆三阴也是这意思，</w:t>
      </w:r>
      <w:r w:rsidR="000F3CE4">
        <w:rPr>
          <w:rFonts w:hint="eastAsia"/>
        </w:rPr>
        <w:t>转身就要跟上去。</w:t>
      </w:r>
    </w:p>
    <w:p w14:paraId="73836526" w14:textId="77777777" w:rsidR="00FE3EBD" w:rsidRDefault="00FE3EBD">
      <w:r>
        <w:rPr>
          <w:rFonts w:hint="eastAsia"/>
        </w:rPr>
        <w:t>阿漂哥说道：“我劝你们最好不要。”</w:t>
      </w:r>
    </w:p>
    <w:p w14:paraId="12CC6269" w14:textId="77777777" w:rsidR="00972B26" w:rsidRDefault="00972B26">
      <w:r>
        <w:rPr>
          <w:rFonts w:hint="eastAsia"/>
        </w:rPr>
        <w:t>宁溪和陆三阴同时停了下来。</w:t>
      </w:r>
    </w:p>
    <w:p w14:paraId="45E81682" w14:textId="77777777" w:rsidR="00EA6FBD" w:rsidRDefault="00972B26">
      <w:r>
        <w:rPr>
          <w:rFonts w:hint="eastAsia"/>
        </w:rPr>
        <w:t>宁溪</w:t>
      </w:r>
      <w:r w:rsidR="00CB076B">
        <w:rPr>
          <w:rFonts w:hint="eastAsia"/>
        </w:rPr>
        <w:t>转过身来看他，</w:t>
      </w:r>
      <w:r w:rsidR="002513BE">
        <w:rPr>
          <w:rFonts w:hint="eastAsia"/>
        </w:rPr>
        <w:t>问道：“为什么？”</w:t>
      </w:r>
    </w:p>
    <w:p w14:paraId="73B45430" w14:textId="77777777" w:rsidR="00972B26" w:rsidRDefault="00615E56">
      <w:r>
        <w:rPr>
          <w:rFonts w:hint="eastAsia"/>
        </w:rPr>
        <w:t>阿漂哥解释道：“</w:t>
      </w:r>
      <w:r w:rsidR="006703D5">
        <w:rPr>
          <w:rFonts w:hint="eastAsia"/>
        </w:rPr>
        <w:t>如今的百里山被一伙名为百里七人众的强盗占据，</w:t>
      </w:r>
      <w:r w:rsidR="00B16D0F">
        <w:rPr>
          <w:rFonts w:hint="eastAsia"/>
        </w:rPr>
        <w:t>像你</w:t>
      </w:r>
      <w:r w:rsidR="00820FA5">
        <w:rPr>
          <w:rFonts w:hint="eastAsia"/>
        </w:rPr>
        <w:t>这么如花似玉的小姑娘上去，说不定人家劫财的同时，顺带把色也一起劫</w:t>
      </w:r>
      <w:r w:rsidR="00B16D0F">
        <w:rPr>
          <w:rFonts w:hint="eastAsia"/>
        </w:rPr>
        <w:t>了。</w:t>
      </w:r>
      <w:r>
        <w:rPr>
          <w:rFonts w:hint="eastAsia"/>
        </w:rPr>
        <w:t>”</w:t>
      </w:r>
    </w:p>
    <w:p w14:paraId="680EA2E8" w14:textId="77777777" w:rsidR="008D2F97" w:rsidRDefault="008D2F97">
      <w:r>
        <w:rPr>
          <w:rFonts w:hint="eastAsia"/>
        </w:rPr>
        <w:t>宁溪满脸不屑，心想本姑娘走跳两境这多年，什么场面没见到，还怕这几个小小山贼？</w:t>
      </w:r>
    </w:p>
    <w:p w14:paraId="148C86A9" w14:textId="77777777" w:rsidR="00C221B6" w:rsidRPr="00C221B6" w:rsidRDefault="00C221B6">
      <w:r>
        <w:rPr>
          <w:rFonts w:hint="eastAsia"/>
        </w:rPr>
        <w:t>陆三阴很不争气的拽了下她的袖子，说道：“</w:t>
      </w:r>
      <w:r w:rsidR="005757F0">
        <w:rPr>
          <w:rFonts w:hint="eastAsia"/>
        </w:rPr>
        <w:t>他说的也对，这时候不宜</w:t>
      </w:r>
      <w:r>
        <w:rPr>
          <w:rFonts w:hint="eastAsia"/>
        </w:rPr>
        <w:t>多生事非。”</w:t>
      </w:r>
    </w:p>
    <w:p w14:paraId="6E16B5D8" w14:textId="77777777" w:rsidR="008D2F97" w:rsidRDefault="00C44936">
      <w:r>
        <w:rPr>
          <w:rFonts w:hint="eastAsia"/>
        </w:rPr>
        <w:t>宁溪想想也是，便放弃了上百里山的想法。</w:t>
      </w:r>
    </w:p>
    <w:p w14:paraId="784AFF00" w14:textId="77777777" w:rsidR="00C44936" w:rsidRDefault="00C44936">
      <w:r>
        <w:rPr>
          <w:rFonts w:hint="eastAsia"/>
        </w:rPr>
        <w:t>陆三阴问道：“你都知道这有山贼，还跑这来发什么小卡片？”</w:t>
      </w:r>
    </w:p>
    <w:p w14:paraId="7025939D" w14:textId="77777777" w:rsidR="002A785F" w:rsidRDefault="002A785F">
      <w:r>
        <w:rPr>
          <w:rFonts w:hint="eastAsia"/>
        </w:rPr>
        <w:t>阿漂哥立时眉眼一凛，眼中尽是正义之色，凛然说道：“我阿漂哥何许人也，正理的化</w:t>
      </w:r>
      <w:r w:rsidR="00A505A3">
        <w:rPr>
          <w:rFonts w:hint="eastAsia"/>
        </w:rPr>
        <w:t>身，</w:t>
      </w:r>
      <w:r w:rsidR="00A505A3">
        <w:rPr>
          <w:rFonts w:hint="eastAsia"/>
        </w:rPr>
        <w:lastRenderedPageBreak/>
        <w:t>和平的使者，为了不让你们这些失路羔羊错入虎穴，不惜以身犯险……</w:t>
      </w:r>
      <w:r>
        <w:rPr>
          <w:rFonts w:hint="eastAsia"/>
        </w:rPr>
        <w:t>”</w:t>
      </w:r>
    </w:p>
    <w:p w14:paraId="6C9CEE89" w14:textId="77777777" w:rsidR="00A505A3" w:rsidRDefault="00A505A3">
      <w:r>
        <w:rPr>
          <w:rFonts w:hint="eastAsia"/>
        </w:rPr>
        <w:t>阿漂哥说这话的过程，是陆三阴眉</w:t>
      </w:r>
      <w:r w:rsidR="005F57B1">
        <w:rPr>
          <w:rFonts w:hint="eastAsia"/>
        </w:rPr>
        <w:t>头慢慢挑起的过程，待到他的眉头挤成一条缝，阿漂哥自觉编不下去了，因为他看到宁溪慢慢翻了个白眼。</w:t>
      </w:r>
    </w:p>
    <w:p w14:paraId="5B77EB63" w14:textId="77777777" w:rsidR="005F57B1" w:rsidRPr="005F57B1" w:rsidRDefault="00A216D3">
      <w:r>
        <w:rPr>
          <w:rFonts w:hint="eastAsia"/>
        </w:rPr>
        <w:t>阿漂哥盯着宁溪，问道：</w:t>
      </w:r>
      <w:r w:rsidR="005F57B1">
        <w:rPr>
          <w:rFonts w:hint="eastAsia"/>
        </w:rPr>
        <w:t>“你这是什么眼神？”</w:t>
      </w:r>
    </w:p>
    <w:p w14:paraId="228E2B47" w14:textId="77777777" w:rsidR="00CD5F0F" w:rsidRDefault="00A216D3">
      <w:r>
        <w:rPr>
          <w:rFonts w:hint="eastAsia"/>
        </w:rPr>
        <w:t>宁溪歪头去</w:t>
      </w:r>
      <w:r w:rsidR="000320B4">
        <w:rPr>
          <w:rFonts w:hint="eastAsia"/>
        </w:rPr>
        <w:t>问</w:t>
      </w:r>
      <w:r>
        <w:rPr>
          <w:rFonts w:hint="eastAsia"/>
        </w:rPr>
        <w:t>陆三阴，</w:t>
      </w:r>
      <w:r w:rsidR="00CD5F0F">
        <w:rPr>
          <w:rFonts w:hint="eastAsia"/>
        </w:rPr>
        <w:t>“你信吗？”</w:t>
      </w:r>
    </w:p>
    <w:p w14:paraId="431F155D" w14:textId="77777777" w:rsidR="0042115A" w:rsidRDefault="0042115A" w:rsidP="0042115A">
      <w:r>
        <w:rPr>
          <w:rFonts w:hint="eastAsia"/>
        </w:rPr>
        <w:t>“信你他的邪，这个糟老头子坏得很。”</w:t>
      </w:r>
    </w:p>
    <w:p w14:paraId="1A837112" w14:textId="77777777" w:rsidR="00AC03A1" w:rsidRDefault="0042115A">
      <w:r>
        <w:rPr>
          <w:rFonts w:hint="eastAsia"/>
        </w:rPr>
        <w:t>陆三阴忽然想起小卡片来，</w:t>
      </w:r>
      <w:r w:rsidR="003F01E8">
        <w:rPr>
          <w:rFonts w:hint="eastAsia"/>
        </w:rPr>
        <w:t>立时顿悟，说道：“我看这家伙是怕我们被抢了，没钱去他的客栈消费吧！”</w:t>
      </w:r>
    </w:p>
    <w:p w14:paraId="3F9582AD" w14:textId="77777777" w:rsidR="00AC03A1" w:rsidRDefault="00AC03A1">
      <w:r>
        <w:rPr>
          <w:rFonts w:hint="eastAsia"/>
        </w:rPr>
        <w:t>宁溪深以为然，说道：“一般这种乱发小卡片的客栈都有隐形消费。”</w:t>
      </w:r>
    </w:p>
    <w:p w14:paraId="65C2F718" w14:textId="77777777" w:rsidR="00AC03A1" w:rsidRDefault="00AC03A1">
      <w:r>
        <w:rPr>
          <w:rFonts w:hint="eastAsia"/>
        </w:rPr>
        <w:t>阿漂哥</w:t>
      </w:r>
      <w:r w:rsidR="00823396">
        <w:rPr>
          <w:rFonts w:hint="eastAsia"/>
        </w:rPr>
        <w:t>被</w:t>
      </w:r>
      <w:r>
        <w:rPr>
          <w:rFonts w:hint="eastAsia"/>
        </w:rPr>
        <w:t>戳破，</w:t>
      </w:r>
      <w:r w:rsidR="00445E8F">
        <w:rPr>
          <w:rFonts w:hint="eastAsia"/>
        </w:rPr>
        <w:t>有些</w:t>
      </w:r>
      <w:r w:rsidR="00823396">
        <w:rPr>
          <w:rFonts w:hint="eastAsia"/>
        </w:rPr>
        <w:t>恼火，说道：“</w:t>
      </w:r>
      <w:r w:rsidR="000E00CE">
        <w:rPr>
          <w:rFonts w:hint="eastAsia"/>
        </w:rPr>
        <w:t>有本事你们不去啊，错过</w:t>
      </w:r>
      <w:r w:rsidR="00E10DEF">
        <w:rPr>
          <w:rFonts w:hint="eastAsia"/>
        </w:rPr>
        <w:t>我单身客栈的</w:t>
      </w:r>
      <w:r w:rsidR="000E00CE">
        <w:rPr>
          <w:rFonts w:hint="eastAsia"/>
        </w:rPr>
        <w:t>神秘惊喜</w:t>
      </w:r>
      <w:r w:rsidR="00E10DEF">
        <w:rPr>
          <w:rFonts w:hint="eastAsia"/>
        </w:rPr>
        <w:t>，</w:t>
      </w:r>
      <w:r w:rsidR="000E00CE">
        <w:rPr>
          <w:rFonts w:hint="eastAsia"/>
        </w:rPr>
        <w:t>怕你会后悔</w:t>
      </w:r>
      <w:r w:rsidR="00E10DEF">
        <w:rPr>
          <w:rFonts w:hint="eastAsia"/>
        </w:rPr>
        <w:t>三年</w:t>
      </w:r>
      <w:r w:rsidR="000E00CE">
        <w:rPr>
          <w:rFonts w:hint="eastAsia"/>
        </w:rPr>
        <w:t>。</w:t>
      </w:r>
      <w:r w:rsidR="00823396">
        <w:rPr>
          <w:rFonts w:hint="eastAsia"/>
        </w:rPr>
        <w:t>”</w:t>
      </w:r>
    </w:p>
    <w:p w14:paraId="038E422B" w14:textId="77777777" w:rsidR="0074606D" w:rsidRDefault="0074606D">
      <w:r>
        <w:rPr>
          <w:rFonts w:hint="eastAsia"/>
        </w:rPr>
        <w:t>陆三阴微怔，问道：“什么客栈来着？”</w:t>
      </w:r>
    </w:p>
    <w:p w14:paraId="038D150F" w14:textId="77777777" w:rsidR="00E14680" w:rsidRDefault="0074606D">
      <w:r>
        <w:rPr>
          <w:rFonts w:hint="eastAsia"/>
        </w:rPr>
        <w:t>阿漂哥说道：“</w:t>
      </w:r>
      <w:r w:rsidR="00BD1D8D">
        <w:rPr>
          <w:rFonts w:hint="eastAsia"/>
        </w:rPr>
        <w:t>不是给你卡片了吗？不认字啊？单身客栈。</w:t>
      </w:r>
      <w:r>
        <w:rPr>
          <w:rFonts w:hint="eastAsia"/>
        </w:rPr>
        <w:t>”</w:t>
      </w:r>
    </w:p>
    <w:p w14:paraId="566DA515" w14:textId="77777777" w:rsidR="000C7080" w:rsidRDefault="00E14680">
      <w:r>
        <w:rPr>
          <w:rFonts w:hint="eastAsia"/>
        </w:rPr>
        <w:t>宁溪这才想起就是纤纤与一剑倾城约战的地点就在那客栈对面，惊叫道：“就是那……”</w:t>
      </w:r>
    </w:p>
    <w:p w14:paraId="4762FF27" w14:textId="77777777" w:rsidR="00E14680" w:rsidRDefault="00E14680">
      <w:r>
        <w:rPr>
          <w:rFonts w:hint="eastAsia"/>
        </w:rPr>
        <w:t>陆三阴赶紧捂住她的嘴，低声说道：“这些奸商看到你有需求，就会坐地起价。”</w:t>
      </w:r>
    </w:p>
    <w:p w14:paraId="3BE363EB" w14:textId="77777777" w:rsidR="00C8585A" w:rsidRDefault="00C8585A">
      <w:r>
        <w:rPr>
          <w:rFonts w:hint="eastAsia"/>
        </w:rPr>
        <w:t>宁溪说道：“怕什么，反正我们没钱，还怕被宰？”</w:t>
      </w:r>
    </w:p>
    <w:p w14:paraId="1D7D05AA" w14:textId="77777777" w:rsidR="00463F0F" w:rsidRDefault="00277EE8">
      <w:r>
        <w:rPr>
          <w:rFonts w:hint="eastAsia"/>
        </w:rPr>
        <w:t>陆三阴仔细一想，觉得真他妈有道理，光脚的不怕穿脚的，怕个屁啊</w:t>
      </w:r>
      <w:r w:rsidR="00463F0F">
        <w:rPr>
          <w:rFonts w:hint="eastAsia"/>
        </w:rPr>
        <w:t>。</w:t>
      </w:r>
    </w:p>
    <w:p w14:paraId="604F15AF" w14:textId="77777777" w:rsidR="00463F0F" w:rsidRPr="00463F0F" w:rsidRDefault="00463F0F">
      <w:r>
        <w:rPr>
          <w:rFonts w:hint="eastAsia"/>
        </w:rPr>
        <w:t>陆三阴问道：“你刚才说什么惊喜来着？”</w:t>
      </w:r>
    </w:p>
    <w:p w14:paraId="54FFCCFD" w14:textId="77777777" w:rsidR="00EA6FBD" w:rsidRDefault="00EA6FBD" w:rsidP="00EA6FBD">
      <w:r>
        <w:rPr>
          <w:rFonts w:hint="eastAsia"/>
        </w:rPr>
        <w:t>阿漂哥说道：“翻开开你小卡片你就知道了。”</w:t>
      </w:r>
    </w:p>
    <w:p w14:paraId="7467EDC2" w14:textId="77777777" w:rsidR="00EA6FBD" w:rsidRDefault="00EA6FBD" w:rsidP="00EA6FBD">
      <w:r>
        <w:rPr>
          <w:rFonts w:hint="eastAsia"/>
        </w:rPr>
        <w:t>陆三阴于是拿出阿漂哥给他的小卡片，翻开另一面看了看，指着卡片上的“神秘惊喜”四个字，问道：“神秘惊喜是个什么玩意？”</w:t>
      </w:r>
    </w:p>
    <w:p w14:paraId="5219223D" w14:textId="77777777" w:rsidR="00EA6FBD" w:rsidRDefault="00EA6FBD" w:rsidP="00EA6FBD">
      <w:r>
        <w:rPr>
          <w:rFonts w:hint="eastAsia"/>
        </w:rPr>
        <w:t>阿漂哥把他拉到一边，凑到他耳边低声道：“就是晚上会从门缝里塞小卡片那种。”</w:t>
      </w:r>
    </w:p>
    <w:p w14:paraId="29435441" w14:textId="77777777" w:rsidR="00EA6FBD" w:rsidRDefault="00EA6FBD" w:rsidP="00EA6FBD">
      <w:r>
        <w:rPr>
          <w:rFonts w:hint="eastAsia"/>
        </w:rPr>
        <w:t>“走吧走吧，别废话了，本姑娘肚子就早饿空空了。”</w:t>
      </w:r>
    </w:p>
    <w:p w14:paraId="17041024" w14:textId="77777777" w:rsidR="00EA6FBD" w:rsidRDefault="00EA6FBD" w:rsidP="00EA6FBD">
      <w:r>
        <w:rPr>
          <w:rFonts w:hint="eastAsia"/>
        </w:rPr>
        <w:t>阿漂哥楞了一下，拍拍陆三阴，说道：“看来你不需要这种小卡片。”</w:t>
      </w:r>
    </w:p>
    <w:p w14:paraId="11EBF658" w14:textId="77777777" w:rsidR="00EA6FBD" w:rsidRDefault="00EA6FBD" w:rsidP="00EA6FBD">
      <w:r>
        <w:rPr>
          <w:rFonts w:hint="eastAsia"/>
        </w:rPr>
        <w:t>陆三阴不是很懂，问道：“为什么又不需要了呢？”</w:t>
      </w:r>
    </w:p>
    <w:p w14:paraId="24564977" w14:textId="77777777" w:rsidR="00EA6FBD" w:rsidRDefault="00A86863" w:rsidP="00EA6FBD">
      <w:r>
        <w:rPr>
          <w:rFonts w:hint="eastAsia"/>
        </w:rPr>
        <w:t>阿漂哥很是鄙夷地看了他一眼，快步跟上宁溪</w:t>
      </w:r>
      <w:r w:rsidR="00EA6FBD">
        <w:rPr>
          <w:rFonts w:hint="eastAsia"/>
        </w:rPr>
        <w:t>，</w:t>
      </w:r>
      <w:r w:rsidR="00002103">
        <w:rPr>
          <w:rFonts w:hint="eastAsia"/>
        </w:rPr>
        <w:t>对她进行了一番温馨提示</w:t>
      </w:r>
      <w:r w:rsidR="00EA6FBD">
        <w:rPr>
          <w:rFonts w:hint="eastAsia"/>
        </w:rPr>
        <w:t>。</w:t>
      </w:r>
    </w:p>
    <w:p w14:paraId="1D4D1640" w14:textId="77777777" w:rsidR="00EA6FBD" w:rsidRDefault="00F53A5B" w:rsidP="00EA6FBD">
      <w:r>
        <w:rPr>
          <w:rFonts w:hint="eastAsia"/>
        </w:rPr>
        <w:t>“这位美女，以后离那个陆三阴</w:t>
      </w:r>
      <w:r w:rsidR="00EA6FBD">
        <w:rPr>
          <w:rFonts w:hint="eastAsia"/>
        </w:rPr>
        <w:t>远一点？”</w:t>
      </w:r>
    </w:p>
    <w:p w14:paraId="315B5BAF" w14:textId="77777777" w:rsidR="00EA6FBD" w:rsidRDefault="00D10C4E" w:rsidP="00EA6FBD">
      <w:r>
        <w:rPr>
          <w:rFonts w:hint="eastAsia"/>
        </w:rPr>
        <w:t>“为什么？</w:t>
      </w:r>
      <w:r w:rsidR="00EA6FBD">
        <w:rPr>
          <w:rFonts w:hint="eastAsia"/>
        </w:rPr>
        <w:t>”</w:t>
      </w:r>
    </w:p>
    <w:p w14:paraId="18D91887" w14:textId="77777777" w:rsidR="00EA6FBD" w:rsidRDefault="007377E8" w:rsidP="00EA6FBD">
      <w:r>
        <w:rPr>
          <w:rFonts w:hint="eastAsia"/>
        </w:rPr>
        <w:t>“因为这个家伙</w:t>
      </w:r>
      <w:r w:rsidR="00EA6FBD">
        <w:rPr>
          <w:rFonts w:hint="eastAsia"/>
        </w:rPr>
        <w:t>，不是什么正经的人。”</w:t>
      </w:r>
    </w:p>
    <w:p w14:paraId="5B8E9F40" w14:textId="77777777" w:rsidR="00EA6FBD" w:rsidRDefault="00EA6FBD" w:rsidP="00EA6FBD">
      <w:r>
        <w:rPr>
          <w:rFonts w:hint="eastAsia"/>
        </w:rPr>
        <w:t>“为什么</w:t>
      </w:r>
      <w:r w:rsidR="00B74594">
        <w:rPr>
          <w:rFonts w:hint="eastAsia"/>
        </w:rPr>
        <w:t>他不是个</w:t>
      </w:r>
      <w:r>
        <w:rPr>
          <w:rFonts w:hint="eastAsia"/>
        </w:rPr>
        <w:t>正经的人？”</w:t>
      </w:r>
    </w:p>
    <w:p w14:paraId="09803A89" w14:textId="77777777" w:rsidR="00EA6FBD" w:rsidRDefault="00EA6FBD" w:rsidP="00EA6FBD">
      <w:r>
        <w:rPr>
          <w:rFonts w:hint="eastAsia"/>
        </w:rPr>
        <w:t>“因为他吃着碗里的，还望着槽里的。”</w:t>
      </w:r>
    </w:p>
    <w:p w14:paraId="17525CE8" w14:textId="77777777" w:rsidR="00E64BCA" w:rsidRDefault="00E64BCA" w:rsidP="00EA6FBD">
      <w:r>
        <w:rPr>
          <w:rFonts w:hint="eastAsia"/>
        </w:rPr>
        <w:t>宁溪停下脚步，回头看了陆三阴一眼，说道：“渣男。”</w:t>
      </w:r>
    </w:p>
    <w:p w14:paraId="4DC30087" w14:textId="77777777" w:rsidR="00E64BCA" w:rsidRDefault="00E64BCA" w:rsidP="00EA6FBD">
      <w:r>
        <w:rPr>
          <w:rFonts w:hint="eastAsia"/>
        </w:rPr>
        <w:t>陆三阴不明所以，在原地楞了良久。</w:t>
      </w:r>
    </w:p>
    <w:p w14:paraId="4CF8297D" w14:textId="77777777" w:rsidR="00EA6FBD" w:rsidRDefault="00DC7313" w:rsidP="00EA6FBD">
      <w:r>
        <w:rPr>
          <w:rFonts w:hint="eastAsia"/>
        </w:rPr>
        <w:t>二人</w:t>
      </w:r>
      <w:r w:rsidR="00EA6FBD">
        <w:rPr>
          <w:rFonts w:hint="eastAsia"/>
        </w:rPr>
        <w:t>背影</w:t>
      </w:r>
      <w:r>
        <w:rPr>
          <w:rFonts w:hint="eastAsia"/>
        </w:rPr>
        <w:t>已远</w:t>
      </w:r>
      <w:r w:rsidR="00EA6FBD">
        <w:rPr>
          <w:rFonts w:hint="eastAsia"/>
        </w:rPr>
        <w:t>，陆三阴好似想明白了什么，然后发出了一声惊天动地的咆哮。</w:t>
      </w:r>
    </w:p>
    <w:p w14:paraId="675C7035" w14:textId="77777777" w:rsidR="00EA6FBD" w:rsidRDefault="00EA6FBD" w:rsidP="00EA6FBD">
      <w:r>
        <w:rPr>
          <w:rFonts w:hint="eastAsia"/>
        </w:rPr>
        <w:t>“阿漂，你大爷的。”</w:t>
      </w:r>
    </w:p>
    <w:p w14:paraId="60498C40" w14:textId="77777777" w:rsidR="00EA6FBD" w:rsidRDefault="006D71E2">
      <w:r>
        <w:rPr>
          <w:rFonts w:hint="eastAsia"/>
        </w:rPr>
        <w:t>……</w:t>
      </w:r>
    </w:p>
    <w:p w14:paraId="00965BC7" w14:textId="77777777" w:rsidR="00EA6FBD" w:rsidRDefault="006D71E2">
      <w:r>
        <w:rPr>
          <w:rFonts w:hint="eastAsia"/>
        </w:rPr>
        <w:t>……</w:t>
      </w:r>
    </w:p>
    <w:p w14:paraId="234BA3AE" w14:textId="77777777" w:rsidR="00CE659C" w:rsidRDefault="00B42928">
      <w:r>
        <w:rPr>
          <w:rFonts w:hint="eastAsia"/>
        </w:rPr>
        <w:t>跟着阿漂哥一跟走到</w:t>
      </w:r>
      <w:r w:rsidR="00672586">
        <w:rPr>
          <w:rFonts w:hint="eastAsia"/>
        </w:rPr>
        <w:t>城西，</w:t>
      </w:r>
      <w:r>
        <w:rPr>
          <w:rFonts w:hint="eastAsia"/>
        </w:rPr>
        <w:t>看</w:t>
      </w:r>
      <w:r w:rsidR="00672586">
        <w:rPr>
          <w:rFonts w:hint="eastAsia"/>
        </w:rPr>
        <w:t>到了一家灯红酒绿的五层阁楼，行来来往如</w:t>
      </w:r>
      <w:r w:rsidR="007A6CFF">
        <w:rPr>
          <w:rFonts w:hint="eastAsia"/>
        </w:rPr>
        <w:t>织，进入的乘兴而去，出来的满面春风，最有意思的就是上书四个大字——</w:t>
      </w:r>
      <w:r w:rsidR="00883153">
        <w:rPr>
          <w:rFonts w:hint="eastAsia"/>
        </w:rPr>
        <w:t>单身客栈</w:t>
      </w:r>
      <w:r w:rsidR="007A6CFF">
        <w:rPr>
          <w:rFonts w:hint="eastAsia"/>
        </w:rPr>
        <w:t>。</w:t>
      </w:r>
    </w:p>
    <w:p w14:paraId="27D32181" w14:textId="77777777" w:rsidR="00CE659C" w:rsidRDefault="00276631">
      <w:r>
        <w:rPr>
          <w:rFonts w:hint="eastAsia"/>
        </w:rPr>
        <w:t>宁溪</w:t>
      </w:r>
      <w:r w:rsidR="00B42928">
        <w:rPr>
          <w:rFonts w:hint="eastAsia"/>
        </w:rPr>
        <w:t>歪着头看着来往左拥右抱的客人，露出了鄙夷的目光，抬头盯着头上的招牌，说道：</w:t>
      </w:r>
      <w:r w:rsidR="001B60BC">
        <w:rPr>
          <w:rFonts w:hint="eastAsia"/>
        </w:rPr>
        <w:t>“这到底是青楼还是客栈</w:t>
      </w:r>
      <w:r w:rsidR="00CB5C53">
        <w:rPr>
          <w:rFonts w:hint="eastAsia"/>
        </w:rPr>
        <w:t>？</w:t>
      </w:r>
      <w:r w:rsidR="007A6CFF">
        <w:rPr>
          <w:rFonts w:hint="eastAsia"/>
        </w:rPr>
        <w:t>”</w:t>
      </w:r>
    </w:p>
    <w:p w14:paraId="69B9284A" w14:textId="77777777" w:rsidR="00A04528" w:rsidRDefault="00A04528">
      <w:r>
        <w:rPr>
          <w:rFonts w:hint="eastAsia"/>
        </w:rPr>
        <w:t>阿漂哥一正严肃地道：“当然是客栈啊！”</w:t>
      </w:r>
    </w:p>
    <w:p w14:paraId="7F4B9FF1" w14:textId="77777777" w:rsidR="00CE659C" w:rsidRDefault="00276631">
      <w:r>
        <w:rPr>
          <w:rFonts w:hint="eastAsia"/>
        </w:rPr>
        <w:t>宁溪</w:t>
      </w:r>
      <w:r w:rsidR="007A6CFF">
        <w:rPr>
          <w:rFonts w:hint="eastAsia"/>
        </w:rPr>
        <w:t>很是质疑的打量着眼前的阿漂哥，</w:t>
      </w:r>
      <w:r w:rsidR="00672586">
        <w:rPr>
          <w:rFonts w:hint="eastAsia"/>
        </w:rPr>
        <w:t>问道：</w:t>
      </w:r>
      <w:r w:rsidR="007A6CFF">
        <w:rPr>
          <w:rFonts w:hint="eastAsia"/>
        </w:rPr>
        <w:t>“我看你这灯红酒绿的，是个正经客栈吗？”</w:t>
      </w:r>
    </w:p>
    <w:p w14:paraId="1343EF38" w14:textId="77777777" w:rsidR="00CE659C" w:rsidRDefault="007A6CFF">
      <w:r>
        <w:rPr>
          <w:rFonts w:hint="eastAsia"/>
        </w:rPr>
        <w:t>阿漂哥指着大字下的一行字，</w:t>
      </w:r>
      <w:r w:rsidR="00672586">
        <w:rPr>
          <w:rFonts w:hint="eastAsia"/>
        </w:rPr>
        <w:t>有些得瑟地说道：</w:t>
      </w:r>
      <w:r>
        <w:rPr>
          <w:rFonts w:hint="eastAsia"/>
        </w:rPr>
        <w:t>“看见没，</w:t>
      </w:r>
      <w:r w:rsidR="005C0EEF">
        <w:rPr>
          <w:rFonts w:hint="eastAsia"/>
        </w:rPr>
        <w:t>韩</w:t>
      </w:r>
      <w:r>
        <w:rPr>
          <w:rFonts w:hint="eastAsia"/>
        </w:rPr>
        <w:t>大老板分店，这里正是两境知</w:t>
      </w:r>
      <w:r>
        <w:rPr>
          <w:rFonts w:hint="eastAsia"/>
        </w:rPr>
        <w:lastRenderedPageBreak/>
        <w:t>名客栈大佬</w:t>
      </w:r>
      <w:r w:rsidR="00463E07">
        <w:rPr>
          <w:rFonts w:hint="eastAsia"/>
        </w:rPr>
        <w:t>韩</w:t>
      </w:r>
      <w:r>
        <w:rPr>
          <w:rFonts w:hint="eastAsia"/>
        </w:rPr>
        <w:t>大老板名下连锁店</w:t>
      </w:r>
      <w:r w:rsidR="00672586">
        <w:rPr>
          <w:rFonts w:hint="eastAsia"/>
        </w:rPr>
        <w:t>百里</w:t>
      </w:r>
      <w:r>
        <w:rPr>
          <w:rFonts w:hint="eastAsia"/>
        </w:rPr>
        <w:t>店，</w:t>
      </w:r>
      <w:r w:rsidR="00017B23">
        <w:rPr>
          <w:rFonts w:hint="eastAsia"/>
        </w:rPr>
        <w:t>现在</w:t>
      </w:r>
      <w:r w:rsidR="004C3A60">
        <w:rPr>
          <w:rFonts w:hint="eastAsia"/>
        </w:rPr>
        <w:t>由</w:t>
      </w:r>
      <w:r>
        <w:rPr>
          <w:rFonts w:hint="eastAsia"/>
        </w:rPr>
        <w:t>我阿漂哥代理，放心的啦。”</w:t>
      </w:r>
    </w:p>
    <w:p w14:paraId="303CE4D4" w14:textId="77777777" w:rsidR="00CE659C" w:rsidRDefault="007A6CFF">
      <w:r>
        <w:rPr>
          <w:rFonts w:hint="eastAsia"/>
        </w:rPr>
        <w:t>“哦，那你倒是给我解释解释，</w:t>
      </w:r>
      <w:r w:rsidR="001F6FD0">
        <w:rPr>
          <w:rFonts w:hint="eastAsia"/>
        </w:rPr>
        <w:t>你这单身客栈怎么这么多人左拥右抱？</w:t>
      </w:r>
      <w:r>
        <w:rPr>
          <w:rFonts w:hint="eastAsia"/>
        </w:rPr>
        <w:t>”</w:t>
      </w:r>
    </w:p>
    <w:p w14:paraId="2B23564F" w14:textId="77777777" w:rsidR="00FC25D0" w:rsidRDefault="007A6CFF">
      <w:r>
        <w:rPr>
          <w:rFonts w:hint="eastAsia"/>
        </w:rPr>
        <w:t>阿漂哥指着一个进去的投宿人，</w:t>
      </w:r>
      <w:r w:rsidR="00672586">
        <w:rPr>
          <w:rFonts w:hint="eastAsia"/>
        </w:rPr>
        <w:t>说道：</w:t>
      </w:r>
      <w:r>
        <w:rPr>
          <w:rFonts w:hint="eastAsia"/>
        </w:rPr>
        <w:t>“但凡投宿我们这家店的，进去的形单影只。”</w:t>
      </w:r>
    </w:p>
    <w:p w14:paraId="05B2DE82" w14:textId="77777777" w:rsidR="00CE659C" w:rsidRDefault="007A6CFF">
      <w:r>
        <w:rPr>
          <w:rFonts w:hint="eastAsia"/>
        </w:rPr>
        <w:t>然后出又了两个手</w:t>
      </w:r>
      <w:r w:rsidR="00672586">
        <w:rPr>
          <w:rFonts w:hint="eastAsia"/>
        </w:rPr>
        <w:t>挽手出来的年轻情侣，</w:t>
      </w:r>
      <w:r w:rsidR="001D3CA1">
        <w:rPr>
          <w:rFonts w:hint="eastAsia"/>
        </w:rPr>
        <w:t>继续说道：</w:t>
      </w:r>
      <w:r w:rsidR="00672586">
        <w:rPr>
          <w:rFonts w:hint="eastAsia"/>
        </w:rPr>
        <w:t>“出来的成双结对，这简直就是单身狗的天堂啊，</w:t>
      </w:r>
      <w:r w:rsidR="001F6FD0">
        <w:rPr>
          <w:rFonts w:hint="eastAsia"/>
        </w:rPr>
        <w:t>这</w:t>
      </w:r>
      <w:r w:rsidR="00225BB4">
        <w:rPr>
          <w:rFonts w:hint="eastAsia"/>
        </w:rPr>
        <w:t>就</w:t>
      </w:r>
      <w:r w:rsidR="001F6FD0">
        <w:rPr>
          <w:rFonts w:hint="eastAsia"/>
        </w:rPr>
        <w:t>叫做单身客栈里告别单身。</w:t>
      </w:r>
      <w:r>
        <w:rPr>
          <w:rFonts w:hint="eastAsia"/>
        </w:rPr>
        <w:t>”</w:t>
      </w:r>
    </w:p>
    <w:p w14:paraId="3A0ED17B" w14:textId="77777777" w:rsidR="00CE659C" w:rsidRDefault="00FC25D0">
      <w:r>
        <w:rPr>
          <w:rFonts w:hint="eastAsia"/>
        </w:rPr>
        <w:t>陆三阴指着一个有些病态，</w:t>
      </w:r>
      <w:r w:rsidR="001C4A3D">
        <w:rPr>
          <w:rFonts w:hint="eastAsia"/>
        </w:rPr>
        <w:t>正在咳嗽地大叔，</w:t>
      </w:r>
      <w:r w:rsidR="007A6CFF">
        <w:rPr>
          <w:rFonts w:hint="eastAsia"/>
        </w:rPr>
        <w:t>问</w:t>
      </w:r>
      <w:r w:rsidR="008775DC">
        <w:rPr>
          <w:rFonts w:hint="eastAsia"/>
        </w:rPr>
        <w:t>道：“这个大叔也是来告别单身的？”</w:t>
      </w:r>
    </w:p>
    <w:p w14:paraId="6587349F" w14:textId="77777777" w:rsidR="009E6C31" w:rsidRDefault="009E6C31">
      <w:r>
        <w:rPr>
          <w:rFonts w:hint="eastAsia"/>
        </w:rPr>
        <w:t>阿漂哥回头，看到了大叔投来的杀人的目光。</w:t>
      </w:r>
    </w:p>
    <w:p w14:paraId="0EFAA8E8" w14:textId="77777777" w:rsidR="009E6C31" w:rsidRDefault="009E6C31">
      <w:r>
        <w:rPr>
          <w:rFonts w:hint="eastAsia"/>
        </w:rPr>
        <w:t>气氛顿时显得有些尴尬。</w:t>
      </w:r>
    </w:p>
    <w:p w14:paraId="412E8A66" w14:textId="77777777" w:rsidR="00225BB4" w:rsidRDefault="00213ECC">
      <w:r>
        <w:rPr>
          <w:rFonts w:hint="eastAsia"/>
        </w:rPr>
        <w:t>阿漂哥</w:t>
      </w:r>
      <w:r w:rsidR="00225BB4">
        <w:rPr>
          <w:rFonts w:hint="eastAsia"/>
        </w:rPr>
        <w:t>只好尬笑。</w:t>
      </w:r>
    </w:p>
    <w:p w14:paraId="318034C9" w14:textId="77777777" w:rsidR="00CE659C" w:rsidRDefault="00213ECC">
      <w:r>
        <w:rPr>
          <w:rFonts w:hint="eastAsia"/>
        </w:rPr>
        <w:t>大叔看了几</w:t>
      </w:r>
      <w:r w:rsidR="007A6CFF">
        <w:rPr>
          <w:rFonts w:hint="eastAsia"/>
        </w:rPr>
        <w:t>人一眼就进去了。</w:t>
      </w:r>
    </w:p>
    <w:p w14:paraId="1E75D2AC" w14:textId="77777777" w:rsidR="00CE659C" w:rsidRDefault="00672586">
      <w:r>
        <w:rPr>
          <w:rFonts w:hint="eastAsia"/>
        </w:rPr>
        <w:t>阿漂哥白了陆三阴一眼，</w:t>
      </w:r>
      <w:r w:rsidR="00C86434">
        <w:rPr>
          <w:rFonts w:hint="eastAsia"/>
        </w:rPr>
        <w:t>说</w:t>
      </w:r>
      <w:r>
        <w:rPr>
          <w:rFonts w:hint="eastAsia"/>
        </w:rPr>
        <w:t>道：</w:t>
      </w:r>
      <w:r w:rsidR="007A6CFF">
        <w:rPr>
          <w:rFonts w:hint="eastAsia"/>
        </w:rPr>
        <w:t>“如果说目光可以杀人，那你已经死上百次了。”</w:t>
      </w:r>
      <w:r>
        <w:t xml:space="preserve"> </w:t>
      </w:r>
    </w:p>
    <w:p w14:paraId="291FC72F" w14:textId="77777777" w:rsidR="00E42A52" w:rsidRDefault="007A6CFF">
      <w:r>
        <w:rPr>
          <w:rFonts w:hint="eastAsia"/>
        </w:rPr>
        <w:t>“</w:t>
      </w:r>
      <w:r w:rsidR="00C96549">
        <w:rPr>
          <w:rFonts w:hint="eastAsia"/>
        </w:rPr>
        <w:t>还在这瞎嘀咕什么呢，我肚子都饿扁了，赶紧进去</w:t>
      </w:r>
      <w:r>
        <w:rPr>
          <w:rFonts w:hint="eastAsia"/>
        </w:rPr>
        <w:t>。”</w:t>
      </w:r>
    </w:p>
    <w:p w14:paraId="4329207A" w14:textId="77777777" w:rsidR="006C344D" w:rsidRDefault="00E42A52">
      <w:r>
        <w:rPr>
          <w:rFonts w:hint="eastAsia"/>
        </w:rPr>
        <w:t>宁溪</w:t>
      </w:r>
      <w:r w:rsidR="007A6CFF">
        <w:rPr>
          <w:rFonts w:hint="eastAsia"/>
        </w:rPr>
        <w:t>推着</w:t>
      </w:r>
      <w:r>
        <w:rPr>
          <w:rFonts w:hint="eastAsia"/>
        </w:rPr>
        <w:t>陆三阴</w:t>
      </w:r>
      <w:r w:rsidR="007A6CFF">
        <w:rPr>
          <w:rFonts w:hint="eastAsia"/>
        </w:rPr>
        <w:t>就往店里走。</w:t>
      </w:r>
    </w:p>
    <w:p w14:paraId="1BCFD053" w14:textId="77777777" w:rsidR="003D5898" w:rsidRDefault="00344682">
      <w:r>
        <w:rPr>
          <w:rFonts w:hint="eastAsia"/>
        </w:rPr>
        <w:t>客栈里人很多，各张桌子基本都满了，</w:t>
      </w:r>
      <w:r w:rsidR="001E6C67">
        <w:rPr>
          <w:rFonts w:hint="eastAsia"/>
        </w:rPr>
        <w:t>正在</w:t>
      </w:r>
      <w:r>
        <w:rPr>
          <w:rFonts w:hint="eastAsia"/>
        </w:rPr>
        <w:t>吃晚饭。</w:t>
      </w:r>
    </w:p>
    <w:p w14:paraId="0E77B821" w14:textId="77777777" w:rsidR="003D5898" w:rsidRDefault="003D5898">
      <w:r>
        <w:rPr>
          <w:rFonts w:hint="eastAsia"/>
        </w:rPr>
        <w:t>阿漂哥</w:t>
      </w:r>
      <w:r w:rsidR="00344682">
        <w:rPr>
          <w:rFonts w:hint="eastAsia"/>
        </w:rPr>
        <w:t>左看右</w:t>
      </w:r>
      <w:r w:rsidR="00F36580">
        <w:rPr>
          <w:rFonts w:hint="eastAsia"/>
        </w:rPr>
        <w:t>，看到柜台附近那桌只有一个</w:t>
      </w:r>
      <w:r w:rsidR="00267614">
        <w:rPr>
          <w:rFonts w:hint="eastAsia"/>
        </w:rPr>
        <w:t>七八岁</w:t>
      </w:r>
      <w:r w:rsidR="00F36580">
        <w:rPr>
          <w:rFonts w:hint="eastAsia"/>
        </w:rPr>
        <w:t>小光头在</w:t>
      </w:r>
      <w:r w:rsidR="00D47097">
        <w:rPr>
          <w:rFonts w:hint="eastAsia"/>
        </w:rPr>
        <w:t>吃火锅，便招呼两人走到那里，拍了拍小光头，说道：“</w:t>
      </w:r>
      <w:r w:rsidR="009057B0">
        <w:rPr>
          <w:rFonts w:hint="eastAsia"/>
        </w:rPr>
        <w:t>小宝，让这两个哥哥姐姐跟你一起吃可以吗？我给你加肉。</w:t>
      </w:r>
      <w:r w:rsidR="00D47097">
        <w:rPr>
          <w:rFonts w:hint="eastAsia"/>
        </w:rPr>
        <w:t>”</w:t>
      </w:r>
    </w:p>
    <w:p w14:paraId="21DF7167" w14:textId="77777777" w:rsidR="007B7F79" w:rsidRDefault="00267614">
      <w:r>
        <w:rPr>
          <w:rFonts w:hint="eastAsia"/>
        </w:rPr>
        <w:t>那小光头</w:t>
      </w:r>
      <w:r w:rsidR="00A854D0">
        <w:rPr>
          <w:rFonts w:hint="eastAsia"/>
        </w:rPr>
        <w:t>抬起头来，看了陆三阴一眼，不知道为什么，自觉地点了点头。</w:t>
      </w:r>
    </w:p>
    <w:p w14:paraId="140E44BA" w14:textId="77777777" w:rsidR="007B7F79" w:rsidRDefault="007B7F79">
      <w:r>
        <w:rPr>
          <w:rFonts w:hint="eastAsia"/>
        </w:rPr>
        <w:t>陆三阴觉得这小光头挺有意思，明明是个小孩，却点了一桌的菜，而且都是以肉为主，</w:t>
      </w:r>
      <w:r w:rsidR="003D4CA2">
        <w:rPr>
          <w:rFonts w:hint="eastAsia"/>
        </w:rPr>
        <w:t>难不成是附近寺庙里跑出来开荤的小学僧？</w:t>
      </w:r>
    </w:p>
    <w:p w14:paraId="026F51EA" w14:textId="77777777" w:rsidR="00D47097" w:rsidRPr="00D47097" w:rsidRDefault="007B7F79">
      <w:r>
        <w:rPr>
          <w:rFonts w:hint="eastAsia"/>
        </w:rPr>
        <w:t>宁溪</w:t>
      </w:r>
      <w:r w:rsidR="008E0CFC">
        <w:rPr>
          <w:rFonts w:hint="eastAsia"/>
        </w:rPr>
        <w:t>朝小光头笑了笑，</w:t>
      </w:r>
      <w:r w:rsidR="003C2D83">
        <w:rPr>
          <w:rFonts w:hint="eastAsia"/>
        </w:rPr>
        <w:t>坐了下来，看这菜也是刚上的，也没太计较，拿起筷子就开吃。</w:t>
      </w:r>
    </w:p>
    <w:p w14:paraId="03A63648" w14:textId="77777777" w:rsidR="007B7F79" w:rsidRDefault="00361CBC">
      <w:r>
        <w:rPr>
          <w:rFonts w:hint="eastAsia"/>
        </w:rPr>
        <w:t>陆三阴也坐下来吃了两口，然后看到阿漂哥不停地给他使眼色。</w:t>
      </w:r>
    </w:p>
    <w:p w14:paraId="1A7D2B72" w14:textId="77777777" w:rsidR="00361CBC" w:rsidRDefault="00EA6EC0">
      <w:r>
        <w:rPr>
          <w:rFonts w:hint="eastAsia"/>
        </w:rPr>
        <w:t>“你先吃</w:t>
      </w:r>
      <w:r w:rsidR="00BA632F">
        <w:rPr>
          <w:rFonts w:hint="eastAsia"/>
        </w:rPr>
        <w:t>着。”</w:t>
      </w:r>
    </w:p>
    <w:p w14:paraId="4EF8833B" w14:textId="77777777" w:rsidR="004777E1" w:rsidRDefault="00BA632F">
      <w:r>
        <w:rPr>
          <w:rFonts w:hint="eastAsia"/>
        </w:rPr>
        <w:t>陆三阴站了起来，</w:t>
      </w:r>
      <w:r w:rsidR="007A6CFF">
        <w:rPr>
          <w:rFonts w:hint="eastAsia"/>
        </w:rPr>
        <w:t>跟着阿漂哥勾肩搭背的朝柜台走去。</w:t>
      </w:r>
    </w:p>
    <w:p w14:paraId="2ECF3C53" w14:textId="77777777" w:rsidR="00CE659C" w:rsidRDefault="00276631">
      <w:r>
        <w:rPr>
          <w:rFonts w:hint="eastAsia"/>
        </w:rPr>
        <w:t>宁溪</w:t>
      </w:r>
      <w:r w:rsidR="007A6CFF">
        <w:rPr>
          <w:rFonts w:hint="eastAsia"/>
        </w:rPr>
        <w:t>盯着两个人勾肩搭背的猥琐样，道：“</w:t>
      </w:r>
      <w:r w:rsidR="00D61A5D">
        <w:rPr>
          <w:rFonts w:hint="eastAsia"/>
        </w:rPr>
        <w:t>两个男人</w:t>
      </w:r>
      <w:r w:rsidR="007A6CFF">
        <w:rPr>
          <w:rFonts w:hint="eastAsia"/>
        </w:rPr>
        <w:t>勾肩搭背</w:t>
      </w:r>
      <w:r w:rsidR="00D61A5D">
        <w:rPr>
          <w:rFonts w:hint="eastAsia"/>
        </w:rPr>
        <w:t>准没</w:t>
      </w:r>
      <w:r w:rsidR="007A6CFF">
        <w:rPr>
          <w:rFonts w:hint="eastAsia"/>
        </w:rPr>
        <w:t>好事。”</w:t>
      </w:r>
    </w:p>
    <w:p w14:paraId="5F49FBB1" w14:textId="77777777" w:rsidR="005E0C7B" w:rsidRDefault="005E0C7B">
      <w:r>
        <w:rPr>
          <w:rFonts w:hint="eastAsia"/>
        </w:rPr>
        <w:t>小宝一边夹菜一边问道：“为虾米勾肩搭背没好事？为虾米姐姐也会问为虾米？”</w:t>
      </w:r>
    </w:p>
    <w:p w14:paraId="34499057" w14:textId="77777777" w:rsidR="005E0C7B" w:rsidRDefault="005E0C7B">
      <w:r>
        <w:rPr>
          <w:rFonts w:hint="eastAsia"/>
        </w:rPr>
        <w:t>宁溪</w:t>
      </w:r>
      <w:r w:rsidR="004C0C8F">
        <w:rPr>
          <w:rFonts w:hint="eastAsia"/>
        </w:rPr>
        <w:t>给他夹了一块牛排，说道：“吃你的肉。”</w:t>
      </w:r>
    </w:p>
    <w:p w14:paraId="053327AF" w14:textId="77777777" w:rsidR="004777E1" w:rsidRDefault="00B73BAD">
      <w:r>
        <w:rPr>
          <w:rFonts w:hint="eastAsia"/>
        </w:rPr>
        <w:t>阿漂哥走进柜台那边，低头去找价目表</w:t>
      </w:r>
      <w:r w:rsidR="004777E1">
        <w:rPr>
          <w:rFonts w:hint="eastAsia"/>
        </w:rPr>
        <w:t>，陆三阴则被柜台的装饰深深吸引了。</w:t>
      </w:r>
    </w:p>
    <w:p w14:paraId="16862265" w14:textId="77777777" w:rsidR="004777E1" w:rsidRDefault="004777E1">
      <w:r>
        <w:rPr>
          <w:rFonts w:hint="eastAsia"/>
        </w:rPr>
        <w:t>那柜台之上，摆住了琳琅满目的美酒，那个盛酒的瓶子都是透明的，装在现在的酒有的红，有的白，被柜台白色的烛光一照映，显得灿烂夺目。</w:t>
      </w:r>
    </w:p>
    <w:p w14:paraId="32E22A8C" w14:textId="77777777" w:rsidR="00B73BAD" w:rsidRPr="004777E1" w:rsidRDefault="00B73BAD">
      <w:r>
        <w:rPr>
          <w:rFonts w:hint="eastAsia"/>
        </w:rPr>
        <w:t>阿漂哥拿到价目表，递到他手上，说道：“别看了，先把房间订好，一会我的调酒师来了，你就可以喝了。”</w:t>
      </w:r>
    </w:p>
    <w:p w14:paraId="29871CFE" w14:textId="77777777" w:rsidR="004777E1" w:rsidRDefault="007A6CFF">
      <w:r>
        <w:rPr>
          <w:rFonts w:hint="eastAsia"/>
        </w:rPr>
        <w:t>陆三阴一脸白目地看到他</w:t>
      </w:r>
      <w:r w:rsidR="00BA426B">
        <w:rPr>
          <w:rFonts w:hint="eastAsia"/>
        </w:rPr>
        <w:t>，说道：“随便来两个房间不就行了吗？”</w:t>
      </w:r>
    </w:p>
    <w:p w14:paraId="3F7017D6" w14:textId="77777777" w:rsidR="00CE659C" w:rsidRDefault="005A7DF0">
      <w:r>
        <w:rPr>
          <w:rFonts w:hint="eastAsia"/>
        </w:rPr>
        <w:t>阿漂哥指着柜台后的房间价格外</w:t>
      </w:r>
      <w:r w:rsidR="007A6CFF">
        <w:rPr>
          <w:rFonts w:hint="eastAsia"/>
        </w:rPr>
        <w:t>，</w:t>
      </w:r>
      <w:r w:rsidR="00672586">
        <w:rPr>
          <w:rFonts w:hint="eastAsia"/>
        </w:rPr>
        <w:t>说道：</w:t>
      </w:r>
      <w:r w:rsidR="007A6CFF">
        <w:rPr>
          <w:rFonts w:hint="eastAsia"/>
        </w:rPr>
        <w:t>“</w:t>
      </w:r>
      <w:r w:rsidR="00BA426B">
        <w:rPr>
          <w:rFonts w:hint="eastAsia"/>
        </w:rPr>
        <w:t>钟点房</w:t>
      </w:r>
      <w:r w:rsidR="00DF6053">
        <w:rPr>
          <w:rFonts w:hint="eastAsia"/>
        </w:rPr>
        <w:t>一百</w:t>
      </w:r>
      <w:r w:rsidR="005665E0">
        <w:rPr>
          <w:rFonts w:hint="eastAsia"/>
        </w:rPr>
        <w:t>阮民币</w:t>
      </w:r>
      <w:r w:rsidR="00DF6053">
        <w:rPr>
          <w:rFonts w:hint="eastAsia"/>
        </w:rPr>
        <w:t>，不过这个你显得用不上。</w:t>
      </w:r>
      <w:r w:rsidR="00BA426B">
        <w:rPr>
          <w:rFonts w:hint="eastAsia"/>
        </w:rPr>
        <w:t>普通房</w:t>
      </w:r>
      <w:r w:rsidR="00BE51CC">
        <w:rPr>
          <w:rFonts w:hint="eastAsia"/>
        </w:rPr>
        <w:t>二百</w:t>
      </w:r>
      <w:r w:rsidR="005665E0">
        <w:rPr>
          <w:rFonts w:hint="eastAsia"/>
        </w:rPr>
        <w:t>阮民币</w:t>
      </w:r>
      <w:r w:rsidR="00BE51CC">
        <w:rPr>
          <w:rFonts w:hint="eastAsia"/>
        </w:rPr>
        <w:t>，能住人，但是太寒酸。</w:t>
      </w:r>
      <w:r w:rsidR="00633ED7">
        <w:rPr>
          <w:rFonts w:hint="eastAsia"/>
        </w:rPr>
        <w:t>标准房四百</w:t>
      </w:r>
      <w:r w:rsidR="005665E0">
        <w:rPr>
          <w:rFonts w:hint="eastAsia"/>
        </w:rPr>
        <w:t>阮民币</w:t>
      </w:r>
      <w:r w:rsidR="00633ED7">
        <w:rPr>
          <w:rFonts w:hint="eastAsia"/>
        </w:rPr>
        <w:t>，</w:t>
      </w:r>
      <w:r w:rsidR="00BE51CC">
        <w:rPr>
          <w:rFonts w:hint="eastAsia"/>
        </w:rPr>
        <w:t>貌似还不错，但不符合你们今晚的主题。想来想去，只有这间豪华双</w:t>
      </w:r>
      <w:r w:rsidR="00F3699F">
        <w:rPr>
          <w:rFonts w:hint="eastAsia"/>
        </w:rPr>
        <w:t>人间最适合你们了，一千</w:t>
      </w:r>
      <w:r w:rsidR="005665E0">
        <w:rPr>
          <w:rFonts w:hint="eastAsia"/>
        </w:rPr>
        <w:t>阮民币</w:t>
      </w:r>
      <w:r w:rsidR="007A6CFF">
        <w:rPr>
          <w:rFonts w:hint="eastAsia"/>
        </w:rPr>
        <w:t>。”</w:t>
      </w:r>
    </w:p>
    <w:p w14:paraId="4A4F453B" w14:textId="77777777" w:rsidR="001D7091" w:rsidRDefault="001D7091">
      <w:r>
        <w:rPr>
          <w:rFonts w:hint="eastAsia"/>
        </w:rPr>
        <w:t>“等等，什么叫做今晚的主题？”</w:t>
      </w:r>
    </w:p>
    <w:p w14:paraId="5E1FD621" w14:textId="77777777" w:rsidR="00673A6F" w:rsidRDefault="00673A6F">
      <w:r>
        <w:rPr>
          <w:rFonts w:hint="eastAsia"/>
        </w:rPr>
        <w:t>“</w:t>
      </w:r>
      <w:r w:rsidR="00910FEC">
        <w:rPr>
          <w:rFonts w:hint="eastAsia"/>
        </w:rPr>
        <w:t>不是跟你说过了，</w:t>
      </w:r>
      <w:r w:rsidR="005E37C2">
        <w:rPr>
          <w:rFonts w:hint="eastAsia"/>
        </w:rPr>
        <w:t>本客栈的主题就是，</w:t>
      </w:r>
      <w:r>
        <w:rPr>
          <w:rFonts w:hint="eastAsia"/>
        </w:rPr>
        <w:t>单身客栈里面告别单身。”</w:t>
      </w:r>
    </w:p>
    <w:p w14:paraId="066686D6" w14:textId="77777777" w:rsidR="00386B56" w:rsidRDefault="00386B56">
      <w:r>
        <w:rPr>
          <w:rFonts w:hint="eastAsia"/>
        </w:rPr>
        <w:t>“啥，啥玩意？”</w:t>
      </w:r>
    </w:p>
    <w:p w14:paraId="264F60DD" w14:textId="77777777" w:rsidR="00CE659C" w:rsidRDefault="007A6CFF">
      <w:r>
        <w:rPr>
          <w:rFonts w:hint="eastAsia"/>
        </w:rPr>
        <w:t>阿漂哥指着往来如织的人客，自豪地问：“你说为啥</w:t>
      </w:r>
      <w:r w:rsidR="00536F06">
        <w:rPr>
          <w:rFonts w:hint="eastAsia"/>
        </w:rPr>
        <w:t>他们</w:t>
      </w:r>
      <w:r>
        <w:rPr>
          <w:rFonts w:hint="eastAsia"/>
        </w:rPr>
        <w:t>来的形单影只，走的成双结对？”</w:t>
      </w:r>
    </w:p>
    <w:p w14:paraId="4E43BCB3" w14:textId="77777777" w:rsidR="00CE659C" w:rsidRDefault="006C344D">
      <w:r>
        <w:rPr>
          <w:rFonts w:hint="eastAsia"/>
        </w:rPr>
        <w:t>陆三阴问道：</w:t>
      </w:r>
      <w:r w:rsidR="007A6CFF">
        <w:rPr>
          <w:rFonts w:hint="eastAsia"/>
        </w:rPr>
        <w:t>“为啥？”</w:t>
      </w:r>
    </w:p>
    <w:p w14:paraId="17AB04A2" w14:textId="77777777" w:rsidR="00CE659C" w:rsidRDefault="007A6CFF">
      <w:r>
        <w:rPr>
          <w:rFonts w:hint="eastAsia"/>
        </w:rPr>
        <w:t>阿漂哥指着</w:t>
      </w:r>
      <w:r w:rsidR="00276631">
        <w:rPr>
          <w:rFonts w:hint="eastAsia"/>
        </w:rPr>
        <w:t>宁溪</w:t>
      </w:r>
      <w:r>
        <w:rPr>
          <w:rFonts w:hint="eastAsia"/>
        </w:rPr>
        <w:t>，</w:t>
      </w:r>
      <w:r w:rsidR="00742E1B">
        <w:rPr>
          <w:rFonts w:hint="eastAsia"/>
        </w:rPr>
        <w:t>说道：</w:t>
      </w:r>
      <w:r>
        <w:rPr>
          <w:rFonts w:hint="eastAsia"/>
        </w:rPr>
        <w:t>“你看你</w:t>
      </w:r>
      <w:r w:rsidR="00672586">
        <w:rPr>
          <w:rFonts w:hint="eastAsia"/>
        </w:rPr>
        <w:t>腰缠万贯，美女相伴</w:t>
      </w:r>
      <w:r>
        <w:rPr>
          <w:rFonts w:hint="eastAsia"/>
        </w:rPr>
        <w:t>，</w:t>
      </w:r>
      <w:r w:rsidR="00D737BF">
        <w:rPr>
          <w:rFonts w:hint="eastAsia"/>
        </w:rPr>
        <w:t>却还是单身汉，</w:t>
      </w:r>
      <w:r w:rsidR="00536F06">
        <w:rPr>
          <w:rFonts w:hint="eastAsia"/>
        </w:rPr>
        <w:t>知道为什么吗</w:t>
      </w:r>
      <w:r w:rsidR="00D737BF">
        <w:rPr>
          <w:rFonts w:hint="eastAsia"/>
        </w:rPr>
        <w:t>？</w:t>
      </w:r>
      <w:r>
        <w:rPr>
          <w:rFonts w:hint="eastAsia"/>
        </w:rPr>
        <w:t>”</w:t>
      </w:r>
    </w:p>
    <w:p w14:paraId="16DD7A05" w14:textId="77777777" w:rsidR="00CE659C" w:rsidRDefault="00536F06">
      <w:r>
        <w:rPr>
          <w:rFonts w:hint="eastAsia"/>
        </w:rPr>
        <w:t>陆三阴愣了愣，心想我什么时候腰缠万贯了？</w:t>
      </w:r>
    </w:p>
    <w:p w14:paraId="499ECA03" w14:textId="77777777" w:rsidR="00D904C4" w:rsidRDefault="007A6CFF">
      <w:r>
        <w:rPr>
          <w:rFonts w:hint="eastAsia"/>
        </w:rPr>
        <w:t>阿漂哥打量了陆三阴一眼，总觉得这小子在装傻，就指着三楼走出来一红光面满的男子，道：“你看那间单间，昨夜风狂雨骤，此处炮火不休。”</w:t>
      </w:r>
    </w:p>
    <w:p w14:paraId="6BB8B7C5" w14:textId="77777777" w:rsidR="00CE659C" w:rsidRDefault="007A6CFF">
      <w:r>
        <w:rPr>
          <w:rFonts w:hint="eastAsia"/>
        </w:rPr>
        <w:lastRenderedPageBreak/>
        <w:t>然后又指了指二楼两间单间，</w:t>
      </w:r>
      <w:r w:rsidR="00F5087F">
        <w:rPr>
          <w:rFonts w:hint="eastAsia"/>
        </w:rPr>
        <w:t>说道：</w:t>
      </w:r>
      <w:r>
        <w:rPr>
          <w:rFonts w:hint="eastAsia"/>
        </w:rPr>
        <w:t>“惜财惜了两单间，形单影只</w:t>
      </w:r>
      <w:r w:rsidR="00672586">
        <w:rPr>
          <w:rFonts w:hint="eastAsia"/>
        </w:rPr>
        <w:t>度愁年</w:t>
      </w:r>
      <w:r>
        <w:rPr>
          <w:rFonts w:hint="eastAsia"/>
        </w:rPr>
        <w:t>。”</w:t>
      </w:r>
    </w:p>
    <w:p w14:paraId="286EE2E0" w14:textId="77777777" w:rsidR="00E75274" w:rsidRDefault="007A6CFF">
      <w:r>
        <w:rPr>
          <w:rFonts w:hint="eastAsia"/>
        </w:rPr>
        <w:t>陆三阴哦了一声，若有好悟</w:t>
      </w:r>
      <w:r w:rsidR="00672586">
        <w:rPr>
          <w:rFonts w:hint="eastAsia"/>
        </w:rPr>
        <w:t>的样子，</w:t>
      </w:r>
      <w:r w:rsidR="00185B7C">
        <w:rPr>
          <w:rFonts w:hint="eastAsia"/>
        </w:rPr>
        <w:t>说道：</w:t>
      </w:r>
      <w:r w:rsidR="00672586">
        <w:rPr>
          <w:rFonts w:hint="eastAsia"/>
        </w:rPr>
        <w:t>“</w:t>
      </w:r>
      <w:r w:rsidR="00611B3E">
        <w:rPr>
          <w:rFonts w:hint="eastAsia"/>
        </w:rPr>
        <w:t>我算是搞明白了，</w:t>
      </w:r>
      <w:r w:rsidR="005D454D">
        <w:rPr>
          <w:rFonts w:hint="eastAsia"/>
        </w:rPr>
        <w:t>感情你这是开炮客栈啊，我说怎么这么多年轻少男少女出没呢！</w:t>
      </w:r>
      <w:r w:rsidR="00672586">
        <w:rPr>
          <w:rFonts w:hint="eastAsia"/>
        </w:rPr>
        <w:t>”</w:t>
      </w:r>
    </w:p>
    <w:p w14:paraId="41026AD7" w14:textId="77777777" w:rsidR="00CE659C" w:rsidRDefault="007A6CFF">
      <w:r>
        <w:rPr>
          <w:rFonts w:hint="eastAsia"/>
        </w:rPr>
        <w:t>阿漂哥</w:t>
      </w:r>
      <w:r w:rsidR="00E90AB7">
        <w:rPr>
          <w:rFonts w:hint="eastAsia"/>
        </w:rPr>
        <w:t>像看白痴一样的看着他，说</w:t>
      </w:r>
      <w:r>
        <w:rPr>
          <w:rFonts w:hint="eastAsia"/>
        </w:rPr>
        <w:t>道：“</w:t>
      </w:r>
      <w:r w:rsidR="00676FB0">
        <w:rPr>
          <w:rFonts w:hint="eastAsia"/>
        </w:rPr>
        <w:t>怎么说话呢？</w:t>
      </w:r>
      <w:r>
        <w:rPr>
          <w:rFonts w:hint="eastAsia"/>
        </w:rPr>
        <w:t>”</w:t>
      </w:r>
    </w:p>
    <w:p w14:paraId="14C98E2E" w14:textId="77777777" w:rsidR="005D454D" w:rsidRDefault="00B93D29">
      <w:r>
        <w:rPr>
          <w:rFonts w:hint="eastAsia"/>
        </w:rPr>
        <w:t>“</w:t>
      </w:r>
      <w:r w:rsidR="00A127F2">
        <w:rPr>
          <w:rFonts w:hint="eastAsia"/>
        </w:rPr>
        <w:t>还要怎么说话，你这不止是靠少女流血，还让少年出血来发财啊</w:t>
      </w:r>
      <w:r w:rsidR="00DD02AE">
        <w:rPr>
          <w:rFonts w:hint="eastAsia"/>
        </w:rPr>
        <w:t>，你的良心不会痛吗？</w:t>
      </w:r>
      <w:r>
        <w:rPr>
          <w:rFonts w:hint="eastAsia"/>
        </w:rPr>
        <w:t>”</w:t>
      </w:r>
    </w:p>
    <w:p w14:paraId="1360268C" w14:textId="77777777" w:rsidR="00FB7D4B" w:rsidRDefault="00844A8F">
      <w:r>
        <w:rPr>
          <w:rFonts w:hint="eastAsia"/>
        </w:rPr>
        <w:t>“春天到了，交配的季节就会到来，</w:t>
      </w:r>
      <w:r w:rsidR="000123CC">
        <w:rPr>
          <w:rFonts w:hint="eastAsia"/>
        </w:rPr>
        <w:t>你以为不来这，他们就不会夜战小树林吗？</w:t>
      </w:r>
      <w:r w:rsidR="009E6C31">
        <w:rPr>
          <w:rFonts w:hint="eastAsia"/>
        </w:rPr>
        <w:t>我这叫交配可集中化管理好不好？</w:t>
      </w:r>
      <w:r w:rsidR="000C1B09">
        <w:rPr>
          <w:rFonts w:hint="eastAsia"/>
        </w:rPr>
        <w:t>对社会很有贡献的，不懂不要乱说。</w:t>
      </w:r>
      <w:r>
        <w:rPr>
          <w:rFonts w:hint="eastAsia"/>
        </w:rPr>
        <w:t>”</w:t>
      </w:r>
    </w:p>
    <w:p w14:paraId="6AB3864C" w14:textId="77777777" w:rsidR="00FF3F86" w:rsidRDefault="00FF3F86">
      <w:r>
        <w:rPr>
          <w:rFonts w:hint="eastAsia"/>
        </w:rPr>
        <w:t>“</w:t>
      </w:r>
      <w:r w:rsidR="00F148F2">
        <w:rPr>
          <w:rFonts w:hint="eastAsia"/>
        </w:rPr>
        <w:t>你倒是给我说说看，</w:t>
      </w:r>
      <w:r>
        <w:rPr>
          <w:rFonts w:hint="eastAsia"/>
        </w:rPr>
        <w:t>哪里对社会有贡献了？”</w:t>
      </w:r>
    </w:p>
    <w:p w14:paraId="04340FB8" w14:textId="77777777" w:rsidR="0029195F" w:rsidRDefault="0029195F">
      <w:r>
        <w:rPr>
          <w:rFonts w:hint="eastAsia"/>
        </w:rPr>
        <w:t>“你想要，小树林应该是小动物们交配的地方，</w:t>
      </w:r>
      <w:r w:rsidR="00566F9E">
        <w:rPr>
          <w:rFonts w:hint="eastAsia"/>
        </w:rPr>
        <w:t>野战会鸠占鹊巢</w:t>
      </w:r>
      <w:r w:rsidR="00057D65">
        <w:rPr>
          <w:rFonts w:hint="eastAsia"/>
        </w:rPr>
        <w:t>，影响小动作交配</w:t>
      </w:r>
      <w:r w:rsidR="00566F9E">
        <w:rPr>
          <w:rFonts w:hint="eastAsia"/>
        </w:rPr>
        <w:t>，</w:t>
      </w:r>
      <w:r w:rsidR="00057D65">
        <w:rPr>
          <w:rFonts w:hint="eastAsia"/>
        </w:rPr>
        <w:t>进而影响其繁殖，破坏生态和谐</w:t>
      </w:r>
      <w:r w:rsidR="00D61A5D">
        <w:rPr>
          <w:rFonts w:hint="eastAsia"/>
        </w:rPr>
        <w:t>，环境遭到污染，引发瘟疫……</w:t>
      </w:r>
      <w:r>
        <w:rPr>
          <w:rFonts w:hint="eastAsia"/>
        </w:rPr>
        <w:t>”</w:t>
      </w:r>
    </w:p>
    <w:p w14:paraId="5C4BADDB" w14:textId="77777777" w:rsidR="003A5E05" w:rsidRDefault="003A5E05">
      <w:r>
        <w:rPr>
          <w:rFonts w:hint="eastAsia"/>
        </w:rPr>
        <w:t>“</w:t>
      </w:r>
      <w:r w:rsidR="006D5B35">
        <w:rPr>
          <w:rFonts w:hint="eastAsia"/>
        </w:rPr>
        <w:t>好了，不用说了，我承认你说的很有道理，是在下浅薄了。</w:t>
      </w:r>
      <w:r>
        <w:rPr>
          <w:rFonts w:hint="eastAsia"/>
        </w:rPr>
        <w:t>”</w:t>
      </w:r>
    </w:p>
    <w:p w14:paraId="5E59843F" w14:textId="77777777" w:rsidR="00531E5C" w:rsidRPr="0029195F" w:rsidRDefault="00667044">
      <w:r>
        <w:rPr>
          <w:rFonts w:hint="eastAsia"/>
        </w:rPr>
        <w:t>阿漂哥看着他</w:t>
      </w:r>
      <w:r w:rsidR="00012051">
        <w:rPr>
          <w:rFonts w:hint="eastAsia"/>
        </w:rPr>
        <w:t>，问道：</w:t>
      </w:r>
      <w:r w:rsidR="00531E5C">
        <w:rPr>
          <w:rFonts w:hint="eastAsia"/>
        </w:rPr>
        <w:t>“</w:t>
      </w:r>
      <w:r w:rsidR="00012051">
        <w:rPr>
          <w:rFonts w:hint="eastAsia"/>
        </w:rPr>
        <w:t>那叫这间一千</w:t>
      </w:r>
      <w:r w:rsidR="005665E0">
        <w:rPr>
          <w:rFonts w:hint="eastAsia"/>
        </w:rPr>
        <w:t>阮民币</w:t>
      </w:r>
      <w:r w:rsidR="00012051">
        <w:rPr>
          <w:rFonts w:hint="eastAsia"/>
        </w:rPr>
        <w:t>的豪华双人间了？</w:t>
      </w:r>
      <w:r w:rsidR="00531E5C">
        <w:rPr>
          <w:rFonts w:hint="eastAsia"/>
        </w:rPr>
        <w:t>”</w:t>
      </w:r>
    </w:p>
    <w:p w14:paraId="2B334EFD" w14:textId="77777777" w:rsidR="006D1799" w:rsidRDefault="000920EF">
      <w:r>
        <w:rPr>
          <w:rFonts w:hint="eastAsia"/>
        </w:rPr>
        <w:t>陆三阴摸着脸思考中</w:t>
      </w:r>
      <w:r w:rsidR="006D1799">
        <w:rPr>
          <w:rFonts w:hint="eastAsia"/>
        </w:rPr>
        <w:t>。</w:t>
      </w:r>
    </w:p>
    <w:p w14:paraId="6A69FB2D" w14:textId="77777777" w:rsidR="00CE659C" w:rsidRDefault="007A6CFF">
      <w:r>
        <w:rPr>
          <w:rFonts w:hint="eastAsia"/>
        </w:rPr>
        <w:t>阿漂哥</w:t>
      </w:r>
      <w:r w:rsidR="000920EF">
        <w:rPr>
          <w:rFonts w:hint="eastAsia"/>
        </w:rPr>
        <w:t>见他没反应，赶紧劝</w:t>
      </w:r>
      <w:r>
        <w:rPr>
          <w:rFonts w:hint="eastAsia"/>
        </w:rPr>
        <w:t>道：“生活不止有兜里的钱袋，还有鲜花和美人啊。”</w:t>
      </w:r>
    </w:p>
    <w:p w14:paraId="7ED5E12F" w14:textId="77777777" w:rsidR="00CE659C" w:rsidRDefault="007A6CFF">
      <w:r>
        <w:rPr>
          <w:rFonts w:hint="eastAsia"/>
        </w:rPr>
        <w:t>“不好意思，我现在只有兜里的钱袋。”</w:t>
      </w:r>
    </w:p>
    <w:p w14:paraId="6E2CC13B" w14:textId="77777777" w:rsidR="00CE659C" w:rsidRDefault="007A6CFF">
      <w:r>
        <w:rPr>
          <w:rFonts w:hint="eastAsia"/>
        </w:rPr>
        <w:t>“难不成你这人和隔壁街金锋仔一样？”</w:t>
      </w:r>
    </w:p>
    <w:p w14:paraId="45FDE9B2" w14:textId="77777777" w:rsidR="00CE659C" w:rsidRDefault="007A6CFF">
      <w:r>
        <w:rPr>
          <w:rFonts w:hint="eastAsia"/>
        </w:rPr>
        <w:t>“金锋仔，啥意思？”</w:t>
      </w:r>
    </w:p>
    <w:p w14:paraId="38FB35D8" w14:textId="77777777" w:rsidR="00CE659C" w:rsidRDefault="007A6CFF">
      <w:r>
        <w:rPr>
          <w:rFonts w:hint="eastAsia"/>
        </w:rPr>
        <w:t>“用金子打的铁，硬不起来啦。”</w:t>
      </w:r>
    </w:p>
    <w:p w14:paraId="184D73B1" w14:textId="77777777" w:rsidR="00CE659C" w:rsidRDefault="007A6CFF">
      <w:r>
        <w:rPr>
          <w:rFonts w:hint="eastAsia"/>
        </w:rPr>
        <w:t>陆三阴怒了，</w:t>
      </w:r>
      <w:r w:rsidR="00672586">
        <w:rPr>
          <w:rFonts w:hint="eastAsia"/>
        </w:rPr>
        <w:t>骂道：</w:t>
      </w:r>
      <w:r>
        <w:rPr>
          <w:rFonts w:hint="eastAsia"/>
        </w:rPr>
        <w:t>“你才硬不起来。”</w:t>
      </w:r>
    </w:p>
    <w:p w14:paraId="6E5C0711" w14:textId="77777777" w:rsidR="00CE659C" w:rsidRDefault="007A6CFF">
      <w:r>
        <w:rPr>
          <w:rFonts w:hint="eastAsia"/>
        </w:rPr>
        <w:t>阿漂哥见这小子看样子终于是开窍了，</w:t>
      </w:r>
      <w:r w:rsidR="00672586">
        <w:rPr>
          <w:rFonts w:hint="eastAsia"/>
        </w:rPr>
        <w:t>笑道：</w:t>
      </w:r>
      <w:r>
        <w:rPr>
          <w:rFonts w:hint="eastAsia"/>
        </w:rPr>
        <w:t>“</w:t>
      </w:r>
      <w:r w:rsidR="001108CE">
        <w:rPr>
          <w:rFonts w:hint="eastAsia"/>
        </w:rPr>
        <w:t>那还犹豫个屁，春宵一刻值千金，一千块的房间需要磨蹭个半天？</w:t>
      </w:r>
      <w:r>
        <w:rPr>
          <w:rFonts w:hint="eastAsia"/>
        </w:rPr>
        <w:t>”</w:t>
      </w:r>
    </w:p>
    <w:p w14:paraId="5B88191A" w14:textId="77777777" w:rsidR="00CE659C" w:rsidRDefault="007A6CFF">
      <w:r>
        <w:rPr>
          <w:rFonts w:hint="eastAsia"/>
        </w:rPr>
        <w:t>陆三阴看了</w:t>
      </w:r>
      <w:r w:rsidR="00276631">
        <w:rPr>
          <w:rFonts w:hint="eastAsia"/>
        </w:rPr>
        <w:t>宁溪</w:t>
      </w:r>
      <w:r>
        <w:rPr>
          <w:rFonts w:hint="eastAsia"/>
        </w:rPr>
        <w:t>一眼，</w:t>
      </w:r>
      <w:r w:rsidR="00672586">
        <w:rPr>
          <w:rFonts w:hint="eastAsia"/>
        </w:rPr>
        <w:t>问道：</w:t>
      </w:r>
      <w:r>
        <w:rPr>
          <w:rFonts w:hint="eastAsia"/>
        </w:rPr>
        <w:t>“你看那位女客人是这么容易跟我成双结对出来的？”</w:t>
      </w:r>
    </w:p>
    <w:p w14:paraId="0F37D317" w14:textId="77777777" w:rsidR="005F479D" w:rsidRDefault="007A6CFF">
      <w:r>
        <w:rPr>
          <w:rFonts w:hint="eastAsia"/>
        </w:rPr>
        <w:t>“这你就放心啦。”</w:t>
      </w:r>
    </w:p>
    <w:p w14:paraId="6BA9C842" w14:textId="77777777" w:rsidR="006A4769" w:rsidRDefault="007A6CFF">
      <w:r>
        <w:rPr>
          <w:rFonts w:hint="eastAsia"/>
        </w:rPr>
        <w:t>阿漂哥一幅胸有成竹的样子，</w:t>
      </w:r>
      <w:r w:rsidR="00672586">
        <w:rPr>
          <w:rFonts w:hint="eastAsia"/>
        </w:rPr>
        <w:t>说道：</w:t>
      </w:r>
      <w:r w:rsidR="00297348">
        <w:rPr>
          <w:rFonts w:hint="eastAsia"/>
        </w:rPr>
        <w:t>“我们</w:t>
      </w:r>
      <w:r>
        <w:rPr>
          <w:rFonts w:hint="eastAsia"/>
        </w:rPr>
        <w:t>单身</w:t>
      </w:r>
      <w:r w:rsidR="00297348">
        <w:rPr>
          <w:rFonts w:hint="eastAsia"/>
        </w:rPr>
        <w:t>客栈</w:t>
      </w:r>
      <w:r>
        <w:rPr>
          <w:rFonts w:hint="eastAsia"/>
        </w:rPr>
        <w:t>人客云集，盛誉满</w:t>
      </w:r>
      <w:r w:rsidR="00672586">
        <w:rPr>
          <w:rFonts w:hint="eastAsia"/>
        </w:rPr>
        <w:t>百里</w:t>
      </w:r>
      <w:r>
        <w:rPr>
          <w:rFonts w:hint="eastAsia"/>
        </w:rPr>
        <w:t>，</w:t>
      </w:r>
      <w:r w:rsidR="006A4769">
        <w:rPr>
          <w:rFonts w:hint="eastAsia"/>
        </w:rPr>
        <w:t>除了单间客房套餐之外，我们还有英雄救美套餐，套路多得让你惊喜，震惊，意外啊！</w:t>
      </w:r>
      <w:r>
        <w:rPr>
          <w:rFonts w:hint="eastAsia"/>
        </w:rPr>
        <w:t>”</w:t>
      </w:r>
      <w:r w:rsidR="006A4769">
        <w:rPr>
          <w:rFonts w:hint="eastAsia"/>
        </w:rPr>
        <w:t xml:space="preserve"> </w:t>
      </w:r>
    </w:p>
    <w:p w14:paraId="6B7480F0" w14:textId="77777777" w:rsidR="00CE659C" w:rsidRDefault="007A6CFF">
      <w:r>
        <w:rPr>
          <w:rFonts w:hint="eastAsia"/>
        </w:rPr>
        <w:t>“得，就这英雄救美怎么玩的</w:t>
      </w:r>
      <w:r w:rsidR="00E27AF3">
        <w:rPr>
          <w:rFonts w:hint="eastAsia"/>
        </w:rPr>
        <w:t>？</w:t>
      </w:r>
      <w:r>
        <w:rPr>
          <w:rFonts w:hint="eastAsia"/>
        </w:rPr>
        <w:t>”</w:t>
      </w:r>
    </w:p>
    <w:p w14:paraId="6F8365DB" w14:textId="77777777" w:rsidR="005F479D" w:rsidRDefault="005F479D">
      <w:r>
        <w:rPr>
          <w:rFonts w:hint="eastAsia"/>
        </w:rPr>
        <w:t>“就是给你制造一次英雄救美的机会，然后你懂的吧，嗯哼……”</w:t>
      </w:r>
    </w:p>
    <w:p w14:paraId="1EE76757" w14:textId="77777777" w:rsidR="00281EF6" w:rsidRDefault="00281EF6">
      <w:r>
        <w:rPr>
          <w:rFonts w:hint="eastAsia"/>
        </w:rPr>
        <w:t>“听起来挺有意思的。”</w:t>
      </w:r>
    </w:p>
    <w:p w14:paraId="2E7433EC" w14:textId="77777777" w:rsidR="00CE659C" w:rsidRDefault="00DD5842">
      <w:r>
        <w:rPr>
          <w:rFonts w:hint="eastAsia"/>
        </w:rPr>
        <w:t>“怎么样</w:t>
      </w:r>
      <w:r w:rsidR="007A6CFF">
        <w:rPr>
          <w:rFonts w:hint="eastAsia"/>
        </w:rPr>
        <w:t>，</w:t>
      </w:r>
      <w:r w:rsidR="002E43EF">
        <w:rPr>
          <w:rFonts w:hint="eastAsia"/>
        </w:rPr>
        <w:t>两千</w:t>
      </w:r>
      <w:r w:rsidR="005665E0">
        <w:rPr>
          <w:rFonts w:hint="eastAsia"/>
        </w:rPr>
        <w:t>阮民币</w:t>
      </w:r>
      <w:r>
        <w:rPr>
          <w:rFonts w:hint="eastAsia"/>
        </w:rPr>
        <w:t>，来不来？</w:t>
      </w:r>
      <w:r w:rsidR="007A6CFF">
        <w:rPr>
          <w:rFonts w:hint="eastAsia"/>
        </w:rPr>
        <w:t>”</w:t>
      </w:r>
    </w:p>
    <w:p w14:paraId="3AF8AADE" w14:textId="77777777" w:rsidR="00CE659C" w:rsidRDefault="000D2EB7">
      <w:r>
        <w:rPr>
          <w:rFonts w:hint="eastAsia"/>
        </w:rPr>
        <w:t>“我去，这么贵，唉……</w:t>
      </w:r>
      <w:r w:rsidR="006865B9">
        <w:rPr>
          <w:rFonts w:hint="eastAsia"/>
        </w:rPr>
        <w:t>等等，刚才我就一直想问，这个两千</w:t>
      </w:r>
      <w:r w:rsidR="005665E0">
        <w:rPr>
          <w:rFonts w:hint="eastAsia"/>
        </w:rPr>
        <w:t>阮民币</w:t>
      </w:r>
      <w:r w:rsidR="006865B9">
        <w:rPr>
          <w:rFonts w:hint="eastAsia"/>
        </w:rPr>
        <w:t>是个什么玩意？</w:t>
      </w:r>
      <w:r w:rsidR="007A6CFF">
        <w:rPr>
          <w:rFonts w:hint="eastAsia"/>
        </w:rPr>
        <w:t>”</w:t>
      </w:r>
    </w:p>
    <w:p w14:paraId="70BFE116" w14:textId="77777777" w:rsidR="006C344D" w:rsidRDefault="006C344D">
      <w:r>
        <w:rPr>
          <w:rFonts w:hint="eastAsia"/>
        </w:rPr>
        <w:t>阿漂哥微怔，仔细打量了他的衣服一番，看这家伙穿得虽然不是华衣绸缎，但也不是什么粗衣麻衣，那为啥连阮民币都不知道，这是哪个山卡卡冒出来的。</w:t>
      </w:r>
    </w:p>
    <w:p w14:paraId="0C2AEC0D" w14:textId="77777777" w:rsidR="006C344D" w:rsidRDefault="006C344D">
      <w:r>
        <w:rPr>
          <w:rFonts w:hint="eastAsia"/>
        </w:rPr>
        <w:t>陆三阴觉得他的眼神有些问题，问道：“你这是什么眼神？”</w:t>
      </w:r>
    </w:p>
    <w:p w14:paraId="65AE674B" w14:textId="77777777" w:rsidR="006C344D" w:rsidRDefault="009C73BD">
      <w:r>
        <w:rPr>
          <w:rFonts w:hint="eastAsia"/>
        </w:rPr>
        <w:t>阿漂哥诚实</w:t>
      </w:r>
      <w:r w:rsidR="006C344D">
        <w:rPr>
          <w:rFonts w:hint="eastAsia"/>
        </w:rPr>
        <w:t>说道：“关爱智障的眼神。”</w:t>
      </w:r>
    </w:p>
    <w:p w14:paraId="6EBD8767" w14:textId="77777777" w:rsidR="00862026" w:rsidRDefault="00862026"/>
    <w:p w14:paraId="78006E7B" w14:textId="77777777" w:rsidR="002E7810" w:rsidRDefault="002E7810"/>
    <w:p w14:paraId="439B4C76" w14:textId="77777777" w:rsidR="009E6C31" w:rsidRDefault="009E6C31"/>
    <w:p w14:paraId="37D1145F" w14:textId="77777777" w:rsidR="009E6C31" w:rsidRDefault="009E6C31"/>
    <w:p w14:paraId="6B07619E" w14:textId="77777777" w:rsidR="009E6C31" w:rsidRDefault="009E6C31"/>
    <w:p w14:paraId="1538D3D3" w14:textId="77777777" w:rsidR="009E6C31" w:rsidRDefault="009E6C31"/>
    <w:p w14:paraId="40230F02" w14:textId="77777777" w:rsidR="009E6C31" w:rsidRDefault="009E6C31"/>
    <w:p w14:paraId="1C0392E6" w14:textId="77777777" w:rsidR="009E6C31" w:rsidRDefault="009E6C31"/>
    <w:p w14:paraId="50274CDB" w14:textId="77777777" w:rsidR="008B1F9D" w:rsidRDefault="008B1F9D"/>
    <w:p w14:paraId="0EBC5C75" w14:textId="77777777" w:rsidR="00862026" w:rsidRDefault="00862026" w:rsidP="00B102F6">
      <w:pPr>
        <w:pStyle w:val="3"/>
      </w:pPr>
      <w:r>
        <w:rPr>
          <w:rFonts w:hint="eastAsia"/>
        </w:rPr>
        <w:lastRenderedPageBreak/>
        <w:t>第七章</w:t>
      </w:r>
      <w:r w:rsidR="00423659">
        <w:rPr>
          <w:rFonts w:hint="eastAsia"/>
        </w:rPr>
        <w:t>这腿够你玩几年</w:t>
      </w:r>
      <w:r w:rsidR="006E7357">
        <w:rPr>
          <w:rFonts w:hint="eastAsia"/>
        </w:rPr>
        <w:t>？</w:t>
      </w:r>
    </w:p>
    <w:p w14:paraId="6B33A162" w14:textId="77777777" w:rsidR="00362E5A" w:rsidRDefault="00362E5A" w:rsidP="00362E5A">
      <w:r>
        <w:rPr>
          <w:rFonts w:hint="eastAsia"/>
        </w:rPr>
        <w:t>陆三阴怒道：“你大爷的。”</w:t>
      </w:r>
    </w:p>
    <w:p w14:paraId="36C3253D" w14:textId="77777777" w:rsidR="00362E5A" w:rsidRPr="00362E5A" w:rsidRDefault="00362E5A">
      <w:r>
        <w:rPr>
          <w:rFonts w:hint="eastAsia"/>
        </w:rPr>
        <w:t>阿漂哥拍拍他的肩膀，问道：“你不会连以前两境的两大产业都不知道吧？”</w:t>
      </w:r>
    </w:p>
    <w:p w14:paraId="777859B7" w14:textId="77777777" w:rsidR="00B931BF" w:rsidRDefault="00B931BF">
      <w:r>
        <w:rPr>
          <w:rFonts w:hint="eastAsia"/>
        </w:rPr>
        <w:t>陆三阴更是恼火，说道：“废话，</w:t>
      </w:r>
      <w:r w:rsidR="00BA3EBF">
        <w:rPr>
          <w:rFonts w:hint="eastAsia"/>
        </w:rPr>
        <w:t>不就是并多多和韩有矿吗？</w:t>
      </w:r>
      <w:r w:rsidR="00F2136C">
        <w:rPr>
          <w:rFonts w:hint="eastAsia"/>
        </w:rPr>
        <w:t>你当我是原始森林里走出来的吗？</w:t>
      </w:r>
      <w:r>
        <w:rPr>
          <w:rFonts w:hint="eastAsia"/>
        </w:rPr>
        <w:t>”</w:t>
      </w:r>
    </w:p>
    <w:p w14:paraId="5F16C966" w14:textId="77777777" w:rsidR="00536F06" w:rsidRDefault="00D34E14" w:rsidP="00536F06">
      <w:r>
        <w:rPr>
          <w:rFonts w:hint="eastAsia"/>
        </w:rPr>
        <w:t>你家有矿吗？</w:t>
      </w:r>
    </w:p>
    <w:p w14:paraId="08393B14" w14:textId="77777777" w:rsidR="00D34E14" w:rsidRPr="006C344D" w:rsidRDefault="00D34E14" w:rsidP="00536F06">
      <w:r>
        <w:rPr>
          <w:rFonts w:hint="eastAsia"/>
        </w:rPr>
        <w:t>你的衣服是并多多买的吗？</w:t>
      </w:r>
    </w:p>
    <w:p w14:paraId="169C2CC2" w14:textId="77777777" w:rsidR="00D34E14" w:rsidRDefault="00536F06" w:rsidP="009C73BD">
      <w:r>
        <w:rPr>
          <w:rFonts w:hint="eastAsia"/>
        </w:rPr>
        <w:t>那</w:t>
      </w:r>
      <w:r w:rsidR="00D34E14">
        <w:rPr>
          <w:rFonts w:hint="eastAsia"/>
        </w:rPr>
        <w:t>两句话在两境流行了很多年，</w:t>
      </w:r>
      <w:r w:rsidR="009C73BD">
        <w:rPr>
          <w:rFonts w:hint="eastAsia"/>
        </w:rPr>
        <w:t>代表了着两境经济力最为强大的两个家族，一个是韩家，一</w:t>
      </w:r>
      <w:r>
        <w:rPr>
          <w:rFonts w:hint="eastAsia"/>
        </w:rPr>
        <w:t>个是钱家。</w:t>
      </w:r>
    </w:p>
    <w:p w14:paraId="006DD4B0" w14:textId="77777777" w:rsidR="009C73BD" w:rsidRDefault="00536F06" w:rsidP="009C73BD">
      <w:r>
        <w:rPr>
          <w:rFonts w:hint="eastAsia"/>
        </w:rPr>
        <w:t>这两家任何一家的财富可以把帝都帝钧山的地皮给买下来，他怎么可能不知道。</w:t>
      </w:r>
    </w:p>
    <w:p w14:paraId="10851EFC" w14:textId="77777777" w:rsidR="009C73BD" w:rsidRDefault="009C73BD" w:rsidP="009C73BD">
      <w:r>
        <w:rPr>
          <w:rFonts w:hint="eastAsia"/>
        </w:rPr>
        <w:t>并多多是钱家的产业总称，钱家垄断了两境的物流与纺织产业，据说十个两境人中至少有七个人穿着钱</w:t>
      </w:r>
      <w:r w:rsidR="003D79BD">
        <w:rPr>
          <w:rFonts w:hint="eastAsia"/>
        </w:rPr>
        <w:t>家织出的衣服，所以有了每当看到别人身上穿着新衣服时，对方都会问：</w:t>
      </w:r>
      <w:r>
        <w:rPr>
          <w:rFonts w:hint="eastAsia"/>
        </w:rPr>
        <w:t>你的衣服是在并多多买的吗？</w:t>
      </w:r>
    </w:p>
    <w:p w14:paraId="5E02621E" w14:textId="77777777" w:rsidR="009C73BD" w:rsidRDefault="009C73BD" w:rsidP="009C73BD">
      <w:r>
        <w:rPr>
          <w:rFonts w:hint="eastAsia"/>
        </w:rPr>
        <w:t>钱家的财富，是钱家两代人数十年努力的结果，而韩家与之不同，韩家的财富则有一定的传说性质。</w:t>
      </w:r>
    </w:p>
    <w:p w14:paraId="1C7B0390" w14:textId="77777777" w:rsidR="009C73BD" w:rsidRDefault="009C73BD" w:rsidP="009C73BD">
      <w:r>
        <w:rPr>
          <w:rFonts w:hint="eastAsia"/>
        </w:rPr>
        <w:t>传说，韩家有一口锁龙井，有一天那口井里突然流出了金沙，韩家家主就此一夜暴富，成为了当地的名门望族，再后来，那口井里又流出了钻石，稀有矿石，借着这些资本，韩家垄断了两境矿业与古玩业，走上了富可敌国</w:t>
      </w:r>
      <w:r w:rsidR="004D6024">
        <w:rPr>
          <w:rFonts w:hint="eastAsia"/>
        </w:rPr>
        <w:t>，豪无人性</w:t>
      </w:r>
      <w:r>
        <w:rPr>
          <w:rFonts w:hint="eastAsia"/>
        </w:rPr>
        <w:t>的道路。</w:t>
      </w:r>
    </w:p>
    <w:p w14:paraId="36446143" w14:textId="77777777" w:rsidR="00BA3EBF" w:rsidRDefault="009C73BD" w:rsidP="009C73BD">
      <w:r>
        <w:rPr>
          <w:rFonts w:hint="eastAsia"/>
        </w:rPr>
        <w:t>故而两境中形容一个人豪无人性时，就会说你家有矿吗？</w:t>
      </w:r>
    </w:p>
    <w:p w14:paraId="785418C9" w14:textId="77777777" w:rsidR="00BA3EBF" w:rsidRDefault="00BA3EBF" w:rsidP="00BA3EBF">
      <w:r>
        <w:rPr>
          <w:rFonts w:hint="eastAsia"/>
        </w:rPr>
        <w:t>阿漂哥对他有些无可奈何，问道：“那你居然不知道软民币，真是奇了怪了。”</w:t>
      </w:r>
    </w:p>
    <w:p w14:paraId="4D47C1DE" w14:textId="77777777" w:rsidR="00BA3EBF" w:rsidRDefault="00A31AA7" w:rsidP="009C73BD">
      <w:r>
        <w:rPr>
          <w:rFonts w:hint="eastAsia"/>
        </w:rPr>
        <w:t>陆三阴说道：“这三年在家修身养性不行吗？”</w:t>
      </w:r>
    </w:p>
    <w:p w14:paraId="54E53C63" w14:textId="77777777" w:rsidR="00EF2EF3" w:rsidRDefault="00EF2EF3" w:rsidP="009C73BD">
      <w:r>
        <w:rPr>
          <w:rFonts w:hint="eastAsia"/>
        </w:rPr>
        <w:t>“原来如此，难道你身子一股子木叶味。”</w:t>
      </w:r>
    </w:p>
    <w:p w14:paraId="794A7A87" w14:textId="77777777" w:rsidR="009C73BD" w:rsidRDefault="00E17879" w:rsidP="009C73BD">
      <w:r>
        <w:rPr>
          <w:rFonts w:hint="eastAsia"/>
        </w:rPr>
        <w:t>阿漂哥确认他是真的不知道何为软民币</w:t>
      </w:r>
      <w:r w:rsidR="004F5491">
        <w:rPr>
          <w:rFonts w:hint="eastAsia"/>
        </w:rPr>
        <w:t>，</w:t>
      </w:r>
      <w:r w:rsidR="005E19B4">
        <w:rPr>
          <w:rFonts w:hint="eastAsia"/>
        </w:rPr>
        <w:t>便给他解释</w:t>
      </w:r>
      <w:r w:rsidR="009C73BD">
        <w:rPr>
          <w:rFonts w:hint="eastAsia"/>
        </w:rPr>
        <w:t>道：“</w:t>
      </w:r>
      <w:r w:rsidR="00CD2CEB">
        <w:rPr>
          <w:rFonts w:hint="eastAsia"/>
        </w:rPr>
        <w:t>软民币就是这两</w:t>
      </w:r>
      <w:r w:rsidR="004F5491">
        <w:rPr>
          <w:rFonts w:hint="eastAsia"/>
        </w:rPr>
        <w:t>年来最新崛起的第三大产业，</w:t>
      </w:r>
      <w:r w:rsidR="00AC485A">
        <w:rPr>
          <w:rFonts w:hint="eastAsia"/>
        </w:rPr>
        <w:t>币就是货币的意思。</w:t>
      </w:r>
      <w:r w:rsidR="009C73BD">
        <w:rPr>
          <w:rFonts w:hint="eastAsia"/>
        </w:rPr>
        <w:t>常年来两境传统的货币就是黄金、白银与铜币，他们在两境的换算比例是金黄比白银是一比十，白银比铜币是一比百，这套货币制度在大商朝建立里就确定好了，至今已经流传了七十余年。”</w:t>
      </w:r>
    </w:p>
    <w:p w14:paraId="394B81B5" w14:textId="77777777" w:rsidR="009C73BD" w:rsidRDefault="009C73BD" w:rsidP="009C73BD">
      <w:r>
        <w:rPr>
          <w:rFonts w:hint="eastAsia"/>
        </w:rPr>
        <w:t>“这套货币制度虽然完善，但存在一个基本的问题，因为这三者是金属，又以两来计，所以存在一个重量问题。”</w:t>
      </w:r>
    </w:p>
    <w:p w14:paraId="20BBCF8D" w14:textId="77777777" w:rsidR="00AC485A" w:rsidRDefault="00AC485A" w:rsidP="009C73BD">
      <w:r>
        <w:rPr>
          <w:rFonts w:hint="eastAsia"/>
        </w:rPr>
        <w:t>“这个问题在被山贼抢劫时体现得尤为明显，人家一堆人扛着刀追着你砍，你还要扛着几十斤黄金跑路，结局就可想而知了。”</w:t>
      </w:r>
    </w:p>
    <w:p w14:paraId="6016230C" w14:textId="77777777" w:rsidR="009C73BD" w:rsidRDefault="009C73BD" w:rsidP="009C73BD">
      <w:r>
        <w:rPr>
          <w:rFonts w:hint="eastAsia"/>
        </w:rPr>
        <w:t>“两年多一个，一个叫做阮民的富人在不改变换算比例的情况下，提出了代替金属货币的纸币，一个铜币等于一张纸币，纸币的单位就是块。”</w:t>
      </w:r>
    </w:p>
    <w:p w14:paraId="4C4B607F" w14:textId="77777777" w:rsidR="00CD2CEB" w:rsidRDefault="009C73BD" w:rsidP="009C73BD">
      <w:r>
        <w:rPr>
          <w:rFonts w:hint="eastAsia"/>
        </w:rPr>
        <w:t>“这的货币制度在阮民的家乡</w:t>
      </w:r>
      <w:r w:rsidR="009F01B7">
        <w:rPr>
          <w:rFonts w:hint="eastAsia"/>
        </w:rPr>
        <w:t>试点成功后，他又向大商朝提出了这个建议，并得到了大商王朝的采纳。</w:t>
      </w:r>
      <w:r>
        <w:rPr>
          <w:rFonts w:hint="eastAsia"/>
        </w:rPr>
        <w:t>”</w:t>
      </w:r>
    </w:p>
    <w:p w14:paraId="02C1B983" w14:textId="77777777" w:rsidR="009F01B7" w:rsidRDefault="009F01B7" w:rsidP="009C73BD">
      <w:r>
        <w:rPr>
          <w:rFonts w:hint="eastAsia"/>
        </w:rPr>
        <w:t>“有了皇室的担保，再让阮民去经营，纸币迅速在两境推广，成了第三大产业，为了记念阮民，人们将纸币称为阮民币。”</w:t>
      </w:r>
    </w:p>
    <w:p w14:paraId="5CF6941B" w14:textId="77777777" w:rsidR="009C73BD" w:rsidRDefault="009C73BD" w:rsidP="009C73BD">
      <w:r>
        <w:rPr>
          <w:rFonts w:hint="eastAsia"/>
        </w:rPr>
        <w:t>一口气说完这么多，阿漂哥赶紧</w:t>
      </w:r>
      <w:r w:rsidR="00CD2CEB">
        <w:rPr>
          <w:rFonts w:hint="eastAsia"/>
        </w:rPr>
        <w:t>吸了口气，看着他</w:t>
      </w:r>
      <w:r>
        <w:rPr>
          <w:rFonts w:hint="eastAsia"/>
        </w:rPr>
        <w:t>问道：“</w:t>
      </w:r>
      <w:r w:rsidR="00915348">
        <w:rPr>
          <w:rFonts w:hint="eastAsia"/>
        </w:rPr>
        <w:t>懂了吧，无知的少年？</w:t>
      </w:r>
      <w:r>
        <w:rPr>
          <w:rFonts w:hint="eastAsia"/>
        </w:rPr>
        <w:t>”</w:t>
      </w:r>
    </w:p>
    <w:p w14:paraId="7A9CAE84" w14:textId="77777777" w:rsidR="00F02B91" w:rsidRDefault="00F02B91" w:rsidP="009C73BD">
      <w:r>
        <w:rPr>
          <w:rFonts w:hint="eastAsia"/>
        </w:rPr>
        <w:t>“大……大概懂了。”</w:t>
      </w:r>
    </w:p>
    <w:p w14:paraId="67E00592" w14:textId="77777777" w:rsidR="00F02B91" w:rsidRDefault="00F02B91" w:rsidP="009C73BD">
      <w:r>
        <w:rPr>
          <w:rFonts w:hint="eastAsia"/>
        </w:rPr>
        <w:t>陆三阴有些木然地点点头。</w:t>
      </w:r>
    </w:p>
    <w:p w14:paraId="1842A98D" w14:textId="77777777" w:rsidR="00536F06" w:rsidRPr="006C344D" w:rsidRDefault="00536F06" w:rsidP="00536F06">
      <w:r>
        <w:rPr>
          <w:rFonts w:hint="eastAsia"/>
        </w:rPr>
        <w:t>“两境第三大产业阮民币，你们村刚通网吗？”</w:t>
      </w:r>
    </w:p>
    <w:p w14:paraId="506F5532" w14:textId="77777777" w:rsidR="00536F06" w:rsidRDefault="00536F06" w:rsidP="00536F06">
      <w:r>
        <w:rPr>
          <w:rFonts w:hint="eastAsia"/>
        </w:rPr>
        <w:t>一个别具一格的女子声音在出现在他身后，虽然说着两境的话，但明显带着很重的外来口音，只是她不知道这种口音来自哪里。</w:t>
      </w:r>
    </w:p>
    <w:p w14:paraId="5A244A3C" w14:textId="77777777" w:rsidR="00536F06" w:rsidRDefault="00536F06" w:rsidP="00536F06">
      <w:r>
        <w:rPr>
          <w:rFonts w:hint="eastAsia"/>
        </w:rPr>
        <w:lastRenderedPageBreak/>
        <w:t>陆三阴转眼望来，看到了一个金发碧眼大胸的白裙妹子从外面朝着柜台处走来。</w:t>
      </w:r>
    </w:p>
    <w:p w14:paraId="3D40CF4A" w14:textId="77777777" w:rsidR="005608FE" w:rsidRPr="00FD0603" w:rsidRDefault="00FD0603" w:rsidP="00536F06">
      <w:r>
        <w:rPr>
          <w:rFonts w:hint="eastAsia"/>
        </w:rPr>
        <w:t>陆三阴微怔，满脑子想着的只有四个字——波涛汹涌。</w:t>
      </w:r>
    </w:p>
    <w:p w14:paraId="7A5D2E82" w14:textId="77777777" w:rsidR="00FD0603" w:rsidRDefault="00FD0603" w:rsidP="00536F06">
      <w:r>
        <w:rPr>
          <w:rFonts w:hint="eastAsia"/>
        </w:rPr>
        <w:t>这时客栈吃饭的人们动作都停了下来，目光不由自主的朝她的某个部位看去，眼中充满了诡异的光。</w:t>
      </w:r>
    </w:p>
    <w:p w14:paraId="63CE2F41" w14:textId="77777777" w:rsidR="005608FE" w:rsidRDefault="005608FE" w:rsidP="00536F06">
      <w:r>
        <w:rPr>
          <w:rFonts w:hint="eastAsia"/>
        </w:rPr>
        <w:t>两条白直修长的大腿，从白群中时隐时现，只要看上一眼，便让人遐想万分。</w:t>
      </w:r>
    </w:p>
    <w:p w14:paraId="77F7BE88" w14:textId="77777777" w:rsidR="00FD0603" w:rsidRDefault="00FD0603" w:rsidP="00536F06">
      <w:r>
        <w:rPr>
          <w:rFonts w:hint="eastAsia"/>
        </w:rPr>
        <w:t>不稍片刻，有的咽了咽喉咙，有的口水流下，有的夹起的菜随着筷子一起掉落。</w:t>
      </w:r>
    </w:p>
    <w:p w14:paraId="76555326" w14:textId="77777777" w:rsidR="00514DB0" w:rsidRDefault="00514DB0" w:rsidP="00536F06">
      <w:r>
        <w:rPr>
          <w:rFonts w:hint="eastAsia"/>
        </w:rPr>
        <w:t>“不行，我被这凶胸震慑住了。”</w:t>
      </w:r>
    </w:p>
    <w:p w14:paraId="4263E0CD" w14:textId="77777777" w:rsidR="00514DB0" w:rsidRPr="00FD0603" w:rsidRDefault="00514DB0" w:rsidP="00536F06">
      <w:r>
        <w:rPr>
          <w:rFonts w:hint="eastAsia"/>
        </w:rPr>
        <w:t>“我，我晕奶……”</w:t>
      </w:r>
    </w:p>
    <w:p w14:paraId="0CB3E607" w14:textId="77777777" w:rsidR="009C73BD" w:rsidRPr="00FD0603" w:rsidRDefault="006067E3">
      <w:r>
        <w:rPr>
          <w:rFonts w:hint="eastAsia"/>
        </w:rPr>
        <w:t>“这……这腿够我玩三年。”</w:t>
      </w:r>
    </w:p>
    <w:p w14:paraId="6C8C4DF1" w14:textId="77777777" w:rsidR="00536F06" w:rsidRDefault="006067E3">
      <w:r>
        <w:rPr>
          <w:rFonts w:hint="eastAsia"/>
        </w:rPr>
        <w:t>“双手吃菜以示清白。”</w:t>
      </w:r>
    </w:p>
    <w:p w14:paraId="5D97079E" w14:textId="77777777" w:rsidR="00536F06" w:rsidRDefault="00514DB0">
      <w:r>
        <w:rPr>
          <w:rFonts w:hint="eastAsia"/>
        </w:rPr>
        <w:t>“明天我要多吃两个鸡蛋补补身体。”</w:t>
      </w:r>
    </w:p>
    <w:p w14:paraId="060C15FD" w14:textId="77777777" w:rsidR="00536F06" w:rsidRDefault="00514DB0">
      <w:r>
        <w:rPr>
          <w:rFonts w:hint="eastAsia"/>
        </w:rPr>
        <w:t>……</w:t>
      </w:r>
    </w:p>
    <w:p w14:paraId="18B4395E" w14:textId="77777777" w:rsidR="002D4F3D" w:rsidRDefault="006C344D" w:rsidP="006C344D">
      <w:r>
        <w:rPr>
          <w:rFonts w:hint="eastAsia"/>
        </w:rPr>
        <w:t>宁溪</w:t>
      </w:r>
      <w:r w:rsidR="00FD0603">
        <w:rPr>
          <w:rFonts w:hint="eastAsia"/>
        </w:rPr>
        <w:t>正在吃饭，忽然</w:t>
      </w:r>
      <w:r w:rsidR="00581106">
        <w:rPr>
          <w:rFonts w:hint="eastAsia"/>
        </w:rPr>
        <w:t>听到这些不和谐的声音，在她的</w:t>
      </w:r>
      <w:r w:rsidR="00346445">
        <w:rPr>
          <w:rFonts w:hint="eastAsia"/>
        </w:rPr>
        <w:t>视线所能看到的地方，</w:t>
      </w:r>
      <w:r w:rsidR="00CA2FD7">
        <w:rPr>
          <w:rFonts w:hint="eastAsia"/>
        </w:rPr>
        <w:t>那些</w:t>
      </w:r>
      <w:r w:rsidR="00FD0603">
        <w:rPr>
          <w:rFonts w:hint="eastAsia"/>
        </w:rPr>
        <w:t>男人的目光</w:t>
      </w:r>
      <w:r w:rsidR="00F743F4">
        <w:rPr>
          <w:rFonts w:hint="eastAsia"/>
        </w:rPr>
        <w:t>忽然</w:t>
      </w:r>
      <w:r w:rsidR="00FD0603">
        <w:rPr>
          <w:rFonts w:hint="eastAsia"/>
        </w:rPr>
        <w:t>变得贪婪而猥琐，</w:t>
      </w:r>
      <w:r w:rsidR="002D4F3D">
        <w:rPr>
          <w:rFonts w:hint="eastAsia"/>
        </w:rPr>
        <w:t>仿佛就像发了情的野兽，而那股兽性一致地冲向了那位走近客栈的女子。</w:t>
      </w:r>
    </w:p>
    <w:p w14:paraId="5509964D" w14:textId="77777777" w:rsidR="002D4F3D" w:rsidRPr="002D4F3D" w:rsidRDefault="002D4F3D" w:rsidP="006C344D">
      <w:r>
        <w:rPr>
          <w:rFonts w:hint="eastAsia"/>
        </w:rPr>
        <w:t>她一时好奇，便转身望去，看到了惊为天人的一幕。</w:t>
      </w:r>
    </w:p>
    <w:p w14:paraId="6BD7E8ED" w14:textId="77777777" w:rsidR="00B774EE" w:rsidRDefault="00B774EE" w:rsidP="006C344D">
      <w:r>
        <w:rPr>
          <w:rFonts w:hint="eastAsia"/>
        </w:rPr>
        <w:t>她去过很多地方，见过很多人，但在两境内却没有如这位妹子这样。</w:t>
      </w:r>
    </w:p>
    <w:p w14:paraId="550FCDF3" w14:textId="77777777" w:rsidR="006C344D" w:rsidRDefault="006C344D" w:rsidP="006C344D">
      <w:r>
        <w:rPr>
          <w:rFonts w:hint="eastAsia"/>
        </w:rPr>
        <w:t>黄金色的头发，蓝宝</w:t>
      </w:r>
      <w:r w:rsidR="00B774EE">
        <w:rPr>
          <w:rFonts w:hint="eastAsia"/>
        </w:rPr>
        <w:t>石般碧绿的眼睛，穿着雪白色的连衣裙，服饰明显和两境款式的不一样，</w:t>
      </w:r>
      <w:r>
        <w:rPr>
          <w:rFonts w:hint="eastAsia"/>
        </w:rPr>
        <w:t>但这些都不是她最在意的。</w:t>
      </w:r>
    </w:p>
    <w:p w14:paraId="5A5CB4DF" w14:textId="77777777" w:rsidR="006C344D" w:rsidRDefault="002D4F3D" w:rsidP="006C344D">
      <w:r>
        <w:rPr>
          <w:rFonts w:hint="eastAsia"/>
        </w:rPr>
        <w:t>宁溪最在意</w:t>
      </w:r>
      <w:r w:rsidR="006C344D">
        <w:rPr>
          <w:rFonts w:hint="eastAsia"/>
        </w:rPr>
        <w:t>的是她那双傲人而半露的胸部，她便忍不住低头看了一眼自己的，立时宁溪脑海中浮出四个大字——一马平川。</w:t>
      </w:r>
    </w:p>
    <w:p w14:paraId="3193C7CC" w14:textId="77777777" w:rsidR="00166B4F" w:rsidRDefault="006C344D" w:rsidP="006C344D">
      <w:r>
        <w:rPr>
          <w:rFonts w:hint="eastAsia"/>
        </w:rPr>
        <w:t>“啊，不要啊！”</w:t>
      </w:r>
    </w:p>
    <w:p w14:paraId="0D64AF75" w14:textId="77777777" w:rsidR="006C344D" w:rsidRDefault="006C344D" w:rsidP="006C344D">
      <w:r>
        <w:rPr>
          <w:rFonts w:hint="eastAsia"/>
        </w:rPr>
        <w:t>宁溪双手捂在胸前，心中默默哭泣。</w:t>
      </w:r>
    </w:p>
    <w:p w14:paraId="6AABE6E1" w14:textId="77777777" w:rsidR="006C344D" w:rsidRPr="00E10694" w:rsidRDefault="006C344D" w:rsidP="006C344D">
      <w:r w:rsidRPr="00E10694">
        <w:rPr>
          <w:rFonts w:hint="eastAsia"/>
        </w:rPr>
        <w:t>小宝</w:t>
      </w:r>
      <w:r w:rsidR="00624740">
        <w:rPr>
          <w:rFonts w:hint="eastAsia"/>
        </w:rPr>
        <w:t>正在吃火锅，看到宁溪看着那金发的妹子伤心的表情后，也朝那边望去，忽然间明白了什么</w:t>
      </w:r>
      <w:r w:rsidRPr="00E10694">
        <w:rPr>
          <w:rFonts w:hint="eastAsia"/>
        </w:rPr>
        <w:t>，问道：“</w:t>
      </w:r>
      <w:r w:rsidR="00166B4F">
        <w:rPr>
          <w:rFonts w:hint="eastAsia"/>
        </w:rPr>
        <w:t>为虾米</w:t>
      </w:r>
      <w:r w:rsidR="00624740">
        <w:rPr>
          <w:rFonts w:hint="eastAsia"/>
        </w:rPr>
        <w:t>姐姐的胸是平的？为虾米飞羽姐姐胸是凸的？</w:t>
      </w:r>
      <w:r w:rsidRPr="00E10694">
        <w:rPr>
          <w:rFonts w:hint="eastAsia"/>
        </w:rPr>
        <w:t>”</w:t>
      </w:r>
    </w:p>
    <w:p w14:paraId="5FC53B99" w14:textId="77777777" w:rsidR="006C344D" w:rsidRDefault="006C344D" w:rsidP="006C344D">
      <w:r w:rsidRPr="00E10694">
        <w:rPr>
          <w:rFonts w:hint="eastAsia"/>
        </w:rPr>
        <w:t>宁溪瞬间受到了一万点伤害，沉默片刻后，抓狂叫道：“你这个死小孩。”</w:t>
      </w:r>
    </w:p>
    <w:p w14:paraId="2C8C5212" w14:textId="77777777" w:rsidR="00F57743" w:rsidRDefault="00C75E2C" w:rsidP="006C344D">
      <w:r>
        <w:rPr>
          <w:rFonts w:hint="eastAsia"/>
        </w:rPr>
        <w:t>那</w:t>
      </w:r>
      <w:r w:rsidR="00751315">
        <w:rPr>
          <w:rFonts w:hint="eastAsia"/>
        </w:rPr>
        <w:t>被</w:t>
      </w:r>
      <w:r w:rsidR="00F57743">
        <w:rPr>
          <w:rFonts w:hint="eastAsia"/>
        </w:rPr>
        <w:t>小宝称为飞羽的</w:t>
      </w:r>
      <w:r>
        <w:rPr>
          <w:rFonts w:hint="eastAsia"/>
        </w:rPr>
        <w:t>女子</w:t>
      </w:r>
      <w:r w:rsidR="00751315">
        <w:rPr>
          <w:rFonts w:hint="eastAsia"/>
        </w:rPr>
        <w:t>，</w:t>
      </w:r>
      <w:r w:rsidR="00F57743">
        <w:rPr>
          <w:rFonts w:hint="eastAsia"/>
        </w:rPr>
        <w:t>好似没有</w:t>
      </w:r>
      <w:r>
        <w:rPr>
          <w:rFonts w:hint="eastAsia"/>
        </w:rPr>
        <w:t>注意到周围猥琐</w:t>
      </w:r>
      <w:r w:rsidR="00F57743">
        <w:rPr>
          <w:rFonts w:hint="eastAsia"/>
        </w:rPr>
        <w:t>贪婪</w:t>
      </w:r>
      <w:r w:rsidR="007602E1">
        <w:rPr>
          <w:rFonts w:hint="eastAsia"/>
        </w:rPr>
        <w:t>的目光，只是淡淡地看了宁溪与山贼小宝一眼，然后走到柜台之前，对阿漂哥笑了笑，</w:t>
      </w:r>
      <w:r w:rsidR="00751315">
        <w:rPr>
          <w:rFonts w:hint="eastAsia"/>
        </w:rPr>
        <w:t>温柔</w:t>
      </w:r>
      <w:r w:rsidR="007602E1">
        <w:rPr>
          <w:rFonts w:hint="eastAsia"/>
        </w:rPr>
        <w:t>说道：“阿漂，我回来了。”</w:t>
      </w:r>
    </w:p>
    <w:p w14:paraId="1E354F30" w14:textId="77777777" w:rsidR="007602E1" w:rsidRDefault="007602E1" w:rsidP="006C344D">
      <w:r>
        <w:rPr>
          <w:rFonts w:hint="eastAsia"/>
        </w:rPr>
        <w:t>阿漂哥</w:t>
      </w:r>
      <w:r w:rsidR="00EB55C6">
        <w:rPr>
          <w:rFonts w:hint="eastAsia"/>
        </w:rPr>
        <w:t>用一种不咸的淡地眼神看了她一眼，</w:t>
      </w:r>
      <w:r w:rsidR="00A64619">
        <w:rPr>
          <w:rFonts w:hint="eastAsia"/>
        </w:rPr>
        <w:t>很不客气的质</w:t>
      </w:r>
      <w:r w:rsidR="00144C76">
        <w:rPr>
          <w:rFonts w:hint="eastAsia"/>
        </w:rPr>
        <w:t>问道：“你留下客栈里好好待着，</w:t>
      </w:r>
      <w:r w:rsidR="00FA64BE">
        <w:rPr>
          <w:rFonts w:hint="eastAsia"/>
        </w:rPr>
        <w:t>没事乱跑什么？不想吃饭了是不是……</w:t>
      </w:r>
      <w:r w:rsidR="00EB55C6">
        <w:rPr>
          <w:rFonts w:hint="eastAsia"/>
        </w:rPr>
        <w:t>”</w:t>
      </w:r>
    </w:p>
    <w:p w14:paraId="7E2BA552" w14:textId="77777777" w:rsidR="00A64619" w:rsidRDefault="00FA64BE" w:rsidP="006C344D">
      <w:r>
        <w:rPr>
          <w:rFonts w:hint="eastAsia"/>
        </w:rPr>
        <w:t>啪的一声响，打断了阿漂哥的话。</w:t>
      </w:r>
    </w:p>
    <w:p w14:paraId="6B724687" w14:textId="77777777" w:rsidR="00FA64BE" w:rsidRDefault="00FA64BE" w:rsidP="006C344D">
      <w:r>
        <w:rPr>
          <w:rFonts w:hint="eastAsia"/>
        </w:rPr>
        <w:t>周围男人们的目光忽然愤怒了，</w:t>
      </w:r>
      <w:r w:rsidR="00973D18">
        <w:rPr>
          <w:rFonts w:hint="eastAsia"/>
        </w:rPr>
        <w:t>气都粗了几分。</w:t>
      </w:r>
    </w:p>
    <w:p w14:paraId="1A08A01B" w14:textId="77777777" w:rsidR="00973D18" w:rsidRPr="00973D18" w:rsidRDefault="00973D18" w:rsidP="006C344D">
      <w:r>
        <w:rPr>
          <w:rFonts w:hint="eastAsia"/>
        </w:rPr>
        <w:t>有的人用力过猛，却筷子给折断了。</w:t>
      </w:r>
    </w:p>
    <w:p w14:paraId="57F2F769" w14:textId="77777777" w:rsidR="00FA64BE" w:rsidRDefault="00FA64BE" w:rsidP="006C344D">
      <w:r>
        <w:rPr>
          <w:rFonts w:hint="eastAsia"/>
        </w:rPr>
        <w:t>“什么？”</w:t>
      </w:r>
    </w:p>
    <w:p w14:paraId="1F0A5B8D" w14:textId="77777777" w:rsidR="00FA64BE" w:rsidRDefault="00FA64BE" w:rsidP="006C344D">
      <w:r>
        <w:rPr>
          <w:rFonts w:hint="eastAsia"/>
        </w:rPr>
        <w:t>“居然这样对我的女神，不可饶恕。”</w:t>
      </w:r>
    </w:p>
    <w:p w14:paraId="6B66F2FB" w14:textId="77777777" w:rsidR="00FA64BE" w:rsidRDefault="00E576B5" w:rsidP="006C344D">
      <w:r>
        <w:rPr>
          <w:rFonts w:hint="eastAsia"/>
        </w:rPr>
        <w:t>……</w:t>
      </w:r>
    </w:p>
    <w:p w14:paraId="67848151" w14:textId="77777777" w:rsidR="00E576B5" w:rsidRDefault="00993DC4" w:rsidP="006C344D">
      <w:r>
        <w:rPr>
          <w:rFonts w:hint="eastAsia"/>
        </w:rPr>
        <w:t>看到这画面，陆三阴忍住不笑的冲动，心想阿漂你小子这下惨了。</w:t>
      </w:r>
    </w:p>
    <w:p w14:paraId="6161DD43" w14:textId="77777777" w:rsidR="008649A1" w:rsidRDefault="00DA29BF" w:rsidP="006C344D">
      <w:r>
        <w:rPr>
          <w:rFonts w:hint="eastAsia"/>
        </w:rPr>
        <w:t>阿漂哥也注意到了场间的气氛的变化，</w:t>
      </w:r>
      <w:r w:rsidR="00A23073">
        <w:rPr>
          <w:rFonts w:hint="eastAsia"/>
        </w:rPr>
        <w:t>周围那些人的眼光，简直要撕了他，在他们的女神面前表现一番</w:t>
      </w:r>
      <w:r w:rsidR="008649A1">
        <w:rPr>
          <w:rFonts w:hint="eastAsia"/>
        </w:rPr>
        <w:t>。</w:t>
      </w:r>
    </w:p>
    <w:p w14:paraId="02722F35" w14:textId="77777777" w:rsidR="00F1146F" w:rsidRDefault="008649A1" w:rsidP="006C344D">
      <w:r>
        <w:rPr>
          <w:rFonts w:hint="eastAsia"/>
        </w:rPr>
        <w:t>然而那叫</w:t>
      </w:r>
      <w:r w:rsidR="00D60ECC">
        <w:rPr>
          <w:rFonts w:hint="eastAsia"/>
        </w:rPr>
        <w:t>飞羽</w:t>
      </w:r>
      <w:r w:rsidR="00F1146F">
        <w:rPr>
          <w:rFonts w:hint="eastAsia"/>
        </w:rPr>
        <w:t>女子眼中没有其他人，只有阿漂哥。</w:t>
      </w:r>
    </w:p>
    <w:p w14:paraId="7189ABE3" w14:textId="77777777" w:rsidR="00744110" w:rsidRPr="007602E1" w:rsidRDefault="00F1146F" w:rsidP="006C344D">
      <w:r>
        <w:rPr>
          <w:rFonts w:hint="eastAsia"/>
        </w:rPr>
        <w:t>她拽了拽阿漂哥的衣袖，用委屈的小眼神看了他一眼，</w:t>
      </w:r>
      <w:r w:rsidR="00D60ECC">
        <w:rPr>
          <w:rFonts w:hint="eastAsia"/>
        </w:rPr>
        <w:t>认真地解释道：“你的朋友金锋仔，花了十倍的价钱叫我送酒去，我也不好推辞啊！”</w:t>
      </w:r>
    </w:p>
    <w:p w14:paraId="4994270A" w14:textId="77777777" w:rsidR="007602E1" w:rsidRDefault="00C922D7" w:rsidP="006C344D">
      <w:r>
        <w:rPr>
          <w:rFonts w:hint="eastAsia"/>
        </w:rPr>
        <w:t>阿漂哥微怔，心想金锋仔这小子真不老实，我一不在，就打起飞羽的主意来了，不过这未必不是好事啊，眼睛转了转，看着飞羽问道：“那有没有发生什么特别的事？”</w:t>
      </w:r>
    </w:p>
    <w:p w14:paraId="53AA9A0D" w14:textId="77777777" w:rsidR="00CC1BCB" w:rsidRDefault="00CC1BCB" w:rsidP="006C344D">
      <w:r>
        <w:rPr>
          <w:rFonts w:hint="eastAsia"/>
        </w:rPr>
        <w:lastRenderedPageBreak/>
        <w:t>飞羽摇头说道：“没有啊。”</w:t>
      </w:r>
    </w:p>
    <w:p w14:paraId="52E4C262" w14:textId="77777777" w:rsidR="00CC1BCB" w:rsidRDefault="00CC1BCB" w:rsidP="006C344D">
      <w:r>
        <w:rPr>
          <w:rFonts w:hint="eastAsia"/>
        </w:rPr>
        <w:t>阿漂哥顿时显得十分失望，长叹了口气。</w:t>
      </w:r>
      <w:r>
        <w:rPr>
          <w:rFonts w:hint="eastAsia"/>
        </w:rPr>
        <w:t xml:space="preserve"> </w:t>
      </w:r>
    </w:p>
    <w:p w14:paraId="2D020564" w14:textId="77777777" w:rsidR="00C922D7" w:rsidRDefault="00CC1BCB" w:rsidP="006C344D">
      <w:r>
        <w:rPr>
          <w:rFonts w:hint="eastAsia"/>
        </w:rPr>
        <w:t>飞羽有些生气，哼了声，说道：“你就一天想被我被他吃豆腐，不给你卖酒了。”</w:t>
      </w:r>
    </w:p>
    <w:p w14:paraId="4195945C" w14:textId="77777777" w:rsidR="00CC1BCB" w:rsidRDefault="00CC1BCB" w:rsidP="006C344D">
      <w:r>
        <w:rPr>
          <w:rFonts w:hint="eastAsia"/>
        </w:rPr>
        <w:t>说完她转身就走，阿漂哥赶紧拉住，脸上满是义愤填膺地表情，说道：“我是说金锋仔之心，路人皆知，居然</w:t>
      </w:r>
      <w:r w:rsidR="00282564">
        <w:rPr>
          <w:rFonts w:hint="eastAsia"/>
        </w:rPr>
        <w:t>趁我不在，</w:t>
      </w:r>
      <w:r>
        <w:rPr>
          <w:rFonts w:hint="eastAsia"/>
        </w:rPr>
        <w:t>打起</w:t>
      </w:r>
      <w:r w:rsidR="00744110">
        <w:rPr>
          <w:rFonts w:hint="eastAsia"/>
        </w:rPr>
        <w:t>我家飞羽</w:t>
      </w:r>
      <w:r>
        <w:rPr>
          <w:rFonts w:hint="eastAsia"/>
        </w:rPr>
        <w:t>的主意，看我不收拾他。”</w:t>
      </w:r>
    </w:p>
    <w:p w14:paraId="22696EC1" w14:textId="77777777" w:rsidR="00AE1265" w:rsidRDefault="00AE1265" w:rsidP="006C344D">
      <w:r>
        <w:rPr>
          <w:rFonts w:hint="eastAsia"/>
        </w:rPr>
        <w:t>啪的一声响，有人把桌子拍掉了一角。</w:t>
      </w:r>
    </w:p>
    <w:p w14:paraId="41CABA14" w14:textId="77777777" w:rsidR="00AE1265" w:rsidRPr="00AE1265" w:rsidRDefault="00AE1265" w:rsidP="006C344D">
      <w:r>
        <w:rPr>
          <w:rFonts w:hint="eastAsia"/>
        </w:rPr>
        <w:t>夺的一声响，有人用筷子在桌子上戳出一个洞。</w:t>
      </w:r>
    </w:p>
    <w:p w14:paraId="1951748C" w14:textId="77777777" w:rsidR="00AE1265" w:rsidRDefault="006F15A7" w:rsidP="006C344D">
      <w:r>
        <w:rPr>
          <w:rFonts w:hint="eastAsia"/>
        </w:rPr>
        <w:t>“什么？你家的？”</w:t>
      </w:r>
    </w:p>
    <w:p w14:paraId="64F0EC2F" w14:textId="77777777" w:rsidR="00C272E3" w:rsidRDefault="00C272E3" w:rsidP="006C344D">
      <w:r>
        <w:rPr>
          <w:rFonts w:hint="eastAsia"/>
        </w:rPr>
        <w:t>“你再说一遍？”</w:t>
      </w:r>
    </w:p>
    <w:p w14:paraId="09A1B24D" w14:textId="77777777" w:rsidR="005D75B7" w:rsidRDefault="005D75B7" w:rsidP="006C344D">
      <w:r>
        <w:rPr>
          <w:rFonts w:hint="eastAsia"/>
        </w:rPr>
        <w:t>……</w:t>
      </w:r>
    </w:p>
    <w:p w14:paraId="1B41E4AE" w14:textId="77777777" w:rsidR="00BF5922" w:rsidRDefault="00BF5922" w:rsidP="00BF5922">
      <w:r>
        <w:rPr>
          <w:rFonts w:hint="eastAsia"/>
        </w:rPr>
        <w:t>客栈中的那些老男人们，</w:t>
      </w:r>
      <w:r w:rsidR="00A02AC2">
        <w:rPr>
          <w:rFonts w:hint="eastAsia"/>
        </w:rPr>
        <w:t>再也忍不住，</w:t>
      </w:r>
      <w:r>
        <w:rPr>
          <w:rFonts w:hint="eastAsia"/>
        </w:rPr>
        <w:t>一个个义愤填膺地站起来，有的甚至开始拔刀拔剑，准备</w:t>
      </w:r>
      <w:r w:rsidR="00A02AC2">
        <w:rPr>
          <w:rFonts w:hint="eastAsia"/>
        </w:rPr>
        <w:t>将阿漂哥这神棍千刀万剐</w:t>
      </w:r>
      <w:r>
        <w:rPr>
          <w:rFonts w:hint="eastAsia"/>
        </w:rPr>
        <w:t>。</w:t>
      </w:r>
    </w:p>
    <w:p w14:paraId="49EE9D3C" w14:textId="77777777" w:rsidR="006F15A7" w:rsidRDefault="00BC1D13" w:rsidP="006C344D">
      <w:r>
        <w:rPr>
          <w:rFonts w:hint="eastAsia"/>
        </w:rPr>
        <w:t>陆三阴差点没忍住笑了出来，瞟了阿漂一眼，心想你小子也有今天。</w:t>
      </w:r>
    </w:p>
    <w:p w14:paraId="6212DF36" w14:textId="77777777" w:rsidR="004E0C8B" w:rsidRDefault="004E0C8B" w:rsidP="006C344D">
      <w:r>
        <w:rPr>
          <w:rFonts w:hint="eastAsia"/>
        </w:rPr>
        <w:t>“还是你关心我。”</w:t>
      </w:r>
    </w:p>
    <w:p w14:paraId="090A0159" w14:textId="77777777" w:rsidR="001555C3" w:rsidRDefault="004E0C8B" w:rsidP="006C344D">
      <w:r>
        <w:rPr>
          <w:rFonts w:hint="eastAsia"/>
        </w:rPr>
        <w:t>听到他那句“我家的的飞羽”后，飞羽此时对外界感知接近于零，眼中只有阿漂哥，</w:t>
      </w:r>
      <w:r w:rsidR="001555C3">
        <w:rPr>
          <w:rFonts w:hint="eastAsia"/>
        </w:rPr>
        <w:t>隔着柜台朝他扑去。</w:t>
      </w:r>
    </w:p>
    <w:p w14:paraId="5FE267EE" w14:textId="77777777" w:rsidR="00C922D7" w:rsidRDefault="001555C3" w:rsidP="006C344D">
      <w:r>
        <w:rPr>
          <w:rFonts w:hint="eastAsia"/>
        </w:rPr>
        <w:t>为了生命安全，</w:t>
      </w:r>
      <w:r w:rsidR="00282564">
        <w:rPr>
          <w:rFonts w:hint="eastAsia"/>
        </w:rPr>
        <w:t>阿漂哥赶紧用头抵住她的头，以免被她抱住。</w:t>
      </w:r>
    </w:p>
    <w:p w14:paraId="0BBA02EF" w14:textId="77777777" w:rsidR="00282564" w:rsidRDefault="00316A55" w:rsidP="006C344D">
      <w:r>
        <w:rPr>
          <w:rFonts w:hint="eastAsia"/>
        </w:rPr>
        <w:t>然后朝着周围杀散弥漫的雄性动物们尴尬一笑，</w:t>
      </w:r>
      <w:r w:rsidR="00776CF1">
        <w:rPr>
          <w:rFonts w:hint="eastAsia"/>
        </w:rPr>
        <w:t>赶紧解释道：“大家别激动，我这是叫她赶紧上工，招待诸位大爷。</w:t>
      </w:r>
      <w:r w:rsidR="00282564">
        <w:rPr>
          <w:rFonts w:hint="eastAsia"/>
        </w:rPr>
        <w:t>”</w:t>
      </w:r>
    </w:p>
    <w:p w14:paraId="7A0F4CC2" w14:textId="77777777" w:rsidR="00282564" w:rsidRDefault="00282564" w:rsidP="006C344D">
      <w:r>
        <w:rPr>
          <w:rFonts w:hint="eastAsia"/>
        </w:rPr>
        <w:t>说完这句话，他放下手来，拍拍飞羽的肩膀说道：“飞羽啊，</w:t>
      </w:r>
      <w:r w:rsidR="006968C9">
        <w:rPr>
          <w:rFonts w:hint="eastAsia"/>
        </w:rPr>
        <w:t>准备一下</w:t>
      </w:r>
      <w:r>
        <w:rPr>
          <w:rFonts w:hint="eastAsia"/>
        </w:rPr>
        <w:t>赶紧上工，客人们都等着你的鸡尾酒呢！”</w:t>
      </w:r>
    </w:p>
    <w:p w14:paraId="3800A8AF" w14:textId="77777777" w:rsidR="006968C9" w:rsidRPr="006968C9" w:rsidRDefault="006968C9" w:rsidP="006C344D">
      <w:r>
        <w:rPr>
          <w:rFonts w:hint="eastAsia"/>
        </w:rPr>
        <w:t>客栈的人们这才满意坐回桌位，拔出来的刀，举起来的剑也都放下了。</w:t>
      </w:r>
    </w:p>
    <w:p w14:paraId="0C54254F" w14:textId="77777777" w:rsidR="006968C9" w:rsidRDefault="006968C9" w:rsidP="006C344D">
      <w:r>
        <w:rPr>
          <w:rFonts w:hint="eastAsia"/>
        </w:rPr>
        <w:t>这名叫飞羽的异境女子可谓艳惊全座，唯独阿漂哥对她颐指气使，全然不在意，而这女子却偏偏往他脸上贴。</w:t>
      </w:r>
    </w:p>
    <w:p w14:paraId="1327F21D" w14:textId="77777777" w:rsidR="006C344D" w:rsidRPr="00E10694" w:rsidRDefault="006968C9" w:rsidP="006C344D">
      <w:r w:rsidRPr="00E10694">
        <w:rPr>
          <w:rFonts w:hint="eastAsia"/>
        </w:rPr>
        <w:t>陆三阴很是好奇，</w:t>
      </w:r>
      <w:r w:rsidR="006C344D" w:rsidRPr="00E10694">
        <w:rPr>
          <w:rFonts w:hint="eastAsia"/>
        </w:rPr>
        <w:t>便问道：“这位是？”</w:t>
      </w:r>
    </w:p>
    <w:p w14:paraId="7E7FEEAA" w14:textId="77777777" w:rsidR="006C344D" w:rsidRDefault="006C344D" w:rsidP="006C344D">
      <w:r w:rsidRPr="00E10694">
        <w:rPr>
          <w:rFonts w:hint="eastAsia"/>
        </w:rPr>
        <w:t>阿漂哥摆摆手，说道：“她就是我们客栈的一个</w:t>
      </w:r>
      <w:r w:rsidR="006968C9">
        <w:rPr>
          <w:rFonts w:hint="eastAsia"/>
        </w:rPr>
        <w:t>闲时</w:t>
      </w:r>
      <w:r w:rsidR="00292E58">
        <w:rPr>
          <w:rFonts w:hint="eastAsia"/>
        </w:rPr>
        <w:t>洗碗，涮马桶的女工……</w:t>
      </w:r>
      <w:r w:rsidRPr="00E10694">
        <w:rPr>
          <w:rFonts w:hint="eastAsia"/>
        </w:rPr>
        <w:t>”</w:t>
      </w:r>
    </w:p>
    <w:p w14:paraId="0CF3EF70" w14:textId="77777777" w:rsidR="00292E58" w:rsidRDefault="005C61B3" w:rsidP="006C344D">
      <w:r>
        <w:rPr>
          <w:rFonts w:hint="eastAsia"/>
        </w:rPr>
        <w:t>啪啪啪啪。</w:t>
      </w:r>
    </w:p>
    <w:p w14:paraId="053562F3" w14:textId="77777777" w:rsidR="005C61B3" w:rsidRPr="005C61B3" w:rsidRDefault="007E2BF7" w:rsidP="006C344D">
      <w:r>
        <w:rPr>
          <w:rFonts w:hint="eastAsia"/>
        </w:rPr>
        <w:t>这是不是一声响，而是一片声响，桌子不知缺了多少角，不知穿了多少洞。</w:t>
      </w:r>
    </w:p>
    <w:p w14:paraId="6C21ADC9" w14:textId="77777777" w:rsidR="00292E58" w:rsidRDefault="00292E58" w:rsidP="006C344D">
      <w:r>
        <w:rPr>
          <w:rFonts w:hint="eastAsia"/>
        </w:rPr>
        <w:t>“马桶工？”</w:t>
      </w:r>
    </w:p>
    <w:p w14:paraId="6314E9FC" w14:textId="77777777" w:rsidR="00810D83" w:rsidRDefault="00810D83" w:rsidP="006C344D">
      <w:r>
        <w:rPr>
          <w:rFonts w:hint="eastAsia"/>
        </w:rPr>
        <w:t>“你再说一遍？”</w:t>
      </w:r>
    </w:p>
    <w:p w14:paraId="34614D07" w14:textId="77777777" w:rsidR="00810D83" w:rsidRDefault="00810D83" w:rsidP="006C344D">
      <w:r>
        <w:rPr>
          <w:rFonts w:hint="eastAsia"/>
        </w:rPr>
        <w:t>“把我们飞羽姑娘当马桶工使？”</w:t>
      </w:r>
    </w:p>
    <w:p w14:paraId="13D4CF47" w14:textId="77777777" w:rsidR="00810D83" w:rsidRDefault="00810D83" w:rsidP="006C344D">
      <w:r>
        <w:rPr>
          <w:rFonts w:hint="eastAsia"/>
        </w:rPr>
        <w:t>“是不是还克扣工钱？”</w:t>
      </w:r>
    </w:p>
    <w:p w14:paraId="66208014" w14:textId="77777777" w:rsidR="007E2BF7" w:rsidRDefault="007E2BF7" w:rsidP="006C344D">
      <w:r>
        <w:rPr>
          <w:rFonts w:hint="eastAsia"/>
        </w:rPr>
        <w:t>……</w:t>
      </w:r>
    </w:p>
    <w:p w14:paraId="07DE5C55" w14:textId="77777777" w:rsidR="00E6345E" w:rsidRPr="00C9237E" w:rsidRDefault="007E2BF7" w:rsidP="006C344D">
      <w:r>
        <w:rPr>
          <w:rFonts w:hint="eastAsia"/>
        </w:rPr>
        <w:t>客栈里的老男人们几乎全部站了起来，</w:t>
      </w:r>
      <w:r w:rsidR="00C9237E">
        <w:rPr>
          <w:rFonts w:hint="eastAsia"/>
        </w:rPr>
        <w:t>刀光剑影，充满了整个客栈，看这样子，不弄死阿漂哥他们是不甘心了。</w:t>
      </w:r>
    </w:p>
    <w:p w14:paraId="7888CCEB" w14:textId="77777777" w:rsidR="00AF2940" w:rsidRDefault="00E6345E" w:rsidP="006C344D">
      <w:r>
        <w:rPr>
          <w:rFonts w:hint="eastAsia"/>
        </w:rPr>
        <w:t>陆三阴仍在那幸灾乐祸，</w:t>
      </w:r>
      <w:r w:rsidR="00C9237E">
        <w:rPr>
          <w:rFonts w:hint="eastAsia"/>
        </w:rPr>
        <w:t>心想这次老子看你怎么死。</w:t>
      </w:r>
    </w:p>
    <w:p w14:paraId="332A3B5F" w14:textId="77777777" w:rsidR="00A510D8" w:rsidRPr="00E6345E" w:rsidRDefault="00C9237E" w:rsidP="006C344D">
      <w:r>
        <w:rPr>
          <w:rFonts w:hint="eastAsia"/>
        </w:rPr>
        <w:t>不料此时，</w:t>
      </w:r>
      <w:r w:rsidR="00AF2940">
        <w:rPr>
          <w:rFonts w:hint="eastAsia"/>
        </w:rPr>
        <w:t>阿漂哥突然抓住陆三阴的衣领，厉声骂道：“你这瘪三，坏了我家表妹飞羽的清白不说，还始乱终弃，提了裤子不认人，带着小婊子跑路，坏</w:t>
      </w:r>
      <w:r w:rsidR="00120A6E">
        <w:rPr>
          <w:rFonts w:hint="eastAsia"/>
        </w:rPr>
        <w:t>得我家表妹沦落客栈刷马桶，我要杀了你。</w:t>
      </w:r>
      <w:r w:rsidR="00AF2940">
        <w:rPr>
          <w:rFonts w:hint="eastAsia"/>
        </w:rPr>
        <w:t>”</w:t>
      </w:r>
    </w:p>
    <w:p w14:paraId="763489D8" w14:textId="77777777" w:rsidR="00535709" w:rsidRDefault="0041696A" w:rsidP="006C344D">
      <w:r>
        <w:rPr>
          <w:rFonts w:hint="eastAsia"/>
        </w:rPr>
        <w:t>这话说完，</w:t>
      </w:r>
      <w:r w:rsidR="00281C58">
        <w:rPr>
          <w:rFonts w:hint="eastAsia"/>
        </w:rPr>
        <w:t>陆三阴简直要哭了</w:t>
      </w:r>
      <w:r w:rsidR="00535709">
        <w:rPr>
          <w:rFonts w:hint="eastAsia"/>
        </w:rPr>
        <w:t>。</w:t>
      </w:r>
    </w:p>
    <w:p w14:paraId="5899179B" w14:textId="77777777" w:rsidR="00B724F0" w:rsidRDefault="00B724F0" w:rsidP="006C344D">
      <w:r>
        <w:rPr>
          <w:rFonts w:hint="eastAsia"/>
        </w:rPr>
        <w:t>客栈里原来对阿漂哥的杀意，全部转移到了他的身上。</w:t>
      </w:r>
    </w:p>
    <w:p w14:paraId="042B8422" w14:textId="77777777" w:rsidR="00CF4CA4" w:rsidRPr="00334739" w:rsidRDefault="00334739" w:rsidP="006C344D">
      <w:r>
        <w:rPr>
          <w:rFonts w:hint="eastAsia"/>
        </w:rPr>
        <w:t>有的掀翻桌子，有的踢开板凳，纷纷朝他涌了过来。</w:t>
      </w:r>
    </w:p>
    <w:p w14:paraId="1478B245" w14:textId="77777777" w:rsidR="00CF4CA4" w:rsidRDefault="00CF4CA4" w:rsidP="006C344D"/>
    <w:p w14:paraId="755BB118" w14:textId="77777777" w:rsidR="00CF4CA4" w:rsidRPr="00CF4CA4" w:rsidRDefault="007D724C" w:rsidP="00CF4CA4">
      <w:pPr>
        <w:pStyle w:val="3"/>
      </w:pPr>
      <w:r>
        <w:rPr>
          <w:rFonts w:hint="eastAsia"/>
        </w:rPr>
        <w:lastRenderedPageBreak/>
        <w:t>第八章还有操作？</w:t>
      </w:r>
    </w:p>
    <w:p w14:paraId="59A5D01E" w14:textId="77777777" w:rsidR="00535709" w:rsidRDefault="00BA1B60" w:rsidP="006C344D">
      <w:r>
        <w:rPr>
          <w:rFonts w:hint="eastAsia"/>
        </w:rPr>
        <w:t>陆三阴见场面不对，大声叫道：“大家冷静，</w:t>
      </w:r>
      <w:r w:rsidR="00593174">
        <w:rPr>
          <w:rFonts w:hint="eastAsia"/>
        </w:rPr>
        <w:t>把刀放下，有话好好说。</w:t>
      </w:r>
      <w:r>
        <w:rPr>
          <w:rFonts w:hint="eastAsia"/>
        </w:rPr>
        <w:t>”</w:t>
      </w:r>
    </w:p>
    <w:p w14:paraId="492DE60A" w14:textId="77777777" w:rsidR="00BA1B60" w:rsidRPr="00BA1B60" w:rsidRDefault="00BA1B60" w:rsidP="006C344D">
      <w:r>
        <w:rPr>
          <w:rFonts w:hint="eastAsia"/>
        </w:rPr>
        <w:t>“</w:t>
      </w:r>
      <w:r w:rsidR="00593174">
        <w:rPr>
          <w:rFonts w:hint="eastAsia"/>
        </w:rPr>
        <w:t>冷静个屁</w:t>
      </w:r>
      <w:r>
        <w:rPr>
          <w:rFonts w:hint="eastAsia"/>
        </w:rPr>
        <w:t>，我们要杀了你，你个渣男。”</w:t>
      </w:r>
    </w:p>
    <w:p w14:paraId="00DEF0FE" w14:textId="77777777" w:rsidR="00BA1B60" w:rsidRDefault="00593174" w:rsidP="006C344D">
      <w:r>
        <w:rPr>
          <w:rFonts w:hint="eastAsia"/>
        </w:rPr>
        <w:t>“</w:t>
      </w:r>
      <w:r w:rsidR="008E498B">
        <w:rPr>
          <w:rFonts w:hint="eastAsia"/>
        </w:rPr>
        <w:t>我断天刀人生最恨你这种渣男，死在我正义的刀下吧！</w:t>
      </w:r>
      <w:r>
        <w:rPr>
          <w:rFonts w:hint="eastAsia"/>
        </w:rPr>
        <w:t>”</w:t>
      </w:r>
    </w:p>
    <w:p w14:paraId="03CFEE35" w14:textId="77777777" w:rsidR="00FF2F27" w:rsidRDefault="00FF2F27" w:rsidP="006C344D">
      <w:r>
        <w:rPr>
          <w:rFonts w:hint="eastAsia"/>
        </w:rPr>
        <w:t>“不，这种贱人就该死在我的仁义剑下。”</w:t>
      </w:r>
    </w:p>
    <w:p w14:paraId="5AF227FE" w14:textId="77777777" w:rsidR="001F0632" w:rsidRDefault="001F0632" w:rsidP="006C344D">
      <w:r>
        <w:rPr>
          <w:rFonts w:hint="eastAsia"/>
        </w:rPr>
        <w:t>……</w:t>
      </w:r>
    </w:p>
    <w:p w14:paraId="16F51E37" w14:textId="77777777" w:rsidR="001F0632" w:rsidRDefault="001F0632" w:rsidP="006C344D">
      <w:r>
        <w:rPr>
          <w:rFonts w:hint="eastAsia"/>
        </w:rPr>
        <w:t>群雄群情激愤，人人欲杀陆三阴而后快。</w:t>
      </w:r>
    </w:p>
    <w:p w14:paraId="5494DD86" w14:textId="77777777" w:rsidR="001F0632" w:rsidRDefault="00E2032C" w:rsidP="006C344D">
      <w:r>
        <w:rPr>
          <w:rFonts w:hint="eastAsia"/>
        </w:rPr>
        <w:t>这回轮到阿漂哥笑了，心想老子看你</w:t>
      </w:r>
      <w:r w:rsidR="005D52B3">
        <w:rPr>
          <w:rFonts w:hint="eastAsia"/>
        </w:rPr>
        <w:t>瘪三</w:t>
      </w:r>
      <w:r>
        <w:rPr>
          <w:rFonts w:hint="eastAsia"/>
        </w:rPr>
        <w:t>怎么死。</w:t>
      </w:r>
    </w:p>
    <w:p w14:paraId="6E034AB3" w14:textId="77777777" w:rsidR="005D52B3" w:rsidRDefault="00FA4458" w:rsidP="006C344D">
      <w:r>
        <w:rPr>
          <w:rFonts w:hint="eastAsia"/>
        </w:rPr>
        <w:t>陆三阴看他一脸得瑟，心想老子死也要拉你垫背，于是大声叫道：“你们不觉得这家伙逻辑混乱，前后不搭吗？他才是祸害你们飞羽姑娘的罪魁祸首。”</w:t>
      </w:r>
    </w:p>
    <w:p w14:paraId="0F5599E2" w14:textId="77777777" w:rsidR="00316CDF" w:rsidRDefault="00316CDF" w:rsidP="006C344D">
      <w:r>
        <w:rPr>
          <w:rFonts w:hint="eastAsia"/>
        </w:rPr>
        <w:t>有人停下了刀，目光转向阿漂哥，说道：“对，这家伙也不是个好东西。”</w:t>
      </w:r>
    </w:p>
    <w:p w14:paraId="61FD3975" w14:textId="77777777" w:rsidR="00CA6AD0" w:rsidRDefault="00CA6AD0" w:rsidP="006C344D">
      <w:r>
        <w:rPr>
          <w:rFonts w:hint="eastAsia"/>
        </w:rPr>
        <w:t>“那我们现在要死谁？”</w:t>
      </w:r>
    </w:p>
    <w:p w14:paraId="4A922CD9" w14:textId="77777777" w:rsidR="00CA6AD0" w:rsidRDefault="00CA6AD0" w:rsidP="006C344D">
      <w:r>
        <w:rPr>
          <w:rFonts w:hint="eastAsia"/>
        </w:rPr>
        <w:t>“杀这个蓝衣仔。”</w:t>
      </w:r>
    </w:p>
    <w:p w14:paraId="64CF5786" w14:textId="77777777" w:rsidR="00CA6AD0" w:rsidRDefault="00CA6AD0" w:rsidP="006C344D">
      <w:r>
        <w:rPr>
          <w:rFonts w:hint="eastAsia"/>
        </w:rPr>
        <w:t>“杀这个青衣仔。”</w:t>
      </w:r>
    </w:p>
    <w:p w14:paraId="015D8F98" w14:textId="77777777" w:rsidR="00CA6AD0" w:rsidRDefault="00CA6AD0" w:rsidP="006C344D">
      <w:r>
        <w:rPr>
          <w:rFonts w:hint="eastAsia"/>
        </w:rPr>
        <w:t>“我觉得还是杀这个蓝衣仔好。”</w:t>
      </w:r>
    </w:p>
    <w:p w14:paraId="7D5A5A82" w14:textId="77777777" w:rsidR="00CA6AD0" w:rsidRDefault="00CA6AD0" w:rsidP="006C344D">
      <w:r>
        <w:rPr>
          <w:rFonts w:hint="eastAsia"/>
        </w:rPr>
        <w:t>……</w:t>
      </w:r>
    </w:p>
    <w:p w14:paraId="0E4F3873" w14:textId="77777777" w:rsidR="00CA6AD0" w:rsidRDefault="00CA6AD0" w:rsidP="006C344D">
      <w:r>
        <w:rPr>
          <w:rFonts w:hint="eastAsia"/>
        </w:rPr>
        <w:t>群雄谈论做掉谁的声浪大太，而且挤过来要砍人，直接影响了宁溪吃火锅。</w:t>
      </w:r>
    </w:p>
    <w:p w14:paraId="10353F2A" w14:textId="77777777" w:rsidR="001753D2" w:rsidRDefault="001753D2" w:rsidP="006C344D">
      <w:r>
        <w:rPr>
          <w:rFonts w:hint="eastAsia"/>
        </w:rPr>
        <w:t>这让宁溪非常不高兴，瞟了陆三阴与阿漂哥一眼，见两人还在相互扯对方衣领，感慨说道：“</w:t>
      </w:r>
      <w:r w:rsidR="00977715">
        <w:rPr>
          <w:rFonts w:hint="eastAsia"/>
        </w:rPr>
        <w:t>这两个骚人，我得治治他们。</w:t>
      </w:r>
      <w:r>
        <w:rPr>
          <w:rFonts w:hint="eastAsia"/>
        </w:rPr>
        <w:t>”</w:t>
      </w:r>
    </w:p>
    <w:p w14:paraId="65C4E840" w14:textId="77777777" w:rsidR="007D2C17" w:rsidRDefault="007D2C17" w:rsidP="006C344D">
      <w:r>
        <w:rPr>
          <w:rFonts w:hint="eastAsia"/>
        </w:rPr>
        <w:t>宁溪缓缓举起了手，大声说道：“作为被带跑路的受害者，</w:t>
      </w:r>
      <w:r w:rsidR="002263F0">
        <w:rPr>
          <w:rFonts w:hint="eastAsia"/>
        </w:rPr>
        <w:t>大家</w:t>
      </w:r>
      <w:r>
        <w:rPr>
          <w:rFonts w:hint="eastAsia"/>
        </w:rPr>
        <w:t>能否</w:t>
      </w:r>
      <w:r w:rsidR="002263F0">
        <w:rPr>
          <w:rFonts w:hint="eastAsia"/>
        </w:rPr>
        <w:t>听我</w:t>
      </w:r>
      <w:r>
        <w:rPr>
          <w:rFonts w:hint="eastAsia"/>
        </w:rPr>
        <w:t>说两句？”</w:t>
      </w:r>
    </w:p>
    <w:p w14:paraId="4E0ECFB8" w14:textId="77777777" w:rsidR="004C033F" w:rsidRDefault="004C033F" w:rsidP="006C344D">
      <w:r>
        <w:rPr>
          <w:rFonts w:hint="eastAsia"/>
        </w:rPr>
        <w:t>群雄声音渐落，视线朝她看来。</w:t>
      </w:r>
    </w:p>
    <w:p w14:paraId="294391F9" w14:textId="77777777" w:rsidR="004C033F" w:rsidRDefault="004A1C3E" w:rsidP="006C344D">
      <w:r>
        <w:rPr>
          <w:rFonts w:hint="eastAsia"/>
        </w:rPr>
        <w:t>“姑娘，有什么冤屈，你尽管说，我断天刀为你做主。”</w:t>
      </w:r>
    </w:p>
    <w:p w14:paraId="2043C5EA" w14:textId="77777777" w:rsidR="004A1C3E" w:rsidRDefault="004A1C3E" w:rsidP="006C344D">
      <w:r>
        <w:rPr>
          <w:rFonts w:hint="eastAsia"/>
        </w:rPr>
        <w:t>“我仁义剑当仁不让。”</w:t>
      </w:r>
    </w:p>
    <w:p w14:paraId="630C6E48" w14:textId="77777777" w:rsidR="00DB597D" w:rsidRDefault="00DB597D" w:rsidP="006C344D">
      <w:r>
        <w:rPr>
          <w:rFonts w:hint="eastAsia"/>
        </w:rPr>
        <w:t>宁溪面带感激的朝他们鞠了个躬。</w:t>
      </w:r>
    </w:p>
    <w:p w14:paraId="6EEFBCE9" w14:textId="77777777" w:rsidR="00DB597D" w:rsidRDefault="00DB597D" w:rsidP="006C344D">
      <w:r>
        <w:rPr>
          <w:rFonts w:hint="eastAsia"/>
        </w:rPr>
        <w:t>阿漂哥觉得情况有些不对，对陆三阴说道：“我怎么感觉你这朋友要给我们下药。”</w:t>
      </w:r>
    </w:p>
    <w:p w14:paraId="7E2F210A" w14:textId="77777777" w:rsidR="00DB597D" w:rsidRDefault="00DB597D" w:rsidP="006C344D">
      <w:r>
        <w:rPr>
          <w:rFonts w:hint="eastAsia"/>
        </w:rPr>
        <w:t>陆三阴深以为然，说道：“不瞒你说，我也是这么觉得的。”</w:t>
      </w:r>
    </w:p>
    <w:p w14:paraId="71137A23" w14:textId="77777777" w:rsidR="002121AC" w:rsidRDefault="002121AC" w:rsidP="006C344D">
      <w:r>
        <w:rPr>
          <w:rFonts w:hint="eastAsia"/>
        </w:rPr>
        <w:t>这时宁溪说话了。</w:t>
      </w:r>
    </w:p>
    <w:p w14:paraId="13417426" w14:textId="77777777" w:rsidR="002121AC" w:rsidRPr="00DB597D" w:rsidRDefault="002121AC" w:rsidP="006C344D">
      <w:r>
        <w:rPr>
          <w:rFonts w:hint="eastAsia"/>
        </w:rPr>
        <w:t>“我不是什么小姨子，我只是一个被这青衣仔骗出来，卖到这来刷马桶的偏远山村的可怜姑娘。”</w:t>
      </w:r>
    </w:p>
    <w:p w14:paraId="51118AC7" w14:textId="77777777" w:rsidR="004A1C3E" w:rsidRDefault="002121AC" w:rsidP="006C344D">
      <w:r>
        <w:rPr>
          <w:rFonts w:hint="eastAsia"/>
        </w:rPr>
        <w:t>说这话句的时候，她的语调哀怨，就差没声泪俱下了。</w:t>
      </w:r>
    </w:p>
    <w:p w14:paraId="2905DE3E" w14:textId="77777777" w:rsidR="002121AC" w:rsidRPr="002121AC" w:rsidRDefault="002121AC" w:rsidP="006C344D">
      <w:r>
        <w:rPr>
          <w:rFonts w:hint="eastAsia"/>
        </w:rPr>
        <w:t>宁溪见众人还没反应，机灵一动，指着飞羽姑娘，继续说道：“就和这位姑娘一样，除了刷马桶，他们还逼我们晚上做那种不可描述的事，呜呜……”</w:t>
      </w:r>
    </w:p>
    <w:p w14:paraId="612BC437" w14:textId="77777777" w:rsidR="00371CF5" w:rsidRDefault="00D27F2F" w:rsidP="006C344D">
      <w:r>
        <w:rPr>
          <w:rFonts w:hint="eastAsia"/>
        </w:rPr>
        <w:t>涉及到那胸大腿长的飞羽姑娘，</w:t>
      </w:r>
      <w:r w:rsidR="00706F86">
        <w:rPr>
          <w:rFonts w:hint="eastAsia"/>
        </w:rPr>
        <w:t>果然奏效，尤其是听到不可描述几字，众人情绪瞬间爆炸。</w:t>
      </w:r>
    </w:p>
    <w:p w14:paraId="67136E0F" w14:textId="77777777" w:rsidR="00D27F2F" w:rsidRDefault="00CA1BF5" w:rsidP="006C344D">
      <w:r>
        <w:rPr>
          <w:rFonts w:hint="eastAsia"/>
        </w:rPr>
        <w:t>有个</w:t>
      </w:r>
      <w:r w:rsidR="00CC50F1">
        <w:rPr>
          <w:rFonts w:hint="eastAsia"/>
        </w:rPr>
        <w:t>还没站起来的，</w:t>
      </w:r>
      <w:r>
        <w:rPr>
          <w:rFonts w:hint="eastAsia"/>
        </w:rPr>
        <w:t>直接掀翻了桌前的火锅。</w:t>
      </w:r>
    </w:p>
    <w:p w14:paraId="6F722DDB" w14:textId="77777777" w:rsidR="00535709" w:rsidRDefault="0077584D" w:rsidP="006C344D">
      <w:r>
        <w:rPr>
          <w:rFonts w:hint="eastAsia"/>
        </w:rPr>
        <w:t>“妈的，不可饶恕。”</w:t>
      </w:r>
    </w:p>
    <w:p w14:paraId="0A5626CB" w14:textId="77777777" w:rsidR="004435EB" w:rsidRDefault="004435EB" w:rsidP="006C344D">
      <w:r>
        <w:rPr>
          <w:rFonts w:hint="eastAsia"/>
        </w:rPr>
        <w:t>“世界上竟有如此厚颜无耻之人。”</w:t>
      </w:r>
    </w:p>
    <w:p w14:paraId="261AF385" w14:textId="77777777" w:rsidR="0068780B" w:rsidRDefault="0068780B" w:rsidP="006C344D">
      <w:r>
        <w:rPr>
          <w:rFonts w:hint="eastAsia"/>
        </w:rPr>
        <w:t>“不行，我的剑按捺不住了。”</w:t>
      </w:r>
    </w:p>
    <w:p w14:paraId="72FCEA83" w14:textId="77777777" w:rsidR="0077584D" w:rsidRDefault="00371CF5" w:rsidP="006C344D">
      <w:r>
        <w:rPr>
          <w:rFonts w:hint="eastAsia"/>
        </w:rPr>
        <w:t>“我的断天刀誓饮二贼之血。”</w:t>
      </w:r>
    </w:p>
    <w:p w14:paraId="6BBDA271" w14:textId="77777777" w:rsidR="00EF4264" w:rsidRDefault="00EF4264" w:rsidP="006C344D">
      <w:r>
        <w:rPr>
          <w:rFonts w:hint="eastAsia"/>
        </w:rPr>
        <w:t>“一起做掉他们。”</w:t>
      </w:r>
    </w:p>
    <w:p w14:paraId="650DB6D2" w14:textId="77777777" w:rsidR="00A560F0" w:rsidRDefault="00A560F0" w:rsidP="006C344D">
      <w:r>
        <w:rPr>
          <w:rFonts w:hint="eastAsia"/>
        </w:rPr>
        <w:t>被肾上腺素加持后的群雄，不再只是口头上声讨，开始朝陆三阴与阿漂哥逼了过去。</w:t>
      </w:r>
    </w:p>
    <w:p w14:paraId="5A2B742C" w14:textId="77777777" w:rsidR="001E60C0" w:rsidRPr="001E60C0" w:rsidRDefault="001E60C0" w:rsidP="006C344D">
      <w:r>
        <w:rPr>
          <w:rFonts w:hint="eastAsia"/>
        </w:rPr>
        <w:t>宁溪简直笑出了猪叫声。</w:t>
      </w:r>
    </w:p>
    <w:p w14:paraId="5014ACAD" w14:textId="77777777" w:rsidR="00371CF5" w:rsidRDefault="004A5708" w:rsidP="006C344D">
      <w:r>
        <w:rPr>
          <w:rFonts w:hint="eastAsia"/>
        </w:rPr>
        <w:t>然而就在此时，飞羽姑娘突然从柜台后抽出一口透明的冰剑，挡在阿</w:t>
      </w:r>
      <w:r w:rsidR="004D5E67">
        <w:rPr>
          <w:rFonts w:hint="eastAsia"/>
        </w:rPr>
        <w:t>漂哥面前，对着那些砍</w:t>
      </w:r>
      <w:r w:rsidR="004D5E67">
        <w:rPr>
          <w:rFonts w:hint="eastAsia"/>
        </w:rPr>
        <w:lastRenderedPageBreak/>
        <w:t>向阿漂哥的刀剑一剑斩</w:t>
      </w:r>
      <w:r>
        <w:rPr>
          <w:rFonts w:hint="eastAsia"/>
        </w:rPr>
        <w:t>落。</w:t>
      </w:r>
    </w:p>
    <w:p w14:paraId="443149E1" w14:textId="77777777" w:rsidR="004A5708" w:rsidRDefault="004D5E67" w:rsidP="006C344D">
      <w:r>
        <w:rPr>
          <w:rFonts w:hint="eastAsia"/>
        </w:rPr>
        <w:t>剑光一闪而过，十余刀剑齐断。</w:t>
      </w:r>
    </w:p>
    <w:p w14:paraId="31EC1F32" w14:textId="77777777" w:rsidR="004D5E67" w:rsidRDefault="004D5E67" w:rsidP="006C344D">
      <w:r>
        <w:rPr>
          <w:rFonts w:hint="eastAsia"/>
        </w:rPr>
        <w:t>然而那剑去势未止，直接在客栈地面的青石上斩出一条长长的裂缝。</w:t>
      </w:r>
    </w:p>
    <w:p w14:paraId="4A758E91" w14:textId="77777777" w:rsidR="00BB4F45" w:rsidRDefault="00BB4F45" w:rsidP="006C344D">
      <w:r>
        <w:rPr>
          <w:rFonts w:hint="eastAsia"/>
        </w:rPr>
        <w:t>当时陆三阴就站在那里，若非他跳得快，那剑得把他的脚给一起斩断了。</w:t>
      </w:r>
    </w:p>
    <w:p w14:paraId="1AEB1C81" w14:textId="77777777" w:rsidR="005D4249" w:rsidRDefault="005D4249" w:rsidP="006C344D">
      <w:r>
        <w:rPr>
          <w:rFonts w:hint="eastAsia"/>
        </w:rPr>
        <w:t>陆三阴跳到后面，才听到那些断刀断剑落到地面上的声音。</w:t>
      </w:r>
    </w:p>
    <w:p w14:paraId="48B153CF" w14:textId="77777777" w:rsidR="00EB7A6A" w:rsidRDefault="00EB7A6A" w:rsidP="006C344D">
      <w:r>
        <w:rPr>
          <w:rFonts w:hint="eastAsia"/>
        </w:rPr>
        <w:t>这时候，飞羽姑娘扬剑指天，厉声喝道：“</w:t>
      </w:r>
      <w:r w:rsidR="004E7BAE">
        <w:rPr>
          <w:rFonts w:hint="eastAsia"/>
        </w:rPr>
        <w:t>敢动我男人，圣斗士飞羽</w:t>
      </w:r>
      <w:r>
        <w:rPr>
          <w:rFonts w:hint="eastAsia"/>
        </w:rPr>
        <w:t>代表月亮消灭你</w:t>
      </w:r>
      <w:r w:rsidR="004E7BAE">
        <w:rPr>
          <w:rFonts w:hint="eastAsia"/>
        </w:rPr>
        <w:t>们</w:t>
      </w:r>
      <w:r>
        <w:rPr>
          <w:rFonts w:hint="eastAsia"/>
        </w:rPr>
        <w:t>。”</w:t>
      </w:r>
    </w:p>
    <w:p w14:paraId="55E908F6" w14:textId="77777777" w:rsidR="00F65E28" w:rsidRPr="00B135F6" w:rsidRDefault="00F65E28" w:rsidP="00F65E28">
      <w:r>
        <w:rPr>
          <w:rFonts w:hint="eastAsia"/>
        </w:rPr>
        <w:t>听到这句话，群雄怔住了。</w:t>
      </w:r>
    </w:p>
    <w:p w14:paraId="68099A42" w14:textId="77777777" w:rsidR="00F65E28" w:rsidRPr="00F65E28" w:rsidRDefault="00F65E28" w:rsidP="006C344D">
      <w:r>
        <w:rPr>
          <w:rFonts w:hint="eastAsia"/>
        </w:rPr>
        <w:t>陆三阴也怔住了。</w:t>
      </w:r>
    </w:p>
    <w:p w14:paraId="536FCE76" w14:textId="77777777" w:rsidR="00B135F6" w:rsidRDefault="00B26C8D" w:rsidP="006C344D">
      <w:r>
        <w:rPr>
          <w:rFonts w:hint="eastAsia"/>
        </w:rPr>
        <w:t>宁溪本来喝着茶看热闹，直接一口喷到了小宝脸上。</w:t>
      </w:r>
    </w:p>
    <w:p w14:paraId="035061B5" w14:textId="77777777" w:rsidR="00B26C8D" w:rsidRDefault="00B26C8D" w:rsidP="006C344D">
      <w:r>
        <w:rPr>
          <w:rFonts w:hint="eastAsia"/>
        </w:rPr>
        <w:t>小宝停下吃饭的动作，看了她一眼。</w:t>
      </w:r>
    </w:p>
    <w:p w14:paraId="3DC11241" w14:textId="77777777" w:rsidR="00B26C8D" w:rsidRPr="00B26C8D" w:rsidRDefault="00B26C8D" w:rsidP="006C344D">
      <w:r>
        <w:rPr>
          <w:rFonts w:hint="eastAsia"/>
        </w:rPr>
        <w:t>她有些不好意思，一边抹掉沾在脸上的小宝茶叶，心想还有种操作？</w:t>
      </w:r>
    </w:p>
    <w:p w14:paraId="32E6159E" w14:textId="77777777" w:rsidR="004E7BAE" w:rsidRDefault="00BC3EE2" w:rsidP="006C344D">
      <w:r>
        <w:rPr>
          <w:rFonts w:hint="eastAsia"/>
        </w:rPr>
        <w:t>然而飞羽姑娘接下去的动作</w:t>
      </w:r>
      <w:r w:rsidR="00DF14ED">
        <w:rPr>
          <w:rFonts w:hint="eastAsia"/>
        </w:rPr>
        <w:t>，</w:t>
      </w:r>
      <w:r>
        <w:rPr>
          <w:rFonts w:hint="eastAsia"/>
        </w:rPr>
        <w:t>更是让她料想不到。</w:t>
      </w:r>
    </w:p>
    <w:p w14:paraId="3FD81C40" w14:textId="77777777" w:rsidR="00DF14ED" w:rsidRPr="00E65B04" w:rsidRDefault="00E65B04" w:rsidP="006C344D">
      <w:r>
        <w:rPr>
          <w:rFonts w:hint="eastAsia"/>
        </w:rPr>
        <w:t>只见飞羽上前一步，对着怔住的群雄喝道：“</w:t>
      </w:r>
      <w:r w:rsidR="001B0E63">
        <w:rPr>
          <w:rFonts w:hint="eastAsia"/>
        </w:rPr>
        <w:t>这里的桌椅</w:t>
      </w:r>
      <w:r>
        <w:rPr>
          <w:rFonts w:hint="eastAsia"/>
        </w:rPr>
        <w:t>，甭管戳洞，还是缺角，</w:t>
      </w:r>
      <w:r w:rsidR="000E4405">
        <w:rPr>
          <w:rFonts w:hint="eastAsia"/>
        </w:rPr>
        <w:t>砸坏什么赔什么，谁弄坏谁赔，而且是</w:t>
      </w:r>
      <w:r w:rsidR="002432E0">
        <w:rPr>
          <w:rFonts w:hint="eastAsia"/>
        </w:rPr>
        <w:t>三倍</w:t>
      </w:r>
      <w:r w:rsidR="000E4405">
        <w:rPr>
          <w:rFonts w:hint="eastAsia"/>
        </w:rPr>
        <w:t>的赔</w:t>
      </w:r>
      <w:r w:rsidR="002432E0">
        <w:rPr>
          <w:rFonts w:hint="eastAsia"/>
        </w:rPr>
        <w:t>，</w:t>
      </w:r>
      <w:r w:rsidR="000E4405">
        <w:rPr>
          <w:rFonts w:hint="eastAsia"/>
        </w:rPr>
        <w:t>还</w:t>
      </w:r>
      <w:r w:rsidR="002432E0">
        <w:rPr>
          <w:rFonts w:hint="eastAsia"/>
        </w:rPr>
        <w:t>账单照付，</w:t>
      </w:r>
      <w:r w:rsidR="000E4405">
        <w:rPr>
          <w:rFonts w:hint="eastAsia"/>
        </w:rPr>
        <w:t>别想跑路。</w:t>
      </w:r>
      <w:r w:rsidR="00DF7793">
        <w:rPr>
          <w:rFonts w:hint="eastAsia"/>
        </w:rPr>
        <w:t>小宝给我监督</w:t>
      </w:r>
      <w:r w:rsidR="00977EC0">
        <w:rPr>
          <w:rFonts w:hint="eastAsia"/>
        </w:rPr>
        <w:t>……小宝，小宝听到没？</w:t>
      </w:r>
      <w:r>
        <w:rPr>
          <w:rFonts w:hint="eastAsia"/>
        </w:rPr>
        <w:t>”</w:t>
      </w:r>
    </w:p>
    <w:p w14:paraId="60C09286" w14:textId="77777777" w:rsidR="00977EC0" w:rsidRDefault="00977EC0" w:rsidP="006C344D">
      <w:r>
        <w:rPr>
          <w:rFonts w:hint="eastAsia"/>
        </w:rPr>
        <w:t>“小宝在。”</w:t>
      </w:r>
    </w:p>
    <w:p w14:paraId="56C1FF43" w14:textId="77777777" w:rsidR="004A5708" w:rsidRDefault="00791CD9" w:rsidP="006C344D">
      <w:r>
        <w:rPr>
          <w:rFonts w:hint="eastAsia"/>
        </w:rPr>
        <w:t>小宝霍然站起，伸手说道：“飞羽姐姐小宝在此。”</w:t>
      </w:r>
    </w:p>
    <w:p w14:paraId="6B6A8C59" w14:textId="77777777" w:rsidR="00096AF2" w:rsidRDefault="00096AF2" w:rsidP="006C344D">
      <w:r>
        <w:rPr>
          <w:rFonts w:hint="eastAsia"/>
        </w:rPr>
        <w:t>飞羽看了他一眼，说道</w:t>
      </w:r>
      <w:r w:rsidR="004A1527">
        <w:rPr>
          <w:rFonts w:hint="eastAsia"/>
        </w:rPr>
        <w:t>：“</w:t>
      </w:r>
      <w:r w:rsidR="00B13373">
        <w:rPr>
          <w:rFonts w:hint="eastAsia"/>
        </w:rPr>
        <w:t>你这桌我姐了，一会给你加肉，你给我好好工作，谁想跑路，直接叫你老大剁掉他跑路的</w:t>
      </w:r>
      <w:r w:rsidR="007634E6">
        <w:rPr>
          <w:rFonts w:hint="eastAsia"/>
        </w:rPr>
        <w:t>那只</w:t>
      </w:r>
      <w:r w:rsidR="00B13373">
        <w:rPr>
          <w:rFonts w:hint="eastAsia"/>
        </w:rPr>
        <w:t>脚</w:t>
      </w:r>
      <w:r w:rsidR="007634E6">
        <w:rPr>
          <w:rFonts w:hint="eastAsia"/>
        </w:rPr>
        <w:t>。</w:t>
      </w:r>
      <w:r w:rsidR="004A1527">
        <w:rPr>
          <w:rFonts w:hint="eastAsia"/>
        </w:rPr>
        <w:t>”</w:t>
      </w:r>
    </w:p>
    <w:p w14:paraId="71971875" w14:textId="77777777" w:rsidR="00977EC0" w:rsidRDefault="001B0E63" w:rsidP="006C344D">
      <w:r>
        <w:rPr>
          <w:rFonts w:hint="eastAsia"/>
        </w:rPr>
        <w:t>“遵命，飞羽姐姐。”</w:t>
      </w:r>
    </w:p>
    <w:p w14:paraId="4C923085" w14:textId="77777777" w:rsidR="002D2D44" w:rsidRDefault="002D2D44" w:rsidP="006C344D">
      <w:r>
        <w:rPr>
          <w:rFonts w:hint="eastAsia"/>
        </w:rPr>
        <w:t>小宝对她一脸崇敬之脸，当即应下这项差事。</w:t>
      </w:r>
    </w:p>
    <w:p w14:paraId="1F5C4D70" w14:textId="77777777" w:rsidR="00416623" w:rsidRDefault="00416623" w:rsidP="006C344D">
      <w:r>
        <w:rPr>
          <w:rFonts w:hint="eastAsia"/>
        </w:rPr>
        <w:t>“嗯，很好。”</w:t>
      </w:r>
    </w:p>
    <w:p w14:paraId="3313837A" w14:textId="77777777" w:rsidR="00416623" w:rsidRDefault="000E4405" w:rsidP="006C344D">
      <w:r>
        <w:rPr>
          <w:rFonts w:hint="eastAsia"/>
        </w:rPr>
        <w:t>飞羽转身把剑放回了柜台下。</w:t>
      </w:r>
    </w:p>
    <w:p w14:paraId="0EA7A53B" w14:textId="77777777" w:rsidR="000E4405" w:rsidRDefault="006E5712" w:rsidP="006C344D">
      <w:r>
        <w:rPr>
          <w:rFonts w:hint="eastAsia"/>
        </w:rPr>
        <w:t>小宝见飞羽退走，赶紧抹掉脸上的茶叶，</w:t>
      </w:r>
      <w:r w:rsidR="000E4405">
        <w:rPr>
          <w:rFonts w:hint="eastAsia"/>
        </w:rPr>
        <w:t>说道：“</w:t>
      </w:r>
      <w:r>
        <w:rPr>
          <w:rFonts w:hint="eastAsia"/>
        </w:rPr>
        <w:t>大家赶紧掏钱啦！</w:t>
      </w:r>
      <w:r w:rsidR="000E4405">
        <w:rPr>
          <w:rFonts w:hint="eastAsia"/>
        </w:rPr>
        <w:t>”</w:t>
      </w:r>
    </w:p>
    <w:p w14:paraId="507A8DF7" w14:textId="77777777" w:rsidR="00AD099B" w:rsidRDefault="00AD099B" w:rsidP="006C344D">
      <w:r>
        <w:rPr>
          <w:rFonts w:hint="eastAsia"/>
        </w:rPr>
        <w:t>群雄大都是因为西门缜之死而匆匆聚集到此的，和陆三阴一样，不识得小宝此人，看他这般嚣张，心想我们怕了这美女，还要怕你这七八岁的小光头不成？</w:t>
      </w:r>
    </w:p>
    <w:p w14:paraId="08A52C27" w14:textId="77777777" w:rsidR="00A92E69" w:rsidRDefault="002938FA" w:rsidP="006C344D">
      <w:r>
        <w:rPr>
          <w:rFonts w:hint="eastAsia"/>
        </w:rPr>
        <w:t>小宝也是聪明，立即明白了众人的意思，</w:t>
      </w:r>
      <w:r w:rsidR="00A92E69">
        <w:rPr>
          <w:rFonts w:hint="eastAsia"/>
        </w:rPr>
        <w:t>怕别人看到不他，特意站到了凳子上，</w:t>
      </w:r>
      <w:r>
        <w:rPr>
          <w:rFonts w:hint="eastAsia"/>
        </w:rPr>
        <w:t>厉声喝道：“</w:t>
      </w:r>
      <w:r w:rsidR="00D25B27">
        <w:rPr>
          <w:rFonts w:hint="eastAsia"/>
        </w:rPr>
        <w:t>我叫百里七人众的山贼小宝，我老大应江湖，识相的赶紧交钱，不要惹飞羽姐姐生气。</w:t>
      </w:r>
      <w:r>
        <w:rPr>
          <w:rFonts w:hint="eastAsia"/>
        </w:rPr>
        <w:t>”</w:t>
      </w:r>
    </w:p>
    <w:p w14:paraId="439B8B77" w14:textId="77777777" w:rsidR="00A92E69" w:rsidRDefault="00B66EDE" w:rsidP="006C344D">
      <w:r>
        <w:rPr>
          <w:rFonts w:hint="eastAsia"/>
        </w:rPr>
        <w:t>听到百里七人众这称呼，群雄怔了一会，然后纷纷掏钱。</w:t>
      </w:r>
    </w:p>
    <w:p w14:paraId="41423005" w14:textId="77777777" w:rsidR="00B66EDE" w:rsidRDefault="00B66EDE" w:rsidP="006C344D">
      <w:r>
        <w:rPr>
          <w:rFonts w:hint="eastAsia"/>
        </w:rPr>
        <w:t>阿漂哥朝诸人笑了笑，说道：“</w:t>
      </w:r>
      <w:r w:rsidR="00BF66BE">
        <w:rPr>
          <w:rFonts w:hint="eastAsia"/>
        </w:rPr>
        <w:t>大家不要挤，不要挤交钱在这边，一个一个来，不要挤不要挤……</w:t>
      </w:r>
      <w:r>
        <w:rPr>
          <w:rFonts w:hint="eastAsia"/>
        </w:rPr>
        <w:t>”</w:t>
      </w:r>
    </w:p>
    <w:p w14:paraId="2338F6DA" w14:textId="77777777" w:rsidR="00796234" w:rsidRPr="00B66EDE" w:rsidRDefault="00796234" w:rsidP="006C344D">
      <w:r>
        <w:rPr>
          <w:rFonts w:hint="eastAsia"/>
        </w:rPr>
        <w:t>小宝见众人开始涌跃交钱，又坐回去吃他的火锅。</w:t>
      </w:r>
    </w:p>
    <w:p w14:paraId="5B62C42A" w14:textId="77777777" w:rsidR="00B66EDE" w:rsidRDefault="00796234" w:rsidP="006C344D">
      <w:r>
        <w:rPr>
          <w:rFonts w:hint="eastAsia"/>
        </w:rPr>
        <w:t>看到这</w:t>
      </w:r>
      <w:r w:rsidR="0052090A">
        <w:rPr>
          <w:rFonts w:hint="eastAsia"/>
        </w:rPr>
        <w:t>场面，陆三阴好似明白了什么，凑到柜台前问道：“我说飞羽姑娘，你们这不会是演的吧？”</w:t>
      </w:r>
    </w:p>
    <w:p w14:paraId="770C5738" w14:textId="77777777" w:rsidR="0020445E" w:rsidRDefault="0020445E" w:rsidP="006C344D">
      <w:r>
        <w:rPr>
          <w:rFonts w:hint="eastAsia"/>
        </w:rPr>
        <w:t>飞羽姑娘抬起头来，朝他狡黠一笑。</w:t>
      </w:r>
    </w:p>
    <w:p w14:paraId="2F7B08FD" w14:textId="77777777" w:rsidR="0020445E" w:rsidRDefault="0020445E" w:rsidP="006C344D">
      <w:r>
        <w:rPr>
          <w:rFonts w:hint="eastAsia"/>
        </w:rPr>
        <w:t>“我擦，还有这种操作？”</w:t>
      </w:r>
    </w:p>
    <w:p w14:paraId="1E149F50" w14:textId="77777777" w:rsidR="00C72490" w:rsidRPr="00C72490" w:rsidRDefault="00C72490" w:rsidP="006C344D">
      <w:r>
        <w:rPr>
          <w:rFonts w:hint="eastAsia"/>
        </w:rPr>
        <w:t>陆三阴佩服得五体投地，这一波大老爷们的肾上腺素消费下来，这一天得当三天的收入，这个黑店，不止是黑，而且是黑得毫无痕迹啊！</w:t>
      </w:r>
    </w:p>
    <w:p w14:paraId="18308BE5" w14:textId="77777777" w:rsidR="006C344D" w:rsidRDefault="00CF6EF9" w:rsidP="006C344D">
      <w:r>
        <w:rPr>
          <w:rFonts w:hint="eastAsia"/>
        </w:rPr>
        <w:t>飞羽看他是个明白人，也没对自己的美色有多大的反应，颇为欣赏，于是站起身来，</w:t>
      </w:r>
      <w:r w:rsidR="00F54828">
        <w:rPr>
          <w:rFonts w:hint="eastAsia"/>
        </w:rPr>
        <w:t>双手紧贴在腰间，向陆三阴</w:t>
      </w:r>
      <w:r w:rsidR="006C344D" w:rsidRPr="00E10694">
        <w:rPr>
          <w:rFonts w:hint="eastAsia"/>
        </w:rPr>
        <w:t>微微鞠躬，很有礼貌地道：“我叫盛飞羽，不是两境人，刚来到两境不久</w:t>
      </w:r>
      <w:r w:rsidR="00471470">
        <w:rPr>
          <w:rFonts w:hint="eastAsia"/>
        </w:rPr>
        <w:t>，你是阿漂哥新朋友吧，请问你叫什么名字？</w:t>
      </w:r>
      <w:r w:rsidR="006C344D" w:rsidRPr="00E10694">
        <w:rPr>
          <w:rFonts w:hint="eastAsia"/>
        </w:rPr>
        <w:t>”</w:t>
      </w:r>
    </w:p>
    <w:p w14:paraId="19737CC7" w14:textId="77777777" w:rsidR="00AF4F4B" w:rsidRDefault="00471470" w:rsidP="006C344D">
      <w:r>
        <w:rPr>
          <w:rFonts w:hint="eastAsia"/>
        </w:rPr>
        <w:t>陆三阴颇为震撼，单从这句话的举止，足可看出这女子极有涵养与礼貌，奈何偏偏对阿漂哥这只神棍情有独钟？</w:t>
      </w:r>
    </w:p>
    <w:p w14:paraId="7E8694B0" w14:textId="77777777" w:rsidR="00292E58" w:rsidRDefault="00292E58" w:rsidP="006C344D">
      <w:r>
        <w:rPr>
          <w:rFonts w:hint="eastAsia"/>
        </w:rPr>
        <w:t>真是奇怪，不过最奇怪的还是她的名字。</w:t>
      </w:r>
    </w:p>
    <w:p w14:paraId="0C031F33" w14:textId="77777777" w:rsidR="00471470" w:rsidRDefault="00AF4F4B" w:rsidP="006C344D">
      <w:r>
        <w:rPr>
          <w:rFonts w:hint="eastAsia"/>
        </w:rPr>
        <w:lastRenderedPageBreak/>
        <w:t>盛飞羽，这显然是个两境人风俗的名字。</w:t>
      </w:r>
    </w:p>
    <w:p w14:paraId="6ED0935C" w14:textId="77777777" w:rsidR="00AF4F4B" w:rsidRPr="00AF4F4B" w:rsidRDefault="00AF4F4B" w:rsidP="006C344D">
      <w:r>
        <w:rPr>
          <w:rFonts w:hint="eastAsia"/>
        </w:rPr>
        <w:t>陆三阴揖手为礼，用两境的礼节朝他作了一揖，说道：“在下陆三阴，我们两境之外，也是用这个名字？”</w:t>
      </w:r>
    </w:p>
    <w:p w14:paraId="52B2143A" w14:textId="77777777" w:rsidR="006C344D" w:rsidRDefault="006C344D" w:rsidP="006C344D">
      <w:r w:rsidRPr="00E10694">
        <w:rPr>
          <w:rFonts w:hint="eastAsia"/>
        </w:rPr>
        <w:t>盛飞羽</w:t>
      </w:r>
      <w:r w:rsidR="00963185">
        <w:rPr>
          <w:rFonts w:hint="eastAsia"/>
        </w:rPr>
        <w:t>微</w:t>
      </w:r>
      <w:r w:rsidRPr="00E10694">
        <w:rPr>
          <w:rFonts w:hint="eastAsia"/>
        </w:rPr>
        <w:t>笑</w:t>
      </w:r>
      <w:r w:rsidR="00963185">
        <w:rPr>
          <w:rFonts w:hint="eastAsia"/>
        </w:rPr>
        <w:t>着，解释</w:t>
      </w:r>
      <w:r w:rsidRPr="00E10694">
        <w:rPr>
          <w:rFonts w:hint="eastAsia"/>
        </w:rPr>
        <w:t>道：“因为我的太爷爷是两境人啊！”</w:t>
      </w:r>
    </w:p>
    <w:p w14:paraId="14BECCD0" w14:textId="77777777" w:rsidR="00963185" w:rsidRDefault="00963185" w:rsidP="00963185">
      <w:r>
        <w:rPr>
          <w:rFonts w:hint="eastAsia"/>
        </w:rPr>
        <w:t>陆三阴微怔，</w:t>
      </w:r>
      <w:r w:rsidR="00561567">
        <w:rPr>
          <w:rFonts w:hint="eastAsia"/>
        </w:rPr>
        <w:t>心想原来是这么一回事，随即</w:t>
      </w:r>
      <w:r>
        <w:rPr>
          <w:rFonts w:hint="eastAsia"/>
        </w:rPr>
        <w:t>又问道：“</w:t>
      </w:r>
      <w:r w:rsidR="00CE706A">
        <w:rPr>
          <w:rFonts w:hint="eastAsia"/>
        </w:rPr>
        <w:t>刚才你说的</w:t>
      </w:r>
      <w:r>
        <w:rPr>
          <w:rFonts w:hint="eastAsia"/>
        </w:rPr>
        <w:t>网又是什么东西？”</w:t>
      </w:r>
    </w:p>
    <w:p w14:paraId="76C415EF" w14:textId="77777777" w:rsidR="00963185" w:rsidRDefault="00963185" w:rsidP="00963185">
      <w:r>
        <w:rPr>
          <w:rFonts w:hint="eastAsia"/>
        </w:rPr>
        <w:t>阿漂哥解释道：“网就是消息的意思，意思就是你们村消息很闭塞。”</w:t>
      </w:r>
    </w:p>
    <w:p w14:paraId="5B8A71E0" w14:textId="77777777" w:rsidR="00963185" w:rsidRDefault="00963185" w:rsidP="00963185">
      <w:r>
        <w:rPr>
          <w:rFonts w:hint="eastAsia"/>
        </w:rPr>
        <w:t>陆三阴想到自己这三年待的这深山老林，说道：“那的确是停闭塞的。”</w:t>
      </w:r>
    </w:p>
    <w:p w14:paraId="693F888C" w14:textId="77777777" w:rsidR="006C344D" w:rsidRDefault="00561567">
      <w:r>
        <w:rPr>
          <w:rFonts w:hint="eastAsia"/>
        </w:rPr>
        <w:t>盛飞羽</w:t>
      </w:r>
      <w:r w:rsidR="00963185">
        <w:rPr>
          <w:rFonts w:hint="eastAsia"/>
        </w:rPr>
        <w:t>用杂着明显的外境口音说道：“兄台真是坦率。”</w:t>
      </w:r>
    </w:p>
    <w:p w14:paraId="45664B76" w14:textId="77777777" w:rsidR="00561567" w:rsidRDefault="00ED1BDC">
      <w:r>
        <w:rPr>
          <w:rFonts w:hint="eastAsia"/>
        </w:rPr>
        <w:t>陆三阴懵懵懂懂地点了点头，</w:t>
      </w:r>
    </w:p>
    <w:p w14:paraId="0069B73A" w14:textId="77777777" w:rsidR="00AA534B" w:rsidRDefault="00F33EB6">
      <w:r>
        <w:rPr>
          <w:rFonts w:hint="eastAsia"/>
        </w:rPr>
        <w:t>宁溪</w:t>
      </w:r>
      <w:r w:rsidR="00561567">
        <w:rPr>
          <w:rFonts w:hint="eastAsia"/>
        </w:rPr>
        <w:t>那一桌靠近着柜台，完全地听到了他们的对话，</w:t>
      </w:r>
      <w:r>
        <w:rPr>
          <w:rFonts w:hint="eastAsia"/>
        </w:rPr>
        <w:t>不禁笑道：“如果说这百年来有人能解开那百年历史断层，我想一定是你。”</w:t>
      </w:r>
    </w:p>
    <w:p w14:paraId="72A6D8E0" w14:textId="77777777" w:rsidR="00F33EB6" w:rsidRDefault="00F33EB6">
      <w:r>
        <w:rPr>
          <w:rFonts w:hint="eastAsia"/>
        </w:rPr>
        <w:t>陆三阴问道：“为什么？”</w:t>
      </w:r>
    </w:p>
    <w:p w14:paraId="05DAFB0C" w14:textId="77777777" w:rsidR="002627EA" w:rsidRDefault="002627EA">
      <w:r>
        <w:rPr>
          <w:rFonts w:hint="eastAsia"/>
        </w:rPr>
        <w:t>“</w:t>
      </w:r>
      <w:r w:rsidR="00727286">
        <w:rPr>
          <w:rFonts w:hint="eastAsia"/>
        </w:rPr>
        <w:t>我娘说，最接近历史的人越能破解历史，而你现在的傻样简直和百年前断层之后的人一模一样。</w:t>
      </w:r>
      <w:r>
        <w:rPr>
          <w:rFonts w:hint="eastAsia"/>
        </w:rPr>
        <w:t>”</w:t>
      </w:r>
    </w:p>
    <w:p w14:paraId="3CDDABFD" w14:textId="77777777" w:rsidR="00094495" w:rsidRDefault="007118A6">
      <w:r>
        <w:rPr>
          <w:rFonts w:hint="eastAsia"/>
        </w:rPr>
        <w:t>说完宁溪</w:t>
      </w:r>
      <w:r w:rsidR="00DE3BC3">
        <w:rPr>
          <w:rFonts w:hint="eastAsia"/>
        </w:rPr>
        <w:t>拍着桌子大笑起来。</w:t>
      </w:r>
    </w:p>
    <w:p w14:paraId="1F1BDE55" w14:textId="77777777" w:rsidR="00DE3BC3" w:rsidRDefault="00DE3BC3">
      <w:r>
        <w:rPr>
          <w:rFonts w:hint="eastAsia"/>
        </w:rPr>
        <w:t>正在夹血旺的小宝抬起头来，警惕地看着众人片刻，确认和自己无关后，放血旺放到嘴里。</w:t>
      </w:r>
    </w:p>
    <w:p w14:paraId="0B2D190E" w14:textId="77777777" w:rsidR="00C66CEE" w:rsidRDefault="00C66CEE">
      <w:r>
        <w:rPr>
          <w:rFonts w:hint="eastAsia"/>
        </w:rPr>
        <w:t>盛飞羽没有笑，</w:t>
      </w:r>
      <w:r w:rsidR="004B3EC8">
        <w:rPr>
          <w:rFonts w:hint="eastAsia"/>
        </w:rPr>
        <w:t>她还在翻书查百年断层，</w:t>
      </w:r>
      <w:r w:rsidR="00631A55">
        <w:rPr>
          <w:rFonts w:hint="eastAsia"/>
        </w:rPr>
        <w:t>但查了一会，没有看到相关</w:t>
      </w:r>
      <w:r w:rsidR="0016004C">
        <w:rPr>
          <w:rFonts w:hint="eastAsia"/>
        </w:rPr>
        <w:t>信息，问道：“百年断层是什么？”</w:t>
      </w:r>
    </w:p>
    <w:p w14:paraId="5C26EE13" w14:textId="77777777" w:rsidR="00762681" w:rsidRPr="00C66CEE" w:rsidRDefault="00762681">
      <w:r>
        <w:rPr>
          <w:rFonts w:hint="eastAsia"/>
        </w:rPr>
        <w:t>“</w:t>
      </w:r>
      <w:r w:rsidR="000B446E">
        <w:rPr>
          <w:rFonts w:hint="eastAsia"/>
        </w:rPr>
        <w:t>飞羽，你离影帝又近了一步</w:t>
      </w:r>
      <w:r w:rsidR="007118A6">
        <w:rPr>
          <w:rFonts w:hint="eastAsia"/>
        </w:rPr>
        <w:t>。</w:t>
      </w:r>
      <w:r>
        <w:rPr>
          <w:rFonts w:hint="eastAsia"/>
        </w:rPr>
        <w:t>”</w:t>
      </w:r>
    </w:p>
    <w:p w14:paraId="5C882D63" w14:textId="77777777" w:rsidR="00DE3BC3" w:rsidRDefault="001A0366">
      <w:r>
        <w:rPr>
          <w:rFonts w:hint="eastAsia"/>
        </w:rPr>
        <w:t>阿漂哥</w:t>
      </w:r>
      <w:r w:rsidR="00DA75AF">
        <w:rPr>
          <w:rFonts w:hint="eastAsia"/>
        </w:rPr>
        <w:t>走了过来，很是开心，然后</w:t>
      </w:r>
      <w:r>
        <w:rPr>
          <w:rFonts w:hint="eastAsia"/>
        </w:rPr>
        <w:t>屈指成爪，便朝她</w:t>
      </w:r>
      <w:r w:rsidR="007118A6">
        <w:rPr>
          <w:rFonts w:hint="eastAsia"/>
        </w:rPr>
        <w:t>满头金发盖了过来</w:t>
      </w:r>
      <w:r w:rsidR="00762681">
        <w:rPr>
          <w:rFonts w:hint="eastAsia"/>
        </w:rPr>
        <w:t>。</w:t>
      </w:r>
    </w:p>
    <w:p w14:paraId="6F420AAD" w14:textId="77777777" w:rsidR="00576491" w:rsidRPr="00576491" w:rsidRDefault="00AF4F4B">
      <w:r>
        <w:rPr>
          <w:rFonts w:hint="eastAsia"/>
        </w:rPr>
        <w:t>盛飞羽伸</w:t>
      </w:r>
      <w:r w:rsidR="007118A6">
        <w:rPr>
          <w:rFonts w:hint="eastAsia"/>
        </w:rPr>
        <w:t>手挡住</w:t>
      </w:r>
      <w:r>
        <w:rPr>
          <w:rFonts w:hint="eastAsia"/>
        </w:rPr>
        <w:t>，说道：“两样的招式对圣斗士不可能用第二遍</w:t>
      </w:r>
      <w:r w:rsidR="00576491">
        <w:rPr>
          <w:rFonts w:hint="eastAsia"/>
        </w:rPr>
        <w:t>。”</w:t>
      </w:r>
    </w:p>
    <w:p w14:paraId="53A07546" w14:textId="77777777" w:rsidR="00A63A33" w:rsidRDefault="007118A6">
      <w:r>
        <w:rPr>
          <w:rFonts w:hint="eastAsia"/>
        </w:rPr>
        <w:t>陆三阴再次表现自己无知无畏的求学精神，问道：“什么叫做圣斗士？</w:t>
      </w:r>
      <w:r w:rsidR="00376EA6">
        <w:rPr>
          <w:rFonts w:hint="eastAsia"/>
        </w:rPr>
        <w:t>”</w:t>
      </w:r>
    </w:p>
    <w:p w14:paraId="4DBFE3F5" w14:textId="77777777" w:rsidR="00A909B1" w:rsidRDefault="00A909B1">
      <w:r>
        <w:rPr>
          <w:rFonts w:hint="eastAsia"/>
        </w:rPr>
        <w:t>阿漂哥</w:t>
      </w:r>
      <w:r w:rsidR="003044D2">
        <w:rPr>
          <w:rFonts w:hint="eastAsia"/>
        </w:rPr>
        <w:t>指着</w:t>
      </w:r>
      <w:r w:rsidR="007118A6">
        <w:rPr>
          <w:rFonts w:hint="eastAsia"/>
        </w:rPr>
        <w:t>山贼</w:t>
      </w:r>
      <w:r w:rsidR="003044D2">
        <w:rPr>
          <w:rFonts w:hint="eastAsia"/>
        </w:rPr>
        <w:t>小宝说</w:t>
      </w:r>
      <w:r>
        <w:rPr>
          <w:rFonts w:hint="eastAsia"/>
        </w:rPr>
        <w:t>道：“</w:t>
      </w:r>
      <w:r w:rsidR="003044D2">
        <w:rPr>
          <w:rFonts w:hint="eastAsia"/>
        </w:rPr>
        <w:t>圣斗士就是她们国家对二五仔的通称，</w:t>
      </w:r>
      <w:r w:rsidR="005A7A91">
        <w:rPr>
          <w:rFonts w:hint="eastAsia"/>
        </w:rPr>
        <w:t>性质和小宝他们这种山贼差不多。</w:t>
      </w:r>
      <w:r>
        <w:rPr>
          <w:rFonts w:hint="eastAsia"/>
        </w:rPr>
        <w:t>”</w:t>
      </w:r>
    </w:p>
    <w:p w14:paraId="55990C90" w14:textId="77777777" w:rsidR="004435B9" w:rsidRDefault="007118A6">
      <w:r>
        <w:rPr>
          <w:rFonts w:hint="eastAsia"/>
        </w:rPr>
        <w:t>山贼</w:t>
      </w:r>
      <w:r w:rsidR="004435B9">
        <w:rPr>
          <w:rFonts w:hint="eastAsia"/>
        </w:rPr>
        <w:t>小宝立起眼睛来，问道：“</w:t>
      </w:r>
      <w:r w:rsidR="000F04F6">
        <w:rPr>
          <w:rFonts w:hint="eastAsia"/>
        </w:rPr>
        <w:t>为虾米</w:t>
      </w:r>
      <w:r w:rsidR="004435B9">
        <w:rPr>
          <w:rFonts w:hint="eastAsia"/>
        </w:rPr>
        <w:t>她们国家的二五仔不叫二五</w:t>
      </w:r>
      <w:r w:rsidR="00345AE1">
        <w:rPr>
          <w:rFonts w:hint="eastAsia"/>
        </w:rPr>
        <w:t>仔</w:t>
      </w:r>
      <w:r w:rsidR="000F04F6">
        <w:rPr>
          <w:rFonts w:hint="eastAsia"/>
        </w:rPr>
        <w:t>，要叫圣斗士？为虾米圣斗士的性质山贼差不多？</w:t>
      </w:r>
      <w:r w:rsidR="004435B9">
        <w:rPr>
          <w:rFonts w:hint="eastAsia"/>
        </w:rPr>
        <w:t>”</w:t>
      </w:r>
    </w:p>
    <w:p w14:paraId="6B83D2FE" w14:textId="77777777" w:rsidR="00345AE1" w:rsidRDefault="00C21BBA">
      <w:r>
        <w:rPr>
          <w:rFonts w:hint="eastAsia"/>
        </w:rPr>
        <w:t>盛飞羽</w:t>
      </w:r>
      <w:r w:rsidR="007118A6">
        <w:rPr>
          <w:rFonts w:hint="eastAsia"/>
        </w:rPr>
        <w:t>转身</w:t>
      </w:r>
      <w:r>
        <w:rPr>
          <w:rFonts w:hint="eastAsia"/>
        </w:rPr>
        <w:t>摸着</w:t>
      </w:r>
      <w:r w:rsidR="007118A6">
        <w:rPr>
          <w:rFonts w:hint="eastAsia"/>
        </w:rPr>
        <w:t>山贼</w:t>
      </w:r>
      <w:r>
        <w:rPr>
          <w:rFonts w:hint="eastAsia"/>
        </w:rPr>
        <w:t>小宝的头，说道：“小宝乖，不要听他</w:t>
      </w:r>
      <w:r w:rsidR="002C0EE2">
        <w:rPr>
          <w:rFonts w:hint="eastAsia"/>
        </w:rPr>
        <w:t>胡说，圣斗士是为了圣女雷娜而战斗的勇气，和你们两境的游侠差不多，不是什么二五仔。</w:t>
      </w:r>
      <w:r>
        <w:rPr>
          <w:rFonts w:hint="eastAsia"/>
        </w:rPr>
        <w:t>”</w:t>
      </w:r>
    </w:p>
    <w:p w14:paraId="3B423C94" w14:textId="77777777" w:rsidR="000F04F6" w:rsidRDefault="000F04F6">
      <w:r>
        <w:rPr>
          <w:rFonts w:hint="eastAsia"/>
        </w:rPr>
        <w:t>阿漂哥满脸不屑地道：“是是是，她是雷娜，你是雷姆。”</w:t>
      </w:r>
    </w:p>
    <w:p w14:paraId="771ADF97" w14:textId="77777777" w:rsidR="000F04F6" w:rsidRDefault="000F04F6">
      <w:r>
        <w:rPr>
          <w:rFonts w:hint="eastAsia"/>
        </w:rPr>
        <w:t>小宝半懂半不懂，挠挠头，又问道：“为虾米</w:t>
      </w:r>
      <w:r w:rsidR="002707E9">
        <w:rPr>
          <w:rFonts w:hint="eastAsia"/>
        </w:rPr>
        <w:t>她是雷娜，你是雷姆？为虾米……</w:t>
      </w:r>
      <w:r>
        <w:rPr>
          <w:rFonts w:hint="eastAsia"/>
        </w:rPr>
        <w:t>”</w:t>
      </w:r>
    </w:p>
    <w:p w14:paraId="5D009E49" w14:textId="77777777" w:rsidR="004E7584" w:rsidRDefault="004E7584">
      <w:r>
        <w:rPr>
          <w:rFonts w:hint="eastAsia"/>
        </w:rPr>
        <w:t>陆三阴拍拍小宝，说道：“我知道为虾米。”</w:t>
      </w:r>
    </w:p>
    <w:p w14:paraId="7BC54F3A" w14:textId="77777777" w:rsidR="004E7584" w:rsidRDefault="004E7584">
      <w:r>
        <w:rPr>
          <w:rFonts w:hint="eastAsia"/>
        </w:rPr>
        <w:t>山贼小宝看着他，问道：“为虾米？”</w:t>
      </w:r>
    </w:p>
    <w:p w14:paraId="5B7D55CF" w14:textId="77777777" w:rsidR="00521E99" w:rsidRDefault="00521E99">
      <w:r>
        <w:rPr>
          <w:rFonts w:hint="eastAsia"/>
        </w:rPr>
        <w:t>陆三阴瞪了阿漂哥一眼，说道：“因为我屌他雷姆。”</w:t>
      </w:r>
    </w:p>
    <w:p w14:paraId="7251DC35" w14:textId="77777777" w:rsidR="00724E1E" w:rsidRDefault="00724E1E">
      <w:r>
        <w:rPr>
          <w:rFonts w:hint="eastAsia"/>
        </w:rPr>
        <w:t>山贼小宝不解，追问道：“为虾米屌他雷姆？”</w:t>
      </w:r>
    </w:p>
    <w:p w14:paraId="4979E0AE" w14:textId="77777777" w:rsidR="002707E9" w:rsidRDefault="007118A6">
      <w:r>
        <w:rPr>
          <w:rFonts w:hint="eastAsia"/>
        </w:rPr>
        <w:t>阿漂哥从柜台处走了出</w:t>
      </w:r>
      <w:r w:rsidR="002707E9">
        <w:rPr>
          <w:rFonts w:hint="eastAsia"/>
        </w:rPr>
        <w:t>来，端起火锅，看着小宝威胁道：“小宝你再为虾米，我就端走了。”</w:t>
      </w:r>
    </w:p>
    <w:p w14:paraId="63AD3DC3" w14:textId="77777777" w:rsidR="00FC5A55" w:rsidRDefault="00FC5A55">
      <w:r>
        <w:rPr>
          <w:rFonts w:hint="eastAsia"/>
        </w:rPr>
        <w:t>小宝变得大为紧张，立马捂嘴，摇头，表示认错。</w:t>
      </w:r>
    </w:p>
    <w:p w14:paraId="082757C8" w14:textId="77777777" w:rsidR="00FC5A55" w:rsidRPr="00FC5A55" w:rsidRDefault="00FC5A55">
      <w:r>
        <w:rPr>
          <w:rFonts w:hint="eastAsia"/>
        </w:rPr>
        <w:t>阿漂</w:t>
      </w:r>
      <w:r w:rsidR="00526C4A">
        <w:rPr>
          <w:rFonts w:hint="eastAsia"/>
        </w:rPr>
        <w:t>哥</w:t>
      </w:r>
      <w:r>
        <w:rPr>
          <w:rFonts w:hint="eastAsia"/>
        </w:rPr>
        <w:t>见他态度诚恳，这才把火锅放了下来。</w:t>
      </w:r>
    </w:p>
    <w:p w14:paraId="685F4362" w14:textId="77777777" w:rsidR="004435B9" w:rsidRDefault="000F7E99">
      <w:r>
        <w:rPr>
          <w:rFonts w:hint="eastAsia"/>
        </w:rPr>
        <w:t>五</w:t>
      </w:r>
      <w:r w:rsidR="0027602D">
        <w:rPr>
          <w:rFonts w:hint="eastAsia"/>
        </w:rPr>
        <w:t>人围着火锅又吃了一会，</w:t>
      </w:r>
      <w:r w:rsidR="00FF2B24">
        <w:rPr>
          <w:rFonts w:hint="eastAsia"/>
        </w:rPr>
        <w:t>阿漂哥与陆三阴最先放下筷子</w:t>
      </w:r>
      <w:r w:rsidR="0027602D">
        <w:rPr>
          <w:rFonts w:hint="eastAsia"/>
        </w:rPr>
        <w:t>。</w:t>
      </w:r>
    </w:p>
    <w:p w14:paraId="29A8FB7E" w14:textId="77777777" w:rsidR="00FF2B24" w:rsidRPr="00FF2B24" w:rsidRDefault="00CC4304">
      <w:r>
        <w:rPr>
          <w:rFonts w:hint="eastAsia"/>
        </w:rPr>
        <w:t>“怎么样考虑</w:t>
      </w:r>
      <w:r w:rsidR="007118A6">
        <w:rPr>
          <w:rFonts w:hint="eastAsia"/>
        </w:rPr>
        <w:t>住哪间房间没有</w:t>
      </w:r>
      <w:r>
        <w:rPr>
          <w:rFonts w:hint="eastAsia"/>
        </w:rPr>
        <w:t>？”</w:t>
      </w:r>
    </w:p>
    <w:p w14:paraId="52C4D209" w14:textId="77777777" w:rsidR="00F83F95" w:rsidRDefault="00F83F95" w:rsidP="007274EF">
      <w:r>
        <w:rPr>
          <w:rFonts w:hint="eastAsia"/>
        </w:rPr>
        <w:t>吃饱喝足，阿漂哥又向陆三阴推销房间</w:t>
      </w:r>
      <w:r w:rsidR="00643633">
        <w:rPr>
          <w:rFonts w:hint="eastAsia"/>
        </w:rPr>
        <w:t>。</w:t>
      </w:r>
    </w:p>
    <w:p w14:paraId="63BA8520" w14:textId="77777777" w:rsidR="00D532A4" w:rsidRDefault="00D532A4" w:rsidP="007274EF">
      <w:r>
        <w:rPr>
          <w:rFonts w:hint="eastAsia"/>
        </w:rPr>
        <w:t>陆三阴耸耸肩</w:t>
      </w:r>
      <w:r w:rsidR="007274EF">
        <w:rPr>
          <w:rFonts w:hint="eastAsia"/>
        </w:rPr>
        <w:t>，</w:t>
      </w:r>
      <w:r>
        <w:rPr>
          <w:rFonts w:hint="eastAsia"/>
        </w:rPr>
        <w:t>说道：“你看我一个连阮民币都没有的人会有阮民币？”</w:t>
      </w:r>
    </w:p>
    <w:p w14:paraId="0591FF02" w14:textId="77777777" w:rsidR="00A063E2" w:rsidRDefault="003E1EF3" w:rsidP="007274EF">
      <w:r>
        <w:rPr>
          <w:rFonts w:hint="eastAsia"/>
        </w:rPr>
        <w:t>阿漂哥当即沉下脸来，</w:t>
      </w:r>
      <w:r w:rsidR="00A063E2">
        <w:rPr>
          <w:rFonts w:hint="eastAsia"/>
        </w:rPr>
        <w:t>看着一脸穷逼样的陆三阴，眼中满是鄙夷，问</w:t>
      </w:r>
      <w:r w:rsidR="007274EF">
        <w:rPr>
          <w:rFonts w:hint="eastAsia"/>
        </w:rPr>
        <w:t>道：</w:t>
      </w:r>
      <w:r w:rsidR="00A063E2">
        <w:rPr>
          <w:rFonts w:hint="eastAsia"/>
        </w:rPr>
        <w:t>“你不会连这顿火锅的钱都没有吧？”</w:t>
      </w:r>
    </w:p>
    <w:p w14:paraId="4CF0B629" w14:textId="77777777" w:rsidR="00796234" w:rsidRDefault="00796234" w:rsidP="007274EF"/>
    <w:p w14:paraId="498912D8" w14:textId="77777777" w:rsidR="00E8131E" w:rsidRDefault="00E8131E" w:rsidP="00A26EE2">
      <w:pPr>
        <w:pStyle w:val="3"/>
      </w:pPr>
      <w:r>
        <w:rPr>
          <w:rFonts w:hint="eastAsia"/>
        </w:rPr>
        <w:lastRenderedPageBreak/>
        <w:t>第九章星座与鸡尾酒</w:t>
      </w:r>
    </w:p>
    <w:p w14:paraId="2AA4BB0B" w14:textId="77777777" w:rsidR="00996D46" w:rsidRDefault="00EE324D" w:rsidP="00996D46">
      <w:r>
        <w:rPr>
          <w:rFonts w:hint="eastAsia"/>
        </w:rPr>
        <w:t>还不等陆三阴搭话，宁溪接口</w:t>
      </w:r>
      <w:r w:rsidR="00996D46">
        <w:rPr>
          <w:rFonts w:hint="eastAsia"/>
        </w:rPr>
        <w:t>道：“</w:t>
      </w:r>
      <w:r>
        <w:rPr>
          <w:rFonts w:hint="eastAsia"/>
        </w:rPr>
        <w:t>还真让你说对了，我们是真没钱。</w:t>
      </w:r>
      <w:r w:rsidR="00996D46">
        <w:rPr>
          <w:rFonts w:hint="eastAsia"/>
        </w:rPr>
        <w:t>”</w:t>
      </w:r>
    </w:p>
    <w:p w14:paraId="0CA84EEB" w14:textId="77777777" w:rsidR="00EE324D" w:rsidRDefault="00EE324D" w:rsidP="00996D46">
      <w:r>
        <w:rPr>
          <w:rFonts w:hint="eastAsia"/>
        </w:rPr>
        <w:t>阿漂哥沉下脸来，问道：“想吃霸王餐？”</w:t>
      </w:r>
    </w:p>
    <w:p w14:paraId="2FE85082" w14:textId="77777777" w:rsidR="00EF17F0" w:rsidRDefault="00EF17F0" w:rsidP="00996D46">
      <w:r>
        <w:rPr>
          <w:rFonts w:hint="eastAsia"/>
        </w:rPr>
        <w:t>宁溪说道：“</w:t>
      </w:r>
      <w:r w:rsidR="00C55C71">
        <w:rPr>
          <w:rFonts w:hint="eastAsia"/>
        </w:rPr>
        <w:t>不不不，他可以做抵债的，</w:t>
      </w:r>
      <w:r w:rsidR="00CB030E">
        <w:rPr>
          <w:rFonts w:hint="eastAsia"/>
        </w:rPr>
        <w:t>请随便使唤他，因为他就</w:t>
      </w:r>
      <w:r>
        <w:rPr>
          <w:rFonts w:hint="eastAsia"/>
        </w:rPr>
        <w:t>是传说中的，马桶小王子，洗碗大巨星。”</w:t>
      </w:r>
    </w:p>
    <w:p w14:paraId="7E655B79" w14:textId="77777777" w:rsidR="00996D46" w:rsidRDefault="00996D46" w:rsidP="00996D46">
      <w:r>
        <w:rPr>
          <w:rFonts w:hint="eastAsia"/>
        </w:rPr>
        <w:t>陆三阴没差点跳起来，盯着宁溪说道：“喂，宁毒蛇能不能不要这么毒舌？”</w:t>
      </w:r>
      <w:r>
        <w:t xml:space="preserve"> </w:t>
      </w:r>
    </w:p>
    <w:p w14:paraId="11731F68" w14:textId="77777777" w:rsidR="00996D46" w:rsidRDefault="00996D46" w:rsidP="00996D46">
      <w:r>
        <w:rPr>
          <w:rFonts w:hint="eastAsia"/>
        </w:rPr>
        <w:t>阿漂哥一脸算我倒霉的样子，说道：“得了，留下来给两境知名客栈达人韩大老板洗碗吧！”</w:t>
      </w:r>
    </w:p>
    <w:p w14:paraId="0888825F" w14:textId="77777777" w:rsidR="00996D46" w:rsidRDefault="00996D46" w:rsidP="00996D46">
      <w:r>
        <w:rPr>
          <w:rFonts w:hint="eastAsia"/>
        </w:rPr>
        <w:t>陆三阴敲着桌子念叨着：“韩大老板，韩大老板，韩大……小姐。”</w:t>
      </w:r>
    </w:p>
    <w:p w14:paraId="77FE22B7" w14:textId="77777777" w:rsidR="00996D46" w:rsidRDefault="00996D46" w:rsidP="00996D46">
      <w:r>
        <w:rPr>
          <w:rFonts w:hint="eastAsia"/>
        </w:rPr>
        <w:t>苦思良久后，突然灵光一闪，看着阿漂哥问道：“韩大老板一个韩该不会和韩大小姐的韩是一个韩吧？”</w:t>
      </w:r>
    </w:p>
    <w:p w14:paraId="6B86CD20" w14:textId="77777777" w:rsidR="00996D46" w:rsidRDefault="00996D46" w:rsidP="00996D46">
      <w:r>
        <w:rPr>
          <w:rFonts w:hint="eastAsia"/>
        </w:rPr>
        <w:t>阿漂哥极为不不满，问道：“你是说韩家那个败家女？”</w:t>
      </w:r>
    </w:p>
    <w:p w14:paraId="2D782E33" w14:textId="77777777" w:rsidR="00996D46" w:rsidRDefault="00996D46" w:rsidP="00996D46">
      <w:r>
        <w:rPr>
          <w:rFonts w:hint="eastAsia"/>
        </w:rPr>
        <w:t>“原来你也知道她这外号啊！”</w:t>
      </w:r>
    </w:p>
    <w:p w14:paraId="769131D1" w14:textId="77777777" w:rsidR="00996D46" w:rsidRDefault="00996D46" w:rsidP="00996D46">
      <w:r>
        <w:rPr>
          <w:rFonts w:hint="eastAsia"/>
        </w:rPr>
        <w:t>陆三阴喜出望外，一幅相见恨晚的表情。</w:t>
      </w:r>
    </w:p>
    <w:p w14:paraId="3B311038" w14:textId="77777777" w:rsidR="00996D46" w:rsidRDefault="00996D46" w:rsidP="00996D46">
      <w:r>
        <w:rPr>
          <w:rFonts w:hint="eastAsia"/>
        </w:rPr>
        <w:t>“听是听说过，但那又怎么样？”</w:t>
      </w:r>
    </w:p>
    <w:p w14:paraId="64480065" w14:textId="77777777" w:rsidR="00996D46" w:rsidRDefault="00996D46" w:rsidP="00996D46">
      <w:r>
        <w:rPr>
          <w:rFonts w:hint="eastAsia"/>
        </w:rPr>
        <w:t>“依我和韩大小姐的关系，在这白吃白喝三五个月不是问题吧？”</w:t>
      </w:r>
    </w:p>
    <w:p w14:paraId="39440A8B" w14:textId="77777777" w:rsidR="00996D46" w:rsidRDefault="00996D46" w:rsidP="00996D46">
      <w:r>
        <w:rPr>
          <w:rFonts w:hint="eastAsia"/>
        </w:rPr>
        <w:t>阿漂哥幽幽说道：“当然没问题，不过就是断个三五只手而已。”</w:t>
      </w:r>
    </w:p>
    <w:p w14:paraId="025546E6" w14:textId="77777777" w:rsidR="00996D46" w:rsidRDefault="00996D46" w:rsidP="00996D46">
      <w:r>
        <w:rPr>
          <w:rFonts w:hint="eastAsia"/>
        </w:rPr>
        <w:t>陆三阴朝他嗅了嗅，说道：“你这人身上的铜臭怎么这么重呢？记账还不行吗？”</w:t>
      </w:r>
    </w:p>
    <w:p w14:paraId="1C8D9536" w14:textId="77777777" w:rsidR="00996D46" w:rsidRDefault="00996D46" w:rsidP="00996D46">
      <w:r>
        <w:rPr>
          <w:rFonts w:hint="eastAsia"/>
        </w:rPr>
        <w:t>阿漂哥盯着他问道：“问题是我怎么证明你和韩大小姐的关系？”</w:t>
      </w:r>
    </w:p>
    <w:p w14:paraId="7EA2002C" w14:textId="77777777" w:rsidR="00996D46" w:rsidRDefault="00996D46" w:rsidP="00996D46">
      <w:r>
        <w:rPr>
          <w:rFonts w:hint="eastAsia"/>
        </w:rPr>
        <w:t>宁溪停下筷子，举起手来，说道：“这个我可以保证。”</w:t>
      </w:r>
    </w:p>
    <w:p w14:paraId="27ED9ABC" w14:textId="77777777" w:rsidR="00996D46" w:rsidRDefault="00996D46" w:rsidP="00996D46">
      <w:r>
        <w:rPr>
          <w:rFonts w:hint="eastAsia"/>
        </w:rPr>
        <w:t>阿漂哥问道：“怎么讲？”</w:t>
      </w:r>
    </w:p>
    <w:p w14:paraId="6155F6C9" w14:textId="77777777" w:rsidR="00996D46" w:rsidRDefault="00996D46" w:rsidP="00996D46">
      <w:r>
        <w:rPr>
          <w:rFonts w:hint="eastAsia"/>
        </w:rPr>
        <w:t>宁溪喝了口水，说道：“三年前，他看到那位豪无人性的韩大小姐暴</w:t>
      </w:r>
      <w:r w:rsidR="009967C5">
        <w:rPr>
          <w:rFonts w:hint="eastAsia"/>
        </w:rPr>
        <w:t>出</w:t>
      </w:r>
      <w:r>
        <w:rPr>
          <w:rFonts w:hint="eastAsia"/>
        </w:rPr>
        <w:t>自己家有矿后，一向视金钱如陆三阴</w:t>
      </w:r>
      <w:r w:rsidR="00CD7C4B">
        <w:rPr>
          <w:rFonts w:hint="eastAsia"/>
        </w:rPr>
        <w:t>，</w:t>
      </w:r>
      <w:r>
        <w:rPr>
          <w:rFonts w:hint="eastAsia"/>
        </w:rPr>
        <w:t>立马就抱住了韩大小姐的大腿，从而结下了一段不结之解。”</w:t>
      </w:r>
    </w:p>
    <w:p w14:paraId="39E96AB7" w14:textId="77777777" w:rsidR="00996D46" w:rsidRDefault="00996D46" w:rsidP="00996D46">
      <w:r>
        <w:rPr>
          <w:rFonts w:hint="eastAsia"/>
        </w:rPr>
        <w:t>“胡说。”陆三阴义正辞严地斥责道：“还有下面污蔑我的时候，能不能把嘴上的油擦擦？”</w:t>
      </w:r>
      <w:r>
        <w:rPr>
          <w:rFonts w:hint="eastAsia"/>
        </w:rPr>
        <w:t xml:space="preserve"> </w:t>
      </w:r>
    </w:p>
    <w:p w14:paraId="4AAFC552" w14:textId="77777777" w:rsidR="00996D46" w:rsidRDefault="00996D46" w:rsidP="00996D46">
      <w:r>
        <w:rPr>
          <w:rFonts w:hint="eastAsia"/>
        </w:rPr>
        <w:t>宁溪擦掉嘴上的油，问道：“哪里胡说了？”</w:t>
      </w:r>
    </w:p>
    <w:p w14:paraId="5431C8A2" w14:textId="77777777" w:rsidR="00996D46" w:rsidRDefault="00996D46" w:rsidP="00996D46">
      <w:r>
        <w:rPr>
          <w:rFonts w:hint="eastAsia"/>
        </w:rPr>
        <w:t>陆三阴道：“我当时明明抱地是小腿。”</w:t>
      </w:r>
    </w:p>
    <w:p w14:paraId="14EAD3A2" w14:textId="77777777" w:rsidR="00996D46" w:rsidRDefault="00996D46" w:rsidP="00996D46">
      <w:r>
        <w:rPr>
          <w:rFonts w:hint="eastAsia"/>
        </w:rPr>
        <w:t>宁溪：……</w:t>
      </w:r>
    </w:p>
    <w:p w14:paraId="0FC5AD18" w14:textId="77777777" w:rsidR="00996D46" w:rsidRDefault="00996D46" w:rsidP="00996D46">
      <w:r>
        <w:rPr>
          <w:rFonts w:hint="eastAsia"/>
        </w:rPr>
        <w:t>就在宁溪无言以对的时候，阿漂哥已经经过精密的思考，说道：“看在你这么无耻的份上，我就暂且相信你了，不过为了规避风险，房租要翻倍。”</w:t>
      </w:r>
    </w:p>
    <w:p w14:paraId="2D8E30E2" w14:textId="77777777" w:rsidR="00996D46" w:rsidRDefault="00996D46" w:rsidP="00996D46">
      <w:r>
        <w:rPr>
          <w:rFonts w:hint="eastAsia"/>
        </w:rPr>
        <w:t>“你这也太不要脸了吧？”陆三阴站了进来，简直就想端起火锅倒到阿漂哥的身上。</w:t>
      </w:r>
    </w:p>
    <w:p w14:paraId="42F62CA9" w14:textId="77777777" w:rsidR="00996D46" w:rsidRDefault="00996D46" w:rsidP="00996D46">
      <w:r>
        <w:rPr>
          <w:rFonts w:hint="eastAsia"/>
        </w:rPr>
        <w:t>阿漂哥道：“既然你认识那么豪人无性的韩大小姐，还在乎这房价翻倍这点小钱？”</w:t>
      </w:r>
    </w:p>
    <w:p w14:paraId="791C3212" w14:textId="77777777" w:rsidR="00996D46" w:rsidRDefault="00996D46" w:rsidP="00996D46">
      <w:r>
        <w:rPr>
          <w:rFonts w:hint="eastAsia"/>
        </w:rPr>
        <w:t>陆三阴问道：“既然钱都是进韩家的腰包，你把房价翻倍又有什么意义？”</w:t>
      </w:r>
    </w:p>
    <w:p w14:paraId="49B9E535" w14:textId="77777777" w:rsidR="00996D46" w:rsidRDefault="00996D46" w:rsidP="00996D46">
      <w:r>
        <w:rPr>
          <w:rFonts w:hint="eastAsia"/>
        </w:rPr>
        <w:t>“意义在于，我把自己的钱借给你。”</w:t>
      </w:r>
    </w:p>
    <w:p w14:paraId="7B9B0814" w14:textId="77777777" w:rsidR="00996D46" w:rsidRDefault="00996D46" w:rsidP="00996D46">
      <w:r>
        <w:rPr>
          <w:rFonts w:hint="eastAsia"/>
        </w:rPr>
        <w:t>陆三阴终于明白了他的意思，他只要按正常的房价记账，就可以要吞掉相等的钱，不禁叫道：“奸商啊！”</w:t>
      </w:r>
    </w:p>
    <w:p w14:paraId="0591E1B4" w14:textId="77777777" w:rsidR="00996D46" w:rsidRDefault="00996D46" w:rsidP="00996D46">
      <w:r>
        <w:rPr>
          <w:rFonts w:hint="eastAsia"/>
        </w:rPr>
        <w:t>“这种话我听得很多了！”阿漂哥从怀中掏出账本，伸到陆三阴面前，说道：“看你这样子，应该是要住很久，所以借五万阮民币给你，到时候还十万阮民币，要是没有意见就签字吧，要是不愿意，立马滚去洗碗涮马桶，付清账目然后滚蛋。”</w:t>
      </w:r>
    </w:p>
    <w:p w14:paraId="488C6260" w14:textId="77777777" w:rsidR="00996D46" w:rsidRDefault="00996D46" w:rsidP="007274EF">
      <w:r>
        <w:rPr>
          <w:rFonts w:hint="eastAsia"/>
        </w:rPr>
        <w:t>宁溪坐到了他对面，歪头打量着一脸吃瘪的陆三阴，从左边歪到右边，又从右边歪回左边，问道：“陆大公子该不会让小女子我露宿街头吧？”</w:t>
      </w:r>
    </w:p>
    <w:p w14:paraId="4CA6C841" w14:textId="77777777" w:rsidR="005E60DD" w:rsidRDefault="00490E92" w:rsidP="007274EF">
      <w:r>
        <w:rPr>
          <w:rFonts w:hint="eastAsia"/>
        </w:rPr>
        <w:t>陆三阴无奈，只得恨恨地签字画押</w:t>
      </w:r>
      <w:r w:rsidR="00FF3193">
        <w:rPr>
          <w:rFonts w:hint="eastAsia"/>
        </w:rPr>
        <w:t>。</w:t>
      </w:r>
    </w:p>
    <w:p w14:paraId="355D351D" w14:textId="77777777" w:rsidR="00FF3193" w:rsidRDefault="007B4EC6" w:rsidP="007274EF">
      <w:r>
        <w:rPr>
          <w:rFonts w:hint="eastAsia"/>
        </w:rPr>
        <w:t>阿漂哥看着画完押的陆三阴，赶紧对飞羽说道：“</w:t>
      </w:r>
      <w:r w:rsidR="00717ED1">
        <w:rPr>
          <w:rFonts w:hint="eastAsia"/>
        </w:rPr>
        <w:t>飞羽，赶紧用最好的鸡尾酒伺候这位大爷和这位宁溪姑娘，我去给这位大爷找钱去。</w:t>
      </w:r>
      <w:r>
        <w:rPr>
          <w:rFonts w:hint="eastAsia"/>
        </w:rPr>
        <w:t>”</w:t>
      </w:r>
    </w:p>
    <w:p w14:paraId="53CB68A9" w14:textId="77777777" w:rsidR="007B4EC6" w:rsidRDefault="00877FEB" w:rsidP="007274EF">
      <w:r>
        <w:rPr>
          <w:rFonts w:hint="eastAsia"/>
        </w:rPr>
        <w:lastRenderedPageBreak/>
        <w:t>盛飞羽微微一笑，</w:t>
      </w:r>
      <w:r w:rsidR="004777E1">
        <w:rPr>
          <w:rFonts w:hint="eastAsia"/>
        </w:rPr>
        <w:t>拉了两张椅子放到柜台前，</w:t>
      </w:r>
      <w:r>
        <w:rPr>
          <w:rFonts w:hint="eastAsia"/>
        </w:rPr>
        <w:t>伸手作了个请的姿势，说道：“二位请。”</w:t>
      </w:r>
    </w:p>
    <w:p w14:paraId="3D7AEE0A" w14:textId="77777777" w:rsidR="00F72679" w:rsidRDefault="00F72679" w:rsidP="007274EF">
      <w:r>
        <w:rPr>
          <w:rFonts w:hint="eastAsia"/>
        </w:rPr>
        <w:t>没等两人反应过来，山贼小宝便站了起来，说道：“我也要喝飞羽姐姐的鸡尾酒。”</w:t>
      </w:r>
    </w:p>
    <w:p w14:paraId="300ADCE3" w14:textId="77777777" w:rsidR="00F72679" w:rsidRDefault="001209EB" w:rsidP="007274EF">
      <w:r>
        <w:rPr>
          <w:rFonts w:hint="eastAsia"/>
        </w:rPr>
        <w:t>阿漂哥一把他按下，说道：“你老大吩咐过了，不让你喝酒，所以，</w:t>
      </w:r>
      <w:r w:rsidR="00F72679">
        <w:rPr>
          <w:rFonts w:hint="eastAsia"/>
        </w:rPr>
        <w:t>好好吃你的火锅。”</w:t>
      </w:r>
    </w:p>
    <w:p w14:paraId="2BC8AF7B" w14:textId="77777777" w:rsidR="00F72679" w:rsidRDefault="00F72679" w:rsidP="007274EF">
      <w:r>
        <w:rPr>
          <w:rFonts w:hint="eastAsia"/>
        </w:rPr>
        <w:t>山贼小宝十分委屈地问道：“为虾米小宝不能喝鸡尾酒？”</w:t>
      </w:r>
    </w:p>
    <w:p w14:paraId="4D00D24E" w14:textId="77777777" w:rsidR="004777E1" w:rsidRDefault="00614A87" w:rsidP="007274EF">
      <w:r>
        <w:rPr>
          <w:rFonts w:hint="eastAsia"/>
        </w:rPr>
        <w:t>盛飞羽说道：“你再</w:t>
      </w:r>
      <w:r w:rsidR="004777E1">
        <w:rPr>
          <w:rFonts w:hint="eastAsia"/>
        </w:rPr>
        <w:t>说话，我把火锅也端走了。”</w:t>
      </w:r>
    </w:p>
    <w:p w14:paraId="3390E542" w14:textId="77777777" w:rsidR="007B4EC6" w:rsidRDefault="004777E1" w:rsidP="007274EF">
      <w:r>
        <w:rPr>
          <w:rFonts w:hint="eastAsia"/>
        </w:rPr>
        <w:t>山贼小宝义愤填膺，然后屈服，默默地吃火锅。</w:t>
      </w:r>
    </w:p>
    <w:p w14:paraId="58B7F688" w14:textId="77777777" w:rsidR="004777E1" w:rsidRPr="004777E1" w:rsidRDefault="00E53B2A" w:rsidP="007274EF">
      <w:r>
        <w:rPr>
          <w:rFonts w:hint="eastAsia"/>
        </w:rPr>
        <w:t>盛飞羽走进柜台内侧，取出各种器具，开始摆弄那些美酒。</w:t>
      </w:r>
    </w:p>
    <w:p w14:paraId="2479AC47" w14:textId="77777777" w:rsidR="007B4EC6" w:rsidRDefault="00E53B2A" w:rsidP="007274EF">
      <w:r>
        <w:rPr>
          <w:rFonts w:hint="eastAsia"/>
        </w:rPr>
        <w:t>陆三阴与宁溪坐到柜台前，看着她的动作，开始窃窃私语。</w:t>
      </w:r>
    </w:p>
    <w:p w14:paraId="6AD2F6B5" w14:textId="77777777" w:rsidR="00E53B2A" w:rsidRDefault="00E53B2A" w:rsidP="007274EF">
      <w:r>
        <w:rPr>
          <w:rFonts w:hint="eastAsia"/>
        </w:rPr>
        <w:t>宁溪凑到他耳边</w:t>
      </w:r>
      <w:r w:rsidR="00110E04">
        <w:rPr>
          <w:rFonts w:hint="eastAsia"/>
        </w:rPr>
        <w:t>，把他的头压到柜台之下，低声</w:t>
      </w:r>
      <w:r>
        <w:rPr>
          <w:rFonts w:hint="eastAsia"/>
        </w:rPr>
        <w:t>说道：“看她这些花花绿绿地玩艺，怎么感觉和那些炼金术士提取毒液一样啊！”</w:t>
      </w:r>
    </w:p>
    <w:p w14:paraId="3A4F7291" w14:textId="77777777" w:rsidR="00E53B2A" w:rsidRDefault="00E53B2A" w:rsidP="007274EF">
      <w:r>
        <w:rPr>
          <w:rFonts w:hint="eastAsia"/>
        </w:rPr>
        <w:t>陆三阴半信半疑，说道：“不会吧！”</w:t>
      </w:r>
    </w:p>
    <w:p w14:paraId="14EB0569" w14:textId="77777777" w:rsidR="00E53B2A" w:rsidRDefault="00E53B2A" w:rsidP="007274EF">
      <w:r>
        <w:rPr>
          <w:rFonts w:hint="eastAsia"/>
        </w:rPr>
        <w:t>宁溪说道：“那不然一会你先喝，喝不死你我再喝。”</w:t>
      </w:r>
    </w:p>
    <w:p w14:paraId="173B53BB" w14:textId="77777777" w:rsidR="007A3829" w:rsidRDefault="00BD0760" w:rsidP="007274EF">
      <w:r>
        <w:rPr>
          <w:rFonts w:hint="eastAsia"/>
        </w:rPr>
        <w:t>陆三阴很是白目地瞟了她一眼，心想你当我是小白鼠啊！</w:t>
      </w:r>
    </w:p>
    <w:p w14:paraId="5A07E474" w14:textId="77777777" w:rsidR="00110E04" w:rsidRDefault="00110E04" w:rsidP="007274EF">
      <w:r>
        <w:rPr>
          <w:rFonts w:hint="eastAsia"/>
        </w:rPr>
        <w:t>两人在柜台下私语的时候，盛飞羽已经调好了酒，放到柜台上。</w:t>
      </w:r>
    </w:p>
    <w:p w14:paraId="7BD426D4" w14:textId="77777777" w:rsidR="00EA0EC5" w:rsidRDefault="00110E04" w:rsidP="007274EF">
      <w:r>
        <w:rPr>
          <w:rFonts w:hint="eastAsia"/>
        </w:rPr>
        <w:t>“好了，二位请用。”</w:t>
      </w:r>
    </w:p>
    <w:p w14:paraId="14E29A6A" w14:textId="77777777" w:rsidR="00110E04" w:rsidRDefault="00110E04" w:rsidP="007274EF">
      <w:r>
        <w:rPr>
          <w:rFonts w:hint="eastAsia"/>
        </w:rPr>
        <w:t>陆三阴与宁溪缓缓立起来，正襟危坐，打量了几两杯酒一眼，只见</w:t>
      </w:r>
      <w:r w:rsidR="00EA0EC5">
        <w:rPr>
          <w:rFonts w:hint="eastAsia"/>
        </w:rPr>
        <w:t>两个形状不同的玻璃杯呈着两杯颜色各异的酒放到两人身前。</w:t>
      </w:r>
    </w:p>
    <w:p w14:paraId="544A90AD" w14:textId="77777777" w:rsidR="00EA0EC5" w:rsidRDefault="00EA0EC5" w:rsidP="007274EF">
      <w:r>
        <w:rPr>
          <w:rFonts w:hint="eastAsia"/>
        </w:rPr>
        <w:t>宁溪身前那一杯，杯子圆长，透明色，呈棕稠色，看起来有点像蜂蜜的黏稠，混有少量柠檬汁，杯角夹着一片柠檬片。</w:t>
      </w:r>
    </w:p>
    <w:p w14:paraId="4B9D1137" w14:textId="77777777" w:rsidR="00EA0EC5" w:rsidRDefault="00EA0EC5" w:rsidP="007274EF">
      <w:r>
        <w:rPr>
          <w:rFonts w:hint="eastAsia"/>
        </w:rPr>
        <w:t>陆三阴身前那一杯，杯子宽而短，呈暗红色，杯中有少量冰块，沉在水中的冰块暗红而晶亮，与浮在酒上的无色通透的冰块形成鲜明对比，给人一种诡异的感觉。</w:t>
      </w:r>
    </w:p>
    <w:p w14:paraId="63AA590C" w14:textId="77777777" w:rsidR="003C37A0" w:rsidRDefault="00EA0EC5" w:rsidP="00EA0EC5">
      <w:r>
        <w:rPr>
          <w:rFonts w:hint="eastAsia"/>
        </w:rPr>
        <w:t>宁溪</w:t>
      </w:r>
      <w:r w:rsidR="00717ED1">
        <w:rPr>
          <w:rFonts w:hint="eastAsia"/>
        </w:rPr>
        <w:t>左右打量了一会两杯酒，心想这是什么鬼东西，有没有毒，万一毒死本姑娘怎么办？</w:t>
      </w:r>
    </w:p>
    <w:p w14:paraId="19271B0C" w14:textId="77777777" w:rsidR="00EA0EC5" w:rsidRPr="00110E04" w:rsidRDefault="00717ED1" w:rsidP="00EA0EC5">
      <w:r>
        <w:rPr>
          <w:rFonts w:hint="eastAsia"/>
        </w:rPr>
        <w:t>她</w:t>
      </w:r>
      <w:r w:rsidR="00EA0EC5">
        <w:rPr>
          <w:rFonts w:hint="eastAsia"/>
        </w:rPr>
        <w:t>朝陆三阴使了个眼色，意思是你先上。</w:t>
      </w:r>
    </w:p>
    <w:p w14:paraId="0C454E3D" w14:textId="77777777" w:rsidR="00EA0EC5" w:rsidRDefault="00717ED1" w:rsidP="007274EF">
      <w:r>
        <w:rPr>
          <w:rFonts w:hint="eastAsia"/>
        </w:rPr>
        <w:t>陆三阴心里也有些忐忑，</w:t>
      </w:r>
      <w:r w:rsidR="007E2211">
        <w:rPr>
          <w:rFonts w:hint="eastAsia"/>
        </w:rPr>
        <w:t>但又不好表现得太明显，决定先问清楚，咳嗽两声，问道：“飞羽姑娘，这两杯酒怎么不一样啊？”</w:t>
      </w:r>
    </w:p>
    <w:p w14:paraId="59D73A73" w14:textId="77777777" w:rsidR="007E2211" w:rsidRDefault="007E2211" w:rsidP="007274EF">
      <w:r>
        <w:rPr>
          <w:rFonts w:hint="eastAsia"/>
        </w:rPr>
        <w:t>宁溪附和道：“是啊，为什么我这杯看起来这么黏稠，而他的暗红剔透，我要跟他换。”</w:t>
      </w:r>
    </w:p>
    <w:p w14:paraId="30EA21C6" w14:textId="77777777" w:rsidR="007E2211" w:rsidRDefault="007E2211" w:rsidP="007274EF">
      <w:r>
        <w:rPr>
          <w:rFonts w:hint="eastAsia"/>
        </w:rPr>
        <w:t>盛飞羽微微一笑，解释道：“星座和鸡尾酒的喝法，这可是有讲究的，换不得。”</w:t>
      </w:r>
    </w:p>
    <w:p w14:paraId="211E7429" w14:textId="77777777" w:rsidR="007E2211" w:rsidRDefault="007E2211" w:rsidP="007274EF">
      <w:r>
        <w:rPr>
          <w:rFonts w:hint="eastAsia"/>
        </w:rPr>
        <w:t>陆三阴提着杯晃了晃，问道：“这玩艺怎么个讲究法？”</w:t>
      </w:r>
    </w:p>
    <w:p w14:paraId="285B0A75" w14:textId="77777777" w:rsidR="007E2211" w:rsidRDefault="007E2211" w:rsidP="007274EF">
      <w:r>
        <w:rPr>
          <w:rFonts w:hint="eastAsia"/>
        </w:rPr>
        <w:t>盛飞羽在这里调酒，对于这些问题已经司空见惯，耐心地</w:t>
      </w:r>
      <w:r w:rsidR="00616DD3">
        <w:rPr>
          <w:rFonts w:hint="eastAsia"/>
        </w:rPr>
        <w:t>解释</w:t>
      </w:r>
      <w:r>
        <w:rPr>
          <w:rFonts w:hint="eastAsia"/>
        </w:rPr>
        <w:t>说道：“这杯酒叫堕落天使，是</w:t>
      </w:r>
      <w:r w:rsidRPr="007E2211">
        <w:t>在杯子中放入</w:t>
      </w:r>
      <w:r>
        <w:t>冰块，倒入伏特加酒，在缓慢倒入咖啡糖浆或咖啡力娇酒，搅拌均匀</w:t>
      </w:r>
      <w:r>
        <w:rPr>
          <w:rFonts w:hint="eastAsia"/>
        </w:rPr>
        <w:t>而调成</w:t>
      </w:r>
      <w:r w:rsidRPr="007E2211">
        <w:t>。</w:t>
      </w:r>
      <w:r>
        <w:rPr>
          <w:rFonts w:hint="eastAsia"/>
        </w:rPr>
        <w:t>”</w:t>
      </w:r>
    </w:p>
    <w:p w14:paraId="47AD01DF" w14:textId="77777777" w:rsidR="003C37A0" w:rsidRPr="00717ED1" w:rsidRDefault="003C37A0" w:rsidP="007274EF">
      <w:r>
        <w:rPr>
          <w:rFonts w:hint="eastAsia"/>
        </w:rPr>
        <w:t>“</w:t>
      </w:r>
      <w:r w:rsidRPr="007E2211">
        <w:t>这款</w:t>
      </w:r>
      <w:r>
        <w:rPr>
          <w:rFonts w:hint="eastAsia"/>
        </w:rPr>
        <w:t>酒</w:t>
      </w:r>
      <w:r>
        <w:t>结合天使和魔鬼的化身，</w:t>
      </w:r>
      <w:r>
        <w:rPr>
          <w:rFonts w:hint="eastAsia"/>
        </w:rPr>
        <w:t>酒色半暗半红，相互交织，看似有界限却又看不出界限，正寓意着</w:t>
      </w:r>
      <w:r w:rsidRPr="007E2211">
        <w:t>双子座</w:t>
      </w:r>
      <w:r>
        <w:rPr>
          <w:rFonts w:hint="eastAsia"/>
        </w:rPr>
        <w:t>相互交织的</w:t>
      </w:r>
      <w:r w:rsidRPr="007E2211">
        <w:t>双面性格，</w:t>
      </w:r>
      <w:r>
        <w:rPr>
          <w:rFonts w:hint="eastAsia"/>
        </w:rPr>
        <w:t>看似分得清彼此，实则分不出彼此，如同一个堕落的天使，分不自自己是天使，还是魔鬼，正是符合你的一款酒。”</w:t>
      </w:r>
    </w:p>
    <w:p w14:paraId="532D99E8" w14:textId="77777777" w:rsidR="00110E04" w:rsidRDefault="00616DD3" w:rsidP="007274EF">
      <w:r>
        <w:rPr>
          <w:rFonts w:hint="eastAsia"/>
        </w:rPr>
        <w:t>她在说这番话时，陆三阴不轻摇晃着酒杯，但听到最后，陆三阴的手已经僵住了，人也陷入沉默之中。</w:t>
      </w:r>
    </w:p>
    <w:p w14:paraId="17764794" w14:textId="77777777" w:rsidR="008A2B3F" w:rsidRDefault="00871680" w:rsidP="007274EF">
      <w:r>
        <w:rPr>
          <w:rFonts w:hint="eastAsia"/>
        </w:rPr>
        <w:t>宁溪听着则是十分佩服，她</w:t>
      </w:r>
      <w:r w:rsidR="008A2B3F">
        <w:rPr>
          <w:rFonts w:hint="eastAsia"/>
        </w:rPr>
        <w:t>去过一些部落，听说过两境之外，有星相之说，她看着盛飞羽，问道：“</w:t>
      </w:r>
      <w:r w:rsidR="00A777EA">
        <w:rPr>
          <w:rFonts w:hint="eastAsia"/>
        </w:rPr>
        <w:t>那这和陆三阴的星相有什么关系？</w:t>
      </w:r>
      <w:r w:rsidR="008A2B3F">
        <w:rPr>
          <w:rFonts w:hint="eastAsia"/>
        </w:rPr>
        <w:t>”</w:t>
      </w:r>
    </w:p>
    <w:p w14:paraId="2FA4BAA1" w14:textId="77777777" w:rsidR="00A777EA" w:rsidRPr="00A777EA" w:rsidRDefault="00A777EA" w:rsidP="00A777EA">
      <w:r>
        <w:rPr>
          <w:rFonts w:hint="eastAsia"/>
        </w:rPr>
        <w:t>盛飞羽说道：“陆三阴，双子座，具有复杂的</w:t>
      </w:r>
      <w:r>
        <w:t>双</w:t>
      </w:r>
      <w:r>
        <w:rPr>
          <w:rFonts w:hint="eastAsia"/>
        </w:rPr>
        <w:t>面</w:t>
      </w:r>
      <w:r w:rsidRPr="00A777EA">
        <w:t>人格，</w:t>
      </w:r>
      <w:r>
        <w:rPr>
          <w:rFonts w:hint="eastAsia"/>
        </w:rPr>
        <w:t>所以</w:t>
      </w:r>
      <w:r w:rsidRPr="00A777EA">
        <w:t>性格较</w:t>
      </w:r>
      <w:r>
        <w:rPr>
          <w:rFonts w:hint="eastAsia"/>
        </w:rPr>
        <w:t>为</w:t>
      </w:r>
      <w:r w:rsidRPr="00A777EA">
        <w:t>极端，</w:t>
      </w:r>
      <w:r>
        <w:rPr>
          <w:rFonts w:hint="eastAsia"/>
        </w:rPr>
        <w:t>有时开朗，</w:t>
      </w:r>
      <w:r w:rsidRPr="00A777EA">
        <w:t>有</w:t>
      </w:r>
      <w:r>
        <w:rPr>
          <w:rFonts w:hint="eastAsia"/>
        </w:rPr>
        <w:t>时</w:t>
      </w:r>
      <w:r w:rsidRPr="00A777EA">
        <w:t>轻微自闭</w:t>
      </w:r>
      <w:r>
        <w:rPr>
          <w:rFonts w:hint="eastAsia"/>
        </w:rPr>
        <w:t>，天生带着一种神秘感，且具有极强的洞察力，是个绝佳的演技派</w:t>
      </w:r>
      <w:r w:rsidRPr="00A777EA">
        <w:t>。</w:t>
      </w:r>
      <w:r>
        <w:rPr>
          <w:rFonts w:hint="eastAsia"/>
        </w:rPr>
        <w:t>看似</w:t>
      </w:r>
      <w:r>
        <w:t>很花心，</w:t>
      </w:r>
      <w:r w:rsidRPr="00A777EA">
        <w:t>实</w:t>
      </w:r>
      <w:r>
        <w:rPr>
          <w:rFonts w:hint="eastAsia"/>
        </w:rPr>
        <w:t>则</w:t>
      </w:r>
      <w:r w:rsidRPr="00A777EA">
        <w:t>深情，</w:t>
      </w:r>
      <w:r>
        <w:rPr>
          <w:rFonts w:hint="eastAsia"/>
        </w:rPr>
        <w:t>所以说如果有一天他死了，死法一种是被情人围攻致死。”</w:t>
      </w:r>
    </w:p>
    <w:p w14:paraId="5D987F5D" w14:textId="77777777" w:rsidR="00A777EA" w:rsidRDefault="00A777EA" w:rsidP="007274EF">
      <w:r>
        <w:rPr>
          <w:rFonts w:hint="eastAsia"/>
        </w:rPr>
        <w:t>宁溪对她前面的话半信半疑，但听到最后一句时，立时大笑起来，拍着桌子，</w:t>
      </w:r>
      <w:r w:rsidR="00494238">
        <w:rPr>
          <w:rFonts w:hint="eastAsia"/>
        </w:rPr>
        <w:t>甚至以头抢桌子，</w:t>
      </w:r>
      <w:r>
        <w:rPr>
          <w:rFonts w:hint="eastAsia"/>
        </w:rPr>
        <w:t>笑得前养后合，说道：“对对对，这家伙</w:t>
      </w:r>
      <w:r w:rsidR="00E81EDF">
        <w:rPr>
          <w:rFonts w:hint="eastAsia"/>
        </w:rPr>
        <w:t>一定有天会被情人围攻致死……笑死了我，围攻致死，哈哈哈……</w:t>
      </w:r>
      <w:r>
        <w:rPr>
          <w:rFonts w:hint="eastAsia"/>
        </w:rPr>
        <w:t>”</w:t>
      </w:r>
    </w:p>
    <w:p w14:paraId="3E5AFA90" w14:textId="77777777" w:rsidR="00494238" w:rsidRDefault="00494238" w:rsidP="007274EF">
      <w:r>
        <w:rPr>
          <w:rFonts w:hint="eastAsia"/>
        </w:rPr>
        <w:t>陆三阴被宁溪这么一闹，恍过神来，</w:t>
      </w:r>
      <w:r w:rsidR="00346F16">
        <w:rPr>
          <w:rFonts w:hint="eastAsia"/>
        </w:rPr>
        <w:t>很是鄙视地看了宁溪一眼，</w:t>
      </w:r>
      <w:r>
        <w:rPr>
          <w:rFonts w:hint="eastAsia"/>
        </w:rPr>
        <w:t>然后按住那因宁溪的拍打而</w:t>
      </w:r>
      <w:r>
        <w:rPr>
          <w:rFonts w:hint="eastAsia"/>
        </w:rPr>
        <w:lastRenderedPageBreak/>
        <w:t>有些颤抖的酒杯，问盛飞羽道：“那</w:t>
      </w:r>
      <w:r w:rsidR="00EB221B">
        <w:rPr>
          <w:rFonts w:hint="eastAsia"/>
        </w:rPr>
        <w:t>这杯酒又有什么寓意</w:t>
      </w:r>
      <w:r>
        <w:rPr>
          <w:rFonts w:hint="eastAsia"/>
        </w:rPr>
        <w:t>？”</w:t>
      </w:r>
    </w:p>
    <w:p w14:paraId="434B2FBE" w14:textId="77777777" w:rsidR="00F757BB" w:rsidRDefault="00F757BB" w:rsidP="007274EF">
      <w:r>
        <w:rPr>
          <w:rFonts w:hint="eastAsia"/>
        </w:rPr>
        <w:t>盛飞羽说道：“这叫</w:t>
      </w:r>
      <w:r w:rsidRPr="00F757BB">
        <w:t>长岛冰茶金酒，</w:t>
      </w:r>
      <w:r>
        <w:rPr>
          <w:rFonts w:hint="eastAsia"/>
        </w:rPr>
        <w:t>是将</w:t>
      </w:r>
      <w:r w:rsidRPr="00F757BB">
        <w:t>伏特加，郎母酒，龙舌兰酒，</w:t>
      </w:r>
      <w:r>
        <w:t>白香橙，混合柠檬汁，可乐．长岛冰茶是以多种基酒调制而成的鸡尾酒</w:t>
      </w:r>
      <w:r>
        <w:rPr>
          <w:rFonts w:hint="eastAsia"/>
        </w:rPr>
        <w:t>。”</w:t>
      </w:r>
    </w:p>
    <w:p w14:paraId="3673662A" w14:textId="77777777" w:rsidR="00E16134" w:rsidRDefault="00E16134" w:rsidP="007274EF">
      <w:r>
        <w:rPr>
          <w:rFonts w:hint="eastAsia"/>
        </w:rPr>
        <w:t>“</w:t>
      </w:r>
      <w:r w:rsidRPr="00F757BB">
        <w:t>虽然名字里带茶，其实这款酒度数很高。这就好像是蝎子，外表温驯却在不经意间咬你一口。从颜色开始就在伪装，其实内心火热，这是</w:t>
      </w:r>
      <w:r>
        <w:rPr>
          <w:rFonts w:hint="eastAsia"/>
        </w:rPr>
        <w:t>身为</w:t>
      </w:r>
      <w:r w:rsidRPr="00F757BB">
        <w:t>天蝎座的</w:t>
      </w:r>
      <w:r>
        <w:rPr>
          <w:rFonts w:hint="eastAsia"/>
        </w:rPr>
        <w:t>宁溪姑娘的</w:t>
      </w:r>
      <w:r w:rsidRPr="00F757BB">
        <w:t>写照。</w:t>
      </w:r>
      <w:r>
        <w:rPr>
          <w:rFonts w:hint="eastAsia"/>
        </w:rPr>
        <w:t>”</w:t>
      </w:r>
    </w:p>
    <w:p w14:paraId="04232072" w14:textId="77777777" w:rsidR="002A5F71" w:rsidRDefault="002A5F71" w:rsidP="007274EF">
      <w:r>
        <w:rPr>
          <w:rFonts w:hint="eastAsia"/>
        </w:rPr>
        <w:t>陆三阴问道：“这和天蝎座又有啥关系？”</w:t>
      </w:r>
    </w:p>
    <w:p w14:paraId="52A057F5" w14:textId="77777777" w:rsidR="00210882" w:rsidRDefault="00210882" w:rsidP="007274EF">
      <w:r>
        <w:rPr>
          <w:rFonts w:hint="eastAsia"/>
        </w:rPr>
        <w:t>盛飞羽说道：“</w:t>
      </w:r>
      <w:r w:rsidRPr="00210882">
        <w:t>天蝎座精力旺盛极强，对于生活很有目标，不达到目的誓不罢休，复仇心理重，记仇会让自己不顾一切报复曾经伤害过你的人。</w:t>
      </w:r>
      <w:r>
        <w:t>天蝎女的自我保护意识很强，不容易接近</w:t>
      </w:r>
      <w:r>
        <w:rPr>
          <w:rFonts w:hint="eastAsia"/>
        </w:rPr>
        <w:t>，所以虽然外表文</w:t>
      </w:r>
      <w:r w:rsidR="00A2084A">
        <w:rPr>
          <w:rFonts w:hint="eastAsia"/>
        </w:rPr>
        <w:t>静，实则舌若毒蛇。</w:t>
      </w:r>
      <w:r>
        <w:rPr>
          <w:rFonts w:hint="eastAsia"/>
        </w:rPr>
        <w:t>”</w:t>
      </w:r>
    </w:p>
    <w:p w14:paraId="6C5B21BA" w14:textId="77777777" w:rsidR="00C715AA" w:rsidRDefault="00C715AA" w:rsidP="007274EF">
      <w:r>
        <w:rPr>
          <w:rFonts w:hint="eastAsia"/>
        </w:rPr>
        <w:t>“死法呢？”</w:t>
      </w:r>
      <w:r w:rsidRPr="00C715AA">
        <w:rPr>
          <w:rFonts w:hint="eastAsia"/>
        </w:rPr>
        <w:t xml:space="preserve"> </w:t>
      </w:r>
      <w:r>
        <w:rPr>
          <w:rFonts w:hint="eastAsia"/>
        </w:rPr>
        <w:t>陆三阴心心念念，誓报宁溪的嘲笑之仇。</w:t>
      </w:r>
    </w:p>
    <w:p w14:paraId="7F29C099" w14:textId="77777777" w:rsidR="00C715AA" w:rsidRDefault="00A2084A" w:rsidP="007274EF">
      <w:r>
        <w:rPr>
          <w:rFonts w:hint="eastAsia"/>
        </w:rPr>
        <w:t>盛飞羽想了想，说道：</w:t>
      </w:r>
      <w:r w:rsidR="00C715AA">
        <w:rPr>
          <w:rFonts w:hint="eastAsia"/>
        </w:rPr>
        <w:t>“</w:t>
      </w:r>
      <w:r>
        <w:rPr>
          <w:rFonts w:hint="eastAsia"/>
        </w:rPr>
        <w:t>因为需要毒舌来驱使别人远离自己，从而自我保护。</w:t>
      </w:r>
      <w:r w:rsidR="00C715AA">
        <w:rPr>
          <w:rFonts w:hint="eastAsia"/>
        </w:rPr>
        <w:t>所以其死法是，因为吐槽而被唾沫淹死。”</w:t>
      </w:r>
    </w:p>
    <w:p w14:paraId="7FCE9A4D" w14:textId="77777777" w:rsidR="0084617F" w:rsidRDefault="0084617F" w:rsidP="007274EF">
      <w:r>
        <w:rPr>
          <w:rFonts w:hint="eastAsia"/>
        </w:rPr>
        <w:t>陆三阴想想宁溪这吐槽特质，越起越在理，不禁对飞羽姑娘多了几分崇敬，端起酒杯喝了口气，问道：“你是怎么知道我是双子座，她是天蝎座的？”</w:t>
      </w:r>
    </w:p>
    <w:p w14:paraId="34026B64" w14:textId="77777777" w:rsidR="00C822FF" w:rsidRDefault="00C822FF" w:rsidP="007274EF">
      <w:r>
        <w:rPr>
          <w:rFonts w:hint="eastAsia"/>
        </w:rPr>
        <w:t>盛飞羽诡异一笑，说道：“因为我</w:t>
      </w:r>
      <w:r w:rsidR="009B49AA">
        <w:rPr>
          <w:rFonts w:hint="eastAsia"/>
        </w:rPr>
        <w:t>不止是调酒师，还是占星师哦</w:t>
      </w:r>
      <w:r>
        <w:rPr>
          <w:rFonts w:hint="eastAsia"/>
        </w:rPr>
        <w:t>！”</w:t>
      </w:r>
    </w:p>
    <w:p w14:paraId="5BDEB910" w14:textId="77777777" w:rsidR="00D57E45" w:rsidRDefault="00D57E45" w:rsidP="007274EF">
      <w:r>
        <w:rPr>
          <w:rFonts w:hint="eastAsia"/>
        </w:rPr>
        <w:t>宁溪泯了口长岛冰茶，满是不屑，说道：“</w:t>
      </w:r>
      <w:r w:rsidR="00F7314C">
        <w:rPr>
          <w:rFonts w:hint="eastAsia"/>
        </w:rPr>
        <w:t>我才不信勒，你是猜的吧。</w:t>
      </w:r>
      <w:r>
        <w:rPr>
          <w:rFonts w:hint="eastAsia"/>
        </w:rPr>
        <w:t>”</w:t>
      </w:r>
    </w:p>
    <w:p w14:paraId="0A6E7D92" w14:textId="77777777" w:rsidR="00F7314C" w:rsidRDefault="00F7314C" w:rsidP="007274EF">
      <w:r>
        <w:rPr>
          <w:rFonts w:hint="eastAsia"/>
        </w:rPr>
        <w:t>盛飞羽看着她尖锐的眼神，解释道：“说起来你可能不信，我一看到某个人，大概就能猜出他性格，出生范围。”</w:t>
      </w:r>
    </w:p>
    <w:p w14:paraId="4BD40CF3" w14:textId="77777777" w:rsidR="00F7314C" w:rsidRDefault="00F7314C" w:rsidP="007274EF">
      <w:r>
        <w:rPr>
          <w:rFonts w:hint="eastAsia"/>
        </w:rPr>
        <w:t>宁溪问道：“那你猜测我的依据是啥？”</w:t>
      </w:r>
    </w:p>
    <w:p w14:paraId="2101A7FC" w14:textId="77777777" w:rsidR="00E53B2A" w:rsidRPr="00A777EA" w:rsidRDefault="00F7314C" w:rsidP="007274EF">
      <w:r>
        <w:rPr>
          <w:rFonts w:hint="eastAsia"/>
        </w:rPr>
        <w:t>盛飞羽本想说是一种本能的感觉，但她肯定不会接受，于是认真想了想，说道：“</w:t>
      </w:r>
      <w:r w:rsidR="00B502AB">
        <w:rPr>
          <w:rFonts w:hint="eastAsia"/>
        </w:rPr>
        <w:t>因为你</w:t>
      </w:r>
      <w:r w:rsidRPr="00F7314C">
        <w:t>没有胸，但是脾气很凶！</w:t>
      </w:r>
      <w:r>
        <w:rPr>
          <w:rFonts w:hint="eastAsia"/>
        </w:rPr>
        <w:t>”</w:t>
      </w:r>
    </w:p>
    <w:p w14:paraId="579642FD" w14:textId="77777777" w:rsidR="00B502AB" w:rsidRDefault="00B502AB" w:rsidP="007274EF">
      <w:r>
        <w:rPr>
          <w:rFonts w:hint="eastAsia"/>
        </w:rPr>
        <w:t>陆三阴正在喝酒，险些把嘴里的酒</w:t>
      </w:r>
      <w:r w:rsidRPr="00B502AB">
        <w:rPr>
          <w:rFonts w:hint="eastAsia"/>
        </w:rPr>
        <w:t>水喷</w:t>
      </w:r>
      <w:r>
        <w:rPr>
          <w:rFonts w:hint="eastAsia"/>
        </w:rPr>
        <w:t>了</w:t>
      </w:r>
      <w:r w:rsidRPr="00B502AB">
        <w:rPr>
          <w:rFonts w:hint="eastAsia"/>
        </w:rPr>
        <w:t>出来，</w:t>
      </w:r>
      <w:r>
        <w:rPr>
          <w:rFonts w:hint="eastAsia"/>
        </w:rPr>
        <w:t>好不容易把那口酒咽了下去，然后拍着柜台大笑起来，还不时以头抢桌子</w:t>
      </w:r>
      <w:r w:rsidR="00BD5EDA">
        <w:rPr>
          <w:rFonts w:hint="eastAsia"/>
        </w:rPr>
        <w:t>简直就是宁溪刚才的另一个版本</w:t>
      </w:r>
      <w:r>
        <w:rPr>
          <w:rFonts w:hint="eastAsia"/>
        </w:rPr>
        <w:t>。</w:t>
      </w:r>
    </w:p>
    <w:p w14:paraId="3A94D8F3" w14:textId="77777777" w:rsidR="00EF17BE" w:rsidRDefault="00EF17BE" w:rsidP="007274EF">
      <w:r>
        <w:rPr>
          <w:rFonts w:hint="eastAsia"/>
        </w:rPr>
        <w:t>忽然间他停了下来，因为他感知了空气中诡谲的气氛，于是偷偷看了宁溪一眼，看到她眼中闪起了杀人的光。</w:t>
      </w:r>
    </w:p>
    <w:p w14:paraId="7B53B179" w14:textId="77777777" w:rsidR="002A002B" w:rsidRDefault="002A002B" w:rsidP="007274EF">
      <w:r>
        <w:rPr>
          <w:rFonts w:hint="eastAsia"/>
        </w:rPr>
        <w:t>那目光只扫了他一眼，便让他有些不寒而栗，于是他默默地闭上了嘴。</w:t>
      </w:r>
    </w:p>
    <w:p w14:paraId="54CC6EEF" w14:textId="77777777" w:rsidR="008D487E" w:rsidRDefault="002A002B" w:rsidP="007274EF">
      <w:r>
        <w:rPr>
          <w:rFonts w:hint="eastAsia"/>
        </w:rPr>
        <w:t>空气变得有些沉默，</w:t>
      </w:r>
      <w:r w:rsidR="00093C53">
        <w:rPr>
          <w:rFonts w:hint="eastAsia"/>
        </w:rPr>
        <w:t>宁溪</w:t>
      </w:r>
      <w:r w:rsidR="008D487E">
        <w:rPr>
          <w:rFonts w:hint="eastAsia"/>
        </w:rPr>
        <w:t>看着盛飞羽，</w:t>
      </w:r>
      <w:r w:rsidR="00093C53">
        <w:rPr>
          <w:rFonts w:hint="eastAsia"/>
        </w:rPr>
        <w:t>没有说话，</w:t>
      </w:r>
    </w:p>
    <w:p w14:paraId="41C8A9F4" w14:textId="77777777" w:rsidR="002A002B" w:rsidRDefault="008D487E" w:rsidP="007274EF">
      <w:r>
        <w:rPr>
          <w:rFonts w:hint="eastAsia"/>
        </w:rPr>
        <w:t>盛飞羽显得有些紧张，不知道做错了什么，又不知道如何做</w:t>
      </w:r>
      <w:r w:rsidR="00A417F4">
        <w:rPr>
          <w:rFonts w:hint="eastAsia"/>
        </w:rPr>
        <w:t>。</w:t>
      </w:r>
    </w:p>
    <w:p w14:paraId="4A2CDB65" w14:textId="77777777" w:rsidR="00F36F66" w:rsidRDefault="00F36F66" w:rsidP="007274EF">
      <w:r>
        <w:rPr>
          <w:rFonts w:hint="eastAsia"/>
        </w:rPr>
        <w:t>这时候，阿漂哥回来了，看到现场气氛有些紧逼，心想一定又是飞羽不懂两境的习俗，无意间触怒了宁溪，赶紧解围。</w:t>
      </w:r>
    </w:p>
    <w:p w14:paraId="35E97ECB" w14:textId="77777777" w:rsidR="00B502AB" w:rsidRDefault="005B36A5" w:rsidP="007274EF">
      <w:r>
        <w:rPr>
          <w:rFonts w:hint="eastAsia"/>
        </w:rPr>
        <w:t>他盯着盛飞羽，义正辞严地指责道：</w:t>
      </w:r>
      <w:r w:rsidR="00AC4782">
        <w:rPr>
          <w:rFonts w:hint="eastAsia"/>
        </w:rPr>
        <w:t>“我说飞羽呀，跟你说了多少次了，不懂两境的习俗就</w:t>
      </w:r>
      <w:r w:rsidR="001C7AC2">
        <w:rPr>
          <w:rFonts w:hint="eastAsia"/>
        </w:rPr>
        <w:t>不要乱说话，就算知道人家的缺点，你也不能当这么多人的面说出来啊……</w:t>
      </w:r>
      <w:r w:rsidR="00AC4782">
        <w:rPr>
          <w:rFonts w:hint="eastAsia"/>
        </w:rPr>
        <w:t>”</w:t>
      </w:r>
    </w:p>
    <w:p w14:paraId="59B20810" w14:textId="77777777" w:rsidR="001C7AC2" w:rsidRDefault="001C7AC2" w:rsidP="007274EF">
      <w:r>
        <w:rPr>
          <w:rFonts w:hint="eastAsia"/>
        </w:rPr>
        <w:t>陆三阴这次没忍住，一口酒直接喷到了阿漂哥脸上。</w:t>
      </w:r>
    </w:p>
    <w:p w14:paraId="1DEC313F" w14:textId="77777777" w:rsidR="002D77BE" w:rsidRDefault="002D77BE" w:rsidP="007274EF">
      <w:r>
        <w:rPr>
          <w:rFonts w:hint="eastAsia"/>
        </w:rPr>
        <w:t>阿漂哥抹掉脸上的酒水，怒道：“你做什么？”</w:t>
      </w:r>
    </w:p>
    <w:p w14:paraId="0929F2CA" w14:textId="77777777" w:rsidR="002D77BE" w:rsidRDefault="002D77BE" w:rsidP="007274EF">
      <w:r>
        <w:rPr>
          <w:rFonts w:hint="eastAsia"/>
        </w:rPr>
        <w:t>陆三阴说道：“妈的，你这围解得真好，我实在没忍住。”</w:t>
      </w:r>
    </w:p>
    <w:p w14:paraId="2953EC00" w14:textId="77777777" w:rsidR="001343CB" w:rsidRDefault="001343CB" w:rsidP="007274EF">
      <w:r>
        <w:rPr>
          <w:rFonts w:hint="eastAsia"/>
        </w:rPr>
        <w:t>宁溪怒而将酒杯撞了下桌子，发出掷桌有声的清脆响声，起身离席。</w:t>
      </w:r>
    </w:p>
    <w:p w14:paraId="139193D2" w14:textId="77777777" w:rsidR="001343CB" w:rsidRDefault="001343CB" w:rsidP="007274EF">
      <w:r>
        <w:rPr>
          <w:rFonts w:hint="eastAsia"/>
        </w:rPr>
        <w:t>“我要一间最好的房间。”</w:t>
      </w:r>
    </w:p>
    <w:p w14:paraId="52E08E45" w14:textId="77777777" w:rsidR="001343CB" w:rsidRDefault="001343CB" w:rsidP="007274EF">
      <w:r>
        <w:rPr>
          <w:rFonts w:hint="eastAsia"/>
        </w:rPr>
        <w:t>阿漂哥不敢与她多说，招呼说道：“小五，赶紧带这位姑娘到三楼最好的房间。”</w:t>
      </w:r>
    </w:p>
    <w:p w14:paraId="0BBEC2A3" w14:textId="77777777" w:rsidR="00C952B2" w:rsidRDefault="00C952B2" w:rsidP="007274EF">
      <w:r>
        <w:rPr>
          <w:rFonts w:hint="eastAsia"/>
        </w:rPr>
        <w:t>一个伙计飞快跑来，说道：“姑娘请。”</w:t>
      </w:r>
    </w:p>
    <w:p w14:paraId="303DAB53" w14:textId="77777777" w:rsidR="00C952B2" w:rsidRPr="001343CB" w:rsidRDefault="00C952B2" w:rsidP="007274EF">
      <w:r>
        <w:rPr>
          <w:rFonts w:hint="eastAsia"/>
        </w:rPr>
        <w:t>宁溪怒气冲冲，跟着那小五朝楼上走去。</w:t>
      </w:r>
    </w:p>
    <w:p w14:paraId="48E26D43" w14:textId="77777777" w:rsidR="00AC4782" w:rsidRPr="00E53B2A" w:rsidRDefault="00AC4782" w:rsidP="007274EF"/>
    <w:p w14:paraId="31868293" w14:textId="77777777" w:rsidR="00DC1D90" w:rsidRDefault="00DC1D90" w:rsidP="007274EF"/>
    <w:p w14:paraId="104C1613" w14:textId="77777777" w:rsidR="007274EF" w:rsidRPr="00A12EF1" w:rsidRDefault="007274EF"/>
    <w:p w14:paraId="51F7941E" w14:textId="77777777" w:rsidR="007274EF" w:rsidRDefault="00C12000" w:rsidP="00DC1D90">
      <w:pPr>
        <w:pStyle w:val="3"/>
      </w:pPr>
      <w:r>
        <w:rPr>
          <w:rFonts w:hint="eastAsia"/>
        </w:rPr>
        <w:lastRenderedPageBreak/>
        <w:t>第十章你贩剑吗？</w:t>
      </w:r>
    </w:p>
    <w:p w14:paraId="21FA2C1A" w14:textId="77777777" w:rsidR="006D4874" w:rsidRDefault="006D4874" w:rsidP="006D4874">
      <w:r>
        <w:rPr>
          <w:rFonts w:hint="eastAsia"/>
        </w:rPr>
        <w:t>宁溪来到豪华房间，却没有任何的欢喜，仍处于被盛飞羽某个部位的碾压的失落之中。</w:t>
      </w:r>
    </w:p>
    <w:p w14:paraId="157A95D3" w14:textId="77777777" w:rsidR="006D4874" w:rsidRDefault="006D4874" w:rsidP="006D4874">
      <w:r>
        <w:rPr>
          <w:rFonts w:hint="eastAsia"/>
        </w:rPr>
        <w:t>阿娘说，心情不好的时候就坐到窗子前，看着窗外的风景。</w:t>
      </w:r>
    </w:p>
    <w:p w14:paraId="1AD271DB" w14:textId="77777777" w:rsidR="006D4874" w:rsidRDefault="006D4874" w:rsidP="006D4874">
      <w:r>
        <w:rPr>
          <w:rFonts w:hint="eastAsia"/>
        </w:rPr>
        <w:t>想到娘亲的话，宁溪搬起小凳子，走到窗前，推开窗子，坐到小凳子上，趴在窗子上看着远方的夜色。</w:t>
      </w:r>
    </w:p>
    <w:p w14:paraId="1666ACDD" w14:textId="77777777" w:rsidR="006D4874" w:rsidRDefault="006D4874" w:rsidP="006D4874">
      <w:r w:rsidRPr="00940164">
        <w:rPr>
          <w:rFonts w:hint="eastAsia"/>
        </w:rPr>
        <w:t>夜色</w:t>
      </w:r>
      <w:r>
        <w:rPr>
          <w:rFonts w:hint="eastAsia"/>
        </w:rPr>
        <w:t>下的百里城，华灯初上，灯火阑珊。</w:t>
      </w:r>
    </w:p>
    <w:p w14:paraId="7C0246A4" w14:textId="77777777" w:rsidR="006D4874" w:rsidRDefault="006D4874" w:rsidP="006D4874">
      <w:r>
        <w:rPr>
          <w:rFonts w:hint="eastAsia"/>
        </w:rPr>
        <w:t>在她还在发呆的时候，陆三阴推门走了进来。</w:t>
      </w:r>
    </w:p>
    <w:p w14:paraId="7E5CEFCB" w14:textId="77777777" w:rsidR="006D4874" w:rsidRDefault="006D4874" w:rsidP="006D4874">
      <w:r>
        <w:rPr>
          <w:rFonts w:hint="eastAsia"/>
        </w:rPr>
        <w:t>宁溪回头，望着他，问道：“你来这做什么？”</w:t>
      </w:r>
    </w:p>
    <w:p w14:paraId="4E684671" w14:textId="77777777" w:rsidR="006D4874" w:rsidRDefault="006D4874" w:rsidP="006D4874">
      <w:r>
        <w:rPr>
          <w:rFonts w:hint="eastAsia"/>
        </w:rPr>
        <w:t>陆三阴嘿然一笑，说道：“进来坐坐不行？”</w:t>
      </w:r>
    </w:p>
    <w:p w14:paraId="11633518" w14:textId="77777777" w:rsidR="006D4874" w:rsidRPr="00C35939" w:rsidRDefault="006D4874" w:rsidP="006D4874">
      <w:r>
        <w:rPr>
          <w:rFonts w:hint="eastAsia"/>
        </w:rPr>
        <w:t>宁溪下意识地警惕起来，说道：“你该不会是想杀熟，对我这下老熟人下手吧？”</w:t>
      </w:r>
    </w:p>
    <w:p w14:paraId="25F89D9B" w14:textId="77777777" w:rsidR="006D4874" w:rsidRDefault="006D4874" w:rsidP="006D4874">
      <w:r>
        <w:rPr>
          <w:rFonts w:hint="eastAsia"/>
        </w:rPr>
        <w:t>陆三阴有些无言，刚准备解释什么，但宁溪又已经发挥了她强大的吐槽能力。</w:t>
      </w:r>
    </w:p>
    <w:p w14:paraId="4DC30C83" w14:textId="77777777" w:rsidR="006D4874" w:rsidRDefault="006D4874" w:rsidP="006D4874">
      <w:r>
        <w:rPr>
          <w:rFonts w:hint="eastAsia"/>
        </w:rPr>
        <w:t>“真是士别三日，当禽兽相看。”</w:t>
      </w:r>
    </w:p>
    <w:p w14:paraId="4EC3E930" w14:textId="77777777" w:rsidR="006D4874" w:rsidRDefault="006D4874" w:rsidP="006D4874">
      <w:r>
        <w:rPr>
          <w:rFonts w:hint="eastAsia"/>
        </w:rPr>
        <w:t>陆三阴有些无奈，说道：“贫穷分很多种，和尚那种叫贫僧，我这种叫贫钱……”</w:t>
      </w:r>
      <w:r w:rsidRPr="007F3D25">
        <w:rPr>
          <w:rFonts w:hint="eastAsia"/>
        </w:rPr>
        <w:t xml:space="preserve"> </w:t>
      </w:r>
    </w:p>
    <w:p w14:paraId="4CD5A9FB" w14:textId="77777777" w:rsidR="006D4874" w:rsidRDefault="006D4874" w:rsidP="006D4874">
      <w:r>
        <w:rPr>
          <w:rFonts w:hint="eastAsia"/>
        </w:rPr>
        <w:t>说到这里瞟了她那贫瘠的胸部一眼，继续道：“而你这种则叫贫胸。”</w:t>
      </w:r>
    </w:p>
    <w:p w14:paraId="3BE6F054" w14:textId="77777777" w:rsidR="006D4874" w:rsidRDefault="006D4874" w:rsidP="006D4874">
      <w:r>
        <w:rPr>
          <w:rFonts w:hint="eastAsia"/>
        </w:rPr>
        <w:t>宁溪赶紧把双手捂在胸前，紧张这下，找不到词语反驳。</w:t>
      </w:r>
    </w:p>
    <w:p w14:paraId="259EA0CE" w14:textId="77777777" w:rsidR="006D4874" w:rsidRDefault="006D4874" w:rsidP="006D4874">
      <w:r>
        <w:rPr>
          <w:rFonts w:hint="eastAsia"/>
        </w:rPr>
        <w:t>陆三阴则是得寸进尺，说道：“所以你暂时是安全的。”</w:t>
      </w:r>
    </w:p>
    <w:p w14:paraId="518BD3F4" w14:textId="77777777" w:rsidR="006D4874" w:rsidRDefault="006D4874" w:rsidP="006D4874">
      <w:r>
        <w:rPr>
          <w:rFonts w:hint="eastAsia"/>
        </w:rPr>
        <w:t>“你滚。”</w:t>
      </w:r>
    </w:p>
    <w:p w14:paraId="7C4F1EAA" w14:textId="77777777" w:rsidR="006D4874" w:rsidRDefault="006D4874" w:rsidP="006D4874">
      <w:r>
        <w:rPr>
          <w:rFonts w:hint="eastAsia"/>
        </w:rPr>
        <w:t>宁溪恨恨地骂了句滚，便转过头去，望着城里的夜色，不再理他。</w:t>
      </w:r>
    </w:p>
    <w:p w14:paraId="02585699" w14:textId="77777777" w:rsidR="006D4874" w:rsidRDefault="006D4874">
      <w:r>
        <w:rPr>
          <w:rFonts w:hint="eastAsia"/>
        </w:rPr>
        <w:t>陆三阴没有滚，而是缓缓坐了下来，倒了杯茶，却又没有喝下去，而是望着青黄的茶水，缓缓地叹出一口气来。</w:t>
      </w:r>
    </w:p>
    <w:p w14:paraId="11FEE25C" w14:textId="77777777" w:rsidR="00F76449" w:rsidRDefault="002C5E14">
      <w:r>
        <w:rPr>
          <w:rFonts w:hint="eastAsia"/>
        </w:rPr>
        <w:t>一道秋风入夜来。</w:t>
      </w:r>
    </w:p>
    <w:p w14:paraId="7A3E8E6E" w14:textId="77777777" w:rsidR="00417968" w:rsidRDefault="00417968">
      <w:r>
        <w:rPr>
          <w:rFonts w:hint="eastAsia"/>
        </w:rPr>
        <w:t>窗棂微动，烛光微摇，就连少年的叹息也变得有些模糊。</w:t>
      </w:r>
    </w:p>
    <w:p w14:paraId="4CEB0CD8" w14:textId="77777777" w:rsidR="008A0588" w:rsidRDefault="00417968" w:rsidP="008A0588">
      <w:r>
        <w:rPr>
          <w:rFonts w:hint="eastAsia"/>
        </w:rPr>
        <w:t>窗外的宁溪</w:t>
      </w:r>
      <w:r w:rsidR="008A0588">
        <w:rPr>
          <w:rFonts w:hint="eastAsia"/>
        </w:rPr>
        <w:t>，</w:t>
      </w:r>
      <w:r>
        <w:rPr>
          <w:rFonts w:hint="eastAsia"/>
        </w:rPr>
        <w:t>转过身来</w:t>
      </w:r>
      <w:r w:rsidR="008A0588">
        <w:rPr>
          <w:rFonts w:hint="eastAsia"/>
        </w:rPr>
        <w:t>，</w:t>
      </w:r>
      <w:r>
        <w:rPr>
          <w:rFonts w:hint="eastAsia"/>
        </w:rPr>
        <w:t>连带着被夜风吹拂的青丝，轻轻飞起</w:t>
      </w:r>
      <w:r w:rsidR="008A0588">
        <w:rPr>
          <w:rFonts w:hint="eastAsia"/>
        </w:rPr>
        <w:t>。</w:t>
      </w:r>
    </w:p>
    <w:p w14:paraId="7058901C" w14:textId="77777777" w:rsidR="008A0588" w:rsidRDefault="002F331F" w:rsidP="008A0588">
      <w:r>
        <w:rPr>
          <w:rFonts w:hint="eastAsia"/>
        </w:rPr>
        <w:t>陆三阴微皱着眉，凝视着杯中混浊的茶水，神情复杂</w:t>
      </w:r>
      <w:r w:rsidR="008A0588">
        <w:rPr>
          <w:rFonts w:hint="eastAsia"/>
        </w:rPr>
        <w:t>。</w:t>
      </w:r>
    </w:p>
    <w:p w14:paraId="109D739E" w14:textId="77777777" w:rsidR="008A0588" w:rsidRDefault="00FF1DB7" w:rsidP="008A0588">
      <w:r>
        <w:rPr>
          <w:rFonts w:hint="eastAsia"/>
        </w:rPr>
        <w:t>只是一眼，宁溪便看出来了</w:t>
      </w:r>
      <w:r w:rsidR="007B7288">
        <w:rPr>
          <w:rFonts w:hint="eastAsia"/>
        </w:rPr>
        <w:t>，他看的是局势，</w:t>
      </w:r>
      <w:r w:rsidR="007C3703">
        <w:rPr>
          <w:rFonts w:hint="eastAsia"/>
        </w:rPr>
        <w:t>叹息的也是局势。</w:t>
      </w:r>
    </w:p>
    <w:p w14:paraId="0369282E" w14:textId="77777777" w:rsidR="00841763" w:rsidRDefault="00E03656" w:rsidP="00841763">
      <w:r>
        <w:rPr>
          <w:rFonts w:hint="eastAsia"/>
        </w:rPr>
        <w:t>陆三阴</w:t>
      </w:r>
      <w:r w:rsidR="00841763">
        <w:rPr>
          <w:rFonts w:hint="eastAsia"/>
        </w:rPr>
        <w:t>说道：“</w:t>
      </w:r>
      <w:r>
        <w:rPr>
          <w:rFonts w:hint="eastAsia"/>
        </w:rPr>
        <w:t>单身客栈的高价房爆满了，被改装成高价房的房间也爆满了</w:t>
      </w:r>
      <w:r w:rsidR="00841763">
        <w:rPr>
          <w:rFonts w:hint="eastAsia"/>
        </w:rPr>
        <w:t>。”</w:t>
      </w:r>
    </w:p>
    <w:p w14:paraId="74370D87" w14:textId="77777777" w:rsidR="00841763" w:rsidRDefault="00605F3F" w:rsidP="00841763">
      <w:r>
        <w:rPr>
          <w:rFonts w:hint="eastAsia"/>
        </w:rPr>
        <w:t>这句话有些指东打西的意味</w:t>
      </w:r>
      <w:r w:rsidR="00585F6B">
        <w:rPr>
          <w:rFonts w:hint="eastAsia"/>
        </w:rPr>
        <w:t>，</w:t>
      </w:r>
      <w:r>
        <w:rPr>
          <w:rFonts w:hint="eastAsia"/>
        </w:rPr>
        <w:t>宁溪却懂</w:t>
      </w:r>
      <w:r w:rsidR="00841763">
        <w:rPr>
          <w:rFonts w:hint="eastAsia"/>
        </w:rPr>
        <w:t>了。</w:t>
      </w:r>
    </w:p>
    <w:p w14:paraId="7F0EE34F" w14:textId="77777777" w:rsidR="00841763" w:rsidRDefault="0035624B" w:rsidP="00841763">
      <w:r>
        <w:rPr>
          <w:rFonts w:hint="eastAsia"/>
        </w:rPr>
        <w:t>七脉守护者身亡不是一个单一的事件，围绕着这个事件，很多人已经来到了百里城</w:t>
      </w:r>
      <w:r w:rsidR="00841763">
        <w:rPr>
          <w:rFonts w:hint="eastAsia"/>
        </w:rPr>
        <w:t>，</w:t>
      </w:r>
      <w:r>
        <w:rPr>
          <w:rFonts w:hint="eastAsia"/>
        </w:rPr>
        <w:t>一千阮民币相当于一两黄金，换句话说这是身份的象征，</w:t>
      </w:r>
      <w:r w:rsidR="00AD0317">
        <w:rPr>
          <w:rFonts w:hint="eastAsia"/>
        </w:rPr>
        <w:t>而现在这些房间都爆满了，其中的意义不言而喻。</w:t>
      </w:r>
    </w:p>
    <w:p w14:paraId="793343DC" w14:textId="77777777" w:rsidR="00C208A3" w:rsidRDefault="00C208A3" w:rsidP="00841763">
      <w:r>
        <w:rPr>
          <w:rFonts w:hint="eastAsia"/>
        </w:rPr>
        <w:t>“你忘了自己现在是个战五渣？”</w:t>
      </w:r>
    </w:p>
    <w:p w14:paraId="3EBF39FF" w14:textId="77777777" w:rsidR="00C208A3" w:rsidRDefault="00C208A3" w:rsidP="00841763">
      <w:r>
        <w:rPr>
          <w:rFonts w:hint="eastAsia"/>
        </w:rPr>
        <w:t>知道</w:t>
      </w:r>
      <w:r w:rsidR="00DA43AA">
        <w:rPr>
          <w:rFonts w:hint="eastAsia"/>
        </w:rPr>
        <w:t>他在想什么，自然知道他接下来要做什么，他想夜探止戈山，所以问了这个问题。</w:t>
      </w:r>
    </w:p>
    <w:p w14:paraId="4920B4D7" w14:textId="77777777" w:rsidR="00DA43AA" w:rsidRPr="00DA43AA" w:rsidRDefault="00DA43AA" w:rsidP="00841763">
      <w:r>
        <w:rPr>
          <w:rFonts w:hint="eastAsia"/>
        </w:rPr>
        <w:t>陆三阴</w:t>
      </w:r>
      <w:r w:rsidR="008350E6">
        <w:rPr>
          <w:rFonts w:hint="eastAsia"/>
        </w:rPr>
        <w:t>望着她笑了笑</w:t>
      </w:r>
      <w:r>
        <w:rPr>
          <w:rFonts w:hint="eastAsia"/>
        </w:rPr>
        <w:t>，</w:t>
      </w:r>
      <w:r w:rsidR="008350E6">
        <w:rPr>
          <w:rFonts w:hint="eastAsia"/>
        </w:rPr>
        <w:t>说道：</w:t>
      </w:r>
      <w:r>
        <w:rPr>
          <w:rFonts w:hint="eastAsia"/>
        </w:rPr>
        <w:t>“</w:t>
      </w:r>
      <w:r w:rsidR="005B4D76">
        <w:rPr>
          <w:rFonts w:hint="eastAsia"/>
        </w:rPr>
        <w:t>所以我需要你的帮忙</w:t>
      </w:r>
      <w:r w:rsidR="00E671D6">
        <w:rPr>
          <w:rFonts w:hint="eastAsia"/>
        </w:rPr>
        <w:t>。</w:t>
      </w:r>
      <w:r>
        <w:rPr>
          <w:rFonts w:hint="eastAsia"/>
        </w:rPr>
        <w:t>”</w:t>
      </w:r>
    </w:p>
    <w:p w14:paraId="06C687B5" w14:textId="77777777" w:rsidR="008A0588" w:rsidRDefault="00E726FE" w:rsidP="00000B75">
      <w:r>
        <w:rPr>
          <w:rFonts w:hint="eastAsia"/>
        </w:rPr>
        <w:t>宁溪沉下脸来，说道：</w:t>
      </w:r>
      <w:r w:rsidR="00000B75">
        <w:rPr>
          <w:rFonts w:hint="eastAsia"/>
        </w:rPr>
        <w:t>“</w:t>
      </w:r>
      <w:r w:rsidR="009544DD">
        <w:rPr>
          <w:rFonts w:hint="eastAsia"/>
        </w:rPr>
        <w:t>你和阿漂哥勾肩搭背的</w:t>
      </w:r>
      <w:r w:rsidR="009D4D83">
        <w:rPr>
          <w:rFonts w:hint="eastAsia"/>
        </w:rPr>
        <w:t>时候，我就知道你在</w:t>
      </w:r>
      <w:r w:rsidR="005B4D76">
        <w:rPr>
          <w:rFonts w:hint="eastAsia"/>
        </w:rPr>
        <w:t>算计我。</w:t>
      </w:r>
      <w:r w:rsidR="00000B75">
        <w:rPr>
          <w:rFonts w:hint="eastAsia"/>
        </w:rPr>
        <w:t>”</w:t>
      </w:r>
    </w:p>
    <w:p w14:paraId="0950D7F0" w14:textId="77777777" w:rsidR="009544DD" w:rsidRDefault="003A5BAD" w:rsidP="00000B75">
      <w:r>
        <w:rPr>
          <w:rFonts w:hint="eastAsia"/>
        </w:rPr>
        <w:t>陆</w:t>
      </w:r>
      <w:r w:rsidR="00D76526">
        <w:rPr>
          <w:rFonts w:hint="eastAsia"/>
        </w:rPr>
        <w:t>三阴没有理会宁溪的这些小情绪，说道：“</w:t>
      </w:r>
      <w:r w:rsidR="00E3422D">
        <w:rPr>
          <w:rFonts w:hint="eastAsia"/>
        </w:rPr>
        <w:t>纤纤明日要在客栈外的广场上挑战一剑倾城。</w:t>
      </w:r>
      <w:r w:rsidR="00D76526">
        <w:rPr>
          <w:rFonts w:hint="eastAsia"/>
        </w:rPr>
        <w:t>”</w:t>
      </w:r>
    </w:p>
    <w:p w14:paraId="7D78D9F7" w14:textId="77777777" w:rsidR="005E3830" w:rsidRPr="005E3830" w:rsidRDefault="005C18ED" w:rsidP="00000B75">
      <w:r>
        <w:rPr>
          <w:rFonts w:hint="eastAsia"/>
        </w:rPr>
        <w:t>听到这句话，宁溪</w:t>
      </w:r>
      <w:r w:rsidR="005E3830">
        <w:rPr>
          <w:rFonts w:hint="eastAsia"/>
        </w:rPr>
        <w:t>站了起来，说道：“说吧，怎么帮？”</w:t>
      </w:r>
    </w:p>
    <w:p w14:paraId="204ED962" w14:textId="77777777" w:rsidR="00F313AB" w:rsidRDefault="005C18ED">
      <w:r>
        <w:rPr>
          <w:rFonts w:hint="eastAsia"/>
        </w:rPr>
        <w:t>陆三阴道：</w:t>
      </w:r>
      <w:r w:rsidR="00F313AB">
        <w:rPr>
          <w:rFonts w:hint="eastAsia"/>
        </w:rPr>
        <w:t>“</w:t>
      </w:r>
      <w:r w:rsidR="00295703">
        <w:rPr>
          <w:rFonts w:hint="eastAsia"/>
        </w:rPr>
        <w:t>你只要去客栈</w:t>
      </w:r>
      <w:r w:rsidR="00F313AB">
        <w:rPr>
          <w:rFonts w:hint="eastAsia"/>
        </w:rPr>
        <w:t>溜达一下就好了</w:t>
      </w:r>
      <w:r w:rsidR="006F279C">
        <w:rPr>
          <w:rFonts w:hint="eastAsia"/>
        </w:rPr>
        <w:t>，要是出什么事情就把动静搞大一点</w:t>
      </w:r>
      <w:r w:rsidR="00F313AB">
        <w:rPr>
          <w:rFonts w:hint="eastAsia"/>
        </w:rPr>
        <w:t>。”</w:t>
      </w:r>
    </w:p>
    <w:p w14:paraId="0BF659CC" w14:textId="77777777" w:rsidR="00BA2FBB" w:rsidRDefault="004C0CCF">
      <w:r>
        <w:rPr>
          <w:rFonts w:hint="eastAsia"/>
        </w:rPr>
        <w:t>宁溪有些不敢相信，问道：</w:t>
      </w:r>
      <w:r w:rsidR="00BA2FBB">
        <w:rPr>
          <w:rFonts w:hint="eastAsia"/>
        </w:rPr>
        <w:t>“就这么简单？”</w:t>
      </w:r>
    </w:p>
    <w:p w14:paraId="04DFAEBF" w14:textId="77777777" w:rsidR="00BA2FBB" w:rsidRDefault="0029473C">
      <w:r>
        <w:rPr>
          <w:rFonts w:hint="eastAsia"/>
        </w:rPr>
        <w:t>陆三阴点头道：</w:t>
      </w:r>
      <w:r w:rsidR="00BA2FBB">
        <w:rPr>
          <w:rFonts w:hint="eastAsia"/>
        </w:rPr>
        <w:t>“是的，就这么简单。”</w:t>
      </w:r>
    </w:p>
    <w:p w14:paraId="143F7B61" w14:textId="77777777" w:rsidR="00FD2D8A" w:rsidRDefault="0029473C">
      <w:r>
        <w:rPr>
          <w:rFonts w:hint="eastAsia"/>
        </w:rPr>
        <w:t>宁溪挑眉说道：</w:t>
      </w:r>
      <w:r w:rsidR="00FD2D8A">
        <w:rPr>
          <w:rFonts w:hint="eastAsia"/>
        </w:rPr>
        <w:t>“我不信，你肯定在挖坑给我跳。”</w:t>
      </w:r>
    </w:p>
    <w:p w14:paraId="626CEF3C" w14:textId="77777777" w:rsidR="00FD2D8A" w:rsidRDefault="00FD2D8A">
      <w:r>
        <w:rPr>
          <w:rFonts w:hint="eastAsia"/>
        </w:rPr>
        <w:t>“放心，埋不死你的</w:t>
      </w:r>
      <w:r w:rsidR="00B80035">
        <w:rPr>
          <w:rFonts w:hint="eastAsia"/>
        </w:rPr>
        <w:t>，我先走了</w:t>
      </w:r>
      <w:r>
        <w:rPr>
          <w:rFonts w:hint="eastAsia"/>
        </w:rPr>
        <w:t>。”</w:t>
      </w:r>
    </w:p>
    <w:p w14:paraId="0822B714" w14:textId="77777777" w:rsidR="00B80035" w:rsidRPr="00FD2D8A" w:rsidRDefault="00B80035">
      <w:r>
        <w:rPr>
          <w:rFonts w:hint="eastAsia"/>
        </w:rPr>
        <w:t>说完这句话，陆三阴便离开了房间，</w:t>
      </w:r>
      <w:r w:rsidR="0055565D">
        <w:rPr>
          <w:rFonts w:hint="eastAsia"/>
        </w:rPr>
        <w:t>回到一楼继续跟小宝吃火锅。</w:t>
      </w:r>
    </w:p>
    <w:p w14:paraId="36D62B6B" w14:textId="77777777" w:rsidR="005336AF" w:rsidRDefault="00276631">
      <w:r>
        <w:rPr>
          <w:rFonts w:hint="eastAsia"/>
        </w:rPr>
        <w:lastRenderedPageBreak/>
        <w:t>宁溪</w:t>
      </w:r>
      <w:r w:rsidR="005336AF">
        <w:rPr>
          <w:rFonts w:hint="eastAsia"/>
        </w:rPr>
        <w:t>照陆三阴说的，出了客栈到处溜达。</w:t>
      </w:r>
    </w:p>
    <w:p w14:paraId="514C87B4" w14:textId="77777777" w:rsidR="00CE659C" w:rsidRDefault="007A6CFF">
      <w:r>
        <w:rPr>
          <w:rFonts w:hint="eastAsia"/>
        </w:rPr>
        <w:t>而在另一边，阿漂哥带着一伙蒙面人伏在街道的屋檐上，等待着</w:t>
      </w:r>
      <w:r w:rsidR="00276631">
        <w:rPr>
          <w:rFonts w:hint="eastAsia"/>
        </w:rPr>
        <w:t>宁溪</w:t>
      </w:r>
      <w:r>
        <w:rPr>
          <w:rFonts w:hint="eastAsia"/>
        </w:rPr>
        <w:t>的靠近。</w:t>
      </w:r>
    </w:p>
    <w:p w14:paraId="7FFEEA70" w14:textId="77777777" w:rsidR="00CE659C" w:rsidRDefault="007A6CFF">
      <w:r>
        <w:rPr>
          <w:rFonts w:hint="eastAsia"/>
        </w:rPr>
        <w:t>“那小子看着贼眉鼠眼，果然真对这姑娘把持不住。”</w:t>
      </w:r>
    </w:p>
    <w:p w14:paraId="7174DA06" w14:textId="77777777" w:rsidR="00CE659C" w:rsidRDefault="007A6CFF">
      <w:r>
        <w:rPr>
          <w:rFonts w:hint="eastAsia"/>
        </w:rPr>
        <w:t>身旁一人突然道：“这姑娘还带剑的。”</w:t>
      </w:r>
    </w:p>
    <w:p w14:paraId="2ADD0474" w14:textId="77777777" w:rsidR="00CE659C" w:rsidRDefault="007A6CFF">
      <w:r>
        <w:rPr>
          <w:rFonts w:hint="eastAsia"/>
        </w:rPr>
        <w:t>阿漂哥道：“好歹你们也是专业的那个，人家带个剑你就不敢上了？”</w:t>
      </w:r>
    </w:p>
    <w:p w14:paraId="7C009BBF" w14:textId="77777777" w:rsidR="00CE659C" w:rsidRDefault="007A6CFF">
      <w:r>
        <w:rPr>
          <w:rFonts w:hint="eastAsia"/>
        </w:rPr>
        <w:t>那人道：“我是怕手一热，把人手给剁了。”</w:t>
      </w:r>
    </w:p>
    <w:p w14:paraId="3E63E4C6" w14:textId="77777777" w:rsidR="00CE659C" w:rsidRDefault="007A6CFF">
      <w:r>
        <w:rPr>
          <w:rFonts w:hint="eastAsia"/>
        </w:rPr>
        <w:t>阿漂道：“你老实点，别伤着人啊，不然给你老大打小报告。”</w:t>
      </w:r>
    </w:p>
    <w:p w14:paraId="194C5979" w14:textId="77777777" w:rsidR="00CE659C" w:rsidRDefault="007A6CFF">
      <w:r>
        <w:rPr>
          <w:rFonts w:hint="eastAsia"/>
        </w:rPr>
        <w:t>“知道了知道了，大家上。”</w:t>
      </w:r>
    </w:p>
    <w:p w14:paraId="21112CC2" w14:textId="77777777" w:rsidR="00CE659C" w:rsidRDefault="007A6CFF">
      <w:r>
        <w:rPr>
          <w:rFonts w:hint="eastAsia"/>
        </w:rPr>
        <w:t>说罢诸蒙面人一跃而下，将</w:t>
      </w:r>
      <w:r w:rsidR="00276631">
        <w:rPr>
          <w:rFonts w:hint="eastAsia"/>
        </w:rPr>
        <w:t>宁溪</w:t>
      </w:r>
      <w:r>
        <w:rPr>
          <w:rFonts w:hint="eastAsia"/>
        </w:rPr>
        <w:t>团团围住，大叫道：“打劫。”</w:t>
      </w:r>
    </w:p>
    <w:p w14:paraId="2AEED1FD" w14:textId="77777777" w:rsidR="00CE659C" w:rsidRDefault="00276631">
      <w:r>
        <w:rPr>
          <w:rFonts w:hint="eastAsia"/>
        </w:rPr>
        <w:t>宁溪</w:t>
      </w:r>
      <w:r w:rsidR="007A6CFF">
        <w:rPr>
          <w:rFonts w:hint="eastAsia"/>
        </w:rPr>
        <w:t>一楞，数了一下一共有十一人，全都是钢刀铁剑，虽然那家伙说要闹得动静大一点，但要她一个女子对付这么多人，多少还是有些紧张的，但输人不输阵，口中却道：“这年头打劫还要蒙面啊？落不落后？”</w:t>
      </w:r>
    </w:p>
    <w:p w14:paraId="26FAA3A3" w14:textId="77777777" w:rsidR="00CE659C" w:rsidRDefault="007A6CFF">
      <w:r>
        <w:rPr>
          <w:rFonts w:hint="eastAsia"/>
        </w:rPr>
        <w:t>“少废话，交出钱财。”</w:t>
      </w:r>
    </w:p>
    <w:p w14:paraId="78647E0D" w14:textId="77777777" w:rsidR="00CE659C" w:rsidRDefault="007A6CFF">
      <w:r>
        <w:rPr>
          <w:rFonts w:hint="eastAsia"/>
        </w:rPr>
        <w:t>“哦，你过来拿。”</w:t>
      </w:r>
      <w:r w:rsidR="00276631">
        <w:rPr>
          <w:rFonts w:hint="eastAsia"/>
        </w:rPr>
        <w:t>宁溪</w:t>
      </w:r>
      <w:r>
        <w:rPr>
          <w:rFonts w:hint="eastAsia"/>
        </w:rPr>
        <w:t>开始掏钱，一个蒙面人走了过来，</w:t>
      </w:r>
      <w:r w:rsidR="00276631">
        <w:rPr>
          <w:rFonts w:hint="eastAsia"/>
        </w:rPr>
        <w:t>宁溪</w:t>
      </w:r>
      <w:r>
        <w:rPr>
          <w:rFonts w:hint="eastAsia"/>
        </w:rPr>
        <w:t>给了他一拳打出一个熊猫眼，然后就打了起来。</w:t>
      </w:r>
    </w:p>
    <w:p w14:paraId="4244B0C2" w14:textId="77777777" w:rsidR="00CE659C" w:rsidRDefault="007A6CFF">
      <w:r>
        <w:rPr>
          <w:rFonts w:hint="eastAsia"/>
        </w:rPr>
        <w:t>阿漂哥眼见打了有一会了，却不见陆三阴的身影，急得东张西望，</w:t>
      </w:r>
      <w:r w:rsidR="002F1077">
        <w:rPr>
          <w:rFonts w:hint="eastAsia"/>
        </w:rPr>
        <w:t>心想</w:t>
      </w:r>
      <w:r w:rsidR="00C16B9F">
        <w:rPr>
          <w:rFonts w:hint="eastAsia"/>
        </w:rPr>
        <w:t>这家伙不会走错路了吧？</w:t>
      </w:r>
    </w:p>
    <w:p w14:paraId="603DDC04" w14:textId="77777777" w:rsidR="002B65E4" w:rsidRPr="002B65E4" w:rsidRDefault="00FA667C">
      <w:r>
        <w:rPr>
          <w:rFonts w:hint="eastAsia"/>
        </w:rPr>
        <w:t>……</w:t>
      </w:r>
    </w:p>
    <w:p w14:paraId="402E619E" w14:textId="77777777" w:rsidR="002B65E4" w:rsidRDefault="00FA667C">
      <w:r>
        <w:rPr>
          <w:rFonts w:hint="eastAsia"/>
        </w:rPr>
        <w:t>……</w:t>
      </w:r>
    </w:p>
    <w:p w14:paraId="4E63ADE9" w14:textId="77777777" w:rsidR="00CE659C" w:rsidRDefault="005336AF">
      <w:r>
        <w:rPr>
          <w:rFonts w:hint="eastAsia"/>
        </w:rPr>
        <w:t>夜色渐深</w:t>
      </w:r>
      <w:r w:rsidR="007A6CFF">
        <w:rPr>
          <w:rFonts w:hint="eastAsia"/>
        </w:rPr>
        <w:t>，四下灯火大部分都熄灭了，天上云层聚集，月光无法穿透，因此四下一片黑暗，陆三阴借着黑暗的掩护，匆匆向止戈山赶去。</w:t>
      </w:r>
    </w:p>
    <w:p w14:paraId="6113905F" w14:textId="77777777" w:rsidR="00CE659C" w:rsidRDefault="007A6CFF">
      <w:r>
        <w:rPr>
          <w:rFonts w:hint="eastAsia"/>
        </w:rPr>
        <w:t>他的心里有些焦急，因为他想不透纤纤为什么会想到去挑战</w:t>
      </w:r>
      <w:r w:rsidR="00672586">
        <w:rPr>
          <w:rFonts w:hint="eastAsia"/>
        </w:rPr>
        <w:t>一剑倾城</w:t>
      </w:r>
      <w:r>
        <w:rPr>
          <w:rFonts w:hint="eastAsia"/>
        </w:rPr>
        <w:t>，既然西门缜死时她忍住了，现在为什么没忍住，这是他所想不通的，所以他的脚步越来越快，也越来越焦急。</w:t>
      </w:r>
    </w:p>
    <w:p w14:paraId="4696665A" w14:textId="77777777" w:rsidR="00CE659C" w:rsidRDefault="007A6CFF">
      <w:r>
        <w:rPr>
          <w:rFonts w:hint="eastAsia"/>
        </w:rPr>
        <w:t>这时候，他听到前方隐隐有打铁的声音，甚至还有些微弱的灯光，于是他变得谨慎了起来，开始观察周围的环境，不过并没有发现什么可疑人物。</w:t>
      </w:r>
    </w:p>
    <w:p w14:paraId="12E15C5F" w14:textId="77777777" w:rsidR="00CE659C" w:rsidRDefault="007A6CFF">
      <w:r>
        <w:rPr>
          <w:rFonts w:hint="eastAsia"/>
        </w:rPr>
        <w:t>天空的云层有一个洞，月光从那里透了过来，形成一道三尺宽的光柱，陆三阴从那根光柱里穿了过去。</w:t>
      </w:r>
    </w:p>
    <w:p w14:paraId="6AA15B89" w14:textId="77777777" w:rsidR="00CE659C" w:rsidRDefault="007A6CFF">
      <w:r>
        <w:rPr>
          <w:rFonts w:hint="eastAsia"/>
        </w:rPr>
        <w:t>由于他的速度非常之快，片刻之间便消失无踪了，只留下一条飞逝而过的模糊人影。</w:t>
      </w:r>
    </w:p>
    <w:p w14:paraId="4B418B5C" w14:textId="77777777" w:rsidR="00CE659C" w:rsidRDefault="007A6CFF">
      <w:r>
        <w:rPr>
          <w:rFonts w:hint="eastAsia"/>
        </w:rPr>
        <w:t>然而过了没多久，他又折回来了，他站在那道光芒里，望了一眼云层之上的月亮，残缺而晦暗，然后他低头看着自己的样子沉默了一会。他向左转，影子动了一下，他又向右转，影子又动了一下。</w:t>
      </w:r>
    </w:p>
    <w:p w14:paraId="2C8C142D" w14:textId="77777777" w:rsidR="00CE659C" w:rsidRDefault="007A6CFF">
      <w:r>
        <w:rPr>
          <w:rFonts w:hint="eastAsia"/>
        </w:rPr>
        <w:t>这时候他注意到旁边的房檐挂着一盏灯，几只飞蛾围住灯笼盘旋飞舞，于是在墙上留下一团模糊的影子。</w:t>
      </w:r>
    </w:p>
    <w:p w14:paraId="14EECE54" w14:textId="77777777" w:rsidR="00215D4A" w:rsidRDefault="00215D4A">
      <w:r>
        <w:rPr>
          <w:rFonts w:hint="eastAsia"/>
        </w:rPr>
        <w:t>这时候传来了打铁的声音，陆三阴的思绪被拉了回来。</w:t>
      </w:r>
    </w:p>
    <w:p w14:paraId="286E2709" w14:textId="77777777" w:rsidR="00215D4A" w:rsidRDefault="007A6CFF">
      <w:r>
        <w:rPr>
          <w:rFonts w:hint="eastAsia"/>
        </w:rPr>
        <w:t>他望着云层破洞之上的月亮，</w:t>
      </w:r>
      <w:r w:rsidR="00215D4A">
        <w:rPr>
          <w:rFonts w:hint="eastAsia"/>
        </w:rPr>
        <w:t>听着打铁声声，</w:t>
      </w:r>
      <w:r w:rsidR="006C0D18">
        <w:rPr>
          <w:rFonts w:hint="eastAsia"/>
        </w:rPr>
        <w:t>突然觉得自己做错了什么</w:t>
      </w:r>
      <w:r>
        <w:rPr>
          <w:rFonts w:hint="eastAsia"/>
        </w:rPr>
        <w:t>。</w:t>
      </w:r>
    </w:p>
    <w:p w14:paraId="24DC58CA" w14:textId="77777777" w:rsidR="00D76526" w:rsidRDefault="00D76526">
      <w:r>
        <w:rPr>
          <w:rFonts w:hint="eastAsia"/>
        </w:rPr>
        <w:t>在客栈的时候，</w:t>
      </w:r>
      <w:r w:rsidR="00167EB3">
        <w:rPr>
          <w:rFonts w:hint="eastAsia"/>
        </w:rPr>
        <w:t>他听到了纤纤挑战一剑倾城的消息，</w:t>
      </w:r>
      <w:r w:rsidR="002025C7">
        <w:rPr>
          <w:rFonts w:hint="eastAsia"/>
        </w:rPr>
        <w:t>他觉得纤纤做错了，或是有什么诱导纤纤做错了。</w:t>
      </w:r>
    </w:p>
    <w:p w14:paraId="34471307" w14:textId="77777777" w:rsidR="00A74ED2" w:rsidRDefault="00A74ED2">
      <w:r>
        <w:rPr>
          <w:rFonts w:hint="eastAsia"/>
        </w:rPr>
        <w:t>当</w:t>
      </w:r>
      <w:r w:rsidR="001F3F31">
        <w:rPr>
          <w:rFonts w:hint="eastAsia"/>
        </w:rPr>
        <w:t>局势不知如何演变的时候，就把局势控制在最初的模样，然后坐而待援。</w:t>
      </w:r>
    </w:p>
    <w:p w14:paraId="25B1BEA0" w14:textId="77777777" w:rsidR="00BC6848" w:rsidRDefault="001F3F31">
      <w:r>
        <w:rPr>
          <w:rFonts w:hint="eastAsia"/>
        </w:rPr>
        <w:t>这是他知道纤纤的，</w:t>
      </w:r>
      <w:r w:rsidR="00BC6848">
        <w:rPr>
          <w:rFonts w:hint="eastAsia"/>
        </w:rPr>
        <w:t>事实上纤纤也做到了。</w:t>
      </w:r>
    </w:p>
    <w:p w14:paraId="2EEAB3C1" w14:textId="77777777" w:rsidR="001F3F31" w:rsidRDefault="007A133B">
      <w:r>
        <w:rPr>
          <w:rFonts w:hint="eastAsia"/>
        </w:rPr>
        <w:t>在西门缜死后，纤纤迅速夺下了止戈流与青思阁的掌门，</w:t>
      </w:r>
      <w:r w:rsidR="00BC6848">
        <w:rPr>
          <w:rFonts w:hint="eastAsia"/>
        </w:rPr>
        <w:t>控制住了局势，没有让他往更坏更不可预测的方向去发展。</w:t>
      </w:r>
    </w:p>
    <w:p w14:paraId="7CFEAC5B" w14:textId="77777777" w:rsidR="00BC6848" w:rsidRDefault="00BC6848">
      <w:r>
        <w:rPr>
          <w:rFonts w:hint="eastAsia"/>
        </w:rPr>
        <w:t>按理说来，纤纤应该坐而待援就好了，</w:t>
      </w:r>
      <w:r w:rsidR="00070912">
        <w:rPr>
          <w:rFonts w:hint="eastAsia"/>
        </w:rPr>
        <w:t>可为什么纤纤会突然挑战一剑倾城呢？</w:t>
      </w:r>
    </w:p>
    <w:p w14:paraId="51271692" w14:textId="77777777" w:rsidR="00BE467D" w:rsidRDefault="00A848BC">
      <w:r>
        <w:rPr>
          <w:rFonts w:hint="eastAsia"/>
        </w:rPr>
        <w:t>是复仇的情感战胜了理智，还是已经等到了想要的支援，又或是有什么不得已的原因？</w:t>
      </w:r>
    </w:p>
    <w:p w14:paraId="6399AE16" w14:textId="77777777" w:rsidR="00CF46B4" w:rsidRDefault="00CF46B4">
      <w:r>
        <w:rPr>
          <w:rFonts w:hint="eastAsia"/>
        </w:rPr>
        <w:t>为此，他想潜入止戈山，一探究竟。</w:t>
      </w:r>
    </w:p>
    <w:p w14:paraId="19B87409" w14:textId="77777777" w:rsidR="0062081A" w:rsidRDefault="00344913">
      <w:r>
        <w:rPr>
          <w:rFonts w:hint="eastAsia"/>
        </w:rPr>
        <w:lastRenderedPageBreak/>
        <w:t>探与拜谒拜访不同，拜访是光明正大的</w:t>
      </w:r>
      <w:r w:rsidR="00E83A46">
        <w:rPr>
          <w:rFonts w:hint="eastAsia"/>
        </w:rPr>
        <w:t>，探则是悄悄地，有一丝阴暗的意味</w:t>
      </w:r>
      <w:r>
        <w:rPr>
          <w:rFonts w:hint="eastAsia"/>
        </w:rPr>
        <w:t>。</w:t>
      </w:r>
    </w:p>
    <w:p w14:paraId="54484247" w14:textId="77777777" w:rsidR="00344913" w:rsidRDefault="00344913">
      <w:r>
        <w:rPr>
          <w:rFonts w:hint="eastAsia"/>
        </w:rPr>
        <w:t>由于诸多的原因，陆三阴不喜欢站在世界的前面，</w:t>
      </w:r>
      <w:r w:rsidR="001F6466">
        <w:rPr>
          <w:rFonts w:hint="eastAsia"/>
        </w:rPr>
        <w:t>对于光明他是有些畏惧的。</w:t>
      </w:r>
    </w:p>
    <w:p w14:paraId="732382CB" w14:textId="77777777" w:rsidR="001F6466" w:rsidRDefault="00CE14B3">
      <w:r>
        <w:rPr>
          <w:rFonts w:hint="eastAsia"/>
        </w:rPr>
        <w:t>陆三阴穿过那束光的时候</w:t>
      </w:r>
      <w:r w:rsidR="002E0335">
        <w:rPr>
          <w:rFonts w:hint="eastAsia"/>
        </w:rPr>
        <w:t>，</w:t>
      </w:r>
      <w:r>
        <w:rPr>
          <w:rFonts w:hint="eastAsia"/>
        </w:rPr>
        <w:t>他看到了自己的影子，</w:t>
      </w:r>
      <w:r w:rsidR="00DC7DCC">
        <w:rPr>
          <w:rFonts w:hint="eastAsia"/>
        </w:rPr>
        <w:t>现在他还不想走进那束光里，于是他放弃了这个念头。</w:t>
      </w:r>
    </w:p>
    <w:p w14:paraId="345DA041" w14:textId="77777777" w:rsidR="00370FF7" w:rsidRDefault="00370FF7">
      <w:r>
        <w:rPr>
          <w:rFonts w:hint="eastAsia"/>
        </w:rPr>
        <w:t>这时候，一个穿着白色衣服的男人从巷子一头缓缓走了过来，那人抱着一盆海棠花，白衣有些陈旧，神情显得有些疲倦。</w:t>
      </w:r>
    </w:p>
    <w:p w14:paraId="06D9B6DB" w14:textId="77777777" w:rsidR="00370FF7" w:rsidRDefault="00370FF7">
      <w:r>
        <w:rPr>
          <w:rFonts w:hint="eastAsia"/>
        </w:rPr>
        <w:t>陆三阴没有特意去看他，因为他不想让那人觉得他在特意看他，于是他抬头看着打铁铺。</w:t>
      </w:r>
    </w:p>
    <w:p w14:paraId="6948AFD8" w14:textId="77777777" w:rsidR="00370FF7" w:rsidRPr="00370FF7" w:rsidRDefault="00370FF7">
      <w:r>
        <w:rPr>
          <w:rFonts w:hint="eastAsia"/>
        </w:rPr>
        <w:t>那人从陆三阴身前走过，用余光瞟了陆三阴一眼，便走了过去。</w:t>
      </w:r>
    </w:p>
    <w:p w14:paraId="248EEBD4" w14:textId="77777777" w:rsidR="0016699E" w:rsidRDefault="008B33C5">
      <w:r>
        <w:rPr>
          <w:rFonts w:hint="eastAsia"/>
        </w:rPr>
        <w:t>陆三阴</w:t>
      </w:r>
      <w:r w:rsidR="0016699E">
        <w:rPr>
          <w:rFonts w:hint="eastAsia"/>
        </w:rPr>
        <w:t>不知道那人的身份，但谨慎起见，他决定让那人觉得他要走打铁铺，而非止戈山。</w:t>
      </w:r>
    </w:p>
    <w:p w14:paraId="19F9EF3F" w14:textId="77777777" w:rsidR="00A848BC" w:rsidRDefault="0016699E">
      <w:r>
        <w:rPr>
          <w:rFonts w:hint="eastAsia"/>
        </w:rPr>
        <w:t>打铁铺的大门是关着的，但没有关紧，陆三阴</w:t>
      </w:r>
      <w:r w:rsidR="008B33C5">
        <w:rPr>
          <w:rFonts w:hint="eastAsia"/>
        </w:rPr>
        <w:t>一推便推开了。</w:t>
      </w:r>
    </w:p>
    <w:p w14:paraId="245C0573" w14:textId="77777777" w:rsidR="00205397" w:rsidRDefault="00205397">
      <w:r>
        <w:rPr>
          <w:rFonts w:hint="eastAsia"/>
        </w:rPr>
        <w:t>一个衣着华丽的中年男人躺在睡椅上，</w:t>
      </w:r>
      <w:r w:rsidR="0067337F">
        <w:rPr>
          <w:rFonts w:hint="eastAsia"/>
        </w:rPr>
        <w:t>望着半掩在云中的月，</w:t>
      </w:r>
      <w:r w:rsidR="00296714">
        <w:rPr>
          <w:rFonts w:hint="eastAsia"/>
        </w:rPr>
        <w:t>羽扇轻摇，</w:t>
      </w:r>
      <w:r w:rsidR="0067337F">
        <w:rPr>
          <w:rFonts w:hint="eastAsia"/>
        </w:rPr>
        <w:t>神态悠闲</w:t>
      </w:r>
      <w:r w:rsidR="003707C5">
        <w:rPr>
          <w:rFonts w:hint="eastAsia"/>
        </w:rPr>
        <w:t>，睡椅旁边依着一口金色的长剑</w:t>
      </w:r>
      <w:r w:rsidR="0067337F">
        <w:rPr>
          <w:rFonts w:hint="eastAsia"/>
        </w:rPr>
        <w:t>。</w:t>
      </w:r>
    </w:p>
    <w:p w14:paraId="7949E424" w14:textId="77777777" w:rsidR="00505F02" w:rsidRDefault="00296714">
      <w:r>
        <w:rPr>
          <w:rFonts w:hint="eastAsia"/>
        </w:rPr>
        <w:t>听到门推开外，那男人</w:t>
      </w:r>
      <w:r w:rsidR="00605786">
        <w:rPr>
          <w:rFonts w:hint="eastAsia"/>
        </w:rPr>
        <w:t>转过眼来，看着陆三阴，问道：“深夜时分，阁下不请自来，所为何事？”</w:t>
      </w:r>
    </w:p>
    <w:p w14:paraId="22C23157" w14:textId="77777777" w:rsidR="00505F02" w:rsidRPr="00505F02" w:rsidRDefault="0010529F">
      <w:r>
        <w:rPr>
          <w:rFonts w:hint="eastAsia"/>
        </w:rPr>
        <w:t>这个人躺着的院子，四周挂满</w:t>
      </w:r>
      <w:r w:rsidR="000D0028">
        <w:rPr>
          <w:rFonts w:hint="eastAsia"/>
        </w:rPr>
        <w:t>了</w:t>
      </w:r>
      <w:r>
        <w:rPr>
          <w:rFonts w:hint="eastAsia"/>
        </w:rPr>
        <w:t>金</w:t>
      </w:r>
      <w:r w:rsidR="003254EB">
        <w:rPr>
          <w:rFonts w:hint="eastAsia"/>
        </w:rPr>
        <w:t>剑，</w:t>
      </w:r>
      <w:r w:rsidR="00467026">
        <w:rPr>
          <w:rFonts w:hint="eastAsia"/>
        </w:rPr>
        <w:t>不远外还有一个打铁房，有人正在打铁，刚才的打铁声就是从那里发出来的。</w:t>
      </w:r>
    </w:p>
    <w:p w14:paraId="0EEB9E9D" w14:textId="77777777" w:rsidR="00B4266B" w:rsidRDefault="00B4266B">
      <w:r>
        <w:rPr>
          <w:rFonts w:hint="eastAsia"/>
        </w:rPr>
        <w:t>陆三阴虽然不认识他，但却知道他是谁，</w:t>
      </w:r>
      <w:r w:rsidR="00411970">
        <w:rPr>
          <w:rFonts w:hint="eastAsia"/>
        </w:rPr>
        <w:t>问道：“你就是与阿漂哥</w:t>
      </w:r>
      <w:r w:rsidR="00282DD2">
        <w:rPr>
          <w:rFonts w:hint="eastAsia"/>
        </w:rPr>
        <w:t>、应江湖并列为百里城三</w:t>
      </w:r>
      <w:r w:rsidR="00411970">
        <w:rPr>
          <w:rFonts w:hint="eastAsia"/>
        </w:rPr>
        <w:t>大神棍的金锋仔？”</w:t>
      </w:r>
    </w:p>
    <w:p w14:paraId="0030B5DF" w14:textId="77777777" w:rsidR="00924754" w:rsidRDefault="00924754">
      <w:r>
        <w:rPr>
          <w:rFonts w:hint="eastAsia"/>
        </w:rPr>
        <w:t>听着这话，那人轻摇羽扇，微微皱眉，</w:t>
      </w:r>
      <w:r w:rsidR="0071062B">
        <w:rPr>
          <w:rFonts w:hint="eastAsia"/>
        </w:rPr>
        <w:t>但仍是很有礼貌地</w:t>
      </w:r>
      <w:r>
        <w:rPr>
          <w:rFonts w:hint="eastAsia"/>
        </w:rPr>
        <w:t>说道：“在</w:t>
      </w:r>
      <w:r w:rsidR="00282DD2">
        <w:rPr>
          <w:rFonts w:hint="eastAsia"/>
        </w:rPr>
        <w:t>下炼金锋，</w:t>
      </w:r>
      <w:r w:rsidR="00F4176B">
        <w:rPr>
          <w:rFonts w:hint="eastAsia"/>
        </w:rPr>
        <w:t>只是一个</w:t>
      </w:r>
      <w:r w:rsidR="00CA12EB">
        <w:rPr>
          <w:rFonts w:hint="eastAsia"/>
        </w:rPr>
        <w:t>优雅而</w:t>
      </w:r>
      <w:r w:rsidR="00F4176B">
        <w:rPr>
          <w:rFonts w:hint="eastAsia"/>
        </w:rPr>
        <w:t>专业的铸剑师，所谓</w:t>
      </w:r>
      <w:r w:rsidR="003E55A2">
        <w:rPr>
          <w:rFonts w:hint="eastAsia"/>
        </w:rPr>
        <w:t>神棍</w:t>
      </w:r>
      <w:r w:rsidR="00F4176B">
        <w:rPr>
          <w:rFonts w:hint="eastAsia"/>
        </w:rPr>
        <w:t>之名，不过三人成虎</w:t>
      </w:r>
      <w:r w:rsidR="003E55A2">
        <w:rPr>
          <w:rFonts w:hint="eastAsia"/>
        </w:rPr>
        <w:t>，阁下别被不实的传言误导了。</w:t>
      </w:r>
      <w:r>
        <w:rPr>
          <w:rFonts w:hint="eastAsia"/>
        </w:rPr>
        <w:t>”</w:t>
      </w:r>
    </w:p>
    <w:p w14:paraId="67BDCE67" w14:textId="77777777" w:rsidR="00505F02" w:rsidRPr="00B4266B" w:rsidRDefault="006565E1">
      <w:r>
        <w:rPr>
          <w:rFonts w:hint="eastAsia"/>
        </w:rPr>
        <w:t>陆三阴</w:t>
      </w:r>
      <w:r w:rsidR="00E6605D">
        <w:rPr>
          <w:rFonts w:hint="eastAsia"/>
        </w:rPr>
        <w:t>有些想笑，心想你这深秋摇扇子，说话这酸溜溜却又一幅假正经</w:t>
      </w:r>
      <w:r>
        <w:rPr>
          <w:rFonts w:hint="eastAsia"/>
        </w:rPr>
        <w:t>，不是神棍是什么。</w:t>
      </w:r>
    </w:p>
    <w:p w14:paraId="77A42D91" w14:textId="77777777" w:rsidR="00215D4A" w:rsidRDefault="00B97B4C">
      <w:r>
        <w:rPr>
          <w:rFonts w:hint="eastAsia"/>
        </w:rPr>
        <w:t>炼金锋见他不说话，便又问道：“阁下深夜到来，所为何事？”</w:t>
      </w:r>
    </w:p>
    <w:p w14:paraId="70750E55" w14:textId="77777777" w:rsidR="00505F02" w:rsidRDefault="00505F02">
      <w:r>
        <w:rPr>
          <w:rFonts w:hint="eastAsia"/>
        </w:rPr>
        <w:t>陆三阴</w:t>
      </w:r>
      <w:r w:rsidR="0010529F">
        <w:rPr>
          <w:rFonts w:hint="eastAsia"/>
        </w:rPr>
        <w:t>看着</w:t>
      </w:r>
      <w:r w:rsidR="000D0028">
        <w:rPr>
          <w:rFonts w:hint="eastAsia"/>
        </w:rPr>
        <w:t>挂在院子里的金剑，问道：“你贩剑吗？”</w:t>
      </w:r>
    </w:p>
    <w:p w14:paraId="55B3BA0E" w14:textId="77777777" w:rsidR="00B97B4C" w:rsidRDefault="00886FE1">
      <w:r>
        <w:rPr>
          <w:rFonts w:hint="eastAsia"/>
        </w:rPr>
        <w:t>“贩啊……</w:t>
      </w:r>
      <w:r w:rsidR="00815A49">
        <w:rPr>
          <w:rFonts w:hint="eastAsia"/>
        </w:rPr>
        <w:t>”</w:t>
      </w:r>
    </w:p>
    <w:p w14:paraId="6AF58991" w14:textId="77777777" w:rsidR="00D6786D" w:rsidRDefault="00AA7792">
      <w:r>
        <w:rPr>
          <w:rFonts w:hint="eastAsia"/>
        </w:rPr>
        <w:t>刚说出这两个字，炼金锋</w:t>
      </w:r>
      <w:r w:rsidR="00647127">
        <w:rPr>
          <w:rFonts w:hint="eastAsia"/>
        </w:rPr>
        <w:t>脸色突然变得有些难看</w:t>
      </w:r>
      <w:r>
        <w:rPr>
          <w:rFonts w:hint="eastAsia"/>
        </w:rPr>
        <w:t>，</w:t>
      </w:r>
      <w:r w:rsidR="00D6786D">
        <w:rPr>
          <w:rFonts w:hint="eastAsia"/>
        </w:rPr>
        <w:t>轻摇的羽扇突然停顿。</w:t>
      </w:r>
    </w:p>
    <w:p w14:paraId="68AB81C0" w14:textId="77777777" w:rsidR="00C12000" w:rsidRDefault="00C12000"/>
    <w:p w14:paraId="169D892E" w14:textId="77777777" w:rsidR="00C12000" w:rsidRDefault="00C12000"/>
    <w:p w14:paraId="34A468CD" w14:textId="77777777" w:rsidR="00C12000" w:rsidRDefault="00C12000"/>
    <w:p w14:paraId="22555811" w14:textId="77777777" w:rsidR="00C12000" w:rsidRDefault="00C12000"/>
    <w:p w14:paraId="3F20449D" w14:textId="77777777" w:rsidR="00C12000" w:rsidRDefault="00C12000"/>
    <w:p w14:paraId="53F51CF7" w14:textId="77777777" w:rsidR="00C12000" w:rsidRDefault="00C12000"/>
    <w:p w14:paraId="7D651914" w14:textId="77777777" w:rsidR="00C12000" w:rsidRDefault="00C12000"/>
    <w:p w14:paraId="2A7FFCF1" w14:textId="77777777" w:rsidR="00C12000" w:rsidRDefault="00C12000"/>
    <w:p w14:paraId="0B1779F4" w14:textId="77777777" w:rsidR="00C12000" w:rsidRDefault="00C12000"/>
    <w:p w14:paraId="1EAE354C" w14:textId="77777777" w:rsidR="00C12000" w:rsidRDefault="00C12000"/>
    <w:p w14:paraId="1C3F6C2B" w14:textId="77777777" w:rsidR="00C12000" w:rsidRDefault="00C12000"/>
    <w:p w14:paraId="48257301" w14:textId="77777777" w:rsidR="00C12000" w:rsidRDefault="00C12000"/>
    <w:p w14:paraId="5FB9CED8" w14:textId="77777777" w:rsidR="00C12000" w:rsidRDefault="00C12000"/>
    <w:p w14:paraId="76411A5E" w14:textId="77777777" w:rsidR="00C12000" w:rsidRDefault="00C12000"/>
    <w:p w14:paraId="3A9D898D" w14:textId="77777777" w:rsidR="00C12000" w:rsidRDefault="00C12000"/>
    <w:p w14:paraId="48B2B45F" w14:textId="77777777" w:rsidR="00F47239" w:rsidRDefault="00F47239"/>
    <w:p w14:paraId="0ABE8BAA" w14:textId="77777777" w:rsidR="00C12000" w:rsidRDefault="00C12000" w:rsidP="00C12000">
      <w:pPr>
        <w:pStyle w:val="3"/>
      </w:pPr>
      <w:r>
        <w:rPr>
          <w:rFonts w:hint="eastAsia"/>
        </w:rPr>
        <w:lastRenderedPageBreak/>
        <w:t>第十一章人执剑则无敌</w:t>
      </w:r>
    </w:p>
    <w:p w14:paraId="4B00A27E" w14:textId="77777777" w:rsidR="00D6786D" w:rsidRDefault="00D6786D">
      <w:r>
        <w:rPr>
          <w:rFonts w:hint="eastAsia"/>
        </w:rPr>
        <w:t>气氛变得有些僵硬。</w:t>
      </w:r>
    </w:p>
    <w:p w14:paraId="72669C47" w14:textId="77777777" w:rsidR="00D6786D" w:rsidRDefault="00D6786D">
      <w:r>
        <w:rPr>
          <w:rFonts w:hint="eastAsia"/>
        </w:rPr>
        <w:t>炼金锋看着陆三阴，忽然说道：“落锤的力道重了三分。”</w:t>
      </w:r>
    </w:p>
    <w:p w14:paraId="65864E32" w14:textId="77777777" w:rsidR="009D656B" w:rsidRDefault="00EE313E">
      <w:r>
        <w:rPr>
          <w:rFonts w:hint="eastAsia"/>
        </w:rPr>
        <w:t>陆三阴怔了一下，很快听到了从打铁房传来的声音。</w:t>
      </w:r>
    </w:p>
    <w:p w14:paraId="6C72BE7C" w14:textId="77777777" w:rsidR="00EE313E" w:rsidRDefault="00EE313E">
      <w:r>
        <w:rPr>
          <w:rFonts w:hint="eastAsia"/>
        </w:rPr>
        <w:t>“是，师父，徒儿知错。”</w:t>
      </w:r>
    </w:p>
    <w:p w14:paraId="09029196" w14:textId="77777777" w:rsidR="00E67334" w:rsidRDefault="00E67334">
      <w:r>
        <w:rPr>
          <w:rFonts w:hint="eastAsia"/>
        </w:rPr>
        <w:t>陆三阴这才明白那话不是对自己说的，</w:t>
      </w:r>
      <w:r w:rsidR="00E93336">
        <w:rPr>
          <w:rFonts w:hint="eastAsia"/>
        </w:rPr>
        <w:t>不禁有些惊讶起来，这人竟然在被他嘲弄的情况下，还能清楚听得出打铁的错误，果然非是一般人。</w:t>
      </w:r>
    </w:p>
    <w:p w14:paraId="4297E8C1" w14:textId="77777777" w:rsidR="00486F9C" w:rsidRDefault="00747BD2">
      <w:r>
        <w:rPr>
          <w:rFonts w:hint="eastAsia"/>
        </w:rPr>
        <w:t>看到陆三阴的惊讶，炼金锋又恢复了自信的气态，问道：</w:t>
      </w:r>
      <w:r w:rsidR="00486F9C">
        <w:rPr>
          <w:rFonts w:hint="eastAsia"/>
        </w:rPr>
        <w:t>“阁下是想买一口剑吗？”</w:t>
      </w:r>
    </w:p>
    <w:p w14:paraId="58C915F8" w14:textId="77777777" w:rsidR="00D64E3D" w:rsidRDefault="00D64E3D">
      <w:r>
        <w:rPr>
          <w:rFonts w:hint="eastAsia"/>
        </w:rPr>
        <w:t>陆三阴问道：“有什么好的剑吗？”</w:t>
      </w:r>
    </w:p>
    <w:p w14:paraId="355CAD7A" w14:textId="77777777" w:rsidR="003707C5" w:rsidRDefault="003707C5">
      <w:r>
        <w:rPr>
          <w:rFonts w:hint="eastAsia"/>
        </w:rPr>
        <w:t>炼金锋</w:t>
      </w:r>
      <w:r w:rsidR="00DB5392">
        <w:rPr>
          <w:rFonts w:hint="eastAsia"/>
        </w:rPr>
        <w:t>随手将睡椅边的金剑甩给陆三阴，说道：“你看这口如何？”</w:t>
      </w:r>
    </w:p>
    <w:p w14:paraId="3F77E7C1" w14:textId="77777777" w:rsidR="00AE1945" w:rsidRDefault="00520B94">
      <w:r>
        <w:rPr>
          <w:rFonts w:hint="eastAsia"/>
        </w:rPr>
        <w:t>陆三阴打量了下剑鞘与剑柄，皆是黄金色的，上面还刻着一些奇怪的图腾，好似的苗疆的东西，</w:t>
      </w:r>
      <w:r w:rsidR="003B5893">
        <w:rPr>
          <w:rFonts w:hint="eastAsia"/>
        </w:rPr>
        <w:t>便问道：</w:t>
      </w:r>
      <w:r w:rsidR="00AE1945">
        <w:rPr>
          <w:rFonts w:hint="eastAsia"/>
        </w:rPr>
        <w:t>“这是苗疆的剑？”</w:t>
      </w:r>
    </w:p>
    <w:p w14:paraId="7602A70F" w14:textId="77777777" w:rsidR="008730B6" w:rsidRDefault="008730B6">
      <w:r>
        <w:rPr>
          <w:rFonts w:hint="eastAsia"/>
        </w:rPr>
        <w:t>炼金锋说道：“兄台好眼力，这正是按照三大传奇夜郎剑客的当年的佩剑</w:t>
      </w:r>
      <w:r w:rsidR="00DE1027">
        <w:rPr>
          <w:rFonts w:hint="eastAsia"/>
        </w:rPr>
        <w:t>剑型</w:t>
      </w:r>
      <w:r>
        <w:rPr>
          <w:rFonts w:hint="eastAsia"/>
        </w:rPr>
        <w:t>所铸。”</w:t>
      </w:r>
    </w:p>
    <w:p w14:paraId="5ECFE362" w14:textId="77777777" w:rsidR="0002520F" w:rsidRDefault="0002520F">
      <w:r>
        <w:rPr>
          <w:rFonts w:hint="eastAsia"/>
        </w:rPr>
        <w:t>“那个是不得了的人物。”</w:t>
      </w:r>
    </w:p>
    <w:p w14:paraId="68530708" w14:textId="77777777" w:rsidR="007F16B0" w:rsidRDefault="007F16B0">
      <w:r>
        <w:rPr>
          <w:rFonts w:hint="eastAsia"/>
        </w:rPr>
        <w:t>听到这个名字，陆三阴不禁肃然起敬，那可是两代人学剑的榜样。</w:t>
      </w:r>
    </w:p>
    <w:p w14:paraId="5441B557" w14:textId="77777777" w:rsidR="007F16B0" w:rsidRDefault="007F16B0" w:rsidP="007F16B0">
      <w:r>
        <w:rPr>
          <w:rFonts w:hint="eastAsia"/>
        </w:rPr>
        <w:t>二十多年前</w:t>
      </w:r>
      <w:r w:rsidR="00E32BB7">
        <w:rPr>
          <w:rFonts w:hint="eastAsia"/>
        </w:rPr>
        <w:t>，夜郎剑客走出苗疆，一剑北上，纵横千里无敌手，直逼剑阁山，</w:t>
      </w:r>
      <w:r w:rsidR="008D34F0">
        <w:rPr>
          <w:rFonts w:hint="eastAsia"/>
        </w:rPr>
        <w:t>只身破了北境之主排布的剑阵</w:t>
      </w:r>
      <w:r w:rsidR="00463F33">
        <w:rPr>
          <w:rFonts w:hint="eastAsia"/>
        </w:rPr>
        <w:t>。</w:t>
      </w:r>
    </w:p>
    <w:p w14:paraId="77D6B8F9" w14:textId="77777777" w:rsidR="006763AB" w:rsidRDefault="00463F33">
      <w:r>
        <w:rPr>
          <w:rFonts w:hint="eastAsia"/>
        </w:rPr>
        <w:t>夜郎剑客剑术超凡入圣，</w:t>
      </w:r>
      <w:r w:rsidR="009E3841">
        <w:rPr>
          <w:rFonts w:hint="eastAsia"/>
        </w:rPr>
        <w:t>不但没有人能使他停住北上的脚步，</w:t>
      </w:r>
      <w:r>
        <w:rPr>
          <w:rFonts w:hint="eastAsia"/>
        </w:rPr>
        <w:t>同代之剑者竟无一人能使其剑锋出鞘。</w:t>
      </w:r>
    </w:p>
    <w:p w14:paraId="038317A8" w14:textId="77777777" w:rsidR="007F16B0" w:rsidRPr="00463F33" w:rsidRDefault="00463F33">
      <w:r>
        <w:rPr>
          <w:rFonts w:hint="eastAsia"/>
        </w:rPr>
        <w:t>最后</w:t>
      </w:r>
      <w:r w:rsidR="009E3841">
        <w:rPr>
          <w:rFonts w:hint="eastAsia"/>
        </w:rPr>
        <w:t>使其停止脚步的是两名绝世刀者，</w:t>
      </w:r>
      <w:r w:rsidR="006763AB">
        <w:rPr>
          <w:rFonts w:hint="eastAsia"/>
        </w:rPr>
        <w:t>那三人一人持剑北上，一人持刀东来，一人持刀南下，于三途河入口处的西皇山上相逢，</w:t>
      </w:r>
      <w:r w:rsidR="009E3841">
        <w:rPr>
          <w:rFonts w:hint="eastAsia"/>
        </w:rPr>
        <w:t>刀剑混战</w:t>
      </w:r>
      <w:r>
        <w:rPr>
          <w:rFonts w:hint="eastAsia"/>
        </w:rPr>
        <w:t>三日三夜，</w:t>
      </w:r>
      <w:r w:rsidR="006763AB">
        <w:rPr>
          <w:rFonts w:hint="eastAsia"/>
        </w:rPr>
        <w:t>最终力竭同时倒下，谱写了那个时代最华丽的传奇，故而那三人被称为三大传奇。</w:t>
      </w:r>
    </w:p>
    <w:p w14:paraId="572F2A6C" w14:textId="77777777" w:rsidR="007F16B0" w:rsidRDefault="007F16B0" w:rsidP="007F16B0">
      <w:r>
        <w:rPr>
          <w:rFonts w:hint="eastAsia"/>
        </w:rPr>
        <w:t>再也没有出现玉面刀郎那般惊艳的刀者，也没有出现如夜郎剑客一般无敌同辈的剑客。</w:t>
      </w:r>
    </w:p>
    <w:p w14:paraId="477B5962" w14:textId="77777777" w:rsidR="007F16B0" w:rsidRDefault="0065201E" w:rsidP="007F16B0">
      <w:r>
        <w:rPr>
          <w:rFonts w:hint="eastAsia"/>
        </w:rPr>
        <w:t>那一战之后，其自创的蚀刀剑式名震天下，而他那口</w:t>
      </w:r>
      <w:r w:rsidR="00A54F10">
        <w:rPr>
          <w:rFonts w:hint="eastAsia"/>
        </w:rPr>
        <w:t>蚀刀之剑亦驰名两境，无数学剑者以蚀刀之剑为原型，打造自己的佩剑，从而勉励自己学剑之路。</w:t>
      </w:r>
    </w:p>
    <w:p w14:paraId="6220F0DF" w14:textId="77777777" w:rsidR="00FD71A9" w:rsidRDefault="004310C6">
      <w:r>
        <w:rPr>
          <w:rFonts w:hint="eastAsia"/>
        </w:rPr>
        <w:t>陆三阴</w:t>
      </w:r>
      <w:r w:rsidR="0002520F">
        <w:rPr>
          <w:rFonts w:hint="eastAsia"/>
        </w:rPr>
        <w:t>抽出剑锋，看着剑刃竟也是如此，黄金为刃，其上刻有图腾</w:t>
      </w:r>
      <w:r w:rsidR="00374492">
        <w:rPr>
          <w:rFonts w:hint="eastAsia"/>
        </w:rPr>
        <w:t>，虽是极为精致，但陆三阴却皱起眉头来，说道：</w:t>
      </w:r>
      <w:r w:rsidR="00FD71A9">
        <w:rPr>
          <w:rFonts w:hint="eastAsia"/>
        </w:rPr>
        <w:t>“</w:t>
      </w:r>
      <w:r w:rsidR="00374492">
        <w:rPr>
          <w:rFonts w:hint="eastAsia"/>
        </w:rPr>
        <w:t>给我拿一口刀好了。</w:t>
      </w:r>
      <w:r w:rsidR="00FD71A9">
        <w:rPr>
          <w:rFonts w:hint="eastAsia"/>
        </w:rPr>
        <w:t>”</w:t>
      </w:r>
    </w:p>
    <w:p w14:paraId="24C586E9" w14:textId="77777777" w:rsidR="00747BD2" w:rsidRDefault="004D5781">
      <w:r>
        <w:rPr>
          <w:rFonts w:hint="eastAsia"/>
        </w:rPr>
        <w:t>炼金锋</w:t>
      </w:r>
      <w:r w:rsidR="00011B01">
        <w:rPr>
          <w:rFonts w:hint="eastAsia"/>
        </w:rPr>
        <w:t>心知他改变主意的原因</w:t>
      </w:r>
      <w:r w:rsidR="00A27B22">
        <w:rPr>
          <w:rFonts w:hint="eastAsia"/>
        </w:rPr>
        <w:t>，</w:t>
      </w:r>
      <w:r w:rsidR="00011B01">
        <w:rPr>
          <w:rFonts w:hint="eastAsia"/>
        </w:rPr>
        <w:t>说</w:t>
      </w:r>
      <w:r w:rsidR="00FB4FD6">
        <w:rPr>
          <w:rFonts w:hint="eastAsia"/>
        </w:rPr>
        <w:t>道：“</w:t>
      </w:r>
      <w:r w:rsidR="00011B01">
        <w:rPr>
          <w:rFonts w:hint="eastAsia"/>
        </w:rPr>
        <w:t>兄台担心这黄金剑的硬度，那大可不必。</w:t>
      </w:r>
      <w:r w:rsidR="00FB4FD6">
        <w:rPr>
          <w:rFonts w:hint="eastAsia"/>
        </w:rPr>
        <w:t>”</w:t>
      </w:r>
    </w:p>
    <w:p w14:paraId="48D561B3" w14:textId="77777777" w:rsidR="00FC6E6F" w:rsidRDefault="007E2987">
      <w:r>
        <w:rPr>
          <w:rFonts w:hint="eastAsia"/>
        </w:rPr>
        <w:t>陆三阴道：“可我想是想要刀些。</w:t>
      </w:r>
      <w:r w:rsidR="00FC6E6F">
        <w:rPr>
          <w:rFonts w:hint="eastAsia"/>
        </w:rPr>
        <w:t>”</w:t>
      </w:r>
    </w:p>
    <w:p w14:paraId="3D11EDB0" w14:textId="77777777" w:rsidR="00B530A6" w:rsidRDefault="00B530A6">
      <w:r>
        <w:rPr>
          <w:rFonts w:hint="eastAsia"/>
        </w:rPr>
        <w:t>炼金锋道：“既然要拼生死，那自然是剑更好一些。”</w:t>
      </w:r>
    </w:p>
    <w:p w14:paraId="73D854B9" w14:textId="77777777" w:rsidR="00D055EA" w:rsidRDefault="00B530A6">
      <w:r>
        <w:rPr>
          <w:rFonts w:hint="eastAsia"/>
        </w:rPr>
        <w:t>陆三阴问道：“为什么？”</w:t>
      </w:r>
    </w:p>
    <w:p w14:paraId="4D372A9A" w14:textId="77777777" w:rsidR="00546535" w:rsidRPr="00EE313E" w:rsidRDefault="00546535">
      <w:r>
        <w:rPr>
          <w:rFonts w:hint="eastAsia"/>
        </w:rPr>
        <w:t>炼金锋一本正经地道：“因为人执剑则无敌啊！”</w:t>
      </w:r>
    </w:p>
    <w:p w14:paraId="586A3747" w14:textId="77777777" w:rsidR="00CE659C" w:rsidRDefault="00AB38EF">
      <w:r>
        <w:rPr>
          <w:rFonts w:hint="eastAsia"/>
        </w:rPr>
        <w:t>------</w:t>
      </w:r>
    </w:p>
    <w:p w14:paraId="7DD776C1" w14:textId="77777777" w:rsidR="00EC35B1" w:rsidRDefault="00AB38EF">
      <w:r>
        <w:rPr>
          <w:rFonts w:hint="eastAsia"/>
        </w:rPr>
        <w:t>------</w:t>
      </w:r>
    </w:p>
    <w:p w14:paraId="4DF3D3C2" w14:textId="77777777" w:rsidR="00CE659C" w:rsidRDefault="007A6CFF">
      <w:r>
        <w:rPr>
          <w:rFonts w:hint="eastAsia"/>
        </w:rPr>
        <w:t>客栈方面，正是打得激烈的时候，</w:t>
      </w:r>
      <w:r w:rsidR="00276631">
        <w:rPr>
          <w:rFonts w:hint="eastAsia"/>
        </w:rPr>
        <w:t>宁溪</w:t>
      </w:r>
      <w:r>
        <w:rPr>
          <w:rFonts w:hint="eastAsia"/>
        </w:rPr>
        <w:t>已经伤了几个蒙面人，而蒙面人这边也因不断承受损失而渐渐下手失去了分寸，</w:t>
      </w:r>
      <w:r w:rsidR="00276631">
        <w:rPr>
          <w:rFonts w:hint="eastAsia"/>
        </w:rPr>
        <w:t>宁溪</w:t>
      </w:r>
      <w:r>
        <w:rPr>
          <w:rFonts w:hint="eastAsia"/>
        </w:rPr>
        <w:t>已经处在了劣势。</w:t>
      </w:r>
    </w:p>
    <w:p w14:paraId="1E0F86E1" w14:textId="77777777" w:rsidR="00CE659C" w:rsidRDefault="007A6CFF">
      <w:r>
        <w:rPr>
          <w:rFonts w:hint="eastAsia"/>
        </w:rPr>
        <w:t>围观的人虽然聚集了好些，却没有上前帮忙，房檐上关注战局的阿漂哥渐渐因为紧张而流出了冷汗。</w:t>
      </w:r>
    </w:p>
    <w:p w14:paraId="54B63191" w14:textId="77777777" w:rsidR="00CE659C" w:rsidRDefault="007A6CFF">
      <w:r>
        <w:rPr>
          <w:rFonts w:hint="eastAsia"/>
        </w:rPr>
        <w:t>“情况怎么样了？”</w:t>
      </w:r>
    </w:p>
    <w:p w14:paraId="6C985A9E" w14:textId="77777777" w:rsidR="00CE659C" w:rsidRDefault="007A6CFF">
      <w:r>
        <w:rPr>
          <w:rFonts w:hint="eastAsia"/>
        </w:rPr>
        <w:t>“你丫的跑哪去了，都要出人命了。”阿漂哥狠狠地瞪着不知从哪里冒了出来的陆三阴，很是愤怒。</w:t>
      </w:r>
    </w:p>
    <w:p w14:paraId="2BD96286" w14:textId="77777777" w:rsidR="00CE659C" w:rsidRDefault="004B3DF8">
      <w:r>
        <w:rPr>
          <w:rFonts w:hint="eastAsia"/>
        </w:rPr>
        <w:t>陆三阴反咬一口，说道：“老子花这么多钱，买你这英雄救美的套餐，就算我不来，你也不</w:t>
      </w:r>
      <w:r>
        <w:rPr>
          <w:rFonts w:hint="eastAsia"/>
        </w:rPr>
        <w:lastRenderedPageBreak/>
        <w:t>能让我的朋友受伤吧！”</w:t>
      </w:r>
    </w:p>
    <w:p w14:paraId="4DA583B9" w14:textId="77777777" w:rsidR="00CE659C" w:rsidRDefault="00EF3333">
      <w:r>
        <w:rPr>
          <w:rFonts w:hint="eastAsia"/>
        </w:rPr>
        <w:t>阿漂哥怒道：</w:t>
      </w:r>
      <w:r w:rsidR="007A6CFF">
        <w:rPr>
          <w:rFonts w:hint="eastAsia"/>
        </w:rPr>
        <w:t>“我要有这本事，我早冲下去了。”</w:t>
      </w:r>
    </w:p>
    <w:p w14:paraId="61BB3043" w14:textId="77777777" w:rsidR="00CE659C" w:rsidRDefault="00EF3333">
      <w:r>
        <w:rPr>
          <w:rFonts w:hint="eastAsia"/>
        </w:rPr>
        <w:t>陆三阴道：</w:t>
      </w:r>
      <w:r w:rsidR="007A6CFF">
        <w:rPr>
          <w:rFonts w:hint="eastAsia"/>
        </w:rPr>
        <w:t>“你能飞上这么高的房檐，你敢说没这本事？”</w:t>
      </w:r>
    </w:p>
    <w:p w14:paraId="6537754C" w14:textId="77777777" w:rsidR="00CE659C" w:rsidRDefault="007A6CFF">
      <w:r>
        <w:rPr>
          <w:rFonts w:hint="eastAsia"/>
        </w:rPr>
        <w:t>阿漂哥指着不远处的楼梯，</w:t>
      </w:r>
      <w:r w:rsidR="00B47279">
        <w:rPr>
          <w:rFonts w:hint="eastAsia"/>
        </w:rPr>
        <w:t>说道：</w:t>
      </w:r>
      <w:r>
        <w:rPr>
          <w:rFonts w:hint="eastAsia"/>
        </w:rPr>
        <w:t>“你瞎吗？”</w:t>
      </w:r>
    </w:p>
    <w:p w14:paraId="1B9BC139" w14:textId="77777777" w:rsidR="00CE659C" w:rsidRDefault="00690571">
      <w:r>
        <w:rPr>
          <w:rFonts w:hint="eastAsia"/>
        </w:rPr>
        <w:t>陆三阴：……</w:t>
      </w:r>
    </w:p>
    <w:p w14:paraId="41506EAA" w14:textId="77777777" w:rsidR="00CE659C" w:rsidRDefault="007A6CFF">
      <w:r>
        <w:rPr>
          <w:rFonts w:hint="eastAsia"/>
        </w:rPr>
        <w:t>“你干嘛去了，不要告诉我找不到路。”</w:t>
      </w:r>
    </w:p>
    <w:p w14:paraId="45B24A1F" w14:textId="77777777" w:rsidR="00CE659C" w:rsidRDefault="004D79C4">
      <w:r>
        <w:rPr>
          <w:rFonts w:hint="eastAsia"/>
        </w:rPr>
        <w:t>陆三阴扬了扬手上的金剑</w:t>
      </w:r>
      <w:r w:rsidR="007A6CFF">
        <w:rPr>
          <w:rFonts w:hint="eastAsia"/>
        </w:rPr>
        <w:t>，道：“</w:t>
      </w:r>
      <w:r>
        <w:rPr>
          <w:rFonts w:hint="eastAsia"/>
        </w:rPr>
        <w:t>功夫再高，也怕菜刀，当然买剑</w:t>
      </w:r>
      <w:r w:rsidR="007A6CFF">
        <w:rPr>
          <w:rFonts w:hint="eastAsia"/>
        </w:rPr>
        <w:t>去了</w:t>
      </w:r>
      <w:r w:rsidR="00AB38EF">
        <w:rPr>
          <w:rFonts w:hint="eastAsia"/>
        </w:rPr>
        <w:t>，不然你让我空手接白刃吗？</w:t>
      </w:r>
      <w:r w:rsidR="007A6CFF">
        <w:rPr>
          <w:rFonts w:hint="eastAsia"/>
        </w:rPr>
        <w:t>”</w:t>
      </w:r>
    </w:p>
    <w:p w14:paraId="63D26359" w14:textId="77777777" w:rsidR="00CE659C" w:rsidRDefault="004D79C4">
      <w:r>
        <w:rPr>
          <w:rFonts w:hint="eastAsia"/>
        </w:rPr>
        <w:t>“你这剑</w:t>
      </w:r>
      <w:r w:rsidR="007A6CFF">
        <w:rPr>
          <w:rFonts w:hint="eastAsia"/>
        </w:rPr>
        <w:t>哪买的？”</w:t>
      </w:r>
      <w:r w:rsidR="005F6D90">
        <w:rPr>
          <w:rFonts w:hint="eastAsia"/>
        </w:rPr>
        <w:t>阿漂哥瞟了一眼他的金剑</w:t>
      </w:r>
      <w:r w:rsidR="007A6CFF">
        <w:rPr>
          <w:rFonts w:hint="eastAsia"/>
        </w:rPr>
        <w:t>，</w:t>
      </w:r>
      <w:r w:rsidR="002F1077">
        <w:rPr>
          <w:rFonts w:hint="eastAsia"/>
        </w:rPr>
        <w:t>心中涌现一股不安，</w:t>
      </w:r>
      <w:r>
        <w:rPr>
          <w:rFonts w:hint="eastAsia"/>
        </w:rPr>
        <w:t>说道：</w:t>
      </w:r>
      <w:r w:rsidR="007A6CFF">
        <w:rPr>
          <w:rFonts w:hint="eastAsia"/>
        </w:rPr>
        <w:t>“不会是……”</w:t>
      </w:r>
    </w:p>
    <w:p w14:paraId="193A303D" w14:textId="77777777" w:rsidR="00CE659C" w:rsidRDefault="007A6CFF">
      <w:r>
        <w:rPr>
          <w:rFonts w:hint="eastAsia"/>
        </w:rPr>
        <w:t>“算了算了，现在不是关心这个的时候，赶快上吧，我看你边姑娘要撑不住了。”</w:t>
      </w:r>
    </w:p>
    <w:p w14:paraId="68596501" w14:textId="77777777" w:rsidR="0006792C" w:rsidRDefault="0006792C">
      <w:r>
        <w:rPr>
          <w:rFonts w:hint="eastAsia"/>
        </w:rPr>
        <w:t>“哪里来的贼人，吃我一剑。”</w:t>
      </w:r>
    </w:p>
    <w:p w14:paraId="4884D731" w14:textId="77777777" w:rsidR="00CE659C" w:rsidRDefault="002F1077">
      <w:r>
        <w:rPr>
          <w:rFonts w:hint="eastAsia"/>
        </w:rPr>
        <w:t>陆三阴知道情况对</w:t>
      </w:r>
      <w:r w:rsidR="00276631">
        <w:rPr>
          <w:rFonts w:hint="eastAsia"/>
        </w:rPr>
        <w:t>宁溪</w:t>
      </w:r>
      <w:r w:rsidR="0006792C">
        <w:rPr>
          <w:rFonts w:hint="eastAsia"/>
        </w:rPr>
        <w:t>不利，大吼一声，</w:t>
      </w:r>
      <w:r w:rsidR="007A6CFF">
        <w:rPr>
          <w:rFonts w:hint="eastAsia"/>
        </w:rPr>
        <w:t>就跳了下去。</w:t>
      </w:r>
    </w:p>
    <w:p w14:paraId="2B4047FF" w14:textId="77777777" w:rsidR="00CE659C" w:rsidRDefault="007A6CFF">
      <w:r>
        <w:rPr>
          <w:rFonts w:hint="eastAsia"/>
        </w:rPr>
        <w:t>连同</w:t>
      </w:r>
      <w:r w:rsidR="00276631">
        <w:rPr>
          <w:rFonts w:hint="eastAsia"/>
        </w:rPr>
        <w:t>宁溪</w:t>
      </w:r>
      <w:r w:rsidR="00561C8A">
        <w:rPr>
          <w:rFonts w:hint="eastAsia"/>
        </w:rPr>
        <w:t>在此的众贼人都大吃一惊，但此时陆三阴一剑</w:t>
      </w:r>
      <w:r w:rsidR="00C118F9">
        <w:rPr>
          <w:rFonts w:hint="eastAsia"/>
        </w:rPr>
        <w:t>已经劈到眼前了，贼首知小的们接不住，奋身跃起，一刀挥出，刀剑</w:t>
      </w:r>
      <w:r>
        <w:rPr>
          <w:rFonts w:hint="eastAsia"/>
        </w:rPr>
        <w:t>相击，断了一刃。</w:t>
      </w:r>
    </w:p>
    <w:p w14:paraId="5C16C944" w14:textId="77777777" w:rsidR="00CE659C" w:rsidRDefault="00C118F9">
      <w:r>
        <w:rPr>
          <w:rFonts w:hint="eastAsia"/>
        </w:rPr>
        <w:t>这下所有人都蒙逼了，因为断的是陆三阴的剑</w:t>
      </w:r>
      <w:r w:rsidR="007A6CFF">
        <w:rPr>
          <w:rFonts w:hint="eastAsia"/>
        </w:rPr>
        <w:t>。</w:t>
      </w:r>
    </w:p>
    <w:p w14:paraId="7134286A" w14:textId="77777777" w:rsidR="00CE659C" w:rsidRDefault="007A6CFF">
      <w:r>
        <w:rPr>
          <w:rFonts w:hint="eastAsia"/>
        </w:rPr>
        <w:t>阿漂哥捂脸道：“真是怕什么来什么，果然是金锋仔的作品。”</w:t>
      </w:r>
    </w:p>
    <w:p w14:paraId="78FF6E3B" w14:textId="77777777" w:rsidR="00CE659C" w:rsidRDefault="007A6CFF">
      <w:r>
        <w:rPr>
          <w:rFonts w:hint="eastAsia"/>
        </w:rPr>
        <w:t>“接剑。”最先反应过来的是</w:t>
      </w:r>
      <w:r w:rsidR="00276631">
        <w:rPr>
          <w:rFonts w:hint="eastAsia"/>
        </w:rPr>
        <w:t>宁溪</w:t>
      </w:r>
      <w:r>
        <w:rPr>
          <w:rFonts w:hint="eastAsia"/>
        </w:rPr>
        <w:t>，很果断的把手中的剑抛给陆三阴。</w:t>
      </w:r>
    </w:p>
    <w:p w14:paraId="7A34B3DB" w14:textId="77777777" w:rsidR="00CE659C" w:rsidRDefault="007A6CFF">
      <w:r>
        <w:rPr>
          <w:rFonts w:hint="eastAsia"/>
        </w:rPr>
        <w:t>谁也没料定，陆三阴没有接剑，更准备的说他伸了手却又下意识的缩了回来，哐嘡一声，剑掉到了地下，场面再度尴尬。</w:t>
      </w:r>
    </w:p>
    <w:p w14:paraId="52E4E473" w14:textId="77777777" w:rsidR="00CE659C" w:rsidRDefault="007A6CFF">
      <w:r>
        <w:rPr>
          <w:rFonts w:hint="eastAsia"/>
        </w:rPr>
        <w:t>在场的人，无论是参战的，还是看热闹的无不瞠目结舌，面面相觑。</w:t>
      </w:r>
    </w:p>
    <w:p w14:paraId="321CEE6A" w14:textId="77777777" w:rsidR="00CE659C" w:rsidRDefault="002F1077">
      <w:r>
        <w:rPr>
          <w:rFonts w:hint="eastAsia"/>
        </w:rPr>
        <w:t>关键时刻，阿漂哥急</w:t>
      </w:r>
      <w:r w:rsidR="007A6CFF">
        <w:rPr>
          <w:rFonts w:hint="eastAsia"/>
        </w:rPr>
        <w:t>中生智，模仿了女人地声音大叫道：“有人劫色啊！”</w:t>
      </w:r>
    </w:p>
    <w:p w14:paraId="1AF31BCC" w14:textId="77777777" w:rsidR="00CE659C" w:rsidRDefault="007A6CFF">
      <w:r>
        <w:rPr>
          <w:rFonts w:hint="eastAsia"/>
        </w:rPr>
        <w:t>一下子看热闹的都明白了，这些看热闹的都知道客栈有英雄救美套餐，所以大家都在等这个英雄出来，没想到等了半天人没来，好不容易来了个，结果不是英雄而是个狗熊，众人唏嘘了几声，</w:t>
      </w:r>
      <w:r w:rsidR="00571D01">
        <w:rPr>
          <w:rFonts w:hint="eastAsia"/>
        </w:rPr>
        <w:t>却没有人冲上前去</w:t>
      </w:r>
      <w:r>
        <w:rPr>
          <w:rFonts w:hint="eastAsia"/>
        </w:rPr>
        <w:t>。</w:t>
      </w:r>
    </w:p>
    <w:p w14:paraId="7B7E18ED" w14:textId="77777777" w:rsidR="009431B8" w:rsidRDefault="00146709">
      <w:r>
        <w:rPr>
          <w:rFonts w:hint="eastAsia"/>
        </w:rPr>
        <w:t>盛飞羽正在和山贼小宝一起吃火锅，看到周围的人都涌了出来，知道铁定是陆三阴订的那个英雄救美套餐出了什么岔子，于是把宁溪那杯没喝完的鸡尾酒递给山贼小宝，说道：</w:t>
      </w:r>
      <w:r w:rsidR="009431B8">
        <w:rPr>
          <w:rFonts w:hint="eastAsia"/>
        </w:rPr>
        <w:t>“</w:t>
      </w:r>
      <w:r w:rsidR="008043D4">
        <w:rPr>
          <w:rFonts w:hint="eastAsia"/>
        </w:rPr>
        <w:t>小宝，</w:t>
      </w:r>
      <w:r>
        <w:rPr>
          <w:rFonts w:hint="eastAsia"/>
        </w:rPr>
        <w:t>快喝了这杯酒。</w:t>
      </w:r>
      <w:r w:rsidR="009431B8">
        <w:rPr>
          <w:rFonts w:hint="eastAsia"/>
        </w:rPr>
        <w:t>”</w:t>
      </w:r>
    </w:p>
    <w:p w14:paraId="2F8F48AA" w14:textId="77777777" w:rsidR="00AF71CB" w:rsidRDefault="00AF71CB">
      <w:r>
        <w:rPr>
          <w:rFonts w:hint="eastAsia"/>
        </w:rPr>
        <w:t>山贼小宝摇头说道：“不是不让小宝喝酒吗？</w:t>
      </w:r>
      <w:r w:rsidR="0011117A">
        <w:rPr>
          <w:rFonts w:hint="eastAsia"/>
        </w:rPr>
        <w:t>为虾米又让小宝喝酒了？</w:t>
      </w:r>
      <w:r>
        <w:rPr>
          <w:rFonts w:hint="eastAsia"/>
        </w:rPr>
        <w:t>”</w:t>
      </w:r>
    </w:p>
    <w:p w14:paraId="26E3724F" w14:textId="77777777" w:rsidR="003A6AB2" w:rsidRDefault="003A6AB2">
      <w:r>
        <w:rPr>
          <w:rFonts w:hint="eastAsia"/>
        </w:rPr>
        <w:t>盛飞羽说道：“你喝了就知道了。”</w:t>
      </w:r>
    </w:p>
    <w:p w14:paraId="7EA4FE49" w14:textId="77777777" w:rsidR="003A6AB2" w:rsidRDefault="003A6AB2">
      <w:r>
        <w:rPr>
          <w:rFonts w:hint="eastAsia"/>
        </w:rPr>
        <w:t>山贼小宝一脸呆萌，但既然自己尊敬的飞羽姐姐叫喝，那一定是没问题的了，仰头便喝光了。</w:t>
      </w:r>
    </w:p>
    <w:p w14:paraId="1ABC4290" w14:textId="77777777" w:rsidR="00EF38A4" w:rsidRDefault="003A6AB2">
      <w:r>
        <w:rPr>
          <w:rFonts w:hint="eastAsia"/>
        </w:rPr>
        <w:t>一杯</w:t>
      </w:r>
      <w:r w:rsidR="00B6345A">
        <w:rPr>
          <w:rFonts w:hint="eastAsia"/>
        </w:rPr>
        <w:t>酒下肚，山贼小宝仿佛变了一个人，瞬间从天然呆萌变成了一脸痞子样，听到外面有喧嚣声，飞奔而出，冲进人群之中，看到一群蒙面贼人，立时大怒，</w:t>
      </w:r>
      <w:r w:rsidR="00EF38A4">
        <w:rPr>
          <w:rFonts w:hint="eastAsia"/>
        </w:rPr>
        <w:t>朝蒙面的贼人大吼道：“</w:t>
      </w:r>
      <w:r w:rsidR="006C0495">
        <w:rPr>
          <w:rFonts w:hint="eastAsia"/>
        </w:rPr>
        <w:t>百里城只能有一波强盗，那就是我们百里七人众</w:t>
      </w:r>
      <w:r w:rsidR="00371884">
        <w:rPr>
          <w:rFonts w:hint="eastAsia"/>
        </w:rPr>
        <w:t>，谁敢在我</w:t>
      </w:r>
      <w:r w:rsidR="00867DEE">
        <w:rPr>
          <w:rFonts w:hint="eastAsia"/>
        </w:rPr>
        <w:t>山贼小宝</w:t>
      </w:r>
      <w:r w:rsidR="00371884">
        <w:rPr>
          <w:rFonts w:hint="eastAsia"/>
        </w:rPr>
        <w:t>面前抢劫？</w:t>
      </w:r>
      <w:r w:rsidR="00EF38A4">
        <w:rPr>
          <w:rFonts w:hint="eastAsia"/>
        </w:rPr>
        <w:t>”</w:t>
      </w:r>
    </w:p>
    <w:p w14:paraId="43525485" w14:textId="77777777" w:rsidR="006F7182" w:rsidRDefault="008457FF">
      <w:r>
        <w:rPr>
          <w:rFonts w:hint="eastAsia"/>
        </w:rPr>
        <w:t xml:space="preserve"> </w:t>
      </w:r>
      <w:r w:rsidR="006F7182">
        <w:rPr>
          <w:rFonts w:hint="eastAsia"/>
        </w:rPr>
        <w:t>“是百里七人众，撤。”贼首听到百里七人众的名号，没有任何犹豫，直接撤走。</w:t>
      </w:r>
    </w:p>
    <w:p w14:paraId="488153B9" w14:textId="77777777" w:rsidR="008457FF" w:rsidRPr="008457FF" w:rsidRDefault="008457FF">
      <w:r>
        <w:rPr>
          <w:rFonts w:hint="eastAsia"/>
        </w:rPr>
        <w:t>宁溪都吓了一跳，她本以为这个动不动就问为什么的鹿小宝，只是个被当着吉祥物而带在身边的小山贼，却不料还百里七人众之一。</w:t>
      </w:r>
    </w:p>
    <w:p w14:paraId="2475BF25" w14:textId="77777777" w:rsidR="00CE659C" w:rsidRDefault="008457FF">
      <w:r>
        <w:rPr>
          <w:rFonts w:hint="eastAsia"/>
        </w:rPr>
        <w:t>贼人散去后</w:t>
      </w:r>
      <w:r w:rsidR="007A6CFF">
        <w:rPr>
          <w:rFonts w:hint="eastAsia"/>
        </w:rPr>
        <w:t>，阿漂哥来了，拍着他的肩膀，</w:t>
      </w:r>
      <w:r w:rsidR="002F1077">
        <w:rPr>
          <w:rFonts w:hint="eastAsia"/>
        </w:rPr>
        <w:t>有些感慨：</w:t>
      </w:r>
      <w:r w:rsidR="007A6CFF">
        <w:rPr>
          <w:rFonts w:hint="eastAsia"/>
        </w:rPr>
        <w:t>“你这人注孤生啊！”</w:t>
      </w:r>
    </w:p>
    <w:p w14:paraId="5432A73C" w14:textId="77777777" w:rsidR="00A30DE7" w:rsidRDefault="00A30DE7" w:rsidP="00A30DE7">
      <w:r>
        <w:rPr>
          <w:rFonts w:hint="eastAsia"/>
        </w:rPr>
        <w:t>一回到住所，宁溪就开始质问，陆三阴自己心虚，架不住她满含怒意的目光，一边陪笑一边连退数步，被逼到了窗棂边。</w:t>
      </w:r>
    </w:p>
    <w:p w14:paraId="36469CDD" w14:textId="77777777" w:rsidR="00A30DE7" w:rsidRDefault="00A30DE7" w:rsidP="00A30DE7">
      <w:r>
        <w:rPr>
          <w:rFonts w:hint="eastAsia"/>
        </w:rPr>
        <w:t>眼看再退就要掉下去了，宁溪却话题一转，问道：“咦，你怎么半路又跑回来了？”</w:t>
      </w:r>
    </w:p>
    <w:p w14:paraId="4DFC8B9F" w14:textId="77777777" w:rsidR="00A30DE7" w:rsidRDefault="00A30DE7" w:rsidP="00A30DE7">
      <w:r>
        <w:rPr>
          <w:rFonts w:hint="eastAsia"/>
        </w:rPr>
        <w:t>陆三阴松了口气，宁溪的思维就是这般跳跃，下一秒想的事时常和上一秒完全不同。</w:t>
      </w:r>
    </w:p>
    <w:p w14:paraId="6C853B96" w14:textId="77777777" w:rsidR="00A30DE7" w:rsidRDefault="00A30DE7" w:rsidP="00A30DE7">
      <w:r>
        <w:rPr>
          <w:rFonts w:hint="eastAsia"/>
        </w:rPr>
        <w:t>他推开了窗户，云层渐渐散去，一束月光照了进来，陆三阴将手伸到月光里，“当我从这样一束光里穿过去的时候，留下了一团模糊的光影，那时我想明白了一个道理。”</w:t>
      </w:r>
    </w:p>
    <w:p w14:paraId="4E4BC7C0" w14:textId="77777777" w:rsidR="00A30DE7" w:rsidRDefault="00A30DE7" w:rsidP="00A30DE7">
      <w:r>
        <w:rPr>
          <w:rFonts w:hint="eastAsia"/>
        </w:rPr>
        <w:t>“什么道理？”</w:t>
      </w:r>
    </w:p>
    <w:p w14:paraId="4C3AFE12" w14:textId="77777777" w:rsidR="00A30DE7" w:rsidRDefault="00A30DE7" w:rsidP="00A30DE7">
      <w:r>
        <w:rPr>
          <w:rFonts w:hint="eastAsia"/>
        </w:rPr>
        <w:lastRenderedPageBreak/>
        <w:t>“有光的地方必须是有影子的，不管我怎样的隐藏，只要我走到光里去，终究是会留下痕迹的，而现在的止戈山，正是这沉沉暗夜里那一束光的中心，无数目光聚集处，所以只要我一现身，总有那么一些人会注意到我留下的痕迹。”</w:t>
      </w:r>
    </w:p>
    <w:p w14:paraId="0E31D2E8" w14:textId="77777777" w:rsidR="00FF6CEA" w:rsidRDefault="00A30DE7" w:rsidP="00A30DE7">
      <w:r>
        <w:rPr>
          <w:rFonts w:hint="eastAsia"/>
        </w:rPr>
        <w:t>“嗯，有道理。”</w:t>
      </w:r>
    </w:p>
    <w:p w14:paraId="2874C402" w14:textId="77777777" w:rsidR="00A30DE7" w:rsidRDefault="00A30DE7" w:rsidP="00A30DE7">
      <w:r>
        <w:rPr>
          <w:rFonts w:hint="eastAsia"/>
        </w:rPr>
        <w:t>宁溪很认同他的说法。</w:t>
      </w:r>
    </w:p>
    <w:p w14:paraId="22903D45" w14:textId="77777777" w:rsidR="00A30DE7" w:rsidRDefault="00A30DE7" w:rsidP="00A30DE7">
      <w:r>
        <w:rPr>
          <w:rFonts w:hint="eastAsia"/>
        </w:rPr>
        <w:t>陆三阴道：“我在想，如果这是一局棋，那么至少需要走七步，而纤纤已经走到了第二步，我在想是什么使他踏出了第二步。”</w:t>
      </w:r>
    </w:p>
    <w:p w14:paraId="128B50EB" w14:textId="77777777" w:rsidR="00A30DE7" w:rsidRDefault="00A30DE7" w:rsidP="00A30DE7">
      <w:r>
        <w:rPr>
          <w:rFonts w:hint="eastAsia"/>
        </w:rPr>
        <w:t>宁溪道：“或许她已经等到了想要的救援，或许是柴桑到了。”</w:t>
      </w:r>
    </w:p>
    <w:p w14:paraId="05ABFA7A" w14:textId="77777777" w:rsidR="00A30DE7" w:rsidRDefault="00A30DE7" w:rsidP="00A30DE7">
      <w:r>
        <w:rPr>
          <w:rFonts w:hint="eastAsia"/>
        </w:rPr>
        <w:t>“不，以我对柴桑的了解，这种分生死的事，他是不会让纤纤去的。”陆三阴想到了另一种推测，说道：“这个人或许是小狄，或许是……”</w:t>
      </w:r>
    </w:p>
    <w:p w14:paraId="31B4C927" w14:textId="77777777" w:rsidR="00A30DE7" w:rsidRDefault="00A30DE7" w:rsidP="00A30DE7">
      <w:r>
        <w:rPr>
          <w:rFonts w:hint="eastAsia"/>
        </w:rPr>
        <w:t>他没有再说下去，而是抬起来了，望着远天的残月，心中一片溶溶。</w:t>
      </w:r>
    </w:p>
    <w:p w14:paraId="7F95A4CC" w14:textId="77777777" w:rsidR="00A30DE7" w:rsidRDefault="00A30DE7" w:rsidP="00A30DE7">
      <w:r>
        <w:rPr>
          <w:rFonts w:hint="eastAsia"/>
        </w:rPr>
        <w:t>“我娘说，如果思考一个人的时候，就什么也不看，也什么也不听，闭上眼睛，只想着心中那个人就好了。”</w:t>
      </w:r>
    </w:p>
    <w:p w14:paraId="2AE018D4" w14:textId="77777777" w:rsidR="00A30DE7" w:rsidRDefault="00A30DE7" w:rsidP="00A30DE7">
      <w:r>
        <w:rPr>
          <w:rFonts w:hint="eastAsia"/>
        </w:rPr>
        <w:t>陆三阴听了她的话，深深的吸了一口气，然后闭上眼睛，什么也不想，什么也不听。</w:t>
      </w:r>
    </w:p>
    <w:p w14:paraId="72253416" w14:textId="77777777" w:rsidR="00A30DE7" w:rsidRDefault="00A30DE7" w:rsidP="00A30DE7">
      <w:r>
        <w:rPr>
          <w:rFonts w:hint="eastAsia"/>
        </w:rPr>
        <w:t>这时候，宁溪突然闪电般的飞起一脚，将陆三阴从窗子边踹了出去，骂道：“别当我傻，我可是搞明白了，这个什么狗屁英雄救美套餐，就是请一波假强盗打劫，然后让你们这些臭男人英勇救美，然后好让妹子们投怀送抱的下流手段。”</w:t>
      </w:r>
    </w:p>
    <w:p w14:paraId="184C1D3E" w14:textId="77777777" w:rsidR="00A30DE7" w:rsidRDefault="00A30DE7" w:rsidP="00A30DE7">
      <w:r>
        <w:rPr>
          <w:rFonts w:hint="eastAsia"/>
        </w:rPr>
        <w:t>陆三阴从一楼爬起来，看到山贼小宝还在吃火锅，突然想到刚才那群强盗看到山贼小宝后撤走时竟毫不犹豫，便推测出那群山贼实际上就是百里山的。</w:t>
      </w:r>
    </w:p>
    <w:p w14:paraId="3B0A80B5" w14:textId="77777777" w:rsidR="00FF6CEA" w:rsidRDefault="00A30DE7" w:rsidP="00A30DE7">
      <w:r>
        <w:rPr>
          <w:rFonts w:hint="eastAsia"/>
        </w:rPr>
        <w:t>“这个瘪三算计我……”</w:t>
      </w:r>
    </w:p>
    <w:p w14:paraId="1CF8678A" w14:textId="77777777" w:rsidR="00A30DE7" w:rsidRDefault="00A30DE7" w:rsidP="00A30DE7">
      <w:r>
        <w:rPr>
          <w:rFonts w:hint="eastAsia"/>
        </w:rPr>
        <w:t>陆三阴骂了几句还不解气，便朝山贼小宝走去，打算给阿漂哥一点惊喜。</w:t>
      </w:r>
    </w:p>
    <w:p w14:paraId="00A8CD10" w14:textId="77777777" w:rsidR="00FF6CEA" w:rsidRDefault="00FF6CEA" w:rsidP="00FF6CEA">
      <w:r>
        <w:rPr>
          <w:rFonts w:hint="eastAsia"/>
        </w:rPr>
        <w:t>第二天清晨，睡梦中阿漂哥被吵醒。</w:t>
      </w:r>
    </w:p>
    <w:p w14:paraId="66CF8D91" w14:textId="77777777" w:rsidR="00FF6CEA" w:rsidRDefault="00FF6CEA" w:rsidP="00FF6CEA">
      <w:r>
        <w:rPr>
          <w:rFonts w:hint="eastAsia"/>
        </w:rPr>
        <w:t>这个尖锐的声音来自厨房里的盛飞羽，她这一嗓子几乎把整栋楼给震塌了。</w:t>
      </w:r>
    </w:p>
    <w:p w14:paraId="4376DAB4" w14:textId="77777777" w:rsidR="00FF6CEA" w:rsidRDefault="00FF6CEA" w:rsidP="00FF6CEA">
      <w:r w:rsidRPr="00C20858">
        <w:rPr>
          <w:rFonts w:hint="eastAsia"/>
        </w:rPr>
        <w:t>他</w:t>
      </w:r>
      <w:r>
        <w:rPr>
          <w:rFonts w:hint="eastAsia"/>
        </w:rPr>
        <w:t>不急不缓地穿好衣服，走下楼</w:t>
      </w:r>
      <w:r w:rsidRPr="00C20858">
        <w:rPr>
          <w:rFonts w:hint="eastAsia"/>
        </w:rPr>
        <w:t>去。</w:t>
      </w:r>
    </w:p>
    <w:p w14:paraId="41B10754" w14:textId="77777777" w:rsidR="00FF6CEA" w:rsidRDefault="00FF6CEA" w:rsidP="00FF6CEA">
      <w:r>
        <w:rPr>
          <w:rFonts w:hint="eastAsia"/>
        </w:rPr>
        <w:t>“你这是在鬼叫什……”</w:t>
      </w:r>
    </w:p>
    <w:p w14:paraId="3F72F67C" w14:textId="77777777" w:rsidR="00FF6CEA" w:rsidRDefault="00FF6CEA" w:rsidP="00FF6CEA">
      <w:r>
        <w:rPr>
          <w:rFonts w:hint="eastAsia"/>
        </w:rPr>
        <w:t>阿漂哥的抱怨没有说完，便惊呆了。</w:t>
      </w:r>
    </w:p>
    <w:p w14:paraId="3866CC23" w14:textId="77777777" w:rsidR="00FF6CEA" w:rsidRDefault="00FF6CEA" w:rsidP="00FF6CEA">
      <w:r>
        <w:rPr>
          <w:rFonts w:hint="eastAsia"/>
        </w:rPr>
        <w:t>厨房空了。</w:t>
      </w:r>
    </w:p>
    <w:p w14:paraId="5AB2336E" w14:textId="77777777" w:rsidR="00FF6CEA" w:rsidRDefault="00FF6CEA" w:rsidP="00FF6CEA">
      <w:r>
        <w:rPr>
          <w:rFonts w:hint="eastAsia"/>
        </w:rPr>
        <w:t>整个厨房都空了。</w:t>
      </w:r>
    </w:p>
    <w:p w14:paraId="016BDF34" w14:textId="77777777" w:rsidR="00FF6CEA" w:rsidRDefault="00FF6CEA" w:rsidP="00FF6CEA">
      <w:r>
        <w:rPr>
          <w:rFonts w:hint="eastAsia"/>
        </w:rPr>
        <w:t>不管是半熟的，熟的，还是生的存货，都空了。</w:t>
      </w:r>
    </w:p>
    <w:p w14:paraId="225E7202" w14:textId="77777777" w:rsidR="00FF6CEA" w:rsidRDefault="00FF6CEA" w:rsidP="00FF6CEA">
      <w:r>
        <w:rPr>
          <w:rFonts w:hint="eastAsia"/>
        </w:rPr>
        <w:t>一条纸条贴在橱柜上。</w:t>
      </w:r>
    </w:p>
    <w:p w14:paraId="1C487F56" w14:textId="77777777" w:rsidR="00FF6CEA" w:rsidRDefault="00FF6CEA" w:rsidP="00FF6CEA">
      <w:r>
        <w:rPr>
          <w:rFonts w:hint="eastAsia"/>
        </w:rPr>
        <w:t>上面写着稚嫩而扭曲的字。</w:t>
      </w:r>
    </w:p>
    <w:p w14:paraId="2449C599" w14:textId="77777777" w:rsidR="00FF6CEA" w:rsidRDefault="00FF6CEA" w:rsidP="00FF6CEA">
      <w:r>
        <w:rPr>
          <w:rFonts w:hint="eastAsia"/>
        </w:rPr>
        <w:t>“漂哥，你家的火锅真大！”</w:t>
      </w:r>
    </w:p>
    <w:p w14:paraId="3D2E3505" w14:textId="77777777" w:rsidR="00FF6CEA" w:rsidRDefault="00FF6CEA" w:rsidP="00FF6CEA">
      <w:r>
        <w:rPr>
          <w:rFonts w:hint="eastAsia"/>
        </w:rPr>
        <w:t>阿漂哥几乎要抓狂了，咬牙切齿地叫道：“山贼小宝。”</w:t>
      </w:r>
    </w:p>
    <w:p w14:paraId="30B4C604" w14:textId="77777777" w:rsidR="00FF6CEA" w:rsidRDefault="00FF6CEA" w:rsidP="00FF6CEA">
      <w:r>
        <w:rPr>
          <w:rFonts w:hint="eastAsia"/>
        </w:rPr>
        <w:t>这时候，陆三阴晃晃幽幽地走了过来，拍拍他的肩膀，就像昨晚他拍自己的肩膀，感慨道：“呦，这是招贼了？”</w:t>
      </w:r>
    </w:p>
    <w:p w14:paraId="221D444C" w14:textId="77777777" w:rsidR="00FF6CEA" w:rsidRDefault="00FF6CEA" w:rsidP="00FF6CEA">
      <w:r>
        <w:rPr>
          <w:rFonts w:hint="eastAsia"/>
        </w:rPr>
        <w:t>阿漂哥看着陆三阴一脸幸灾乐祸的表情，瞬间就明白了谁是幕后主使，脸色骤变，揪着陆三阴的衣领，说道：“你这瘪三算计我。”</w:t>
      </w:r>
    </w:p>
    <w:p w14:paraId="57D1DDF7" w14:textId="77777777" w:rsidR="00FF6CEA" w:rsidRDefault="00FF6CEA" w:rsidP="00FF6CEA">
      <w:r>
        <w:rPr>
          <w:rFonts w:hint="eastAsia"/>
        </w:rPr>
        <w:t>陆三阴看着他愤怒的表情，觉得十心爽快，笑道：“凡事要讲证据哦！”</w:t>
      </w:r>
    </w:p>
    <w:p w14:paraId="293D3C13" w14:textId="77777777" w:rsidR="00FF6CEA" w:rsidRDefault="00FF6CEA" w:rsidP="00FF6CEA">
      <w:r>
        <w:rPr>
          <w:rFonts w:hint="eastAsia"/>
        </w:rPr>
        <w:t>阿漂哥悻悻放开他的衣领，说道：“你小子，给我等着。”</w:t>
      </w:r>
    </w:p>
    <w:p w14:paraId="2D367B99" w14:textId="77777777" w:rsidR="00FF6CEA" w:rsidRDefault="00FF6CEA" w:rsidP="00FF6CEA">
      <w:r>
        <w:rPr>
          <w:rFonts w:hint="eastAsia"/>
        </w:rPr>
        <w:t>陆三阴突然大声叫道：“小二哥，给我来一碗黑米粥，热的，快点，我等着呢！”</w:t>
      </w:r>
    </w:p>
    <w:p w14:paraId="1E305621" w14:textId="77777777" w:rsidR="00FF6CEA" w:rsidRPr="00FF6CEA" w:rsidRDefault="00FF6CEA" w:rsidP="00A30DE7"/>
    <w:p w14:paraId="3F64F6A5" w14:textId="77777777" w:rsidR="002B65E4" w:rsidRPr="00690571" w:rsidRDefault="002B65E4"/>
    <w:p w14:paraId="1F56FCCC" w14:textId="77777777" w:rsidR="00CE659C" w:rsidRDefault="0061601C">
      <w:pPr>
        <w:pStyle w:val="3"/>
      </w:pPr>
      <w:r>
        <w:rPr>
          <w:rFonts w:hint="eastAsia"/>
        </w:rPr>
        <w:lastRenderedPageBreak/>
        <w:t>第十二</w:t>
      </w:r>
      <w:r w:rsidR="007A6CFF">
        <w:rPr>
          <w:rFonts w:hint="eastAsia"/>
        </w:rPr>
        <w:t>章今日与你赌一场生死</w:t>
      </w:r>
    </w:p>
    <w:p w14:paraId="672CE451" w14:textId="77777777" w:rsidR="001F02D7" w:rsidRDefault="00C55519">
      <w:r>
        <w:rPr>
          <w:rFonts w:hint="eastAsia"/>
        </w:rPr>
        <w:t>陆三阴给阿漂哥制造的这一点麻烦，只是一个小小的插曲，比起西门纤纤决战一剑倾城来，这都算不上事。</w:t>
      </w:r>
    </w:p>
    <w:p w14:paraId="403FD8D5" w14:textId="77777777" w:rsidR="001F02D7" w:rsidRDefault="00C55519">
      <w:r>
        <w:rPr>
          <w:rFonts w:hint="eastAsia"/>
        </w:rPr>
        <w:t>阿漂哥在单身客栈门口立了一块写着“山贼小宝与狗不得入内”的木牌后</w:t>
      </w:r>
      <w:r w:rsidR="001F02D7">
        <w:rPr>
          <w:rFonts w:hint="eastAsia"/>
        </w:rPr>
        <w:t>，大家都开始为准备的主题而忙碌着。</w:t>
      </w:r>
    </w:p>
    <w:p w14:paraId="6C6E4250" w14:textId="77777777" w:rsidR="001F02D7" w:rsidRDefault="009C1B78">
      <w:r>
        <w:rPr>
          <w:rFonts w:hint="eastAsia"/>
        </w:rPr>
        <w:t>决战，是两个人的事，</w:t>
      </w:r>
      <w:r w:rsidR="001F02D7">
        <w:rPr>
          <w:rFonts w:hint="eastAsia"/>
        </w:rPr>
        <w:t>但热闹却是一城人的事。</w:t>
      </w:r>
    </w:p>
    <w:p w14:paraId="5CF2D638" w14:textId="77777777" w:rsidR="001F7B32" w:rsidRPr="001F7B32" w:rsidRDefault="001F7B32">
      <w:r>
        <w:rPr>
          <w:rFonts w:hint="eastAsia"/>
        </w:rPr>
        <w:t>下午时分，单身客栈前的广场之上</w:t>
      </w:r>
      <w:r w:rsidRPr="001F7B32">
        <w:rPr>
          <w:rFonts w:hint="eastAsia"/>
        </w:rPr>
        <w:t>，已经聚集了成千上万的民众，有</w:t>
      </w:r>
      <w:r>
        <w:rPr>
          <w:rFonts w:hint="eastAsia"/>
        </w:rPr>
        <w:t>的卖板凳</w:t>
      </w:r>
      <w:r w:rsidRPr="001F7B32">
        <w:rPr>
          <w:rFonts w:hint="eastAsia"/>
        </w:rPr>
        <w:t>，</w:t>
      </w:r>
      <w:r>
        <w:rPr>
          <w:rFonts w:hint="eastAsia"/>
        </w:rPr>
        <w:t>有的卖瓜子，</w:t>
      </w:r>
      <w:r w:rsidR="0024217E">
        <w:rPr>
          <w:rFonts w:hint="eastAsia"/>
        </w:rPr>
        <w:t>有的卖水，有的甚至是职业帮人站队的</w:t>
      </w:r>
      <w:r w:rsidRPr="001F7B32">
        <w:rPr>
          <w:rFonts w:hint="eastAsia"/>
        </w:rPr>
        <w:t>，</w:t>
      </w:r>
      <w:r w:rsidR="0024217E">
        <w:rPr>
          <w:rFonts w:hint="eastAsia"/>
        </w:rPr>
        <w:t>总之</w:t>
      </w:r>
      <w:r w:rsidRPr="001F7B32">
        <w:rPr>
          <w:rFonts w:hint="eastAsia"/>
        </w:rPr>
        <w:t>热闹</w:t>
      </w:r>
      <w:r w:rsidR="0024217E">
        <w:rPr>
          <w:rFonts w:hint="eastAsia"/>
        </w:rPr>
        <w:t>极了</w:t>
      </w:r>
      <w:r w:rsidRPr="001F7B32">
        <w:rPr>
          <w:rFonts w:hint="eastAsia"/>
        </w:rPr>
        <w:t>。</w:t>
      </w:r>
    </w:p>
    <w:p w14:paraId="6B11168E" w14:textId="77777777" w:rsidR="006A6895" w:rsidRDefault="00F37765">
      <w:r>
        <w:rPr>
          <w:rFonts w:hint="eastAsia"/>
        </w:rPr>
        <w:t>阿漂哥用了一天的时候，把视线最好的四楼改装成了，吃瓜子看热闹的</w:t>
      </w:r>
      <w:r w:rsidR="009E26CB">
        <w:rPr>
          <w:rFonts w:hint="eastAsia"/>
        </w:rPr>
        <w:t>地方，让盛飞羽卖位置，自己在那开盘口</w:t>
      </w:r>
      <w:r w:rsidR="002F6361">
        <w:rPr>
          <w:rFonts w:hint="eastAsia"/>
        </w:rPr>
        <w:t>给人</w:t>
      </w:r>
      <w:r w:rsidR="009E26CB">
        <w:rPr>
          <w:rFonts w:hint="eastAsia"/>
        </w:rPr>
        <w:t>下赌注。</w:t>
      </w:r>
    </w:p>
    <w:p w14:paraId="099B3B3A" w14:textId="77777777" w:rsidR="000347F4" w:rsidRDefault="000347F4" w:rsidP="000347F4">
      <w:r>
        <w:rPr>
          <w:rFonts w:hint="eastAsia"/>
        </w:rPr>
        <w:t>阿漂哥在喧闹的人群中大吼道：“</w:t>
      </w:r>
      <w:r w:rsidR="00691D2E">
        <w:rPr>
          <w:rFonts w:hint="eastAsia"/>
        </w:rPr>
        <w:t>决战就要开始了</w:t>
      </w:r>
      <w:r>
        <w:rPr>
          <w:rFonts w:hint="eastAsia"/>
        </w:rPr>
        <w:t>，</w:t>
      </w:r>
      <w:r w:rsidR="00691D2E">
        <w:rPr>
          <w:rFonts w:hint="eastAsia"/>
        </w:rPr>
        <w:t>现在</w:t>
      </w:r>
      <w:r w:rsidR="00503D96">
        <w:rPr>
          <w:rFonts w:hint="eastAsia"/>
        </w:rPr>
        <w:t>打</w:t>
      </w:r>
      <w:r>
        <w:rPr>
          <w:rFonts w:hint="eastAsia"/>
        </w:rPr>
        <w:t>底一万两，没钱的请让一让，有钱的请进来。”</w:t>
      </w:r>
    </w:p>
    <w:p w14:paraId="233BDA71" w14:textId="77777777" w:rsidR="000347F4" w:rsidRDefault="009B2BE8" w:rsidP="000347F4">
      <w:r>
        <w:rPr>
          <w:rFonts w:hint="eastAsia"/>
        </w:rPr>
        <w:t>“一万两，你当</w:t>
      </w:r>
      <w:r w:rsidR="000347F4">
        <w:rPr>
          <w:rFonts w:hint="eastAsia"/>
        </w:rPr>
        <w:t>钱是百里山上的树叶哦！”</w:t>
      </w:r>
    </w:p>
    <w:p w14:paraId="4A37E7A2" w14:textId="77777777" w:rsidR="000347F4" w:rsidRDefault="000347F4" w:rsidP="000347F4">
      <w:r>
        <w:rPr>
          <w:rFonts w:hint="eastAsia"/>
        </w:rPr>
        <w:t>“是啊是啊，把我老婆孩子宝刀卖了都不够这一注。”</w:t>
      </w:r>
    </w:p>
    <w:p w14:paraId="5DBE0FBC" w14:textId="77777777" w:rsidR="000347F4" w:rsidRDefault="000347F4" w:rsidP="000347F4">
      <w:r>
        <w:rPr>
          <w:rFonts w:hint="eastAsia"/>
        </w:rPr>
        <w:t>诸人哗然，各自唏嘘。</w:t>
      </w:r>
    </w:p>
    <w:p w14:paraId="5F6E8FFD" w14:textId="77777777" w:rsidR="000347F4" w:rsidRDefault="000347F4" w:rsidP="000347F4">
      <w:r>
        <w:rPr>
          <w:rFonts w:hint="eastAsia"/>
        </w:rPr>
        <w:t>“哈哈哈，</w:t>
      </w:r>
      <w:r w:rsidR="00215725">
        <w:rPr>
          <w:rFonts w:hint="eastAsia"/>
        </w:rPr>
        <w:t>穷逼退散，让我们有钱人进来</w:t>
      </w:r>
      <w:r>
        <w:rPr>
          <w:rFonts w:hint="eastAsia"/>
        </w:rPr>
        <w:t>。”</w:t>
      </w:r>
    </w:p>
    <w:p w14:paraId="2F96BDF2" w14:textId="77777777" w:rsidR="000347F4" w:rsidRDefault="000347F4" w:rsidP="000347F4">
      <w:r>
        <w:rPr>
          <w:rFonts w:hint="eastAsia"/>
        </w:rPr>
        <w:t>这是一阵得意的笑意传入，众人寻声望去，却见一个白白胖胖，衣着光鲜，珠光宝器满身的男子大摇大摆的走进来。白胖子望着众人错愕与嫉妒的目光越发得意，不住朝诸人招手，</w:t>
      </w:r>
      <w:r w:rsidR="00517C6D">
        <w:rPr>
          <w:rFonts w:hint="eastAsia"/>
        </w:rPr>
        <w:t>说道：</w:t>
      </w:r>
      <w:r>
        <w:rPr>
          <w:rFonts w:hint="eastAsia"/>
        </w:rPr>
        <w:t>“</w:t>
      </w:r>
      <w:r w:rsidR="00FF7ACC">
        <w:rPr>
          <w:rFonts w:hint="eastAsia"/>
        </w:rPr>
        <w:t>没错，就是我</w:t>
      </w:r>
      <w:r>
        <w:rPr>
          <w:rFonts w:hint="eastAsia"/>
        </w:rPr>
        <w:t>钱百万</w:t>
      </w:r>
      <w:r w:rsidR="0075322D">
        <w:rPr>
          <w:rFonts w:hint="eastAsia"/>
        </w:rPr>
        <w:t>，</w:t>
      </w:r>
      <w:r w:rsidR="00FF7ACC">
        <w:rPr>
          <w:rFonts w:hint="eastAsia"/>
        </w:rPr>
        <w:t>今日来百里城下他一注</w:t>
      </w:r>
      <w:r>
        <w:rPr>
          <w:rFonts w:hint="eastAsia"/>
        </w:rPr>
        <w:t>，先把路让一让。”</w:t>
      </w:r>
    </w:p>
    <w:p w14:paraId="4501A902" w14:textId="77777777" w:rsidR="000347F4" w:rsidRDefault="000347F4" w:rsidP="000347F4">
      <w:r>
        <w:rPr>
          <w:rFonts w:hint="eastAsia"/>
        </w:rPr>
        <w:t>“他原来就是身价百万的钱百万公子。”</w:t>
      </w:r>
    </w:p>
    <w:p w14:paraId="6BBD7F20" w14:textId="77777777" w:rsidR="000347F4" w:rsidRDefault="000347F4" w:rsidP="000347F4">
      <w:r>
        <w:rPr>
          <w:rFonts w:hint="eastAsia"/>
        </w:rPr>
        <w:t>“是啦是啦，他就是钱百万公子。”</w:t>
      </w:r>
    </w:p>
    <w:p w14:paraId="5FC2E0D0" w14:textId="77777777" w:rsidR="000347F4" w:rsidRDefault="000347F4" w:rsidP="000347F4">
      <w:r>
        <w:rPr>
          <w:rFonts w:hint="eastAsia"/>
        </w:rPr>
        <w:t>诸人看着眼前的白胖子，或是羡慕得眼睛里掉出钱来，或是嫉妒得义愤填膺，没有愿意给他让路的。</w:t>
      </w:r>
    </w:p>
    <w:p w14:paraId="523784DF" w14:textId="77777777" w:rsidR="000347F4" w:rsidRDefault="000347F4" w:rsidP="00EB261A">
      <w:r>
        <w:rPr>
          <w:rFonts w:hint="eastAsia"/>
        </w:rPr>
        <w:t>钱百万一边享受这种来至穷人的嫉妒与羡慕，一边拼命的朝阿漂哥挤，同时一边不忘记炫耀</w:t>
      </w:r>
      <w:r w:rsidR="00EB261A">
        <w:rPr>
          <w:rFonts w:hint="eastAsia"/>
        </w:rPr>
        <w:t>自己满身的黄金珠宝。</w:t>
      </w:r>
    </w:p>
    <w:p w14:paraId="36F13BC6" w14:textId="77777777" w:rsidR="00E67DED" w:rsidRDefault="00E67DED" w:rsidP="00EB261A">
      <w:r>
        <w:rPr>
          <w:rFonts w:hint="eastAsia"/>
        </w:rPr>
        <w:t>陆三阴突然抱住他，说道：“哇，这不是钱公子吗？好久不见，好久不见啊！”</w:t>
      </w:r>
    </w:p>
    <w:p w14:paraId="5F8EEFD2" w14:textId="77777777" w:rsidR="00B163FB" w:rsidRDefault="00B163FB" w:rsidP="00EB261A">
      <w:r>
        <w:rPr>
          <w:rFonts w:hint="eastAsia"/>
        </w:rPr>
        <w:t>钱百万见他衣着陈旧，极为寒酸，不由得有些嫌弃，问道：“我们见过？”</w:t>
      </w:r>
    </w:p>
    <w:p w14:paraId="099343C7" w14:textId="77777777" w:rsidR="00E7665D" w:rsidRDefault="00E7665D" w:rsidP="00EB261A">
      <w:r>
        <w:rPr>
          <w:rFonts w:hint="eastAsia"/>
        </w:rPr>
        <w:t>陆三阴知道他嫌弃自己的衣服，便特意拍了衣服一下，搞得灰尘满天飞。</w:t>
      </w:r>
    </w:p>
    <w:p w14:paraId="719BDFC3" w14:textId="77777777" w:rsidR="00E7665D" w:rsidRPr="00E7665D" w:rsidRDefault="00E7665D" w:rsidP="00EB261A">
      <w:r>
        <w:rPr>
          <w:rFonts w:hint="eastAsia"/>
        </w:rPr>
        <w:t>钱百万有些恼火，说道：“你这什么破衣服，有灰尘就不要乱拍好不？”</w:t>
      </w:r>
    </w:p>
    <w:p w14:paraId="03E43E12" w14:textId="77777777" w:rsidR="00E7665D" w:rsidRDefault="0091199D" w:rsidP="00EB261A">
      <w:r>
        <w:rPr>
          <w:rFonts w:hint="eastAsia"/>
        </w:rPr>
        <w:t>陆三阴</w:t>
      </w:r>
      <w:r w:rsidR="00E7665D">
        <w:rPr>
          <w:rFonts w:hint="eastAsia"/>
        </w:rPr>
        <w:t>说道：“</w:t>
      </w:r>
      <w:r>
        <w:rPr>
          <w:rFonts w:hint="eastAsia"/>
        </w:rPr>
        <w:t>钱公子真是贵人多忘事，我这衣服还是三年前在您家并多多商店买的，还是您亲自买给我的。</w:t>
      </w:r>
      <w:r w:rsidR="00E7665D">
        <w:rPr>
          <w:rFonts w:hint="eastAsia"/>
        </w:rPr>
        <w:t>”</w:t>
      </w:r>
    </w:p>
    <w:p w14:paraId="662DE053" w14:textId="77777777" w:rsidR="0091199D" w:rsidRDefault="0091199D" w:rsidP="00EB261A">
      <w:r>
        <w:rPr>
          <w:rFonts w:hint="eastAsia"/>
        </w:rPr>
        <w:t>钱百万摸着头想了想，问道：“有这事？”</w:t>
      </w:r>
    </w:p>
    <w:p w14:paraId="0903BB4E" w14:textId="77777777" w:rsidR="00E61EE0" w:rsidRDefault="00E61EE0" w:rsidP="00EB261A">
      <w:r>
        <w:rPr>
          <w:rFonts w:hint="eastAsia"/>
        </w:rPr>
        <w:t>陆三阴说道：“当然啊，当时我在你们家并</w:t>
      </w:r>
      <w:r w:rsidRPr="00E61EE0">
        <w:rPr>
          <w:rFonts w:hint="eastAsia"/>
        </w:rPr>
        <w:t>多多买了</w:t>
      </w:r>
      <w:r>
        <w:rPr>
          <w:rFonts w:hint="eastAsia"/>
        </w:rPr>
        <w:t>这件七头狼外套，到货一看，千头狼，穿着不错，还多了九百多头</w:t>
      </w:r>
      <w:r w:rsidRPr="00E61EE0">
        <w:rPr>
          <w:rFonts w:hint="eastAsia"/>
        </w:rPr>
        <w:t>狼</w:t>
      </w:r>
      <w:r w:rsidR="007B18EB">
        <w:rPr>
          <w:rFonts w:hint="eastAsia"/>
        </w:rPr>
        <w:t>啊！</w:t>
      </w:r>
      <w:r>
        <w:rPr>
          <w:rFonts w:hint="eastAsia"/>
        </w:rPr>
        <w:t>”</w:t>
      </w:r>
    </w:p>
    <w:p w14:paraId="6F354912" w14:textId="77777777" w:rsidR="00CE737A" w:rsidRDefault="00CE737A" w:rsidP="00EB261A">
      <w:r>
        <w:rPr>
          <w:rFonts w:hint="eastAsia"/>
        </w:rPr>
        <w:t>他这话虽然极尽吹捧之意，实则话里带刺，周围的人都听得出话里有话，话刚说完，周围随即爆发出强烈的欢呼与唏嘘声。</w:t>
      </w:r>
    </w:p>
    <w:p w14:paraId="6A41180B" w14:textId="77777777" w:rsidR="00CE737A" w:rsidRDefault="00CE737A" w:rsidP="00EB261A">
      <w:r>
        <w:rPr>
          <w:rFonts w:hint="eastAsia"/>
        </w:rPr>
        <w:t>钱百万笑也不是，苦也不是，好在他也有些小聪明，发现陆三阴身上一头狼都没有，当即逮着这个破绽说道：“你这身上明明一头狼都没有，却说是我家买的七头狼，这不是瞎说吗？”</w:t>
      </w:r>
    </w:p>
    <w:p w14:paraId="5E445C66" w14:textId="77777777" w:rsidR="007B18EB" w:rsidRDefault="00CE737A" w:rsidP="00EB261A">
      <w:r>
        <w:rPr>
          <w:rFonts w:hint="eastAsia"/>
        </w:rPr>
        <w:t>陆三阴叹了口气，装做一幅很是感慨的样子，说道：“您是不知道呀，明开始买的时候，是千头狼，我穿了一年，还剩七百多头狼，穿了第二年，还有四百多头狼，穿到第三年，一头狼都没了，你们现在狼都没有了，你家并多多买的衣服还没破，看样子还能再穿三年。”</w:t>
      </w:r>
    </w:p>
    <w:p w14:paraId="7F999F4D" w14:textId="77777777" w:rsidR="00CE737A" w:rsidRPr="002C359E" w:rsidRDefault="002C359E" w:rsidP="00EB261A">
      <w:r>
        <w:rPr>
          <w:rFonts w:hint="eastAsia"/>
        </w:rPr>
        <w:t>说完这句话，杀猪般的笑声再次响起，钱百万被气得脸上青一块，紫一块，不再理会陆三阴，</w:t>
      </w:r>
      <w:r>
        <w:rPr>
          <w:rFonts w:hint="eastAsia"/>
        </w:rPr>
        <w:lastRenderedPageBreak/>
        <w:t>朝着阿漂哥挤过来。</w:t>
      </w:r>
    </w:p>
    <w:p w14:paraId="43813C8A" w14:textId="77777777" w:rsidR="000347F4" w:rsidRDefault="002C359E" w:rsidP="000347F4">
      <w:r>
        <w:rPr>
          <w:rFonts w:hint="eastAsia"/>
        </w:rPr>
        <w:t>陆三阴</w:t>
      </w:r>
      <w:r w:rsidR="00D659D9">
        <w:rPr>
          <w:rFonts w:hint="eastAsia"/>
        </w:rPr>
        <w:t>伸出阴脚，</w:t>
      </w:r>
      <w:r w:rsidR="000347F4">
        <w:rPr>
          <w:rFonts w:hint="eastAsia"/>
        </w:rPr>
        <w:t>踹了他一脚，他一个踉跄差点撞到桌子，阿漂哥赶紧扶住他，“钱公子您没事吧？”</w:t>
      </w:r>
    </w:p>
    <w:p w14:paraId="4FFC65CE" w14:textId="77777777" w:rsidR="000347F4" w:rsidRDefault="000347F4" w:rsidP="000347F4">
      <w:r>
        <w:rPr>
          <w:rFonts w:hint="eastAsia"/>
        </w:rPr>
        <w:t>钱百万拍拍衣服，</w:t>
      </w:r>
      <w:r w:rsidR="002C359E">
        <w:rPr>
          <w:rFonts w:hint="eastAsia"/>
        </w:rPr>
        <w:t>说道：“</w:t>
      </w:r>
      <w:r>
        <w:rPr>
          <w:rFonts w:hint="eastAsia"/>
        </w:rPr>
        <w:t>没事</w:t>
      </w:r>
      <w:r w:rsidR="002C359E">
        <w:rPr>
          <w:rFonts w:hint="eastAsia"/>
        </w:rPr>
        <w:t>没事</w:t>
      </w:r>
      <w:r>
        <w:rPr>
          <w:rFonts w:hint="eastAsia"/>
        </w:rPr>
        <w:t>，我已经吃够了有钱的亏，受够了穷人的羡慕和嫉妒，</w:t>
      </w:r>
      <w:r w:rsidR="002C359E">
        <w:rPr>
          <w:rFonts w:hint="eastAsia"/>
        </w:rPr>
        <w:t>习惯了习惯了</w:t>
      </w:r>
      <w:r>
        <w:rPr>
          <w:rFonts w:hint="eastAsia"/>
        </w:rPr>
        <w:t>！”</w:t>
      </w:r>
    </w:p>
    <w:p w14:paraId="20DA6A5A" w14:textId="77777777" w:rsidR="000347F4" w:rsidRDefault="000347F4" w:rsidP="000347F4">
      <w:r>
        <w:rPr>
          <w:rFonts w:hint="eastAsia"/>
        </w:rPr>
        <w:t>诸人看他一脸自我陶醉的样子，恨不能上去一脚踹死他，只有阿漂哥笑道：“跟随韩大老板这么久，我也是嗅够了钱味啊，您看您压谁来着？”</w:t>
      </w:r>
    </w:p>
    <w:p w14:paraId="762EC25A" w14:textId="77777777" w:rsidR="000347F4" w:rsidRDefault="000347F4" w:rsidP="000347F4">
      <w:r>
        <w:rPr>
          <w:rFonts w:hint="eastAsia"/>
        </w:rPr>
        <w:t>钱百万</w:t>
      </w:r>
      <w:r w:rsidR="00A80275">
        <w:rPr>
          <w:rFonts w:hint="eastAsia"/>
        </w:rPr>
        <w:t>恢复了从容，</w:t>
      </w:r>
      <w:r>
        <w:rPr>
          <w:rFonts w:hint="eastAsia"/>
        </w:rPr>
        <w:t>笑道：“我这人做事从不看钱，因为我从不缺钱，所以输赢无所谓，看谁顺眼我压谁，明白我的意思不？”</w:t>
      </w:r>
    </w:p>
    <w:p w14:paraId="7AE2F7B8" w14:textId="77777777" w:rsidR="000347F4" w:rsidRPr="006A6895" w:rsidRDefault="000347F4" w:rsidP="000347F4">
      <w:r>
        <w:rPr>
          <w:rFonts w:hint="eastAsia"/>
        </w:rPr>
        <w:t>阿漂哥道：“哈哈，好看就是顺眼，顺意就是好看，西门纤纤走一注。”</w:t>
      </w:r>
    </w:p>
    <w:p w14:paraId="704645F4" w14:textId="77777777" w:rsidR="009C02AF" w:rsidRDefault="00142EFB">
      <w:r>
        <w:rPr>
          <w:rFonts w:hint="eastAsia"/>
        </w:rPr>
        <w:t>陆三阴用眼神把钱百万来了个千刀万剐，</w:t>
      </w:r>
      <w:r w:rsidR="00734977">
        <w:rPr>
          <w:rFonts w:hint="eastAsia"/>
        </w:rPr>
        <w:t>心想当年就应该直接用黑砖拍死你这龟儿子。</w:t>
      </w:r>
    </w:p>
    <w:p w14:paraId="52F68213" w14:textId="77777777" w:rsidR="00797947" w:rsidRDefault="001D66CC">
      <w:r>
        <w:rPr>
          <w:rFonts w:hint="eastAsia"/>
        </w:rPr>
        <w:t>陆</w:t>
      </w:r>
      <w:r w:rsidR="00304F3F">
        <w:rPr>
          <w:rFonts w:hint="eastAsia"/>
        </w:rPr>
        <w:t>三阴</w:t>
      </w:r>
      <w:r>
        <w:rPr>
          <w:rFonts w:hint="eastAsia"/>
        </w:rPr>
        <w:t>从人群中挤了出来，走向</w:t>
      </w:r>
      <w:r w:rsidR="00797947">
        <w:rPr>
          <w:rFonts w:hint="eastAsia"/>
        </w:rPr>
        <w:t>了他与宁溪那个位于窗外的位置。</w:t>
      </w:r>
    </w:p>
    <w:p w14:paraId="55E8E40C" w14:textId="77777777" w:rsidR="00797947" w:rsidRDefault="00304F3F">
      <w:r>
        <w:rPr>
          <w:rFonts w:hint="eastAsia"/>
        </w:rPr>
        <w:t>他没有注意到的是，有个人从他踹钱百万的时候，就在注意到</w:t>
      </w:r>
      <w:r w:rsidR="00797947">
        <w:rPr>
          <w:rFonts w:hint="eastAsia"/>
        </w:rPr>
        <w:t>他了。</w:t>
      </w:r>
    </w:p>
    <w:p w14:paraId="628195B2" w14:textId="77777777" w:rsidR="001D66CC" w:rsidRDefault="001D66CC">
      <w:r>
        <w:rPr>
          <w:rFonts w:hint="eastAsia"/>
        </w:rPr>
        <w:t>陆三阴离开的时候，那个人也跟了过去。</w:t>
      </w:r>
    </w:p>
    <w:p w14:paraId="2058B8BD" w14:textId="77777777" w:rsidR="00B130FA" w:rsidRDefault="001D66CC">
      <w:r>
        <w:rPr>
          <w:rFonts w:hint="eastAsia"/>
        </w:rPr>
        <w:t>陆三阴走到窗外，</w:t>
      </w:r>
      <w:r w:rsidR="003C2FC7">
        <w:rPr>
          <w:rFonts w:hint="eastAsia"/>
        </w:rPr>
        <w:t>坐了下来，倒了杯茶，</w:t>
      </w:r>
      <w:r w:rsidR="001B5600">
        <w:rPr>
          <w:rFonts w:hint="eastAsia"/>
        </w:rPr>
        <w:t>朝窗外看去。</w:t>
      </w:r>
    </w:p>
    <w:p w14:paraId="06B3F3CB" w14:textId="77777777" w:rsidR="00F46C84" w:rsidRDefault="00F46C84" w:rsidP="00B130FA">
      <w:r>
        <w:rPr>
          <w:rFonts w:hint="eastAsia"/>
        </w:rPr>
        <w:t>广场外的人流很复杂，但真正吸引他的却是这样一个画面。</w:t>
      </w:r>
    </w:p>
    <w:p w14:paraId="409C7103" w14:textId="77777777" w:rsidR="00C47360" w:rsidRDefault="00C47360" w:rsidP="00B130FA">
      <w:r>
        <w:rPr>
          <w:rFonts w:hint="eastAsia"/>
        </w:rPr>
        <w:t>一个道士摆了个摊子正在卖药，另一个少年站在不远处，用一种复杂的目光凝视着他。</w:t>
      </w:r>
    </w:p>
    <w:p w14:paraId="4CA857C1" w14:textId="77777777" w:rsidR="00DF2820" w:rsidRDefault="00591093" w:rsidP="00B130FA">
      <w:r>
        <w:rPr>
          <w:rFonts w:hint="eastAsia"/>
        </w:rPr>
        <w:t>道士摊子边的布缦迎风飘扬，上面写着七分道士四个大字。</w:t>
      </w:r>
    </w:p>
    <w:p w14:paraId="713B74E1" w14:textId="77777777" w:rsidR="009900C9" w:rsidRPr="00C47360" w:rsidRDefault="009900C9" w:rsidP="00B130FA">
      <w:r>
        <w:rPr>
          <w:rFonts w:hint="eastAsia"/>
        </w:rPr>
        <w:t>陆三阴看着有些失神，好似在想些什么。</w:t>
      </w:r>
    </w:p>
    <w:p w14:paraId="10FFDFEA" w14:textId="77777777" w:rsidR="002928D8" w:rsidRDefault="00B130FA" w:rsidP="00B130FA">
      <w:r>
        <w:rPr>
          <w:rFonts w:hint="eastAsia"/>
        </w:rPr>
        <w:t>这时候</w:t>
      </w:r>
      <w:r w:rsidR="009900C9">
        <w:rPr>
          <w:rFonts w:hint="eastAsia"/>
        </w:rPr>
        <w:t>，</w:t>
      </w:r>
      <w:r>
        <w:rPr>
          <w:rFonts w:hint="eastAsia"/>
        </w:rPr>
        <w:t>突然有人对他说道：“这位兄台不去博一点彩头？”</w:t>
      </w:r>
    </w:p>
    <w:p w14:paraId="433DD75E" w14:textId="77777777" w:rsidR="002928D8" w:rsidRPr="002928D8" w:rsidRDefault="002928D8" w:rsidP="00B130FA">
      <w:r>
        <w:rPr>
          <w:rFonts w:hint="eastAsia"/>
        </w:rPr>
        <w:t>陆三阴听到了，却没有理他。</w:t>
      </w:r>
    </w:p>
    <w:p w14:paraId="367C164D" w14:textId="77777777" w:rsidR="008A1483" w:rsidRDefault="00B130FA" w:rsidP="00B130FA">
      <w:r>
        <w:rPr>
          <w:rFonts w:hint="eastAsia"/>
        </w:rPr>
        <w:t>宁溪见</w:t>
      </w:r>
      <w:r w:rsidR="002928D8">
        <w:rPr>
          <w:rFonts w:hint="eastAsia"/>
        </w:rPr>
        <w:t>状，拍了拍他</w:t>
      </w:r>
      <w:r>
        <w:rPr>
          <w:rFonts w:hint="eastAsia"/>
        </w:rPr>
        <w:t>陆三阴</w:t>
      </w:r>
      <w:r w:rsidR="002928D8">
        <w:rPr>
          <w:rFonts w:hint="eastAsia"/>
        </w:rPr>
        <w:t>，说道：“有人在叫你。”</w:t>
      </w:r>
    </w:p>
    <w:p w14:paraId="51706A0E" w14:textId="77777777" w:rsidR="00B130FA" w:rsidRDefault="00B130FA" w:rsidP="00B130FA">
      <w:r>
        <w:rPr>
          <w:rFonts w:hint="eastAsia"/>
        </w:rPr>
        <w:t>陆三阴</w:t>
      </w:r>
      <w:r w:rsidR="008A1483">
        <w:rPr>
          <w:rFonts w:hint="eastAsia"/>
        </w:rPr>
        <w:t>这才回头望去，</w:t>
      </w:r>
      <w:r>
        <w:rPr>
          <w:rFonts w:hint="eastAsia"/>
        </w:rPr>
        <w:t>看到一个和自己年岁相仿的青衣公子一脸笑意地看着他，但向来凭感觉做事的对这个打断了他沉思的青衣公子并没有抱以多大的好感，所以他用一种极其敷衍的语气说道：“早就下好了，还用你说？”</w:t>
      </w:r>
    </w:p>
    <w:p w14:paraId="60A16C02" w14:textId="77777777" w:rsidR="00B130FA" w:rsidRDefault="00B130FA" w:rsidP="00B130FA">
      <w:r>
        <w:rPr>
          <w:rFonts w:hint="eastAsia"/>
        </w:rPr>
        <w:t>那人显然没有想到陆三阴态度如此之差，不禁楞了一下，但随即笑道：“哦，不知兄台下了哪一边？”</w:t>
      </w:r>
    </w:p>
    <w:p w14:paraId="2BB96929" w14:textId="77777777" w:rsidR="00B130FA" w:rsidRDefault="00B130FA" w:rsidP="00B130FA">
      <w:r>
        <w:rPr>
          <w:rFonts w:hint="eastAsia"/>
        </w:rPr>
        <w:t>“废话，当然是不会输的那一边。”</w:t>
      </w:r>
    </w:p>
    <w:p w14:paraId="03041AF9" w14:textId="77777777" w:rsidR="00B130FA" w:rsidRDefault="00B130FA" w:rsidP="00B130FA">
      <w:r>
        <w:rPr>
          <w:rFonts w:hint="eastAsia"/>
        </w:rPr>
        <w:t>“何谓不会输的那一边？”</w:t>
      </w:r>
    </w:p>
    <w:p w14:paraId="4F8B6419" w14:textId="77777777" w:rsidR="00B130FA" w:rsidRDefault="00B130FA" w:rsidP="00B130FA">
      <w:r>
        <w:rPr>
          <w:rFonts w:hint="eastAsia"/>
        </w:rPr>
        <w:t>“你不会自己看吗？”陆三阴无论是言辞还是语气都丝毫不掩饰自己的敌意。</w:t>
      </w:r>
    </w:p>
    <w:p w14:paraId="318C0247" w14:textId="77777777" w:rsidR="00B130FA" w:rsidRDefault="00B130FA" w:rsidP="00B130FA">
      <w:r>
        <w:rPr>
          <w:rFonts w:hint="eastAsia"/>
        </w:rPr>
        <w:t>“兄台对在下的不满似乎溢于言表，在下司马轶，初次相逢，应不是先前得罪才是，不知可否交个朋友。”那人显然对自己遭受这样的敌意感到不解，但他本身就是极具自信而好胜的人，越是受到冷落越想迎难而上的人，所以他的态度依然良好，并自报了家名。</w:t>
      </w:r>
    </w:p>
    <w:p w14:paraId="63403D8D" w14:textId="77777777" w:rsidR="00B130FA" w:rsidRDefault="00B130FA" w:rsidP="00B130FA">
      <w:r>
        <w:rPr>
          <w:rFonts w:hint="eastAsia"/>
        </w:rPr>
        <w:t>“当然”陆三阴说话的时候目光也在打量着那人，等那人露出喜色之后，立时补了两个字：“不行啊！”然后立时将目光移向了窗外。</w:t>
      </w:r>
    </w:p>
    <w:p w14:paraId="3286294F" w14:textId="77777777" w:rsidR="00B130FA" w:rsidRDefault="00B130FA" w:rsidP="00B130FA">
      <w:r>
        <w:rPr>
          <w:rFonts w:hint="eastAsia"/>
        </w:rPr>
        <w:t>这名叫司马轶的青衣公子脸上终于出现了一丝愠色，宁溪见状忙道：“他叫陆三阴，阴是阴阳怪气的阴，司马公子不要踩他就是。”</w:t>
      </w:r>
    </w:p>
    <w:p w14:paraId="5FEB826E" w14:textId="77777777" w:rsidR="00B130FA" w:rsidRDefault="00B130FA" w:rsidP="00B130FA">
      <w:r>
        <w:rPr>
          <w:rFonts w:hint="eastAsia"/>
        </w:rPr>
        <w:t>“原来是陆兄。”司马轶踩着台阶赶紧下，“敢问姑娘是？”</w:t>
      </w:r>
    </w:p>
    <w:p w14:paraId="68F7A1C8" w14:textId="77777777" w:rsidR="00B130FA" w:rsidRDefault="00B130FA" w:rsidP="00B130FA">
      <w:r>
        <w:rPr>
          <w:rFonts w:hint="eastAsia"/>
        </w:rPr>
        <w:t>“宁溪”宁溪微微一笑，转口即问道：“公子的司马可是江州的司马？”</w:t>
      </w:r>
    </w:p>
    <w:p w14:paraId="7F065E1A" w14:textId="77777777" w:rsidR="00B130FA" w:rsidRDefault="00B130FA" w:rsidP="00B130FA">
      <w:r>
        <w:rPr>
          <w:rFonts w:hint="eastAsia"/>
        </w:rPr>
        <w:t>“正是。”</w:t>
      </w:r>
    </w:p>
    <w:p w14:paraId="32551397" w14:textId="77777777" w:rsidR="00B130FA" w:rsidRDefault="00B130FA" w:rsidP="00B130FA">
      <w:r>
        <w:rPr>
          <w:rFonts w:hint="eastAsia"/>
        </w:rPr>
        <w:t>“原来是南境少子，失敬失敬。”</w:t>
      </w:r>
    </w:p>
    <w:p w14:paraId="04DD6359" w14:textId="77777777" w:rsidR="00B130FA" w:rsidRDefault="00B130FA" w:rsidP="00B130FA">
      <w:r>
        <w:rPr>
          <w:rFonts w:hint="eastAsia"/>
        </w:rPr>
        <w:t>“在下虽恬居南境少子这名，但至今一事无成，时常感到羞愧。”</w:t>
      </w:r>
    </w:p>
    <w:p w14:paraId="3C38F87E" w14:textId="77777777" w:rsidR="00B130FA" w:rsidRDefault="00B130FA" w:rsidP="00B130FA">
      <w:r>
        <w:rPr>
          <w:rFonts w:hint="eastAsia"/>
        </w:rPr>
        <w:t>“境主执天下牛耳，少子要取功名实如探囊取物，又何言一事无成呢？”</w:t>
      </w:r>
    </w:p>
    <w:p w14:paraId="70A1C539" w14:textId="77777777" w:rsidR="00B130FA" w:rsidRDefault="00B130FA" w:rsidP="00B130FA">
      <w:r>
        <w:rPr>
          <w:rFonts w:hint="eastAsia"/>
        </w:rPr>
        <w:t>“偶尔沾了家父一点荣光，算不得什么本事。”</w:t>
      </w:r>
    </w:p>
    <w:p w14:paraId="0918188B" w14:textId="77777777" w:rsidR="00B130FA" w:rsidRDefault="00B130FA" w:rsidP="00B130FA">
      <w:r>
        <w:rPr>
          <w:rFonts w:hint="eastAsia"/>
        </w:rPr>
        <w:lastRenderedPageBreak/>
        <w:t>“如今止戈城风云际会之地，少子又此时现身于此，看来是要在这止戈城中博取功名了。”</w:t>
      </w:r>
    </w:p>
    <w:p w14:paraId="7C723148" w14:textId="77777777" w:rsidR="00B130FA" w:rsidRDefault="00B130FA" w:rsidP="00B130FA">
      <w:r>
        <w:rPr>
          <w:rFonts w:hint="eastAsia"/>
        </w:rPr>
        <w:t>“在下只是途经此地，凑一凑热闹罢了，不日便行离去了。”</w:t>
      </w:r>
    </w:p>
    <w:p w14:paraId="43D99E7A" w14:textId="77777777" w:rsidR="00B130FA" w:rsidRDefault="00B130FA" w:rsidP="00B130FA">
      <w:r>
        <w:rPr>
          <w:rFonts w:hint="eastAsia"/>
        </w:rPr>
        <w:t>宁溪与司马轶寒暄之时，</w:t>
      </w:r>
      <w:r w:rsidR="00081062">
        <w:rPr>
          <w:rFonts w:hint="eastAsia"/>
        </w:rPr>
        <w:t>广场中传来了一个声音。</w:t>
      </w:r>
    </w:p>
    <w:p w14:paraId="0EA189F6" w14:textId="77777777" w:rsidR="002711A5" w:rsidRDefault="002711A5" w:rsidP="00B130FA">
      <w:r>
        <w:rPr>
          <w:rFonts w:hint="eastAsia"/>
        </w:rPr>
        <w:t>……</w:t>
      </w:r>
    </w:p>
    <w:p w14:paraId="66365B76" w14:textId="77777777" w:rsidR="002711A5" w:rsidRDefault="002711A5" w:rsidP="00B130FA">
      <w:r>
        <w:rPr>
          <w:rFonts w:hint="eastAsia"/>
        </w:rPr>
        <w:t>……</w:t>
      </w:r>
    </w:p>
    <w:p w14:paraId="4E5FA771" w14:textId="77777777" w:rsidR="00CE659C" w:rsidRDefault="007A6CFF">
      <w:r>
        <w:rPr>
          <w:rFonts w:hint="eastAsia"/>
        </w:rPr>
        <w:t>“西门纤纤来了。”</w:t>
      </w:r>
    </w:p>
    <w:p w14:paraId="46A77144" w14:textId="77777777" w:rsidR="009C47A1" w:rsidRDefault="009C47A1">
      <w:r>
        <w:rPr>
          <w:rFonts w:hint="eastAsia"/>
        </w:rPr>
        <w:t>也不知哪来何处传来的声音，使现在压抑而喧嚣的气氛安静了下来。</w:t>
      </w:r>
    </w:p>
    <w:p w14:paraId="20B12807" w14:textId="77777777" w:rsidR="00CE659C" w:rsidRDefault="007A6CFF">
      <w:r>
        <w:rPr>
          <w:rFonts w:hint="eastAsia"/>
        </w:rPr>
        <w:t>人们屏息而待，也不知谁先让了一步，中央人群迅速让出一条宽阔的道路，众人争想歪着头向道路尽头望去。</w:t>
      </w:r>
    </w:p>
    <w:p w14:paraId="475964B7" w14:textId="77777777" w:rsidR="001A4077" w:rsidRPr="001A4077" w:rsidRDefault="001A4077">
      <w:r>
        <w:rPr>
          <w:rFonts w:hint="eastAsia"/>
        </w:rPr>
        <w:t>夕阳西坠，无尽的晚霞，翻滚奔涌，如海浪起潮向着西山蔓延，宛若终歌起奏，止戈城的天际，宛若末日流影。</w:t>
      </w:r>
    </w:p>
    <w:p w14:paraId="4B79A7F5" w14:textId="77777777" w:rsidR="00CE659C" w:rsidRDefault="007A6CFF">
      <w:r>
        <w:rPr>
          <w:rFonts w:hint="eastAsia"/>
        </w:rPr>
        <w:t>目光尽处，但见一人一剑，在夕阳下，凛然而现。</w:t>
      </w:r>
    </w:p>
    <w:p w14:paraId="152D35ED" w14:textId="77777777" w:rsidR="00CE659C" w:rsidRDefault="007A6CFF">
      <w:r>
        <w:rPr>
          <w:rFonts w:hint="eastAsia"/>
        </w:rPr>
        <w:t>她身形单薄，却无半分娇柔之态，坚毅决然。</w:t>
      </w:r>
    </w:p>
    <w:p w14:paraId="027A895D" w14:textId="77777777" w:rsidR="00CE659C" w:rsidRDefault="007A6CFF">
      <w:r>
        <w:rPr>
          <w:rFonts w:hint="eastAsia"/>
        </w:rPr>
        <w:t>她形单影只，却无半分畏惧之色，一无所前。</w:t>
      </w:r>
    </w:p>
    <w:p w14:paraId="31F4541B" w14:textId="77777777" w:rsidR="00CE659C" w:rsidRDefault="007A6CFF">
      <w:r>
        <w:rPr>
          <w:rFonts w:hint="eastAsia"/>
        </w:rPr>
        <w:t>她眸如秋水，却无半丝闪烁之光，锐眼如剑。</w:t>
      </w:r>
    </w:p>
    <w:p w14:paraId="054B66CE" w14:textId="77777777" w:rsidR="00CE659C" w:rsidRDefault="007A6CFF">
      <w:r>
        <w:rPr>
          <w:rFonts w:hint="eastAsia"/>
        </w:rPr>
        <w:t>她，西门纤纤，一步一沉，从夕阳下走来，步履所到之处，人人退却，目光所及之处，诸人不敢直视，仿佛不是夕阳照耀了她，而是她照耀了夕阳。</w:t>
      </w:r>
    </w:p>
    <w:p w14:paraId="38B3B2E5" w14:textId="77777777" w:rsidR="00CE659C" w:rsidRDefault="007A6CFF">
      <w:r>
        <w:rPr>
          <w:rFonts w:hint="eastAsia"/>
        </w:rPr>
        <w:t>这一刻，她走到了成千上万的目光聚集处，走到了这片夕阳下最明亮的地方，走到了这世界最前面，走进了两境暴风雨中央，一个人独对了整个世界。</w:t>
      </w:r>
    </w:p>
    <w:p w14:paraId="60E2CEA9" w14:textId="77777777" w:rsidR="00513FD2" w:rsidRDefault="007A6CFF">
      <w:r>
        <w:rPr>
          <w:rFonts w:hint="eastAsia"/>
        </w:rPr>
        <w:t>高楼上默默注视着这一切的陆三阴身体微微颤抖，他清晰地感觉得到自己的呼吸已经哽咽了，他</w:t>
      </w:r>
      <w:r w:rsidR="00513FD2">
        <w:rPr>
          <w:rFonts w:hint="eastAsia"/>
        </w:rPr>
        <w:t>虽然压抑自己的情绪，但他根本做不到，因为那是来自灵魂深处的冲击。</w:t>
      </w:r>
    </w:p>
    <w:p w14:paraId="781F1091" w14:textId="77777777" w:rsidR="00CE659C" w:rsidRDefault="007A6CFF">
      <w:r>
        <w:rPr>
          <w:rFonts w:hint="eastAsia"/>
        </w:rPr>
        <w:t>他最在乎的人</w:t>
      </w:r>
      <w:r w:rsidR="009C47A1">
        <w:rPr>
          <w:rFonts w:hint="eastAsia"/>
        </w:rPr>
        <w:t>，</w:t>
      </w:r>
      <w:r w:rsidR="00513FD2">
        <w:rPr>
          <w:rFonts w:hint="eastAsia"/>
        </w:rPr>
        <w:t>在断剑之后，在她父亲身亡之后，握起了她父亲的剑，走进了这个世界暴风雨的中央，</w:t>
      </w:r>
      <w:r>
        <w:rPr>
          <w:rFonts w:hint="eastAsia"/>
        </w:rPr>
        <w:t>一个人面对</w:t>
      </w:r>
      <w:r w:rsidR="002C0FD4">
        <w:rPr>
          <w:rFonts w:hint="eastAsia"/>
        </w:rPr>
        <w:t>着</w:t>
      </w:r>
      <w:r>
        <w:rPr>
          <w:rFonts w:hint="eastAsia"/>
        </w:rPr>
        <w:t>整个世界。</w:t>
      </w:r>
    </w:p>
    <w:p w14:paraId="5ACB8F73" w14:textId="77777777" w:rsidR="00127695" w:rsidRDefault="00127695" w:rsidP="00127695">
      <w:r>
        <w:rPr>
          <w:rFonts w:hint="eastAsia"/>
        </w:rPr>
        <w:t>没有人再理会阿漂哥吆喝声，纷纷</w:t>
      </w:r>
      <w:r w:rsidR="00E425E2">
        <w:rPr>
          <w:rFonts w:hint="eastAsia"/>
        </w:rPr>
        <w:t>回到自己的位置上，</w:t>
      </w:r>
      <w:r>
        <w:rPr>
          <w:rFonts w:hint="eastAsia"/>
        </w:rPr>
        <w:t>观视着即来的战局。</w:t>
      </w:r>
    </w:p>
    <w:p w14:paraId="4E4B0385" w14:textId="77777777" w:rsidR="00395F1B" w:rsidRDefault="000F0C2C" w:rsidP="00127695">
      <w:r>
        <w:rPr>
          <w:rFonts w:hint="eastAsia"/>
        </w:rPr>
        <w:t>阿漂哥见状，便收了账目本，朝着陆三阴那一桌走去</w:t>
      </w:r>
      <w:r w:rsidR="00F402EA">
        <w:rPr>
          <w:rFonts w:hint="eastAsia"/>
        </w:rPr>
        <w:t>。</w:t>
      </w:r>
    </w:p>
    <w:p w14:paraId="2ED2EFDE" w14:textId="77777777" w:rsidR="00CE659C" w:rsidRPr="00127695" w:rsidRDefault="00395F1B">
      <w:r>
        <w:rPr>
          <w:rFonts w:hint="eastAsia"/>
        </w:rPr>
        <w:t>他在桌子上</w:t>
      </w:r>
      <w:r w:rsidR="009B3638">
        <w:rPr>
          <w:rFonts w:hint="eastAsia"/>
        </w:rPr>
        <w:t>连喝了杯茶，方才把刚才吆喝的口水给补回来</w:t>
      </w:r>
      <w:r w:rsidR="00D106EB">
        <w:rPr>
          <w:rFonts w:hint="eastAsia"/>
        </w:rPr>
        <w:t>，然后用一种慵懒的目光朝广场上看去</w:t>
      </w:r>
      <w:r w:rsidR="009B3638">
        <w:rPr>
          <w:rFonts w:hint="eastAsia"/>
        </w:rPr>
        <w:t>。</w:t>
      </w:r>
    </w:p>
    <w:p w14:paraId="6D48D65C" w14:textId="77777777" w:rsidR="00CE659C" w:rsidRDefault="00216E79">
      <w:r>
        <w:rPr>
          <w:rFonts w:hint="eastAsia"/>
        </w:rPr>
        <w:t>这时候，一道身影出现</w:t>
      </w:r>
      <w:r w:rsidR="007A6CFF">
        <w:rPr>
          <w:rFonts w:hint="eastAsia"/>
        </w:rPr>
        <w:t>在高楼之上。</w:t>
      </w:r>
    </w:p>
    <w:p w14:paraId="1E5488E6" w14:textId="77777777" w:rsidR="00CE659C" w:rsidRDefault="007A6CFF">
      <w:r>
        <w:rPr>
          <w:rFonts w:hint="eastAsia"/>
        </w:rPr>
        <w:t>一袭白衣鼓卷风中，一双冷睨的眼，居高而下，带着三分戏谑，俯视这人间。</w:t>
      </w:r>
    </w:p>
    <w:p w14:paraId="2C14B49A" w14:textId="77777777" w:rsidR="00745D5F" w:rsidRDefault="007A6CFF">
      <w:r>
        <w:rPr>
          <w:rFonts w:hint="eastAsia"/>
        </w:rPr>
        <w:t>这画面吸引了止戈城所有人的目光，然后有人开始惊呼。</w:t>
      </w:r>
    </w:p>
    <w:p w14:paraId="316131A4" w14:textId="77777777" w:rsidR="00CE659C" w:rsidRDefault="007A6CFF">
      <w:r>
        <w:rPr>
          <w:rFonts w:hint="eastAsia"/>
        </w:rPr>
        <w:t>“一剑倾城出现了。”</w:t>
      </w:r>
    </w:p>
    <w:p w14:paraId="78BA352B" w14:textId="77777777" w:rsidR="00CE659C" w:rsidRDefault="007A6CFF">
      <w:r>
        <w:rPr>
          <w:rFonts w:hint="eastAsia"/>
        </w:rPr>
        <w:t>一剑倾城的仿佛觉得自己站在苍天之上，心中有一种复杂的情绪正狂涌而出，虽然他不愿承认，但他隐隐能分辨得出那是一股狂热的欣喜。</w:t>
      </w:r>
    </w:p>
    <w:p w14:paraId="1A96B599" w14:textId="77777777" w:rsidR="00CE659C" w:rsidRDefault="007A6CFF">
      <w:r>
        <w:rPr>
          <w:rFonts w:hint="eastAsia"/>
        </w:rPr>
        <w:t>他拼命压抑住这股情绪，因为他知道真正的强者的心是绝对冰冷的，就如同那个人一样。</w:t>
      </w:r>
    </w:p>
    <w:p w14:paraId="22C1758B" w14:textId="77777777" w:rsidR="00216E79" w:rsidRDefault="00216E79">
      <w:r>
        <w:rPr>
          <w:rFonts w:hint="eastAsia"/>
        </w:rPr>
        <w:t>在他冷静下来的之后，飞身跃下高楼，落到了广场中间。</w:t>
      </w:r>
    </w:p>
    <w:p w14:paraId="72C7097E" w14:textId="77777777" w:rsidR="00745D5F" w:rsidRDefault="00745D5F">
      <w:r>
        <w:rPr>
          <w:rFonts w:hint="eastAsia"/>
        </w:rPr>
        <w:t>阿漂哥这时候正在喝茶，看到这画面，忍</w:t>
      </w:r>
      <w:r w:rsidR="00D016C3">
        <w:rPr>
          <w:rFonts w:hint="eastAsia"/>
        </w:rPr>
        <w:t>不住喷了出来，同时惊叫道：“哇，经费在燃烧啊！”</w:t>
      </w:r>
    </w:p>
    <w:p w14:paraId="58C42939" w14:textId="77777777" w:rsidR="00FB41D0" w:rsidRDefault="00FB41D0">
      <w:r>
        <w:rPr>
          <w:rFonts w:hint="eastAsia"/>
        </w:rPr>
        <w:t>不知是不是有选择性的，反正那茶水喷到了陆三阴身上。</w:t>
      </w:r>
    </w:p>
    <w:p w14:paraId="786E52AF" w14:textId="77777777" w:rsidR="00FB41D0" w:rsidRDefault="00FB41D0">
      <w:r>
        <w:rPr>
          <w:rFonts w:hint="eastAsia"/>
        </w:rPr>
        <w:t>陆三阴</w:t>
      </w:r>
      <w:r w:rsidR="00304C99">
        <w:rPr>
          <w:rFonts w:hint="eastAsia"/>
        </w:rPr>
        <w:t>像看白痴一个的看着他，说道：“虽然你说的很有道理，但现在能不能安心看热闹？”</w:t>
      </w:r>
    </w:p>
    <w:p w14:paraId="3B6701C1" w14:textId="77777777" w:rsidR="00B43787" w:rsidRPr="00B43787" w:rsidRDefault="00B43787">
      <w:r>
        <w:rPr>
          <w:rFonts w:hint="eastAsia"/>
        </w:rPr>
        <w:t>阿漂哥耸耸肩，</w:t>
      </w:r>
      <w:r w:rsidR="00C72AEF">
        <w:rPr>
          <w:rFonts w:hint="eastAsia"/>
        </w:rPr>
        <w:t>表示无所谓。</w:t>
      </w:r>
    </w:p>
    <w:p w14:paraId="79BB1E74" w14:textId="77777777" w:rsidR="00CE659C" w:rsidRDefault="007A6CFF">
      <w:r>
        <w:rPr>
          <w:rFonts w:hint="eastAsia"/>
        </w:rPr>
        <w:t>无数的视线随着他高冷的身影由高而下地移动，然后凝神，注目。</w:t>
      </w:r>
    </w:p>
    <w:p w14:paraId="1A8C4413" w14:textId="77777777" w:rsidR="00CE659C" w:rsidRDefault="007A6CFF">
      <w:r>
        <w:rPr>
          <w:rFonts w:hint="eastAsia"/>
        </w:rPr>
        <w:t>止戈城的议论声忽然消失了，变得一片安静。</w:t>
      </w:r>
    </w:p>
    <w:p w14:paraId="121C512A" w14:textId="77777777" w:rsidR="00CE659C" w:rsidRDefault="007A6CFF">
      <w:r>
        <w:rPr>
          <w:rFonts w:hint="eastAsia"/>
        </w:rPr>
        <w:t>这一刻，他也站到了这世界的最前面。</w:t>
      </w:r>
    </w:p>
    <w:p w14:paraId="63627DF0" w14:textId="77777777" w:rsidR="00CE659C" w:rsidRDefault="007A6CFF">
      <w:r>
        <w:rPr>
          <w:rFonts w:hint="eastAsia"/>
        </w:rPr>
        <w:t>他可以清楚地看到众人看着他的那种狂热而复杂的眼神。</w:t>
      </w:r>
    </w:p>
    <w:p w14:paraId="54865D8B" w14:textId="77777777" w:rsidR="00CE659C" w:rsidRDefault="007A6CFF">
      <w:r>
        <w:rPr>
          <w:rFonts w:hint="eastAsia"/>
        </w:rPr>
        <w:t>除了西门纤纤。</w:t>
      </w:r>
    </w:p>
    <w:p w14:paraId="41BF72EA" w14:textId="77777777" w:rsidR="00C41C86" w:rsidRDefault="00C41C86">
      <w:r>
        <w:rPr>
          <w:rFonts w:hint="eastAsia"/>
        </w:rPr>
        <w:lastRenderedPageBreak/>
        <w:t>……</w:t>
      </w:r>
    </w:p>
    <w:p w14:paraId="68A8578B" w14:textId="77777777" w:rsidR="00C41C86" w:rsidRDefault="00C41C86">
      <w:r>
        <w:rPr>
          <w:rFonts w:hint="eastAsia"/>
        </w:rPr>
        <w:t>……</w:t>
      </w:r>
    </w:p>
    <w:p w14:paraId="1D3355DA" w14:textId="77777777" w:rsidR="00CE659C" w:rsidRDefault="007A6CFF">
      <w:r>
        <w:rPr>
          <w:rFonts w:hint="eastAsia"/>
        </w:rPr>
        <w:t>“如果我的好友在这里，他一定会说，</w:t>
      </w:r>
      <w:r w:rsidR="00216E79">
        <w:rPr>
          <w:rFonts w:hint="eastAsia"/>
        </w:rPr>
        <w:t>你简直就是人不装逼枉少年的经典案例。”</w:t>
      </w:r>
    </w:p>
    <w:p w14:paraId="55714451" w14:textId="77777777" w:rsidR="00CE659C" w:rsidRDefault="007A6CFF">
      <w:r>
        <w:rPr>
          <w:rFonts w:hint="eastAsia"/>
        </w:rPr>
        <w:t>一剑倾城的嘴角隐藏的笑容被西门纤纤一句话彻底击碎，这是诛心之论。</w:t>
      </w:r>
    </w:p>
    <w:p w14:paraId="7556B323" w14:textId="77777777" w:rsidR="00CE659C" w:rsidRDefault="00276631">
      <w:r>
        <w:rPr>
          <w:rFonts w:hint="eastAsia"/>
        </w:rPr>
        <w:t>宁溪</w:t>
      </w:r>
      <w:r w:rsidR="007A6CFF">
        <w:rPr>
          <w:rFonts w:hint="eastAsia"/>
        </w:rPr>
        <w:t>歪着头看着陆三阴，陆三阴睁大了眼，看着西门纤纤。</w:t>
      </w:r>
    </w:p>
    <w:p w14:paraId="1A232C25" w14:textId="77777777" w:rsidR="00CE659C" w:rsidRDefault="00276631">
      <w:r>
        <w:rPr>
          <w:rFonts w:hint="eastAsia"/>
        </w:rPr>
        <w:t>宁溪</w:t>
      </w:r>
      <w:r w:rsidR="007A6CFF">
        <w:rPr>
          <w:rFonts w:hint="eastAsia"/>
        </w:rPr>
        <w:t>知道这种冷嘲热讽向来是陆三阴的专利，而陆三阴</w:t>
      </w:r>
      <w:r w:rsidR="002E3E7A">
        <w:rPr>
          <w:rFonts w:hint="eastAsia"/>
        </w:rPr>
        <w:t>却</w:t>
      </w:r>
      <w:r w:rsidR="007A6CFF">
        <w:rPr>
          <w:rFonts w:hint="eastAsia"/>
        </w:rPr>
        <w:t>知道在这一句之后</w:t>
      </w:r>
      <w:r w:rsidR="002E3E7A">
        <w:rPr>
          <w:rFonts w:hint="eastAsia"/>
        </w:rPr>
        <w:t>，才</w:t>
      </w:r>
      <w:r w:rsidR="007A6CFF">
        <w:rPr>
          <w:rFonts w:hint="eastAsia"/>
        </w:rPr>
        <w:t>是纤纤真正要说的话。</w:t>
      </w:r>
    </w:p>
    <w:p w14:paraId="5261469B" w14:textId="77777777" w:rsidR="00CE659C" w:rsidRDefault="007A6CFF">
      <w:r>
        <w:rPr>
          <w:rFonts w:hint="eastAsia"/>
        </w:rPr>
        <w:t>“而</w:t>
      </w:r>
      <w:r w:rsidR="002F1077">
        <w:rPr>
          <w:rFonts w:hint="eastAsia"/>
        </w:rPr>
        <w:t>我要说的是，为了老爹，我一定会彻底击碎你这种无知无谓的狂妄</w:t>
      </w:r>
      <w:r>
        <w:rPr>
          <w:rFonts w:hint="eastAsia"/>
        </w:rPr>
        <w:t>。”</w:t>
      </w:r>
    </w:p>
    <w:p w14:paraId="78DE86DD" w14:textId="77777777" w:rsidR="00CE659C" w:rsidRDefault="007A6CFF">
      <w:r>
        <w:rPr>
          <w:rFonts w:hint="eastAsia"/>
        </w:rPr>
        <w:t>这是西门纤纤真正的愤怒，陆三阴感觉得到，</w:t>
      </w:r>
      <w:r w:rsidR="00276631">
        <w:rPr>
          <w:rFonts w:hint="eastAsia"/>
        </w:rPr>
        <w:t>宁溪</w:t>
      </w:r>
      <w:r>
        <w:rPr>
          <w:rFonts w:hint="eastAsia"/>
        </w:rPr>
        <w:t>感觉得到，因为他们了解纤纤。</w:t>
      </w:r>
    </w:p>
    <w:p w14:paraId="0BE8D555" w14:textId="77777777" w:rsidR="00CE659C" w:rsidRDefault="007A6CFF">
      <w:r>
        <w:rPr>
          <w:rFonts w:hint="eastAsia"/>
        </w:rPr>
        <w:t>但在场观望的人感觉不到，一剑倾城也同样感觉不到，因为他已经被西门纤纤彻底触怒了，无知无谓的狂妄是他最为憎恶的批语，他真的怒了，所以他要用最残酷的事实激怒西门纤纤，于是他冷冷地道：“你的父亲尚且死在我的剑下，你有又何能为呢？”</w:t>
      </w:r>
    </w:p>
    <w:p w14:paraId="7E4CD9E5" w14:textId="77777777" w:rsidR="00CE659C" w:rsidRDefault="007A6CFF">
      <w:r>
        <w:rPr>
          <w:rFonts w:hint="eastAsia"/>
        </w:rPr>
        <w:t>西门纤纤静静地看着他，就像看着一个失魂落魄而想拼命找回尊严的小丑，淡淡地道：“杀了我的老爹，让你感觉很得意吗？”</w:t>
      </w:r>
    </w:p>
    <w:p w14:paraId="655012FC" w14:textId="77777777" w:rsidR="00CE659C" w:rsidRDefault="007A6CFF">
      <w:r>
        <w:rPr>
          <w:rFonts w:hint="eastAsia"/>
        </w:rPr>
        <w:t>“老实讲，击败你的父亲只是一个过程，而不是终点，只有走到那个终点，我才会得意，在此之前，我只有不断的挑战。”</w:t>
      </w:r>
    </w:p>
    <w:p w14:paraId="4BF543DC" w14:textId="77777777" w:rsidR="00CE659C" w:rsidRDefault="007A6CFF">
      <w:r>
        <w:rPr>
          <w:rFonts w:hint="eastAsia"/>
        </w:rPr>
        <w:t>“我的朋友也喜欢挑战和切磋，但他们决不会将挑战凌驾于性命之上，如果你将挑战作为杀人的借口，那我也将以挑战之名取你之命。”</w:t>
      </w:r>
    </w:p>
    <w:p w14:paraId="1B39217F" w14:textId="77777777" w:rsidR="00CE659C" w:rsidRDefault="007A6CFF" w:rsidP="00216E79">
      <w:r>
        <w:rPr>
          <w:rFonts w:hint="eastAsia"/>
        </w:rPr>
        <w:t>“还是同样的话，你父亲尚且做不到的事情，你更做不到。”</w:t>
      </w:r>
      <w:r>
        <w:rPr>
          <w:rFonts w:hint="eastAsia"/>
        </w:rPr>
        <w:br/>
      </w:r>
      <w:r>
        <w:rPr>
          <w:rFonts w:hint="eastAsia"/>
        </w:rPr>
        <w:t>“可我</w:t>
      </w:r>
      <w:r w:rsidR="00216E79">
        <w:rPr>
          <w:rFonts w:hint="eastAsia"/>
        </w:rPr>
        <w:t>不</w:t>
      </w:r>
      <w:r>
        <w:rPr>
          <w:rFonts w:hint="eastAsia"/>
        </w:rPr>
        <w:t>相信你有正面对决战胜我父亲的实力，所以我要在这万众瞩目的广场于你生死一战，胜生败死。”</w:t>
      </w:r>
    </w:p>
    <w:p w14:paraId="79C6BF0E" w14:textId="77777777" w:rsidR="002F1077" w:rsidRDefault="002F1077" w:rsidP="00216E79">
      <w:r>
        <w:rPr>
          <w:rFonts w:hint="eastAsia"/>
        </w:rPr>
        <w:t>“我知道你们不相信，所以我要杀到你们相信。”</w:t>
      </w:r>
    </w:p>
    <w:p w14:paraId="589C6595" w14:textId="77777777" w:rsidR="002F1077" w:rsidRDefault="002F1077" w:rsidP="00216E79">
      <w:r>
        <w:rPr>
          <w:rFonts w:hint="eastAsia"/>
        </w:rPr>
        <w:t>西门纤纤道：“那么我，西门纤纤，今日便与你赌一场生死。”</w:t>
      </w:r>
    </w:p>
    <w:p w14:paraId="02F1FBBF" w14:textId="77777777" w:rsidR="00CE659C" w:rsidRDefault="00CE659C"/>
    <w:p w14:paraId="1853701B" w14:textId="77777777" w:rsidR="00091267" w:rsidRDefault="00091267"/>
    <w:p w14:paraId="54008B9C" w14:textId="77777777" w:rsidR="00091267" w:rsidRDefault="00091267"/>
    <w:p w14:paraId="33F8BB4F" w14:textId="77777777" w:rsidR="00216E79" w:rsidRDefault="00216E79"/>
    <w:p w14:paraId="6836A528" w14:textId="77777777" w:rsidR="002711A5" w:rsidRDefault="002711A5"/>
    <w:p w14:paraId="136AD91C" w14:textId="77777777" w:rsidR="002711A5" w:rsidRDefault="002711A5"/>
    <w:p w14:paraId="0517B807" w14:textId="77777777" w:rsidR="002711A5" w:rsidRDefault="002711A5"/>
    <w:p w14:paraId="79FBA880" w14:textId="77777777" w:rsidR="002711A5" w:rsidRDefault="002711A5"/>
    <w:p w14:paraId="467C2D09" w14:textId="77777777" w:rsidR="002711A5" w:rsidRDefault="002711A5"/>
    <w:p w14:paraId="24D899E6" w14:textId="77777777" w:rsidR="002711A5" w:rsidRDefault="002711A5"/>
    <w:p w14:paraId="2494C80D" w14:textId="77777777" w:rsidR="002711A5" w:rsidRDefault="002711A5"/>
    <w:p w14:paraId="7ACB56BD" w14:textId="77777777" w:rsidR="002711A5" w:rsidRDefault="002711A5"/>
    <w:p w14:paraId="65CB7D74" w14:textId="77777777" w:rsidR="002711A5" w:rsidRDefault="002711A5"/>
    <w:p w14:paraId="4A98C174" w14:textId="77777777" w:rsidR="00972E2B" w:rsidRDefault="00972E2B"/>
    <w:p w14:paraId="614251B6" w14:textId="77777777" w:rsidR="002711A5" w:rsidRDefault="002711A5"/>
    <w:p w14:paraId="48459366" w14:textId="77777777" w:rsidR="002711A5" w:rsidRDefault="002711A5"/>
    <w:p w14:paraId="3034998E" w14:textId="77777777" w:rsidR="002711A5" w:rsidRDefault="002711A5"/>
    <w:p w14:paraId="6CF3ACD5" w14:textId="77777777" w:rsidR="0091639C" w:rsidRDefault="0091639C"/>
    <w:p w14:paraId="5B3A55D2" w14:textId="77777777" w:rsidR="00216E79" w:rsidRDefault="00216E79"/>
    <w:p w14:paraId="67FB4F99" w14:textId="77777777" w:rsidR="00CE659C" w:rsidRDefault="00CE659C"/>
    <w:p w14:paraId="2F299985" w14:textId="77777777" w:rsidR="00CE659C" w:rsidRDefault="007A6CFF">
      <w:pPr>
        <w:pStyle w:val="3"/>
      </w:pPr>
      <w:r>
        <w:rPr>
          <w:rFonts w:hint="eastAsia"/>
        </w:rPr>
        <w:lastRenderedPageBreak/>
        <w:t>第十</w:t>
      </w:r>
      <w:r w:rsidR="0017041B">
        <w:rPr>
          <w:rFonts w:hint="eastAsia"/>
        </w:rPr>
        <w:t>三章西门纤纤的战斗</w:t>
      </w:r>
    </w:p>
    <w:p w14:paraId="69F33D3C" w14:textId="77777777" w:rsidR="00CE659C" w:rsidRDefault="00C36805">
      <w:r>
        <w:rPr>
          <w:rFonts w:hint="eastAsia"/>
        </w:rPr>
        <w:t>风从黄昏来，带着清秋的寒意，吹拂他的白衣，</w:t>
      </w:r>
      <w:r w:rsidR="007A6CFF">
        <w:rPr>
          <w:rFonts w:hint="eastAsia"/>
        </w:rPr>
        <w:t>形成画卷。</w:t>
      </w:r>
    </w:p>
    <w:p w14:paraId="3381104C" w14:textId="77777777" w:rsidR="00A80275" w:rsidRDefault="00A80275">
      <w:r>
        <w:rPr>
          <w:rFonts w:hint="eastAsia"/>
        </w:rPr>
        <w:t>白将手中宝剑举过头顶，缓缓拔剑，同时开始独白般地自述：“从我持剑挑战天下开始，我已经进行了六十七场决斗，取下了六十六场胜利，这是第六十七场，我会取下第六十七场胜利。”</w:t>
      </w:r>
    </w:p>
    <w:p w14:paraId="795B03DB" w14:textId="77777777" w:rsidR="00072399" w:rsidRPr="00072399" w:rsidRDefault="00072399">
      <w:r>
        <w:rPr>
          <w:rFonts w:hint="eastAsia"/>
        </w:rPr>
        <w:t>十里清秋，万里红云，少年白衣，听风而吟。</w:t>
      </w:r>
    </w:p>
    <w:p w14:paraId="33AFD701" w14:textId="77777777" w:rsidR="00CE659C" w:rsidRDefault="007A6CFF">
      <w:r>
        <w:rPr>
          <w:rFonts w:hint="eastAsia"/>
        </w:rPr>
        <w:t>这是多么令少女沉醉遐想的画卷，但西门纤纤只说了一句话：“如果你把这种独白的恶趣味称之为煽情，那今日顺便帮你矫正三观了。”</w:t>
      </w:r>
    </w:p>
    <w:p w14:paraId="7BD8114F" w14:textId="77777777" w:rsidR="00CE659C" w:rsidRDefault="007A6CFF">
      <w:r>
        <w:rPr>
          <w:rFonts w:hint="eastAsia"/>
        </w:rPr>
        <w:t>她的声音平静之外更显冷静，听不出一丝情绪波动，却字字诛心，如刀剑般锐利。</w:t>
      </w:r>
    </w:p>
    <w:p w14:paraId="2B1CFCA3" w14:textId="77777777" w:rsidR="00CE659C" w:rsidRDefault="007A6CFF">
      <w:r>
        <w:rPr>
          <w:rFonts w:hint="eastAsia"/>
        </w:rPr>
        <w:t>这世界突然安静了下来，气氛变得压抑，隐隐有一股暴躁的因子。</w:t>
      </w:r>
    </w:p>
    <w:p w14:paraId="1214B34A" w14:textId="77777777" w:rsidR="00CE659C" w:rsidRDefault="007A6CFF">
      <w:r>
        <w:rPr>
          <w:rFonts w:hint="eastAsia"/>
        </w:rPr>
        <w:t>所有人的情绪都变得异常复杂，今日之前，世人只知西门纤纤是西门缜的女儿，在此之后，西门纤纤只会是西门纤纤。</w:t>
      </w:r>
    </w:p>
    <w:p w14:paraId="3F2EC898" w14:textId="77777777" w:rsidR="00CE659C" w:rsidRDefault="00AF0B46">
      <w:r>
        <w:rPr>
          <w:rFonts w:hint="eastAsia"/>
        </w:rPr>
        <w:t>一剑倾城怒而出剑，他被彻底激怒了，倾城剑式</w:t>
      </w:r>
      <w:r w:rsidR="007A6CFF">
        <w:rPr>
          <w:rFonts w:hint="eastAsia"/>
        </w:rPr>
        <w:t>挥洒纵横，</w:t>
      </w:r>
      <w:r>
        <w:rPr>
          <w:rFonts w:hint="eastAsia"/>
        </w:rPr>
        <w:t>扑向西门纤纤，</w:t>
      </w:r>
      <w:r w:rsidR="00B646B7">
        <w:rPr>
          <w:rFonts w:hint="eastAsia"/>
        </w:rPr>
        <w:t>欲一式取命</w:t>
      </w:r>
      <w:r w:rsidR="007A6CFF">
        <w:rPr>
          <w:rFonts w:hint="eastAsia"/>
        </w:rPr>
        <w:t>。</w:t>
      </w:r>
    </w:p>
    <w:p w14:paraId="00D2373B" w14:textId="77777777" w:rsidR="009D1CE3" w:rsidRDefault="009D1CE3" w:rsidP="009D1CE3">
      <w:r>
        <w:rPr>
          <w:rFonts w:hint="eastAsia"/>
        </w:rPr>
        <w:t>西门纤纤退后了三步，左手丢掉了剑鞘，捏成剑指，握剑的剑手更紧，持剑的心也更坚定。</w:t>
      </w:r>
    </w:p>
    <w:p w14:paraId="1B9D74E7" w14:textId="77777777" w:rsidR="009D1CE3" w:rsidRDefault="009D1CE3" w:rsidP="009D1CE3">
      <w:r>
        <w:rPr>
          <w:rFonts w:hint="eastAsia"/>
        </w:rPr>
        <w:t>待到一剑倾城剑锋逼至半丈之内，方于青萍处起剑。</w:t>
      </w:r>
    </w:p>
    <w:p w14:paraId="029A8AAE" w14:textId="77777777" w:rsidR="00A6377A" w:rsidRDefault="009D1CE3">
      <w:r>
        <w:rPr>
          <w:rFonts w:hint="eastAsia"/>
        </w:rPr>
        <w:t>剑起如风动，凭着风流，西门纤纤横空划出了第一剑。</w:t>
      </w:r>
    </w:p>
    <w:p w14:paraId="7DC6DC22" w14:textId="77777777" w:rsidR="00AF0B46" w:rsidRDefault="00AF0B46">
      <w:r>
        <w:rPr>
          <w:rFonts w:hint="eastAsia"/>
        </w:rPr>
        <w:t>一式</w:t>
      </w:r>
      <w:r w:rsidR="00044DAA">
        <w:rPr>
          <w:rFonts w:hint="eastAsia"/>
        </w:rPr>
        <w:t>流光霎影</w:t>
      </w:r>
      <w:r>
        <w:rPr>
          <w:rFonts w:hint="eastAsia"/>
        </w:rPr>
        <w:t>，一击风云争变，双剑交击之下，竟将一剑倾城逼退半丈。</w:t>
      </w:r>
    </w:p>
    <w:p w14:paraId="50F7FF46" w14:textId="77777777" w:rsidR="00505291" w:rsidRDefault="00505291">
      <w:r>
        <w:rPr>
          <w:rFonts w:hint="eastAsia"/>
        </w:rPr>
        <w:t>“什么，一剑倾城被逼退了？”</w:t>
      </w:r>
    </w:p>
    <w:p w14:paraId="5508FD6A" w14:textId="77777777" w:rsidR="00505291" w:rsidRDefault="008D5443">
      <w:r>
        <w:rPr>
          <w:rFonts w:hint="eastAsia"/>
        </w:rPr>
        <w:t>“怎会？”</w:t>
      </w:r>
    </w:p>
    <w:p w14:paraId="54EEB54E" w14:textId="77777777" w:rsidR="008D5443" w:rsidRPr="008D5443" w:rsidRDefault="008D5443">
      <w:r>
        <w:rPr>
          <w:rFonts w:hint="eastAsia"/>
        </w:rPr>
        <w:t>“难道西门纤纤比她父亲还强？”</w:t>
      </w:r>
    </w:p>
    <w:p w14:paraId="64AE5D75" w14:textId="77777777" w:rsidR="00345EE1" w:rsidRDefault="0017041B" w:rsidP="0017041B">
      <w:r>
        <w:rPr>
          <w:rFonts w:hint="eastAsia"/>
        </w:rPr>
        <w:t>整个广场立时沸腾了，今日中午一剑倾城在剑决中击杀西门缜</w:t>
      </w:r>
      <w:r w:rsidR="00345EE1">
        <w:rPr>
          <w:rFonts w:hint="eastAsia"/>
        </w:rPr>
        <w:t>已经传遍了整个百里城。</w:t>
      </w:r>
    </w:p>
    <w:p w14:paraId="10442F78" w14:textId="77777777" w:rsidR="0017041B" w:rsidRDefault="0017041B" w:rsidP="0017041B">
      <w:r>
        <w:rPr>
          <w:rFonts w:hint="eastAsia"/>
        </w:rPr>
        <w:t>西门缜身为七脉守护者之一，上一代头角峥嵘之辈，一剑倾城能够击杀他，加之参差一子对一剑倾城的点评，人们很自然的认为一剑倾城深不可测的人物，甚至有人猜测，其修为已经在同代第一人左丘鸣之上。</w:t>
      </w:r>
    </w:p>
    <w:p w14:paraId="22DDB988" w14:textId="77777777" w:rsidR="0009229F" w:rsidRDefault="0017041B">
      <w:r>
        <w:rPr>
          <w:rFonts w:hint="eastAsia"/>
        </w:rPr>
        <w:t>然而一击之下，西门纤纤竟能将一剑倾城逼退半丈，究竟是西门纤纤修为太高，还是一剑倾城名不符实？</w:t>
      </w:r>
    </w:p>
    <w:p w14:paraId="2F234CF5" w14:textId="77777777" w:rsidR="00A20076" w:rsidRDefault="00A20076">
      <w:r>
        <w:rPr>
          <w:rFonts w:hint="eastAsia"/>
        </w:rPr>
        <w:t>……</w:t>
      </w:r>
    </w:p>
    <w:p w14:paraId="784C0F78" w14:textId="77777777" w:rsidR="00A20076" w:rsidRDefault="00A20076">
      <w:r>
        <w:rPr>
          <w:rFonts w:hint="eastAsia"/>
        </w:rPr>
        <w:t>……</w:t>
      </w:r>
    </w:p>
    <w:p w14:paraId="18FA5ED7" w14:textId="77777777" w:rsidR="00101D16" w:rsidRDefault="00101D16">
      <w:r>
        <w:rPr>
          <w:rFonts w:hint="eastAsia"/>
        </w:rPr>
        <w:t>单身客栈之内，陆三阴内心冷如止水，对于这来说这是必然的结果，这世界上没有人比他更了解西门纤纤这一剑。</w:t>
      </w:r>
    </w:p>
    <w:p w14:paraId="5815157A" w14:textId="77777777" w:rsidR="00A20076" w:rsidRDefault="00A20076" w:rsidP="00A20076">
      <w:r>
        <w:rPr>
          <w:rFonts w:hint="eastAsia"/>
        </w:rPr>
        <w:t>她出的这一剑是青萍之末。</w:t>
      </w:r>
    </w:p>
    <w:p w14:paraId="3BE5CC14" w14:textId="77777777" w:rsidR="00A20076" w:rsidRDefault="00A20076" w:rsidP="00A20076">
      <w:r>
        <w:rPr>
          <w:rFonts w:hint="eastAsia"/>
        </w:rPr>
        <w:t>风起于青萍之末，侵淫溪谷，盛怒于土囊之口，缘太山之阿，舞于松柏之下，飘忽淜滂，激飓熛怒。</w:t>
      </w:r>
    </w:p>
    <w:p w14:paraId="79D2DE2C" w14:textId="77777777" w:rsidR="00A20076" w:rsidRDefault="00A20076" w:rsidP="00A20076">
      <w:r>
        <w:rPr>
          <w:rFonts w:hint="eastAsia"/>
        </w:rPr>
        <w:t>这一剑，是蹶石伐木，梢杀林莽的一剑。</w:t>
      </w:r>
    </w:p>
    <w:p w14:paraId="29A2460E" w14:textId="77777777" w:rsidR="00101D16" w:rsidRDefault="00101D16">
      <w:r>
        <w:rPr>
          <w:rFonts w:hint="eastAsia"/>
        </w:rPr>
        <w:t>正是由他所创的以速度求爆发的剑招，一剑倾城若是不退，那才怪了。</w:t>
      </w:r>
    </w:p>
    <w:p w14:paraId="51665B88" w14:textId="77777777" w:rsidR="00A20076" w:rsidRDefault="00101D16">
      <w:r>
        <w:rPr>
          <w:rFonts w:hint="eastAsia"/>
        </w:rPr>
        <w:t>想到这里，他的眉角轻轻，稍有得色。</w:t>
      </w:r>
    </w:p>
    <w:p w14:paraId="5ED23F14" w14:textId="77777777" w:rsidR="00101D16" w:rsidRDefault="00101D16" w:rsidP="00101D16">
      <w:r>
        <w:rPr>
          <w:rFonts w:hint="eastAsia"/>
        </w:rPr>
        <w:t>司马轶注意到了陆三阴的神色变化，想借机试探他，说道：“如果这一战并不能西子湖畔那一战更惊艳，那可能比那一战更震世。”</w:t>
      </w:r>
    </w:p>
    <w:p w14:paraId="42CAD7D4" w14:textId="77777777" w:rsidR="00101D16" w:rsidRDefault="00101D16" w:rsidP="00101D16">
      <w:r>
        <w:rPr>
          <w:rFonts w:hint="eastAsia"/>
        </w:rPr>
        <w:t>陆三阴微怔，回过头来看了他一眼，</w:t>
      </w:r>
      <w:r w:rsidR="00B0737B">
        <w:rPr>
          <w:rFonts w:hint="eastAsia"/>
        </w:rPr>
        <w:t>知道他所指的是左丘名那件事。</w:t>
      </w:r>
    </w:p>
    <w:p w14:paraId="7AC6B9A0" w14:textId="77777777" w:rsidR="00101D16" w:rsidRDefault="00101D16" w:rsidP="00101D16">
      <w:r>
        <w:rPr>
          <w:rFonts w:hint="eastAsia"/>
        </w:rPr>
        <w:t>三年前，道境道子左丘名以剑拜谒西子湖畔，问剑道境守护者端木飞云，一战持平而惊动天下，</w:t>
      </w:r>
      <w:r w:rsidR="00C00C51">
        <w:rPr>
          <w:rFonts w:hint="eastAsia"/>
        </w:rPr>
        <w:t>被尊为同代第一人，</w:t>
      </w:r>
      <w:r>
        <w:rPr>
          <w:rFonts w:hint="eastAsia"/>
        </w:rPr>
        <w:t>从而掀起了年轻一代挑战老辈强者的风潮，这也是一剑倾城挑战西门缜的源头。</w:t>
      </w:r>
    </w:p>
    <w:p w14:paraId="34CC389F" w14:textId="77777777" w:rsidR="00C75BA7" w:rsidRDefault="00C75BA7" w:rsidP="00101D16">
      <w:r>
        <w:rPr>
          <w:rFonts w:hint="eastAsia"/>
        </w:rPr>
        <w:lastRenderedPageBreak/>
        <w:t>陆三阴注意到，</w:t>
      </w:r>
      <w:r w:rsidR="00101D16">
        <w:rPr>
          <w:rFonts w:hint="eastAsia"/>
        </w:rPr>
        <w:t>司马轶在自己的话中用了</w:t>
      </w:r>
      <w:r>
        <w:rPr>
          <w:rFonts w:hint="eastAsia"/>
        </w:rPr>
        <w:t>“</w:t>
      </w:r>
      <w:r w:rsidR="00101D16">
        <w:rPr>
          <w:rFonts w:hint="eastAsia"/>
        </w:rPr>
        <w:t>可能</w:t>
      </w:r>
      <w:r>
        <w:rPr>
          <w:rFonts w:hint="eastAsia"/>
        </w:rPr>
        <w:t>”</w:t>
      </w:r>
      <w:r w:rsidR="00101D16">
        <w:rPr>
          <w:rFonts w:hint="eastAsia"/>
        </w:rPr>
        <w:t>二</w:t>
      </w:r>
      <w:r>
        <w:rPr>
          <w:rFonts w:hint="eastAsia"/>
        </w:rPr>
        <w:t>字。</w:t>
      </w:r>
    </w:p>
    <w:p w14:paraId="19A4EB3B" w14:textId="77777777" w:rsidR="00101D16" w:rsidRDefault="00101D16" w:rsidP="00101D16">
      <w:r>
        <w:rPr>
          <w:rFonts w:hint="eastAsia"/>
        </w:rPr>
        <w:t>可能就是不确定，因为不确定而要确定，才是这一战的目的——确认</w:t>
      </w:r>
      <w:r w:rsidR="00175FC6">
        <w:rPr>
          <w:rFonts w:hint="eastAsia"/>
        </w:rPr>
        <w:t>一剑倾城是否具有正面决杀西门缜的实力</w:t>
      </w:r>
      <w:r>
        <w:rPr>
          <w:rFonts w:hint="eastAsia"/>
        </w:rPr>
        <w:t>。</w:t>
      </w:r>
    </w:p>
    <w:p w14:paraId="66E0E423" w14:textId="77777777" w:rsidR="00101D16" w:rsidRDefault="00101D16" w:rsidP="00101D16">
      <w:r>
        <w:rPr>
          <w:rFonts w:hint="eastAsia"/>
        </w:rPr>
        <w:t>司马轶这句话应该解读为，西门纤纤没有左丘名的能为，如果一剑倾城也不具备左丘名</w:t>
      </w:r>
      <w:r w:rsidR="00ED40CE">
        <w:rPr>
          <w:rFonts w:hint="eastAsia"/>
        </w:rPr>
        <w:t>那样</w:t>
      </w:r>
      <w:r>
        <w:rPr>
          <w:rFonts w:hint="eastAsia"/>
        </w:rPr>
        <w:t>的能为，那他凭什么杀得了同为七脉守护者？</w:t>
      </w:r>
    </w:p>
    <w:p w14:paraId="5C9D0B46" w14:textId="77777777" w:rsidR="00101D16" w:rsidRDefault="00B374C5">
      <w:r>
        <w:rPr>
          <w:rFonts w:hint="eastAsia"/>
        </w:rPr>
        <w:t>这背后藏着怎样的阴谋？</w:t>
      </w:r>
    </w:p>
    <w:p w14:paraId="0FC6603D" w14:textId="77777777" w:rsidR="00F1706A" w:rsidRPr="00F1706A" w:rsidRDefault="00B374C5">
      <w:r>
        <w:rPr>
          <w:rFonts w:hint="eastAsia"/>
        </w:rPr>
        <w:t>两境七脉，共争七宝，</w:t>
      </w:r>
      <w:r w:rsidR="00F1706A">
        <w:rPr>
          <w:rFonts w:hint="eastAsia"/>
        </w:rPr>
        <w:t>集七宝，斩断层，见渊青，这是两境修行者共同的目标。</w:t>
      </w:r>
    </w:p>
    <w:p w14:paraId="4866B58A" w14:textId="77777777" w:rsidR="00F71939" w:rsidRDefault="00B374C5">
      <w:r>
        <w:rPr>
          <w:rFonts w:hint="eastAsia"/>
        </w:rPr>
        <w:t>如果说西门纤纤的死存在着什么阴谋，陆三阴不作他想，一定跟七宝有关。</w:t>
      </w:r>
    </w:p>
    <w:p w14:paraId="274F3D82" w14:textId="77777777" w:rsidR="00F71939" w:rsidRDefault="00F71939">
      <w:r>
        <w:rPr>
          <w:rFonts w:hint="eastAsia"/>
        </w:rPr>
        <w:t>……</w:t>
      </w:r>
    </w:p>
    <w:p w14:paraId="25F77DEB" w14:textId="77777777" w:rsidR="00F71939" w:rsidRDefault="00F71939">
      <w:r>
        <w:rPr>
          <w:rFonts w:hint="eastAsia"/>
        </w:rPr>
        <w:t>……</w:t>
      </w:r>
    </w:p>
    <w:p w14:paraId="22A6641C" w14:textId="77777777" w:rsidR="00F1706A" w:rsidRPr="00F1706A" w:rsidRDefault="00F1706A">
      <w:r>
        <w:rPr>
          <w:rFonts w:hint="eastAsia"/>
        </w:rPr>
        <w:t>周围的声音层层叠叠扑入一剑倾城耳中，使他更为愤怒，不再保留，倾全力再次攻来。</w:t>
      </w:r>
    </w:p>
    <w:p w14:paraId="645B4170" w14:textId="77777777" w:rsidR="0017041B" w:rsidRDefault="0017041B" w:rsidP="0017041B">
      <w:r>
        <w:rPr>
          <w:rFonts w:hint="eastAsia"/>
        </w:rPr>
        <w:t>“倾城剑，落流星。”</w:t>
      </w:r>
    </w:p>
    <w:p w14:paraId="1BEA5987" w14:textId="77777777" w:rsidR="0017041B" w:rsidRPr="008555B1" w:rsidRDefault="0017041B" w:rsidP="0017041B">
      <w:r>
        <w:rPr>
          <w:rFonts w:hint="eastAsia"/>
        </w:rPr>
        <w:t>他霍然向前跃出，扬起足下微尘，手里的倾城剑耀着灿灿夕阳，剑光交织闪烁，映彻黄昏，宛若流星划破天际，向西门纤纤席卷而去</w:t>
      </w:r>
      <w:r w:rsidRPr="00AF3E8B">
        <w:rPr>
          <w:rFonts w:hint="eastAsia"/>
        </w:rPr>
        <w:t>。</w:t>
      </w:r>
    </w:p>
    <w:p w14:paraId="087962D8" w14:textId="77777777" w:rsidR="0017041B" w:rsidRDefault="0017041B" w:rsidP="0017041B">
      <w:r>
        <w:rPr>
          <w:rFonts w:hint="eastAsia"/>
        </w:rPr>
        <w:t>一剑倾城剑若明镜，起剑回剑皆有剑光映呈而现，剑式回旋错落之间，剑光果是落如流星，观战诸人皆被耀得难以睁眼。</w:t>
      </w:r>
    </w:p>
    <w:p w14:paraId="33D1A0EE" w14:textId="77777777" w:rsidR="0017041B" w:rsidRDefault="0017041B" w:rsidP="0017041B">
      <w:r>
        <w:rPr>
          <w:rFonts w:hint="eastAsia"/>
        </w:rPr>
        <w:t>众人震撼至极，心想一剑倾城这般剑境，或真有击杀西门缜的实力。</w:t>
      </w:r>
    </w:p>
    <w:p w14:paraId="0C17A79A" w14:textId="77777777" w:rsidR="0014624C" w:rsidRDefault="0014624C" w:rsidP="0017041B">
      <w:r>
        <w:rPr>
          <w:rFonts w:hint="eastAsia"/>
        </w:rPr>
        <w:t>单身客栈中，宁溪</w:t>
      </w:r>
      <w:r w:rsidR="007C3DFA">
        <w:rPr>
          <w:rFonts w:hint="eastAsia"/>
        </w:rPr>
        <w:t>的神情变得凝重起来，西门纤纤修有陆三阴的青萍之末，此招虽然威力强大，但一共只有三式，而由于某种原因，西门纤纤只练有二式，虽然第一式占得先机，但一剑倾城未败，那她又要如何面对一剑倾城的反扑呢？</w:t>
      </w:r>
    </w:p>
    <w:p w14:paraId="028569F5" w14:textId="77777777" w:rsidR="0017041B" w:rsidRPr="00C578E3" w:rsidRDefault="00EA0C02" w:rsidP="0017041B">
      <w:r>
        <w:rPr>
          <w:rFonts w:hint="eastAsia"/>
        </w:rPr>
        <w:t>如果是她，她会</w:t>
      </w:r>
      <w:r w:rsidR="0017041B">
        <w:rPr>
          <w:rFonts w:hint="eastAsia"/>
        </w:rPr>
        <w:t>抱剑守势，紧守方寸之地。</w:t>
      </w:r>
    </w:p>
    <w:p w14:paraId="533E9985" w14:textId="77777777" w:rsidR="0017041B" w:rsidRDefault="00D25309" w:rsidP="0017041B">
      <w:r>
        <w:rPr>
          <w:rFonts w:hint="eastAsia"/>
        </w:rPr>
        <w:t>然而，西门纤纤不是宁溪</w:t>
      </w:r>
      <w:r w:rsidR="0017041B">
        <w:rPr>
          <w:rFonts w:hint="eastAsia"/>
        </w:rPr>
        <w:t>。</w:t>
      </w:r>
    </w:p>
    <w:p w14:paraId="23946208" w14:textId="77777777" w:rsidR="0017041B" w:rsidRDefault="0017041B" w:rsidP="0017041B">
      <w:r>
        <w:rPr>
          <w:rFonts w:hint="eastAsia"/>
        </w:rPr>
        <w:t>西门纤纤学的是陆三阴的剑招，用的是柴桑的刀道。</w:t>
      </w:r>
    </w:p>
    <w:p w14:paraId="0E8187CE" w14:textId="77777777" w:rsidR="00AE426F" w:rsidRPr="00AE426F" w:rsidRDefault="00AE426F" w:rsidP="0017041B">
      <w:r>
        <w:rPr>
          <w:rFonts w:hint="eastAsia"/>
        </w:rPr>
        <w:t>没有人规定，同样的剑招只能用一次的。</w:t>
      </w:r>
    </w:p>
    <w:p w14:paraId="1A439479" w14:textId="77777777" w:rsidR="0017041B" w:rsidRDefault="0017041B" w:rsidP="0017041B">
      <w:r>
        <w:rPr>
          <w:rFonts w:hint="eastAsia"/>
        </w:rPr>
        <w:t>西门纤纤神色凛然，眼中不见惧意，不动如山。</w:t>
      </w:r>
    </w:p>
    <w:p w14:paraId="2DA3A6FF" w14:textId="77777777" w:rsidR="0017041B" w:rsidRDefault="00CA47B8" w:rsidP="0017041B">
      <w:r>
        <w:rPr>
          <w:rFonts w:hint="eastAsia"/>
        </w:rPr>
        <w:t>忽然</w:t>
      </w:r>
      <w:r w:rsidR="0017041B">
        <w:rPr>
          <w:rFonts w:hint="eastAsia"/>
        </w:rPr>
        <w:t>风起</w:t>
      </w:r>
      <w:r>
        <w:rPr>
          <w:rFonts w:hint="eastAsia"/>
        </w:rPr>
        <w:t>，西门纤纤步始于尘埃，</w:t>
      </w:r>
      <w:r w:rsidR="0017041B">
        <w:rPr>
          <w:rFonts w:hint="eastAsia"/>
        </w:rPr>
        <w:t>剑起青萍，</w:t>
      </w:r>
      <w:r>
        <w:rPr>
          <w:rFonts w:hint="eastAsia"/>
        </w:rPr>
        <w:t>化成一道残影，向着一剑倾城猛冲而去。</w:t>
      </w:r>
    </w:p>
    <w:p w14:paraId="7A4A5196" w14:textId="77777777" w:rsidR="0003261D" w:rsidRPr="0003261D" w:rsidRDefault="00F1706A" w:rsidP="0017041B">
      <w:r>
        <w:rPr>
          <w:rFonts w:hint="eastAsia"/>
        </w:rPr>
        <w:t>夕阳之下，一剑倾城剑光灼灼，耀得观战之人睁不开</w:t>
      </w:r>
      <w:r w:rsidR="0003261D">
        <w:rPr>
          <w:rFonts w:hint="eastAsia"/>
        </w:rPr>
        <w:t>眼。</w:t>
      </w:r>
    </w:p>
    <w:p w14:paraId="1028D63D" w14:textId="77777777" w:rsidR="0017041B" w:rsidRDefault="0017041B" w:rsidP="0017041B">
      <w:r>
        <w:rPr>
          <w:rFonts w:hint="eastAsia"/>
        </w:rPr>
        <w:t>西门纤纤剑行其间，哪管他千光扰目，哪理他万刃临身，心中毫无惧意，眼中唯有向前。</w:t>
      </w:r>
    </w:p>
    <w:p w14:paraId="09AFA79F" w14:textId="77777777" w:rsidR="0017041B" w:rsidRDefault="0017041B" w:rsidP="0017041B">
      <w:r>
        <w:rPr>
          <w:rFonts w:hint="eastAsia"/>
        </w:rPr>
        <w:t>一往无前，就是柴桑的刀道。</w:t>
      </w:r>
    </w:p>
    <w:p w14:paraId="32BE40DA" w14:textId="77777777" w:rsidR="0017041B" w:rsidRPr="00BC3D15" w:rsidRDefault="0017041B" w:rsidP="0017041B">
      <w:r>
        <w:rPr>
          <w:rFonts w:hint="eastAsia"/>
        </w:rPr>
        <w:t>陆三阴和柴桑，是她最好的朋友。</w:t>
      </w:r>
    </w:p>
    <w:p w14:paraId="47CAA69D" w14:textId="77777777" w:rsidR="0017041B" w:rsidRDefault="0017041B" w:rsidP="0017041B">
      <w:r>
        <w:rPr>
          <w:rFonts w:hint="eastAsia"/>
        </w:rPr>
        <w:t>顶上的红云，飘飘而过，在夕阳下燃烧起来。</w:t>
      </w:r>
    </w:p>
    <w:p w14:paraId="4466B073" w14:textId="77777777" w:rsidR="0017041B" w:rsidRPr="000120AB" w:rsidRDefault="0017041B" w:rsidP="0017041B">
      <w:r>
        <w:rPr>
          <w:rFonts w:hint="eastAsia"/>
        </w:rPr>
        <w:t>秋风狂乱而舞，剑上铮铮而。</w:t>
      </w:r>
    </w:p>
    <w:p w14:paraId="328BF655" w14:textId="77777777" w:rsidR="0017041B" w:rsidRDefault="0017041B" w:rsidP="0017041B">
      <w:r>
        <w:rPr>
          <w:rFonts w:hint="eastAsia"/>
        </w:rPr>
        <w:t>灿灿夕阳下，两道身影相遇了。</w:t>
      </w:r>
    </w:p>
    <w:p w14:paraId="3E75EA74" w14:textId="77777777" w:rsidR="0017041B" w:rsidRDefault="0017041B" w:rsidP="0017041B">
      <w:r>
        <w:rPr>
          <w:rFonts w:hint="eastAsia"/>
        </w:rPr>
        <w:t>两口剑交击了。</w:t>
      </w:r>
    </w:p>
    <w:p w14:paraId="4CB03A3C" w14:textId="77777777" w:rsidR="0017041B" w:rsidRDefault="0017041B" w:rsidP="0017041B">
      <w:r>
        <w:rPr>
          <w:rFonts w:hint="eastAsia"/>
        </w:rPr>
        <w:t>交击瞬间，即是错身而过。</w:t>
      </w:r>
    </w:p>
    <w:p w14:paraId="1FB6DE53" w14:textId="77777777" w:rsidR="0017041B" w:rsidRDefault="0017041B" w:rsidP="0017041B">
      <w:r>
        <w:rPr>
          <w:rFonts w:hint="eastAsia"/>
        </w:rPr>
        <w:t>剑鸣骤然而止，秋风忽然而停。</w:t>
      </w:r>
    </w:p>
    <w:p w14:paraId="457BD76A" w14:textId="77777777" w:rsidR="0017041B" w:rsidRDefault="0017041B" w:rsidP="0017041B">
      <w:r>
        <w:rPr>
          <w:rFonts w:hint="eastAsia"/>
        </w:rPr>
        <w:t>那些落如流星的剑光，忽然就消失了。</w:t>
      </w:r>
    </w:p>
    <w:p w14:paraId="3B03DF5D" w14:textId="77777777" w:rsidR="00972409" w:rsidRDefault="00972409" w:rsidP="0017041B">
      <w:r>
        <w:rPr>
          <w:rFonts w:hint="eastAsia"/>
        </w:rPr>
        <w:t>……</w:t>
      </w:r>
    </w:p>
    <w:p w14:paraId="1E9CD52B" w14:textId="77777777" w:rsidR="00972409" w:rsidRDefault="00972409" w:rsidP="0017041B">
      <w:r>
        <w:rPr>
          <w:rFonts w:hint="eastAsia"/>
        </w:rPr>
        <w:t>……</w:t>
      </w:r>
    </w:p>
    <w:p w14:paraId="01AA990F" w14:textId="77777777" w:rsidR="0017041B" w:rsidRDefault="0017041B" w:rsidP="0017041B">
      <w:r>
        <w:rPr>
          <w:rFonts w:hint="eastAsia"/>
        </w:rPr>
        <w:t>“破了。”</w:t>
      </w:r>
    </w:p>
    <w:p w14:paraId="08BE7E0A" w14:textId="77777777" w:rsidR="0017041B" w:rsidRPr="00BE3283" w:rsidRDefault="0017041B" w:rsidP="0017041B">
      <w:r>
        <w:rPr>
          <w:rFonts w:hint="eastAsia"/>
        </w:rPr>
        <w:t>“倾城剑，破了。”</w:t>
      </w:r>
    </w:p>
    <w:p w14:paraId="0EF5F1D9" w14:textId="77777777" w:rsidR="0017041B" w:rsidRDefault="0017041B" w:rsidP="0017041B">
      <w:r>
        <w:rPr>
          <w:rFonts w:hint="eastAsia"/>
        </w:rPr>
        <w:t>观战的人群里响起惊呼。</w:t>
      </w:r>
    </w:p>
    <w:p w14:paraId="0C4BBC63" w14:textId="77777777" w:rsidR="0017041B" w:rsidRPr="00A42D66" w:rsidRDefault="0017041B" w:rsidP="0017041B">
      <w:r>
        <w:rPr>
          <w:rFonts w:hint="eastAsia"/>
        </w:rPr>
        <w:t>一剑倾城也转过身来，看着西门纤纤沉默了片刻，说道：“</w:t>
      </w:r>
      <w:r w:rsidR="00D91832">
        <w:rPr>
          <w:rFonts w:hint="eastAsia"/>
        </w:rPr>
        <w:t>了不起，</w:t>
      </w:r>
      <w:r>
        <w:rPr>
          <w:rFonts w:hint="eastAsia"/>
        </w:rPr>
        <w:t>只可惜地利让我抢到了。”</w:t>
      </w:r>
    </w:p>
    <w:p w14:paraId="5086CCC9" w14:textId="77777777" w:rsidR="0017041B" w:rsidRDefault="0017041B" w:rsidP="0017041B">
      <w:r>
        <w:rPr>
          <w:rFonts w:hint="eastAsia"/>
        </w:rPr>
        <w:t>观战的人群愣了一下，这才发现，西门纤纤与一剑倾城的位置已经对调了。</w:t>
      </w:r>
    </w:p>
    <w:p w14:paraId="5E6B20A9" w14:textId="77777777" w:rsidR="0017041B" w:rsidRDefault="0017041B" w:rsidP="0017041B">
      <w:r>
        <w:rPr>
          <w:rFonts w:hint="eastAsia"/>
        </w:rPr>
        <w:lastRenderedPageBreak/>
        <w:t>西门纤纤站在夕阳下，如今一剑倾城站到了夕阳下。</w:t>
      </w:r>
    </w:p>
    <w:p w14:paraId="4ED0C943" w14:textId="77777777" w:rsidR="0017041B" w:rsidRDefault="0017041B" w:rsidP="0017041B">
      <w:r>
        <w:rPr>
          <w:rFonts w:hint="eastAsia"/>
        </w:rPr>
        <w:t>已经完全反过来了，西门纤纤面对了夕阳，也就是说，纵然一剑倾城不使出的剑光扰目之招，她的视线也会因直面夕阳而有所影响。</w:t>
      </w:r>
    </w:p>
    <w:p w14:paraId="3AC5EF53" w14:textId="77777777" w:rsidR="0017041B" w:rsidRDefault="0017041B" w:rsidP="0017041B">
      <w:r>
        <w:rPr>
          <w:rFonts w:hint="eastAsia"/>
        </w:rPr>
        <w:t>“倾城剑，曜日。”</w:t>
      </w:r>
    </w:p>
    <w:p w14:paraId="567B10C7" w14:textId="77777777" w:rsidR="0017041B" w:rsidRDefault="0017041B" w:rsidP="0017041B">
      <w:r>
        <w:rPr>
          <w:rFonts w:hint="eastAsia"/>
        </w:rPr>
        <w:t>一剑倾城飞身跃起，挡住了那轮落日。</w:t>
      </w:r>
    </w:p>
    <w:p w14:paraId="4A3F8306" w14:textId="77777777" w:rsidR="0017041B" w:rsidRDefault="0017041B" w:rsidP="0017041B">
      <w:r>
        <w:rPr>
          <w:rFonts w:hint="eastAsia"/>
        </w:rPr>
        <w:t>他将沿着挡住夕阳的路线，向西门纤纤发起攻击，若是西门纤纤误以为不被阳光照射而迎击，那一剑倾城则可凌空转身等方式让阳光再次照到她的眼睛，那西门纤纤就必败无疑了。</w:t>
      </w:r>
    </w:p>
    <w:p w14:paraId="01926A21" w14:textId="77777777" w:rsidR="0017041B" w:rsidRDefault="0017041B" w:rsidP="0017041B">
      <w:r>
        <w:rPr>
          <w:rFonts w:hint="eastAsia"/>
        </w:rPr>
        <w:t>所有的一切，都在一剑倾城的计算之中。</w:t>
      </w:r>
    </w:p>
    <w:p w14:paraId="68FE2B82" w14:textId="77777777" w:rsidR="0017041B" w:rsidRDefault="0017041B" w:rsidP="0017041B">
      <w:r>
        <w:rPr>
          <w:rFonts w:hint="eastAsia"/>
        </w:rPr>
        <w:t>夕阳忽然被挡住，西门纤纤站立的地方，出现了一个巨大的阴影。</w:t>
      </w:r>
    </w:p>
    <w:p w14:paraId="79D80AEB" w14:textId="77777777" w:rsidR="00A6377A" w:rsidRPr="00A6377A" w:rsidRDefault="0017041B" w:rsidP="0017041B">
      <w:r>
        <w:rPr>
          <w:rFonts w:hint="eastAsia"/>
        </w:rPr>
        <w:t>所有人明眼的人都认为西门纤纤全完胜机，甚至连</w:t>
      </w:r>
      <w:r w:rsidR="00A6377A">
        <w:rPr>
          <w:rFonts w:hint="eastAsia"/>
        </w:rPr>
        <w:t>司马轶</w:t>
      </w:r>
      <w:r>
        <w:rPr>
          <w:rFonts w:hint="eastAsia"/>
        </w:rPr>
        <w:t>都这么认为。</w:t>
      </w:r>
    </w:p>
    <w:p w14:paraId="7027C5DD" w14:textId="77777777" w:rsidR="0017041B" w:rsidRDefault="0017041B" w:rsidP="0017041B">
      <w:r>
        <w:rPr>
          <w:rFonts w:hint="eastAsia"/>
        </w:rPr>
        <w:t>然而，他们都就错了……</w:t>
      </w:r>
    </w:p>
    <w:p w14:paraId="40DEB016" w14:textId="77777777" w:rsidR="0017041B" w:rsidRPr="0051038F" w:rsidRDefault="0017041B" w:rsidP="0017041B">
      <w:r>
        <w:rPr>
          <w:rFonts w:hint="eastAsia"/>
        </w:rPr>
        <w:t>那个巨大的阴影里，早已没有了西门纤纤。</w:t>
      </w:r>
    </w:p>
    <w:p w14:paraId="3A161F1F" w14:textId="77777777" w:rsidR="0017041B" w:rsidRDefault="0017041B" w:rsidP="0017041B">
      <w:r>
        <w:rPr>
          <w:rFonts w:hint="eastAsia"/>
        </w:rPr>
        <w:t>西门纤纤不知在何时跃起，瞬间便至一剑倾城身前。</w:t>
      </w:r>
    </w:p>
    <w:p w14:paraId="7DB4CE03" w14:textId="77777777" w:rsidR="0017041B" w:rsidRDefault="0017041B" w:rsidP="0017041B">
      <w:r>
        <w:rPr>
          <w:rFonts w:hint="eastAsia"/>
        </w:rPr>
        <w:t>她来势太快，一剑倾城下落不过半分，便被她忽然截杀，此时一剑倾城剑势未成，再次被她击飞。</w:t>
      </w:r>
      <w:r>
        <w:rPr>
          <w:rFonts w:hint="eastAsia"/>
        </w:rPr>
        <w:t xml:space="preserve"> </w:t>
      </w:r>
    </w:p>
    <w:p w14:paraId="1C503C8F" w14:textId="77777777" w:rsidR="0017041B" w:rsidRDefault="0017041B" w:rsidP="0017041B">
      <w:r>
        <w:rPr>
          <w:rFonts w:hint="eastAsia"/>
        </w:rPr>
        <w:t>一剑倾城落在地上，虽然没有跌倒，却已显得极为狼狈。</w:t>
      </w:r>
    </w:p>
    <w:p w14:paraId="4D2FE9FA" w14:textId="77777777" w:rsidR="0017041B" w:rsidRDefault="0017041B" w:rsidP="0017041B">
      <w:r>
        <w:rPr>
          <w:rFonts w:hint="eastAsia"/>
        </w:rPr>
        <w:t>他看着西门纤纤，心中满是震撼，同时也明白了西门纤纤破他的方法。</w:t>
      </w:r>
    </w:p>
    <w:p w14:paraId="42300638" w14:textId="77777777" w:rsidR="0017041B" w:rsidRDefault="0017041B" w:rsidP="0017041B">
      <w:r>
        <w:rPr>
          <w:rFonts w:hint="eastAsia"/>
        </w:rPr>
        <w:t>在他跃起之刻，西门纤纤便已屈膝蓄力，待其将要遮住夕阳之时，西门纤纤趁势跃起，所以当他达到最高点时，西门纤纤也出现在他身前。</w:t>
      </w:r>
    </w:p>
    <w:p w14:paraId="476B697C" w14:textId="77777777" w:rsidR="0017041B" w:rsidRPr="002D6AC9" w:rsidRDefault="0017041B" w:rsidP="0017041B">
      <w:r>
        <w:rPr>
          <w:rFonts w:hint="eastAsia"/>
        </w:rPr>
        <w:t>一击得利，西门纤纤却没有进击，问道：“你就这点本事？”</w:t>
      </w:r>
    </w:p>
    <w:p w14:paraId="7EBA9D66" w14:textId="77777777" w:rsidR="0017041B" w:rsidRDefault="0017041B" w:rsidP="0017041B">
      <w:r>
        <w:rPr>
          <w:rFonts w:hint="eastAsia"/>
        </w:rPr>
        <w:t>一剑倾城这番算计不止失利，更丢了面子，不愿再拖，喝道：“既然如此，终招吧。”</w:t>
      </w:r>
    </w:p>
    <w:p w14:paraId="58354CB6" w14:textId="77777777" w:rsidR="0017041B" w:rsidRDefault="0017041B" w:rsidP="0017041B">
      <w:r>
        <w:rPr>
          <w:rFonts w:hint="eastAsia"/>
        </w:rPr>
        <w:t>西门纤纤凛然高喝道：“来吧，让我见识你的取命之招。”</w:t>
      </w:r>
    </w:p>
    <w:p w14:paraId="0FCCC94C" w14:textId="77777777" w:rsidR="0017041B" w:rsidRDefault="0017041B" w:rsidP="0017041B">
      <w:r>
        <w:rPr>
          <w:rFonts w:hint="eastAsia"/>
        </w:rPr>
        <w:t>一剑倾城双剑持剑，缓缓将剑锋举过头顶，口中念道：“一剑随风起，一剑起倾城。”</w:t>
      </w:r>
    </w:p>
    <w:p w14:paraId="3E5320A8" w14:textId="77777777" w:rsidR="0017041B" w:rsidRDefault="0017041B" w:rsidP="0017041B">
      <w:r>
        <w:rPr>
          <w:rFonts w:hint="eastAsia"/>
        </w:rPr>
        <w:t>西门纤纤按剑凝意，说道：“我至今都不能理解，为了一个虚名，就可以夺取他人的性命这种事情，以后也不会理解，面对你这样的人，只有全力将你打倒。”</w:t>
      </w:r>
    </w:p>
    <w:p w14:paraId="1618A1C7" w14:textId="77777777" w:rsidR="0017041B" w:rsidRDefault="0017041B" w:rsidP="0017041B">
      <w:r>
        <w:rPr>
          <w:rFonts w:hint="eastAsia"/>
        </w:rPr>
        <w:t>“生来彷徨，惶惶终日，若无目标，和那浮游有何区别。”</w:t>
      </w:r>
    </w:p>
    <w:p w14:paraId="4A03137A" w14:textId="77777777" w:rsidR="0017041B" w:rsidRDefault="0017041B" w:rsidP="0017041B">
      <w:r>
        <w:rPr>
          <w:rFonts w:hint="eastAsia"/>
        </w:rPr>
        <w:t>一剑倾城的声音有些高亢，有些激动，与此同时高昂的剑意已经臻致顶峰，静等出剑之刻。</w:t>
      </w:r>
    </w:p>
    <w:p w14:paraId="730F1465" w14:textId="77777777" w:rsidR="0017041B" w:rsidRDefault="0017041B" w:rsidP="0017041B">
      <w:r>
        <w:rPr>
          <w:rFonts w:hint="eastAsia"/>
        </w:rPr>
        <w:t>西门纤纤剑悬三尺，汇意青萍，风起青萍之末，剑起于毫末之间。</w:t>
      </w:r>
    </w:p>
    <w:p w14:paraId="248E682B" w14:textId="77777777" w:rsidR="0017041B" w:rsidRDefault="0017041B" w:rsidP="0017041B">
      <w:r>
        <w:rPr>
          <w:rFonts w:hint="eastAsia"/>
        </w:rPr>
        <w:t>下一刻，便是出剑之刻。</w:t>
      </w:r>
    </w:p>
    <w:p w14:paraId="063F0EAB" w14:textId="77777777" w:rsidR="0017041B" w:rsidRPr="0017041B" w:rsidRDefault="0017041B"/>
    <w:p w14:paraId="3C226FD1" w14:textId="77777777" w:rsidR="0017041B" w:rsidRDefault="0017041B"/>
    <w:p w14:paraId="10287986" w14:textId="77777777" w:rsidR="0017041B" w:rsidRDefault="0017041B"/>
    <w:p w14:paraId="7BCABFED" w14:textId="77777777" w:rsidR="0017041B" w:rsidRPr="00AF0B46" w:rsidRDefault="0017041B"/>
    <w:p w14:paraId="2C31D46B" w14:textId="77777777" w:rsidR="00CE659C" w:rsidRDefault="007A6CFF">
      <w:r>
        <w:rPr>
          <w:rFonts w:hint="eastAsia"/>
        </w:rPr>
        <w:t>“如果这一战并不能西子湖畔那一战更惊艳，那可能比那一战更震世。”</w:t>
      </w:r>
    </w:p>
    <w:p w14:paraId="0EAEE750" w14:textId="77777777" w:rsidR="00CE659C" w:rsidRDefault="007A6CFF">
      <w:r>
        <w:rPr>
          <w:rFonts w:hint="eastAsia"/>
        </w:rPr>
        <w:t>陆三阴的视线从司马轶身上移开，看向远处广阔的天际，他想到了很多事情。</w:t>
      </w:r>
    </w:p>
    <w:p w14:paraId="66ECA4C1" w14:textId="77777777" w:rsidR="00CE659C" w:rsidRDefault="007A6CFF">
      <w:r>
        <w:rPr>
          <w:rFonts w:hint="eastAsia"/>
        </w:rPr>
        <w:t>三年前，道境道子左丘名以剑拜谒西子湖畔，问剑道境守护者端木飞云，一战持平而惊动天下，从而掀起了年轻一代挑战老辈强者的风潮，这也是一剑倾城挑战西门缜的源头，所以陆三阴说，左丘名开了一个不怎么好的头。</w:t>
      </w:r>
    </w:p>
    <w:p w14:paraId="1F795EE6" w14:textId="77777777" w:rsidR="00CE659C" w:rsidRDefault="007A6CFF">
      <w:r>
        <w:rPr>
          <w:rFonts w:hint="eastAsia"/>
        </w:rPr>
        <w:t>而司马轶在自己的话中用了可能二</w:t>
      </w:r>
      <w:r w:rsidR="00743565">
        <w:rPr>
          <w:rFonts w:hint="eastAsia"/>
        </w:rPr>
        <w:t>字，可能就是不确定，因为不确定而要确定，才是这一战的目的——确认</w:t>
      </w:r>
      <w:r>
        <w:rPr>
          <w:rFonts w:hint="eastAsia"/>
        </w:rPr>
        <w:t>一剑倾城是否具有正面决杀西门缜的实力，也就是陆三阴所说的第二步棋，而司马轶显然看穿了这个目的，这也是陆三阴对他刮目相看的原因。</w:t>
      </w:r>
    </w:p>
    <w:p w14:paraId="0E3A6EC8" w14:textId="77777777" w:rsidR="00CE659C" w:rsidRDefault="007A6CFF">
      <w:r>
        <w:rPr>
          <w:rFonts w:hint="eastAsia"/>
        </w:rPr>
        <w:t>司马轶这句话应该解读为，西门纤纤没有左丘名的能为，如果一剑倾城也不具备左丘名的能为，那他凭什么杀得了同为七脉守护者？</w:t>
      </w:r>
    </w:p>
    <w:p w14:paraId="72B89E3C" w14:textId="77777777" w:rsidR="0051300D" w:rsidRDefault="0051300D">
      <w:r>
        <w:rPr>
          <w:rFonts w:hint="eastAsia"/>
        </w:rPr>
        <w:t>宁溪没有太在意陆三阴与司马轶的对话，而是专注于场间的战斗，开战至今，两人已然过了</w:t>
      </w:r>
      <w:r>
        <w:rPr>
          <w:rFonts w:hint="eastAsia"/>
        </w:rPr>
        <w:lastRenderedPageBreak/>
        <w:t>二十余招，但西门纤纤没有再使用青萍之招，而是以青思阁剑招应战，而且渐渐落了下风，便转脸朝司马轶看去，问道：“这是什么打法？”</w:t>
      </w:r>
    </w:p>
    <w:p w14:paraId="2F9B4AC0" w14:textId="77777777" w:rsidR="00B646B7" w:rsidRDefault="0051300D">
      <w:r>
        <w:rPr>
          <w:rFonts w:hint="eastAsia"/>
        </w:rPr>
        <w:t>司马轶微怔，惊讶于她这问题没有问陆三阴，而是问自己，解释道：“西门纤纤所使皆是其父西门缜所惯使的剑招，她想试出一剑倾城是否有杀西门缜的实力。”</w:t>
      </w:r>
    </w:p>
    <w:p w14:paraId="738F7167" w14:textId="77777777" w:rsidR="0051300D" w:rsidRDefault="0051300D">
      <w:r>
        <w:rPr>
          <w:rFonts w:hint="eastAsia"/>
        </w:rPr>
        <w:t>宁溪又问道：“那一剑倾城这又是什么打法？跳来跳去。”</w:t>
      </w:r>
    </w:p>
    <w:p w14:paraId="60FE6B76" w14:textId="77777777" w:rsidR="0051300D" w:rsidRDefault="0051300D">
      <w:r>
        <w:rPr>
          <w:rFonts w:hint="eastAsia"/>
        </w:rPr>
        <w:t>司马轶转眼去看陆三阴，说道：“陆兄怎么看？”</w:t>
      </w:r>
    </w:p>
    <w:p w14:paraId="1B6D6F34" w14:textId="77777777" w:rsidR="0051300D" w:rsidRDefault="0051300D">
      <w:r>
        <w:rPr>
          <w:rFonts w:hint="eastAsia"/>
        </w:rPr>
        <w:t>陆三阴目不转睛地盯着战局，说道：“他这是在抢地利，而且已经抢到了。”</w:t>
      </w:r>
    </w:p>
    <w:p w14:paraId="504FCF7E" w14:textId="77777777" w:rsidR="00F535D7" w:rsidRDefault="00F535D7">
      <w:r>
        <w:rPr>
          <w:rFonts w:hint="eastAsia"/>
        </w:rPr>
        <w:t>司马轶见宁溪仍有些不解，提醒说道：“注意看他们的位置。”</w:t>
      </w:r>
    </w:p>
    <w:p w14:paraId="20D7F80E" w14:textId="77777777" w:rsidR="00F535D7" w:rsidRDefault="00F535D7">
      <w:r>
        <w:rPr>
          <w:rFonts w:hint="eastAsia"/>
        </w:rPr>
        <w:t>宁溪睁这才发现西门纤纤与一剑倾城的位置已经对调了，本来是西门纤纤背对夕阳，一剑倾城面对夕阳，现在已经完全反过来了。</w:t>
      </w:r>
    </w:p>
    <w:p w14:paraId="1853FE6A" w14:textId="77777777" w:rsidR="00F535D7" w:rsidRDefault="00F535D7">
      <w:r>
        <w:rPr>
          <w:rFonts w:hint="eastAsia"/>
        </w:rPr>
        <w:t>阿漂哥忽然说道：“喔豁，这是要开大了。”</w:t>
      </w:r>
    </w:p>
    <w:p w14:paraId="6953ED5D" w14:textId="77777777" w:rsidR="009752DC" w:rsidRDefault="009752DC" w:rsidP="009752DC">
      <w:r>
        <w:rPr>
          <w:rFonts w:hint="eastAsia"/>
        </w:rPr>
        <w:t>他这一声吆喝，使得宁溪豁然开朗，一剑倾城在挡住落日之时向西门纤纤发起攻击，若是西门纤纤误以为不被阳光照射而迎击，那一剑倾城则可凌空转身等方式让阳光再次照到她的眼睛，那西门纤纤就必败无疑了。</w:t>
      </w:r>
    </w:p>
    <w:p w14:paraId="53C60637" w14:textId="77777777" w:rsidR="009752DC" w:rsidRPr="009752DC" w:rsidRDefault="009752DC">
      <w:r>
        <w:rPr>
          <w:rFonts w:hint="eastAsia"/>
        </w:rPr>
        <w:t>宁溪心想这人真是卑鄙，跟一个妹子打，还要藏着这种算计，不禁有些为西门纤纤担心起来，于是用余光看了陆三阴一眼，却见陆三阴一脸淡然，没有多余的情绪。</w:t>
      </w:r>
    </w:p>
    <w:p w14:paraId="6EE9485D" w14:textId="77777777" w:rsidR="00F244DA" w:rsidRDefault="00F244DA">
      <w:r>
        <w:rPr>
          <w:rFonts w:hint="eastAsia"/>
        </w:rPr>
        <w:t>“倾城剑，曜日。”</w:t>
      </w:r>
    </w:p>
    <w:p w14:paraId="068A1691" w14:textId="77777777" w:rsidR="00AC14A7" w:rsidRDefault="00F011D2">
      <w:r>
        <w:rPr>
          <w:rFonts w:hint="eastAsia"/>
        </w:rPr>
        <w:t>一剑倾城飞身跃起，达到最高点时</w:t>
      </w:r>
      <w:r w:rsidR="00AC14A7">
        <w:rPr>
          <w:rFonts w:hint="eastAsia"/>
        </w:rPr>
        <w:t>正好挡住了那轮落日。</w:t>
      </w:r>
    </w:p>
    <w:p w14:paraId="7A907909" w14:textId="77777777" w:rsidR="009752DC" w:rsidRDefault="009752DC">
      <w:r>
        <w:rPr>
          <w:rFonts w:hint="eastAsia"/>
        </w:rPr>
        <w:t>便在此时，西门纤纤忽然跃起，瞬间便至一剑倾城身前。</w:t>
      </w:r>
    </w:p>
    <w:p w14:paraId="13804F99" w14:textId="77777777" w:rsidR="009752DC" w:rsidRDefault="009752DC">
      <w:r>
        <w:rPr>
          <w:rFonts w:hint="eastAsia"/>
        </w:rPr>
        <w:t>她来势太快，一剑倾城下落不过半分，便被她忽然截杀，此时一剑倾城剑势未成，再次被她击飞，极为狼狈地落到地上。</w:t>
      </w:r>
    </w:p>
    <w:p w14:paraId="3C7A67D7" w14:textId="77777777" w:rsidR="002D6AC9" w:rsidRDefault="002D6AC9">
      <w:r>
        <w:rPr>
          <w:rFonts w:hint="eastAsia"/>
        </w:rPr>
        <w:t>宁河</w:t>
      </w:r>
      <w:r w:rsidR="009752DC">
        <w:rPr>
          <w:rFonts w:hint="eastAsia"/>
        </w:rPr>
        <w:t>有些不解，转眼朝陆三阴看去，问道：“这是怎么回事？”</w:t>
      </w:r>
    </w:p>
    <w:p w14:paraId="3EEE72FB" w14:textId="77777777" w:rsidR="002D6AC9" w:rsidRDefault="00C46DA7">
      <w:r>
        <w:rPr>
          <w:rFonts w:hint="eastAsia"/>
        </w:rPr>
        <w:t>陆三阴</w:t>
      </w:r>
      <w:r w:rsidR="009752DC">
        <w:rPr>
          <w:rFonts w:hint="eastAsia"/>
        </w:rPr>
        <w:t>解释道：“</w:t>
      </w:r>
      <w:r>
        <w:rPr>
          <w:rFonts w:hint="eastAsia"/>
        </w:rPr>
        <w:t>在一剑倾城跃起之刻，西门纤纤便</w:t>
      </w:r>
      <w:r w:rsidR="009752DC">
        <w:rPr>
          <w:rFonts w:hint="eastAsia"/>
        </w:rPr>
        <w:t>已屈膝蓄力，待其将要遮住夕阳之时，西门纤纤趁势跃起，所以有了这个结果。”</w:t>
      </w:r>
    </w:p>
    <w:p w14:paraId="5CBDD2C9" w14:textId="77777777" w:rsidR="00DB4822" w:rsidRPr="002D6AC9" w:rsidRDefault="00DB4822">
      <w:r>
        <w:rPr>
          <w:rFonts w:hint="eastAsia"/>
        </w:rPr>
        <w:t>一击得利，西门纤纤却没有进击，问道：“你就这点本事？”</w:t>
      </w:r>
    </w:p>
    <w:p w14:paraId="794C4D6C" w14:textId="77777777" w:rsidR="00CE659C" w:rsidRDefault="007A6CFF">
      <w:r>
        <w:rPr>
          <w:rFonts w:hint="eastAsia"/>
        </w:rPr>
        <w:t>一剑倾城</w:t>
      </w:r>
      <w:r w:rsidR="00DB4822">
        <w:rPr>
          <w:rFonts w:hint="eastAsia"/>
        </w:rPr>
        <w:t>这番算计不止失利，更丢了</w:t>
      </w:r>
      <w:r w:rsidR="009752DC">
        <w:rPr>
          <w:rFonts w:hint="eastAsia"/>
        </w:rPr>
        <w:t>面子</w:t>
      </w:r>
      <w:r w:rsidR="00EE796E">
        <w:rPr>
          <w:rFonts w:hint="eastAsia"/>
        </w:rPr>
        <w:t>，不愿再拖</w:t>
      </w:r>
      <w:r>
        <w:rPr>
          <w:rFonts w:hint="eastAsia"/>
        </w:rPr>
        <w:t>，喝道：“</w:t>
      </w:r>
      <w:r w:rsidR="00DB4822">
        <w:rPr>
          <w:rFonts w:hint="eastAsia"/>
        </w:rPr>
        <w:t>既然如此，终招吧</w:t>
      </w:r>
      <w:r>
        <w:rPr>
          <w:rFonts w:hint="eastAsia"/>
        </w:rPr>
        <w:t>。”</w:t>
      </w:r>
    </w:p>
    <w:p w14:paraId="7F43115B" w14:textId="77777777" w:rsidR="00CE659C" w:rsidRDefault="00EE796E">
      <w:r>
        <w:rPr>
          <w:rFonts w:hint="eastAsia"/>
        </w:rPr>
        <w:t>西门纤纤凛然高喝道：</w:t>
      </w:r>
      <w:r w:rsidR="007A6CFF">
        <w:rPr>
          <w:rFonts w:hint="eastAsia"/>
        </w:rPr>
        <w:t>“来吧，让我见识你的取命之招。”</w:t>
      </w:r>
    </w:p>
    <w:p w14:paraId="4AFDCA44" w14:textId="77777777" w:rsidR="00CE659C" w:rsidRDefault="007A6CFF">
      <w:r>
        <w:rPr>
          <w:rFonts w:hint="eastAsia"/>
        </w:rPr>
        <w:t>一剑倾城双剑持剑，缓缓将剑锋举过头顶，口中念道：“一剑随风起，一剑起倾城。”</w:t>
      </w:r>
    </w:p>
    <w:p w14:paraId="05457670" w14:textId="77777777" w:rsidR="00CE659C" w:rsidRDefault="007A6CFF">
      <w:r>
        <w:rPr>
          <w:rFonts w:hint="eastAsia"/>
        </w:rPr>
        <w:t>西门纤纤按剑凝意，说道：“我至今都不能理解，为了一个虚名，就可以夺取他人的性命这种事情，以后也不会理解，面对你这样的人，只有全力将你打倒。”</w:t>
      </w:r>
    </w:p>
    <w:p w14:paraId="54DD5119" w14:textId="77777777" w:rsidR="00CE659C" w:rsidRDefault="007A6CFF">
      <w:r>
        <w:rPr>
          <w:rFonts w:hint="eastAsia"/>
        </w:rPr>
        <w:t>“生来彷徨，惶惶终日，若无目标，和那浮游有何区别。”</w:t>
      </w:r>
    </w:p>
    <w:p w14:paraId="497CFE94" w14:textId="77777777" w:rsidR="00CE659C" w:rsidRDefault="007A6CFF">
      <w:r>
        <w:rPr>
          <w:rFonts w:hint="eastAsia"/>
        </w:rPr>
        <w:t>一剑倾城的声音有些高亢，有些激动，与此同时高昂的剑意已经臻致顶峰，静等出剑之刻。</w:t>
      </w:r>
    </w:p>
    <w:p w14:paraId="5B3F4D14" w14:textId="77777777" w:rsidR="00CE659C" w:rsidRDefault="007A6CFF">
      <w:r>
        <w:rPr>
          <w:rFonts w:hint="eastAsia"/>
        </w:rPr>
        <w:t>西门纤纤剑悬三尺，汇意青萍，风起青萍之末，剑起于毫末之间。</w:t>
      </w:r>
    </w:p>
    <w:p w14:paraId="267CE5E3" w14:textId="77777777" w:rsidR="00CE659C" w:rsidRDefault="007A6CFF">
      <w:r>
        <w:rPr>
          <w:rFonts w:hint="eastAsia"/>
        </w:rPr>
        <w:t>下一刻，便是出剑之刻。</w:t>
      </w:r>
    </w:p>
    <w:p w14:paraId="208C0557" w14:textId="77777777" w:rsidR="0089428B" w:rsidRDefault="0089428B"/>
    <w:p w14:paraId="36B5A636" w14:textId="77777777" w:rsidR="0089428B" w:rsidRDefault="0089428B"/>
    <w:p w14:paraId="71B623A8" w14:textId="77777777" w:rsidR="0089428B" w:rsidRDefault="0089428B"/>
    <w:p w14:paraId="7382CD27" w14:textId="77777777" w:rsidR="0089428B" w:rsidRDefault="0089428B"/>
    <w:p w14:paraId="7C054B5F" w14:textId="77777777" w:rsidR="0089428B" w:rsidRDefault="0089428B"/>
    <w:p w14:paraId="7229859A" w14:textId="77777777" w:rsidR="0089428B" w:rsidRDefault="0089428B"/>
    <w:p w14:paraId="3DF75C28" w14:textId="77777777" w:rsidR="0089428B" w:rsidRDefault="0089428B"/>
    <w:p w14:paraId="55974412" w14:textId="77777777" w:rsidR="0089428B" w:rsidRDefault="0089428B"/>
    <w:p w14:paraId="271B42B4" w14:textId="77777777" w:rsidR="0089428B" w:rsidRDefault="0089428B"/>
    <w:p w14:paraId="5BDAB6E6" w14:textId="77777777" w:rsidR="0089428B" w:rsidRDefault="0089428B"/>
    <w:p w14:paraId="70A788A4" w14:textId="77777777" w:rsidR="0089428B" w:rsidRDefault="009D7F10" w:rsidP="009D7F10">
      <w:pPr>
        <w:pStyle w:val="3"/>
      </w:pPr>
      <w:r>
        <w:rPr>
          <w:rFonts w:hint="eastAsia"/>
        </w:rPr>
        <w:lastRenderedPageBreak/>
        <w:t>第十四章山贼王应江湖</w:t>
      </w:r>
    </w:p>
    <w:p w14:paraId="6631FBC7" w14:textId="77777777" w:rsidR="00CE659C" w:rsidRDefault="007A6CFF">
      <w:r>
        <w:rPr>
          <w:rFonts w:hint="eastAsia"/>
        </w:rPr>
        <w:t>忽然，一道声音打破了安静。</w:t>
      </w:r>
    </w:p>
    <w:p w14:paraId="2694F968" w14:textId="77777777" w:rsidR="00CE659C" w:rsidRDefault="007A6CFF">
      <w:r>
        <w:rPr>
          <w:rFonts w:hint="eastAsia"/>
        </w:rPr>
        <w:t>“生来彷徨，那死吧！”</w:t>
      </w:r>
    </w:p>
    <w:p w14:paraId="3C30C4C7" w14:textId="77777777" w:rsidR="00CE659C" w:rsidRDefault="007A6CFF">
      <w:r>
        <w:rPr>
          <w:rFonts w:hint="eastAsia"/>
        </w:rPr>
        <w:t>几在同时，突然一道刀光，直扑一剑倾城而去。</w:t>
      </w:r>
    </w:p>
    <w:p w14:paraId="35F9D066" w14:textId="77777777" w:rsidR="00CE659C" w:rsidRDefault="007A6CFF">
      <w:r>
        <w:rPr>
          <w:rFonts w:hint="eastAsia"/>
        </w:rPr>
        <w:t>一瞬之间，一剑倾城已经负创横飞数丈。</w:t>
      </w:r>
    </w:p>
    <w:p w14:paraId="4BBCA52E" w14:textId="77777777" w:rsidR="00CE659C" w:rsidRDefault="007A6CFF">
      <w:r>
        <w:rPr>
          <w:rFonts w:hint="eastAsia"/>
        </w:rPr>
        <w:t>一泓血雨，洒成夕阳下，形成一道血虹。</w:t>
      </w:r>
    </w:p>
    <w:p w14:paraId="1F19C488" w14:textId="77777777" w:rsidR="00CE659C" w:rsidRDefault="007A6CFF">
      <w:r>
        <w:rPr>
          <w:rFonts w:hint="eastAsia"/>
        </w:rPr>
        <w:t>一剑倾城忍住剧痛稳住身形，宛若一头受伤的野兽，他睁大了眼，怒视着西门纤纤。</w:t>
      </w:r>
    </w:p>
    <w:p w14:paraId="3A9561AF" w14:textId="77777777" w:rsidR="00CE659C" w:rsidRDefault="007A6CFF">
      <w:r>
        <w:rPr>
          <w:rFonts w:hint="eastAsia"/>
        </w:rPr>
        <w:t>西门纤纤用的是剑，也没有出剑，偷袭他的是刀。</w:t>
      </w:r>
    </w:p>
    <w:p w14:paraId="0FD14CF8" w14:textId="77777777" w:rsidR="00CE659C" w:rsidRDefault="007A6CFF">
      <w:r>
        <w:rPr>
          <w:rFonts w:hint="eastAsia"/>
        </w:rPr>
        <w:t>“收起你恶心的神情，如果这一刀是我安排的，那现在你已经死了。”</w:t>
      </w:r>
    </w:p>
    <w:p w14:paraId="6B828A20" w14:textId="77777777" w:rsidR="00CE659C" w:rsidRDefault="007A6CFF">
      <w:r>
        <w:rPr>
          <w:rFonts w:hint="eastAsia"/>
        </w:rPr>
        <w:t>西门纤纤这番话算是解释，虽然她不愿解释，但此时的她毕竟身为一派之主，一言一行都代表着一个派门。</w:t>
      </w:r>
    </w:p>
    <w:p w14:paraId="09F9EB22" w14:textId="77777777" w:rsidR="00CE659C" w:rsidRDefault="007A6CFF">
      <w:r>
        <w:rPr>
          <w:rFonts w:hint="eastAsia"/>
        </w:rPr>
        <w:t>一剑倾城还企图在这个解释里寻找漏洞的时候，西门纤纤的剑锋已经随着目光转到了另一边，对于西门纤纤来说，我已经给出了我的解释，至于你信不信，我不在乎。</w:t>
      </w:r>
    </w:p>
    <w:p w14:paraId="53BE346B" w14:textId="77777777" w:rsidR="00CE659C" w:rsidRDefault="007A6CFF">
      <w:r>
        <w:rPr>
          <w:rFonts w:hint="eastAsia"/>
        </w:rPr>
        <w:t>一剑倾城向来是很骄傲的人，尤其在他战胜七脉守护者之后，如今他的这份骄傲受到了挑战，这让他很不高兴。</w:t>
      </w:r>
    </w:p>
    <w:p w14:paraId="42EDC822" w14:textId="77777777" w:rsidR="00CE659C" w:rsidRDefault="007A6CFF">
      <w:r>
        <w:rPr>
          <w:rFonts w:hint="eastAsia"/>
        </w:rPr>
        <w:t>伤口在滴血，但他不在乎，剑锋斜指处，是西门纤纤的侧影，他要挽回自己的骄傲。</w:t>
      </w:r>
    </w:p>
    <w:p w14:paraId="3723A355" w14:textId="77777777" w:rsidR="00CE659C" w:rsidRDefault="007A6CFF">
      <w:r>
        <w:rPr>
          <w:rFonts w:hint="eastAsia"/>
        </w:rPr>
        <w:t>但在这个时候，他意外的发现，西门纤纤的白衣撕了一个浅浅的口。</w:t>
      </w:r>
    </w:p>
    <w:p w14:paraId="6D3DCBB1" w14:textId="77777777" w:rsidR="00CE659C" w:rsidRDefault="007A6CFF">
      <w:r>
        <w:rPr>
          <w:rFonts w:hint="eastAsia"/>
        </w:rPr>
        <w:t>西门纤纤的剑意没有消散，而这道剑意，正撕裂另一个口。</w:t>
      </w:r>
    </w:p>
    <w:p w14:paraId="76BC4101" w14:textId="77777777" w:rsidR="00CE659C" w:rsidRDefault="007A6CFF">
      <w:r>
        <w:rPr>
          <w:rFonts w:hint="eastAsia"/>
        </w:rPr>
        <w:t>一剑倾城终于相信了她的话，因为她那一剑在自己受伤的瞬间刺出，那他现在已经死了。</w:t>
      </w:r>
    </w:p>
    <w:p w14:paraId="2F16BF5F" w14:textId="77777777" w:rsidR="00CE659C" w:rsidRDefault="007A6CFF">
      <w:r>
        <w:rPr>
          <w:rFonts w:hint="eastAsia"/>
        </w:rPr>
        <w:t>西门纤纤甚至没有注意到这个细节，因为她在寻找出手之人，很快她找到了。</w:t>
      </w:r>
    </w:p>
    <w:p w14:paraId="16B86AAB" w14:textId="77777777" w:rsidR="0089428B" w:rsidRDefault="0089428B">
      <w:r>
        <w:rPr>
          <w:rFonts w:hint="eastAsia"/>
        </w:rPr>
        <w:t>东南的一角，走出两个人来，一人</w:t>
      </w:r>
      <w:r w:rsidR="007A6CFF">
        <w:rPr>
          <w:rFonts w:hint="eastAsia"/>
        </w:rPr>
        <w:t>两手空空，另一个</w:t>
      </w:r>
      <w:r w:rsidR="00DB4822">
        <w:rPr>
          <w:rFonts w:hint="eastAsia"/>
        </w:rPr>
        <w:t>持着薄而利的宝刀</w:t>
      </w:r>
      <w:r w:rsidR="007A6CFF">
        <w:rPr>
          <w:rFonts w:hint="eastAsia"/>
        </w:rPr>
        <w:t>。</w:t>
      </w:r>
    </w:p>
    <w:p w14:paraId="3BE0DCB7" w14:textId="77777777" w:rsidR="0089428B" w:rsidRDefault="007A6CFF">
      <w:r>
        <w:rPr>
          <w:rFonts w:hint="eastAsia"/>
        </w:rPr>
        <w:t>西门纤纤盯着那口刀，注意到刀上的缺口，她知道，那是一把惯于杀人的刀。</w:t>
      </w:r>
    </w:p>
    <w:p w14:paraId="3C8033F8" w14:textId="77777777" w:rsidR="00CE659C" w:rsidRDefault="007A6CFF">
      <w:r>
        <w:rPr>
          <w:rFonts w:hint="eastAsia"/>
        </w:rPr>
        <w:t>刀，是杀人的刀，人，自然是惯于杀人的人。</w:t>
      </w:r>
    </w:p>
    <w:p w14:paraId="1D56829E" w14:textId="77777777" w:rsidR="00CE659C" w:rsidRDefault="007A6CFF">
      <w:r>
        <w:rPr>
          <w:rFonts w:hint="eastAsia"/>
        </w:rPr>
        <w:t>止戈城方圆百里，有一把惯于杀人的刀，名字叫杀人刀。</w:t>
      </w:r>
    </w:p>
    <w:p w14:paraId="1ADDB2DB" w14:textId="77777777" w:rsidR="00CE659C" w:rsidRDefault="007A6CFF">
      <w:r>
        <w:rPr>
          <w:rFonts w:hint="eastAsia"/>
        </w:rPr>
        <w:t>同时还有一个惯于杀人的人，名叫仇百里。</w:t>
      </w:r>
    </w:p>
    <w:p w14:paraId="46232BAA" w14:textId="77777777" w:rsidR="00CE659C" w:rsidRDefault="00422E07">
      <w:r>
        <w:rPr>
          <w:rFonts w:hint="eastAsia"/>
        </w:rPr>
        <w:t>百里山</w:t>
      </w:r>
      <w:r w:rsidR="007A6CFF">
        <w:rPr>
          <w:rFonts w:hint="eastAsia"/>
        </w:rPr>
        <w:t>七人众第五人的仇百里。</w:t>
      </w:r>
    </w:p>
    <w:p w14:paraId="4E4EE3C3" w14:textId="77777777" w:rsidR="00C15B21" w:rsidRDefault="00216E79">
      <w:r>
        <w:rPr>
          <w:rFonts w:hint="eastAsia"/>
        </w:rPr>
        <w:t>仇百里者，杀百里。</w:t>
      </w:r>
    </w:p>
    <w:p w14:paraId="438482DC" w14:textId="77777777" w:rsidR="00C15B21" w:rsidRDefault="00C15B21" w:rsidP="00C15B21">
      <w:r>
        <w:rPr>
          <w:rFonts w:hint="eastAsia"/>
        </w:rPr>
        <w:t>“背后伤人算什么本事，有本事来一决生死。”</w:t>
      </w:r>
    </w:p>
    <w:p w14:paraId="4D9D15A7" w14:textId="77777777" w:rsidR="00C15B21" w:rsidRDefault="00C15B21" w:rsidP="00C15B21">
      <w:r>
        <w:rPr>
          <w:rFonts w:hint="eastAsia"/>
        </w:rPr>
        <w:t>一剑倾城盯着仇百里，愤怒而惘然地说道。</w:t>
      </w:r>
    </w:p>
    <w:p w14:paraId="1E547871" w14:textId="77777777" w:rsidR="00C15B21" w:rsidRDefault="00C15B21" w:rsidP="00C15B21">
      <w:r>
        <w:rPr>
          <w:rFonts w:hint="eastAsia"/>
        </w:rPr>
        <w:t>仇百里横刀指着一剑倾城说道：“杀人刀，刀杀人，那彷徨，那死耳！”</w:t>
      </w:r>
    </w:p>
    <w:p w14:paraId="299D598C" w14:textId="77777777" w:rsidR="00C15B21" w:rsidRDefault="00C15B21" w:rsidP="00C15B21">
      <w:r>
        <w:rPr>
          <w:rFonts w:hint="eastAsia"/>
        </w:rPr>
        <w:t>旁边那人看仇百里要动手，赶紧拉住，说道：“仇老五，冷静点，我们不是来杀人的。”</w:t>
      </w:r>
    </w:p>
    <w:p w14:paraId="1481292D" w14:textId="77777777" w:rsidR="00C15B21" w:rsidRDefault="00C15B21" w:rsidP="00C15B21">
      <w:r>
        <w:rPr>
          <w:rFonts w:hint="eastAsia"/>
        </w:rPr>
        <w:t>仇百里瞪了那人一眼，但没有多说什么，立即收了刀。</w:t>
      </w:r>
    </w:p>
    <w:p w14:paraId="3A156A9B" w14:textId="77777777" w:rsidR="000D04E3" w:rsidRDefault="000D04E3" w:rsidP="00C15B21">
      <w:r>
        <w:rPr>
          <w:rFonts w:hint="eastAsia"/>
        </w:rPr>
        <w:t>……</w:t>
      </w:r>
    </w:p>
    <w:p w14:paraId="62A78C2E" w14:textId="77777777" w:rsidR="000D04E3" w:rsidRDefault="000D04E3" w:rsidP="00C15B21">
      <w:r>
        <w:rPr>
          <w:rFonts w:hint="eastAsia"/>
        </w:rPr>
        <w:t>……</w:t>
      </w:r>
    </w:p>
    <w:p w14:paraId="50B9B2AD" w14:textId="77777777" w:rsidR="000D04E3" w:rsidRDefault="000D04E3" w:rsidP="00C15B21">
      <w:r>
        <w:rPr>
          <w:rFonts w:hint="eastAsia"/>
        </w:rPr>
        <w:t>单身客栈之中，默默注视着这一切的陆三阴，此时</w:t>
      </w:r>
      <w:r w:rsidR="00B7143B">
        <w:rPr>
          <w:rFonts w:hint="eastAsia"/>
        </w:rPr>
        <w:t>眉角微</w:t>
      </w:r>
      <w:r>
        <w:rPr>
          <w:rFonts w:hint="eastAsia"/>
        </w:rPr>
        <w:t>微</w:t>
      </w:r>
      <w:r w:rsidR="00B7143B">
        <w:rPr>
          <w:rFonts w:hint="eastAsia"/>
        </w:rPr>
        <w:t>挑</w:t>
      </w:r>
      <w:r>
        <w:rPr>
          <w:rFonts w:hint="eastAsia"/>
        </w:rPr>
        <w:t>起</w:t>
      </w:r>
      <w:r w:rsidR="00B7143B">
        <w:rPr>
          <w:rFonts w:hint="eastAsia"/>
        </w:rPr>
        <w:t>，心中颇为</w:t>
      </w:r>
      <w:r>
        <w:rPr>
          <w:rFonts w:hint="eastAsia"/>
        </w:rPr>
        <w:t>震撼。</w:t>
      </w:r>
    </w:p>
    <w:p w14:paraId="7F087B3F" w14:textId="77777777" w:rsidR="000D04E3" w:rsidRDefault="000D04E3" w:rsidP="00C15B21">
      <w:r>
        <w:rPr>
          <w:rFonts w:hint="eastAsia"/>
        </w:rPr>
        <w:t>昨夜的时候，他收集了一些关于百里七人众的情况。</w:t>
      </w:r>
    </w:p>
    <w:p w14:paraId="036D2F61" w14:textId="77777777" w:rsidR="00B7143B" w:rsidRDefault="00C15B21" w:rsidP="00C15B21">
      <w:r>
        <w:rPr>
          <w:rFonts w:hint="eastAsia"/>
        </w:rPr>
        <w:t>仇百里是百里城中杀人不眨眼的魔头，传闻其孤傲残忍，</w:t>
      </w:r>
      <w:r w:rsidR="00B7143B">
        <w:rPr>
          <w:rFonts w:hint="eastAsia"/>
        </w:rPr>
        <w:t>杀大而留小，青思阁多番围剿皆是失利</w:t>
      </w:r>
      <w:r w:rsidR="00B7143B">
        <w:rPr>
          <w:rFonts w:hint="eastAsia"/>
        </w:rPr>
        <w:t>.</w:t>
      </w:r>
    </w:p>
    <w:p w14:paraId="0EBF49B9" w14:textId="77777777" w:rsidR="00C15B21" w:rsidRDefault="00C15B21" w:rsidP="00C15B21">
      <w:r>
        <w:rPr>
          <w:rFonts w:hint="eastAsia"/>
        </w:rPr>
        <w:t>这样一个人，竟然臣服在此人之下，难道这人就是传闻中的应江湖？</w:t>
      </w:r>
    </w:p>
    <w:p w14:paraId="5B7BFB7F" w14:textId="77777777" w:rsidR="00C15B21" w:rsidRDefault="000D04E3" w:rsidP="00C15B21">
      <w:r>
        <w:rPr>
          <w:rFonts w:hint="eastAsia"/>
        </w:rPr>
        <w:t>据说，</w:t>
      </w:r>
      <w:r w:rsidR="00C15B21">
        <w:rPr>
          <w:rFonts w:hint="eastAsia"/>
        </w:rPr>
        <w:t>一年前百里城来了一个少年，</w:t>
      </w:r>
      <w:r w:rsidR="00C15B21">
        <w:rPr>
          <w:rFonts w:hint="eastAsia"/>
        </w:rPr>
        <w:t xml:space="preserve"> </w:t>
      </w:r>
      <w:r w:rsidR="00C15B21">
        <w:rPr>
          <w:rFonts w:hint="eastAsia"/>
        </w:rPr>
        <w:t>那少年一到城里，他就到处询问如何在百里城扬名立万，人们纷纷指着止戈山说：“只止戈山的西门缜是百里城最厉害的人，只要打败了他，你就能扬名立万。”</w:t>
      </w:r>
    </w:p>
    <w:p w14:paraId="3E6C274E" w14:textId="77777777" w:rsidR="00C15B21" w:rsidRDefault="00C15B21" w:rsidP="00C15B21">
      <w:r>
        <w:rPr>
          <w:rFonts w:hint="eastAsia"/>
        </w:rPr>
        <w:lastRenderedPageBreak/>
        <w:t>少年便上了止戈山，想与西门缜一决高下。</w:t>
      </w:r>
    </w:p>
    <w:p w14:paraId="562CB1F4" w14:textId="77777777" w:rsidR="00C15B21" w:rsidRDefault="00C15B21" w:rsidP="00C15B21">
      <w:r>
        <w:rPr>
          <w:rFonts w:hint="eastAsia"/>
        </w:rPr>
        <w:t>然而却在止戈山上他遇到一个人，那个人告诉他，要想扬名立万，打败西门缜就可以了。但要在百里城立得住脚，就不是这么简单了，就算你打败了西门缜，但止戈流与青思阁人多势众，一个人出一个拳头，就能揍死你七八十次。</w:t>
      </w:r>
    </w:p>
    <w:p w14:paraId="0BB3B696" w14:textId="77777777" w:rsidR="00C15B21" w:rsidRDefault="00C15B21" w:rsidP="00C15B21">
      <w:r>
        <w:rPr>
          <w:rFonts w:hint="eastAsia"/>
        </w:rPr>
        <w:t>少年觉得很有道理，便离开了止戈山，他坐在百里山上坐了三天，思考如何拉一票人，在百里城干一番大事，但一直苦无头绪。</w:t>
      </w:r>
    </w:p>
    <w:p w14:paraId="08703CE9" w14:textId="77777777" w:rsidR="00C15B21" w:rsidRDefault="00C15B21" w:rsidP="00C15B21">
      <w:r>
        <w:rPr>
          <w:rFonts w:hint="eastAsia"/>
        </w:rPr>
        <w:t>直接看到山下有人抢劫，他终于明白了，金钱是万恶的起源，也是世界转动的核心能源，只有以钱为中心，才能迅速召集人马。他没有钱，那就抢钱，于是他成了百里山的第一个山贼，并四处张贴告示，很快便召集了一帮不务正业的二五仔，在百里山成立了盗贼团伙。</w:t>
      </w:r>
    </w:p>
    <w:p w14:paraId="54DD74C2" w14:textId="77777777" w:rsidR="00C15B21" w:rsidRDefault="00C15B21" w:rsidP="00C15B21">
      <w:r>
        <w:rPr>
          <w:rFonts w:hint="eastAsia"/>
        </w:rPr>
        <w:t>抢人不抢命，抢七分留三分，下次再来只抢你五分，下下次便只抢你三分，下下下次他就不抢你了，甚至请你喝酒吃饭，拉你入伙。</w:t>
      </w:r>
    </w:p>
    <w:p w14:paraId="4ED52692" w14:textId="77777777" w:rsidR="00C15B21" w:rsidRPr="00DC6764" w:rsidRDefault="00C15B21" w:rsidP="00C15B21">
      <w:r>
        <w:rPr>
          <w:rFonts w:hint="eastAsia"/>
        </w:rPr>
        <w:t>你要是被抢了不服气，有两种渠道，一是写一封陈情表，述说你令人声泪俱下的悲惨故事，要是觉得合理，我就把钱还给你，二是下次找人来大家平静气的打架，打赢了我双倍还你钱。</w:t>
      </w:r>
    </w:p>
    <w:p w14:paraId="62357EB0" w14:textId="77777777" w:rsidR="00C15B21" w:rsidRDefault="00C15B21" w:rsidP="00C15B21">
      <w:r>
        <w:rPr>
          <w:rFonts w:hint="eastAsia"/>
        </w:rPr>
        <w:t>这个山贼制度看似奇葩，实则很有效用，有的人甚至自愿来到百里让你抢个三五次，然后等着被拉入伙，理由很简单被抢三五次，你更抢个三五人就回本了。</w:t>
      </w:r>
    </w:p>
    <w:p w14:paraId="394A0300" w14:textId="77777777" w:rsidR="00C15B21" w:rsidRDefault="00C15B21" w:rsidP="00C15B21">
      <w:r>
        <w:rPr>
          <w:rFonts w:hint="eastAsia"/>
        </w:rPr>
        <w:t>这个制度最绝的是，最开始的时候，事情不疼不痒，甚至不能算是抢劫，与其请出青思阁出头，还不如找个先生写一封声泪俱下的陈情表。</w:t>
      </w:r>
    </w:p>
    <w:p w14:paraId="6761E167" w14:textId="77777777" w:rsidR="00C15B21" w:rsidRDefault="00C15B21" w:rsidP="00C15B21">
      <w:r>
        <w:rPr>
          <w:rFonts w:hint="eastAsia"/>
        </w:rPr>
        <w:t>事情不疼不痒，青思阁也就没有介入的理由，百里山很快就壮大起来，但这时候，青思阁那边想管也管不了了，因为你会发现，百里山上的强盗一半以上都是曾经被打劫的人。</w:t>
      </w:r>
    </w:p>
    <w:p w14:paraId="3111146B" w14:textId="77777777" w:rsidR="00C15B21" w:rsidRPr="000D68BC" w:rsidRDefault="00C15B21" w:rsidP="00C15B21">
      <w:r>
        <w:rPr>
          <w:rFonts w:hint="eastAsia"/>
        </w:rPr>
        <w:t>这时候你再去剿匪，山贼们表示我们也是受害者啊，我们被抢的时候你不来，现在凭什么打我们？</w:t>
      </w:r>
      <w:r w:rsidRPr="000D68BC">
        <w:t xml:space="preserve"> </w:t>
      </w:r>
    </w:p>
    <w:p w14:paraId="77492B34" w14:textId="77777777" w:rsidR="00C15B21" w:rsidRDefault="00C15B21" w:rsidP="00C15B21">
      <w:r>
        <w:rPr>
          <w:rFonts w:hint="eastAsia"/>
        </w:rPr>
        <w:t>据说围剿百里山时，有一个经典的桥段。</w:t>
      </w:r>
    </w:p>
    <w:p w14:paraId="4D0B5E07" w14:textId="77777777" w:rsidR="00C15B21" w:rsidRDefault="00C15B21" w:rsidP="00C15B21">
      <w:r>
        <w:rPr>
          <w:rFonts w:hint="eastAsia"/>
        </w:rPr>
        <w:t>青思阁：为了百里城的安宁，请你们败亡吧！</w:t>
      </w:r>
    </w:p>
    <w:p w14:paraId="4823215D" w14:textId="77777777" w:rsidR="00C15B21" w:rsidRDefault="00C15B21" w:rsidP="00C15B21">
      <w:r>
        <w:rPr>
          <w:rFonts w:hint="eastAsia"/>
        </w:rPr>
        <w:t>百里山山贼：好啊，你来安排工作，赔偿我们被抢的损失啊。</w:t>
      </w:r>
    </w:p>
    <w:p w14:paraId="06C3B911" w14:textId="77777777" w:rsidR="00C15B21" w:rsidRDefault="00C15B21" w:rsidP="00C15B21">
      <w:r>
        <w:rPr>
          <w:rFonts w:hint="eastAsia"/>
        </w:rPr>
        <w:t>青思阁：……</w:t>
      </w:r>
    </w:p>
    <w:p w14:paraId="1D9F7135" w14:textId="77777777" w:rsidR="00C15B21" w:rsidRDefault="00C15B21" w:rsidP="00C15B21">
      <w:r>
        <w:rPr>
          <w:rFonts w:hint="eastAsia"/>
        </w:rPr>
        <w:t>青思阁都不禁觉得他们说的好有道理，于是悻悻而归。</w:t>
      </w:r>
    </w:p>
    <w:p w14:paraId="08C6C24B" w14:textId="77777777" w:rsidR="00C15B21" w:rsidRPr="00880CE4" w:rsidRDefault="00C15B21" w:rsidP="00C15B21">
      <w:r>
        <w:rPr>
          <w:rFonts w:hint="eastAsia"/>
        </w:rPr>
        <w:t>而那少年则趁机招募了七个奇人异士，号称百里七人众，仇百里便是七人之一。</w:t>
      </w:r>
    </w:p>
    <w:p w14:paraId="4C186806" w14:textId="77777777" w:rsidR="00C15B21" w:rsidRPr="00880CE4" w:rsidRDefault="00C15B21" w:rsidP="00C15B21">
      <w:r>
        <w:rPr>
          <w:rFonts w:hint="eastAsia"/>
        </w:rPr>
        <w:t>因为百里七人众的存在，百里山的声势一日千里，已经成了与青思阁分庭抗礼的两大势力。</w:t>
      </w:r>
    </w:p>
    <w:p w14:paraId="5F5B9188" w14:textId="77777777" w:rsidR="00C15B21" w:rsidRDefault="00C15B21" w:rsidP="00C15B21">
      <w:r>
        <w:rPr>
          <w:rFonts w:hint="eastAsia"/>
        </w:rPr>
        <w:t>那个少年，名叫应江湖。</w:t>
      </w:r>
    </w:p>
    <w:p w14:paraId="56EB0910" w14:textId="77777777" w:rsidR="00C15B21" w:rsidRDefault="00C15B21" w:rsidP="00C15B21">
      <w:r>
        <w:rPr>
          <w:rFonts w:hint="eastAsia"/>
        </w:rPr>
        <w:t>传言应江湖此人，虽然自称山贼王，但实际上并不是嗜杀之辈，见了人他会打招呼，吃饭买东西，他也会开钱，甚至看到老奶奶过马路，他不时也会去扶一下，</w:t>
      </w:r>
      <w:r w:rsidR="000D04E3">
        <w:rPr>
          <w:rFonts w:hint="eastAsia"/>
        </w:rPr>
        <w:t>行事作为异于常人，因此和阿漂哥以及炼金锋</w:t>
      </w:r>
      <w:r w:rsidR="006F7125">
        <w:rPr>
          <w:rFonts w:hint="eastAsia"/>
        </w:rPr>
        <w:t>，</w:t>
      </w:r>
      <w:r>
        <w:rPr>
          <w:rFonts w:hint="eastAsia"/>
        </w:rPr>
        <w:t>并称为百里城三大神棍。</w:t>
      </w:r>
    </w:p>
    <w:p w14:paraId="11C791EB" w14:textId="77777777" w:rsidR="00C15B21" w:rsidRDefault="0059789A">
      <w:r>
        <w:rPr>
          <w:rFonts w:hint="eastAsia"/>
        </w:rPr>
        <w:t>……</w:t>
      </w:r>
    </w:p>
    <w:p w14:paraId="30359573" w14:textId="77777777" w:rsidR="0059789A" w:rsidRDefault="0059789A">
      <w:r>
        <w:rPr>
          <w:rFonts w:hint="eastAsia"/>
        </w:rPr>
        <w:t>……</w:t>
      </w:r>
    </w:p>
    <w:p w14:paraId="12B335A5" w14:textId="77777777" w:rsidR="0059789A" w:rsidRDefault="00DA547B">
      <w:r>
        <w:rPr>
          <w:rFonts w:hint="eastAsia"/>
        </w:rPr>
        <w:t>在陆三阴的认知之中，但凡神棍，神经，神类，无论其做法如何荒诞，但沾着一个神字，必有过人之处。</w:t>
      </w:r>
    </w:p>
    <w:p w14:paraId="001DBEC1" w14:textId="77777777" w:rsidR="009D7F10" w:rsidRDefault="00DA547B" w:rsidP="009D7F10">
      <w:r>
        <w:rPr>
          <w:rFonts w:hint="eastAsia"/>
        </w:rPr>
        <w:t>陆三阴忽然站起身来，准备离开。</w:t>
      </w:r>
    </w:p>
    <w:p w14:paraId="102BB45A" w14:textId="77777777" w:rsidR="00022539" w:rsidRDefault="009D7F10" w:rsidP="00022539">
      <w:r>
        <w:rPr>
          <w:rFonts w:hint="eastAsia"/>
        </w:rPr>
        <w:t>一时间，客栈内的目光落到了陆三阴的身上，</w:t>
      </w:r>
      <w:r w:rsidR="00022539">
        <w:rPr>
          <w:rFonts w:hint="eastAsia"/>
        </w:rPr>
        <w:t>好戏才正要上场，为什么要离开？</w:t>
      </w:r>
    </w:p>
    <w:p w14:paraId="77B2AA0C" w14:textId="77777777" w:rsidR="009D7F10" w:rsidRDefault="009D7F10" w:rsidP="009D7F10">
      <w:r>
        <w:rPr>
          <w:rFonts w:hint="eastAsia"/>
        </w:rPr>
        <w:t>陆三阴没有理会这些人的目光，起身便走。</w:t>
      </w:r>
    </w:p>
    <w:p w14:paraId="1C329643" w14:textId="77777777" w:rsidR="009D7F10" w:rsidRDefault="009D7F10" w:rsidP="009D7F10">
      <w:r>
        <w:rPr>
          <w:rFonts w:hint="eastAsia"/>
        </w:rPr>
        <w:t>司马轶在陆三阴经过他身边的时候，问道：“陆兄这就走了？”</w:t>
      </w:r>
    </w:p>
    <w:p w14:paraId="5BBB56CA" w14:textId="77777777" w:rsidR="009D7F10" w:rsidRDefault="009D7F10" w:rsidP="009D7F10">
      <w:r>
        <w:rPr>
          <w:rFonts w:hint="eastAsia"/>
        </w:rPr>
        <w:t>“打都打完了，还留在这吃饭？”</w:t>
      </w:r>
    </w:p>
    <w:p w14:paraId="3CFD640A" w14:textId="77777777" w:rsidR="009D7F10" w:rsidRDefault="009D7F10" w:rsidP="009D7F10">
      <w:r>
        <w:rPr>
          <w:rFonts w:hint="eastAsia"/>
        </w:rPr>
        <w:t>司马轶问道：“何以见得就结束了？”</w:t>
      </w:r>
    </w:p>
    <w:p w14:paraId="5FF3B99C" w14:textId="77777777" w:rsidR="009D7F10" w:rsidRDefault="009D7F10" w:rsidP="009D7F10">
      <w:r>
        <w:rPr>
          <w:rFonts w:hint="eastAsia"/>
        </w:rPr>
        <w:t>“应江湖这搅屎棍都来了，还能打得下去？”</w:t>
      </w:r>
    </w:p>
    <w:p w14:paraId="242477AE" w14:textId="77777777" w:rsidR="009D7F10" w:rsidRDefault="009D7F10" w:rsidP="009D7F10">
      <w:r>
        <w:rPr>
          <w:rFonts w:hint="eastAsia"/>
        </w:rPr>
        <w:t>这简单是就老子训儿子的话，司马轶再怎么伪装自己的涵养，也有些不高兴了。</w:t>
      </w:r>
    </w:p>
    <w:p w14:paraId="2610182B" w14:textId="77777777" w:rsidR="009D7F10" w:rsidRDefault="009D7F10" w:rsidP="009D7F10">
      <w:r>
        <w:rPr>
          <w:rFonts w:hint="eastAsia"/>
        </w:rPr>
        <w:lastRenderedPageBreak/>
        <w:t>陆三阴似乎比他更不高兴，走了几步，又停了下来，转身看着他，似有怒火，道：“还有，别再派人跟着我了。”</w:t>
      </w:r>
    </w:p>
    <w:p w14:paraId="527BE7D0" w14:textId="77777777" w:rsidR="00022539" w:rsidRDefault="009D7F10" w:rsidP="009D7F10">
      <w:r>
        <w:rPr>
          <w:rFonts w:hint="eastAsia"/>
        </w:rPr>
        <w:t>司马轶怔</w:t>
      </w:r>
      <w:r w:rsidR="00022539">
        <w:rPr>
          <w:rFonts w:hint="eastAsia"/>
        </w:rPr>
        <w:t>了一下，等个回过神的时候，看到了陆三阴盯着他的眼睛闪着异样的光。</w:t>
      </w:r>
    </w:p>
    <w:p w14:paraId="7678E742" w14:textId="77777777" w:rsidR="009D7F10" w:rsidRDefault="009D7F10" w:rsidP="009D7F10">
      <w:r>
        <w:rPr>
          <w:rFonts w:hint="eastAsia"/>
        </w:rPr>
        <w:t>那是杀人的光。</w:t>
      </w:r>
    </w:p>
    <w:p w14:paraId="174CC0DF" w14:textId="77777777" w:rsidR="009D7F10" w:rsidRPr="00216E79" w:rsidRDefault="009D7F10" w:rsidP="009D7F10">
      <w:r>
        <w:rPr>
          <w:rFonts w:hint="eastAsia"/>
        </w:rPr>
        <w:t>陆三阴盯着他的眼睛，一字一顿的说道：“会死人的。”</w:t>
      </w:r>
    </w:p>
    <w:p w14:paraId="768FE215" w14:textId="77777777" w:rsidR="009D7F10" w:rsidRPr="00216E79" w:rsidRDefault="009D7F10" w:rsidP="009D7F10">
      <w:r>
        <w:rPr>
          <w:rFonts w:hint="eastAsia"/>
        </w:rPr>
        <w:t>司马轶仓皇辩解道：“陆兄此言何意？”说完的时候，才发现自己的话有多愚蠢。</w:t>
      </w:r>
    </w:p>
    <w:p w14:paraId="08E12CE1" w14:textId="77777777" w:rsidR="009D7F10" w:rsidRDefault="009D7F10" w:rsidP="009D7F10">
      <w:r>
        <w:rPr>
          <w:rFonts w:hint="eastAsia"/>
        </w:rPr>
        <w:t>陆三阴指着旁边的老头，说道：“请老人家晚上出门小心些，我梦游的时候会杀人的。”</w:t>
      </w:r>
    </w:p>
    <w:p w14:paraId="418360EC" w14:textId="77777777" w:rsidR="009D7F10" w:rsidRDefault="009D7F10" w:rsidP="009D7F10">
      <w:r>
        <w:rPr>
          <w:rFonts w:hint="eastAsia"/>
        </w:rPr>
        <w:t>司马轶脸色变了，那老头连忙把头埋下去。</w:t>
      </w:r>
    </w:p>
    <w:p w14:paraId="682A0583" w14:textId="77777777" w:rsidR="009D7F10" w:rsidRDefault="009D7F10" w:rsidP="009D7F10">
      <w:r>
        <w:rPr>
          <w:rFonts w:hint="eastAsia"/>
        </w:rPr>
        <w:t>陆三阴的目光转向另一边的妇人，锐眼如刀，看得那妇人有些发毛。</w:t>
      </w:r>
    </w:p>
    <w:p w14:paraId="2F22733E" w14:textId="77777777" w:rsidR="009D7F10" w:rsidRDefault="009D7F10" w:rsidP="009D7F10">
      <w:r>
        <w:rPr>
          <w:rFonts w:hint="eastAsia"/>
        </w:rPr>
        <w:t>这时陆三阴突然歪过头去看宁溪，很真诚又很惬意地问道：“你说是不？阿宁仔。”</w:t>
      </w:r>
    </w:p>
    <w:p w14:paraId="57ABE6A4" w14:textId="77777777" w:rsidR="009D7F10" w:rsidRDefault="009D7F10" w:rsidP="009D7F10">
      <w:r>
        <w:rPr>
          <w:rFonts w:hint="eastAsia"/>
        </w:rPr>
        <w:t>宁溪的回答更加真诚也更加惬意，她说道：“不止会杀人，还好色哦！”</w:t>
      </w:r>
    </w:p>
    <w:p w14:paraId="78BC089A" w14:textId="77777777" w:rsidR="009D7F10" w:rsidRDefault="009D7F10" w:rsidP="009D7F10">
      <w:r>
        <w:rPr>
          <w:rFonts w:hint="eastAsia"/>
        </w:rPr>
        <w:t>“宁二缺……”</w:t>
      </w:r>
    </w:p>
    <w:p w14:paraId="60A2F2C8" w14:textId="77777777" w:rsidR="009D7F10" w:rsidRDefault="009D7F10" w:rsidP="009D7F10">
      <w:r>
        <w:rPr>
          <w:rFonts w:hint="eastAsia"/>
        </w:rPr>
        <w:t>陆三阴终于也体现到有一个无可奈何的朋友是多么的无可奈何，于是他无可奈何地给宁溪取了一个外号，然后便离开了。</w:t>
      </w:r>
    </w:p>
    <w:p w14:paraId="6648BFCA" w14:textId="77777777" w:rsidR="009D7F10" w:rsidRDefault="009D7F10" w:rsidP="009D7F10">
      <w:r>
        <w:rPr>
          <w:rFonts w:hint="eastAsia"/>
        </w:rPr>
        <w:t>陆三阴走到</w:t>
      </w:r>
      <w:r w:rsidR="00A54906">
        <w:rPr>
          <w:rFonts w:hint="eastAsia"/>
        </w:rPr>
        <w:t>门口</w:t>
      </w:r>
      <w:r w:rsidR="00044B63">
        <w:rPr>
          <w:rFonts w:hint="eastAsia"/>
        </w:rPr>
        <w:t>的时候，偶然看到了</w:t>
      </w:r>
      <w:r>
        <w:rPr>
          <w:rFonts w:hint="eastAsia"/>
        </w:rPr>
        <w:t>昨天那个被他拿来举例的老者</w:t>
      </w:r>
      <w:r w:rsidR="00044B63">
        <w:rPr>
          <w:rFonts w:hint="eastAsia"/>
        </w:rPr>
        <w:t>，此时</w:t>
      </w:r>
      <w:r w:rsidR="00AE6809">
        <w:rPr>
          <w:rFonts w:hint="eastAsia"/>
        </w:rPr>
        <w:t>也摇摇晃晃地离开了</w:t>
      </w:r>
      <w:r>
        <w:rPr>
          <w:rFonts w:hint="eastAsia"/>
        </w:rPr>
        <w:t>。</w:t>
      </w:r>
    </w:p>
    <w:p w14:paraId="0FF2A01F" w14:textId="77777777" w:rsidR="009D7F10" w:rsidRPr="00A54906" w:rsidRDefault="009D7F10"/>
    <w:p w14:paraId="69F582C7" w14:textId="77777777" w:rsidR="009D7F10" w:rsidRDefault="009D7F10"/>
    <w:p w14:paraId="0AA6EB02" w14:textId="77777777" w:rsidR="009D7F10" w:rsidRDefault="009D7F10"/>
    <w:p w14:paraId="40924F9E" w14:textId="77777777" w:rsidR="006B437D" w:rsidRDefault="006B437D"/>
    <w:p w14:paraId="48053A76" w14:textId="77777777" w:rsidR="006B437D" w:rsidRDefault="006B437D"/>
    <w:p w14:paraId="0BA0A773" w14:textId="77777777" w:rsidR="006B437D" w:rsidRDefault="006B437D"/>
    <w:p w14:paraId="2D448D71" w14:textId="77777777" w:rsidR="006B437D" w:rsidRDefault="006B437D"/>
    <w:p w14:paraId="39F2F767" w14:textId="77777777" w:rsidR="006B437D" w:rsidRDefault="006B437D"/>
    <w:p w14:paraId="3909EB9B" w14:textId="77777777" w:rsidR="006B437D" w:rsidRDefault="006B437D"/>
    <w:p w14:paraId="4CA07432" w14:textId="77777777" w:rsidR="006B437D" w:rsidRDefault="006B437D"/>
    <w:p w14:paraId="429688AB" w14:textId="77777777" w:rsidR="006B437D" w:rsidRDefault="006B437D"/>
    <w:p w14:paraId="2405CE2E" w14:textId="77777777" w:rsidR="006B437D" w:rsidRDefault="006B437D"/>
    <w:p w14:paraId="0DC38E2F" w14:textId="77777777" w:rsidR="006B437D" w:rsidRDefault="006B437D"/>
    <w:p w14:paraId="223261E4" w14:textId="77777777" w:rsidR="006B437D" w:rsidRDefault="006B437D"/>
    <w:p w14:paraId="01E21FE1" w14:textId="77777777" w:rsidR="006B437D" w:rsidRDefault="006B437D"/>
    <w:p w14:paraId="5AEDA91E" w14:textId="77777777" w:rsidR="006B437D" w:rsidRDefault="006B437D"/>
    <w:p w14:paraId="6A7DCE72" w14:textId="77777777" w:rsidR="006B437D" w:rsidRDefault="006B437D"/>
    <w:p w14:paraId="7765E77E" w14:textId="77777777" w:rsidR="006B437D" w:rsidRDefault="006B437D"/>
    <w:p w14:paraId="1B6EC530" w14:textId="77777777" w:rsidR="006B437D" w:rsidRDefault="006B437D"/>
    <w:p w14:paraId="038F7205" w14:textId="77777777" w:rsidR="006B437D" w:rsidRDefault="006B437D"/>
    <w:p w14:paraId="3115EA68" w14:textId="77777777" w:rsidR="006B437D" w:rsidRDefault="006B437D"/>
    <w:p w14:paraId="30CE614A" w14:textId="77777777" w:rsidR="006B437D" w:rsidRDefault="006B437D"/>
    <w:p w14:paraId="78770EA0" w14:textId="77777777" w:rsidR="006B437D" w:rsidRDefault="006B437D"/>
    <w:p w14:paraId="0A78F98D" w14:textId="77777777" w:rsidR="006B437D" w:rsidRDefault="006B437D"/>
    <w:p w14:paraId="5E0A5F93" w14:textId="77777777" w:rsidR="00B646B7" w:rsidRDefault="00B646B7"/>
    <w:p w14:paraId="4F0183EF" w14:textId="77777777" w:rsidR="00147DBC" w:rsidRDefault="00EF7FD8" w:rsidP="00D5516B">
      <w:pPr>
        <w:pStyle w:val="3"/>
      </w:pPr>
      <w:r>
        <w:rPr>
          <w:rFonts w:hint="eastAsia"/>
        </w:rPr>
        <w:lastRenderedPageBreak/>
        <w:t>第十五章乱起止戈</w:t>
      </w:r>
    </w:p>
    <w:p w14:paraId="082F597F" w14:textId="77777777" w:rsidR="00455195" w:rsidRDefault="002027D1" w:rsidP="00AC38D9">
      <w:r>
        <w:rPr>
          <w:rFonts w:hint="eastAsia"/>
        </w:rPr>
        <w:t>应江湖与仇百里的突然介入，让一剑倾城</w:t>
      </w:r>
      <w:r w:rsidR="00EF7FD8">
        <w:rPr>
          <w:rFonts w:hint="eastAsia"/>
        </w:rPr>
        <w:t>感</w:t>
      </w:r>
      <w:r>
        <w:rPr>
          <w:rFonts w:hint="eastAsia"/>
        </w:rPr>
        <w:t>受</w:t>
      </w:r>
      <w:r w:rsidR="001A494F">
        <w:rPr>
          <w:rFonts w:hint="eastAsia"/>
        </w:rPr>
        <w:t>到了极大的羞辱，</w:t>
      </w:r>
      <w:r w:rsidR="00455195">
        <w:rPr>
          <w:rFonts w:hint="eastAsia"/>
        </w:rPr>
        <w:t>若不是他此时已经重创，他已经出剑了。</w:t>
      </w:r>
    </w:p>
    <w:p w14:paraId="1B88FF4E" w14:textId="77777777" w:rsidR="00AC38D9" w:rsidRDefault="00455195" w:rsidP="00AC38D9">
      <w:r>
        <w:rPr>
          <w:rFonts w:hint="eastAsia"/>
        </w:rPr>
        <w:t>他望着应江湖，</w:t>
      </w:r>
      <w:r w:rsidR="001A494F">
        <w:rPr>
          <w:rFonts w:hint="eastAsia"/>
        </w:rPr>
        <w:t>质问道：</w:t>
      </w:r>
      <w:r w:rsidR="00AC38D9">
        <w:rPr>
          <w:rFonts w:hint="eastAsia"/>
        </w:rPr>
        <w:t>“背后偷袭就是百里七人众的本事</w:t>
      </w:r>
      <w:r w:rsidR="00910A66">
        <w:rPr>
          <w:rFonts w:hint="eastAsia"/>
        </w:rPr>
        <w:t>吗</w:t>
      </w:r>
      <w:r w:rsidR="00AC38D9">
        <w:rPr>
          <w:rFonts w:hint="eastAsia"/>
        </w:rPr>
        <w:t>？”</w:t>
      </w:r>
    </w:p>
    <w:p w14:paraId="71B72694" w14:textId="77777777" w:rsidR="001A494F" w:rsidRDefault="001A494F" w:rsidP="00EF7FD8">
      <w:r>
        <w:rPr>
          <w:rFonts w:hint="eastAsia"/>
        </w:rPr>
        <w:t>仇百里闻言，又准备拔刀。</w:t>
      </w:r>
    </w:p>
    <w:p w14:paraId="1A4FF467" w14:textId="77777777" w:rsidR="001A494F" w:rsidRPr="001A494F" w:rsidRDefault="0040161E" w:rsidP="00EF7FD8">
      <w:r>
        <w:rPr>
          <w:rFonts w:hint="eastAsia"/>
        </w:rPr>
        <w:t>应江湖伸手按住了仇百里的刀柄</w:t>
      </w:r>
      <w:r w:rsidR="001A494F">
        <w:rPr>
          <w:rFonts w:hint="eastAsia"/>
        </w:rPr>
        <w:t>。</w:t>
      </w:r>
    </w:p>
    <w:p w14:paraId="085FD7FB" w14:textId="77777777" w:rsidR="00EF7FD8" w:rsidRDefault="00EF7FD8" w:rsidP="00EF7FD8">
      <w:r>
        <w:rPr>
          <w:rFonts w:hint="eastAsia"/>
        </w:rPr>
        <w:t>应江湖</w:t>
      </w:r>
      <w:r w:rsidR="000F3F9D">
        <w:rPr>
          <w:rFonts w:hint="eastAsia"/>
        </w:rPr>
        <w:t>行事行为荒诞怪异</w:t>
      </w:r>
      <w:r>
        <w:rPr>
          <w:rFonts w:hint="eastAsia"/>
        </w:rPr>
        <w:t>，纵然一剑倾城厉声指责，他却是一脸云淡风轻之态。</w:t>
      </w:r>
    </w:p>
    <w:p w14:paraId="5FED7360" w14:textId="77777777" w:rsidR="00EF7FD8" w:rsidRDefault="00EF7FD8" w:rsidP="00EF7FD8">
      <w:r>
        <w:rPr>
          <w:rFonts w:hint="eastAsia"/>
        </w:rPr>
        <w:t>他指着一剑倾城，脸却对着众人，认真说道：“大家听到没？他在跟强盗讲仁义道德。”</w:t>
      </w:r>
    </w:p>
    <w:p w14:paraId="337016BF" w14:textId="77777777" w:rsidR="00EF7FD8" w:rsidRDefault="00EF7FD8" w:rsidP="00EF7FD8">
      <w:r>
        <w:rPr>
          <w:rFonts w:hint="eastAsia"/>
        </w:rPr>
        <w:t>一剑倾城简直气极了，扬剑便要朝应江湖杀去。</w:t>
      </w:r>
    </w:p>
    <w:p w14:paraId="6E25744D" w14:textId="77777777" w:rsidR="00EF7FD8" w:rsidRDefault="00EF7FD8" w:rsidP="00EF7FD8">
      <w:r>
        <w:rPr>
          <w:rFonts w:hint="eastAsia"/>
        </w:rPr>
        <w:t>忽然间，一道刀光出现在夕阳下，杀意瞬间弥散开来。</w:t>
      </w:r>
    </w:p>
    <w:p w14:paraId="2DEBA2CA" w14:textId="77777777" w:rsidR="00EF7FD8" w:rsidRDefault="00EF7FD8" w:rsidP="00EF7FD8">
      <w:r>
        <w:rPr>
          <w:rFonts w:hint="eastAsia"/>
        </w:rPr>
        <w:t>仇百里者杀百里。</w:t>
      </w:r>
    </w:p>
    <w:p w14:paraId="43D0D9C1" w14:textId="77777777" w:rsidR="0040161E" w:rsidRPr="00443E57" w:rsidRDefault="00EF7FD8" w:rsidP="00EF7FD8">
      <w:r>
        <w:rPr>
          <w:rFonts w:hint="eastAsia"/>
        </w:rPr>
        <w:t>这正是仇百里的刀光。</w:t>
      </w:r>
    </w:p>
    <w:p w14:paraId="3E3E87B2" w14:textId="77777777" w:rsidR="0040161E" w:rsidRDefault="00EF7FD8" w:rsidP="00EF7FD8">
      <w:r>
        <w:rPr>
          <w:rFonts w:hint="eastAsia"/>
        </w:rPr>
        <w:t>应江湖</w:t>
      </w:r>
      <w:r w:rsidR="0040161E">
        <w:rPr>
          <w:rFonts w:hint="eastAsia"/>
        </w:rPr>
        <w:t>甩了甩被仇百里弹开的那只手，很生气地瞪了他一眼，心想仇老五你大爷，拔刀就拔刀，想把我的手也砍了吗？</w:t>
      </w:r>
    </w:p>
    <w:p w14:paraId="7FE8958C" w14:textId="77777777" w:rsidR="0040161E" w:rsidRDefault="0040161E" w:rsidP="00EF7FD8">
      <w:r>
        <w:rPr>
          <w:rFonts w:hint="eastAsia"/>
        </w:rPr>
        <w:t>仇百里也瞪了他一眼，但没有采取进一步动作。</w:t>
      </w:r>
    </w:p>
    <w:p w14:paraId="18BE0C8E" w14:textId="77777777" w:rsidR="00EF7FD8" w:rsidRDefault="008C233A" w:rsidP="00EF7FD8">
      <w:r>
        <w:rPr>
          <w:rFonts w:hint="eastAsia"/>
        </w:rPr>
        <w:t>应江湖不再理会仇百里，看向了一剑倾城，</w:t>
      </w:r>
      <w:r w:rsidR="00EF7FD8">
        <w:rPr>
          <w:rFonts w:hint="eastAsia"/>
        </w:rPr>
        <w:t>说道：“小老弟，一看</w:t>
      </w:r>
      <w:r w:rsidR="00CC6123">
        <w:rPr>
          <w:rFonts w:hint="eastAsia"/>
        </w:rPr>
        <w:t>你就是个装逼惯犯，但能不能每次装逼的时候，看一下周围的形势？以一敌百这种</w:t>
      </w:r>
      <w:r w:rsidR="00EF7FD8">
        <w:rPr>
          <w:rFonts w:hint="eastAsia"/>
        </w:rPr>
        <w:t>主角</w:t>
      </w:r>
      <w:r w:rsidR="00CC6123">
        <w:rPr>
          <w:rFonts w:hint="eastAsia"/>
        </w:rPr>
        <w:t>才能</w:t>
      </w:r>
      <w:r w:rsidR="00EF7FD8">
        <w:rPr>
          <w:rFonts w:hint="eastAsia"/>
        </w:rPr>
        <w:t>标配的光环，你确定你真的有？”</w:t>
      </w:r>
    </w:p>
    <w:p w14:paraId="4DF45E41" w14:textId="77777777" w:rsidR="00EF7FD8" w:rsidRDefault="00EF7FD8" w:rsidP="00EF7FD8">
      <w:r>
        <w:rPr>
          <w:rFonts w:hint="eastAsia"/>
        </w:rPr>
        <w:t>一剑倾城微怔，想到身在青思阁也百里七人众包围之中，现在绝对讨不了好。</w:t>
      </w:r>
    </w:p>
    <w:p w14:paraId="32D0C612" w14:textId="77777777" w:rsidR="00EF7FD8" w:rsidRDefault="00EF7FD8" w:rsidP="00EF7FD8">
      <w:r>
        <w:rPr>
          <w:rFonts w:hint="eastAsia"/>
        </w:rPr>
        <w:t>“下次见面一剑倾城会让你吞下自大的恶果。”</w:t>
      </w:r>
    </w:p>
    <w:p w14:paraId="0E4B6DF1" w14:textId="77777777" w:rsidR="00EF7FD8" w:rsidRPr="005C22D1" w:rsidRDefault="00EF7FD8" w:rsidP="00EF7FD8">
      <w:r>
        <w:rPr>
          <w:rFonts w:hint="eastAsia"/>
        </w:rPr>
        <w:t>一剑倾城撂了句狠话便要离开。</w:t>
      </w:r>
    </w:p>
    <w:p w14:paraId="7EC58260" w14:textId="77777777" w:rsidR="00EF7FD8" w:rsidRDefault="00EF7FD8" w:rsidP="00EF7FD8">
      <w:r>
        <w:rPr>
          <w:rFonts w:hint="eastAsia"/>
        </w:rPr>
        <w:t>西门纤纤冷冷问道：“我让你走了吗？”</w:t>
      </w:r>
    </w:p>
    <w:p w14:paraId="7A27962E" w14:textId="77777777" w:rsidR="00EF7FD8" w:rsidRPr="001A6C0E" w:rsidRDefault="00EF7FD8" w:rsidP="00EF7FD8">
      <w:r>
        <w:rPr>
          <w:rFonts w:hint="eastAsia"/>
        </w:rPr>
        <w:t>一剑倾城停了下来，也冷冷地朝她看来。</w:t>
      </w:r>
    </w:p>
    <w:p w14:paraId="5BB965E9" w14:textId="77777777" w:rsidR="00EF7FD8" w:rsidRDefault="00EF7FD8" w:rsidP="00EF7FD8">
      <w:r>
        <w:rPr>
          <w:rFonts w:hint="eastAsia"/>
        </w:rPr>
        <w:t>应江湖挡到了两人中间，有些轻挑地说道：“西门掌门，何必痛打落水狗呢？”</w:t>
      </w:r>
    </w:p>
    <w:p w14:paraId="72877794" w14:textId="77777777" w:rsidR="00EF7FD8" w:rsidRDefault="00EF7FD8" w:rsidP="00EF7FD8">
      <w:r>
        <w:rPr>
          <w:rFonts w:hint="eastAsia"/>
        </w:rPr>
        <w:t>一剑倾城身受一刀，也顾不得这些羞辱，飞身跃到房檐之上，离开了现场。</w:t>
      </w:r>
    </w:p>
    <w:p w14:paraId="52036419" w14:textId="77777777" w:rsidR="00EF7FD8" w:rsidRDefault="00EF7FD8" w:rsidP="00EF7FD8">
      <w:r>
        <w:rPr>
          <w:rFonts w:hint="eastAsia"/>
        </w:rPr>
        <w:t>西门纤纤眼见一剑倾城脱身，怒火便烧到了应江湖身上，看着应江湖，说道：“把强盗这种</w:t>
      </w:r>
      <w:r w:rsidR="004743E2">
        <w:rPr>
          <w:rFonts w:hint="eastAsia"/>
        </w:rPr>
        <w:t>羞耻的</w:t>
      </w:r>
      <w:r>
        <w:rPr>
          <w:rFonts w:hint="eastAsia"/>
        </w:rPr>
        <w:t>职业</w:t>
      </w:r>
      <w:r w:rsidR="004743E2">
        <w:rPr>
          <w:rFonts w:hint="eastAsia"/>
        </w:rPr>
        <w:t>，</w:t>
      </w:r>
      <w:r>
        <w:rPr>
          <w:rFonts w:hint="eastAsia"/>
        </w:rPr>
        <w:t>这么自豪的说出来的人</w:t>
      </w:r>
      <w:r w:rsidR="004743E2">
        <w:rPr>
          <w:rFonts w:hint="eastAsia"/>
        </w:rPr>
        <w:t>，你是第一个</w:t>
      </w:r>
      <w:r>
        <w:rPr>
          <w:rFonts w:hint="eastAsia"/>
        </w:rPr>
        <w:t>。”</w:t>
      </w:r>
    </w:p>
    <w:p w14:paraId="6723EC52" w14:textId="77777777" w:rsidR="00EF7FD8" w:rsidRDefault="00EF7FD8" w:rsidP="00EF7FD8">
      <w:r>
        <w:rPr>
          <w:rFonts w:hint="eastAsia"/>
        </w:rPr>
        <w:t>诸人</w:t>
      </w:r>
      <w:r w:rsidR="00AE4D8D">
        <w:rPr>
          <w:rFonts w:hint="eastAsia"/>
        </w:rPr>
        <w:t>用一种赞许的目光，看着西门纤纤</w:t>
      </w:r>
      <w:r>
        <w:rPr>
          <w:rFonts w:hint="eastAsia"/>
        </w:rPr>
        <w:t>，因为她说出了所有人的心声。</w:t>
      </w:r>
    </w:p>
    <w:p w14:paraId="682DEC70" w14:textId="77777777" w:rsidR="00EF7FD8" w:rsidRDefault="00EF7FD8" w:rsidP="00EF7FD8">
      <w:r>
        <w:rPr>
          <w:rFonts w:hint="eastAsia"/>
        </w:rPr>
        <w:t>应江湖耸耸肩，笑道：“干一行，爱一行，才能做得好。”</w:t>
      </w:r>
    </w:p>
    <w:p w14:paraId="44D47F0C" w14:textId="77777777" w:rsidR="00EF7FD8" w:rsidRDefault="003A5FC1" w:rsidP="00EF7FD8">
      <w:r>
        <w:rPr>
          <w:rFonts w:hint="eastAsia"/>
        </w:rPr>
        <w:t>西门纤纤不想纠缠在</w:t>
      </w:r>
      <w:r w:rsidR="00EF7FD8">
        <w:rPr>
          <w:rFonts w:hint="eastAsia"/>
        </w:rPr>
        <w:t>这种问题</w:t>
      </w:r>
      <w:r>
        <w:rPr>
          <w:rFonts w:hint="eastAsia"/>
        </w:rPr>
        <w:t>上</w:t>
      </w:r>
      <w:r w:rsidR="00EF7FD8">
        <w:rPr>
          <w:rFonts w:hint="eastAsia"/>
        </w:rPr>
        <w:t>，问道：“你特意赶来中断战局，是有什么特别的想法吗？”</w:t>
      </w:r>
    </w:p>
    <w:p w14:paraId="271ABA97" w14:textId="77777777" w:rsidR="00EF7FD8" w:rsidRDefault="00EF7FD8" w:rsidP="00EF7FD8">
      <w:r>
        <w:rPr>
          <w:rFonts w:hint="eastAsia"/>
        </w:rPr>
        <w:t>应江湖说道：“明日在百里山举行了一个封王百里的典礼，所以我特意过来给止戈流与青思阁双脉掌门发请帖。”</w:t>
      </w:r>
    </w:p>
    <w:p w14:paraId="4774F46B" w14:textId="77777777" w:rsidR="00EF7FD8" w:rsidRDefault="00EF7FD8" w:rsidP="00EF7FD8">
      <w:r>
        <w:rPr>
          <w:rFonts w:hint="eastAsia"/>
        </w:rPr>
        <w:t>西门纤纤微怔，问道：“什么叫封王百里？”</w:t>
      </w:r>
    </w:p>
    <w:p w14:paraId="6CD1843C" w14:textId="77777777" w:rsidR="00EF7FD8" w:rsidRDefault="00EF7FD8" w:rsidP="00EF7FD8">
      <w:r>
        <w:rPr>
          <w:rFonts w:hint="eastAsia"/>
        </w:rPr>
        <w:t>应江湖解释道：“简单来讲就是讲止戈城百里之地，以后七人众接管了。为了建立一个和谐友善的面目一新的止戈城，以后打架的，斗殴的，聚众赌博的，以后先来百里山报备，谢谢大家配合。”</w:t>
      </w:r>
    </w:p>
    <w:p w14:paraId="3CCAEA0F" w14:textId="77777777" w:rsidR="00EF7FD8" w:rsidRDefault="00EF7FD8" w:rsidP="00EF7FD8">
      <w:r>
        <w:rPr>
          <w:rFonts w:hint="eastAsia"/>
        </w:rPr>
        <w:t>“放你的麻辣香锅狗臭屁，谁要归你管啦！我们爱打架就打架，谁要跟你报备啊！”</w:t>
      </w:r>
    </w:p>
    <w:p w14:paraId="4F820974" w14:textId="77777777" w:rsidR="00EF7FD8" w:rsidRDefault="00EF7FD8" w:rsidP="00EF7FD8">
      <w:r>
        <w:rPr>
          <w:rFonts w:hint="eastAsia"/>
        </w:rPr>
        <w:t>“杀人刀，刀杀人，不想报备，你就死。”</w:t>
      </w:r>
    </w:p>
    <w:p w14:paraId="4AB19655" w14:textId="77777777" w:rsidR="00EF7FD8" w:rsidRDefault="00EF7FD8" w:rsidP="00EF7FD8">
      <w:r>
        <w:rPr>
          <w:rFonts w:hint="eastAsia"/>
        </w:rPr>
        <w:t>仇百里一刀挥出，精准劈断了反对者将要扬起的长刀。</w:t>
      </w:r>
    </w:p>
    <w:p w14:paraId="19E12A00" w14:textId="77777777" w:rsidR="00EF7FD8" w:rsidRDefault="00EF7FD8" w:rsidP="00EF7FD8">
      <w:r>
        <w:rPr>
          <w:rFonts w:hint="eastAsia"/>
        </w:rPr>
        <w:t>然后一片沉默，只于断刀落在地上的声响。</w:t>
      </w:r>
    </w:p>
    <w:p w14:paraId="6E1503C9" w14:textId="77777777" w:rsidR="00EF7FD8" w:rsidRDefault="00EF7FD8" w:rsidP="00EF7FD8">
      <w:r>
        <w:rPr>
          <w:rFonts w:hint="eastAsia"/>
        </w:rPr>
        <w:t>应江湖说道：“私人恩怨生死决斗我又不干涉，只是要你们报备一下吧，不过份吧？”</w:t>
      </w:r>
    </w:p>
    <w:p w14:paraId="373F224B" w14:textId="77777777" w:rsidR="00EF7FD8" w:rsidRDefault="00EF7FD8" w:rsidP="00EF7FD8">
      <w:r>
        <w:rPr>
          <w:rFonts w:hint="eastAsia"/>
        </w:rPr>
        <w:t>西门纤纤上前踏出一步，说道：“好，我现在就跟你们报备一下。”</w:t>
      </w:r>
    </w:p>
    <w:p w14:paraId="0C135CDC" w14:textId="77777777" w:rsidR="00EF7FD8" w:rsidRDefault="00EF7FD8" w:rsidP="00EF7FD8">
      <w:r>
        <w:rPr>
          <w:rFonts w:hint="eastAsia"/>
        </w:rPr>
        <w:lastRenderedPageBreak/>
        <w:t>西风千里很高兴，说道：“这位美丽的姑娘真是陪合我的工作，说吧，报备什么！”</w:t>
      </w:r>
    </w:p>
    <w:p w14:paraId="5DDE0D95" w14:textId="77777777" w:rsidR="00EF7FD8" w:rsidRDefault="00EF7FD8" w:rsidP="00EF7FD8">
      <w:r>
        <w:rPr>
          <w:rFonts w:hint="eastAsia"/>
        </w:rPr>
        <w:t>西门纤纤看着他，十二分认真地说道：“报备一下我们这群人要把你们两个打得做狗爬！”</w:t>
      </w:r>
    </w:p>
    <w:p w14:paraId="2ABBE6AB" w14:textId="77777777" w:rsidR="00EF7FD8" w:rsidRDefault="00EF7FD8" w:rsidP="00EF7FD8">
      <w:r>
        <w:rPr>
          <w:rFonts w:hint="eastAsia"/>
        </w:rPr>
        <w:t>“对对对，打得你两个做狗爬！”</w:t>
      </w:r>
    </w:p>
    <w:p w14:paraId="058D0A49" w14:textId="77777777" w:rsidR="00EF7FD8" w:rsidRDefault="00EF7FD8" w:rsidP="00EF7FD8">
      <w:r>
        <w:rPr>
          <w:rFonts w:hint="eastAsia"/>
        </w:rPr>
        <w:t>有人开始在人群中起哄。</w:t>
      </w:r>
    </w:p>
    <w:p w14:paraId="0ED05609" w14:textId="77777777" w:rsidR="00EF7FD8" w:rsidRDefault="00EF7FD8" w:rsidP="00EF7FD8">
      <w:r>
        <w:rPr>
          <w:rFonts w:hint="eastAsia"/>
        </w:rPr>
        <w:t>应江湖笑了笑，说道：“打不打我不要紧，要紧的是你们家后院起火了，不回家看看吗？”</w:t>
      </w:r>
    </w:p>
    <w:p w14:paraId="69813DA1" w14:textId="77777777" w:rsidR="00147DBC" w:rsidRDefault="000A07EB">
      <w:r>
        <w:rPr>
          <w:rFonts w:hint="eastAsia"/>
        </w:rPr>
        <w:t>……</w:t>
      </w:r>
    </w:p>
    <w:p w14:paraId="1E2649B1" w14:textId="77777777" w:rsidR="000A07EB" w:rsidRPr="00EF7FD8" w:rsidRDefault="000A07EB">
      <w:r>
        <w:rPr>
          <w:rFonts w:hint="eastAsia"/>
        </w:rPr>
        <w:t>……</w:t>
      </w:r>
    </w:p>
    <w:p w14:paraId="3DE5DCF9" w14:textId="77777777" w:rsidR="002027D1" w:rsidRDefault="002027D1" w:rsidP="002027D1">
      <w:r>
        <w:rPr>
          <w:rFonts w:hint="eastAsia"/>
        </w:rPr>
        <w:t>应江湖所说的后院，指的自然是止戈山。</w:t>
      </w:r>
    </w:p>
    <w:p w14:paraId="365B15D9" w14:textId="77777777" w:rsidR="00B40EEF" w:rsidRDefault="00B40EEF" w:rsidP="002027D1">
      <w:r>
        <w:rPr>
          <w:rFonts w:hint="eastAsia"/>
        </w:rPr>
        <w:t>止戈山上有两脉，一是以祭祀古今第一人陆渊青而存在的青思阁，另一个则是成立于二十年前的止戈流。</w:t>
      </w:r>
    </w:p>
    <w:p w14:paraId="5F61F40E" w14:textId="77777777" w:rsidR="005B343F" w:rsidRDefault="005B343F" w:rsidP="00F301D0">
      <w:r>
        <w:rPr>
          <w:rFonts w:hint="eastAsia"/>
        </w:rPr>
        <w:t>止戈流的成立源自因七宝引起的两境战争，</w:t>
      </w:r>
      <w:r w:rsidR="00F301D0">
        <w:rPr>
          <w:rFonts w:hint="eastAsia"/>
        </w:rPr>
        <w:t>南境以青衫为首，北境以剑阁为尊，两境以两界山为界，为了争夺解开历史断层的</w:t>
      </w:r>
      <w:r>
        <w:rPr>
          <w:rFonts w:hint="eastAsia"/>
        </w:rPr>
        <w:t>七宝</w:t>
      </w:r>
      <w:r w:rsidR="00F301D0">
        <w:rPr>
          <w:rFonts w:hint="eastAsia"/>
        </w:rPr>
        <w:t>而</w:t>
      </w:r>
      <w:r>
        <w:rPr>
          <w:rFonts w:hint="eastAsia"/>
        </w:rPr>
        <w:t>相互征伐。</w:t>
      </w:r>
    </w:p>
    <w:p w14:paraId="4BDCAF34" w14:textId="77777777" w:rsidR="00F301D0" w:rsidRPr="00E10694" w:rsidRDefault="00F301D0" w:rsidP="00F301D0">
      <w:r w:rsidRPr="00E10694">
        <w:rPr>
          <w:rFonts w:hint="eastAsia"/>
        </w:rPr>
        <w:t>长年的战火，给两境带来了数不清的灾难，于是两境高层提出了七脉守护的理念，用以守护两境七个重要的传承，</w:t>
      </w:r>
      <w:r w:rsidR="00351583">
        <w:rPr>
          <w:rFonts w:hint="eastAsia"/>
        </w:rPr>
        <w:t>而青思阁</w:t>
      </w:r>
      <w:r w:rsidRPr="00E10694">
        <w:rPr>
          <w:rFonts w:hint="eastAsia"/>
        </w:rPr>
        <w:t>便是其中之一。</w:t>
      </w:r>
    </w:p>
    <w:p w14:paraId="6C3A29DE" w14:textId="77777777" w:rsidR="00F301D0" w:rsidRDefault="00F301D0" w:rsidP="00F301D0">
      <w:r w:rsidRPr="00E10694">
        <w:rPr>
          <w:rFonts w:hint="eastAsia"/>
        </w:rPr>
        <w:t>二十余年前，</w:t>
      </w:r>
      <w:r w:rsidR="00351583">
        <w:rPr>
          <w:rFonts w:hint="eastAsia"/>
        </w:rPr>
        <w:t>雨宫八百士入侵青思阁</w:t>
      </w:r>
      <w:r>
        <w:rPr>
          <w:rFonts w:hint="eastAsia"/>
        </w:rPr>
        <w:t>，在止戈山上发生了一次惨烈的大战。</w:t>
      </w:r>
    </w:p>
    <w:p w14:paraId="0E650A89" w14:textId="77777777" w:rsidR="00F301D0" w:rsidRDefault="00F301D0" w:rsidP="00F301D0">
      <w:r>
        <w:rPr>
          <w:rFonts w:hint="eastAsia"/>
        </w:rPr>
        <w:t>雨宫八百士是曜日帝国几个势力之一，实力强于止戈山上的青思阁何止十倍，然而那一战，却是以雨宫败亡作为结局。</w:t>
      </w:r>
    </w:p>
    <w:p w14:paraId="5551D800" w14:textId="77777777" w:rsidR="00F301D0" w:rsidRDefault="00F301D0" w:rsidP="00F301D0">
      <w:r>
        <w:rPr>
          <w:rFonts w:hint="eastAsia"/>
        </w:rPr>
        <w:t>传说那时候，</w:t>
      </w:r>
      <w:r w:rsidR="00D86E1F">
        <w:rPr>
          <w:rFonts w:hint="eastAsia"/>
        </w:rPr>
        <w:t>西门纤纤的父亲西门缜在青云十三阶上祭</w:t>
      </w:r>
      <w:r>
        <w:rPr>
          <w:rFonts w:hint="eastAsia"/>
        </w:rPr>
        <w:t>起剑阵，万千剑意笼罩整个止戈山，剑意震</w:t>
      </w:r>
      <w:r w:rsidR="00D96F4A">
        <w:rPr>
          <w:rFonts w:hint="eastAsia"/>
        </w:rPr>
        <w:t>荡整个百里城，如雨般落下的剑阵，将当时入侵的雨宫八百士尽数诛灭。</w:t>
      </w:r>
    </w:p>
    <w:p w14:paraId="3FD8549D" w14:textId="77777777" w:rsidR="00131201" w:rsidRDefault="00F301D0" w:rsidP="00131201">
      <w:r w:rsidRPr="00E10694">
        <w:rPr>
          <w:rFonts w:hint="eastAsia"/>
        </w:rPr>
        <w:t>西门缜</w:t>
      </w:r>
      <w:r w:rsidR="00D96F4A">
        <w:rPr>
          <w:rFonts w:hint="eastAsia"/>
        </w:rPr>
        <w:t>因此</w:t>
      </w:r>
      <w:r>
        <w:rPr>
          <w:rFonts w:hint="eastAsia"/>
        </w:rPr>
        <w:t>威名大震，</w:t>
      </w:r>
      <w:r w:rsidR="00B42B0C">
        <w:rPr>
          <w:rFonts w:hint="eastAsia"/>
        </w:rPr>
        <w:t>成了青思阁掌门，</w:t>
      </w:r>
      <w:r w:rsidRPr="00E10694">
        <w:rPr>
          <w:rFonts w:hint="eastAsia"/>
        </w:rPr>
        <w:t>并建立了止戈流，用以收容在两境战争中失去家园的人们</w:t>
      </w:r>
      <w:r w:rsidR="00D96F4A">
        <w:rPr>
          <w:rFonts w:hint="eastAsia"/>
        </w:rPr>
        <w:t>，因此</w:t>
      </w:r>
      <w:r w:rsidR="00051955">
        <w:rPr>
          <w:rFonts w:hint="eastAsia"/>
        </w:rPr>
        <w:t>两境战火延烧三十年，延祸千万里</w:t>
      </w:r>
      <w:r w:rsidR="00D86E1F">
        <w:rPr>
          <w:rFonts w:hint="eastAsia"/>
        </w:rPr>
        <w:t>，却始终未能波及以</w:t>
      </w:r>
      <w:r w:rsidR="00131201">
        <w:rPr>
          <w:rFonts w:hint="eastAsia"/>
        </w:rPr>
        <w:t>止戈山</w:t>
      </w:r>
      <w:r w:rsidR="004C12A6">
        <w:rPr>
          <w:rFonts w:hint="eastAsia"/>
        </w:rPr>
        <w:t>为中心的百里之城，</w:t>
      </w:r>
      <w:r w:rsidR="00131201">
        <w:rPr>
          <w:rFonts w:hint="eastAsia"/>
        </w:rPr>
        <w:t>百里城因此而得名。</w:t>
      </w:r>
    </w:p>
    <w:p w14:paraId="6932D1FD" w14:textId="77777777" w:rsidR="00051955" w:rsidRPr="00E10694" w:rsidRDefault="00952C69" w:rsidP="00051955">
      <w:r>
        <w:rPr>
          <w:rFonts w:hint="eastAsia"/>
        </w:rPr>
        <w:t>因此西门缜</w:t>
      </w:r>
      <w:r w:rsidR="00051955" w:rsidRPr="00E10694">
        <w:rPr>
          <w:rFonts w:hint="eastAsia"/>
        </w:rPr>
        <w:t>既是</w:t>
      </w:r>
      <w:r w:rsidR="00051955" w:rsidRPr="00E10694">
        <w:t>青思阁掌门，</w:t>
      </w:r>
      <w:r w:rsidR="00051955" w:rsidRPr="00E10694">
        <w:rPr>
          <w:rFonts w:hint="eastAsia"/>
        </w:rPr>
        <w:t>又</w:t>
      </w:r>
      <w:r w:rsidR="00051955" w:rsidRPr="00E10694">
        <w:t>是止戈流之主</w:t>
      </w:r>
      <w:r w:rsidR="00051955" w:rsidRPr="00E10694">
        <w:rPr>
          <w:rFonts w:hint="eastAsia"/>
        </w:rPr>
        <w:t>，</w:t>
      </w:r>
      <w:r w:rsidR="00051955" w:rsidRPr="00E10694">
        <w:t>还是当今七脉守护者之一。</w:t>
      </w:r>
    </w:p>
    <w:p w14:paraId="5DAED7A3" w14:textId="77777777" w:rsidR="004F065A" w:rsidRDefault="004C12A6" w:rsidP="002027D1">
      <w:r>
        <w:rPr>
          <w:rFonts w:hint="eastAsia"/>
        </w:rPr>
        <w:t>西门缜被一剑倾城斩杀后，西门纤纤击败青思阁与止戈流的代表，成了新的止戈双脉之主，然后约战一剑倾城，并带青思阁众下山，封锁百里城，以防一剑倾城逃走。</w:t>
      </w:r>
    </w:p>
    <w:p w14:paraId="1793644E" w14:textId="77777777" w:rsidR="002027D1" w:rsidRDefault="002027D1" w:rsidP="002027D1">
      <w:r>
        <w:rPr>
          <w:rFonts w:hint="eastAsia"/>
        </w:rPr>
        <w:t>西门纤纤的内心陡然一沉，</w:t>
      </w:r>
      <w:r w:rsidR="00501120">
        <w:rPr>
          <w:rFonts w:hint="eastAsia"/>
        </w:rPr>
        <w:t>她前脚刚离开止戈山，止戈山就</w:t>
      </w:r>
      <w:r w:rsidR="006172D3">
        <w:rPr>
          <w:rFonts w:hint="eastAsia"/>
        </w:rPr>
        <w:t>出了事</w:t>
      </w:r>
      <w:r>
        <w:rPr>
          <w:rFonts w:hint="eastAsia"/>
        </w:rPr>
        <w:t>。</w:t>
      </w:r>
    </w:p>
    <w:p w14:paraId="0C7BC0E2" w14:textId="77777777" w:rsidR="000E1BCA" w:rsidRDefault="002027D1" w:rsidP="002027D1">
      <w:r>
        <w:rPr>
          <w:rFonts w:hint="eastAsia"/>
        </w:rPr>
        <w:t>与其说这一切来得太快，不如说这是一连串的阴谋？</w:t>
      </w:r>
    </w:p>
    <w:p w14:paraId="02A34897" w14:textId="77777777" w:rsidR="002027D1" w:rsidRDefault="002027D1" w:rsidP="002027D1">
      <w:r>
        <w:rPr>
          <w:rFonts w:hint="eastAsia"/>
        </w:rPr>
        <w:t>出手的人又是谁，百里七人众从何得知这项信息，又为何要告知他？</w:t>
      </w:r>
    </w:p>
    <w:p w14:paraId="4D247BF5" w14:textId="77777777" w:rsidR="002027D1" w:rsidRDefault="002027D1" w:rsidP="002027D1">
      <w:r>
        <w:rPr>
          <w:rFonts w:hint="eastAsia"/>
        </w:rPr>
        <w:t>应江湖</w:t>
      </w:r>
      <w:r w:rsidR="0091071B">
        <w:rPr>
          <w:rFonts w:hint="eastAsia"/>
        </w:rPr>
        <w:t>好似看透了她的想法，</w:t>
      </w:r>
      <w:r w:rsidR="00A640F7">
        <w:rPr>
          <w:rFonts w:hint="eastAsia"/>
        </w:rPr>
        <w:t>解释</w:t>
      </w:r>
      <w:r>
        <w:rPr>
          <w:rFonts w:hint="eastAsia"/>
        </w:rPr>
        <w:t>说道：“我就住你家对面，看到有人砸你家窗户，所以特地跑来给你通风报信，怎么样？我是个好邻居吧。”</w:t>
      </w:r>
    </w:p>
    <w:p w14:paraId="0BB43B34" w14:textId="77777777" w:rsidR="004C4F88" w:rsidRDefault="002027D1" w:rsidP="002027D1">
      <w:r>
        <w:rPr>
          <w:rFonts w:hint="eastAsia"/>
        </w:rPr>
        <w:t>说这句话的时候，应江湖脸上充满了和善的笑意。</w:t>
      </w:r>
    </w:p>
    <w:p w14:paraId="1C4FF22A" w14:textId="77777777" w:rsidR="004C4F88" w:rsidRDefault="004C4F88" w:rsidP="004C4F88">
      <w:r>
        <w:rPr>
          <w:rFonts w:hint="eastAsia"/>
        </w:rPr>
        <w:t>西门纤纤看着应江湖，应江湖摊开双手，然后笑笑。</w:t>
      </w:r>
    </w:p>
    <w:p w14:paraId="4209F88B" w14:textId="77777777" w:rsidR="004C4F88" w:rsidRDefault="004C4F88" w:rsidP="004C4F88">
      <w:r>
        <w:rPr>
          <w:rFonts w:hint="eastAsia"/>
        </w:rPr>
        <w:t>我只是来告知你这项消息，至于你信不信，则不关我的事。</w:t>
      </w:r>
    </w:p>
    <w:p w14:paraId="1390CAAF" w14:textId="77777777" w:rsidR="004C4F88" w:rsidRDefault="004C4F88" w:rsidP="004C4F88">
      <w:r>
        <w:rPr>
          <w:rFonts w:hint="eastAsia"/>
        </w:rPr>
        <w:t>西门纤纤明白他的意思，于是她也不回地离开，众人迅速给她让出一条路来。</w:t>
      </w:r>
    </w:p>
    <w:p w14:paraId="34BC5B6A" w14:textId="77777777" w:rsidR="004C4F88" w:rsidRDefault="004C4F88" w:rsidP="004C4F88">
      <w:r>
        <w:rPr>
          <w:rFonts w:hint="eastAsia"/>
        </w:rPr>
        <w:t>平飞与一干门人迅速聚集在她身后，神色甚是凝重。</w:t>
      </w:r>
    </w:p>
    <w:p w14:paraId="390BC20E" w14:textId="77777777" w:rsidR="004C4F88" w:rsidRDefault="004C4F88" w:rsidP="004C4F88">
      <w:r>
        <w:rPr>
          <w:rFonts w:hint="eastAsia"/>
        </w:rPr>
        <w:t>西门纤纤小步疾走，同时吩咐道：“平师叔，请你召回分散追捕一剑倾城的门人，聚集之后，不管什么时候，从正门攻入。”</w:t>
      </w:r>
    </w:p>
    <w:p w14:paraId="1320770B" w14:textId="77777777" w:rsidR="004C4F88" w:rsidRDefault="004C4F88" w:rsidP="004C4F88">
      <w:r>
        <w:rPr>
          <w:rFonts w:hint="eastAsia"/>
        </w:rPr>
        <w:t>平飞看着西门纤纤，挑起了眉头，看着她，意思是，那你呢？</w:t>
      </w:r>
    </w:p>
    <w:p w14:paraId="5F83A04F" w14:textId="77777777" w:rsidR="004C4F88" w:rsidRDefault="004C4F88" w:rsidP="004C4F88">
      <w:r>
        <w:rPr>
          <w:rFonts w:hint="eastAsia"/>
        </w:rPr>
        <w:t>“其余人跟我来。”</w:t>
      </w:r>
    </w:p>
    <w:p w14:paraId="57A9E332" w14:textId="77777777" w:rsidR="004C4F88" w:rsidRDefault="004C4F88" w:rsidP="004C4F88">
      <w:r>
        <w:rPr>
          <w:rFonts w:hint="eastAsia"/>
        </w:rPr>
        <w:t>这句话是西门纤纤对其他门人说的，也同时回答了平飞。</w:t>
      </w:r>
    </w:p>
    <w:p w14:paraId="2B7DCF9B" w14:textId="77777777" w:rsidR="004C4F88" w:rsidRDefault="004C4F88" w:rsidP="004C4F88">
      <w:r>
        <w:rPr>
          <w:rFonts w:hint="eastAsia"/>
        </w:rPr>
        <w:t>跟我来就是跟我走，去哪里，自然是去青思阁，而且是即刻去，平飞犹豫间，西门纤纤已经走远了，留给他在余晖下有些耀眼的背影。</w:t>
      </w:r>
    </w:p>
    <w:p w14:paraId="14922A01" w14:textId="77777777" w:rsidR="004C4F88" w:rsidRDefault="004C4F88" w:rsidP="004C4F88">
      <w:r>
        <w:rPr>
          <w:rFonts w:hint="eastAsia"/>
        </w:rPr>
        <w:t>平飞眼里的这个背影，有些耀眼，有些模糊，西门纤纤的形象也变得有些模糊，刚才的话，不再是晚辈对长辈，而是掌门对门人，这是命令。</w:t>
      </w:r>
    </w:p>
    <w:p w14:paraId="466220C9" w14:textId="77777777" w:rsidR="004C4F88" w:rsidRDefault="004C4F88" w:rsidP="004C4F88">
      <w:r>
        <w:rPr>
          <w:rFonts w:hint="eastAsia"/>
        </w:rPr>
        <w:lastRenderedPageBreak/>
        <w:t>平飞带着叹息望了告别单身一眼，然后离开。</w:t>
      </w:r>
    </w:p>
    <w:p w14:paraId="3D90903E" w14:textId="77777777" w:rsidR="004C4F88" w:rsidRDefault="004C4F88" w:rsidP="004C4F88">
      <w:r>
        <w:rPr>
          <w:rFonts w:hint="eastAsia"/>
        </w:rPr>
        <w:t>西门纤纤从人群里出来，看着一个人在那等她，那个人抱着一盆海棠花。</w:t>
      </w:r>
    </w:p>
    <w:p w14:paraId="6DFA7077" w14:textId="77777777" w:rsidR="004C4F88" w:rsidRDefault="004C4F88" w:rsidP="004C4F88">
      <w:r>
        <w:rPr>
          <w:rFonts w:hint="eastAsia"/>
        </w:rPr>
        <w:t>宁溪在楼上很早就注意到此人，并且注意到此人出现后周围的人纷纷散开了，她感觉颇为好奇，转脸去问阿漂哥，问道：“这人谁啊，怎么人人都避之不及的样子？”</w:t>
      </w:r>
    </w:p>
    <w:p w14:paraId="3BB96C2F" w14:textId="77777777" w:rsidR="004C4F88" w:rsidRDefault="004C4F88" w:rsidP="004C4F88">
      <w:r>
        <w:rPr>
          <w:rFonts w:hint="eastAsia"/>
        </w:rPr>
        <w:t>阿漂哥说道：“百里城的大灾星季海棠，你这外地人可能不知道，以后离他远一点。”</w:t>
      </w:r>
    </w:p>
    <w:p w14:paraId="537810BA" w14:textId="77777777" w:rsidR="00CA0CCC" w:rsidRDefault="00CA0CCC" w:rsidP="004C4F88">
      <w:r>
        <w:rPr>
          <w:rFonts w:hint="eastAsia"/>
        </w:rPr>
        <w:t>宁溪有些不解，问道：“为什么？”</w:t>
      </w:r>
    </w:p>
    <w:p w14:paraId="40269E9D" w14:textId="77777777" w:rsidR="007701BC" w:rsidRPr="007701BC" w:rsidRDefault="007701BC" w:rsidP="004C4F88">
      <w:r>
        <w:rPr>
          <w:rFonts w:hint="eastAsia"/>
        </w:rPr>
        <w:t>阿漂哥解释道：“这三年里，百里城发生了很多变故，其中最为出名的有两件，一是百里七人众的崛起，二是海棠花的诅咒。”</w:t>
      </w:r>
    </w:p>
    <w:p w14:paraId="249FCE38" w14:textId="77777777" w:rsidR="007701BC" w:rsidRDefault="007701BC" w:rsidP="007701BC">
      <w:r>
        <w:rPr>
          <w:rFonts w:hint="eastAsia"/>
        </w:rPr>
        <w:t>“季海棠本是百里城最负盛名的医者，其人不但医术精湛，而且乐善好施，治好了很多奇症。</w:t>
      </w:r>
    </w:p>
    <w:p w14:paraId="21B70460" w14:textId="77777777" w:rsidR="009E694F" w:rsidRDefault="007701BC" w:rsidP="009E694F">
      <w:r>
        <w:rPr>
          <w:rFonts w:hint="eastAsia"/>
        </w:rPr>
        <w:t>三年前季海棠为了精进自己的医道，离开了百里城，过孤星而入苗疆，渡子川而入三途，终于寻找了一棵奇药，也就是他此时手中的这株海棠。”</w:t>
      </w:r>
    </w:p>
    <w:p w14:paraId="052F9C0A" w14:textId="77777777" w:rsidR="009E694F" w:rsidRDefault="00CB459D" w:rsidP="009E694F">
      <w:r>
        <w:rPr>
          <w:rFonts w:hint="eastAsia"/>
        </w:rPr>
        <w:t>“</w:t>
      </w:r>
      <w:r w:rsidR="009E694F">
        <w:rPr>
          <w:rFonts w:hint="eastAsia"/>
        </w:rPr>
        <w:t>获得奇药的季海棠回到百里城，以海棠入药，给人治病，无数的奇症因此而解，然而诡异的事情也因此发生了。</w:t>
      </w:r>
      <w:r>
        <w:rPr>
          <w:rFonts w:hint="eastAsia"/>
        </w:rPr>
        <w:t>“</w:t>
      </w:r>
    </w:p>
    <w:p w14:paraId="0E81D1D9" w14:textId="77777777" w:rsidR="009E694F" w:rsidRDefault="006E2B6F" w:rsidP="004C4F88">
      <w:r>
        <w:rPr>
          <w:rFonts w:hint="eastAsia"/>
        </w:rPr>
        <w:t>“</w:t>
      </w:r>
      <w:r w:rsidR="009E694F">
        <w:rPr>
          <w:rFonts w:hint="eastAsia"/>
        </w:rPr>
        <w:t>那些病人虽然被季海棠医好，但却不久之后，全家遭到灭门，那些病人甚至被人剖心而亡，由此一个关于海棠花的诅咒在百里城流传开来，季海棠与他手上的海棠花被视之为诅咒的源头，人人退避三舍，曾经的名医，成了无数人唾弃的存在。</w:t>
      </w:r>
      <w:r>
        <w:rPr>
          <w:rFonts w:hint="eastAsia"/>
        </w:rPr>
        <w:t>”</w:t>
      </w:r>
    </w:p>
    <w:p w14:paraId="255C3DBD" w14:textId="77777777" w:rsidR="009E694F" w:rsidRDefault="009E694F" w:rsidP="004C4F88">
      <w:r>
        <w:rPr>
          <w:rFonts w:hint="eastAsia"/>
        </w:rPr>
        <w:t>宁溪</w:t>
      </w:r>
      <w:r w:rsidR="003B3BF4">
        <w:rPr>
          <w:rFonts w:hint="eastAsia"/>
        </w:rPr>
        <w:t>作为一个无神论者，百无禁忌，对此</w:t>
      </w:r>
      <w:r>
        <w:rPr>
          <w:rFonts w:hint="eastAsia"/>
        </w:rPr>
        <w:t>半信半疑。</w:t>
      </w:r>
    </w:p>
    <w:p w14:paraId="5EB92F36" w14:textId="77777777" w:rsidR="004C4F88" w:rsidRPr="0032689B" w:rsidRDefault="004C4F88" w:rsidP="004C4F88">
      <w:r>
        <w:rPr>
          <w:rFonts w:hint="eastAsia"/>
        </w:rPr>
        <w:t>这时西门纤纤已经朝</w:t>
      </w:r>
      <w:r w:rsidR="004C6F83">
        <w:rPr>
          <w:rFonts w:hint="eastAsia"/>
        </w:rPr>
        <w:t>季海棠</w:t>
      </w:r>
      <w:r>
        <w:rPr>
          <w:rFonts w:hint="eastAsia"/>
        </w:rPr>
        <w:t>走了过去，说道：“季大哥，听说你回来了，本想找你一叙的，等我将这些事处理了，你再来止戈山找我吧！”</w:t>
      </w:r>
    </w:p>
    <w:p w14:paraId="01550343" w14:textId="77777777" w:rsidR="004C4F88" w:rsidRDefault="004C4F88" w:rsidP="004C4F88">
      <w:r>
        <w:rPr>
          <w:rFonts w:hint="eastAsia"/>
        </w:rPr>
        <w:t>季海棠看着她，有些紧张，甚至有些怯意，但这不是对西门纤纤的怯意，而是对自己的决定，他说道：“纤纤，虽然我这个人真的没什么有用，但我请让我跟你去。”</w:t>
      </w:r>
    </w:p>
    <w:p w14:paraId="356AD03F" w14:textId="77777777" w:rsidR="004C4F88" w:rsidRDefault="004C4F88" w:rsidP="004C4F88">
      <w:r>
        <w:rPr>
          <w:rFonts w:hint="eastAsia"/>
        </w:rPr>
        <w:t>“为什么？”西门纤纤也看着他，有些不解，说道：“这是止戈流的事。”</w:t>
      </w:r>
    </w:p>
    <w:p w14:paraId="5DC3CF7C" w14:textId="77777777" w:rsidR="004C4F88" w:rsidRDefault="004C4F88" w:rsidP="004C4F88">
      <w:r>
        <w:rPr>
          <w:rFonts w:hint="eastAsia"/>
        </w:rPr>
        <w:t>“我知道，但我不想再胆怯了，不想再逃避了。”季海棠喉咙有些哽咽，抱着的海棠花更紧了，他努力昂起了头，用一种坚定的语气说道：“至少勇敢一次，哪怕一次也好。”</w:t>
      </w:r>
    </w:p>
    <w:p w14:paraId="3BFBC21B" w14:textId="77777777" w:rsidR="004C4F88" w:rsidRDefault="004C4F88" w:rsidP="004C4F88">
      <w:r>
        <w:rPr>
          <w:rFonts w:hint="eastAsia"/>
        </w:rPr>
        <w:t>西门纤纤没有说话，径直从他身边走过，季海棠有些丧志，海棠花险些掉在地上，然后他听到身后传了的声音，“跟紧一些。”</w:t>
      </w:r>
    </w:p>
    <w:p w14:paraId="44525B87" w14:textId="77777777" w:rsidR="004C4F88" w:rsidRDefault="004C4F88" w:rsidP="004C4F88">
      <w:r>
        <w:rPr>
          <w:rFonts w:hint="eastAsia"/>
        </w:rPr>
        <w:t>季海棠精神为之一振，抱紧海棠花小步跟了上去。</w:t>
      </w:r>
    </w:p>
    <w:p w14:paraId="268E1C17" w14:textId="77777777" w:rsidR="00BE33B5" w:rsidRDefault="004C4F88" w:rsidP="004C4F88">
      <w:r>
        <w:rPr>
          <w:rFonts w:hint="eastAsia"/>
        </w:rPr>
        <w:t>应江湖没有理会西门纤纤诸人的离开，</w:t>
      </w:r>
      <w:r w:rsidR="00E978F3">
        <w:rPr>
          <w:rFonts w:hint="eastAsia"/>
        </w:rPr>
        <w:t>而是看向了单身客栈，开始寻找一个人的身影。</w:t>
      </w:r>
    </w:p>
    <w:p w14:paraId="34D87439" w14:textId="77777777" w:rsidR="006367FF" w:rsidRDefault="006367FF" w:rsidP="004C4F88">
      <w:r>
        <w:rPr>
          <w:rFonts w:hint="eastAsia"/>
        </w:rPr>
        <w:t>昨日黄昏，他在百里山上看到一男一女跟着阿漂哥一起离开，于是他开始打听那名女子。</w:t>
      </w:r>
    </w:p>
    <w:p w14:paraId="6EEF8EB0" w14:textId="77777777" w:rsidR="006367FF" w:rsidRDefault="006367FF" w:rsidP="004C4F88">
      <w:r>
        <w:rPr>
          <w:rFonts w:hint="eastAsia"/>
        </w:rPr>
        <w:t>然后山贼小宝告诉他，那女子名叫宁溪。</w:t>
      </w:r>
    </w:p>
    <w:p w14:paraId="7741E9EC" w14:textId="77777777" w:rsidR="00BF61B2" w:rsidRDefault="00A70D10" w:rsidP="004C4F88">
      <w:r>
        <w:rPr>
          <w:rFonts w:hint="eastAsia"/>
        </w:rPr>
        <w:t>有人曾经告诉过他，如果遇到姓宁的女子，就把她娶回来。</w:t>
      </w:r>
    </w:p>
    <w:p w14:paraId="36B809D5" w14:textId="77777777" w:rsidR="00A70D10" w:rsidRPr="0032514A" w:rsidRDefault="00BF61B2" w:rsidP="004C4F88">
      <w:r>
        <w:rPr>
          <w:rFonts w:hint="eastAsia"/>
        </w:rPr>
        <w:t>应江湖很推崇那个人，而那个人很推崇宁家的人，在他看来，</w:t>
      </w:r>
      <w:r w:rsidR="008D19EB">
        <w:rPr>
          <w:rFonts w:ascii="宋体" w:hAnsi="宋体" w:cs="宋体" w:hint="eastAsia"/>
          <w:color w:val="000000"/>
          <w:kern w:val="0"/>
          <w:szCs w:val="21"/>
        </w:rPr>
        <w:t>姓宁</w:t>
      </w:r>
      <w:r w:rsidR="00301376">
        <w:rPr>
          <w:rFonts w:ascii="宋体" w:hAnsi="宋体" w:cs="宋体" w:hint="eastAsia"/>
          <w:color w:val="000000"/>
          <w:kern w:val="0"/>
          <w:szCs w:val="21"/>
        </w:rPr>
        <w:t>是件极了不起的事</w:t>
      </w:r>
      <w:r>
        <w:rPr>
          <w:rFonts w:ascii="宋体" w:hAnsi="宋体" w:cs="宋体" w:hint="eastAsia"/>
          <w:color w:val="000000"/>
          <w:kern w:val="0"/>
          <w:szCs w:val="21"/>
        </w:rPr>
        <w:t>。</w:t>
      </w:r>
    </w:p>
    <w:p w14:paraId="4D5DF709" w14:textId="77777777" w:rsidR="00481AFE" w:rsidRDefault="007B6985" w:rsidP="004C4F88">
      <w:r>
        <w:rPr>
          <w:rFonts w:hint="eastAsia"/>
        </w:rPr>
        <w:t>没多久，</w:t>
      </w:r>
      <w:r w:rsidR="004C4F88">
        <w:rPr>
          <w:rFonts w:hint="eastAsia"/>
        </w:rPr>
        <w:t>他看到了从窗子里伸出头来的宁溪。</w:t>
      </w:r>
    </w:p>
    <w:p w14:paraId="28DAF920" w14:textId="77777777" w:rsidR="004C4F88" w:rsidRDefault="009A4E5E" w:rsidP="004C4F88">
      <w:r>
        <w:rPr>
          <w:rFonts w:hint="eastAsia"/>
        </w:rPr>
        <w:t>她</w:t>
      </w:r>
      <w:r w:rsidR="00D15E67">
        <w:rPr>
          <w:rFonts w:hint="eastAsia"/>
        </w:rPr>
        <w:t>溪</w:t>
      </w:r>
      <w:r w:rsidR="004C4F88">
        <w:rPr>
          <w:rFonts w:hint="eastAsia"/>
        </w:rPr>
        <w:t>探着头，凝望着西门纤纤远去的背影，被风吹起的发丝，不断扰乱着她的视线。</w:t>
      </w:r>
    </w:p>
    <w:p w14:paraId="739406D4" w14:textId="77777777" w:rsidR="004C4F88" w:rsidRDefault="004C4F88" w:rsidP="004C4F88">
      <w:r>
        <w:rPr>
          <w:rFonts w:hint="eastAsia"/>
        </w:rPr>
        <w:t>这一切在稍远处的应江湖看来，有一个空灵静谧，岁月静好的感觉。</w:t>
      </w:r>
    </w:p>
    <w:p w14:paraId="10D6FACA" w14:textId="77777777" w:rsidR="004C4F88" w:rsidRDefault="004C4F88" w:rsidP="004C4F88">
      <w:r>
        <w:rPr>
          <w:rFonts w:hint="eastAsia"/>
        </w:rPr>
        <w:t>斜挂的夕阳，不时从云中穿出，洒落在她的脸上，使她的脸上充满光辉，有时又藏入云层，只能照亮半张容颜。</w:t>
      </w:r>
    </w:p>
    <w:p w14:paraId="225FCFF5" w14:textId="77777777" w:rsidR="004C4F88" w:rsidRPr="00EE002A" w:rsidRDefault="004C4F88" w:rsidP="004C4F88">
      <w:r>
        <w:rPr>
          <w:rFonts w:hint="eastAsia"/>
        </w:rPr>
        <w:t>半明半暗之间，即为缥缈。</w:t>
      </w:r>
    </w:p>
    <w:p w14:paraId="50B9A2CD" w14:textId="77777777" w:rsidR="004C4F88" w:rsidRDefault="004C4F88" w:rsidP="004C4F88">
      <w:r>
        <w:rPr>
          <w:rFonts w:hint="eastAsia"/>
        </w:rPr>
        <w:t>黄昏时，他喜欢坐在百里山顶看百里溪腾起的雾，当落霞洒在溪雾上时，大概也是这种情景。</w:t>
      </w:r>
    </w:p>
    <w:p w14:paraId="7CA7602B" w14:textId="77777777" w:rsidR="004C4F88" w:rsidRDefault="004C4F88" w:rsidP="004C4F88">
      <w:r>
        <w:rPr>
          <w:rFonts w:hint="eastAsia"/>
        </w:rPr>
        <w:t>缥缈朦胧，似浅还深，若即若离，这种感觉最是美好。</w:t>
      </w:r>
    </w:p>
    <w:p w14:paraId="3C215FB0" w14:textId="77777777" w:rsidR="004C4F88" w:rsidRDefault="004C4F88" w:rsidP="004C4F88">
      <w:r>
        <w:rPr>
          <w:rFonts w:hint="eastAsia"/>
        </w:rPr>
        <w:t>她姓里带宁，名里有溪。</w:t>
      </w:r>
    </w:p>
    <w:p w14:paraId="6760A566" w14:textId="77777777" w:rsidR="004C4F88" w:rsidRPr="00135348" w:rsidRDefault="004C4F88" w:rsidP="004C4F88">
      <w:r>
        <w:rPr>
          <w:rFonts w:hint="eastAsia"/>
        </w:rPr>
        <w:t>宁溪宁溪，</w:t>
      </w:r>
      <w:r w:rsidR="006F5FDE">
        <w:rPr>
          <w:rFonts w:hint="eastAsia"/>
        </w:rPr>
        <w:t>他喜欢的</w:t>
      </w:r>
      <w:r>
        <w:rPr>
          <w:rFonts w:hint="eastAsia"/>
        </w:rPr>
        <w:t>名有了，他喜欢的姓也有了，你让他怎能不喜欢上这个女子？</w:t>
      </w:r>
    </w:p>
    <w:p w14:paraId="01B61852" w14:textId="77777777" w:rsidR="004C4F88" w:rsidRDefault="004C4F88" w:rsidP="004C4F88">
      <w:r>
        <w:rPr>
          <w:rFonts w:hint="eastAsia"/>
        </w:rPr>
        <w:t>宁溪不知道应江湖在看自己，她的心情也不是岁月静好，百里城风云散场，止戈山却是风雨</w:t>
      </w:r>
      <w:r w:rsidR="006B437D">
        <w:rPr>
          <w:rFonts w:hint="eastAsia"/>
        </w:rPr>
        <w:t>将</w:t>
      </w:r>
      <w:r>
        <w:rPr>
          <w:rFonts w:hint="eastAsia"/>
        </w:rPr>
        <w:t>至。</w:t>
      </w:r>
    </w:p>
    <w:p w14:paraId="41CFA23C" w14:textId="77777777" w:rsidR="004C4F88" w:rsidRPr="004C4F88" w:rsidRDefault="00413A30" w:rsidP="00413A30">
      <w:pPr>
        <w:pStyle w:val="3"/>
      </w:pPr>
      <w:r>
        <w:rPr>
          <w:rFonts w:hint="eastAsia"/>
        </w:rPr>
        <w:lastRenderedPageBreak/>
        <w:t>第十六章虽千万人吾往矣</w:t>
      </w:r>
    </w:p>
    <w:p w14:paraId="558FA43A" w14:textId="77777777" w:rsidR="00CE659C" w:rsidRDefault="00A05015">
      <w:r>
        <w:rPr>
          <w:rFonts w:hint="eastAsia"/>
        </w:rPr>
        <w:t>夕阳</w:t>
      </w:r>
      <w:r w:rsidR="007A6CFF">
        <w:rPr>
          <w:rFonts w:hint="eastAsia"/>
        </w:rPr>
        <w:t>沉入西山</w:t>
      </w:r>
      <w:r>
        <w:rPr>
          <w:rFonts w:hint="eastAsia"/>
        </w:rPr>
        <w:t>的时候</w:t>
      </w:r>
      <w:r w:rsidR="007A6CFF">
        <w:rPr>
          <w:rFonts w:hint="eastAsia"/>
        </w:rPr>
        <w:t>，余晖渐渐暗淡下去，百里溪的河水蒸腾成雾，止戈山缥缈其间。</w:t>
      </w:r>
    </w:p>
    <w:p w14:paraId="029C1A0B" w14:textId="77777777" w:rsidR="00CE659C" w:rsidRDefault="00967BAA">
      <w:r>
        <w:rPr>
          <w:rFonts w:hint="eastAsia"/>
        </w:rPr>
        <w:t>西门纤纤在奔赴止戈山的路上，心情有些烦烦杂</w:t>
      </w:r>
      <w:r w:rsidR="00EE5A44">
        <w:rPr>
          <w:rFonts w:hint="eastAsia"/>
        </w:rPr>
        <w:t>，</w:t>
      </w:r>
      <w:r w:rsidR="007A6CFF">
        <w:rPr>
          <w:rFonts w:hint="eastAsia"/>
        </w:rPr>
        <w:t>她觉得这一切来得太过巧合了，何以在她前脚刚踏出止戈山，止戈流就被进攻了呢？这也未免太过巧合了。</w:t>
      </w:r>
    </w:p>
    <w:p w14:paraId="399FCAB9" w14:textId="77777777" w:rsidR="00CE659C" w:rsidRDefault="004E0888">
      <w:r>
        <w:rPr>
          <w:rFonts w:hint="eastAsia"/>
        </w:rPr>
        <w:t>奔袭了一段时间</w:t>
      </w:r>
      <w:r w:rsidR="007A6CFF">
        <w:rPr>
          <w:rFonts w:hint="eastAsia"/>
        </w:rPr>
        <w:t>，终于来到了止戈山下，西门纤纤看到众人有些疲惫，体质弱如季海棠者已经累得东倒西歪，气喘如牛；根基好一点的则如李占山，只是多喘了几口气。</w:t>
      </w:r>
    </w:p>
    <w:p w14:paraId="4230F3ED" w14:textId="77777777" w:rsidR="00CE659C" w:rsidRDefault="007A6CFF">
      <w:r>
        <w:rPr>
          <w:rFonts w:hint="eastAsia"/>
        </w:rPr>
        <w:t>西门纤纤停了下来，对着众人说道：“大家休息一下，恢复体力。”</w:t>
      </w:r>
    </w:p>
    <w:p w14:paraId="6B0A97F9" w14:textId="77777777" w:rsidR="00CE659C" w:rsidRDefault="00924A65">
      <w:r>
        <w:rPr>
          <w:rFonts w:hint="eastAsia"/>
        </w:rPr>
        <w:t>入夜无声，却多了几分寒意，月轮半残，星光亦显</w:t>
      </w:r>
      <w:r w:rsidR="007A6CFF">
        <w:rPr>
          <w:rFonts w:hint="eastAsia"/>
        </w:rPr>
        <w:t>寥落。</w:t>
      </w:r>
    </w:p>
    <w:p w14:paraId="1075133C" w14:textId="77777777" w:rsidR="00CE659C" w:rsidRDefault="007A6CFF">
      <w:r>
        <w:rPr>
          <w:rFonts w:hint="eastAsia"/>
        </w:rPr>
        <w:t>天地寂然无声，静悄悄地一片。</w:t>
      </w:r>
    </w:p>
    <w:p w14:paraId="766FAE4C" w14:textId="77777777" w:rsidR="00CE659C" w:rsidRDefault="007A6CFF">
      <w:r>
        <w:rPr>
          <w:rFonts w:hint="eastAsia"/>
        </w:rPr>
        <w:t>“太安静了。”西门纤纤望向止戈山方向，夜里的止戈，依旧缥缈在水雾之中。</w:t>
      </w:r>
    </w:p>
    <w:p w14:paraId="357EA115" w14:textId="77777777" w:rsidR="00CE659C" w:rsidRDefault="007A6CFF">
      <w:r>
        <w:rPr>
          <w:rFonts w:hint="eastAsia"/>
        </w:rPr>
        <w:t>为什么没有震天的杀伐声？是已经被攻陷了？还是这只是一个恶意的玩笑？</w:t>
      </w:r>
    </w:p>
    <w:p w14:paraId="55F665B0" w14:textId="77777777" w:rsidR="00CE659C" w:rsidRDefault="007A6CFF">
      <w:r>
        <w:rPr>
          <w:rFonts w:hint="eastAsia"/>
        </w:rPr>
        <w:t>西门纤纤目光投向李占山，说道：“李师叔，你根基好，你跟我去查看一下情况。”</w:t>
      </w:r>
    </w:p>
    <w:p w14:paraId="68A80094" w14:textId="77777777" w:rsidR="00CE659C" w:rsidRDefault="007A6CFF">
      <w:r>
        <w:rPr>
          <w:rFonts w:hint="eastAsia"/>
        </w:rPr>
        <w:t>李占山睁大了眼看着西门纤纤，眼中闪过诸多情绪，半晌之后，他坚定地说道：“我不去。”</w:t>
      </w:r>
    </w:p>
    <w:p w14:paraId="102B2056" w14:textId="77777777" w:rsidR="00CE659C" w:rsidRDefault="007A6CFF">
      <w:r>
        <w:rPr>
          <w:rFonts w:hint="eastAsia"/>
        </w:rPr>
        <w:t>“为什么？”</w:t>
      </w:r>
    </w:p>
    <w:p w14:paraId="61842C4D" w14:textId="77777777" w:rsidR="00CE659C" w:rsidRDefault="007A6CFF">
      <w:r>
        <w:rPr>
          <w:rFonts w:hint="eastAsia"/>
        </w:rPr>
        <w:t>正在休息的诸人抬起头来望着两人，气氛变得有些紧张。</w:t>
      </w:r>
    </w:p>
    <w:p w14:paraId="26A4747E" w14:textId="77777777" w:rsidR="00CE659C" w:rsidRDefault="007A6CFF">
      <w:r>
        <w:rPr>
          <w:rFonts w:hint="eastAsia"/>
        </w:rPr>
        <w:t>李占山没有退缩，反问道：“为什么要去？”</w:t>
      </w:r>
    </w:p>
    <w:p w14:paraId="0E15DC8B" w14:textId="77777777" w:rsidR="00CE659C" w:rsidRDefault="007A6CFF">
      <w:r>
        <w:rPr>
          <w:rFonts w:hint="eastAsia"/>
        </w:rPr>
        <w:t>西门纤纤看着他，说道：“我们的同门正要危险之中，随时可能会死去。”</w:t>
      </w:r>
    </w:p>
    <w:p w14:paraId="77BA8102" w14:textId="77777777" w:rsidR="00CE659C" w:rsidRDefault="007A6CFF">
      <w:r>
        <w:rPr>
          <w:rFonts w:hint="eastAsia"/>
        </w:rPr>
        <w:t>“不去是他们死，去了是我死。”</w:t>
      </w:r>
    </w:p>
    <w:p w14:paraId="48F412A0" w14:textId="77777777" w:rsidR="00CE659C" w:rsidRDefault="007A6CFF">
      <w:r>
        <w:rPr>
          <w:rFonts w:hint="eastAsia"/>
        </w:rPr>
        <w:t>这是一句很自私的话，却也是最应该理直气壮的一句话，李占山说这句话的时候也很有底气，而且他觉得他应该有底气。</w:t>
      </w:r>
    </w:p>
    <w:p w14:paraId="567B695A" w14:textId="77777777" w:rsidR="00CE659C" w:rsidRDefault="007A6CFF">
      <w:r>
        <w:rPr>
          <w:rFonts w:hint="eastAsia"/>
        </w:rPr>
        <w:t>没有道理为了救别人而死自己，这是千古以来的道理。</w:t>
      </w:r>
    </w:p>
    <w:p w14:paraId="57858ABE" w14:textId="77777777" w:rsidR="00CE659C" w:rsidRDefault="007A6CFF">
      <w:r>
        <w:rPr>
          <w:rFonts w:hint="eastAsia"/>
        </w:rPr>
        <w:t>西门纤纤歪头看他，觉得他这幅无耻的老脸竟有一丝可爱，于是她轻轻地笑了，原本冰冷的声音也变得有些可爱。</w:t>
      </w:r>
    </w:p>
    <w:p w14:paraId="39288E30" w14:textId="77777777" w:rsidR="00CE659C" w:rsidRDefault="007A6CFF">
      <w:r>
        <w:rPr>
          <w:rFonts w:hint="eastAsia"/>
        </w:rPr>
        <w:t>西门纤纤似笑非笑地道：“死道友不死贫道？”</w:t>
      </w:r>
    </w:p>
    <w:p w14:paraId="63E3A83E" w14:textId="77777777" w:rsidR="00CE659C" w:rsidRDefault="007A6CFF">
      <w:r>
        <w:rPr>
          <w:rFonts w:hint="eastAsia"/>
        </w:rPr>
        <w:t>李占山忽然老脸一红，像是被人塞了一个发了霉的包子，想吐却吐不出来。</w:t>
      </w:r>
    </w:p>
    <w:p w14:paraId="2FBA4670" w14:textId="77777777" w:rsidR="00CE659C" w:rsidRDefault="007A6CFF">
      <w:r>
        <w:rPr>
          <w:rFonts w:hint="eastAsia"/>
        </w:rPr>
        <w:t>李占山红着脸解释道：“况且，他们不是我的同门，止戈流和青思阁本就是两个不同的派门，只是凑巧住在一个屋檐下而已。”</w:t>
      </w:r>
    </w:p>
    <w:p w14:paraId="182D1074" w14:textId="77777777" w:rsidR="00CE659C" w:rsidRDefault="00BC7BCD">
      <w:r>
        <w:rPr>
          <w:rFonts w:hint="eastAsia"/>
        </w:rPr>
        <w:t>西门纤纤的笑容消失了，声音有些冰冷，问</w:t>
      </w:r>
      <w:r w:rsidR="007A6CFF">
        <w:rPr>
          <w:rFonts w:hint="eastAsia"/>
        </w:rPr>
        <w:t>道：“即便我以掌门的权威命令你，你也不去？”</w:t>
      </w:r>
    </w:p>
    <w:p w14:paraId="13DCFCD9" w14:textId="77777777" w:rsidR="00CE659C" w:rsidRDefault="007A6CFF">
      <w:r>
        <w:rPr>
          <w:rFonts w:hint="eastAsia"/>
        </w:rPr>
        <w:t>“他们是旧时代的失败者，我可没有为了失败者慷慨赴死的情操。”</w:t>
      </w:r>
    </w:p>
    <w:p w14:paraId="1FDCC7FB" w14:textId="77777777" w:rsidR="00CE659C" w:rsidRDefault="007A6CFF">
      <w:r>
        <w:rPr>
          <w:rFonts w:hint="eastAsia"/>
        </w:rPr>
        <w:t>李占山从刚才的情绪中挣扎了出来，再度露出理直气壮的神气，甚至更进了一步。</w:t>
      </w:r>
    </w:p>
    <w:p w14:paraId="73F0B608" w14:textId="77777777" w:rsidR="00CE659C" w:rsidRDefault="007A6CFF">
      <w:r>
        <w:rPr>
          <w:rFonts w:hint="eastAsia"/>
        </w:rPr>
        <w:t>“况且，再比一次我未比会输你。”</w:t>
      </w:r>
    </w:p>
    <w:p w14:paraId="7484468A" w14:textId="77777777" w:rsidR="00F375A2" w:rsidRDefault="00F375A2">
      <w:r>
        <w:rPr>
          <w:rFonts w:hint="eastAsia"/>
        </w:rPr>
        <w:t>她转身，望着止戈山无尽的黑暗。</w:t>
      </w:r>
    </w:p>
    <w:p w14:paraId="1193233B" w14:textId="77777777" w:rsidR="00CE659C" w:rsidRDefault="007A6CFF">
      <w:r>
        <w:rPr>
          <w:rFonts w:hint="eastAsia"/>
        </w:rPr>
        <w:t>夜色深深深几许？</w:t>
      </w:r>
    </w:p>
    <w:p w14:paraId="54BB5517" w14:textId="77777777" w:rsidR="00CE659C" w:rsidRDefault="007A6CFF">
      <w:r>
        <w:rPr>
          <w:rFonts w:hint="eastAsia"/>
        </w:rPr>
        <w:t>她想起了那在点亮梧桐灯的人告诉她的一句话。</w:t>
      </w:r>
    </w:p>
    <w:p w14:paraId="31BC3836" w14:textId="77777777" w:rsidR="00CE659C" w:rsidRDefault="007A6CFF">
      <w:r>
        <w:rPr>
          <w:rFonts w:hint="eastAsia"/>
        </w:rPr>
        <w:t>人心是最深不可测的深渊。</w:t>
      </w:r>
    </w:p>
    <w:p w14:paraId="1CC535D4" w14:textId="77777777" w:rsidR="00CE659C" w:rsidRDefault="007A6CFF">
      <w:r>
        <w:rPr>
          <w:rFonts w:hint="eastAsia"/>
        </w:rPr>
        <w:t>西门纤纤嘴边露出一丝笑容，很平淡的那种笑容，她看着李占山轻轻说道：“原来如此。”</w:t>
      </w:r>
    </w:p>
    <w:p w14:paraId="54AEC10F" w14:textId="77777777" w:rsidR="00CE659C" w:rsidRDefault="007A6CFF">
      <w:r>
        <w:rPr>
          <w:rFonts w:hint="eastAsia"/>
        </w:rPr>
        <w:t>一片安静，无人出声。</w:t>
      </w:r>
    </w:p>
    <w:p w14:paraId="4F313B62" w14:textId="77777777" w:rsidR="00CE659C" w:rsidRDefault="007A6CFF">
      <w:r>
        <w:rPr>
          <w:rFonts w:hint="eastAsia"/>
        </w:rPr>
        <w:t>所有人都闻到了剑拔弩张的味道，目光齐刷刷地落到了李占山一个人的身上。</w:t>
      </w:r>
    </w:p>
    <w:p w14:paraId="2EBFFDC3" w14:textId="77777777" w:rsidR="00CE659C" w:rsidRDefault="007A6CFF">
      <w:r>
        <w:rPr>
          <w:rFonts w:hint="eastAsia"/>
        </w:rPr>
        <w:t>“我知道你很介意输给了我……”</w:t>
      </w:r>
    </w:p>
    <w:p w14:paraId="1676EF8B" w14:textId="77777777" w:rsidR="00CE659C" w:rsidRDefault="007A6CFF">
      <w:r>
        <w:rPr>
          <w:rFonts w:hint="eastAsia"/>
        </w:rPr>
        <w:t>西门纤纤打破了这片安静，说话地时候目光从李占山开始，扫过每一个青思阁长老，眼里闪烁着一丝悲凉。</w:t>
      </w:r>
    </w:p>
    <w:p w14:paraId="6BD068D5" w14:textId="77777777" w:rsidR="00CE659C" w:rsidRDefault="007A6CFF">
      <w:r>
        <w:rPr>
          <w:rFonts w:hint="eastAsia"/>
        </w:rPr>
        <w:t>“我也知道你们这些名宿心高气傲，不愿受我统辖，所以当时我也说了，这个掌门我只当一</w:t>
      </w:r>
      <w:r>
        <w:rPr>
          <w:rFonts w:hint="eastAsia"/>
        </w:rPr>
        <w:lastRenderedPageBreak/>
        <w:t>个月。请问这一个月到期了吗？”</w:t>
      </w:r>
    </w:p>
    <w:p w14:paraId="35529C34" w14:textId="77777777" w:rsidR="00CE659C" w:rsidRDefault="007A6CFF">
      <w:r>
        <w:rPr>
          <w:rFonts w:hint="eastAsia"/>
        </w:rPr>
        <w:t>没有人回答，甚至不敢与之对视。</w:t>
      </w:r>
    </w:p>
    <w:p w14:paraId="3D3F553A" w14:textId="77777777" w:rsidR="00CE659C" w:rsidRDefault="007A6CFF">
      <w:r>
        <w:rPr>
          <w:rFonts w:hint="eastAsia"/>
        </w:rPr>
        <w:t>“如今山门陷落，即便你们不顾念止戈流众人，也不管自己的宗庙了吗？”</w:t>
      </w:r>
    </w:p>
    <w:p w14:paraId="41B55FD9" w14:textId="77777777" w:rsidR="00CE659C" w:rsidRDefault="007A6CFF">
      <w:r>
        <w:rPr>
          <w:rFonts w:hint="eastAsia"/>
        </w:rPr>
        <w:t>西门纤纤目光又落到李占山身上，看着他的目光有些扭曲，说道“你是青思阁的名宿，你代表青思阁一干长老战败于我，而今还想在宗庙陷落的情况下掀起掌门之争？”</w:t>
      </w:r>
    </w:p>
    <w:p w14:paraId="662AD023" w14:textId="77777777" w:rsidR="00CE659C" w:rsidRDefault="00F375A2">
      <w:r>
        <w:rPr>
          <w:rFonts w:hint="eastAsia"/>
        </w:rPr>
        <w:t>李占山脸色变得一片铁青，想</w:t>
      </w:r>
      <w:r w:rsidR="007A6CFF">
        <w:rPr>
          <w:rFonts w:hint="eastAsia"/>
        </w:rPr>
        <w:t>要争论，却又被西门纤纤抢了先。</w:t>
      </w:r>
    </w:p>
    <w:p w14:paraId="137FB36C" w14:textId="77777777" w:rsidR="00CE659C" w:rsidRDefault="007A6CFF">
      <w:r>
        <w:rPr>
          <w:rFonts w:hint="eastAsia"/>
        </w:rPr>
        <w:t>“我前脚离开止戈山，止戈剑就被包围，我就在想是不是有一个人出卖了情报，以至于他们行动得如此迅速，而今你却在赶赴救援的时候惑乱军心，阻挠救援，我真的很怀疑，你是不是那个内奸。”</w:t>
      </w:r>
    </w:p>
    <w:p w14:paraId="2512EE82" w14:textId="77777777" w:rsidR="00CE659C" w:rsidRDefault="007A6CFF">
      <w:r>
        <w:rPr>
          <w:rFonts w:hint="eastAsia"/>
        </w:rPr>
        <w:t>李占山的脸色变得扭曲，很是愤怒，厉声吼道：“我没有，我不是。”</w:t>
      </w:r>
    </w:p>
    <w:p w14:paraId="6254B483" w14:textId="77777777" w:rsidR="00CE659C" w:rsidRDefault="007A6CFF">
      <w:r>
        <w:rPr>
          <w:rFonts w:hint="eastAsia"/>
        </w:rPr>
        <w:t>“我知道你不是……”</w:t>
      </w:r>
    </w:p>
    <w:p w14:paraId="669DE3C6" w14:textId="77777777" w:rsidR="00CE659C" w:rsidRDefault="007A6CFF">
      <w:r>
        <w:rPr>
          <w:rFonts w:hint="eastAsia"/>
        </w:rPr>
        <w:t>西门纤纤顿了顿，继续道：“你只是一个自己的派门被攻下而只能在山下眺望的成功者。”</w:t>
      </w:r>
    </w:p>
    <w:p w14:paraId="52380922" w14:textId="77777777" w:rsidR="00CE659C" w:rsidRDefault="007A6CFF">
      <w:r>
        <w:rPr>
          <w:rFonts w:hint="eastAsia"/>
        </w:rPr>
        <w:t>仿佛一巴掌狠狠地扇在李占山的脸上，他听得出她在成功者三个字上故意更了重音。</w:t>
      </w:r>
    </w:p>
    <w:p w14:paraId="4AC32DE6" w14:textId="77777777" w:rsidR="00CE659C" w:rsidRDefault="007A6CFF">
      <w:r>
        <w:rPr>
          <w:rFonts w:hint="eastAsia"/>
        </w:rPr>
        <w:t>“我会回去，不过要等平飞带着青思阁本部战力回来。”</w:t>
      </w:r>
    </w:p>
    <w:p w14:paraId="3CC4B482" w14:textId="77777777" w:rsidR="00CE659C" w:rsidRDefault="007A6CFF">
      <w:r>
        <w:rPr>
          <w:rFonts w:hint="eastAsia"/>
        </w:rPr>
        <w:t>他的声音有些沙哑，就像是一个犯了错被老师批评而无力争辩的孩子。</w:t>
      </w:r>
    </w:p>
    <w:p w14:paraId="614DC4E7" w14:textId="77777777" w:rsidR="00CE659C" w:rsidRDefault="007A6CFF">
      <w:r>
        <w:rPr>
          <w:rFonts w:hint="eastAsia"/>
        </w:rPr>
        <w:t>西门纤纤没有再看他，因为她已经击溃了他的自尊，也知道了他的底线，她看着其他人，问道：“那么你们呢？”</w:t>
      </w:r>
    </w:p>
    <w:p w14:paraId="7F87BE69" w14:textId="77777777" w:rsidR="00CE659C" w:rsidRDefault="007A6CFF">
      <w:r>
        <w:rPr>
          <w:rFonts w:hint="eastAsia"/>
        </w:rPr>
        <w:t>诸人你看看我，我看看你，很是紧张。</w:t>
      </w:r>
    </w:p>
    <w:p w14:paraId="15A0C2F3" w14:textId="77777777" w:rsidR="00CE659C" w:rsidRDefault="007A6CFF">
      <w:r>
        <w:rPr>
          <w:rFonts w:hint="eastAsia"/>
        </w:rPr>
        <w:t>“你忘了掌门师兄过世时，止戈流那堆人跳出来跟你争掌门的样子？”</w:t>
      </w:r>
    </w:p>
    <w:p w14:paraId="5363A10B" w14:textId="77777777" w:rsidR="00CE659C" w:rsidRDefault="00753A51">
      <w:r>
        <w:rPr>
          <w:rFonts w:hint="eastAsia"/>
        </w:rPr>
        <w:t>开口的是一位叫陶奕之</w:t>
      </w:r>
      <w:r w:rsidR="007A6CFF">
        <w:rPr>
          <w:rFonts w:hint="eastAsia"/>
        </w:rPr>
        <w:t>的长老。</w:t>
      </w:r>
    </w:p>
    <w:p w14:paraId="302608C0" w14:textId="77777777" w:rsidR="00CE659C" w:rsidRDefault="007A6CFF">
      <w:r>
        <w:rPr>
          <w:rFonts w:hint="eastAsia"/>
        </w:rPr>
        <w:t>西门纤纤看着他的眼睛，坚定的道：“我没有忘记。”</w:t>
      </w:r>
    </w:p>
    <w:p w14:paraId="3E2A7ADA" w14:textId="77777777" w:rsidR="00CE659C" w:rsidRDefault="007A6CFF">
      <w:r>
        <w:rPr>
          <w:rFonts w:hint="eastAsia"/>
        </w:rPr>
        <w:t>“既然你没有忘，那为了这样的人而舍生忘死，是否值得？”</w:t>
      </w:r>
    </w:p>
    <w:p w14:paraId="7EB7D382" w14:textId="77777777" w:rsidR="00CE659C" w:rsidRDefault="007A6CFF">
      <w:r>
        <w:rPr>
          <w:rFonts w:hint="eastAsia"/>
        </w:rPr>
        <w:t>“这不是值不值得的问题，而是责任。”</w:t>
      </w:r>
    </w:p>
    <w:p w14:paraId="6D3A2C04" w14:textId="77777777" w:rsidR="00CE659C" w:rsidRDefault="007A6CFF">
      <w:r>
        <w:rPr>
          <w:rFonts w:hint="eastAsia"/>
        </w:rPr>
        <w:t>“你会死的。”</w:t>
      </w:r>
    </w:p>
    <w:p w14:paraId="6BB79727" w14:textId="77777777" w:rsidR="00CE659C" w:rsidRDefault="007A6CFF">
      <w:r>
        <w:rPr>
          <w:rFonts w:hint="eastAsia"/>
        </w:rPr>
        <w:t>“我不怕。”</w:t>
      </w:r>
    </w:p>
    <w:p w14:paraId="7D2E9D30" w14:textId="77777777" w:rsidR="00753A51" w:rsidRDefault="00753A51">
      <w:r>
        <w:rPr>
          <w:rFonts w:hint="eastAsia"/>
        </w:rPr>
        <w:t>陶长老沉默了一会，说道：</w:t>
      </w:r>
      <w:r w:rsidR="007A6CFF">
        <w:rPr>
          <w:rFonts w:hint="eastAsia"/>
        </w:rPr>
        <w:t>“那我随你去。”</w:t>
      </w:r>
    </w:p>
    <w:p w14:paraId="00513B8B" w14:textId="77777777" w:rsidR="00753A51" w:rsidRDefault="00753A51">
      <w:r>
        <w:rPr>
          <w:rFonts w:hint="eastAsia"/>
        </w:rPr>
        <w:t>西门纤纤说道：“多谢。”</w:t>
      </w:r>
    </w:p>
    <w:p w14:paraId="4765F5C6" w14:textId="77777777" w:rsidR="00CE659C" w:rsidRDefault="007A6CFF">
      <w:r>
        <w:rPr>
          <w:rFonts w:hint="eastAsia"/>
        </w:rPr>
        <w:t>陶长老</w:t>
      </w:r>
      <w:r w:rsidR="00960373">
        <w:rPr>
          <w:rFonts w:hint="eastAsia"/>
        </w:rPr>
        <w:t>点点头，</w:t>
      </w:r>
      <w:r>
        <w:rPr>
          <w:rFonts w:hint="eastAsia"/>
        </w:rPr>
        <w:t>转</w:t>
      </w:r>
      <w:r w:rsidR="007F3B08">
        <w:rPr>
          <w:rFonts w:hint="eastAsia"/>
        </w:rPr>
        <w:t>而对其他人说道：“掌门这么年轻的生命尚且不惜一死，你们又怕什么？</w:t>
      </w:r>
      <w:r>
        <w:rPr>
          <w:rFonts w:hint="eastAsia"/>
        </w:rPr>
        <w:t>保护掌门就是我们的责任。”</w:t>
      </w:r>
    </w:p>
    <w:p w14:paraId="2D928233" w14:textId="77777777" w:rsidR="00CE659C" w:rsidRDefault="007A6CFF">
      <w:r>
        <w:rPr>
          <w:rFonts w:hint="eastAsia"/>
        </w:rPr>
        <w:t>季海棠站了出来，说道：“虽然我没什么用，但我也要去。”</w:t>
      </w:r>
    </w:p>
    <w:p w14:paraId="6899BB83" w14:textId="77777777" w:rsidR="00CE659C" w:rsidRDefault="007A6CFF">
      <w:r>
        <w:rPr>
          <w:rFonts w:hint="eastAsia"/>
        </w:rPr>
        <w:t>其他人陆续也有人站了出来，但还有一半的人保护沉默，西门纤纤点了点人数，一共二十五人愿意跟随她，比她遇想的少一点，但也是只这样了，她朝这些人鞠躬道谢：“谢谢你们不顾生死追随我，我会尽我最大的努力保护你们。”</w:t>
      </w:r>
    </w:p>
    <w:p w14:paraId="6CBB7A63" w14:textId="77777777" w:rsidR="00CE659C" w:rsidRDefault="007A6CFF">
      <w:r>
        <w:rPr>
          <w:rFonts w:hint="eastAsia"/>
        </w:rPr>
        <w:t>她又回头望着其他二十余人，没有悲喜，没有情绪，平静说道：“虽然我无法命令你们去为他人赴死，但有一件你们无许赴死便能完全的任务，如果你们完不成，便依门规处置。”</w:t>
      </w:r>
    </w:p>
    <w:p w14:paraId="6F531415" w14:textId="77777777" w:rsidR="00CE659C" w:rsidRDefault="007A6CFF">
      <w:r>
        <w:rPr>
          <w:rFonts w:hint="eastAsia"/>
        </w:rPr>
        <w:t>“什么事？”</w:t>
      </w:r>
    </w:p>
    <w:p w14:paraId="61366E07" w14:textId="77777777" w:rsidR="00CE659C" w:rsidRDefault="007A6CFF">
      <w:r>
        <w:rPr>
          <w:rFonts w:hint="eastAsia"/>
        </w:rPr>
        <w:t>“在山脚左右两侧点燃烽火，一个时辰不能熄灭，制造出最大的救援动静。”</w:t>
      </w:r>
    </w:p>
    <w:p w14:paraId="0027DAE3" w14:textId="77777777" w:rsidR="00CE659C" w:rsidRDefault="007A6CFF">
      <w:r>
        <w:rPr>
          <w:rFonts w:hint="eastAsia"/>
        </w:rPr>
        <w:t>西门纤纤吩咐完成，便转身昂然迈步，向止戈山而去。</w:t>
      </w:r>
    </w:p>
    <w:p w14:paraId="1404EFDD" w14:textId="77777777" w:rsidR="00CE659C" w:rsidRDefault="007A6CFF">
      <w:r>
        <w:rPr>
          <w:rFonts w:hint="eastAsia"/>
        </w:rPr>
        <w:t>李占山看着她远去的背影，想起了少年时地某个人，那时他亦是少年。</w:t>
      </w:r>
    </w:p>
    <w:p w14:paraId="1C72AA03" w14:textId="77777777" w:rsidR="00CE659C" w:rsidRDefault="007A6CFF">
      <w:r>
        <w:rPr>
          <w:rFonts w:hint="eastAsia"/>
        </w:rPr>
        <w:t>没有人的心肠是天生变硬的，没有遍体鳞伤，哪来的心如铁石。</w:t>
      </w:r>
    </w:p>
    <w:p w14:paraId="75F0E3D3" w14:textId="77777777" w:rsidR="00CE659C" w:rsidRDefault="007A6CFF">
      <w:r>
        <w:rPr>
          <w:rFonts w:hint="eastAsia"/>
        </w:rPr>
        <w:t>李占山对着她吼道：“站住。”</w:t>
      </w:r>
    </w:p>
    <w:p w14:paraId="3561048C" w14:textId="77777777" w:rsidR="00CE659C" w:rsidRDefault="007A6CFF">
      <w:r>
        <w:rPr>
          <w:rFonts w:hint="eastAsia"/>
        </w:rPr>
        <w:t>西门纤纤停住，回头，看他，有一些诧异。</w:t>
      </w:r>
    </w:p>
    <w:p w14:paraId="65F8421A" w14:textId="77777777" w:rsidR="00CE659C" w:rsidRDefault="007A6CFF">
      <w:r>
        <w:rPr>
          <w:rFonts w:hint="eastAsia"/>
        </w:rPr>
        <w:t>“你娘便是为了那些失败者而死的。”</w:t>
      </w:r>
    </w:p>
    <w:p w14:paraId="000CD816" w14:textId="77777777" w:rsidR="00CE659C" w:rsidRDefault="007A6CFF">
      <w:r>
        <w:rPr>
          <w:rFonts w:hint="eastAsia"/>
        </w:rPr>
        <w:t>西门纤纤脸上闪过一丝痛苦之色，但很快消失了，她说道：“你们说他们是上个时代的失败</w:t>
      </w:r>
      <w:r>
        <w:rPr>
          <w:rFonts w:hint="eastAsia"/>
        </w:rPr>
        <w:lastRenderedPageBreak/>
        <w:t>者，但我是他们的掌门，如果我不去</w:t>
      </w:r>
      <w:r w:rsidR="00D7041F">
        <w:rPr>
          <w:rFonts w:hint="eastAsia"/>
        </w:rPr>
        <w:t>，我就是这个时代的失败者，我宁愿死，也不愿做一个失败者，所以纵然</w:t>
      </w:r>
      <w:r w:rsidR="006306A9">
        <w:rPr>
          <w:rFonts w:hint="eastAsia"/>
        </w:rPr>
        <w:t>三面围城，待援歼之，但那又怎么样呢？</w:t>
      </w:r>
      <w:r>
        <w:rPr>
          <w:rFonts w:hint="eastAsia"/>
        </w:rPr>
        <w:t>”</w:t>
      </w:r>
    </w:p>
    <w:p w14:paraId="07CA620B" w14:textId="77777777" w:rsidR="00443F5C" w:rsidRDefault="007A6CFF">
      <w:r>
        <w:rPr>
          <w:rFonts w:hint="eastAsia"/>
        </w:rPr>
        <w:t>“虽千万人吾往矣。”</w:t>
      </w:r>
    </w:p>
    <w:p w14:paraId="7A1FED40" w14:textId="77777777" w:rsidR="00443F5C" w:rsidRDefault="00443F5C"/>
    <w:p w14:paraId="35DDB305" w14:textId="77777777" w:rsidR="00CE659C" w:rsidRDefault="003B02F0">
      <w:pPr>
        <w:pStyle w:val="3"/>
      </w:pPr>
      <w:r>
        <w:rPr>
          <w:rFonts w:hint="eastAsia"/>
        </w:rPr>
        <w:t>第十六</w:t>
      </w:r>
      <w:r w:rsidR="007A6CFF">
        <w:rPr>
          <w:rFonts w:hint="eastAsia"/>
        </w:rPr>
        <w:t>章敌在止戈流</w:t>
      </w:r>
    </w:p>
    <w:p w14:paraId="15299784" w14:textId="77777777" w:rsidR="00CE659C" w:rsidRDefault="007A6CFF">
      <w:r>
        <w:rPr>
          <w:rFonts w:hint="eastAsia"/>
        </w:rPr>
        <w:t>止戈山是突起的孤峰，高于数百丈，百里溪环绕而过，水气蒸腾而上，氤氲成水雾，形成止戈山缥缈其间的感觉。</w:t>
      </w:r>
    </w:p>
    <w:p w14:paraId="77A66E7A" w14:textId="77777777" w:rsidR="00CE659C" w:rsidRDefault="00447BC9">
      <w:r>
        <w:rPr>
          <w:rFonts w:hint="eastAsia"/>
        </w:rPr>
        <w:t>山脚</w:t>
      </w:r>
      <w:r w:rsidR="007A6CFF">
        <w:rPr>
          <w:rFonts w:hint="eastAsia"/>
        </w:rPr>
        <w:t>处杂木横生，自山而上，植被逐渐茂密，西门纤纤与众人在林深处停下，有勇气并不等于轻敌冒进。</w:t>
      </w:r>
    </w:p>
    <w:p w14:paraId="46E9421E" w14:textId="77777777" w:rsidR="00CE659C" w:rsidRDefault="007A6CFF">
      <w:r>
        <w:rPr>
          <w:rFonts w:hint="eastAsia"/>
        </w:rPr>
        <w:t>除了季海棠之外，诸人皆在止戈山上待了十几年甚至数十年，这里的一草一木再熟悉不过，这里是最适合布置埋伏的地方。</w:t>
      </w:r>
    </w:p>
    <w:p w14:paraId="7D9A6637" w14:textId="77777777" w:rsidR="00CE659C" w:rsidRDefault="007A6CFF">
      <w:r>
        <w:rPr>
          <w:rFonts w:hint="eastAsia"/>
        </w:rPr>
        <w:t>毕竟身负二十五条人命，所以西门纤纤格外小心，她仔细观察周围的环境，察觉不到一丝异样，唯一的异样就是静。</w:t>
      </w:r>
    </w:p>
    <w:p w14:paraId="27504CB6" w14:textId="77777777" w:rsidR="00CE659C" w:rsidRDefault="007A6CFF">
      <w:r>
        <w:rPr>
          <w:rFonts w:hint="eastAsia"/>
        </w:rPr>
        <w:t>四下一片安静，但太安静了。</w:t>
      </w:r>
    </w:p>
    <w:p w14:paraId="4E9B97FD" w14:textId="77777777" w:rsidR="00CE659C" w:rsidRDefault="007A6CFF">
      <w:r>
        <w:rPr>
          <w:rFonts w:hint="eastAsia"/>
        </w:rPr>
        <w:t>放在平时，猫头鹰会挂在树上低鸣，麻雀会不时被惊起，呀呀抗议，还有她最讨厌的乌鸦会不时发出呱呱的声音。</w:t>
      </w:r>
    </w:p>
    <w:p w14:paraId="4222B5C1" w14:textId="77777777" w:rsidR="00CE659C" w:rsidRDefault="007A6CFF">
      <w:r>
        <w:rPr>
          <w:rFonts w:hint="eastAsia"/>
        </w:rPr>
        <w:t>诸人你看看我，我看看你，多少有些惧色。青思阁在西门缜成为七脉守护者之后，二十余年无战事，前一辈已经忘却了厮杀的技能，后一辈则未经磨练，更是不所知措。</w:t>
      </w:r>
    </w:p>
    <w:p w14:paraId="48A375B8" w14:textId="77777777" w:rsidR="00CE659C" w:rsidRDefault="007A6CFF">
      <w:r>
        <w:rPr>
          <w:rFonts w:hint="eastAsia"/>
        </w:rPr>
        <w:t>“五百人。”</w:t>
      </w:r>
    </w:p>
    <w:p w14:paraId="41E7EE0F" w14:textId="77777777" w:rsidR="00CE659C" w:rsidRDefault="007A6CFF">
      <w:r>
        <w:rPr>
          <w:rFonts w:hint="eastAsia"/>
        </w:rPr>
        <w:t>西门纤纤突兀地冒出一句话来。</w:t>
      </w:r>
    </w:p>
    <w:p w14:paraId="79A48399" w14:textId="77777777" w:rsidR="00CE659C" w:rsidRDefault="007A6CFF">
      <w:r>
        <w:rPr>
          <w:rFonts w:hint="eastAsia"/>
        </w:rPr>
        <w:t>所有人都看向西门纤纤。</w:t>
      </w:r>
    </w:p>
    <w:p w14:paraId="37596FBB" w14:textId="77777777" w:rsidR="00CE659C" w:rsidRDefault="00443F5C">
      <w:r>
        <w:rPr>
          <w:rFonts w:hint="eastAsia"/>
        </w:rPr>
        <w:t>西门纤纤平静说道：“止戈流上下一百七十六人，就算被突袭</w:t>
      </w:r>
      <w:r w:rsidR="007A6CFF">
        <w:rPr>
          <w:rFonts w:hint="eastAsia"/>
        </w:rPr>
        <w:t>，瘫痪了一半的战力，仍有一百至少战力，要围住这么多人，至少需要五百人…”</w:t>
      </w:r>
    </w:p>
    <w:p w14:paraId="7D20292E" w14:textId="77777777" w:rsidR="00CE659C" w:rsidRDefault="007A6CFF">
      <w:r>
        <w:rPr>
          <w:rFonts w:hint="eastAsia"/>
        </w:rPr>
        <w:t>陶长者截道了她话，说道：“但五百人只是下限，实际上可能更多。”</w:t>
      </w:r>
    </w:p>
    <w:p w14:paraId="55D8B827" w14:textId="77777777" w:rsidR="00CE659C" w:rsidRDefault="009F1984">
      <w:r>
        <w:rPr>
          <w:rFonts w:hint="eastAsia"/>
        </w:rPr>
        <w:t>西门纤纤摇头，说道：“五百人既是下限，也是上</w:t>
      </w:r>
      <w:r w:rsidR="007A6CFF">
        <w:rPr>
          <w:rFonts w:hint="eastAsia"/>
        </w:rPr>
        <w:t>限。”</w:t>
      </w:r>
    </w:p>
    <w:p w14:paraId="761DA67A" w14:textId="77777777" w:rsidR="00CE659C" w:rsidRDefault="007A6CFF">
      <w:r>
        <w:rPr>
          <w:rFonts w:hint="eastAsia"/>
        </w:rPr>
        <w:t>陶长者有些不解地看着她，诸人抱以同样的疑问。</w:t>
      </w:r>
    </w:p>
    <w:p w14:paraId="6A888F41" w14:textId="77777777" w:rsidR="00CE659C" w:rsidRDefault="007A6CFF">
      <w:r>
        <w:rPr>
          <w:rFonts w:hint="eastAsia"/>
        </w:rPr>
        <w:t>西门纤纤解释道：“止戈山毕竟还是我们的地盘，如果同时调动几百人，怎么可能不被我们注意到，就算止戈城此时风云云集，我们疏忽了，但五百人已是上限。”</w:t>
      </w:r>
    </w:p>
    <w:p w14:paraId="13EC910D" w14:textId="77777777" w:rsidR="00CE659C" w:rsidRDefault="007A6CFF">
      <w:r>
        <w:rPr>
          <w:rFonts w:hint="eastAsia"/>
        </w:rPr>
        <w:t>诸人没有点头，也没有摇头，但从他们的目光中，已经相信了西门纤纤的说法。</w:t>
      </w:r>
    </w:p>
    <w:p w14:paraId="75854A6E" w14:textId="77777777" w:rsidR="00CE659C" w:rsidRDefault="007A6CFF">
      <w:r>
        <w:rPr>
          <w:rFonts w:hint="eastAsia"/>
        </w:rPr>
        <w:t>“五百人围住止戈流绰绰有余，但还并不足以围住整个止戈山。”</w:t>
      </w:r>
    </w:p>
    <w:p w14:paraId="15854C55" w14:textId="77777777" w:rsidR="00CE659C" w:rsidRDefault="007A6CFF">
      <w:r>
        <w:rPr>
          <w:rFonts w:hint="eastAsia"/>
        </w:rPr>
        <w:t>西门纤纤迎着众人的目光，继续说道：“他们至少要画三倍的战力围堵止戈流，所以守在止戈山内外山道的一共也就两百人，内山是必守之地，所以这两百人中必然有一百人守内山，外围山道空大，纵然守者一百人，但分三个外山道，如此分下来，一个山道也就三十几人。”</w:t>
      </w:r>
    </w:p>
    <w:p w14:paraId="35CE21C9" w14:textId="77777777" w:rsidR="00CE659C" w:rsidRDefault="007A6CFF">
      <w:r>
        <w:rPr>
          <w:rFonts w:hint="eastAsia"/>
        </w:rPr>
        <w:t>“我们这里有二十五人，而且止戈山是我们的主场，那么谁围堵谁，谁狩猎谁，犹未可知。”</w:t>
      </w:r>
    </w:p>
    <w:p w14:paraId="3FF2EBBE" w14:textId="77777777" w:rsidR="00CE659C" w:rsidRDefault="007A6CFF">
      <w:r>
        <w:rPr>
          <w:rFonts w:hint="eastAsia"/>
        </w:rPr>
        <w:t>诸人惊呆了，撇去与纤纤同辈的人不说，其他的老一辈长老在奔赴解围的途中除了惶恐与畏惧之外哪里还有其他的心思，而最为年幼的西门纤纤已经分析了整个局势。且不说这个分析是否完全正确，就她这份冷静而言，就是与她同辈的师兄弟甚至上一辈都还难做到的。</w:t>
      </w:r>
    </w:p>
    <w:p w14:paraId="654ABC0D" w14:textId="77777777" w:rsidR="00CE659C" w:rsidRDefault="007A6CFF">
      <w:r>
        <w:rPr>
          <w:rFonts w:hint="eastAsia"/>
        </w:rPr>
        <w:t>陶长老道：“所以你让李占山他们在其他两山道放火，吸引注意。”</w:t>
      </w:r>
    </w:p>
    <w:p w14:paraId="7F1D2B5D" w14:textId="77777777" w:rsidR="00CE659C" w:rsidRDefault="007A6CFF">
      <w:r>
        <w:rPr>
          <w:rFonts w:hint="eastAsia"/>
        </w:rPr>
        <w:t>西门纤纤认真解释道：“除了让最大战力得到发挥，还有一个考量是让止戈流众人，知晓援兵已至，让他们不可放弃。”</w:t>
      </w:r>
    </w:p>
    <w:p w14:paraId="1D159D87" w14:textId="77777777" w:rsidR="00CE659C" w:rsidRDefault="007A6CFF">
      <w:r>
        <w:rPr>
          <w:rFonts w:hint="eastAsia"/>
        </w:rPr>
        <w:t>“那我们现在要如何冲进山去呢？”</w:t>
      </w:r>
    </w:p>
    <w:p w14:paraId="6148F891" w14:textId="77777777" w:rsidR="00CE659C" w:rsidRDefault="007A6CFF">
      <w:r>
        <w:rPr>
          <w:rFonts w:hint="eastAsia"/>
        </w:rPr>
        <w:t>西门纤纤突然半膝下蹲，折了一支地上的枯树枝，扫开落叶，露出一块空地，然后在上面划</w:t>
      </w:r>
      <w:r>
        <w:rPr>
          <w:rFonts w:hint="eastAsia"/>
        </w:rPr>
        <w:lastRenderedPageBreak/>
        <w:t>了一个长方形，指着说道：“大家看这里。”</w:t>
      </w:r>
    </w:p>
    <w:p w14:paraId="4774B92D" w14:textId="77777777" w:rsidR="00CE659C" w:rsidRDefault="007A6CFF">
      <w:r>
        <w:rPr>
          <w:rFonts w:hint="eastAsia"/>
        </w:rPr>
        <w:t>诸人不自觉地围了上来，点亮了火把照着那空地，只见纤纤在框中划了一个山头和一条溪水。</w:t>
      </w:r>
    </w:p>
    <w:p w14:paraId="63F0DFC4" w14:textId="77777777" w:rsidR="00CE659C" w:rsidRDefault="00076EA5">
      <w:r>
        <w:rPr>
          <w:rFonts w:hint="eastAsia"/>
        </w:rPr>
        <w:t>“诺，这是止戈山，这是</w:t>
      </w:r>
      <w:r w:rsidR="007A6CFF">
        <w:rPr>
          <w:rFonts w:hint="eastAsia"/>
        </w:rPr>
        <w:t>百里溪，这是止戈流，对面这个就是青思阁……”西门纤纤在山顶划了两个小山角标示止戈流和青思阁，然后自上而下划了三条山道，指着中间地说道：“中间这条主道便是我们所在的位置。”</w:t>
      </w:r>
    </w:p>
    <w:p w14:paraId="2AC55C0A" w14:textId="77777777" w:rsidR="00CE659C" w:rsidRDefault="007A6CFF">
      <w:r>
        <w:rPr>
          <w:rFonts w:hint="eastAsia"/>
        </w:rPr>
        <w:t>这是一个简略地地形图，诸人都在这山上待了数十年，自然很容易明白，纷纷点头会意。</w:t>
      </w:r>
    </w:p>
    <w:p w14:paraId="7068AC71" w14:textId="77777777" w:rsidR="00CE659C" w:rsidRDefault="007A6CFF">
      <w:r>
        <w:rPr>
          <w:rFonts w:hint="eastAsia"/>
        </w:rPr>
        <w:t>西门纤纤见众人反应，便继续说道：“这是山南和山北道，由李师叔等人负责放火吸引，而我们则要从这里攻入……”</w:t>
      </w:r>
    </w:p>
    <w:p w14:paraId="7AAC6FD2" w14:textId="77777777" w:rsidR="00CE659C" w:rsidRDefault="007A6CFF">
      <w:r>
        <w:rPr>
          <w:rFonts w:hint="eastAsia"/>
        </w:rPr>
        <w:t>她在三条山道各画了三条短横线表示阻拦，再画三个三角表示进攻，但山南山北两山道的三角底线她画的是虚线，而主山道划的是实线，三条山道汇聚处，她画的是三条波浪横线。</w:t>
      </w:r>
    </w:p>
    <w:p w14:paraId="444AC665" w14:textId="77777777" w:rsidR="00CE659C" w:rsidRDefault="007A6CFF">
      <w:r>
        <w:rPr>
          <w:rFonts w:hint="eastAsia"/>
        </w:rPr>
        <w:t>“当李师叔他们放火时，我们便从中路冲过</w:t>
      </w:r>
      <w:r w:rsidR="00076EA5">
        <w:rPr>
          <w:rFonts w:hint="eastAsia"/>
        </w:rPr>
        <w:t>去，突然防线后，直奔内山道，内山道因为是我们平常生活居住地，树木基本都修理过了，不像</w:t>
      </w:r>
      <w:r>
        <w:rPr>
          <w:rFonts w:hint="eastAsia"/>
        </w:rPr>
        <w:t>外山道</w:t>
      </w:r>
      <w:r w:rsidR="00076EA5">
        <w:rPr>
          <w:rFonts w:hint="eastAsia"/>
        </w:rPr>
        <w:t>这般险峻和茂密，但同时也是三条山道的汇聚之地，所以这里是重兵战。</w:t>
      </w:r>
      <w:r>
        <w:rPr>
          <w:rFonts w:hint="eastAsia"/>
        </w:rPr>
        <w:t>而外山道是茂密的树林和险峻的山势，他们想几十个人守住一条山道只能是埋伏战，只要我们找出这些暗桩。”</w:t>
      </w:r>
    </w:p>
    <w:p w14:paraId="03A9FB52" w14:textId="77777777" w:rsidR="00CE659C" w:rsidRDefault="007A6CFF">
      <w:r>
        <w:rPr>
          <w:rFonts w:hint="eastAsia"/>
        </w:rPr>
        <w:t>西门纤纤看着众人道：“他们毕竟是外来之敌，而止戈山是我们生长的地方，哪里适合埋伏，我想大家多少都有个底，所以他们这数几十人是拦不住我们的。”</w:t>
      </w:r>
    </w:p>
    <w:p w14:paraId="2B1B181C" w14:textId="77777777" w:rsidR="00CE659C" w:rsidRDefault="007A6CFF">
      <w:r>
        <w:rPr>
          <w:rFonts w:hint="eastAsia"/>
        </w:rPr>
        <w:t>西门纤纤说话诸人一片寂寂无声，面面相觑的目光中充满了震惊与敬佩，她这一番解说由浅入深，敌我情况分明，简直是军事级的论调。</w:t>
      </w:r>
    </w:p>
    <w:p w14:paraId="4978C12A" w14:textId="77777777" w:rsidR="00CE659C" w:rsidRDefault="007A6CFF">
      <w:r>
        <w:rPr>
          <w:rFonts w:hint="eastAsia"/>
        </w:rPr>
        <w:t>当他们选择跟随西门纤纤突攻止戈山的时候，</w:t>
      </w:r>
      <w:r w:rsidR="00076EA5">
        <w:rPr>
          <w:rFonts w:hint="eastAsia"/>
        </w:rPr>
        <w:t>已是抱着必死的决心，他们觉得</w:t>
      </w:r>
      <w:r>
        <w:rPr>
          <w:rFonts w:hint="eastAsia"/>
        </w:rPr>
        <w:t>山上肯定已经被围得水泄不通，层层埋伏，心中都怀着飞蛾扑火的想法，但西门纤纤这一番分析下来，大家都知道这不是一个必死的局，斗志昂然之余，便对西门纤纤这见识与见解充满了好奇。</w:t>
      </w:r>
    </w:p>
    <w:p w14:paraId="38973DAD" w14:textId="77777777" w:rsidR="00CE659C" w:rsidRDefault="007A6CFF">
      <w:r>
        <w:rPr>
          <w:rFonts w:hint="eastAsia"/>
        </w:rPr>
        <w:t>谁说西门纤纤未经战阵？谁说她只是未经世事的少女？</w:t>
      </w:r>
    </w:p>
    <w:p w14:paraId="1D25F263" w14:textId="77777777" w:rsidR="00CE659C" w:rsidRDefault="007A6CFF">
      <w:r>
        <w:rPr>
          <w:rFonts w:hint="eastAsia"/>
        </w:rPr>
        <w:t>现在的西门纤纤还是那个睡到日上三竿，没有洗脸直接跑来吃饭的慵懒少女吗？</w:t>
      </w:r>
    </w:p>
    <w:p w14:paraId="53D07FF4" w14:textId="77777777" w:rsidR="00CE659C" w:rsidRDefault="007A6CFF">
      <w:r>
        <w:rPr>
          <w:rFonts w:hint="eastAsia"/>
        </w:rPr>
        <w:t>那个光着脚，提着鞋，傻笑着悄悄地从青思湖溜回房中的不良少女和现在这些冷静果决的西门纤纤真的是同一人吗？</w:t>
      </w:r>
    </w:p>
    <w:p w14:paraId="00C99221" w14:textId="77777777" w:rsidR="00CE659C" w:rsidRDefault="007A6CFF">
      <w:r>
        <w:rPr>
          <w:rFonts w:hint="eastAsia"/>
        </w:rPr>
        <w:t>西门纤纤将众人的反应一一看在眼中，</w:t>
      </w:r>
      <w:r w:rsidR="00C7771C">
        <w:rPr>
          <w:rFonts w:hint="eastAsia"/>
        </w:rPr>
        <w:t>于是稍微解释了一下：“以前老是被那几个变态拖去围剿山贼学了几招。”</w:t>
      </w:r>
    </w:p>
    <w:p w14:paraId="4FF7B156" w14:textId="77777777" w:rsidR="00CE659C" w:rsidRDefault="007A6CFF">
      <w:r>
        <w:rPr>
          <w:rFonts w:hint="eastAsia"/>
        </w:rPr>
        <w:t>陶长者经过上一辈的战事，最先冷静下来，提出了一个关键性的问题。</w:t>
      </w:r>
    </w:p>
    <w:p w14:paraId="6C5B16AB" w14:textId="77777777" w:rsidR="00CE659C" w:rsidRDefault="007A6CFF">
      <w:r>
        <w:rPr>
          <w:rFonts w:hint="eastAsia"/>
        </w:rPr>
        <w:t>“如果李师兄不能拖住山南山北两道，对方必然收缩防线，那我们岂不是被包围住了。”</w:t>
      </w:r>
    </w:p>
    <w:p w14:paraId="7D818F09" w14:textId="77777777" w:rsidR="00CE659C" w:rsidRDefault="007A6CFF">
      <w:r>
        <w:rPr>
          <w:rFonts w:hint="eastAsia"/>
        </w:rPr>
        <w:t>西门纤纤又在图上画了两条山道折返的合围线，以及中间突破的箭头，说道：“是的，这个没有取巧的方法，所以我们最能快，在他们形成合围之前冲进内山道，针对内山道的重围，我有应对之法，大家不必担心。”</w:t>
      </w:r>
    </w:p>
    <w:p w14:paraId="6E594247" w14:textId="77777777" w:rsidR="00CE659C" w:rsidRDefault="007A6CFF">
      <w:r>
        <w:rPr>
          <w:rFonts w:hint="eastAsia"/>
        </w:rPr>
        <w:t>众人没应声，她心中明白是担心内山道的重围，遂道：“大家先休息一下，等待火起。”</w:t>
      </w:r>
    </w:p>
    <w:p w14:paraId="7150A14A" w14:textId="77777777" w:rsidR="00CE659C" w:rsidRDefault="007A6CFF">
      <w:r>
        <w:rPr>
          <w:rFonts w:hint="eastAsia"/>
        </w:rPr>
        <w:t>“季大哥，你过来一下，我有件事请教一下。”</w:t>
      </w:r>
    </w:p>
    <w:p w14:paraId="3D488BB2" w14:textId="77777777" w:rsidR="00CE659C" w:rsidRDefault="007A6CFF">
      <w:r>
        <w:rPr>
          <w:rFonts w:hint="eastAsia"/>
        </w:rPr>
        <w:t>西门纤纤说完便走到一边，季海棠应了一声，抱着海棠花，小步跟上。</w:t>
      </w:r>
    </w:p>
    <w:p w14:paraId="2323F03A" w14:textId="77777777" w:rsidR="00CE659C" w:rsidRDefault="007A6CFF">
      <w:r>
        <w:rPr>
          <w:rFonts w:hint="eastAsia"/>
        </w:rPr>
        <w:t>季海棠看着西门纤纤背影问道：“什么事？”</w:t>
      </w:r>
    </w:p>
    <w:p w14:paraId="34C39C44" w14:textId="77777777" w:rsidR="00CE659C" w:rsidRDefault="007A6CFF">
      <w:r>
        <w:rPr>
          <w:rFonts w:hint="eastAsia"/>
        </w:rPr>
        <w:t>西门纤纤转身，看着他的眼睛问道：“季大哥，你去过巫教吗？”</w:t>
      </w:r>
    </w:p>
    <w:p w14:paraId="4F4EA336" w14:textId="77777777" w:rsidR="00CE659C" w:rsidRDefault="007A6CFF">
      <w:r>
        <w:rPr>
          <w:rFonts w:hint="eastAsia"/>
        </w:rPr>
        <w:t>季海棠看着她的目光露出一丝奇异的光，犹疑了一下，点头道：“嗯，怎么了？”</w:t>
      </w:r>
    </w:p>
    <w:p w14:paraId="16D82589" w14:textId="77777777" w:rsidR="00CE659C" w:rsidRDefault="007A6CFF">
      <w:r>
        <w:rPr>
          <w:rFonts w:hint="eastAsia"/>
        </w:rPr>
        <w:t>诸人在一边看着西门纤纤与传说中的瘟神季海棠窃窃私语，心中不免疑问，这时候两边山道起火了，同时传来阵阵喧哗。</w:t>
      </w:r>
    </w:p>
    <w:p w14:paraId="7D24C737" w14:textId="77777777" w:rsidR="00CE659C" w:rsidRDefault="007A6CFF">
      <w:r>
        <w:rPr>
          <w:rFonts w:hint="eastAsia"/>
        </w:rPr>
        <w:t>纤纤与季海棠走了回来，同时带着坚定的目光与语气，对着众人说道：“诸位，外山道破矣。”</w:t>
      </w:r>
    </w:p>
    <w:p w14:paraId="06FB9001" w14:textId="77777777" w:rsidR="00CE659C" w:rsidRDefault="007A6CFF">
      <w:r>
        <w:rPr>
          <w:rFonts w:hint="eastAsia"/>
        </w:rPr>
        <w:t>诸人一脸茫然，心想是何突破之策，正要问时，西门纤纤与季海棠已经走远了。</w:t>
      </w:r>
    </w:p>
    <w:p w14:paraId="7BD03620" w14:textId="77777777" w:rsidR="00CE659C" w:rsidRDefault="007A6CFF">
      <w:r>
        <w:rPr>
          <w:rFonts w:hint="eastAsia"/>
        </w:rPr>
        <w:t>两人来到山道前，看着茂密而静谧的林木，其他人也跟了上来，跟着他们的目光看着近在眼前的山道，都想问什么，但又问不出来。</w:t>
      </w:r>
    </w:p>
    <w:p w14:paraId="7DB95990" w14:textId="77777777" w:rsidR="00CE659C" w:rsidRDefault="007A6CFF">
      <w:r>
        <w:rPr>
          <w:rFonts w:hint="eastAsia"/>
        </w:rPr>
        <w:lastRenderedPageBreak/>
        <w:t>两边山道的声响越来越大，而此处却连目光都是沉寂的，诸人沉默得都浸出冷汗来。</w:t>
      </w:r>
    </w:p>
    <w:p w14:paraId="4AADF7E7" w14:textId="77777777" w:rsidR="00CE659C" w:rsidRDefault="007A6CFF">
      <w:r>
        <w:rPr>
          <w:rFonts w:hint="eastAsia"/>
        </w:rPr>
        <w:t>“季大哥，看你的了。”纤纤打破了这片沉默，她的声音并不高，但所有人都能听得清楚。</w:t>
      </w:r>
    </w:p>
    <w:p w14:paraId="0F0C25DF" w14:textId="77777777" w:rsidR="00CE659C" w:rsidRDefault="007A6CFF">
      <w:r>
        <w:rPr>
          <w:rFonts w:hint="eastAsia"/>
        </w:rPr>
        <w:t>季海棠应了声，从怀里掏出来一个琉璃小瓶，拧开瓶盖，一阵奇异的味道扑入鼻息。</w:t>
      </w:r>
    </w:p>
    <w:p w14:paraId="6015A464" w14:textId="77777777" w:rsidR="00CE659C" w:rsidRDefault="007A6CFF">
      <w:r>
        <w:rPr>
          <w:rFonts w:hint="eastAsia"/>
        </w:rPr>
        <w:t>这股味道扩散得十分迅速，而且十分刺鼻，诸人连忙捂住鼻息，问道：“你在搞什么鬼，什么味道这么臭？”</w:t>
      </w:r>
    </w:p>
    <w:p w14:paraId="39507C00" w14:textId="77777777" w:rsidR="00CE659C" w:rsidRDefault="007A6CFF">
      <w:r>
        <w:rPr>
          <w:rFonts w:hint="eastAsia"/>
        </w:rPr>
        <w:t>季海棠解释道：“这是我游历苗疆巫教时得到的冬眠蛊水，其作用是唤醒林中因冬眠沉睡的兽虫，苏醒过来的兽虫会化成含有剧毒的蛊虫，进而攻击林中的生物，其毒性十分剧烈，被攻击者将会在日出之前暴毙而亡。”</w:t>
      </w:r>
    </w:p>
    <w:p w14:paraId="5FB1E683" w14:textId="77777777" w:rsidR="00CE659C" w:rsidRDefault="007A6CFF">
      <w:r>
        <w:rPr>
          <w:rFonts w:hint="eastAsia"/>
        </w:rPr>
        <w:t>苗疆巫教以蛊立教，统辖南疆十万大山，成为天下七脉之一，其声势也不是止戈流所能比拟的，故而诸人无不闻蛊色变。</w:t>
      </w:r>
    </w:p>
    <w:p w14:paraId="46E5199D" w14:textId="77777777" w:rsidR="00CE659C" w:rsidRDefault="007A6CFF">
      <w:r>
        <w:rPr>
          <w:rFonts w:hint="eastAsia"/>
        </w:rPr>
        <w:t>一位长老悻悻问道：“那被唤醒的蛊虫有哪些？”</w:t>
      </w:r>
    </w:p>
    <w:p w14:paraId="5E1476B2" w14:textId="77777777" w:rsidR="00CE659C" w:rsidRDefault="007A6CFF">
      <w:r>
        <w:rPr>
          <w:rFonts w:hint="eastAsia"/>
        </w:rPr>
        <w:t>季海棠看着密林深处，平静地说道：“上至虫鱼鸟兽，下至蚊子苍蝇蚂蚁，一切生物闻到此蛊皆会诱变。”</w:t>
      </w:r>
    </w:p>
    <w:p w14:paraId="521A82A0" w14:textId="77777777" w:rsidR="00CE659C" w:rsidRDefault="007A6CFF">
      <w:r>
        <w:rPr>
          <w:rFonts w:hint="eastAsia"/>
        </w:rPr>
        <w:t>诸人哗然，问道：“那我们岂不是很危险？”</w:t>
      </w:r>
    </w:p>
    <w:p w14:paraId="5E12068B" w14:textId="77777777" w:rsidR="00CE659C" w:rsidRDefault="007A6CFF">
      <w:r>
        <w:rPr>
          <w:rFonts w:hint="eastAsia"/>
        </w:rPr>
        <w:t>“把火把借给我一下。”</w:t>
      </w:r>
    </w:p>
    <w:p w14:paraId="7491FB34" w14:textId="77777777" w:rsidR="00CE659C" w:rsidRDefault="007A6CFF">
      <w:r>
        <w:rPr>
          <w:rFonts w:hint="eastAsia"/>
        </w:rPr>
        <w:t>季海棠从怀中取出另一个小瓶，然后接过火把，将其涂在手柄上，然后递给西门纤纤，说道：“这是解药，只要握住这个一会，便不会中毒了，所以大家传递一个。”</w:t>
      </w:r>
    </w:p>
    <w:p w14:paraId="1F5EEBA2" w14:textId="77777777" w:rsidR="00CE659C" w:rsidRDefault="007A6CFF">
      <w:r>
        <w:rPr>
          <w:rFonts w:hint="eastAsia"/>
        </w:rPr>
        <w:t>诸人传递握着火把，西门纤纤说道：“大家慢慢传，现在我们只要站在这里等蛊化的蛊虫叮咬林中的杀手即可。”</w:t>
      </w:r>
    </w:p>
    <w:p w14:paraId="17827581" w14:textId="77777777" w:rsidR="00CE659C" w:rsidRDefault="007A6CFF">
      <w:r>
        <w:rPr>
          <w:rFonts w:hint="eastAsia"/>
        </w:rPr>
        <w:t>西门纤纤的故意将声音提高了些，以便让林中的人听见。</w:t>
      </w:r>
    </w:p>
    <w:p w14:paraId="02E28C91" w14:textId="77777777" w:rsidR="00CE659C" w:rsidRDefault="007A6CFF">
      <w:r>
        <w:rPr>
          <w:rFonts w:hint="eastAsia"/>
        </w:rPr>
        <w:t>突然，静谧的林中传来几处沙沙的声响，有些地方的树枝轻轻晃了晃。</w:t>
      </w:r>
    </w:p>
    <w:p w14:paraId="48373AB7" w14:textId="77777777" w:rsidR="00CE659C" w:rsidRDefault="00076EA5">
      <w:r>
        <w:rPr>
          <w:rFonts w:hint="eastAsia"/>
        </w:rPr>
        <w:t>便在此时</w:t>
      </w:r>
      <w:r w:rsidR="007A6CFF">
        <w:rPr>
          <w:rFonts w:hint="eastAsia"/>
        </w:rPr>
        <w:t>，西门纤纤以极快的速度飞身跃入林中，随即传来几声断截的惊呼，不断有人从树上掉下来。</w:t>
      </w:r>
    </w:p>
    <w:p w14:paraId="09D4667D" w14:textId="77777777" w:rsidR="00CE659C" w:rsidRDefault="007A6CFF">
      <w:r>
        <w:rPr>
          <w:rFonts w:hint="eastAsia"/>
        </w:rPr>
        <w:t>“大家快上。”陶长老当先反应过来，说话间提剑冲了进去，飞身上树，连续斩杀数人。</w:t>
      </w:r>
    </w:p>
    <w:p w14:paraId="346C7206" w14:textId="77777777" w:rsidR="00CE659C" w:rsidRDefault="007A6CFF">
      <w:r>
        <w:rPr>
          <w:rFonts w:hint="eastAsia"/>
        </w:rPr>
        <w:t>“杀啊。”几个摸了火把的人，反应了过来，跟上去做掉了几个从掉下树来的人。</w:t>
      </w:r>
    </w:p>
    <w:p w14:paraId="3F5F14E4" w14:textId="77777777" w:rsidR="00CE659C" w:rsidRDefault="007A6CFF">
      <w:r>
        <w:rPr>
          <w:rFonts w:hint="eastAsia"/>
        </w:rPr>
        <w:t>“可恶，被骗了。”这时候林中的人反应了过来，开始反攻，瞬间从林中射出数条箭影，立时有几人中箭，诸人连忙挥剑抵挡。</w:t>
      </w:r>
    </w:p>
    <w:p w14:paraId="3DB137F5" w14:textId="77777777" w:rsidR="00076EA5" w:rsidRDefault="007A6CFF">
      <w:r>
        <w:rPr>
          <w:rFonts w:hint="eastAsia"/>
        </w:rPr>
        <w:t>箭动叶动，</w:t>
      </w:r>
      <w:r w:rsidR="00076EA5">
        <w:rPr>
          <w:rFonts w:hint="eastAsia"/>
        </w:rPr>
        <w:t>西门纤纤把握林中动静，不顾危险突入林中，斩箭杀人，箭势一滞。</w:t>
      </w:r>
    </w:p>
    <w:p w14:paraId="52BC96A2" w14:textId="77777777" w:rsidR="00CE659C" w:rsidRDefault="007A6CFF">
      <w:r>
        <w:rPr>
          <w:rFonts w:hint="eastAsia"/>
        </w:rPr>
        <w:t>诸人压力一松，几名身手高的长老趁此机会，入林杀人，余下的弟子在树下捡漏，做掉落下树来的杀手。</w:t>
      </w:r>
    </w:p>
    <w:p w14:paraId="27EB9C85" w14:textId="77777777" w:rsidR="00CE659C" w:rsidRDefault="007A6CFF">
      <w:r>
        <w:rPr>
          <w:rFonts w:hint="eastAsia"/>
        </w:rPr>
        <w:t>“重伤者退走，轻伤无伤的跟上。”一击攻成，连杀数人，纤纤没有任何迟疑，继续突进，诸人也一路追上，一名重伤者带着被突击射死的弟子，就此退出战圈。</w:t>
      </w:r>
    </w:p>
    <w:p w14:paraId="14E061BA" w14:textId="77777777" w:rsidR="00CE659C" w:rsidRDefault="00076EA5">
      <w:r>
        <w:rPr>
          <w:rFonts w:hint="eastAsia"/>
        </w:rPr>
        <w:t>西门</w:t>
      </w:r>
      <w:r w:rsidR="007A6CFF">
        <w:rPr>
          <w:rFonts w:hint="eastAsia"/>
        </w:rPr>
        <w:t>纤纤</w:t>
      </w:r>
      <w:r>
        <w:rPr>
          <w:rFonts w:hint="eastAsia"/>
        </w:rPr>
        <w:t>趁势沿外山道一路突进二三里，肃清近五十人，眼见已经接近内山道，才</w:t>
      </w:r>
      <w:r w:rsidR="007A6CFF">
        <w:rPr>
          <w:rFonts w:hint="eastAsia"/>
        </w:rPr>
        <w:t>停了下来，清点了下人数，到此一共二十人，其中包括两名重伤者，五名轻伤，其余三人没有跟上，生死不明，多半是阵亡了。</w:t>
      </w:r>
    </w:p>
    <w:p w14:paraId="7F11D404" w14:textId="77777777" w:rsidR="00CE659C" w:rsidRDefault="00DF7C93">
      <w:r>
        <w:rPr>
          <w:rFonts w:hint="eastAsia"/>
        </w:rPr>
        <w:t>西门纤纤</w:t>
      </w:r>
      <w:r w:rsidR="007A6CFF">
        <w:rPr>
          <w:rFonts w:hint="eastAsia"/>
        </w:rPr>
        <w:t>心想对方应该是训练精神的杀手组织，在中计突袭的情况下，迅速冷静反击，伤亡比她想的重一点。</w:t>
      </w:r>
    </w:p>
    <w:p w14:paraId="69FF872D" w14:textId="77777777" w:rsidR="00CE659C" w:rsidRDefault="00DF7C93">
      <w:r>
        <w:rPr>
          <w:rFonts w:hint="eastAsia"/>
        </w:rPr>
        <w:t>她</w:t>
      </w:r>
      <w:r w:rsidR="007A6CFF">
        <w:rPr>
          <w:rFonts w:hint="eastAsia"/>
        </w:rPr>
        <w:t>看着众人，朝所有人鞠躬道谢，眼中满怀敬意，认真说道：“没有不伤亡的战斗，能到这样已经很好了，现在重伤的留下，趁着夜色藏好。”</w:t>
      </w:r>
    </w:p>
    <w:p w14:paraId="0AF1AE94" w14:textId="77777777" w:rsidR="00CE659C" w:rsidRDefault="007A6CFF">
      <w:r>
        <w:rPr>
          <w:rFonts w:hint="eastAsia"/>
        </w:rPr>
        <w:t>经历这一遭战斗，众人心中虽还有害怕，但比之前镇定了很多，轻伤者自形撕下衣裳处理伤口，陶长者等人则把重伤者藏好，季海棠想上前包扎，有的人畏惧其瘟神之名而拒绝，但重伤者可顾不了这么多。</w:t>
      </w:r>
    </w:p>
    <w:p w14:paraId="74C32673" w14:textId="77777777" w:rsidR="00CE659C" w:rsidRDefault="007A6CFF">
      <w:r>
        <w:rPr>
          <w:rFonts w:hint="eastAsia"/>
        </w:rPr>
        <w:t>“现在请大家尽力活下去，天明之后，诸位将会成为拯救止戈流与青思阁的英雄。”</w:t>
      </w:r>
    </w:p>
    <w:p w14:paraId="7DA6FCF0" w14:textId="77777777" w:rsidR="00CE659C" w:rsidRDefault="007A6CFF">
      <w:r>
        <w:rPr>
          <w:rFonts w:hint="eastAsia"/>
        </w:rPr>
        <w:t>西门纤纤转身，剑指着前方的内山道，神情坚毅地说道：“敌在止戈流，前进。”</w:t>
      </w:r>
    </w:p>
    <w:p w14:paraId="0A428A70" w14:textId="77777777" w:rsidR="00CE659C" w:rsidRDefault="00413A30">
      <w:pPr>
        <w:pStyle w:val="3"/>
      </w:pPr>
      <w:r>
        <w:rPr>
          <w:rFonts w:hint="eastAsia"/>
        </w:rPr>
        <w:lastRenderedPageBreak/>
        <w:t>第十七</w:t>
      </w:r>
      <w:r w:rsidR="005E1963">
        <w:rPr>
          <w:rFonts w:hint="eastAsia"/>
        </w:rPr>
        <w:t>章止戈，悲歌</w:t>
      </w:r>
    </w:p>
    <w:p w14:paraId="35C598EB" w14:textId="77777777" w:rsidR="00CE659C" w:rsidRDefault="007A6CFF">
      <w:r>
        <w:rPr>
          <w:rFonts w:hint="eastAsia"/>
        </w:rPr>
        <w:t>突破第一道防线的西门纤纤众人在山道上疾疾而奔，百里溪的水气弥漫而上，为这黑暗多添了阵阵迷蒙，偶抬头时，看到黑雾中隐隐有星光闪烁，仿佛是潜藏在黑暗中杀手的眼睛。</w:t>
      </w:r>
    </w:p>
    <w:p w14:paraId="78884BFB" w14:textId="77777777" w:rsidR="00CE659C" w:rsidRDefault="00C33B58">
      <w:r>
        <w:rPr>
          <w:rFonts w:hint="eastAsia"/>
        </w:rPr>
        <w:t>湿重的水气中隐约透着血腥的味道，使</w:t>
      </w:r>
      <w:r w:rsidR="007A6CFF">
        <w:rPr>
          <w:rFonts w:hint="eastAsia"/>
        </w:rPr>
        <w:t>这个夜，显得特别凄厉。</w:t>
      </w:r>
    </w:p>
    <w:p w14:paraId="1FD7C982" w14:textId="77777777" w:rsidR="00CE659C" w:rsidRDefault="007A6CFF">
      <w:r>
        <w:rPr>
          <w:rFonts w:hint="eastAsia"/>
        </w:rPr>
        <w:t>西门纤纤借着火把的光，看到每个人紧绷的脸上所传递出的不安，轻轻叹了一口气。</w:t>
      </w:r>
    </w:p>
    <w:p w14:paraId="345A344E" w14:textId="77777777" w:rsidR="00CE659C" w:rsidRDefault="007A6CFF">
      <w:r>
        <w:rPr>
          <w:rFonts w:hint="eastAsia"/>
        </w:rPr>
        <w:t>青思阁在西门缜成为七脉守护者之后，得到了二十年的和平，但和平是一柄双刃的剑，这二十年没有征战的生活，让老一辈忘了厮杀，让年轻一辈不知道要如何厮杀，以致于失去了一个名门大派应有的应变能力。</w:t>
      </w:r>
    </w:p>
    <w:p w14:paraId="03955108" w14:textId="77777777" w:rsidR="00CE659C" w:rsidRDefault="007A6CFF">
      <w:r>
        <w:rPr>
          <w:rFonts w:hint="eastAsia"/>
        </w:rPr>
        <w:t>所幸经过刚才的战斗，尤其是一场小胜之后，胜利的喜悦冲淡了众人心中的恐惧，此时虽有不安，但已经适合在不安与紧张中观察周围可能的敌情。</w:t>
      </w:r>
    </w:p>
    <w:p w14:paraId="12525855" w14:textId="77777777" w:rsidR="00CE659C" w:rsidRDefault="007A6CFF">
      <w:r>
        <w:rPr>
          <w:rFonts w:hint="eastAsia"/>
        </w:rPr>
        <w:t>这时候，后方两侧传来夜鸟惊飞的声音。</w:t>
      </w:r>
    </w:p>
    <w:p w14:paraId="7C135FBC" w14:textId="77777777" w:rsidR="00CE659C" w:rsidRDefault="007A6CFF">
      <w:r>
        <w:rPr>
          <w:rFonts w:hint="eastAsia"/>
        </w:rPr>
        <w:t>众人惊讶的停了下来，紧张地四处张望并戒备着。</w:t>
      </w:r>
    </w:p>
    <w:p w14:paraId="0E4CAB9B" w14:textId="77777777" w:rsidR="00CE659C" w:rsidRDefault="007A6CFF">
      <w:r>
        <w:rPr>
          <w:rFonts w:hint="eastAsia"/>
        </w:rPr>
        <w:t>“山南山北道林木蹿动，看来两边开始合围了。”</w:t>
      </w:r>
    </w:p>
    <w:p w14:paraId="2E6019F9" w14:textId="77777777" w:rsidR="00CE659C" w:rsidRDefault="007A6CFF">
      <w:r>
        <w:rPr>
          <w:rFonts w:hint="eastAsia"/>
        </w:rPr>
        <w:t>陶长老从树梢上一跃而下，解释了当下的情况，诸人的目光不由自主的落到了西门纤纤的身上，经过刚才一役，眼前这个少女再不是个空头掌门，而成了他们名副其实的领导者了。</w:t>
      </w:r>
    </w:p>
    <w:p w14:paraId="37D135EE" w14:textId="77777777" w:rsidR="00CE659C" w:rsidRDefault="007A6CFF">
      <w:r>
        <w:rPr>
          <w:rFonts w:hint="eastAsia"/>
        </w:rPr>
        <w:t>西门纤纤单膝下蹲，立即有人送来树枝，另有弟子用手扫清了落叶，</w:t>
      </w:r>
      <w:r w:rsidR="00E163DA">
        <w:rPr>
          <w:rFonts w:hint="eastAsia"/>
        </w:rPr>
        <w:t>西门</w:t>
      </w:r>
      <w:r>
        <w:rPr>
          <w:rFonts w:hint="eastAsia"/>
        </w:rPr>
        <w:t>纤纤看着二人楞了一下，心想原来这就是被人信服的感觉。</w:t>
      </w:r>
    </w:p>
    <w:p w14:paraId="700EC872" w14:textId="77777777" w:rsidR="00CE659C" w:rsidRDefault="007A6CFF">
      <w:r>
        <w:rPr>
          <w:rFonts w:hint="eastAsia"/>
        </w:rPr>
        <w:t>不过这时候她可没时间沉浸在这种自我满足之中，接过树枝在地上划了三横和一个三角形，然后又在这三角形画了一个内切的小三角形，然后指着道：“内山道虽然重兵集结，但地势相对平缓，树木也教稀少，所以不必担心暗处射来的冷箭，全力向前突破即可。”</w:t>
      </w:r>
    </w:p>
    <w:p w14:paraId="022CA738" w14:textId="77777777" w:rsidR="00CE659C" w:rsidRDefault="007A6CFF">
      <w:r>
        <w:rPr>
          <w:rFonts w:hint="eastAsia"/>
        </w:rPr>
        <w:t>陶长者问道：“敌方兵力数倍于我们，而且内山道内有高手镇守，要如何突破呢？”</w:t>
      </w:r>
    </w:p>
    <w:p w14:paraId="0617AEBE" w14:textId="77777777" w:rsidR="00CE659C" w:rsidRDefault="007A6CFF">
      <w:r>
        <w:rPr>
          <w:rFonts w:hint="eastAsia"/>
        </w:rPr>
        <w:t>“按常理来说应该采用一字阵单点直线突然，但这种方法容易被切断包抄，分而歼之。所以最好的方法是采用锥形突破…”</w:t>
      </w:r>
    </w:p>
    <w:p w14:paraId="5597669F" w14:textId="77777777" w:rsidR="00CE659C" w:rsidRDefault="007A6CFF">
      <w:r>
        <w:rPr>
          <w:rFonts w:hint="eastAsia"/>
        </w:rPr>
        <w:t>诸人看着她，脸上写满了啥叫锥形突破的困惑。</w:t>
      </w:r>
    </w:p>
    <w:p w14:paraId="2C48CA0E" w14:textId="77777777" w:rsidR="00CE659C" w:rsidRDefault="007A6CFF">
      <w:r>
        <w:rPr>
          <w:rFonts w:hint="eastAsia"/>
        </w:rPr>
        <w:t>“大家看这个三角形…”西门纤纤指着地上的三角形，说道：“三角形的每个点代表一个位置，大的顶角作为锥头负责突破，底角两个负责对付两侧敌人，切记不要与两侧敌人纠缠，头也不回的向前斗，内切的三角形负责支援，哪一个角顶不住就补上</w:t>
      </w:r>
      <w:r w:rsidR="00E163DA">
        <w:rPr>
          <w:rFonts w:hint="eastAsia"/>
        </w:rPr>
        <w:t>，向内收缩阵形</w:t>
      </w:r>
      <w:r>
        <w:rPr>
          <w:rFonts w:hint="eastAsia"/>
        </w:rPr>
        <w:t>。”</w:t>
      </w:r>
    </w:p>
    <w:p w14:paraId="7F7C3FA4" w14:textId="77777777" w:rsidR="00CE659C" w:rsidRDefault="007A6CFF">
      <w:r>
        <w:rPr>
          <w:rFonts w:hint="eastAsia"/>
        </w:rPr>
        <w:t>诸人基本都看出了这个阵式最大的优点就是敌方很难从中间切断，避免了被分割包抄的风险，不竟又对西门纤纤的敬佩又多了一分。</w:t>
      </w:r>
    </w:p>
    <w:p w14:paraId="5CA27E7F" w14:textId="77777777" w:rsidR="00CE659C" w:rsidRDefault="007A6CFF">
      <w:r>
        <w:rPr>
          <w:rFonts w:hint="eastAsia"/>
        </w:rPr>
        <w:t>西门纤纤延着大三角的两个顶角又分别画了两个三角形，说道：“两个内切的三角形正好六个人，我们十八个人分三组，我作为第一组的锥头，其余两组的顶角跟在第一组的底角之后，根据修为和伤势决定，谁站哪个位置。”</w:t>
      </w:r>
    </w:p>
    <w:p w14:paraId="60DBBB28" w14:textId="77777777" w:rsidR="00CE659C" w:rsidRDefault="007A6CFF">
      <w:r>
        <w:rPr>
          <w:rFonts w:hint="eastAsia"/>
        </w:rPr>
        <w:t>按照西门纤纤的策略，西门纤纤</w:t>
      </w:r>
      <w:r w:rsidR="00883E50">
        <w:rPr>
          <w:rFonts w:hint="eastAsia"/>
        </w:rPr>
        <w:t>一组，陶长者一组，另一组由一个年轻的弟子带领，由于大家都比较忌惮</w:t>
      </w:r>
      <w:r>
        <w:rPr>
          <w:rFonts w:hint="eastAsia"/>
        </w:rPr>
        <w:t>季海棠，故其跟</w:t>
      </w:r>
      <w:r w:rsidR="00883E50">
        <w:rPr>
          <w:rFonts w:hint="eastAsia"/>
        </w:rPr>
        <w:t>西门</w:t>
      </w:r>
      <w:r>
        <w:rPr>
          <w:rFonts w:hint="eastAsia"/>
        </w:rPr>
        <w:t>纤纤成一组。</w:t>
      </w:r>
    </w:p>
    <w:p w14:paraId="68A7D262" w14:textId="77777777" w:rsidR="00CE659C" w:rsidRDefault="007A6CFF">
      <w:r>
        <w:rPr>
          <w:rFonts w:hint="eastAsia"/>
        </w:rPr>
        <w:t>分拔好之后，西门纤纤站了起来，看着众人无比认真地说道：“诸位，我们要在三方合围之前突破进去，就不能有任何迟疑，故而要是有人不幸失陷其中，我们是没有回头救援的余力的，所以接下来要有战死的觉悟了。”</w:t>
      </w:r>
    </w:p>
    <w:p w14:paraId="093EE62D" w14:textId="77777777" w:rsidR="00CE659C" w:rsidRDefault="007A6CFF">
      <w:r>
        <w:rPr>
          <w:rFonts w:hint="eastAsia"/>
        </w:rPr>
        <w:t>陶长老看着这时候的纤纤，不自觉地联想起那夜掌门逝世，她面对止戈流与青思阁夺权的长老所表现出来的情景，那夜她说她要做止戈流主，青思掌门，然后她做到了，如今她说她要解止戈流之围。</w:t>
      </w:r>
    </w:p>
    <w:p w14:paraId="4D110764" w14:textId="77777777" w:rsidR="00CE659C" w:rsidRDefault="007A6CFF">
      <w:r>
        <w:rPr>
          <w:rFonts w:hint="eastAsia"/>
        </w:rPr>
        <w:t>诸人拱手说道：“我等愿跟随掌门共同破敌，解青思阁之围。”</w:t>
      </w:r>
    </w:p>
    <w:p w14:paraId="21556644" w14:textId="77777777" w:rsidR="00CE659C" w:rsidRDefault="007A6CFF">
      <w:r>
        <w:rPr>
          <w:rFonts w:hint="eastAsia"/>
        </w:rPr>
        <w:t>这时候，前方火光攒动，林鸟惊飞，内山道入口敌兵已然集结。</w:t>
      </w:r>
    </w:p>
    <w:p w14:paraId="6440F77F" w14:textId="77777777" w:rsidR="00CE659C" w:rsidRDefault="009F1984">
      <w:r>
        <w:rPr>
          <w:rFonts w:hint="eastAsia"/>
        </w:rPr>
        <w:lastRenderedPageBreak/>
        <w:t>西门纤纤站了起来，看着远处的敌人，缓缓说道：</w:t>
      </w:r>
      <w:r w:rsidR="007A6CFF">
        <w:rPr>
          <w:rFonts w:hint="eastAsia"/>
        </w:rPr>
        <w:t>“结阵，迎敌。”</w:t>
      </w:r>
    </w:p>
    <w:p w14:paraId="2B63B734" w14:textId="77777777" w:rsidR="00CE659C" w:rsidRDefault="007A6CFF">
      <w:r>
        <w:rPr>
          <w:rFonts w:hint="eastAsia"/>
        </w:rPr>
        <w:t>诸人心中已有觉悟，到了此时，已经没有遮掩的必要，有人全力以赴，遂以西门纤纤阵头，迅速集结成阵。</w:t>
      </w:r>
    </w:p>
    <w:p w14:paraId="2B78073B" w14:textId="77777777" w:rsidR="00CE659C" w:rsidRDefault="007A6CFF">
      <w:r>
        <w:rPr>
          <w:rFonts w:hint="eastAsia"/>
        </w:rPr>
        <w:t>西门纤纤望着前方，用脚抹掉地上的痕迹，长剑直指前方，大声喝道：“冲散他们。”</w:t>
      </w:r>
    </w:p>
    <w:p w14:paraId="36BA24E5" w14:textId="77777777" w:rsidR="00CE659C" w:rsidRDefault="007A6CFF">
      <w:r>
        <w:rPr>
          <w:rFonts w:hint="eastAsia"/>
        </w:rPr>
        <w:t>“杀啦，杀啦。”</w:t>
      </w:r>
    </w:p>
    <w:p w14:paraId="1E264374" w14:textId="77777777" w:rsidR="00CE659C" w:rsidRDefault="007A6CFF">
      <w:r>
        <w:rPr>
          <w:rFonts w:hint="eastAsia"/>
        </w:rPr>
        <w:t>暴喝声中，西门纤纤一马当先，仗剑冲入敌阵，随后长老弟子密集以她为阵头保持队型各施绝技冲撞敌阵，季海棠则不断撒些辛辣刺激的药物，干扰敌方。</w:t>
      </w:r>
    </w:p>
    <w:p w14:paraId="3CF67FF3" w14:textId="77777777" w:rsidR="00CE659C" w:rsidRDefault="007A6CFF">
      <w:r>
        <w:rPr>
          <w:rFonts w:hint="eastAsia"/>
        </w:rPr>
        <w:t>两方刀兵相接，每一刻都有人断骨流血，剑断人亡，一时惨嚎之声不绝于耳。</w:t>
      </w:r>
    </w:p>
    <w:p w14:paraId="579759B4" w14:textId="77777777" w:rsidR="00CE659C" w:rsidRDefault="007A6CFF">
      <w:r>
        <w:rPr>
          <w:rFonts w:hint="eastAsia"/>
        </w:rPr>
        <w:t>面对数倍余己的战力，青思阁诸人将无贪生之念，士有必死之心，个个奋勇杀敌，同伴重伤则拉以阵内，其他人补上其阵位，继续奋战，竟是以十余之力，生生冲散了百人重围，向前突破了二里之地。</w:t>
      </w:r>
    </w:p>
    <w:p w14:paraId="645932B8" w14:textId="77777777" w:rsidR="00CE659C" w:rsidRDefault="007A6CFF">
      <w:r>
        <w:rPr>
          <w:rFonts w:hint="eastAsia"/>
        </w:rPr>
        <w:t>前方一个火鳞重甲的中年男子，站在长林深处，手扶杵地</w:t>
      </w:r>
      <w:r w:rsidR="009F1984">
        <w:rPr>
          <w:rFonts w:hint="eastAsia"/>
        </w:rPr>
        <w:t>麒麟</w:t>
      </w:r>
      <w:r>
        <w:rPr>
          <w:rFonts w:hint="eastAsia"/>
        </w:rPr>
        <w:t>长刀，漠然注视着己方的溃败，只是轻轻地说了三个字。</w:t>
      </w:r>
    </w:p>
    <w:p w14:paraId="4CFB9F00" w14:textId="77777777" w:rsidR="00CE659C" w:rsidRDefault="007A6CFF">
      <w:r>
        <w:rPr>
          <w:rFonts w:hint="eastAsia"/>
        </w:rPr>
        <w:t>“了不起。”</w:t>
      </w:r>
    </w:p>
    <w:p w14:paraId="6C0F9AE3" w14:textId="77777777" w:rsidR="00CE659C" w:rsidRDefault="007A6CFF">
      <w:r>
        <w:rPr>
          <w:rFonts w:hint="eastAsia"/>
        </w:rPr>
        <w:t>西门纤纤早就注意了此人，或许说她很难去注意这个人，面对己方的溃败而能保持绝对的镇定，这绝不是虚假的故作镇静，而是绝对的冷静与强大。</w:t>
      </w:r>
    </w:p>
    <w:p w14:paraId="2DB5F924" w14:textId="77777777" w:rsidR="00CE659C" w:rsidRDefault="007A6CFF">
      <w:r>
        <w:rPr>
          <w:rFonts w:hint="eastAsia"/>
        </w:rPr>
        <w:t>故而她时刻防备着，却没有先发制敌，因为她没有取下此人的把握，如果一击不中，那等同同全面溃败，她赌不起。</w:t>
      </w:r>
    </w:p>
    <w:p w14:paraId="3923AB87" w14:textId="77777777" w:rsidR="00CE659C" w:rsidRDefault="007A6CFF">
      <w:r>
        <w:rPr>
          <w:rFonts w:hint="eastAsia"/>
        </w:rPr>
        <w:t>可是，眼前已经到了不得不抉择的时刻，因为她已经冲到了他的面前，西门纤纤扬起了手，准备施展青萍之末。</w:t>
      </w:r>
    </w:p>
    <w:p w14:paraId="28781E87" w14:textId="77777777" w:rsidR="00CE659C" w:rsidRDefault="007A6CFF">
      <w:r>
        <w:rPr>
          <w:rFonts w:hint="eastAsia"/>
        </w:rPr>
        <w:t>但这时候，那个人却突然让开了道，与西门纤纤擦身而过。</w:t>
      </w:r>
    </w:p>
    <w:p w14:paraId="2337FBA2" w14:textId="77777777" w:rsidR="00CE659C" w:rsidRDefault="007A6CFF">
      <w:r>
        <w:rPr>
          <w:rFonts w:hint="eastAsia"/>
        </w:rPr>
        <w:t>错身的时候，纤纤一直盯着那人的眼睛，除了冷静与深沉之外，没有看到其他多余的情绪。</w:t>
      </w:r>
    </w:p>
    <w:p w14:paraId="35BD407B" w14:textId="77777777" w:rsidR="00CE659C" w:rsidRDefault="007A6CFF">
      <w:r>
        <w:rPr>
          <w:rFonts w:hint="eastAsia"/>
        </w:rPr>
        <w:t>西门纤纤正犹疑间，那人突然指着西门纤纤的前方，西门纤纤惊愕回头，却见林中十余只暗箭已经破空射来，西门纤纤急忙挥剑抵挡。</w:t>
      </w:r>
    </w:p>
    <w:p w14:paraId="385F853A" w14:textId="77777777" w:rsidR="00CE659C" w:rsidRDefault="007A6CFF">
      <w:r>
        <w:rPr>
          <w:rFonts w:hint="eastAsia"/>
        </w:rPr>
        <w:t>就在这时候，那人的刀动了，突然斩落的一刀，</w:t>
      </w:r>
      <w:r w:rsidR="009F1984">
        <w:rPr>
          <w:rFonts w:hint="eastAsia"/>
        </w:rPr>
        <w:t>宛若麒麟出闸，</w:t>
      </w:r>
      <w:r>
        <w:rPr>
          <w:rFonts w:hint="eastAsia"/>
        </w:rPr>
        <w:t>似带奔雷之势，绞杀而来。</w:t>
      </w:r>
    </w:p>
    <w:p w14:paraId="4386D40B" w14:textId="77777777" w:rsidR="00CE659C" w:rsidRDefault="007A6CFF">
      <w:r>
        <w:rPr>
          <w:rFonts w:hint="eastAsia"/>
        </w:rPr>
        <w:t>这一刀的目标，却不是西门纤纤。</w:t>
      </w:r>
    </w:p>
    <w:p w14:paraId="268178E6" w14:textId="77777777" w:rsidR="00CE659C" w:rsidRDefault="007A6CFF">
      <w:r>
        <w:rPr>
          <w:rFonts w:hint="eastAsia"/>
        </w:rPr>
        <w:t>“啊——”</w:t>
      </w:r>
    </w:p>
    <w:p w14:paraId="5007CD4C" w14:textId="77777777" w:rsidR="00CE659C" w:rsidRDefault="007A6CFF">
      <w:r>
        <w:rPr>
          <w:rFonts w:hint="eastAsia"/>
        </w:rPr>
        <w:t>一声惊绝，撕碎长夜，作为第三组的阵头年轻弟子右肩连人带剑，被一刀一斩断。</w:t>
      </w:r>
    </w:p>
    <w:p w14:paraId="565BA9DC" w14:textId="77777777" w:rsidR="00CE659C" w:rsidRDefault="007A6CFF">
      <w:r>
        <w:rPr>
          <w:rFonts w:hint="eastAsia"/>
        </w:rPr>
        <w:t>作为他补角的弟子正要补上，第二刀已经斩断，这名上补上的弟子直接被一刀毙命。</w:t>
      </w:r>
    </w:p>
    <w:p w14:paraId="1590412E" w14:textId="77777777" w:rsidR="00CE659C" w:rsidRDefault="007A6CFF">
      <w:r>
        <w:rPr>
          <w:rFonts w:hint="eastAsia"/>
        </w:rPr>
        <w:t>出完第二刀，那红甲人已经抢住阵头，其他人完全懵住了，实不知如何面对这种情况。</w:t>
      </w:r>
    </w:p>
    <w:p w14:paraId="5A213689" w14:textId="77777777" w:rsidR="00CE659C" w:rsidRDefault="007A6CFF">
      <w:r>
        <w:rPr>
          <w:rFonts w:hint="eastAsia"/>
        </w:rPr>
        <w:t>其他杀手已经涌入，杀了一个不知所措的长老，一时间，六人之阵只剩下一名</w:t>
      </w:r>
      <w:r w:rsidR="009F1984">
        <w:rPr>
          <w:rFonts w:hint="eastAsia"/>
        </w:rPr>
        <w:t>受伤的</w:t>
      </w:r>
      <w:r>
        <w:rPr>
          <w:rFonts w:hint="eastAsia"/>
        </w:rPr>
        <w:t>长老与两名弟子在苦苦挣扎。</w:t>
      </w:r>
    </w:p>
    <w:p w14:paraId="473601C8" w14:textId="77777777" w:rsidR="00CE659C" w:rsidRDefault="007A6CFF">
      <w:r>
        <w:rPr>
          <w:rFonts w:hint="eastAsia"/>
        </w:rPr>
        <w:t>红甲人没有再出手，而是转身看着西门纤纤，眼中带着期待与把玩的意味，他想知道这个带着十几个人就冲破了百余多精良训练的杀手重围的少女如何应对这种情况。</w:t>
      </w:r>
      <w:r>
        <w:rPr>
          <w:rFonts w:hint="eastAsia"/>
        </w:rPr>
        <w:t xml:space="preserve"> </w:t>
      </w:r>
    </w:p>
    <w:p w14:paraId="7DEF3197" w14:textId="77777777" w:rsidR="00CE659C" w:rsidRDefault="007A6CFF">
      <w:r>
        <w:rPr>
          <w:rFonts w:hint="eastAsia"/>
        </w:rPr>
        <w:t>西门纤纤刚斩落飞来的暗箭，便惊闻身后的惨叫，然后撞上了那红甲人的目光。</w:t>
      </w:r>
    </w:p>
    <w:p w14:paraId="5C4E6930" w14:textId="77777777" w:rsidR="00CE659C" w:rsidRDefault="007A6CFF">
      <w:r>
        <w:rPr>
          <w:rFonts w:hint="eastAsia"/>
        </w:rPr>
        <w:t>她很愤怒，但她清楚由愤怒激发的血勇，并不是反败为胜的契机，那些因愤怒而暴走进而屠杀一片的故事，只会出现在脑残自我意淫的想象之中。</w:t>
      </w:r>
    </w:p>
    <w:p w14:paraId="47262FAD" w14:textId="77777777" w:rsidR="00CE659C" w:rsidRDefault="007A6CFF">
      <w:r>
        <w:rPr>
          <w:rFonts w:hint="eastAsia"/>
        </w:rPr>
        <w:t>不救死三人，救则可以全死，救与不救，她真的很难抉择，她的内心有些慌乱，但她告诉自己不能慌乱。</w:t>
      </w:r>
    </w:p>
    <w:p w14:paraId="1EFFE680" w14:textId="77777777" w:rsidR="00CE659C" w:rsidRDefault="007A6CFF">
      <w:r>
        <w:rPr>
          <w:rFonts w:hint="eastAsia"/>
        </w:rPr>
        <w:t>红甲人见她不动，于是他转身，扬刀，准备挥第三刀，准备杀第三人。</w:t>
      </w:r>
    </w:p>
    <w:p w14:paraId="5A3A907E" w14:textId="77777777" w:rsidR="00CE659C" w:rsidRDefault="007A6CFF">
      <w:r>
        <w:rPr>
          <w:rFonts w:hint="eastAsia"/>
        </w:rPr>
        <w:t>“季大哥，帮我。”</w:t>
      </w:r>
    </w:p>
    <w:p w14:paraId="13C6235E" w14:textId="77777777" w:rsidR="00CE659C" w:rsidRDefault="007A6CFF">
      <w:r>
        <w:rPr>
          <w:rFonts w:hint="eastAsia"/>
        </w:rPr>
        <w:t>西门纤纤等的就是这一刻，就在他转身瞬间，西门纤纤暴掠而起，从其身后一剑斩落。</w:t>
      </w:r>
    </w:p>
    <w:p w14:paraId="33478EB6" w14:textId="77777777" w:rsidR="00CE659C" w:rsidRDefault="007A6CFF">
      <w:r>
        <w:rPr>
          <w:rFonts w:hint="eastAsia"/>
        </w:rPr>
        <w:t>红甲人转身，微笑，挥刀。</w:t>
      </w:r>
    </w:p>
    <w:p w14:paraId="5B3AB37B" w14:textId="77777777" w:rsidR="00CE659C" w:rsidRDefault="007A6CFF">
      <w:r>
        <w:rPr>
          <w:rFonts w:hint="eastAsia"/>
        </w:rPr>
        <w:t>他看了西门纤纤出的每一招，估算了她每一剑的力度，体力，和状态，所有考量综合之下，</w:t>
      </w:r>
      <w:r>
        <w:rPr>
          <w:rFonts w:hint="eastAsia"/>
        </w:rPr>
        <w:lastRenderedPageBreak/>
        <w:t>他出了这一刀。</w:t>
      </w:r>
    </w:p>
    <w:p w14:paraId="76046DF1" w14:textId="77777777" w:rsidR="00CE659C" w:rsidRDefault="007A6CFF">
      <w:r>
        <w:rPr>
          <w:rFonts w:hint="eastAsia"/>
        </w:rPr>
        <w:t>这一刀是为西门纤纤精心准备的，西门纤纤不会死，也可能不会重伤，但绝对走不了了。</w:t>
      </w:r>
    </w:p>
    <w:p w14:paraId="22FAA4D9" w14:textId="77777777" w:rsidR="00CE659C" w:rsidRDefault="007A6CFF">
      <w:r>
        <w:rPr>
          <w:rFonts w:hint="eastAsia"/>
        </w:rPr>
        <w:t>西门纤纤知道他是这么想的，所以他甚至没有拦得住她，因为她的这一剑他没有见过。</w:t>
      </w:r>
    </w:p>
    <w:p w14:paraId="0492DAB3" w14:textId="77777777" w:rsidR="00CE659C" w:rsidRDefault="007A6CFF">
      <w:r>
        <w:rPr>
          <w:rFonts w:hint="eastAsia"/>
        </w:rPr>
        <w:t>她出的这一剑是青萍之末。</w:t>
      </w:r>
    </w:p>
    <w:p w14:paraId="10DCAB8B" w14:textId="77777777" w:rsidR="00CE659C" w:rsidRDefault="007A6CFF">
      <w:r>
        <w:rPr>
          <w:rFonts w:hint="eastAsia"/>
        </w:rPr>
        <w:t>风起于青萍之末，侵淫溪谷，盛怒于土囊之口，缘太山之阿，舞于松柏之下，飘忽淜滂，激飓熛怒。</w:t>
      </w:r>
    </w:p>
    <w:p w14:paraId="7CADB4E8" w14:textId="77777777" w:rsidR="00CE659C" w:rsidRDefault="007A6CFF">
      <w:r>
        <w:rPr>
          <w:rFonts w:hint="eastAsia"/>
        </w:rPr>
        <w:t>这一剑，是蹶石伐木，梢杀林莽的一剑。</w:t>
      </w:r>
    </w:p>
    <w:p w14:paraId="2F021813" w14:textId="77777777" w:rsidR="00CE659C" w:rsidRDefault="007A6CFF">
      <w:r>
        <w:rPr>
          <w:rFonts w:hint="eastAsia"/>
        </w:rPr>
        <w:t>红甲人被一剑震退三丈之余，手竟还有些微颤，这一剑之威远超他的预料，想想甚至有些后怕，若是他再轻敌半分，只怕就要重伤了。</w:t>
      </w:r>
    </w:p>
    <w:p w14:paraId="7E626B0A" w14:textId="77777777" w:rsidR="00CE659C" w:rsidRDefault="007A6CFF">
      <w:r>
        <w:rPr>
          <w:rFonts w:hint="eastAsia"/>
        </w:rPr>
        <w:t>“快走。”西门纤纤一剑退敌，站在阵眼处，对着三名长老弟子说道。</w:t>
      </w:r>
    </w:p>
    <w:p w14:paraId="20B14C2E" w14:textId="77777777" w:rsidR="00CE659C" w:rsidRDefault="007A6CFF">
      <w:r>
        <w:rPr>
          <w:rFonts w:hint="eastAsia"/>
        </w:rPr>
        <w:t>“多谢掌门。”三人赶紧跑入另外两个阵角之内，继续向前突围。</w:t>
      </w:r>
    </w:p>
    <w:p w14:paraId="4CC449C4" w14:textId="77777777" w:rsidR="002D2BC3" w:rsidRDefault="007A6CFF">
      <w:r>
        <w:rPr>
          <w:rFonts w:hint="eastAsia"/>
        </w:rPr>
        <w:t>西</w:t>
      </w:r>
      <w:r w:rsidR="002D2BC3">
        <w:rPr>
          <w:rFonts w:hint="eastAsia"/>
        </w:rPr>
        <w:t>门纤纤还没有走，因为在她与红甲人之间，躺着那个被断臂的年轻人。</w:t>
      </w:r>
    </w:p>
    <w:p w14:paraId="214EC1DE" w14:textId="77777777" w:rsidR="00CE659C" w:rsidRDefault="007A6CFF">
      <w:r>
        <w:rPr>
          <w:rFonts w:hint="eastAsia"/>
        </w:rPr>
        <w:t>红甲人很不客气的利用了这点，从而一脚踏在那人身上，那名弟子那出一声闷哼。</w:t>
      </w:r>
    </w:p>
    <w:p w14:paraId="65701712" w14:textId="77777777" w:rsidR="00CE659C" w:rsidRDefault="007A6CFF">
      <w:r>
        <w:rPr>
          <w:rFonts w:hint="eastAsia"/>
        </w:rPr>
        <w:t>这时候，三方合围正在形成，密密麻麻的人正在聚集，救与不救地问题再一次摆在了西门纤纤面前，刚才赌的是红甲人的轻敌，这样的成功是不能复制的。</w:t>
      </w:r>
    </w:p>
    <w:p w14:paraId="1831FAF0" w14:textId="77777777" w:rsidR="00CE659C" w:rsidRDefault="007A6CFF">
      <w:r>
        <w:rPr>
          <w:rFonts w:hint="eastAsia"/>
        </w:rPr>
        <w:t>那名弟子见西门纤纤犹豫不决，忍痛吼道：“掌门，我活不了了，快走啊。”</w:t>
      </w:r>
    </w:p>
    <w:p w14:paraId="50748428" w14:textId="77777777" w:rsidR="00CE659C" w:rsidRDefault="007A6CFF">
      <w:r>
        <w:rPr>
          <w:rFonts w:hint="eastAsia"/>
        </w:rPr>
        <w:t>我活不了了，是表死义，西门纤纤终于认清了现实，不再抱任何幻想。</w:t>
      </w:r>
    </w:p>
    <w:p w14:paraId="20FECA80" w14:textId="77777777" w:rsidR="00CE659C" w:rsidRDefault="007A6CFF">
      <w:r>
        <w:rPr>
          <w:rFonts w:hint="eastAsia"/>
        </w:rPr>
        <w:t>“对不住。”</w:t>
      </w:r>
    </w:p>
    <w:p w14:paraId="69AB4D6A" w14:textId="77777777" w:rsidR="00CE659C" w:rsidRDefault="007A6CFF">
      <w:r>
        <w:rPr>
          <w:rFonts w:hint="eastAsia"/>
        </w:rPr>
        <w:t>一声满含歉意的呼喊，却是不再回头的决心，转身冲入阵中，砍倒两个杀手，稳住了阵型。</w:t>
      </w:r>
    </w:p>
    <w:p w14:paraId="6BC5CF32" w14:textId="77777777" w:rsidR="00CE659C" w:rsidRDefault="002D2BC3">
      <w:r>
        <w:rPr>
          <w:rFonts w:hint="eastAsia"/>
        </w:rPr>
        <w:t>忽然间</w:t>
      </w:r>
      <w:r w:rsidR="007A6CFF">
        <w:rPr>
          <w:rFonts w:hint="eastAsia"/>
        </w:rPr>
        <w:t>，前方火光蹿乱，杀声震天，止戈流闻知援兵赶致，开始两面夹攻了。</w:t>
      </w:r>
    </w:p>
    <w:p w14:paraId="1EAA9C64" w14:textId="77777777" w:rsidR="00CE659C" w:rsidRDefault="007A6CFF">
      <w:r>
        <w:rPr>
          <w:rFonts w:hint="eastAsia"/>
        </w:rPr>
        <w:t>陶长老血剑指天，朗声喝道：“保持阵型，冲出去，与止戈流会合便是胜利。”</w:t>
      </w:r>
    </w:p>
    <w:p w14:paraId="123E591C" w14:textId="77777777" w:rsidR="00CE659C" w:rsidRDefault="007A6CFF">
      <w:r>
        <w:rPr>
          <w:rFonts w:hint="eastAsia"/>
        </w:rPr>
        <w:t>眼前止戈流接应已经，青思阁诸人士气大震，奋力向止戈流杀去，而敌方三面合围已经形成，一时间杀气震天。</w:t>
      </w:r>
    </w:p>
    <w:p w14:paraId="7CED4429" w14:textId="77777777" w:rsidR="00CE659C" w:rsidRDefault="007A6CFF">
      <w:r>
        <w:rPr>
          <w:rFonts w:hint="eastAsia"/>
        </w:rPr>
        <w:t>“三方合围之后，上山果然容易多了，说起来还真是感谢这位年轻的掌门。”</w:t>
      </w:r>
    </w:p>
    <w:p w14:paraId="355CD38E" w14:textId="77777777" w:rsidR="00CE659C" w:rsidRDefault="007A6CFF">
      <w:r>
        <w:rPr>
          <w:rFonts w:hint="eastAsia"/>
        </w:rPr>
        <w:t>就在两边交战激烈的当下，两道身影踏上了止戈流山道，说话的这个人正是南盟少子司马轶。</w:t>
      </w:r>
    </w:p>
    <w:p w14:paraId="452CAF66" w14:textId="77777777" w:rsidR="00CE659C" w:rsidRDefault="007A6CFF">
      <w:r>
        <w:rPr>
          <w:rFonts w:hint="eastAsia"/>
        </w:rPr>
        <w:t>“以二十余人的战力连破两道防线，还能在二百余人的重围之中压住阵角，同为女人，我真是越来越欣赏这位纤纤姑娘了。”</w:t>
      </w:r>
      <w:r w:rsidR="00276631">
        <w:rPr>
          <w:rFonts w:hint="eastAsia"/>
        </w:rPr>
        <w:t>宁溪</w:t>
      </w:r>
      <w:r>
        <w:rPr>
          <w:rFonts w:hint="eastAsia"/>
        </w:rPr>
        <w:t>看着身陷重围仍指挥若定的西门纤纤，没有克意遮掩自己的欣赏之情。</w:t>
      </w:r>
    </w:p>
    <w:p w14:paraId="5E51BA76" w14:textId="77777777" w:rsidR="00CE659C" w:rsidRDefault="007A6CFF">
      <w:r>
        <w:rPr>
          <w:rFonts w:hint="eastAsia"/>
        </w:rPr>
        <w:t>司马轶的目光越过眼前的战局，看向更远处的止戈流，轻轻叹了一口气，说道：“战术正确，排布得当，勇武可嘉，只可惜……”</w:t>
      </w:r>
    </w:p>
    <w:p w14:paraId="006B3BFB" w14:textId="77777777" w:rsidR="00CE659C" w:rsidRDefault="00276631">
      <w:r>
        <w:rPr>
          <w:rFonts w:hint="eastAsia"/>
        </w:rPr>
        <w:t>宁溪</w:t>
      </w:r>
      <w:r w:rsidR="007A6CFF">
        <w:rPr>
          <w:rFonts w:hint="eastAsia"/>
        </w:rPr>
        <w:t>看着他，问道：“可惜什么？”</w:t>
      </w:r>
    </w:p>
    <w:p w14:paraId="2CE8AA02" w14:textId="77777777" w:rsidR="00CE659C" w:rsidRDefault="007A6CFF">
      <w:r>
        <w:rPr>
          <w:rFonts w:hint="eastAsia"/>
        </w:rPr>
        <w:t>司马轶指着合围而来的止戈流，说道：“只可惜两军会师并不是走向胜利的开端，而是迈向地狱的序曲，而一切都已经来不及了。”</w:t>
      </w:r>
    </w:p>
    <w:p w14:paraId="74CECD71" w14:textId="77777777" w:rsidR="00CE659C" w:rsidRDefault="007A6CFF">
      <w:r>
        <w:rPr>
          <w:rFonts w:hint="eastAsia"/>
        </w:rPr>
        <w:t>“你在胡说些什么？”</w:t>
      </w:r>
      <w:r w:rsidR="00276631">
        <w:rPr>
          <w:rFonts w:hint="eastAsia"/>
        </w:rPr>
        <w:t>宁溪</w:t>
      </w:r>
      <w:r>
        <w:rPr>
          <w:rFonts w:hint="eastAsia"/>
        </w:rPr>
        <w:t>脸色变得有些难看。</w:t>
      </w:r>
    </w:p>
    <w:p w14:paraId="3CAC4EAA" w14:textId="77777777" w:rsidR="00CE659C" w:rsidRDefault="007A6CFF">
      <w:r>
        <w:rPr>
          <w:rFonts w:hint="eastAsia"/>
        </w:rPr>
        <w:t>“这是一个层层密密的局，当西门纤纤见到止戈流众人那一刻，便是全军溃散之时，今夜的止戈流，注定是一页悲歌。”</w:t>
      </w:r>
    </w:p>
    <w:p w14:paraId="3952B37D" w14:textId="77777777" w:rsidR="00CE659C" w:rsidRDefault="00CE659C"/>
    <w:p w14:paraId="34BC932F" w14:textId="77777777" w:rsidR="00CE659C" w:rsidRDefault="00CE659C"/>
    <w:p w14:paraId="41674492" w14:textId="77777777" w:rsidR="003D5A01" w:rsidRDefault="003D5A01"/>
    <w:p w14:paraId="31BE6E5B" w14:textId="77777777" w:rsidR="003D5A01" w:rsidRDefault="003D5A01"/>
    <w:p w14:paraId="719C6050" w14:textId="77777777" w:rsidR="003D5A01" w:rsidRDefault="003D5A01"/>
    <w:p w14:paraId="1727D34D" w14:textId="77777777" w:rsidR="00C42768" w:rsidRDefault="00FC452D" w:rsidP="00C42768">
      <w:pPr>
        <w:pStyle w:val="3"/>
      </w:pPr>
      <w:r>
        <w:rPr>
          <w:rFonts w:hint="eastAsia"/>
        </w:rPr>
        <w:lastRenderedPageBreak/>
        <w:t>第十八</w:t>
      </w:r>
      <w:r w:rsidR="00C42768">
        <w:rPr>
          <w:rFonts w:hint="eastAsia"/>
        </w:rPr>
        <w:t>章上个时代的失败者们</w:t>
      </w:r>
    </w:p>
    <w:p w14:paraId="6DE1FCB9" w14:textId="77777777" w:rsidR="00C42768" w:rsidRPr="00C42768" w:rsidRDefault="00276631">
      <w:r>
        <w:rPr>
          <w:rFonts w:hint="eastAsia"/>
        </w:rPr>
        <w:t>宁溪</w:t>
      </w:r>
      <w:r w:rsidR="00C42768">
        <w:rPr>
          <w:rFonts w:hint="eastAsia"/>
        </w:rPr>
        <w:t>不愿意相信司马轶的话，直到她看到了红甲人脸上的微笑，她感觉背脊有些发凉，然后她又看到了西门纤纤脸上拧不开的凝重之色，她终于确信这不是西门纤纤想要的结果。</w:t>
      </w:r>
    </w:p>
    <w:p w14:paraId="11A9378D" w14:textId="77777777" w:rsidR="00CE659C" w:rsidRDefault="007A6CFF">
      <w:r>
        <w:rPr>
          <w:rFonts w:hint="eastAsia"/>
        </w:rPr>
        <w:t>也就在这时候，原本将西门纤纤诸人围得水泄不通的人流如潮水般分开，露出一条通道。</w:t>
      </w:r>
    </w:p>
    <w:p w14:paraId="23C4D6E5" w14:textId="77777777" w:rsidR="00CE659C" w:rsidRDefault="007A6CFF">
      <w:r>
        <w:rPr>
          <w:rFonts w:hint="eastAsia"/>
        </w:rPr>
        <w:t>原本拼命冲杀也冲不出的通道此时竟没有人再阻拦他们，青思阁众人甚至有人乐观地认为是止戈流的救援冲破了两边的合围，敌方已经溃败了。</w:t>
      </w:r>
    </w:p>
    <w:p w14:paraId="5174CB48" w14:textId="77777777" w:rsidR="00CE659C" w:rsidRDefault="007A6CFF">
      <w:r>
        <w:rPr>
          <w:rFonts w:hint="eastAsia"/>
        </w:rPr>
        <w:t>但是为何，作为掌门的西门纤纤此时却目光凝重的凝视着前方？</w:t>
      </w:r>
    </w:p>
    <w:p w14:paraId="08A77CED" w14:textId="77777777" w:rsidR="00CE659C" w:rsidRDefault="007A6CFF">
      <w:r>
        <w:rPr>
          <w:rFonts w:hint="eastAsia"/>
        </w:rPr>
        <w:t>他们朝着分开的人流看去，于是看到了另一边合围止戈流的两三百人霎时两分的景象。</w:t>
      </w:r>
    </w:p>
    <w:p w14:paraId="1C703590" w14:textId="77777777" w:rsidR="00CE659C" w:rsidRDefault="007A6CFF">
      <w:r>
        <w:rPr>
          <w:rFonts w:hint="eastAsia"/>
        </w:rPr>
        <w:t>这算什么意思？</w:t>
      </w:r>
    </w:p>
    <w:p w14:paraId="17C3A843" w14:textId="77777777" w:rsidR="00CE659C" w:rsidRDefault="007A6CFF">
      <w:r>
        <w:rPr>
          <w:rFonts w:hint="eastAsia"/>
        </w:rPr>
        <w:t>止戈流之围解了？</w:t>
      </w:r>
    </w:p>
    <w:p w14:paraId="481AC8BD" w14:textId="77777777" w:rsidR="00CE659C" w:rsidRDefault="007A6CFF">
      <w:r>
        <w:rPr>
          <w:rFonts w:hint="eastAsia"/>
        </w:rPr>
        <w:t>诸人的目光落到了止戈流三个流派的代表者身上，看到了这样的景象。</w:t>
      </w:r>
    </w:p>
    <w:p w14:paraId="4693CF8E" w14:textId="77777777" w:rsidR="00CE659C" w:rsidRDefault="007A6CFF">
      <w:r>
        <w:rPr>
          <w:rFonts w:hint="eastAsia"/>
        </w:rPr>
        <w:t>中立派的淳于心叹了口气。</w:t>
      </w:r>
    </w:p>
    <w:p w14:paraId="2F8E4CB5" w14:textId="77777777" w:rsidR="00CE659C" w:rsidRDefault="007A6CFF">
      <w:r>
        <w:rPr>
          <w:rFonts w:hint="eastAsia"/>
        </w:rPr>
        <w:t>南投派的</w:t>
      </w:r>
      <w:r w:rsidR="009F1984">
        <w:rPr>
          <w:rFonts w:hint="eastAsia"/>
        </w:rPr>
        <w:t>农应群</w:t>
      </w:r>
      <w:r>
        <w:rPr>
          <w:rFonts w:hint="eastAsia"/>
        </w:rPr>
        <w:t>面若寒铁。</w:t>
      </w:r>
    </w:p>
    <w:p w14:paraId="01219898" w14:textId="77777777" w:rsidR="00CE659C" w:rsidRDefault="007A6CFF">
      <w:r>
        <w:rPr>
          <w:rFonts w:hint="eastAsia"/>
        </w:rPr>
        <w:t>北倾派的杨天狼破声大骂起来。</w:t>
      </w:r>
    </w:p>
    <w:p w14:paraId="00E7B4B9" w14:textId="77777777" w:rsidR="00CE659C" w:rsidRDefault="007A6CFF">
      <w:r>
        <w:rPr>
          <w:rFonts w:hint="eastAsia"/>
        </w:rPr>
        <w:t>“这是怎么回事？”</w:t>
      </w:r>
    </w:p>
    <w:p w14:paraId="540CC4D8" w14:textId="77777777" w:rsidR="00CE659C" w:rsidRDefault="007A6CFF">
      <w:r>
        <w:rPr>
          <w:rFonts w:hint="eastAsia"/>
        </w:rPr>
        <w:t>一切的杀伐在这一刻全部停止了，只有杨天狼质问的声音回荡在黑夜之中。</w:t>
      </w:r>
    </w:p>
    <w:p w14:paraId="08E87B2F" w14:textId="77777777" w:rsidR="00CE659C" w:rsidRDefault="007A6CFF">
      <w:r>
        <w:rPr>
          <w:rFonts w:hint="eastAsia"/>
        </w:rPr>
        <w:t>诸人你看看我，我看看你，最后目光落到了西门纤纤身上。</w:t>
      </w:r>
    </w:p>
    <w:p w14:paraId="59CA63BC" w14:textId="77777777" w:rsidR="00CE659C" w:rsidRDefault="007A6CFF">
      <w:r>
        <w:rPr>
          <w:rFonts w:hint="eastAsia"/>
        </w:rPr>
        <w:t>西门纤纤沉默着。</w:t>
      </w:r>
    </w:p>
    <w:p w14:paraId="4460FCD6" w14:textId="77777777" w:rsidR="00CE659C" w:rsidRDefault="007A6CFF">
      <w:r>
        <w:rPr>
          <w:rFonts w:hint="eastAsia"/>
        </w:rPr>
        <w:t>这的确是状况之外的事情，她一时也不知道怎么解释。</w:t>
      </w:r>
    </w:p>
    <w:p w14:paraId="57D079E7" w14:textId="77777777" w:rsidR="00CE659C" w:rsidRDefault="007A6CFF">
      <w:r>
        <w:rPr>
          <w:rFonts w:hint="eastAsia"/>
        </w:rPr>
        <w:t>“看起来你们需要一个解释。”</w:t>
      </w:r>
    </w:p>
    <w:p w14:paraId="73E17CCA" w14:textId="77777777" w:rsidR="00CE659C" w:rsidRDefault="007A6CFF">
      <w:r>
        <w:rPr>
          <w:rFonts w:hint="eastAsia"/>
        </w:rPr>
        <w:t>红甲人从人群中走了出来，脸上挂着笑容。</w:t>
      </w:r>
    </w:p>
    <w:p w14:paraId="2C7D4479" w14:textId="77777777" w:rsidR="00CE659C" w:rsidRDefault="009F1984">
      <w:r>
        <w:rPr>
          <w:rFonts w:hint="eastAsia"/>
        </w:rPr>
        <w:t>农应群</w:t>
      </w:r>
      <w:r w:rsidR="007A6CFF">
        <w:rPr>
          <w:rFonts w:hint="eastAsia"/>
        </w:rPr>
        <w:t>气急败坏地骂道：“有屁你就快放。”</w:t>
      </w:r>
    </w:p>
    <w:p w14:paraId="5CB8AFCB" w14:textId="77777777" w:rsidR="00CE659C" w:rsidRDefault="007A6CFF">
      <w:pPr>
        <w:widowControl/>
        <w:jc w:val="left"/>
      </w:pPr>
      <w:r>
        <w:rPr>
          <w:rFonts w:hint="eastAsia"/>
        </w:rPr>
        <w:t>红甲人看着他的眼睛说道：“</w:t>
      </w:r>
      <w:r w:rsidR="009F1984">
        <w:rPr>
          <w:rFonts w:hint="eastAsia"/>
        </w:rPr>
        <w:t>农应群</w:t>
      </w:r>
      <w:r>
        <w:rPr>
          <w:rFonts w:hint="eastAsia"/>
        </w:rPr>
        <w:t>，</w:t>
      </w:r>
      <w:r w:rsidR="00641E4D">
        <w:rPr>
          <w:rFonts w:ascii="宋体" w:eastAsia="宋体" w:hAnsi="宋体" w:cs="宋体" w:hint="eastAsia"/>
          <w:color w:val="000000"/>
          <w:kern w:val="0"/>
          <w:szCs w:val="21"/>
        </w:rPr>
        <w:t>原剑阁四十九剑，二十余年前对战剑郎剑客</w:t>
      </w:r>
      <w:r w:rsidR="00F034F9">
        <w:rPr>
          <w:rFonts w:ascii="宋体" w:eastAsia="宋体" w:hAnsi="宋体" w:cs="宋体" w:hint="eastAsia"/>
          <w:color w:val="000000"/>
          <w:kern w:val="0"/>
          <w:szCs w:val="21"/>
        </w:rPr>
        <w:t>一战中，临阵脱逃，即使剑阵溃败，事后举家被灭，逃往南境</w:t>
      </w:r>
      <w:r>
        <w:rPr>
          <w:rFonts w:ascii="宋体" w:eastAsia="宋体" w:hAnsi="宋体" w:cs="宋体" w:hint="eastAsia"/>
          <w:color w:val="000000"/>
          <w:kern w:val="0"/>
          <w:szCs w:val="21"/>
        </w:rPr>
        <w:t>避难途中被剑阁长老追上，生死之间，接受止戈令。</w:t>
      </w:r>
      <w:r>
        <w:rPr>
          <w:rFonts w:hint="eastAsia"/>
        </w:rPr>
        <w:t>”</w:t>
      </w:r>
    </w:p>
    <w:p w14:paraId="343CF6C8" w14:textId="77777777" w:rsidR="00CE659C" w:rsidRDefault="007A6CFF">
      <w:r>
        <w:rPr>
          <w:rFonts w:hint="eastAsia"/>
        </w:rPr>
        <w:t>“对上苗疆那个怪物，两境之主都没有十分的把握，更何况区区一个剑阵”</w:t>
      </w:r>
      <w:r w:rsidR="009F1984">
        <w:rPr>
          <w:rFonts w:hint="eastAsia"/>
        </w:rPr>
        <w:t>农应群</w:t>
      </w:r>
      <w:r>
        <w:rPr>
          <w:rFonts w:hint="eastAsia"/>
        </w:rPr>
        <w:t>气得发毛，却冷笑道：“别说得自己有多了不起一样，你要有本事，你去试试，我敢保证你连一招都接不住。”</w:t>
      </w:r>
    </w:p>
    <w:p w14:paraId="21D4300C" w14:textId="77777777" w:rsidR="00CE659C" w:rsidRDefault="007A6CFF">
      <w:r>
        <w:rPr>
          <w:rFonts w:hint="eastAsia"/>
        </w:rPr>
        <w:t>红甲人点点头，说道：“我的确不如他，也有可能连他一招都接不住，但我至少不会逃走。”</w:t>
      </w:r>
    </w:p>
    <w:p w14:paraId="64440A95" w14:textId="77777777" w:rsidR="00CE659C" w:rsidRDefault="007A6CFF">
      <w:r>
        <w:rPr>
          <w:rFonts w:hint="eastAsia"/>
        </w:rPr>
        <w:t>“所以呢？”</w:t>
      </w:r>
    </w:p>
    <w:p w14:paraId="2156E83F" w14:textId="77777777" w:rsidR="00CE659C" w:rsidRDefault="007A6CFF">
      <w:r>
        <w:rPr>
          <w:rFonts w:hint="eastAsia"/>
        </w:rPr>
        <w:t>红甲人看着他的眼睛认真地道：“所以你是一个失败者。”</w:t>
      </w:r>
    </w:p>
    <w:p w14:paraId="1E1884DE" w14:textId="77777777" w:rsidR="00CE659C" w:rsidRDefault="007A6CFF">
      <w:r>
        <w:rPr>
          <w:rFonts w:hint="eastAsia"/>
        </w:rPr>
        <w:t>红甲人没有理会</w:t>
      </w:r>
      <w:r w:rsidR="009F1984">
        <w:rPr>
          <w:rFonts w:hint="eastAsia"/>
        </w:rPr>
        <w:t>农应群</w:t>
      </w:r>
      <w:r>
        <w:rPr>
          <w:rFonts w:hint="eastAsia"/>
        </w:rPr>
        <w:t>的暴跳如雷，而是将目光移到了杨天狼身上。</w:t>
      </w:r>
    </w:p>
    <w:p w14:paraId="2DADF32B" w14:textId="77777777" w:rsidR="00CE659C" w:rsidRDefault="007A6CFF">
      <w:pPr>
        <w:widowControl/>
        <w:jc w:val="left"/>
      </w:pPr>
      <w:r>
        <w:rPr>
          <w:rFonts w:hint="eastAsia"/>
        </w:rPr>
        <w:t>“</w:t>
      </w:r>
      <w:r>
        <w:rPr>
          <w:rFonts w:ascii="宋体" w:eastAsia="宋体" w:hAnsi="宋体" w:cs="宋体" w:hint="eastAsia"/>
          <w:color w:val="000000"/>
          <w:kern w:val="0"/>
          <w:szCs w:val="21"/>
        </w:rPr>
        <w:t>杨天狼，原天狼阁主，十五年前开罪七星剑派，举阁被灭，只身逃难，欲投北域伺机复仇，北上途中为七星剑子追上，生死之间接受止戈令。</w:t>
      </w:r>
      <w:r>
        <w:rPr>
          <w:rFonts w:hint="eastAsia"/>
        </w:rPr>
        <w:t>”</w:t>
      </w:r>
    </w:p>
    <w:p w14:paraId="05568D25" w14:textId="77777777" w:rsidR="00CE659C" w:rsidRDefault="007A6CFF">
      <w:r>
        <w:rPr>
          <w:rFonts w:hint="eastAsia"/>
        </w:rPr>
        <w:t>杨天狼想要作什么反驳，但还没开口，红甲人开口说了第二句话。</w:t>
      </w:r>
    </w:p>
    <w:p w14:paraId="647173B8" w14:textId="77777777" w:rsidR="00CE659C" w:rsidRDefault="00BD063E">
      <w:r>
        <w:rPr>
          <w:rFonts w:hint="eastAsia"/>
        </w:rPr>
        <w:t>“</w:t>
      </w:r>
      <w:r w:rsidR="007A6CFF">
        <w:rPr>
          <w:rFonts w:hint="eastAsia"/>
        </w:rPr>
        <w:t>你也是一个失败者。”</w:t>
      </w:r>
    </w:p>
    <w:p w14:paraId="6F714B48" w14:textId="77777777" w:rsidR="00CE659C" w:rsidRDefault="007A6CFF">
      <w:r>
        <w:rPr>
          <w:rFonts w:hint="eastAsia"/>
        </w:rPr>
        <w:t>红甲人句句诛心，杨天狼与</w:t>
      </w:r>
      <w:r w:rsidR="009F1984">
        <w:rPr>
          <w:rFonts w:hint="eastAsia"/>
        </w:rPr>
        <w:t>农应群</w:t>
      </w:r>
      <w:r>
        <w:rPr>
          <w:rFonts w:hint="eastAsia"/>
        </w:rPr>
        <w:t>怒而按剑，奈何敌方数倍于己，迟疑不敢下手。</w:t>
      </w:r>
    </w:p>
    <w:p w14:paraId="68620982" w14:textId="77777777" w:rsidR="00CE659C" w:rsidRDefault="007A6CFF">
      <w:r>
        <w:rPr>
          <w:rFonts w:hint="eastAsia"/>
        </w:rPr>
        <w:t>当红甲人把目光投向淳于心的时候，淳于心伸出手来，做了一个停的动作。</w:t>
      </w:r>
    </w:p>
    <w:p w14:paraId="14139FEA" w14:textId="77777777" w:rsidR="00CE659C" w:rsidRDefault="007A6CFF">
      <w:r>
        <w:rPr>
          <w:rFonts w:hint="eastAsia"/>
        </w:rPr>
        <w:t>“你想说，我淳于心被自己家的人一路砍到止戈山下，所以我也是一个失败者。”</w:t>
      </w:r>
    </w:p>
    <w:p w14:paraId="4FEA85C2" w14:textId="77777777" w:rsidR="00CE659C" w:rsidRDefault="00BD063E">
      <w:r>
        <w:rPr>
          <w:rFonts w:hint="eastAsia"/>
        </w:rPr>
        <w:t>红甲人很满意这个答案，心想不愧对是百年</w:t>
      </w:r>
      <w:r w:rsidR="007A6CFF">
        <w:rPr>
          <w:rFonts w:hint="eastAsia"/>
        </w:rPr>
        <w:t>世家出来的人，觉悟就是不一样。</w:t>
      </w:r>
    </w:p>
    <w:p w14:paraId="731A54B1" w14:textId="77777777" w:rsidR="00CE659C" w:rsidRDefault="009F1984">
      <w:r>
        <w:rPr>
          <w:rFonts w:hint="eastAsia"/>
        </w:rPr>
        <w:t>农应群</w:t>
      </w:r>
      <w:r w:rsidR="007A6CFF">
        <w:rPr>
          <w:rFonts w:hint="eastAsia"/>
        </w:rPr>
        <w:t>与杨天狼同时说道：“屁话说完了，所以呢？”</w:t>
      </w:r>
    </w:p>
    <w:p w14:paraId="542FF5BF" w14:textId="77777777" w:rsidR="00CE659C" w:rsidRDefault="007A6CFF">
      <w:r>
        <w:rPr>
          <w:rFonts w:hint="eastAsia"/>
        </w:rPr>
        <w:t>红甲人看着止戈流众人，心想将要说的话可能有些残忍，竟有些为他们悲哀，他说道：“所</w:t>
      </w:r>
      <w:r>
        <w:rPr>
          <w:rFonts w:hint="eastAsia"/>
        </w:rPr>
        <w:lastRenderedPageBreak/>
        <w:t>以你们凭什么会认为，青思阁会倾一派之力来拯救你们这群上个时代的失败者们吗？”</w:t>
      </w:r>
    </w:p>
    <w:p w14:paraId="4EF38C82" w14:textId="77777777" w:rsidR="00CE659C" w:rsidRDefault="007A6CFF">
      <w:r>
        <w:rPr>
          <w:rFonts w:hint="eastAsia"/>
        </w:rPr>
        <w:t>所有都听得明明白白，清清楚楚，这是诛心之论。</w:t>
      </w:r>
    </w:p>
    <w:p w14:paraId="7062352F" w14:textId="77777777" w:rsidR="00CE659C" w:rsidRDefault="007A6CFF">
      <w:r>
        <w:rPr>
          <w:rFonts w:hint="eastAsia"/>
        </w:rPr>
        <w:t>止戈流诸人的心一下凉了半截，还有半截没凉是因为此刻的西门纤纤虽然还在沉默，但杀意已经从她的目光中表达了出来。</w:t>
      </w:r>
    </w:p>
    <w:p w14:paraId="029F43BD" w14:textId="77777777" w:rsidR="00CE659C" w:rsidRDefault="007A6CFF">
      <w:r>
        <w:rPr>
          <w:rFonts w:hint="eastAsia"/>
        </w:rPr>
        <w:t>这杀意自然是针对红甲人的，红甲人很清楚这点，于是他看着西门纤纤说道：“当然，这位年轻美丽的掌门与这十几位勇敢的勇士除外。”</w:t>
      </w:r>
    </w:p>
    <w:p w14:paraId="32F66049" w14:textId="77777777" w:rsidR="00CE659C" w:rsidRDefault="007A6CFF">
      <w:r>
        <w:rPr>
          <w:rFonts w:hint="eastAsia"/>
        </w:rPr>
        <w:t>青思阁这十几人看着他的目光竟有一丝欣慰，心想第一个肯定他们的竟然是这个冲散了他们阵角的敌人。</w:t>
      </w:r>
    </w:p>
    <w:p w14:paraId="30D893F5" w14:textId="77777777" w:rsidR="00CE659C" w:rsidRDefault="007A6CFF">
      <w:r>
        <w:rPr>
          <w:rFonts w:hint="eastAsia"/>
        </w:rPr>
        <w:t>“但是也正是因为他们的勇敢，湮灭了你们最后的希望，把你们推进了死亡的深渊。”</w:t>
      </w:r>
    </w:p>
    <w:p w14:paraId="7FB0FAC3" w14:textId="77777777" w:rsidR="00CE659C" w:rsidRDefault="007A6CFF">
      <w:r>
        <w:rPr>
          <w:rFonts w:hint="eastAsia"/>
        </w:rPr>
        <w:t>青思阁诸人简直气得破口大骂，“你这是什么意思？”</w:t>
      </w:r>
    </w:p>
    <w:p w14:paraId="43910619" w14:textId="77777777" w:rsidR="00CE659C" w:rsidRDefault="007A6CFF">
      <w:r>
        <w:rPr>
          <w:rFonts w:hint="eastAsia"/>
        </w:rPr>
        <w:t>“哼，还好意思问什么意思。”</w:t>
      </w:r>
    </w:p>
    <w:p w14:paraId="2DA3BF48" w14:textId="77777777" w:rsidR="00CE659C" w:rsidRDefault="007A6CFF">
      <w:r>
        <w:rPr>
          <w:rFonts w:hint="eastAsia"/>
        </w:rPr>
        <w:t>回答他们的不是红甲人，而是杨天狼，青思阁诸人一楞，心想我们好心舍命来救你，你就这态度？</w:t>
      </w:r>
    </w:p>
    <w:p w14:paraId="7DEDEA98" w14:textId="77777777" w:rsidR="00CE659C" w:rsidRDefault="007A6CFF">
      <w:r>
        <w:rPr>
          <w:rFonts w:hint="eastAsia"/>
        </w:rPr>
        <w:t>杨天狼冷冷说道：“本来我们还可以坚守待援，但现在，呵呵……”</w:t>
      </w:r>
    </w:p>
    <w:p w14:paraId="2B4DC753" w14:textId="77777777" w:rsidR="00CE659C" w:rsidRDefault="007A6CFF">
      <w:r>
        <w:rPr>
          <w:rFonts w:hint="eastAsia"/>
        </w:rPr>
        <w:t>司马轶开始叹息。</w:t>
      </w:r>
    </w:p>
    <w:p w14:paraId="61E4899A" w14:textId="77777777" w:rsidR="00CE659C" w:rsidRDefault="00276631">
      <w:r>
        <w:rPr>
          <w:rFonts w:hint="eastAsia"/>
        </w:rPr>
        <w:t>宁溪</w:t>
      </w:r>
      <w:r w:rsidR="007A6CFF">
        <w:rPr>
          <w:rFonts w:hint="eastAsia"/>
        </w:rPr>
        <w:t>突然明白了司马轶的意思，这不是三面围城，围而不攻，待援歼之的计策，而是引蛇出洞和诛心之计。</w:t>
      </w:r>
    </w:p>
    <w:p w14:paraId="177FB99B" w14:textId="77777777" w:rsidR="00CE659C" w:rsidRDefault="007A6CFF">
      <w:r>
        <w:rPr>
          <w:rFonts w:hint="eastAsia"/>
        </w:rPr>
        <w:t>止戈流遭遇突袭，丧失半身战力，但依</w:t>
      </w:r>
      <w:r w:rsidR="004105FC">
        <w:rPr>
          <w:rFonts w:hint="eastAsia"/>
        </w:rPr>
        <w:t>能</w:t>
      </w:r>
      <w:r>
        <w:rPr>
          <w:rFonts w:hint="eastAsia"/>
        </w:rPr>
        <w:t>坚守，一时无法攻破。</w:t>
      </w:r>
    </w:p>
    <w:p w14:paraId="1A002EED" w14:textId="77777777" w:rsidR="00CE659C" w:rsidRDefault="007A6CFF">
      <w:r>
        <w:rPr>
          <w:rFonts w:hint="eastAsia"/>
        </w:rPr>
        <w:t>红甲人在进攻之前就预料到了这种情况，自然也在思考在什么样的情况下能引蛇出洞，这个答案自然是青思阁的援兵，当青思阁援兵到来的时候，止戈流必然会冲出来配合两方夹杀，这时候断其后路，那止戈流众人便在劫难逃了。</w:t>
      </w:r>
    </w:p>
    <w:p w14:paraId="1414F5BE" w14:textId="77777777" w:rsidR="00CE659C" w:rsidRDefault="007A6CFF">
      <w:r>
        <w:rPr>
          <w:rFonts w:hint="eastAsia"/>
        </w:rPr>
        <w:t>这条计策唯一要援兵的人数，红甲人最初的布计是以伏杀消耗掉半数援兵，只让一二十人冲进来，但他没有想到的是，西门纤纤只带着二十几人便冲了进来，所以他第一次看到西门纤纤的时候说了一句了不起。</w:t>
      </w:r>
    </w:p>
    <w:p w14:paraId="032443FB" w14:textId="77777777" w:rsidR="00CE659C" w:rsidRDefault="00276631">
      <w:r>
        <w:rPr>
          <w:rFonts w:hint="eastAsia"/>
        </w:rPr>
        <w:t>宁溪</w:t>
      </w:r>
      <w:r w:rsidR="007A6CFF">
        <w:rPr>
          <w:rFonts w:hint="eastAsia"/>
        </w:rPr>
        <w:t>明白这条计策最阴狠地方在于，当止戈流诸人以为援兵到来，而满心欢喜地冲出来两面夹杀时，看到的不是青思阁全体甚至更多的援兵，而是这寥寥数人时，必然军心溃散。</w:t>
      </w:r>
    </w:p>
    <w:p w14:paraId="2150B260" w14:textId="77777777" w:rsidR="00CE659C" w:rsidRDefault="007A6CFF">
      <w:r>
        <w:rPr>
          <w:rFonts w:hint="eastAsia"/>
        </w:rPr>
        <w:t>于是出现了淳于心看了在叹息，</w:t>
      </w:r>
      <w:r w:rsidR="009F1984">
        <w:rPr>
          <w:rFonts w:hint="eastAsia"/>
        </w:rPr>
        <w:t>农应群</w:t>
      </w:r>
      <w:r>
        <w:rPr>
          <w:rFonts w:hint="eastAsia"/>
        </w:rPr>
        <w:t>看了会沉默，杨天狼看了会咆哮的一幕，这时候红甲人再站出来一挑拨，那就不是止戈流的单向不满了。</w:t>
      </w:r>
    </w:p>
    <w:p w14:paraId="2FD7DD94" w14:textId="77777777" w:rsidR="00CE659C" w:rsidRDefault="007A6CFF">
      <w:r>
        <w:rPr>
          <w:rFonts w:hint="eastAsia"/>
        </w:rPr>
        <w:t>毕竟我等舍生忘死的来救你们，你们不领情罢了，反而指责我们，于是局面演变成了现在的相互指责，也就是内哄了。</w:t>
      </w:r>
    </w:p>
    <w:p w14:paraId="075C32F0" w14:textId="77777777" w:rsidR="00CE659C" w:rsidRDefault="007A6CFF">
      <w:r>
        <w:rPr>
          <w:rFonts w:hint="eastAsia"/>
        </w:rPr>
        <w:t>止戈流与青思阁内哄的时候，红甲人一声令下，暗箭齐发，明刀随后接上，而红甲人挥动重刀开始压制西门纤纤，不让她有任何说话的机会。</w:t>
      </w:r>
    </w:p>
    <w:p w14:paraId="771ACF31" w14:textId="77777777" w:rsidR="00CE659C" w:rsidRDefault="007A6CFF">
      <w:r>
        <w:rPr>
          <w:rFonts w:hint="eastAsia"/>
        </w:rPr>
        <w:t>这本来就不是一场势均力敌的战斗，加上一场诛心之后的内哄，青思阁与止戈流可谓是军心涣散，所以这场单边倒的战斗很快的演变成了一场血腥残忍的屠杀。</w:t>
      </w:r>
    </w:p>
    <w:p w14:paraId="5A8B78DF" w14:textId="77777777" w:rsidR="00CE659C" w:rsidRDefault="007A6CFF">
      <w:r>
        <w:rPr>
          <w:rFonts w:hint="eastAsia"/>
        </w:rPr>
        <w:t>司马轶看着惨烈的战局，意味深长的说道：“所以说，有勇气并不一定都是好事，鼓足了勇气，一脚踹开的不一定是光明，也有可能是另一个深渊。”</w:t>
      </w:r>
    </w:p>
    <w:p w14:paraId="33A8D668" w14:textId="77777777" w:rsidR="00CE659C" w:rsidRDefault="007A6CFF">
      <w:r>
        <w:rPr>
          <w:rFonts w:hint="eastAsia"/>
        </w:rPr>
        <w:t>红甲人重刀挥动，式式皆是取命之招，西门纤纤被他全面压制，落入下风。</w:t>
      </w:r>
    </w:p>
    <w:p w14:paraId="6F3633FD" w14:textId="77777777" w:rsidR="00CE659C" w:rsidRDefault="007A6CFF">
      <w:r>
        <w:rPr>
          <w:rFonts w:hint="eastAsia"/>
        </w:rPr>
        <w:t>她想告诉自己保持镇定，但周遭不断重伤与身亡的惨叫声让她的心开始乱了。</w:t>
      </w:r>
    </w:p>
    <w:p w14:paraId="0D755372" w14:textId="77777777" w:rsidR="00CE659C" w:rsidRDefault="007A6CFF">
      <w:r>
        <w:rPr>
          <w:rFonts w:hint="eastAsia"/>
        </w:rPr>
        <w:t>“亮出你的杀招，不然你连自己都救不了，更别说那些上个时代的失败者了。”</w:t>
      </w:r>
    </w:p>
    <w:p w14:paraId="690EEA7E" w14:textId="77777777" w:rsidR="00CE659C" w:rsidRDefault="007A6CFF">
      <w:r>
        <w:rPr>
          <w:rFonts w:hint="eastAsia"/>
        </w:rPr>
        <w:t>胜利在握的红甲人开始展现武者的求胜之心，重招强逼西门纤纤使出刚才那惊艳的一剑。</w:t>
      </w:r>
    </w:p>
    <w:p w14:paraId="7C46D8CF" w14:textId="77777777" w:rsidR="00CE659C" w:rsidRDefault="007A6CFF">
      <w:r>
        <w:rPr>
          <w:rFonts w:hint="eastAsia"/>
        </w:rPr>
        <w:t>西门纤纤已经没有退路，这是要掀底牌了，她必须一招重创红甲人才有转机的可能，为了达到这个目的，她甚至放弃了防守，只求挥出只完美最致命的一剑。</w:t>
      </w:r>
    </w:p>
    <w:p w14:paraId="44F872C3" w14:textId="77777777" w:rsidR="00CE659C" w:rsidRDefault="007A6CFF">
      <w:r>
        <w:rPr>
          <w:rFonts w:hint="eastAsia"/>
        </w:rPr>
        <w:t>“唉，老是说什么上个时代的失败者，把我都说老了，其实我都还没长四十岁啊！”</w:t>
      </w:r>
    </w:p>
    <w:p w14:paraId="0A577C88" w14:textId="77777777" w:rsidR="00CE659C" w:rsidRDefault="007A6CFF">
      <w:r>
        <w:rPr>
          <w:rFonts w:hint="eastAsia"/>
        </w:rPr>
        <w:t>就在西门纤纤准备拼命的时候，一个叹息传入耳中，西门纤纤听得出是淳于心的声音。</w:t>
      </w:r>
    </w:p>
    <w:p w14:paraId="59513124" w14:textId="77777777" w:rsidR="00CE659C" w:rsidRDefault="007A6CFF">
      <w:r>
        <w:rPr>
          <w:rFonts w:hint="eastAsia"/>
        </w:rPr>
        <w:lastRenderedPageBreak/>
        <w:t>红甲人的目光落到了淳于心身上，淳于心挡在了西门纤纤身前，阻断了他发招的道路。</w:t>
      </w:r>
    </w:p>
    <w:p w14:paraId="1AD713B6" w14:textId="77777777" w:rsidR="00CE659C" w:rsidRDefault="007A6CFF">
      <w:r>
        <w:rPr>
          <w:rFonts w:hint="eastAsia"/>
        </w:rPr>
        <w:t>淳于心背对着西门纤纤问道：“掌门，还会有援兵吗？”</w:t>
      </w:r>
    </w:p>
    <w:p w14:paraId="481BFA98" w14:textId="77777777" w:rsidR="00CE659C" w:rsidRDefault="007A6CFF">
      <w:r>
        <w:rPr>
          <w:rFonts w:hint="eastAsia"/>
        </w:rPr>
        <w:t>西门纤纤非常感动，同时坚定地道：“有，一定会有。”</w:t>
      </w:r>
    </w:p>
    <w:p w14:paraId="74696C03" w14:textId="77777777" w:rsidR="00CE659C" w:rsidRDefault="007A6CFF">
      <w:r>
        <w:rPr>
          <w:rFonts w:hint="eastAsia"/>
        </w:rPr>
        <w:t>淳于心回头看了她一眼，说道：“我相信你，现在你要在更多的人相信你。”</w:t>
      </w:r>
    </w:p>
    <w:p w14:paraId="0B61A448" w14:textId="77777777" w:rsidR="00CE659C" w:rsidRDefault="007A6CFF">
      <w:r>
        <w:rPr>
          <w:rFonts w:hint="eastAsia"/>
        </w:rPr>
        <w:t>“心叔，多谢你。”西门纤纤很真心的道了声谢，迅速脱离了红甲人的纠缠。</w:t>
      </w:r>
    </w:p>
    <w:p w14:paraId="3BE814EE" w14:textId="77777777" w:rsidR="00CE659C" w:rsidRDefault="007A6CFF">
      <w:r>
        <w:rPr>
          <w:rFonts w:hint="eastAsia"/>
        </w:rPr>
        <w:t>“你是当我不存在吗？”红甲人暴怒着一刀挥出，刀势如风雷，要致淳于心于死地。</w:t>
      </w:r>
    </w:p>
    <w:p w14:paraId="5177BFD5" w14:textId="77777777" w:rsidR="00CE659C" w:rsidRDefault="007A6CFF">
      <w:r>
        <w:rPr>
          <w:rFonts w:hint="eastAsia"/>
        </w:rPr>
        <w:t>淳于心挥剑抵住他的重刀，有些揶揄地说道：“同为上个时代的失败者，大家不如心平气和地坐下来抬抬杠，交流了下失败者心得，说不能可以写成一本书，出版了分你一半，怎么样？”</w:t>
      </w:r>
    </w:p>
    <w:p w14:paraId="7A073241" w14:textId="77777777" w:rsidR="00CE659C" w:rsidRDefault="007A6CFF">
      <w:r>
        <w:rPr>
          <w:rFonts w:hint="eastAsia"/>
        </w:rPr>
        <w:t>红甲人又一刀击出，同时骂道：“你才是上个时代失败者。”</w:t>
      </w:r>
    </w:p>
    <w:p w14:paraId="011FECB1" w14:textId="77777777" w:rsidR="00CE659C" w:rsidRDefault="007A6CFF">
      <w:r>
        <w:rPr>
          <w:rFonts w:hint="eastAsia"/>
        </w:rPr>
        <w:t>淳于心轻描淡写地当了一剑，还很无耻的道：“是啊，所以说大家都一样嘛？”</w:t>
      </w:r>
    </w:p>
    <w:p w14:paraId="40C7E631" w14:textId="77777777" w:rsidR="00CE659C" w:rsidRDefault="007A6CFF">
      <w:r>
        <w:rPr>
          <w:rFonts w:hint="eastAsia"/>
        </w:rPr>
        <w:t>“说了我不是失败者。”红甲人的镇定竟然被淳于心一句揶揄的话搞怒了。</w:t>
      </w:r>
    </w:p>
    <w:p w14:paraId="4FD6BFDD" w14:textId="77777777" w:rsidR="00CE659C" w:rsidRDefault="007A6CFF">
      <w:r>
        <w:rPr>
          <w:rFonts w:hint="eastAsia"/>
        </w:rPr>
        <w:t>淳于心看着他，有些吃惊道：“二十多余年前雨宫进攻止戈山那场大战没有你吗？”</w:t>
      </w:r>
    </w:p>
    <w:p w14:paraId="7C8B7353" w14:textId="77777777" w:rsidR="00CE659C" w:rsidRDefault="007A6CFF">
      <w:r>
        <w:rPr>
          <w:rFonts w:hint="eastAsia"/>
        </w:rPr>
        <w:t>红甲人的脸色瞬间变得十分难看，冷冷说道：“你还知道雨宫？”</w:t>
      </w:r>
    </w:p>
    <w:p w14:paraId="0CD42287" w14:textId="77777777" w:rsidR="00CE659C" w:rsidRDefault="007A6CFF">
      <w:r>
        <w:rPr>
          <w:rFonts w:hint="eastAsia"/>
        </w:rPr>
        <w:t>“虽然那时候，我还没有上山，但多少听过一些这样的传闻…”</w:t>
      </w:r>
    </w:p>
    <w:p w14:paraId="413D53C2" w14:textId="77777777" w:rsidR="00CE659C" w:rsidRDefault="007A6CFF">
      <w:r>
        <w:rPr>
          <w:rFonts w:hint="eastAsia"/>
        </w:rPr>
        <w:t>这时候他看到红甲人的脸色变得十分扭曲，淳于心看着他的眼睛说道：“那一夜的雨宫，似乎全灭了吧！”</w:t>
      </w:r>
    </w:p>
    <w:p w14:paraId="68C31496" w14:textId="77777777" w:rsidR="00CE659C" w:rsidRDefault="007A6CFF">
      <w:r>
        <w:rPr>
          <w:rFonts w:hint="eastAsia"/>
        </w:rPr>
        <w:t>红甲人看着他的眼睛似要渗出血来，“今夜，止戈流也会灭。”</w:t>
      </w:r>
    </w:p>
    <w:p w14:paraId="1EF9B9E7" w14:textId="77777777" w:rsidR="00CE659C" w:rsidRDefault="007A6CFF">
      <w:r>
        <w:rPr>
          <w:rFonts w:hint="eastAsia"/>
        </w:rPr>
        <w:t>杀声撕碎暗夜，鲜血流遍止戈。</w:t>
      </w:r>
    </w:p>
    <w:p w14:paraId="6D5D8C9C" w14:textId="77777777" w:rsidR="00CE659C" w:rsidRDefault="007A6CFF">
      <w:r>
        <w:rPr>
          <w:rFonts w:hint="eastAsia"/>
        </w:rPr>
        <w:t>血染苍茫点成泪，说的就是这种景象。</w:t>
      </w:r>
    </w:p>
    <w:p w14:paraId="38E837A1" w14:textId="77777777" w:rsidR="00CE659C" w:rsidRDefault="007A6CFF">
      <w:r>
        <w:rPr>
          <w:rFonts w:hint="eastAsia"/>
        </w:rPr>
        <w:t>今夜的止戈山，真的如司马轶所说，成了一页悲歌。</w:t>
      </w:r>
    </w:p>
    <w:p w14:paraId="3FAAF82D" w14:textId="77777777" w:rsidR="00CE659C" w:rsidRDefault="00276631">
      <w:r>
        <w:rPr>
          <w:rFonts w:hint="eastAsia"/>
        </w:rPr>
        <w:t>宁溪</w:t>
      </w:r>
      <w:r w:rsidR="007A6CFF">
        <w:rPr>
          <w:rFonts w:hint="eastAsia"/>
        </w:rPr>
        <w:t>看着西门纤纤战斗中险象环身的身影，有些紧张，有些担心，心中开始暗骂陆三阴这个混蛋去了哪里，这时候还不出现，还在等什么，莫不是真的追一剑倾城去了？</w:t>
      </w:r>
    </w:p>
    <w:p w14:paraId="1CFFA447" w14:textId="77777777" w:rsidR="00CE659C" w:rsidRDefault="007A6CFF">
      <w:r>
        <w:rPr>
          <w:rFonts w:hint="eastAsia"/>
        </w:rPr>
        <w:t>她真的觉得这个无间道的游戏玩不下去了，作好了冲进去的准备。</w:t>
      </w:r>
    </w:p>
    <w:p w14:paraId="164DE7AD" w14:textId="77777777" w:rsidR="00CE659C" w:rsidRDefault="007A6CFF">
      <w:r>
        <w:rPr>
          <w:rFonts w:hint="eastAsia"/>
        </w:rPr>
        <w:t>“</w:t>
      </w:r>
      <w:r w:rsidR="004105FC">
        <w:rPr>
          <w:rFonts w:hint="eastAsia"/>
        </w:rPr>
        <w:t>西门纤纤还在战斗，她还没有放弃……</w:t>
      </w:r>
      <w:r>
        <w:rPr>
          <w:rFonts w:hint="eastAsia"/>
        </w:rPr>
        <w:t>”这前半句，是她说给司马轶听的，而后半句则是说给自己听的，司马轶听不到，因为那是她心里的声音。</w:t>
      </w:r>
    </w:p>
    <w:p w14:paraId="45BD8DF2" w14:textId="77777777" w:rsidR="00CE659C" w:rsidRDefault="007A6CFF">
      <w:r>
        <w:rPr>
          <w:rFonts w:hint="eastAsia"/>
        </w:rPr>
        <w:t>“所以我也不能放弃。”</w:t>
      </w:r>
    </w:p>
    <w:p w14:paraId="13FB5C4D" w14:textId="77777777" w:rsidR="00CE659C" w:rsidRDefault="007A6CFF">
      <w:r>
        <w:rPr>
          <w:rFonts w:hint="eastAsia"/>
        </w:rPr>
        <w:t>她紧握着拳头，告诉自己要镇定，以她的修为，只有一次的机会，所以必须把这个机会留到纤纤最危急的时候。</w:t>
      </w:r>
    </w:p>
    <w:p w14:paraId="2D10B237" w14:textId="77777777" w:rsidR="00CE659C" w:rsidRDefault="007A6CFF">
      <w:r>
        <w:rPr>
          <w:rFonts w:hint="eastAsia"/>
        </w:rPr>
        <w:t>“可是不会有援兵了。”</w:t>
      </w:r>
    </w:p>
    <w:p w14:paraId="7491C351" w14:textId="77777777" w:rsidR="00CE659C" w:rsidRDefault="007A6CFF">
      <w:r>
        <w:rPr>
          <w:rFonts w:hint="eastAsia"/>
        </w:rPr>
        <w:t>这是司马轶的结论。</w:t>
      </w:r>
    </w:p>
    <w:p w14:paraId="16FEE461" w14:textId="77777777" w:rsidR="00CE659C" w:rsidRDefault="007A6CFF">
      <w:r>
        <w:rPr>
          <w:rFonts w:hint="eastAsia"/>
        </w:rPr>
        <w:t>“如果他们有足够的兵力，为什么不连青思阁一起灭了？”</w:t>
      </w:r>
    </w:p>
    <w:p w14:paraId="4B8C0AB8" w14:textId="77777777" w:rsidR="00CE659C" w:rsidRDefault="00276631">
      <w:r>
        <w:rPr>
          <w:rFonts w:hint="eastAsia"/>
        </w:rPr>
        <w:t>宁溪</w:t>
      </w:r>
      <w:r w:rsidR="007A6CFF">
        <w:rPr>
          <w:rFonts w:hint="eastAsia"/>
        </w:rPr>
        <w:t>迎向他的目光，说道：“所以五百人已是极限，他们已经没有多余的兵力去阻止青思阁的一百多人了。”</w:t>
      </w:r>
    </w:p>
    <w:p w14:paraId="5684187F" w14:textId="77777777" w:rsidR="00CE659C" w:rsidRDefault="007A6CFF">
      <w:r>
        <w:rPr>
          <w:rFonts w:hint="eastAsia"/>
        </w:rPr>
        <w:t>“有时候阻止一百人，并不一定要去阻止一百人…”</w:t>
      </w:r>
    </w:p>
    <w:p w14:paraId="24ACB04E" w14:textId="77777777" w:rsidR="00CE659C" w:rsidRDefault="007A6CFF">
      <w:r>
        <w:rPr>
          <w:rFonts w:hint="eastAsia"/>
        </w:rPr>
        <w:t>司马轶看着她的眼睛说道：“只要阻止一个人的人就够了。”</w:t>
      </w:r>
    </w:p>
    <w:p w14:paraId="0FF476F5" w14:textId="77777777" w:rsidR="00CE659C" w:rsidRDefault="00276631">
      <w:r>
        <w:rPr>
          <w:rFonts w:hint="eastAsia"/>
        </w:rPr>
        <w:t>宁溪</w:t>
      </w:r>
      <w:r w:rsidR="007A6CFF">
        <w:rPr>
          <w:rFonts w:hint="eastAsia"/>
        </w:rPr>
        <w:t>感觉一股寒意从背脊冒出来，因为她想到了那个前去传信的长老。</w:t>
      </w:r>
    </w:p>
    <w:p w14:paraId="30844795" w14:textId="77777777" w:rsidR="00CE659C" w:rsidRDefault="00CE659C"/>
    <w:p w14:paraId="5DBAE9E8" w14:textId="77777777" w:rsidR="00CE659C" w:rsidRDefault="00CE659C"/>
    <w:p w14:paraId="66AC4DC2" w14:textId="77777777" w:rsidR="00CE659C" w:rsidRDefault="00CE659C"/>
    <w:p w14:paraId="7B2FFB91" w14:textId="77777777" w:rsidR="00CE659C" w:rsidRDefault="00CE659C"/>
    <w:p w14:paraId="7AD2DFAF" w14:textId="77777777" w:rsidR="00CE659C" w:rsidRDefault="00CE659C"/>
    <w:p w14:paraId="06DC4014" w14:textId="77777777" w:rsidR="00CE659C" w:rsidRDefault="00FC452D">
      <w:pPr>
        <w:pStyle w:val="3"/>
      </w:pPr>
      <w:r>
        <w:rPr>
          <w:rFonts w:hint="eastAsia"/>
        </w:rPr>
        <w:lastRenderedPageBreak/>
        <w:t>第十九</w:t>
      </w:r>
      <w:r w:rsidR="007A37CE">
        <w:rPr>
          <w:rFonts w:hint="eastAsia"/>
        </w:rPr>
        <w:t>章</w:t>
      </w:r>
      <w:r w:rsidR="00EF1D74">
        <w:rPr>
          <w:rFonts w:hint="eastAsia"/>
        </w:rPr>
        <w:t>改变战局的一句话</w:t>
      </w:r>
    </w:p>
    <w:p w14:paraId="4A92EA59" w14:textId="77777777" w:rsidR="00CE659C" w:rsidRDefault="007A6CFF">
      <w:r>
        <w:rPr>
          <w:rFonts w:hint="eastAsia"/>
        </w:rPr>
        <w:t>止戈山上，刀光剑影中，西门纤纤来回其间，为那些人斗志溃散而重伤的人挡刀挡剑，要重整军心的第一步是要让他们先活下来。</w:t>
      </w:r>
    </w:p>
    <w:p w14:paraId="0135432F" w14:textId="77777777" w:rsidR="00CE659C" w:rsidRDefault="007A6CFF">
      <w:r>
        <w:rPr>
          <w:rFonts w:hint="eastAsia"/>
        </w:rPr>
        <w:t>司马轶看着这样的西门纤纤</w:t>
      </w:r>
      <w:r w:rsidR="00EF1D74">
        <w:rPr>
          <w:rFonts w:hint="eastAsia"/>
        </w:rPr>
        <w:t>，</w:t>
      </w:r>
      <w:r>
        <w:rPr>
          <w:rFonts w:hint="eastAsia"/>
        </w:rPr>
        <w:t>深深叹了口气，说道：“这又是何苦？一切都是徒劳罢了。”</w:t>
      </w:r>
    </w:p>
    <w:p w14:paraId="735F164C" w14:textId="77777777" w:rsidR="00CE659C" w:rsidRDefault="00276631">
      <w:r>
        <w:rPr>
          <w:rFonts w:hint="eastAsia"/>
        </w:rPr>
        <w:t>宁溪</w:t>
      </w:r>
      <w:r w:rsidR="007A6CFF">
        <w:rPr>
          <w:rFonts w:hint="eastAsia"/>
        </w:rPr>
        <w:t>有些生气地问道：“你把别人豁命坚持的东西叫做徒劳？”</w:t>
      </w:r>
    </w:p>
    <w:p w14:paraId="21E7529B" w14:textId="77777777" w:rsidR="00CE659C" w:rsidRDefault="007A6CFF">
      <w:r>
        <w:rPr>
          <w:rFonts w:hint="eastAsia"/>
        </w:rPr>
        <w:t>司马轶淡然说道：“照这种情况而言，否则纵然他们斗志再起，也不过是拖长了灭亡的时间而已，除非看到真正的援兵，但青思阁显然已经指望不上了。”</w:t>
      </w:r>
    </w:p>
    <w:p w14:paraId="4258C007" w14:textId="77777777" w:rsidR="00CE659C" w:rsidRDefault="007A6CFF">
      <w:r>
        <w:rPr>
          <w:rFonts w:hint="eastAsia"/>
        </w:rPr>
        <w:t>听完这话，</w:t>
      </w:r>
      <w:r w:rsidR="00276631">
        <w:rPr>
          <w:rFonts w:hint="eastAsia"/>
        </w:rPr>
        <w:t>宁溪</w:t>
      </w:r>
      <w:r>
        <w:rPr>
          <w:rFonts w:hint="eastAsia"/>
        </w:rPr>
        <w:t>真是想给他一巴掌，但突然灵光一闪，心中浮现一丝希望，南盟少子难道不算援兵？</w:t>
      </w:r>
    </w:p>
    <w:p w14:paraId="61CB9D77" w14:textId="77777777" w:rsidR="00CE659C" w:rsidRDefault="00276631">
      <w:r>
        <w:rPr>
          <w:rFonts w:hint="eastAsia"/>
        </w:rPr>
        <w:t>宁溪</w:t>
      </w:r>
      <w:r w:rsidR="007A6CFF">
        <w:rPr>
          <w:rFonts w:hint="eastAsia"/>
        </w:rPr>
        <w:t>看着他的眼睛说道：“据我所知，止戈流有三分之一的属于南倾派。”</w:t>
      </w:r>
    </w:p>
    <w:p w14:paraId="5B64BEA9" w14:textId="77777777" w:rsidR="00CE659C" w:rsidRDefault="007A6CFF">
      <w:r>
        <w:rPr>
          <w:rFonts w:hint="eastAsia"/>
        </w:rPr>
        <w:t>司马轶回头看着她，感觉她这个想法有些天真，笑笑道：“你应该听过，南盟是以利益为驱动的，撇去他们上个时代的失败者的身份不提，就今日的表现而言，我真的看不到任何值得救他们的价值。”</w:t>
      </w:r>
    </w:p>
    <w:p w14:paraId="42F350D5" w14:textId="77777777" w:rsidR="00CE659C" w:rsidRDefault="007A6CFF">
      <w:r>
        <w:rPr>
          <w:rFonts w:hint="eastAsia"/>
        </w:rPr>
        <w:t>“何以见得？”</w:t>
      </w:r>
    </w:p>
    <w:p w14:paraId="0B70C363" w14:textId="77777777" w:rsidR="00CE659C" w:rsidRDefault="007A6CFF">
      <w:r>
        <w:rPr>
          <w:rFonts w:hint="eastAsia"/>
        </w:rPr>
        <w:t>司马轶解释道：“我布局上看，我认为纤纤掌门的判断和布置是完全没有问题的，真正让局面演变至此的原因，其实是止戈流的自己的错判，如果他们没有冲出来，而是等纤纤掌门冲进去，仍可以坚守待援，这也是纤纤掌门的初衷，这是第一点……”</w:t>
      </w:r>
    </w:p>
    <w:p w14:paraId="000475CD" w14:textId="77777777" w:rsidR="00CE659C" w:rsidRDefault="007A6CFF">
      <w:r>
        <w:rPr>
          <w:rFonts w:hint="eastAsia"/>
        </w:rPr>
        <w:t>“第二点是，虽说这是诛心之局，但这溃败的速度未免了太快了，综合这两点得出的结论是他们没有或者已经丧失了基本的应变能力，所以就算救下来，将来也只会是负担。”</w:t>
      </w:r>
    </w:p>
    <w:p w14:paraId="4627DBDD" w14:textId="77777777" w:rsidR="00CE659C" w:rsidRDefault="007A6CFF">
      <w:r>
        <w:rPr>
          <w:rFonts w:hint="eastAsia"/>
        </w:rPr>
        <w:t>从南盟价值观驱动来看，司马轶这话没有基本没有毛病，所以</w:t>
      </w:r>
      <w:r w:rsidR="00276631">
        <w:rPr>
          <w:rFonts w:hint="eastAsia"/>
        </w:rPr>
        <w:t>宁溪</w:t>
      </w:r>
      <w:r>
        <w:rPr>
          <w:rFonts w:hint="eastAsia"/>
        </w:rPr>
        <w:t>只能跳转说辞，她说道：“他们是没有价值的，但纤纤掌门呢？既然她的判断和布置都正确，那她该有被救的价值了吧？只要你出手，她这么重情义而且有能力的人，今后一定大有助益。”</w:t>
      </w:r>
    </w:p>
    <w:p w14:paraId="022A9571" w14:textId="77777777" w:rsidR="00CE659C" w:rsidRDefault="007A6CFF">
      <w:r>
        <w:rPr>
          <w:rFonts w:hint="eastAsia"/>
        </w:rPr>
        <w:t>“唉……”司马轶又在叹息，说道：“纤纤掌门什么都好，只可惜是个女人。”</w:t>
      </w:r>
    </w:p>
    <w:p w14:paraId="36B3BD75" w14:textId="77777777" w:rsidR="00CE659C" w:rsidRDefault="007A6CFF">
      <w:r>
        <w:rPr>
          <w:rFonts w:hint="eastAsia"/>
        </w:rPr>
        <w:t>听完这话，</w:t>
      </w:r>
      <w:r w:rsidR="00276631">
        <w:rPr>
          <w:rFonts w:hint="eastAsia"/>
        </w:rPr>
        <w:t>宁溪</w:t>
      </w:r>
      <w:r>
        <w:rPr>
          <w:rFonts w:hint="eastAsia"/>
        </w:rPr>
        <w:t>明显地怒了，那双美丽的瞳孔里，有一团火在燃烧，她盯着他，冷冷地说道：“你看不起女人？”</w:t>
      </w:r>
    </w:p>
    <w:p w14:paraId="28780E32" w14:textId="77777777" w:rsidR="00CE659C" w:rsidRDefault="007A6CFF">
      <w:r>
        <w:rPr>
          <w:rFonts w:hint="eastAsia"/>
        </w:rPr>
        <w:t>司马轶感觉要被这双美丽的目光虽然渗人森森寒意，却似要把他盯出火来，一股寒意从后背升起，他正要解释的时候，却发现</w:t>
      </w:r>
      <w:r w:rsidR="00276631">
        <w:rPr>
          <w:rFonts w:hint="eastAsia"/>
        </w:rPr>
        <w:t>宁溪</w:t>
      </w:r>
      <w:r>
        <w:rPr>
          <w:rFonts w:hint="eastAsia"/>
        </w:rPr>
        <w:t>眼中的那团火焰消失了。</w:t>
      </w:r>
    </w:p>
    <w:p w14:paraId="20C552BB" w14:textId="77777777" w:rsidR="00CE659C" w:rsidRDefault="007A6CFF">
      <w:r>
        <w:rPr>
          <w:rFonts w:hint="eastAsia"/>
        </w:rPr>
        <w:t>她美丽的脸上甚至露出明媚的笑容，司马轶顿时松了一口气，但接下来她说的一句话，直接让司马轶想哭都哭不出来。</w:t>
      </w:r>
    </w:p>
    <w:p w14:paraId="4D039D1C" w14:textId="77777777" w:rsidR="00CE659C" w:rsidRDefault="007A6CFF">
      <w:r>
        <w:rPr>
          <w:rFonts w:hint="eastAsia"/>
        </w:rPr>
        <w:t>“我娘说</w:t>
      </w:r>
      <w:r w:rsidR="00745FA6">
        <w:rPr>
          <w:rFonts w:hint="eastAsia"/>
        </w:rPr>
        <w:t>，看不起女人</w:t>
      </w:r>
      <w:r>
        <w:rPr>
          <w:rFonts w:hint="eastAsia"/>
        </w:rPr>
        <w:t>的人有两种，一种是小时候天天都女人揍，另一种是亲娘死得早，我想你应该是后者。”</w:t>
      </w:r>
    </w:p>
    <w:p w14:paraId="1EAF1876" w14:textId="77777777" w:rsidR="00CE659C" w:rsidRDefault="007A6CFF">
      <w:r>
        <w:rPr>
          <w:rFonts w:hint="eastAsia"/>
        </w:rPr>
        <w:t>她的声音很轻，但没有轻到被不远处的厮杀声淹没，司马轶听得很清楚，甚至听出了她声音中的那一丝被轻描淡写带过的嘲讽。</w:t>
      </w:r>
    </w:p>
    <w:p w14:paraId="3E4A1FD0" w14:textId="77777777" w:rsidR="00CE659C" w:rsidRDefault="007A6CFF">
      <w:r>
        <w:rPr>
          <w:rFonts w:hint="eastAsia"/>
        </w:rPr>
        <w:t>这种嘲讽是身为南盟少子的他不曾遭受过的，在这轻描淡写的嘲讽之下，他精心包装的绅士风度如海浪经过的沙中碉堡，瞬间溃散。</w:t>
      </w:r>
    </w:p>
    <w:p w14:paraId="3CB34A33" w14:textId="77777777" w:rsidR="00CE659C" w:rsidRDefault="007A6CFF">
      <w:r>
        <w:rPr>
          <w:rFonts w:hint="eastAsia"/>
        </w:rPr>
        <w:t>他甚至连回嘴辩解的机会都没有，像个受了欺负却说不出口的小孩，只能负气地撇撇嘴。</w:t>
      </w:r>
    </w:p>
    <w:p w14:paraId="453265FC" w14:textId="77777777" w:rsidR="00FD13B7" w:rsidRDefault="00FD13B7">
      <w:r>
        <w:rPr>
          <w:rFonts w:hint="eastAsia"/>
        </w:rPr>
        <w:t>而在此时。</w:t>
      </w:r>
    </w:p>
    <w:p w14:paraId="397F5E1F" w14:textId="77777777" w:rsidR="00CE659C" w:rsidRDefault="007A6CFF">
      <w:r>
        <w:rPr>
          <w:rFonts w:hint="eastAsia"/>
        </w:rPr>
        <w:t>战局越趋剧烈了，为了解救因丧志刀斧加身的止戈流众人</w:t>
      </w:r>
      <w:r w:rsidR="00EF1D74">
        <w:rPr>
          <w:rFonts w:hint="eastAsia"/>
        </w:rPr>
        <w:t>，</w:t>
      </w:r>
      <w:r>
        <w:rPr>
          <w:rFonts w:hint="eastAsia"/>
        </w:rPr>
        <w:t>西门纤纤几度在生死之间游走，若非她携名剑之利，以削铁如泥之</w:t>
      </w:r>
      <w:r w:rsidR="009F1984">
        <w:rPr>
          <w:rFonts w:hint="eastAsia"/>
        </w:rPr>
        <w:t>剑不断摧折对方武器，此时她已经魂</w:t>
      </w:r>
      <w:r>
        <w:rPr>
          <w:rFonts w:hint="eastAsia"/>
        </w:rPr>
        <w:t>归九幽了。</w:t>
      </w:r>
    </w:p>
    <w:p w14:paraId="664AA27A" w14:textId="77777777" w:rsidR="00CE659C" w:rsidRDefault="007A6CFF">
      <w:r>
        <w:rPr>
          <w:rFonts w:hint="eastAsia"/>
        </w:rPr>
        <w:t>她的左肩，背部，手臂三处受创，鲜血杂夹汗水流下，她甚至能味闻杂在血中的汗臭味。</w:t>
      </w:r>
    </w:p>
    <w:p w14:paraId="58480CA4" w14:textId="77777777" w:rsidR="00CE659C" w:rsidRDefault="007A6CFF">
      <w:r>
        <w:rPr>
          <w:rFonts w:hint="eastAsia"/>
        </w:rPr>
        <w:t>这时候西门纤纤发现了一个事实，这些人并非怀疑她以死相救的决心，而是他们根本不相信援兵会来，于是她开始动摇了。</w:t>
      </w:r>
    </w:p>
    <w:p w14:paraId="5F19E61D" w14:textId="77777777" w:rsidR="00CE659C" w:rsidRDefault="007A6CFF">
      <w:r>
        <w:rPr>
          <w:rFonts w:hint="eastAsia"/>
        </w:rPr>
        <w:lastRenderedPageBreak/>
        <w:t>动摇真的是件可怕的事，动摇之后，西门纤纤开始喘息，视线变成有些模糊，身形甚至有些摇晃。</w:t>
      </w:r>
    </w:p>
    <w:p w14:paraId="7F9DCE02" w14:textId="77777777" w:rsidR="00CE659C" w:rsidRDefault="007A6CFF">
      <w:r>
        <w:rPr>
          <w:rFonts w:hint="eastAsia"/>
        </w:rPr>
        <w:t>需要放弃吗？西门纤纤暗自问自己，她觉得她已经救不了这群丧了志的人了。</w:t>
      </w:r>
    </w:p>
    <w:p w14:paraId="63F51D02" w14:textId="77777777" w:rsidR="00CE659C" w:rsidRDefault="007A6CFF">
      <w:r>
        <w:rPr>
          <w:rFonts w:hint="eastAsia"/>
        </w:rPr>
        <w:t>不知道为什么，这时候她脑子里突然回响起一个人的声音。</w:t>
      </w:r>
    </w:p>
    <w:p w14:paraId="4D66C059" w14:textId="77777777" w:rsidR="00CE659C" w:rsidRDefault="007A6CFF">
      <w:r>
        <w:rPr>
          <w:rFonts w:hint="eastAsia"/>
        </w:rPr>
        <w:t>“如果一个人甘愿倒下了，你是无法帮助他站起来的，但是这时候你在他脸上踩几脚，说不定会有用。”</w:t>
      </w:r>
    </w:p>
    <w:p w14:paraId="79EE0260" w14:textId="77777777" w:rsidR="00CE659C" w:rsidRDefault="007A6CFF">
      <w:r>
        <w:rPr>
          <w:rFonts w:hint="eastAsia"/>
        </w:rPr>
        <w:t>这是陆三阴很早以前对她说过的话，以前她听不明白，但这一刻，仿佛有什么冲起了她内心的涟漪。</w:t>
      </w:r>
    </w:p>
    <w:p w14:paraId="3ADE1A3B" w14:textId="77777777" w:rsidR="00CE659C" w:rsidRDefault="007A6CFF">
      <w:r>
        <w:rPr>
          <w:rFonts w:hint="eastAsia"/>
        </w:rPr>
        <w:t>她似乎明白了什么，再一次望向那些丧志而被屠戮的人</w:t>
      </w:r>
      <w:r w:rsidR="009F1984">
        <w:rPr>
          <w:rFonts w:hint="eastAsia"/>
        </w:rPr>
        <w:t>的电光火石间</w:t>
      </w:r>
      <w:r>
        <w:rPr>
          <w:rFonts w:hint="eastAsia"/>
        </w:rPr>
        <w:t>，她悟了。</w:t>
      </w:r>
    </w:p>
    <w:p w14:paraId="75A11EEC" w14:textId="77777777" w:rsidR="00CE659C" w:rsidRDefault="007A6CFF">
      <w:r>
        <w:rPr>
          <w:rFonts w:hint="eastAsia"/>
        </w:rPr>
        <w:t>既然扶不起，那就踩几脚吧，于是她转身对青思阁众人说道：“青思阁门人听令，保持阵形，我带你们杀出重围。”</w:t>
      </w:r>
    </w:p>
    <w:p w14:paraId="412C4D9A" w14:textId="77777777" w:rsidR="00CE659C" w:rsidRDefault="007A6CFF">
      <w:r>
        <w:rPr>
          <w:rFonts w:hint="eastAsia"/>
        </w:rPr>
        <w:t>所有人都楞了一下，这算什么？弃众逃路？然后她说了让他们楞了第二下的话。</w:t>
      </w:r>
    </w:p>
    <w:p w14:paraId="5BA9EF2D" w14:textId="77777777" w:rsidR="00CE659C" w:rsidRDefault="007A6CFF">
      <w:r>
        <w:rPr>
          <w:rFonts w:hint="eastAsia"/>
        </w:rPr>
        <w:t>“既然这些所谓的上个时代的失败者这么想死，那我们青思阁也没有必要陪命了。”</w:t>
      </w:r>
    </w:p>
    <w:p w14:paraId="21497036" w14:textId="77777777" w:rsidR="00CE659C" w:rsidRDefault="007A6CFF">
      <w:r>
        <w:rPr>
          <w:rFonts w:hint="eastAsia"/>
        </w:rPr>
        <w:t>现场突然沉寂了下来，一片安静，甚至连厮杀也忘了，刀兵暂停，在场的目光渐次地落在到西门纤纤身上。</w:t>
      </w:r>
    </w:p>
    <w:p w14:paraId="19627972" w14:textId="77777777" w:rsidR="00CE659C" w:rsidRDefault="009F1984">
      <w:r>
        <w:rPr>
          <w:rFonts w:hint="eastAsia"/>
        </w:rPr>
        <w:t>农应群</w:t>
      </w:r>
      <w:r w:rsidR="007A6CFF">
        <w:rPr>
          <w:rFonts w:hint="eastAsia"/>
        </w:rPr>
        <w:t>看着西门纤纤，仿佛呛了药。</w:t>
      </w:r>
    </w:p>
    <w:p w14:paraId="71D9DC3C" w14:textId="77777777" w:rsidR="00CE659C" w:rsidRDefault="007A6CFF">
      <w:r>
        <w:rPr>
          <w:rFonts w:hint="eastAsia"/>
        </w:rPr>
        <w:t>杨天狼看着西门纤纤，怒火中烧。</w:t>
      </w:r>
    </w:p>
    <w:p w14:paraId="4DE2D11F" w14:textId="77777777" w:rsidR="00CE659C" w:rsidRDefault="007A6CFF">
      <w:r>
        <w:rPr>
          <w:rFonts w:hint="eastAsia"/>
        </w:rPr>
        <w:t>淳于心看着西门纤纤，眼中闪着光。</w:t>
      </w:r>
    </w:p>
    <w:p w14:paraId="117D7EB0" w14:textId="77777777" w:rsidR="00CE659C" w:rsidRDefault="007A6CFF">
      <w:r>
        <w:rPr>
          <w:rFonts w:hint="eastAsia"/>
        </w:rPr>
        <w:t>甚至连红甲人都饶有兴致地看着西门纤纤，他们都需要一个解释。</w:t>
      </w:r>
    </w:p>
    <w:p w14:paraId="1671D30C" w14:textId="77777777" w:rsidR="00CE659C" w:rsidRDefault="007A6CFF">
      <w:r>
        <w:rPr>
          <w:rFonts w:hint="eastAsia"/>
        </w:rPr>
        <w:t>在众人没反应过来的时候，她甩了甩剑上的血，收了剑，很友善地很止戈流诸人挥手告别，像是挥别友人。</w:t>
      </w:r>
    </w:p>
    <w:p w14:paraId="27BA342D" w14:textId="77777777" w:rsidR="00CE659C" w:rsidRDefault="003D5A01">
      <w:r>
        <w:rPr>
          <w:rFonts w:hint="eastAsia"/>
        </w:rPr>
        <w:t>西门纤纤环视止戈流诸人，脸上还带着笑意</w:t>
      </w:r>
      <w:r w:rsidR="007A6CFF">
        <w:rPr>
          <w:rFonts w:hint="eastAsia"/>
        </w:rPr>
        <w:t>。</w:t>
      </w:r>
    </w:p>
    <w:p w14:paraId="2D705A65" w14:textId="77777777" w:rsidR="00CE659C" w:rsidRDefault="009F77D8">
      <w:r>
        <w:rPr>
          <w:rFonts w:hint="eastAsia"/>
        </w:rPr>
        <w:t>“诸位</w:t>
      </w:r>
      <w:r w:rsidR="007A6CFF">
        <w:rPr>
          <w:rFonts w:hint="eastAsia"/>
        </w:rPr>
        <w:t>，你们慢慢死</w:t>
      </w:r>
      <w:r w:rsidR="009F1984">
        <w:rPr>
          <w:rFonts w:hint="eastAsia"/>
        </w:rPr>
        <w:t>吧</w:t>
      </w:r>
      <w:r w:rsidR="007A6CFF">
        <w:rPr>
          <w:rFonts w:hint="eastAsia"/>
        </w:rPr>
        <w:t>，恕不奉陪了。”</w:t>
      </w:r>
    </w:p>
    <w:p w14:paraId="4A48A96F" w14:textId="77777777" w:rsidR="00CE659C" w:rsidRDefault="00EF1D74">
      <w:r>
        <w:rPr>
          <w:rFonts w:hint="eastAsia"/>
        </w:rPr>
        <w:t>……</w:t>
      </w:r>
    </w:p>
    <w:p w14:paraId="6098F1DF" w14:textId="77777777" w:rsidR="00EF1D74" w:rsidRDefault="00EF1D74">
      <w:r>
        <w:rPr>
          <w:rFonts w:hint="eastAsia"/>
        </w:rPr>
        <w:t>……</w:t>
      </w:r>
    </w:p>
    <w:p w14:paraId="6683DD17" w14:textId="77777777" w:rsidR="00EF1D74" w:rsidRDefault="00EF1D74" w:rsidP="00EF1D74">
      <w:r>
        <w:rPr>
          <w:rFonts w:hint="eastAsia"/>
        </w:rPr>
        <w:t>这是一波毁灭世界的操作，整个世界都安静了，所有落在西门纤纤身上的目光里除了绝望与不甘之外，还有一种最深的悲凉。</w:t>
      </w:r>
    </w:p>
    <w:p w14:paraId="6BC59677" w14:textId="77777777" w:rsidR="00EF1D74" w:rsidRDefault="00EF1D74" w:rsidP="00EF1D74">
      <w:r>
        <w:rPr>
          <w:rFonts w:hint="eastAsia"/>
        </w:rPr>
        <w:t>红甲人脸上露出戏谑的笑意，他甚至觉得在某一刻内，止戈流诸人对西门纤纤的恨意甚至超过了围剿止戈流的他。</w:t>
      </w:r>
    </w:p>
    <w:p w14:paraId="162A4EA4" w14:textId="77777777" w:rsidR="00EF1D74" w:rsidRPr="003D5A01" w:rsidRDefault="00EF1D74" w:rsidP="00EF1D74">
      <w:r>
        <w:rPr>
          <w:rFonts w:hint="eastAsia"/>
        </w:rPr>
        <w:t>这时候他突然想起了某人对他说过的一句话——人心是最好的戏剧，而现在是最好的舞台，所以他要停下去好好欣赏这出戏剧。</w:t>
      </w:r>
    </w:p>
    <w:p w14:paraId="7017A358" w14:textId="77777777" w:rsidR="00EF1D74" w:rsidRDefault="00EF1D74" w:rsidP="00EF1D74">
      <w:r>
        <w:rPr>
          <w:rFonts w:hint="eastAsia"/>
        </w:rPr>
        <w:t>这是一个矢志不渝救万民于水火的正义天使坠落成魔的故事。</w:t>
      </w:r>
    </w:p>
    <w:p w14:paraId="55E268E5" w14:textId="77777777" w:rsidR="00EF1D74" w:rsidRDefault="00EF1D74" w:rsidP="00EF1D74">
      <w:r>
        <w:rPr>
          <w:rFonts w:hint="eastAsia"/>
        </w:rPr>
        <w:t>这出故事的主人公没有一夜白发，失心成魔的狗血情节，她还是平常模样，甚至变回了西门缜身亡前那个被人沉溺而任性轻挑的女孩子。</w:t>
      </w:r>
    </w:p>
    <w:p w14:paraId="69DEF1D4" w14:textId="77777777" w:rsidR="00EF1D74" w:rsidRDefault="00EF1D74" w:rsidP="00EF1D74">
      <w:r>
        <w:rPr>
          <w:rFonts w:hint="eastAsia"/>
        </w:rPr>
        <w:t>西门纤纤有些无奈，心想做恶人还是挺有意思的，如果能活过今夜，一定要将这种恶意的玩笑发扬光大。</w:t>
      </w:r>
    </w:p>
    <w:p w14:paraId="28F04DA6" w14:textId="77777777" w:rsidR="00EF1D74" w:rsidRDefault="00EF1D74" w:rsidP="00EF1D74">
      <w:r>
        <w:rPr>
          <w:rFonts w:hint="eastAsia"/>
        </w:rPr>
        <w:t>可这些以往让止戈流诸人觉得可爱的举动在这个背景渲染之下，竟成了比恶魔更恶的模样。</w:t>
      </w:r>
    </w:p>
    <w:p w14:paraId="25DFA7E8" w14:textId="77777777" w:rsidR="00EF1D74" w:rsidRPr="003D5A01" w:rsidRDefault="00EF1D74" w:rsidP="00EF1D74">
      <w:r>
        <w:rPr>
          <w:rFonts w:hint="eastAsia"/>
        </w:rPr>
        <w:t>农应群怒而发指，吼出了所有人的心声：“你要背叛我们？”</w:t>
      </w:r>
    </w:p>
    <w:p w14:paraId="10393784" w14:textId="77777777" w:rsidR="00EF1D74" w:rsidRDefault="00EF1D74" w:rsidP="00EF1D74">
      <w:r>
        <w:rPr>
          <w:rFonts w:hint="eastAsia"/>
        </w:rPr>
        <w:t>西门纤纤看了农应群一眼，叹了一口恨铁不成钢的气，然后看着其他人的眼睛说道：“我真的有些不明白，我带着二十五人冲进来救你们，有的人死在了路上，有的重伤垂死，就是我自己也受了三处大伤，你们既不领情，也不让我救，还要憎恨我们……既然你们不愿意被我救，我只好带着我的人撤走，这怎么又成了背叛？”</w:t>
      </w:r>
    </w:p>
    <w:p w14:paraId="7E137A52" w14:textId="77777777" w:rsidR="00EF1D74" w:rsidRDefault="00EF1D74" w:rsidP="00EF1D74">
      <w:r>
        <w:rPr>
          <w:rFonts w:hint="eastAsia"/>
        </w:rPr>
        <w:t>西门纤纤最后一个问题真是把止戈流诸人问住了，这是人性潜在的恶向思维方式，人人都会这么想，但没有人能回答，或者说人人都在回避。</w:t>
      </w:r>
    </w:p>
    <w:p w14:paraId="4C48A4E8" w14:textId="77777777" w:rsidR="00EF1D74" w:rsidRPr="003D5A01" w:rsidRDefault="00EF1D74" w:rsidP="00EF1D74">
      <w:r>
        <w:rPr>
          <w:rFonts w:hint="eastAsia"/>
        </w:rPr>
        <w:lastRenderedPageBreak/>
        <w:t>西门纤纤将目光投向杨天狼，问道：“不知道你们用的是什么逻辑，可以把这样的形为解释为背叛，杨师叔要不你给我解释一下？”</w:t>
      </w:r>
    </w:p>
    <w:p w14:paraId="19EB41B5" w14:textId="77777777" w:rsidR="00EF1D74" w:rsidRDefault="00EF1D74" w:rsidP="00EF1D74">
      <w:r>
        <w:rPr>
          <w:rFonts w:hint="eastAsia"/>
        </w:rPr>
        <w:t>杨天狼仿佛被人噎了一口发臭的馒头，憋红了脸，想了半天才憋出了一个貌似合理，却又同是恶向思维的理由，他说道：“如果不是和这些人勾结，你凭这曲曲十个人，怎么能撤走？”</w:t>
      </w:r>
    </w:p>
    <w:p w14:paraId="71448608" w14:textId="77777777" w:rsidR="00EF1D74" w:rsidRDefault="00EF1D74" w:rsidP="00EF1D74">
      <w:r>
        <w:rPr>
          <w:rFonts w:hint="eastAsia"/>
        </w:rPr>
        <w:t>西门纤纤叹了口气，说道：“你以前读书的时候一定是动词没学好，我用的词明明是杀出去。”</w:t>
      </w:r>
    </w:p>
    <w:p w14:paraId="6CD6D378" w14:textId="77777777" w:rsidR="00EF1D74" w:rsidRDefault="00EF1D74" w:rsidP="00EF1D74">
      <w:r>
        <w:rPr>
          <w:rFonts w:hint="eastAsia"/>
        </w:rPr>
        <w:t>说这句话的时候，西门纤纤没有刻意去留意红甲人的举动，但她心中明了，一旦红甲人意识到她的话是有所威胁的，必然会中断她说话的机会。</w:t>
      </w:r>
    </w:p>
    <w:p w14:paraId="087B9876" w14:textId="77777777" w:rsidR="00EF1D74" w:rsidRDefault="00EF1D74" w:rsidP="00EF1D74">
      <w:r>
        <w:rPr>
          <w:rFonts w:hint="eastAsia"/>
        </w:rPr>
        <w:t>她必须红甲人反弹之前让止戈流的人领悟她的意思，所以她说了第二句话，是对红甲人说的，她说道：“当然，如果那位那味肯让手的话，自然不用拼死拼活了。”</w:t>
      </w:r>
    </w:p>
    <w:p w14:paraId="08948FB5" w14:textId="77777777" w:rsidR="00EF1D74" w:rsidRDefault="00EF1D74" w:rsidP="00EF1D74">
      <w:r>
        <w:rPr>
          <w:rFonts w:hint="eastAsia"/>
        </w:rPr>
        <w:t>红甲人很满意这句话，他甚至可以想象西门纤纤接下来为了生存而向他谈判的画面，那样他或许可以以生存为条件交换那个秘密，那么此行的目的便可以达到了。</w:t>
      </w:r>
    </w:p>
    <w:p w14:paraId="4659C601" w14:textId="77777777" w:rsidR="00EF1D74" w:rsidRPr="00306D7A" w:rsidRDefault="00EF1D74" w:rsidP="00EF1D74">
      <w:r>
        <w:rPr>
          <w:rFonts w:hint="eastAsia"/>
        </w:rPr>
        <w:t>农应群诸人把红甲人的反应一一看在眼中，他满含悲凉地说道：“如今我再一次确信了，为了生存人真的是什么都做得出来的，就像当年授受止戈令的我们一样。”</w:t>
      </w:r>
      <w:r w:rsidRPr="00306D7A">
        <w:t xml:space="preserve"> </w:t>
      </w:r>
    </w:p>
    <w:p w14:paraId="7D0DF77D" w14:textId="77777777" w:rsidR="00EF1D74" w:rsidRDefault="00EF1D74" w:rsidP="00EF1D74">
      <w:r>
        <w:rPr>
          <w:rFonts w:hint="eastAsia"/>
        </w:rPr>
        <w:t>西门纤纤看着他，说道：“所以你应该明白，我西门纤纤，仍至于整个青思阁都不欠你们什么。”</w:t>
      </w:r>
    </w:p>
    <w:p w14:paraId="1BDC8287" w14:textId="77777777" w:rsidR="00EF1D74" w:rsidRPr="00306D7A" w:rsidRDefault="00EF1D74" w:rsidP="00EF1D74">
      <w:r>
        <w:rPr>
          <w:rFonts w:hint="eastAsia"/>
        </w:rPr>
        <w:t>淳于心点点头，说道：“所以这从来不是天使坠落成魔的故事，而是恩大反成仇的故事。”</w:t>
      </w:r>
    </w:p>
    <w:p w14:paraId="7588424B" w14:textId="77777777" w:rsidR="00EF1D74" w:rsidRDefault="00EF1D74" w:rsidP="00EF1D74">
      <w:r>
        <w:rPr>
          <w:rFonts w:hint="eastAsia"/>
        </w:rPr>
        <w:t>农应群默然，杨天狼不语，其他人更是神情黯然。</w:t>
      </w:r>
    </w:p>
    <w:p w14:paraId="07641B81" w14:textId="77777777" w:rsidR="00EF1D74" w:rsidRPr="00306D7A" w:rsidRDefault="00EF1D74" w:rsidP="00EF1D74">
      <w:r>
        <w:rPr>
          <w:rFonts w:hint="eastAsia"/>
        </w:rPr>
        <w:t>淳于心继续说道：“掌门用止戈令救了我等性命，我们却在生存无忧之后怨恨他束缚了我们的自由，如今她的女儿拼死来救我们，我们依旧怨恨着她，所以……”</w:t>
      </w:r>
    </w:p>
    <w:p w14:paraId="267FD8D7" w14:textId="77777777" w:rsidR="00EF1D74" w:rsidRDefault="00EF1D74" w:rsidP="00EF1D74">
      <w:r>
        <w:rPr>
          <w:rFonts w:hint="eastAsia"/>
        </w:rPr>
        <w:t>“所以你们实在该死。”</w:t>
      </w:r>
    </w:p>
    <w:p w14:paraId="11AE73B2" w14:textId="77777777" w:rsidR="00EF1D74" w:rsidRDefault="00EF1D74" w:rsidP="00EF1D74">
      <w:r>
        <w:rPr>
          <w:rFonts w:hint="eastAsia"/>
        </w:rPr>
        <w:t>西门纤纤截断了他的话头，因为她觉得红甲人已经察觉了什么，所以她必须说完最后的话。</w:t>
      </w:r>
    </w:p>
    <w:p w14:paraId="6C9920FE" w14:textId="77777777" w:rsidR="00EF1D74" w:rsidRDefault="00EF1D74" w:rsidP="00EF1D74">
      <w:r>
        <w:rPr>
          <w:rFonts w:hint="eastAsia"/>
        </w:rPr>
        <w:t>红甲人在西门纤纤这句话出口之后，虽然没有动作，但已经心生警惕了。</w:t>
      </w:r>
    </w:p>
    <w:p w14:paraId="4993AC5B" w14:textId="77777777" w:rsidR="00EF1D74" w:rsidRPr="00306D7A" w:rsidRDefault="00EF1D74" w:rsidP="00EF1D74">
      <w:r>
        <w:rPr>
          <w:rFonts w:hint="eastAsia"/>
        </w:rPr>
        <w:t>西门纤纤继续说道：“你们早该死在过去，也该死在今夜，除非……”</w:t>
      </w:r>
    </w:p>
    <w:p w14:paraId="4147F11B" w14:textId="77777777" w:rsidR="00EF1D74" w:rsidRPr="00EF1D74" w:rsidRDefault="00EF1D74"/>
    <w:p w14:paraId="7FF96EAC" w14:textId="77777777" w:rsidR="00CE659C" w:rsidRDefault="00CE659C"/>
    <w:p w14:paraId="1F17C2D5" w14:textId="77777777" w:rsidR="00EF1D74" w:rsidRDefault="00EF1D74"/>
    <w:p w14:paraId="6D9A3314" w14:textId="77777777" w:rsidR="00EF1D74" w:rsidRDefault="00EF1D74"/>
    <w:p w14:paraId="4FA66DF7" w14:textId="77777777" w:rsidR="00EF1D74" w:rsidRDefault="00EF1D74"/>
    <w:p w14:paraId="3ED5858E" w14:textId="77777777" w:rsidR="00EF1D74" w:rsidRDefault="00EF1D74"/>
    <w:p w14:paraId="207176D9" w14:textId="77777777" w:rsidR="00EF1D74" w:rsidRDefault="00EF1D74"/>
    <w:p w14:paraId="3BE929A4" w14:textId="77777777" w:rsidR="00EF1D74" w:rsidRDefault="00EF1D74"/>
    <w:p w14:paraId="7AEF4500" w14:textId="77777777" w:rsidR="00EF1D74" w:rsidRDefault="00EF1D74"/>
    <w:p w14:paraId="48371BB1" w14:textId="77777777" w:rsidR="00EF1D74" w:rsidRDefault="00EF1D74"/>
    <w:p w14:paraId="052E3789" w14:textId="77777777" w:rsidR="00EF1D74" w:rsidRDefault="00EF1D74"/>
    <w:p w14:paraId="59153B44" w14:textId="77777777" w:rsidR="00EF1D74" w:rsidRDefault="00EF1D74"/>
    <w:p w14:paraId="1E8F77E5" w14:textId="77777777" w:rsidR="00EF1D74" w:rsidRDefault="00EF1D74"/>
    <w:p w14:paraId="00F75E04" w14:textId="77777777" w:rsidR="00EF1D74" w:rsidRDefault="00EF1D74"/>
    <w:p w14:paraId="2CDE806B" w14:textId="77777777" w:rsidR="00EF1D74" w:rsidRDefault="00EF1D74"/>
    <w:p w14:paraId="6EF14EDA" w14:textId="77777777" w:rsidR="00EF1D74" w:rsidRDefault="00EF1D74"/>
    <w:p w14:paraId="3A6AFF90" w14:textId="77777777" w:rsidR="00EF1D74" w:rsidRDefault="00EF1D74"/>
    <w:p w14:paraId="35DB0B02" w14:textId="77777777" w:rsidR="00EF1D74" w:rsidRDefault="00EF1D74"/>
    <w:p w14:paraId="2F422172" w14:textId="77777777" w:rsidR="00CE659C" w:rsidRDefault="00FC452D">
      <w:pPr>
        <w:pStyle w:val="3"/>
      </w:pPr>
      <w:r>
        <w:rPr>
          <w:rFonts w:hint="eastAsia"/>
        </w:rPr>
        <w:lastRenderedPageBreak/>
        <w:t>第二十</w:t>
      </w:r>
      <w:r w:rsidR="007A6CFF">
        <w:rPr>
          <w:rFonts w:hint="eastAsia"/>
        </w:rPr>
        <w:t>章</w:t>
      </w:r>
      <w:r w:rsidR="008B35B3">
        <w:rPr>
          <w:rFonts w:hint="eastAsia"/>
        </w:rPr>
        <w:t>风中的酒，少年的刀</w:t>
      </w:r>
    </w:p>
    <w:p w14:paraId="1709E477" w14:textId="77777777" w:rsidR="004C78E5" w:rsidRDefault="00F50496">
      <w:r>
        <w:rPr>
          <w:rFonts w:hint="eastAsia"/>
        </w:rPr>
        <w:t>红甲人终于明白了西门纤纤的目</w:t>
      </w:r>
      <w:r w:rsidR="00306D7A">
        <w:rPr>
          <w:rFonts w:hint="eastAsia"/>
        </w:rPr>
        <w:t>的，</w:t>
      </w:r>
      <w:r w:rsidR="004C78E5">
        <w:rPr>
          <w:rFonts w:hint="eastAsia"/>
        </w:rPr>
        <w:t>立即挥刀杀向西门纤纤，企图</w:t>
      </w:r>
      <w:r w:rsidR="00306D7A">
        <w:rPr>
          <w:rFonts w:hint="eastAsia"/>
        </w:rPr>
        <w:t>阻止西门纤纤</w:t>
      </w:r>
      <w:r w:rsidR="004C78E5">
        <w:rPr>
          <w:rFonts w:hint="eastAsia"/>
        </w:rPr>
        <w:t>说出的最后的话。</w:t>
      </w:r>
    </w:p>
    <w:p w14:paraId="718E58BB" w14:textId="77777777" w:rsidR="00CE659C" w:rsidRDefault="004C78E5">
      <w:r>
        <w:rPr>
          <w:rFonts w:hint="eastAsia"/>
        </w:rPr>
        <w:t>但他还是失败了，</w:t>
      </w:r>
      <w:r w:rsidR="00306D7A">
        <w:rPr>
          <w:rFonts w:hint="eastAsia"/>
        </w:rPr>
        <w:t>因为这句话实在太简短。</w:t>
      </w:r>
    </w:p>
    <w:p w14:paraId="7CEF0447" w14:textId="77777777" w:rsidR="005B3427" w:rsidRPr="00306D7A" w:rsidRDefault="00306D7A">
      <w:r>
        <w:rPr>
          <w:rFonts w:hint="eastAsia"/>
        </w:rPr>
        <w:t>在众杀手动手之前</w:t>
      </w:r>
      <w:r w:rsidR="00EF1D74">
        <w:rPr>
          <w:rFonts w:hint="eastAsia"/>
        </w:rPr>
        <w:t>，</w:t>
      </w:r>
      <w:r>
        <w:rPr>
          <w:rFonts w:hint="eastAsia"/>
        </w:rPr>
        <w:t>西门纤纤的话已经清晰的传达到了止戈流诸人耳中。</w:t>
      </w:r>
    </w:p>
    <w:p w14:paraId="78840BDB" w14:textId="77777777" w:rsidR="00992547" w:rsidRPr="00306D7A" w:rsidRDefault="00306D7A">
      <w:r>
        <w:rPr>
          <w:rFonts w:hint="eastAsia"/>
        </w:rPr>
        <w:t>西门纤纤最后的话是：“除非你们听我指挥。”</w:t>
      </w:r>
    </w:p>
    <w:p w14:paraId="7CC7B855" w14:textId="77777777" w:rsidR="00CE659C" w:rsidRDefault="00306D7A">
      <w:r>
        <w:rPr>
          <w:rFonts w:hint="eastAsia"/>
        </w:rPr>
        <w:t>杀伐再次开始，淳于心挡住了红甲人，其他人在刀剑临身前，将目光落到了各位的领导者农应群和杨天狼身上。</w:t>
      </w:r>
    </w:p>
    <w:p w14:paraId="14F784C0" w14:textId="77777777" w:rsidR="00306D7A" w:rsidRDefault="00306D7A">
      <w:r>
        <w:rPr>
          <w:rFonts w:hint="eastAsia"/>
        </w:rPr>
        <w:t>农应群看了朝杨天狼使了个眼色，冷静下来的杨天狼也知道该作出了怎样的抉择，两人异口同声地喝道：“听她的。”</w:t>
      </w:r>
    </w:p>
    <w:p w14:paraId="76AC7491" w14:textId="77777777" w:rsidR="00306D7A" w:rsidRPr="00306D7A" w:rsidRDefault="00306D7A">
      <w:r>
        <w:rPr>
          <w:rFonts w:hint="eastAsia"/>
        </w:rPr>
        <w:t>淳于心叹了口气，十分轻松地说道：“咱们现任掌门可是凭着十几人就能冲进山里来的人啊，诸位可要好好努力啊！”</w:t>
      </w:r>
    </w:p>
    <w:p w14:paraId="5100CF11" w14:textId="77777777" w:rsidR="00CE659C" w:rsidRDefault="00306D7A">
      <w:r>
        <w:rPr>
          <w:rFonts w:hint="eastAsia"/>
        </w:rPr>
        <w:t>中立派的人也都明白了他的意思，这样一来，中立，南倾，北投三个分支终于统一了意见。</w:t>
      </w:r>
    </w:p>
    <w:p w14:paraId="2714AAB3" w14:textId="77777777" w:rsidR="003316E5" w:rsidRDefault="003316E5">
      <w:r>
        <w:rPr>
          <w:rFonts w:hint="eastAsia"/>
        </w:rPr>
        <w:t>西门纤纤站在战场中央，扬剑指天朗声道：“止戈流听令，以我为中心围成圆阵，轻伤者把重伤者</w:t>
      </w:r>
      <w:r w:rsidR="00BB3277">
        <w:rPr>
          <w:rFonts w:hint="eastAsia"/>
        </w:rPr>
        <w:t>救入中央，三大长老带领无伤者射住外围阵角，坚守待援，援兵一定会来。</w:t>
      </w:r>
      <w:r>
        <w:rPr>
          <w:rFonts w:hint="eastAsia"/>
        </w:rPr>
        <w:t>”</w:t>
      </w:r>
    </w:p>
    <w:p w14:paraId="5EE5619A" w14:textId="77777777" w:rsidR="003316E5" w:rsidRDefault="007A6CFF">
      <w:r>
        <w:rPr>
          <w:rFonts w:hint="eastAsia"/>
        </w:rPr>
        <w:t>随着西门纤纤一声令下，止戈流三脉在农应群，杨天狼的指引下，逐渐收拢散离的战圈，淳于心且战且退，虽与红甲人僵持，也渐渐守住一角战线，西门纤纤则致力于帮助将重伤者</w:t>
      </w:r>
      <w:r w:rsidR="00600C2E">
        <w:rPr>
          <w:rFonts w:hint="eastAsia"/>
        </w:rPr>
        <w:t>送入战圈，季海棠负责实施救治</w:t>
      </w:r>
      <w:r>
        <w:rPr>
          <w:rFonts w:hint="eastAsia"/>
        </w:rPr>
        <w:t>。</w:t>
      </w:r>
    </w:p>
    <w:p w14:paraId="20DE4337" w14:textId="77777777" w:rsidR="007A6CFF" w:rsidRDefault="00276631">
      <w:r>
        <w:rPr>
          <w:rFonts w:hint="eastAsia"/>
        </w:rPr>
        <w:t>宁溪</w:t>
      </w:r>
      <w:r w:rsidR="007A6CFF">
        <w:rPr>
          <w:rFonts w:hint="eastAsia"/>
        </w:rPr>
        <w:t>看</w:t>
      </w:r>
      <w:r w:rsidR="00600C2E">
        <w:rPr>
          <w:rFonts w:hint="eastAsia"/>
        </w:rPr>
        <w:t>着局势渐渐朝好的方向发展，心想纤纤还真有一套，这样子应该可以再支撑一段时间了。</w:t>
      </w:r>
    </w:p>
    <w:p w14:paraId="09C54889" w14:textId="77777777" w:rsidR="00600C2E" w:rsidRDefault="00600C2E">
      <w:r>
        <w:rPr>
          <w:rFonts w:hint="eastAsia"/>
        </w:rPr>
        <w:t>司马轶在旁叹了口气，说道：“事情似乎渐渐变得有意思了。”</w:t>
      </w:r>
    </w:p>
    <w:p w14:paraId="707C620B" w14:textId="77777777" w:rsidR="00600C2E" w:rsidRPr="00306D7A" w:rsidRDefault="00276631">
      <w:r>
        <w:rPr>
          <w:rFonts w:hint="eastAsia"/>
        </w:rPr>
        <w:t>宁溪</w:t>
      </w:r>
      <w:r w:rsidR="00600C2E">
        <w:rPr>
          <w:rFonts w:hint="eastAsia"/>
        </w:rPr>
        <w:t>很不开心的白了他一眼，怒道：“什么叫变成有意思了，是他们没有死在你的预料的危机中你的心有不甘吧？”</w:t>
      </w:r>
    </w:p>
    <w:p w14:paraId="6ECA3BA0" w14:textId="77777777" w:rsidR="00CE659C" w:rsidRPr="00600C2E" w:rsidRDefault="00600C2E">
      <w:r>
        <w:rPr>
          <w:rFonts w:hint="eastAsia"/>
        </w:rPr>
        <w:t>司马轶回头看着她，轻描淡写地说道：“是谁告诉你这种危机已经过去了？”</w:t>
      </w:r>
    </w:p>
    <w:p w14:paraId="5F5E5E3D" w14:textId="77777777" w:rsidR="00CE659C" w:rsidRDefault="00276631">
      <w:r>
        <w:rPr>
          <w:rFonts w:hint="eastAsia"/>
        </w:rPr>
        <w:t>宁溪</w:t>
      </w:r>
      <w:r w:rsidR="00600C2E">
        <w:rPr>
          <w:rFonts w:hint="eastAsia"/>
        </w:rPr>
        <w:t>心一凉，问道：“难道不是吗？”</w:t>
      </w:r>
    </w:p>
    <w:p w14:paraId="42522067" w14:textId="77777777" w:rsidR="00CE659C" w:rsidRPr="00600C2E" w:rsidRDefault="00600C2E">
      <w:r>
        <w:rPr>
          <w:rFonts w:hint="eastAsia"/>
        </w:rPr>
        <w:t>司马轶指着红甲人，说道：“或许你没有注意到，自止戈流开始形成圆阵之后，红甲人虽然招式上显得慌乱，脸上变得暴怒，但他的目光却比之前更加炯炯有神了，所以我想这样的结果应该还在他的掌握之内。”</w:t>
      </w:r>
    </w:p>
    <w:p w14:paraId="63B1EBE1" w14:textId="77777777" w:rsidR="00600C2E" w:rsidRDefault="00600C2E">
      <w:r>
        <w:rPr>
          <w:rFonts w:hint="eastAsia"/>
        </w:rPr>
        <w:t>听完司马轶一席话的</w:t>
      </w:r>
      <w:r w:rsidR="00276631">
        <w:rPr>
          <w:rFonts w:hint="eastAsia"/>
        </w:rPr>
        <w:t>宁溪</w:t>
      </w:r>
      <w:r>
        <w:rPr>
          <w:rFonts w:hint="eastAsia"/>
        </w:rPr>
        <w:t>再次看向战局，三大长老还在射住阵角，纤纤已经带领诸人把伤者移进了圆阵中央，明明局势还是好的，但她心内却强烈的涌现起一阵巨大的不安，或许真如司马轶预料局势再在朝对红甲人有利的方向发展。</w:t>
      </w:r>
    </w:p>
    <w:p w14:paraId="3BB2F61F" w14:textId="77777777" w:rsidR="00600C2E" w:rsidRPr="00600C2E" w:rsidRDefault="00600C2E">
      <w:r>
        <w:rPr>
          <w:rFonts w:hint="eastAsia"/>
        </w:rPr>
        <w:t>但是危机隐藏在哪里呢？</w:t>
      </w:r>
      <w:r w:rsidR="00276631">
        <w:rPr>
          <w:rFonts w:hint="eastAsia"/>
        </w:rPr>
        <w:t>宁溪</w:t>
      </w:r>
      <w:r>
        <w:rPr>
          <w:rFonts w:hint="eastAsia"/>
        </w:rPr>
        <w:t>不知道，司马轶似乎也不知道，他们都在用目光寻找着危机可能藏身的地方，只是两者的心情是截然不同的。</w:t>
      </w:r>
    </w:p>
    <w:p w14:paraId="5B98E5DE" w14:textId="77777777" w:rsidR="00992547" w:rsidRDefault="00600C2E">
      <w:r>
        <w:rPr>
          <w:rFonts w:hint="eastAsia"/>
        </w:rPr>
        <w:t>这时候，眼见圆阵已经基本稳定的西门纤纤转身要离开没有圆阵中央帮助淳于心拿下红甲人，就在她转身的那一刻，在她的目光看不到的地方，真正的危机降临了。</w:t>
      </w:r>
    </w:p>
    <w:p w14:paraId="13B750FD" w14:textId="77777777" w:rsidR="00600C2E" w:rsidRDefault="00276631">
      <w:r>
        <w:rPr>
          <w:rFonts w:hint="eastAsia"/>
        </w:rPr>
        <w:t>宁溪</w:t>
      </w:r>
      <w:r w:rsidR="00600C2E">
        <w:rPr>
          <w:rFonts w:hint="eastAsia"/>
        </w:rPr>
        <w:t>清楚地看到，一名重伤者突然暴掠而起，袖中出现阴寒的剑芒，直取西门纤纤后背。</w:t>
      </w:r>
    </w:p>
    <w:p w14:paraId="7AAABD7E" w14:textId="77777777" w:rsidR="00600C2E" w:rsidRPr="00600C2E" w:rsidRDefault="00D07891">
      <w:r>
        <w:rPr>
          <w:rFonts w:hint="eastAsia"/>
        </w:rPr>
        <w:t>“纤纤，危险</w:t>
      </w:r>
      <w:r w:rsidR="00600C2E">
        <w:rPr>
          <w:rFonts w:hint="eastAsia"/>
        </w:rPr>
        <w:t>。”</w:t>
      </w:r>
    </w:p>
    <w:p w14:paraId="033484D6" w14:textId="77777777" w:rsidR="00CE659C" w:rsidRDefault="00600C2E">
      <w:r>
        <w:rPr>
          <w:rFonts w:hint="eastAsia"/>
        </w:rPr>
        <w:t>失声叫出来的不是</w:t>
      </w:r>
      <w:r w:rsidR="00276631">
        <w:rPr>
          <w:rFonts w:hint="eastAsia"/>
        </w:rPr>
        <w:t>宁溪</w:t>
      </w:r>
      <w:r>
        <w:rPr>
          <w:rFonts w:hint="eastAsia"/>
        </w:rPr>
        <w:t>，而是与西门纤纤近在咫尺的季海棠，在他失声叫出来之前，身体已经朝纤纤冲了过去。</w:t>
      </w:r>
    </w:p>
    <w:p w14:paraId="10D8B52D" w14:textId="77777777" w:rsidR="00600C2E" w:rsidRDefault="00600C2E">
      <w:r>
        <w:rPr>
          <w:rFonts w:hint="eastAsia"/>
        </w:rPr>
        <w:t>西门纤纤转过身来的时候，刚好看到了那一剑刺进了季海棠的身体。</w:t>
      </w:r>
    </w:p>
    <w:p w14:paraId="64AB3200" w14:textId="77777777" w:rsidR="00600C2E" w:rsidRPr="00600C2E" w:rsidRDefault="00600C2E">
      <w:r>
        <w:rPr>
          <w:rFonts w:hint="eastAsia"/>
        </w:rPr>
        <w:t>“季大哥……”</w:t>
      </w:r>
    </w:p>
    <w:p w14:paraId="16AA12C1" w14:textId="77777777" w:rsidR="003531E2" w:rsidRDefault="00600C2E">
      <w:r>
        <w:rPr>
          <w:rFonts w:hint="eastAsia"/>
        </w:rPr>
        <w:t>西门纤纤悲伤中迅速抽剑意图在那杀手的剑还停留在季海棠身体里的时候一击毙敌，但那杀</w:t>
      </w:r>
      <w:r>
        <w:rPr>
          <w:rFonts w:hint="eastAsia"/>
        </w:rPr>
        <w:lastRenderedPageBreak/>
        <w:t>手也是果决，一击不中，弃剑后撤，即使西门纤纤一击击空。</w:t>
      </w:r>
    </w:p>
    <w:p w14:paraId="159E270B" w14:textId="77777777" w:rsidR="00CE659C" w:rsidRDefault="00600C2E">
      <w:r>
        <w:rPr>
          <w:rFonts w:hint="eastAsia"/>
        </w:rPr>
        <w:t>杀手空手站在人群中央，眼前是他们熟悉的长老，也是刺杀西门纤纤未遂的人，有一个弟子冲过去要杀他，却被身边同门捅了刀，然后所有人都呆住了，场面再度陷入了死寂。</w:t>
      </w:r>
    </w:p>
    <w:p w14:paraId="6F4C9BEC" w14:textId="77777777" w:rsidR="00600C2E" w:rsidRPr="00600C2E" w:rsidRDefault="00600C2E">
      <w:r>
        <w:rPr>
          <w:rFonts w:hint="eastAsia"/>
        </w:rPr>
        <w:t>红甲人的笑意在回落在战场的每一个角落，他大笑着说道：“你以为还会有援兵并且还会等到援兵吗？”</w:t>
      </w:r>
    </w:p>
    <w:p w14:paraId="69069F26" w14:textId="77777777" w:rsidR="00600C2E" w:rsidRDefault="00600C2E">
      <w:r>
        <w:rPr>
          <w:rFonts w:hint="eastAsia"/>
        </w:rPr>
        <w:t>当时的止戈流上下内心基本都是这样的，外阵有要置他们于死地的杀手，内阵有随时可能捅刀的同门，这是最绝望的局。</w:t>
      </w:r>
    </w:p>
    <w:p w14:paraId="3E145CBB" w14:textId="77777777" w:rsidR="00600C2E" w:rsidRDefault="00600C2E">
      <w:r>
        <w:rPr>
          <w:rFonts w:hint="eastAsia"/>
        </w:rPr>
        <w:t>这是诛心之局，猜疑在种子已经种在了每一个人内心，西门纤纤在那一刻都开始动摇了，这个局她真的破不了。</w:t>
      </w:r>
    </w:p>
    <w:p w14:paraId="2E36494D" w14:textId="77777777" w:rsidR="00600C2E" w:rsidRDefault="00600C2E">
      <w:r>
        <w:rPr>
          <w:rFonts w:hint="eastAsia"/>
        </w:rPr>
        <w:t>握剑的手开始发抖，坚定的目光开始闪烁，那一刻，她绝望了。</w:t>
      </w:r>
    </w:p>
    <w:p w14:paraId="73A6E0DE" w14:textId="77777777" w:rsidR="00600C2E" w:rsidRPr="00600C2E" w:rsidRDefault="00600C2E">
      <w:r>
        <w:rPr>
          <w:rFonts w:hint="eastAsia"/>
        </w:rPr>
        <w:t>直到他闻到了那阵浓郁的杏花香味，她又站起来，闪烁的目光再次坚定，握剑的手不再发抖，她朗声回应了红甲人的嘲笑，</w:t>
      </w:r>
      <w:r w:rsidR="003A7927">
        <w:rPr>
          <w:rFonts w:hint="eastAsia"/>
        </w:rPr>
        <w:t>坚定说道：</w:t>
      </w:r>
      <w:r>
        <w:rPr>
          <w:rFonts w:hint="eastAsia"/>
        </w:rPr>
        <w:t>“会。”</w:t>
      </w:r>
    </w:p>
    <w:p w14:paraId="640D92F1" w14:textId="77777777" w:rsidR="00600C2E" w:rsidRDefault="00600C2E">
      <w:r>
        <w:rPr>
          <w:rFonts w:hint="eastAsia"/>
        </w:rPr>
        <w:t>红甲人怔了一下，</w:t>
      </w:r>
      <w:r w:rsidR="00276631">
        <w:rPr>
          <w:rFonts w:hint="eastAsia"/>
        </w:rPr>
        <w:t>宁溪</w:t>
      </w:r>
      <w:r>
        <w:rPr>
          <w:rFonts w:hint="eastAsia"/>
        </w:rPr>
        <w:t>也怔了一下，但很快的她也闻到了那股杏花清香，于是她看着司马轶的眼睛问道：“谁告诉你只有一路援兵的呢？”</w:t>
      </w:r>
    </w:p>
    <w:p w14:paraId="77CB0FC6" w14:textId="77777777" w:rsidR="00600C2E" w:rsidRPr="00600C2E" w:rsidRDefault="00600C2E">
      <w:r>
        <w:rPr>
          <w:rFonts w:hint="eastAsia"/>
        </w:rPr>
        <w:t>司马轶嗅了嗅，红甲人也闻了闻，确认这是杏花的香味，可是十里清秋，哪里来的杏花香？</w:t>
      </w:r>
    </w:p>
    <w:p w14:paraId="4429122B" w14:textId="77777777" w:rsidR="00600C2E" w:rsidRDefault="00600C2E">
      <w:r>
        <w:rPr>
          <w:rFonts w:hint="eastAsia"/>
        </w:rPr>
        <w:t>红甲人是惯于杀伐的人，处事冷静机变，他清晰地嗅到了变异的味道，所以他要在变数到来前下达命令，就像西门纤纤方才为了说出那一句话一样，他张开嘴，准备高喝动手。</w:t>
      </w:r>
    </w:p>
    <w:p w14:paraId="76AAE38B" w14:textId="77777777" w:rsidR="00600C2E" w:rsidRPr="00600C2E" w:rsidRDefault="00600C2E">
      <w:r>
        <w:rPr>
          <w:rFonts w:hint="eastAsia"/>
        </w:rPr>
        <w:t>只是张开的味没有发出声音，因为在他嘴张开的时候，嘴里就被惯入了浓郁的烈酒，酒中有杏花的香味。</w:t>
      </w:r>
    </w:p>
    <w:p w14:paraId="14E8493B" w14:textId="77777777" w:rsidR="00600C2E" w:rsidRDefault="00671BC2">
      <w:r>
        <w:rPr>
          <w:rFonts w:hint="eastAsia"/>
        </w:rPr>
        <w:t>烈酒入喉，而且是毫无防备的时候，红甲人被呛得后退了几步，连话都给噎了回去。</w:t>
      </w:r>
    </w:p>
    <w:p w14:paraId="2E4E081E" w14:textId="77777777" w:rsidR="00600C2E" w:rsidRDefault="00671BC2">
      <w:r>
        <w:rPr>
          <w:rFonts w:hint="eastAsia"/>
        </w:rPr>
        <w:t>依稀中，他看到</w:t>
      </w:r>
      <w:r w:rsidR="007D0EDE">
        <w:rPr>
          <w:rFonts w:hint="eastAsia"/>
        </w:rPr>
        <w:t>一道暗紫色身影，从他眼前掠过，突入圆阵中央，随即刀光闪过，那个对同门捅刀的人瞬间被捅死。</w:t>
      </w:r>
    </w:p>
    <w:p w14:paraId="029A3CC5" w14:textId="77777777" w:rsidR="007D0EDE" w:rsidRDefault="007D0EDE">
      <w:r>
        <w:rPr>
          <w:rFonts w:hint="eastAsia"/>
        </w:rPr>
        <w:t>那是一把刀背浑厚，而刀刃锋利的紫金小刀，而这柄长不过一尺的紫金小刀此时已经架在了那个偷袭西门纤纤的身的脖子上。</w:t>
      </w:r>
    </w:p>
    <w:p w14:paraId="721A0B2F" w14:textId="77777777" w:rsidR="007D0EDE" w:rsidRDefault="007D0EDE">
      <w:r>
        <w:rPr>
          <w:rFonts w:hint="eastAsia"/>
        </w:rPr>
        <w:t>握刀的人一身暗紫色貂锦，腰间系着紫红色的葫芦，虽然束着发髻，但仍有一些散乱成，束发的绦带窜着几颗佛珠般的木果，这是一个眉清目秀，</w:t>
      </w:r>
      <w:r w:rsidR="009B4DA2">
        <w:rPr>
          <w:rFonts w:hint="eastAsia"/>
        </w:rPr>
        <w:t>超逸绝尘的少年。</w:t>
      </w:r>
    </w:p>
    <w:p w14:paraId="6C2BFE10" w14:textId="77777777" w:rsidR="00600C2E" w:rsidRDefault="009B4DA2">
      <w:r>
        <w:rPr>
          <w:rFonts w:hint="eastAsia"/>
        </w:rPr>
        <w:t>这个少年对那人说道：“佛讲因果，道说轮回，俗话则说现世报，其实都是一个意思，那就是捅人者人恒捅之。”</w:t>
      </w:r>
    </w:p>
    <w:p w14:paraId="6EBEA39F" w14:textId="77777777" w:rsidR="00600C2E" w:rsidRDefault="009B4DA2">
      <w:r>
        <w:rPr>
          <w:rFonts w:hint="eastAsia"/>
        </w:rPr>
        <w:t>说完这句话之后，他用紫金小刀捅死了那个意图偷袭西门纤纤的人。</w:t>
      </w:r>
    </w:p>
    <w:p w14:paraId="2297F5B0" w14:textId="77777777" w:rsidR="009B4DA2" w:rsidRDefault="009B4DA2">
      <w:r>
        <w:rPr>
          <w:rFonts w:hint="eastAsia"/>
        </w:rPr>
        <w:t>那一刀是从脖子里捅进去的，拔出来的时候由于血涌得太多沾了刀，他只好用那人的衣服顺便擦了一下刀身。</w:t>
      </w:r>
    </w:p>
    <w:p w14:paraId="3AB91C35" w14:textId="77777777" w:rsidR="009B4DA2" w:rsidRDefault="009B4DA2">
      <w:r>
        <w:rPr>
          <w:rFonts w:hint="eastAsia"/>
        </w:rPr>
        <w:t>那人倒下去的时候，还没有死去，他用手捂住脖子的出血口，不停的抽搐，生命的最后，他听到了那名少年对他说的最后一句话。</w:t>
      </w:r>
    </w:p>
    <w:p w14:paraId="6A7BEABA" w14:textId="77777777" w:rsidR="009B4DA2" w:rsidRPr="009B4DA2" w:rsidRDefault="009B4DA2">
      <w:r>
        <w:rPr>
          <w:rFonts w:hint="eastAsia"/>
        </w:rPr>
        <w:t>那少年对他说道：“现世报和后世报的区别在于，你下手的对象是谁，有些人你是不能捅的，捅了不但捅不死，还会招来现世报。”</w:t>
      </w:r>
    </w:p>
    <w:p w14:paraId="2EE8DABB" w14:textId="77777777" w:rsidR="009747F6" w:rsidRDefault="009747F6" w:rsidP="009747F6">
      <w:r>
        <w:rPr>
          <w:rFonts w:hint="eastAsia"/>
        </w:rPr>
        <w:t>少年收了刀，走到西门纤纤向前，撕了一条布，取了伤药，包扎了她的伤口，同时满含满扬的说道：“纤纤，你刚才真的帅呆了！”</w:t>
      </w:r>
    </w:p>
    <w:p w14:paraId="361C06C2" w14:textId="77777777" w:rsidR="009747F6" w:rsidRDefault="009747F6">
      <w:r>
        <w:rPr>
          <w:rFonts w:hint="eastAsia"/>
        </w:rPr>
        <w:t>西门纤纤看着他的眼睛，眼中闪烁着泪光，但那不是悲伤，而是欣慰，对于她来说，随着这个人的出现，他知道不管发生什么，止戈流的这一夜算是过去了，所以她说话的声音有些激动，她说道：“狄，多谢你，真正多谢你。”</w:t>
      </w:r>
    </w:p>
    <w:p w14:paraId="6C3C1D9C" w14:textId="77777777" w:rsidR="00600C2E" w:rsidRDefault="006823D2">
      <w:r>
        <w:rPr>
          <w:rFonts w:hint="eastAsia"/>
        </w:rPr>
        <w:t>红甲人终于把那口突然灌入的酒呛了回去，他盯着这名少年怒火中烧，但在他开口之前，那少年抢先开了口，道：“</w:t>
      </w:r>
      <w:r w:rsidR="00095D45">
        <w:rPr>
          <w:rFonts w:hint="eastAsia"/>
        </w:rPr>
        <w:t>前辈，</w:t>
      </w:r>
      <w:r>
        <w:rPr>
          <w:rFonts w:hint="eastAsia"/>
        </w:rPr>
        <w:t>别让他说话。”</w:t>
      </w:r>
    </w:p>
    <w:p w14:paraId="5948E168" w14:textId="77777777" w:rsidR="00600C2E" w:rsidRDefault="00095D45">
      <w:r>
        <w:rPr>
          <w:rFonts w:hint="eastAsia"/>
        </w:rPr>
        <w:t>淳于心听得分明，手中的剑更快，一瞬间抢了先机，竟压制得红甲人连说话的机会都没有。</w:t>
      </w:r>
    </w:p>
    <w:p w14:paraId="5BFC36CF" w14:textId="77777777" w:rsidR="00095D45" w:rsidRPr="00095D45" w:rsidRDefault="00095D45">
      <w:r>
        <w:rPr>
          <w:rFonts w:hint="eastAsia"/>
        </w:rPr>
        <w:t>少年随即在西门纤纤耳边说了几句，西门纤纤便下了命令，她大声说道：“止戈流所有伤者</w:t>
      </w:r>
      <w:r>
        <w:rPr>
          <w:rFonts w:hint="eastAsia"/>
        </w:rPr>
        <w:lastRenderedPageBreak/>
        <w:t>听令，三人一组，放下</w:t>
      </w:r>
      <w:r w:rsidR="00775246">
        <w:rPr>
          <w:rFonts w:hint="eastAsia"/>
        </w:rPr>
        <w:t>兵器，相互叫出其他两人的名字，叫不</w:t>
      </w:r>
      <w:r w:rsidR="00DE6B9C">
        <w:rPr>
          <w:rFonts w:hint="eastAsia"/>
        </w:rPr>
        <w:t>出者，杀之，不遵命令者，杀之，不放兵器者，杀之，不令擅动者，亦杀之。</w:t>
      </w:r>
      <w:r>
        <w:rPr>
          <w:rFonts w:hint="eastAsia"/>
        </w:rPr>
        <w:t>”</w:t>
      </w:r>
    </w:p>
    <w:p w14:paraId="75CF8FD8" w14:textId="77777777" w:rsidR="00600C2E" w:rsidRDefault="00DE6B9C">
      <w:r>
        <w:rPr>
          <w:rFonts w:hint="eastAsia"/>
        </w:rPr>
        <w:t>西门纤纤一言令下，止戈流阵内伤者继续丢了兵器，三人成组相互指认，这时候西门纤纤再叫农应群与杨天狼入阵指认各支脉人员，混入止戈流的杀手毕竟不是长期蛰伏，而是趁夜色换了止戈流衣服混入，一时无所顿形，或是叫不出名字被杀死，或是想去抢兵器被杀死，或是被农应群等人指认而杀死。</w:t>
      </w:r>
    </w:p>
    <w:p w14:paraId="36CE39D8" w14:textId="77777777" w:rsidR="00DE6B9C" w:rsidRDefault="00E531F6">
      <w:r>
        <w:rPr>
          <w:rFonts w:hint="eastAsia"/>
        </w:rPr>
        <w:t>这时候，一道剑光划破了这苍茫夜色，直逼淳于心而去。</w:t>
      </w:r>
    </w:p>
    <w:p w14:paraId="208DEE5C" w14:textId="77777777" w:rsidR="00E531F6" w:rsidRDefault="00E531F6">
      <w:r>
        <w:rPr>
          <w:rFonts w:hint="eastAsia"/>
        </w:rPr>
        <w:t>淳于心听得剑芒划破风的声音，也看得到剑光将火把的火焰所成两断的样子，但他知道他躲不掉，因为红甲人不会给他任何机会，牵制与被牵制本来就是同一回事，局势有利的一方为牵制者，局势不利的一方为被牵制者，现在攻守易变，他成了被牵制的人。</w:t>
      </w:r>
    </w:p>
    <w:p w14:paraId="7FFDFF8F" w14:textId="77777777" w:rsidR="00E531F6" w:rsidRDefault="00E531F6">
      <w:r>
        <w:rPr>
          <w:rFonts w:hint="eastAsia"/>
        </w:rPr>
        <w:t>那紫色的身影，来如风，去如电，在那剑光加身淳于心之前出现在淳于心背后。</w:t>
      </w:r>
    </w:p>
    <w:p w14:paraId="4E41FD5F" w14:textId="77777777" w:rsidR="00E531F6" w:rsidRDefault="00E531F6">
      <w:r>
        <w:rPr>
          <w:rFonts w:hint="eastAsia"/>
        </w:rPr>
        <w:t>少年右掌握着紫金小刀迎向那道剑光，左手随即握住右手碗以力加持，因为他清楚这道剑光明显畜力已久，若非双手，只怕他的右手要废掉。</w:t>
      </w:r>
    </w:p>
    <w:p w14:paraId="54A1F90E" w14:textId="77777777" w:rsidR="00E531F6" w:rsidRDefault="00E531F6">
      <w:r>
        <w:rPr>
          <w:rFonts w:hint="eastAsia"/>
        </w:rPr>
        <w:t>但饶是他双手加持，还是被这一剑之力压住半丈，若非淳于心下足一沉，后背发力挡住他，他都还停不下来。</w:t>
      </w:r>
    </w:p>
    <w:p w14:paraId="64DC7C3B" w14:textId="77777777" w:rsidR="00E531F6" w:rsidRDefault="00E531F6">
      <w:r>
        <w:rPr>
          <w:rFonts w:hint="eastAsia"/>
        </w:rPr>
        <w:t>少年与淳于心两人背靠背，都喘了口气，淳于心道：“少年人，还真是感谢你救了我这个上个时代的失败者。”</w:t>
      </w:r>
    </w:p>
    <w:p w14:paraId="7996BDB8" w14:textId="77777777" w:rsidR="00E531F6" w:rsidRPr="00E531F6" w:rsidRDefault="00E531F6">
      <w:r>
        <w:rPr>
          <w:rFonts w:hint="eastAsia"/>
        </w:rPr>
        <w:t>少年甩了甩被震得有些发麻的手臂，笑道：“少年人出门没工作，蹭吃蹭喝为生，救人一命，管饭三年，这可是行规。”</w:t>
      </w:r>
    </w:p>
    <w:p w14:paraId="26F93754" w14:textId="77777777" w:rsidR="00DE6B9C" w:rsidRDefault="00E531F6">
      <w:r>
        <w:rPr>
          <w:rFonts w:hint="eastAsia"/>
        </w:rPr>
        <w:t>“救人一命，你以为你真的救下了吗？”</w:t>
      </w:r>
    </w:p>
    <w:p w14:paraId="41CC522E" w14:textId="77777777" w:rsidR="00E531F6" w:rsidRDefault="00E531F6">
      <w:r>
        <w:rPr>
          <w:rFonts w:hint="eastAsia"/>
        </w:rPr>
        <w:t>一个阴冷的声音从夜色里走了出来，剑上不曾染血，却是点点寒芒，这是一柄专门杀人的剑，而此刻这柄剑的目标已经指向了那少年。</w:t>
      </w:r>
    </w:p>
    <w:p w14:paraId="56797F2F" w14:textId="77777777" w:rsidR="00600C2E" w:rsidRDefault="00E531F6">
      <w:r>
        <w:rPr>
          <w:rFonts w:hint="eastAsia"/>
        </w:rPr>
        <w:t>人如剑，剑如人，就连声音也是一把剑。</w:t>
      </w:r>
    </w:p>
    <w:p w14:paraId="0E110B10" w14:textId="77777777" w:rsidR="00E531F6" w:rsidRPr="00E531F6" w:rsidRDefault="00E531F6" w:rsidP="00E531F6">
      <w:r>
        <w:rPr>
          <w:rFonts w:hint="eastAsia"/>
        </w:rPr>
        <w:t>“你的名字？”</w:t>
      </w:r>
    </w:p>
    <w:p w14:paraId="3EE22840" w14:textId="77777777" w:rsidR="00600C2E" w:rsidRPr="00E531F6" w:rsidRDefault="00E531F6">
      <w:r>
        <w:rPr>
          <w:rFonts w:hint="eastAsia"/>
        </w:rPr>
        <w:t>少年迎上那如剑锋利的目光，说道：“狄败青。”</w:t>
      </w:r>
    </w:p>
    <w:p w14:paraId="052EE503" w14:textId="77777777" w:rsidR="00600C2E" w:rsidRDefault="00E531F6">
      <w:r>
        <w:rPr>
          <w:rFonts w:hint="eastAsia"/>
        </w:rPr>
        <w:t>“狄败青，你觉得你救得了这些人？”</w:t>
      </w:r>
    </w:p>
    <w:p w14:paraId="73145BAF" w14:textId="77777777" w:rsidR="00CE659C" w:rsidRPr="00E531F6" w:rsidRDefault="00E531F6">
      <w:r>
        <w:rPr>
          <w:rFonts w:hint="eastAsia"/>
        </w:rPr>
        <w:t>“我不知道，但我会尽力试一下。”</w:t>
      </w:r>
    </w:p>
    <w:p w14:paraId="6F0E403B" w14:textId="77777777" w:rsidR="00CE659C" w:rsidRDefault="00E531F6">
      <w:r>
        <w:rPr>
          <w:rFonts w:hint="eastAsia"/>
        </w:rPr>
        <w:t>“如果你知道我的名字，你就不会想着去试一下了。”</w:t>
      </w:r>
    </w:p>
    <w:p w14:paraId="10C31AC9" w14:textId="77777777" w:rsidR="00CE659C" w:rsidRDefault="00E531F6">
      <w:r>
        <w:rPr>
          <w:rFonts w:hint="eastAsia"/>
        </w:rPr>
        <w:t>“那么你的名字是？”</w:t>
      </w:r>
    </w:p>
    <w:p w14:paraId="27E75488" w14:textId="77777777" w:rsidR="00600C2E" w:rsidRPr="00E531F6" w:rsidRDefault="00E531F6">
      <w:r>
        <w:rPr>
          <w:rFonts w:hint="eastAsia"/>
        </w:rPr>
        <w:t>“一夜风雨，林风雨。”</w:t>
      </w:r>
    </w:p>
    <w:p w14:paraId="70A2B221" w14:textId="77777777" w:rsidR="00600C2E" w:rsidRDefault="00E531F6">
      <w:r>
        <w:rPr>
          <w:rFonts w:hint="eastAsia"/>
        </w:rPr>
        <w:t>随着这个名字的出现，本来看到一丝希望的止戈流诸人再度陷入了绝望之中，惊慌，恐惧，绝望再度袭来，有人绝望地叫出了所有人内心的惊恐。</w:t>
      </w:r>
    </w:p>
    <w:p w14:paraId="2C989C31" w14:textId="77777777" w:rsidR="00E531F6" w:rsidRPr="00E531F6" w:rsidRDefault="00E531F6">
      <w:r>
        <w:rPr>
          <w:rFonts w:hint="eastAsia"/>
        </w:rPr>
        <w:t>“传说中没有人能走出的一夜风雨，居然出现了。”</w:t>
      </w:r>
    </w:p>
    <w:p w14:paraId="75ACD58B" w14:textId="77777777" w:rsidR="00600C2E" w:rsidRDefault="00E531F6">
      <w:r>
        <w:rPr>
          <w:rFonts w:hint="eastAsia"/>
        </w:rPr>
        <w:t>林风雨剑锋下偏三分，地上落叶被剑气切成了两断，欣赏众人处在绝望中的挣扎，真是一件令人赏心悦目的事情，然而这名叫狄败青的少年的表现却让他很不快意。</w:t>
      </w:r>
    </w:p>
    <w:p w14:paraId="02893C39" w14:textId="77777777" w:rsidR="00600C2E" w:rsidRPr="00600C2E" w:rsidRDefault="00E531F6">
      <w:r>
        <w:rPr>
          <w:rFonts w:hint="eastAsia"/>
        </w:rPr>
        <w:t>狄败青挠挠头，显得有些苦恼，但这种苦恼显然不是恐惧，他想了半天想不出来，只好歪着头去看西门纤纤，很白目地问道：“</w:t>
      </w:r>
      <w:r w:rsidR="00D87647">
        <w:rPr>
          <w:rFonts w:hint="eastAsia"/>
        </w:rPr>
        <w:t>纤纤，咱们好像没听过这号人吧，这人很出名吗？</w:t>
      </w:r>
      <w:r>
        <w:rPr>
          <w:rFonts w:hint="eastAsia"/>
        </w:rPr>
        <w:t>”</w:t>
      </w:r>
    </w:p>
    <w:p w14:paraId="65D7FA99" w14:textId="77777777" w:rsidR="00CE659C" w:rsidRPr="00E531F6" w:rsidRDefault="009747F6">
      <w:r>
        <w:rPr>
          <w:rFonts w:hint="eastAsia"/>
        </w:rPr>
        <w:t>西门纤纤的回答也让有感觉有些白目，</w:t>
      </w:r>
      <w:r w:rsidR="00E531F6">
        <w:rPr>
          <w:rFonts w:hint="eastAsia"/>
        </w:rPr>
        <w:t>答道：“</w:t>
      </w:r>
      <w:r w:rsidR="00D87647">
        <w:rPr>
          <w:rFonts w:hint="eastAsia"/>
        </w:rPr>
        <w:t>我想</w:t>
      </w:r>
      <w:r w:rsidR="00E531F6">
        <w:rPr>
          <w:rFonts w:hint="eastAsia"/>
        </w:rPr>
        <w:t>应该不是什么出名的人物吧！”</w:t>
      </w:r>
    </w:p>
    <w:p w14:paraId="29B599A6" w14:textId="77777777" w:rsidR="00CE659C" w:rsidRDefault="00CE659C"/>
    <w:p w14:paraId="36D44C86" w14:textId="77777777" w:rsidR="00E531F6" w:rsidRDefault="00E531F6"/>
    <w:p w14:paraId="098874A5" w14:textId="77777777" w:rsidR="009747F6" w:rsidRDefault="009747F6"/>
    <w:p w14:paraId="52EF87C0" w14:textId="77777777" w:rsidR="009747F6" w:rsidRPr="00E531F6" w:rsidRDefault="009747F6"/>
    <w:p w14:paraId="4A37B83A" w14:textId="77777777" w:rsidR="00CE659C" w:rsidRDefault="00FC452D">
      <w:pPr>
        <w:pStyle w:val="3"/>
      </w:pPr>
      <w:r>
        <w:rPr>
          <w:rFonts w:hint="eastAsia"/>
        </w:rPr>
        <w:lastRenderedPageBreak/>
        <w:t>第二十一</w:t>
      </w:r>
      <w:r w:rsidR="003C2C36">
        <w:rPr>
          <w:rFonts w:hint="eastAsia"/>
        </w:rPr>
        <w:t>章小刀乱挥</w:t>
      </w:r>
    </w:p>
    <w:p w14:paraId="56A35CFD" w14:textId="77777777" w:rsidR="00C42261" w:rsidRDefault="00C42261">
      <w:r>
        <w:rPr>
          <w:rFonts w:hint="eastAsia"/>
        </w:rPr>
        <w:t>早在求名道上那个人归隐之后，两境争伐开始之初，出现了一个令人闻风丧胆的八百人杀手组织，这些杀手以雨为名，故名雨宫八百士。</w:t>
      </w:r>
    </w:p>
    <w:p w14:paraId="54334088" w14:textId="77777777" w:rsidR="004E017C" w:rsidRDefault="00C42261">
      <w:r>
        <w:rPr>
          <w:rFonts w:hint="eastAsia"/>
        </w:rPr>
        <w:t>相传雨宫为</w:t>
      </w:r>
      <w:r w:rsidR="009747F6">
        <w:rPr>
          <w:rFonts w:hint="eastAsia"/>
        </w:rPr>
        <w:t>了寻找传奇中的</w:t>
      </w:r>
      <w:r w:rsidR="009F47BE">
        <w:rPr>
          <w:rFonts w:hint="eastAsia"/>
        </w:rPr>
        <w:t>七宝</w:t>
      </w:r>
      <w:r w:rsidR="009747F6">
        <w:rPr>
          <w:rFonts w:hint="eastAsia"/>
        </w:rPr>
        <w:t>，</w:t>
      </w:r>
      <w:r w:rsidR="001C7305">
        <w:rPr>
          <w:rFonts w:hint="eastAsia"/>
        </w:rPr>
        <w:t>遍寻古籍，</w:t>
      </w:r>
      <w:r>
        <w:rPr>
          <w:rFonts w:hint="eastAsia"/>
        </w:rPr>
        <w:t>雨宫以杀</w:t>
      </w:r>
      <w:r w:rsidR="009747F6">
        <w:rPr>
          <w:rFonts w:hint="eastAsia"/>
        </w:rPr>
        <w:t>寻籍，不断壮大，终成雨宫八百士之名。</w:t>
      </w:r>
    </w:p>
    <w:p w14:paraId="4D3F8D74" w14:textId="77777777" w:rsidR="009747F6" w:rsidRDefault="009747F6">
      <w:r>
        <w:rPr>
          <w:rFonts w:hint="eastAsia"/>
        </w:rPr>
        <w:t>其</w:t>
      </w:r>
      <w:r w:rsidR="00C42261">
        <w:rPr>
          <w:rFonts w:hint="eastAsia"/>
        </w:rPr>
        <w:t>全盛之时，几成两境七脉之一</w:t>
      </w:r>
      <w:r>
        <w:rPr>
          <w:rFonts w:hint="eastAsia"/>
        </w:rPr>
        <w:t>。</w:t>
      </w:r>
    </w:p>
    <w:p w14:paraId="1A227223" w14:textId="77777777" w:rsidR="00CE659C" w:rsidRDefault="009747F6">
      <w:r>
        <w:rPr>
          <w:rFonts w:hint="eastAsia"/>
        </w:rPr>
        <w:t>而当年入侵止戈山那一役变故，</w:t>
      </w:r>
      <w:r w:rsidR="00C42261">
        <w:rPr>
          <w:rFonts w:hint="eastAsia"/>
        </w:rPr>
        <w:t>雨宫精英尽逝，两境诸脉对雨宫展开了血腥的报复，不久雨宫之名便消失了。</w:t>
      </w:r>
    </w:p>
    <w:p w14:paraId="368157C5" w14:textId="77777777" w:rsidR="004E017C" w:rsidRDefault="004E017C">
      <w:r>
        <w:rPr>
          <w:rFonts w:hint="eastAsia"/>
        </w:rPr>
        <w:t>一夜风雨的传说，出现在雨宫消失之后。</w:t>
      </w:r>
    </w:p>
    <w:p w14:paraId="1B10FD1B" w14:textId="77777777" w:rsidR="00C42261" w:rsidRDefault="00C42261">
      <w:r>
        <w:rPr>
          <w:rFonts w:hint="eastAsia"/>
        </w:rPr>
        <w:t>也就是十几年前，曾经追杀雨宫的诸脉强者陆续身亡，从一个即将身亡的人身上，传出了一夜风雨之名。</w:t>
      </w:r>
    </w:p>
    <w:p w14:paraId="75CAB4CB" w14:textId="77777777" w:rsidR="00C42261" w:rsidRPr="00C42261" w:rsidRDefault="00C42261">
      <w:r>
        <w:rPr>
          <w:rFonts w:hint="eastAsia"/>
        </w:rPr>
        <w:t>不久之后，便出现了这样的传说，没有人能踏得出这一夜风雨。</w:t>
      </w:r>
    </w:p>
    <w:p w14:paraId="7C86D497" w14:textId="77777777" w:rsidR="004E017C" w:rsidRDefault="00C42261">
      <w:r>
        <w:rPr>
          <w:rFonts w:hint="eastAsia"/>
        </w:rPr>
        <w:t>林风雨看着狄败青与西门纤纤</w:t>
      </w:r>
      <w:r w:rsidR="004E017C">
        <w:rPr>
          <w:rFonts w:hint="eastAsia"/>
        </w:rPr>
        <w:t>，神情有些冷漠，也有些悲凉，甚至觉得有些可怜，少年人见识毕竟短浅。</w:t>
      </w:r>
    </w:p>
    <w:p w14:paraId="5B96A701" w14:textId="77777777" w:rsidR="00CE659C" w:rsidRDefault="00C42261">
      <w:r>
        <w:rPr>
          <w:rFonts w:hint="eastAsia"/>
        </w:rPr>
        <w:t>他又投目光投向了农应群众人，冷漠地问道：“那你们呢？”</w:t>
      </w:r>
    </w:p>
    <w:p w14:paraId="3D91BED6" w14:textId="77777777" w:rsidR="005E7C05" w:rsidRDefault="005E7C05">
      <w:r>
        <w:rPr>
          <w:rFonts w:hint="eastAsia"/>
        </w:rPr>
        <w:t>农应群诸人面无血色，在他们开口之前，林风雨说了这样一段话。</w:t>
      </w:r>
    </w:p>
    <w:p w14:paraId="1B52D9AF" w14:textId="77777777" w:rsidR="00C42261" w:rsidRDefault="00C42261">
      <w:r>
        <w:rPr>
          <w:rFonts w:hint="eastAsia"/>
        </w:rPr>
        <w:t>“如果你们忘记了，我让再度让你们忆起……”</w:t>
      </w:r>
    </w:p>
    <w:p w14:paraId="5475BC0E" w14:textId="77777777" w:rsidR="00C42261" w:rsidRPr="00C42261" w:rsidRDefault="00C42261">
      <w:r>
        <w:rPr>
          <w:rFonts w:hint="eastAsia"/>
        </w:rPr>
        <w:t>他回头看着狄败青的眼睛，继续说道：“如果你们不曾经历，我会让你们永世铭记，没有人能踏得过这一夜风雨。”</w:t>
      </w:r>
    </w:p>
    <w:p w14:paraId="43BC48BE" w14:textId="77777777" w:rsidR="00CE659C" w:rsidRDefault="00C42261">
      <w:r>
        <w:rPr>
          <w:rFonts w:hint="eastAsia"/>
        </w:rPr>
        <w:t>经历了雨宫八百士那个时代的人很难不将一夜风雨与雨宫联想到一起，好不容易从绝望中升出的一点希望随着一夜风雨这一句话，再度湮灭了。</w:t>
      </w:r>
    </w:p>
    <w:p w14:paraId="293F6AD4" w14:textId="77777777" w:rsidR="004E017C" w:rsidRDefault="004E017C">
      <w:r>
        <w:rPr>
          <w:rFonts w:hint="eastAsia"/>
        </w:rPr>
        <w:t>西门纤纤看了狄败青一眼，神情有些忧虑</w:t>
      </w:r>
      <w:r w:rsidR="00C42261">
        <w:rPr>
          <w:rFonts w:hint="eastAsia"/>
        </w:rPr>
        <w:t>，止戈流此时最大的困境已经不是有无援兵，也不是敌人有多</w:t>
      </w:r>
      <w:r>
        <w:rPr>
          <w:rFonts w:hint="eastAsia"/>
        </w:rPr>
        <w:t>强大，而是人心散乱，处在这种恐惧之中，是不可能渡过今夜的难关的。</w:t>
      </w:r>
    </w:p>
    <w:p w14:paraId="00F21DA3" w14:textId="77777777" w:rsidR="00FD335D" w:rsidRDefault="00FD335D" w:rsidP="00FD335D">
      <w:r>
        <w:rPr>
          <w:rFonts w:hint="eastAsia"/>
        </w:rPr>
        <w:t>林风雨迎向这些因恐惧而绝望的目光，说道：“你们还会以为有援兵吗？”</w:t>
      </w:r>
    </w:p>
    <w:p w14:paraId="6367A8CA" w14:textId="77777777" w:rsidR="00714EE1" w:rsidRDefault="00714EE1" w:rsidP="00FD335D">
      <w:r>
        <w:rPr>
          <w:rFonts w:hint="eastAsia"/>
        </w:rPr>
        <w:t>“别妄想了，你们的援兵从来都只有这个无知的少年而已，在青思阁眼里，你们永远都是鸠占鹊巢的外来者，他们怎么可能会来救你们呢？你们这些上个时代的失败者，也将被这个时代所抛弃。”</w:t>
      </w:r>
    </w:p>
    <w:p w14:paraId="1AC33E87" w14:textId="77777777" w:rsidR="00714EE1" w:rsidRDefault="00714EE1" w:rsidP="00FD335D">
      <w:r>
        <w:rPr>
          <w:rFonts w:hint="eastAsia"/>
        </w:rPr>
        <w:t>这又是一句诛心之语。</w:t>
      </w:r>
    </w:p>
    <w:p w14:paraId="4F428A9F" w14:textId="77777777" w:rsidR="00714EE1" w:rsidRDefault="00FD335D">
      <w:r>
        <w:rPr>
          <w:rFonts w:hint="eastAsia"/>
        </w:rPr>
        <w:t>止戈流诸人握剑的手在颤抖，坚定的目光变成了恐惧，脸上的希望变成了绝望，</w:t>
      </w:r>
    </w:p>
    <w:p w14:paraId="46CCDDD6" w14:textId="77777777" w:rsidR="00FD335D" w:rsidRDefault="00714EE1">
      <w:r>
        <w:rPr>
          <w:rFonts w:hint="eastAsia"/>
        </w:rPr>
        <w:t>看到这画面，西门纤纤</w:t>
      </w:r>
      <w:r w:rsidR="00FD335D">
        <w:rPr>
          <w:rFonts w:hint="eastAsia"/>
        </w:rPr>
        <w:t>的内心也犹疑了，青思阁的援兵现在还没有来，便不能再指望了，她唯一能指望的便只有狄败青了。</w:t>
      </w:r>
    </w:p>
    <w:p w14:paraId="3C67400C" w14:textId="77777777" w:rsidR="00FD335D" w:rsidRDefault="00FD335D">
      <w:r>
        <w:rPr>
          <w:rFonts w:hint="eastAsia"/>
        </w:rPr>
        <w:t>狄败青</w:t>
      </w:r>
      <w:r w:rsidR="002E0FB4">
        <w:rPr>
          <w:rFonts w:hint="eastAsia"/>
        </w:rPr>
        <w:t>目光扫过止戈流众，</w:t>
      </w:r>
      <w:r>
        <w:rPr>
          <w:rFonts w:hint="eastAsia"/>
        </w:rPr>
        <w:t>他问道：“所以呢？你们也是这么想的？”</w:t>
      </w:r>
    </w:p>
    <w:p w14:paraId="6010D603" w14:textId="77777777" w:rsidR="00FD335D" w:rsidRDefault="00FD335D">
      <w:r>
        <w:rPr>
          <w:rFonts w:hint="eastAsia"/>
        </w:rPr>
        <w:t>诸人一个个垂头丧气，你看着我，我看着你，谁也不愿意回答这个问题。</w:t>
      </w:r>
    </w:p>
    <w:p w14:paraId="00EF2023" w14:textId="77777777" w:rsidR="00FD335D" w:rsidRDefault="00FD335D">
      <w:r>
        <w:rPr>
          <w:rFonts w:hint="eastAsia"/>
        </w:rPr>
        <w:t>也不知从哪里冒出这样的声音。</w:t>
      </w:r>
    </w:p>
    <w:p w14:paraId="70B09988" w14:textId="77777777" w:rsidR="00FD335D" w:rsidRDefault="00FD335D">
      <w:r>
        <w:rPr>
          <w:rFonts w:hint="eastAsia"/>
        </w:rPr>
        <w:t>“也许我们真的该死在上一个时代，也不用活着背负这么多年的失败者污名。”</w:t>
      </w:r>
    </w:p>
    <w:p w14:paraId="41FEE6CD" w14:textId="77777777" w:rsidR="00FD335D" w:rsidRDefault="00FD335D" w:rsidP="00FD335D">
      <w:r>
        <w:rPr>
          <w:rFonts w:hint="eastAsia"/>
        </w:rPr>
        <w:t>狄败青说道：“只要还有一个人为你们战斗，你们就不算是全然的失败者，眼前有奋不顾身的流主，有这么素不相识的我，还在为你们豁命死战，如果你们自己放弃了，那你们不但是上个时代的失败者，而且还会成为这个时代的失败者……”</w:t>
      </w:r>
    </w:p>
    <w:p w14:paraId="6AE9172B" w14:textId="77777777" w:rsidR="00FD335D" w:rsidRDefault="00FD335D" w:rsidP="00FD335D">
      <w:r>
        <w:rPr>
          <w:rFonts w:hint="eastAsia"/>
        </w:rPr>
        <w:t>“如果你们放弃了，怎么对得起一路为了救你们杀入重围而死役的人们，怎么对得起现在还在为你们战斗的战友？”</w:t>
      </w:r>
    </w:p>
    <w:p w14:paraId="0B2ABE84" w14:textId="77777777" w:rsidR="001C7C61" w:rsidRDefault="001C7C61" w:rsidP="00FD335D">
      <w:r>
        <w:rPr>
          <w:rFonts w:hint="eastAsia"/>
        </w:rPr>
        <w:t>在狄败青说这些话的时候，林风雨没有说话。</w:t>
      </w:r>
    </w:p>
    <w:p w14:paraId="01DB8508" w14:textId="77777777" w:rsidR="00FD335D" w:rsidRDefault="001C7C61" w:rsidP="00FD335D">
      <w:r>
        <w:rPr>
          <w:rFonts w:hint="eastAsia"/>
        </w:rPr>
        <w:t>红甲人也没有说话，他</w:t>
      </w:r>
      <w:r w:rsidR="00FD335D">
        <w:rPr>
          <w:rFonts w:hint="eastAsia"/>
        </w:rPr>
        <w:t>默默地注视这一切的发生，</w:t>
      </w:r>
      <w:r>
        <w:rPr>
          <w:rFonts w:hint="eastAsia"/>
        </w:rPr>
        <w:t>林风雨</w:t>
      </w:r>
      <w:r w:rsidR="00FD335D">
        <w:rPr>
          <w:rFonts w:hint="eastAsia"/>
        </w:rPr>
        <w:t>出手之后，一切都成定局。</w:t>
      </w:r>
    </w:p>
    <w:p w14:paraId="5D8B246C" w14:textId="77777777" w:rsidR="00FD335D" w:rsidRDefault="00FD335D" w:rsidP="00FD335D">
      <w:r>
        <w:rPr>
          <w:rFonts w:hint="eastAsia"/>
        </w:rPr>
        <w:lastRenderedPageBreak/>
        <w:t>狄败青觉得有些口干，便喝了一口酒，继续说道：“上个时代你们放弃过一次，然后你们背负了失败者污名，如今你们还要连这个时代失败者的污名一起背负吗？”</w:t>
      </w:r>
    </w:p>
    <w:p w14:paraId="3E013CFF" w14:textId="77777777" w:rsidR="00FD335D" w:rsidRPr="00FD335D" w:rsidRDefault="00FD335D">
      <w:r>
        <w:rPr>
          <w:rFonts w:hint="eastAsia"/>
        </w:rPr>
        <w:t>在这段话的末尾他加重了语气，他质问每一个已经放弃了希望的人，“你们甘心吗？”</w:t>
      </w:r>
    </w:p>
    <w:p w14:paraId="508DD37C" w14:textId="77777777" w:rsidR="00FD335D" w:rsidRDefault="00FD335D">
      <w:r>
        <w:rPr>
          <w:rFonts w:hint="eastAsia"/>
        </w:rPr>
        <w:t>林风雨冷漠地说道：“不甘心又能怎么样呢？就凭明知重围而只带二十五人杀进来的流主，你以为一夜风雨是可以二流小说中靠意念就能打败的敌人？”</w:t>
      </w:r>
    </w:p>
    <w:p w14:paraId="6BF71582" w14:textId="77777777" w:rsidR="004654DE" w:rsidRDefault="004654DE">
      <w:r>
        <w:rPr>
          <w:rFonts w:hint="eastAsia"/>
        </w:rPr>
        <w:t>“那又怎么样呢？”</w:t>
      </w:r>
    </w:p>
    <w:p w14:paraId="010117CA" w14:textId="77777777" w:rsidR="00FD335D" w:rsidRDefault="00FD335D">
      <w:r>
        <w:rPr>
          <w:rFonts w:hint="eastAsia"/>
        </w:rPr>
        <w:t>西门纤纤说道：“我是止戈流的流主，如果我不能救他们，我甘愿与之共亡。”</w:t>
      </w:r>
    </w:p>
    <w:p w14:paraId="21FA41BA" w14:textId="77777777" w:rsidR="00FD335D" w:rsidRDefault="00FD335D" w:rsidP="00FD335D">
      <w:r>
        <w:rPr>
          <w:rFonts w:hint="eastAsia"/>
        </w:rPr>
        <w:t>狄败青</w:t>
      </w:r>
      <w:r w:rsidR="003B4D0C">
        <w:rPr>
          <w:rFonts w:hint="eastAsia"/>
        </w:rPr>
        <w:t>说</w:t>
      </w:r>
      <w:r w:rsidR="00014B5B">
        <w:rPr>
          <w:rFonts w:hint="eastAsia"/>
        </w:rPr>
        <w:t>道：“三面围城，待援歼之，这是多高明的战术呢？难道纤纤看不破？</w:t>
      </w:r>
      <w:r>
        <w:rPr>
          <w:rFonts w:hint="eastAsia"/>
        </w:rPr>
        <w:t>”</w:t>
      </w:r>
    </w:p>
    <w:p w14:paraId="18B84FE5" w14:textId="77777777" w:rsidR="008D5EF4" w:rsidRDefault="008D5EF4" w:rsidP="00FD335D">
      <w:r>
        <w:rPr>
          <w:rFonts w:hint="eastAsia"/>
        </w:rPr>
        <w:t>“不，她知道的，可是虽千万人，她来矣，虽孤身一人，吾亦来矣。”</w:t>
      </w:r>
    </w:p>
    <w:p w14:paraId="71DDC291" w14:textId="77777777" w:rsidR="008D5EF4" w:rsidRDefault="008D5EF4" w:rsidP="00FD335D">
      <w:r>
        <w:rPr>
          <w:rFonts w:hint="eastAsia"/>
        </w:rPr>
        <w:t>“可你们若没有自救的勇气，若你们不能拿起刀剑，试问谁又救得了你们？”</w:t>
      </w:r>
    </w:p>
    <w:p w14:paraId="637E29F9" w14:textId="77777777" w:rsidR="00E1054B" w:rsidRDefault="00E1054B">
      <w:r>
        <w:rPr>
          <w:rFonts w:hint="eastAsia"/>
        </w:rPr>
        <w:t>止戈流众你看看我，我看看你，松散的刀剑不自觉地握得更紧了。</w:t>
      </w:r>
    </w:p>
    <w:p w14:paraId="7A1D3043" w14:textId="77777777" w:rsidR="000A77DC" w:rsidRDefault="000A77DC">
      <w:r>
        <w:rPr>
          <w:rFonts w:hint="eastAsia"/>
        </w:rPr>
        <w:t>狄败青见状，赶紧用胳膊蹭了蹭淳于心。</w:t>
      </w:r>
    </w:p>
    <w:p w14:paraId="4CD16F61" w14:textId="77777777" w:rsidR="00FD335D" w:rsidRDefault="00FD335D">
      <w:r>
        <w:rPr>
          <w:rFonts w:hint="eastAsia"/>
        </w:rPr>
        <w:t>淳于心</w:t>
      </w:r>
      <w:r w:rsidR="001D2BDD">
        <w:rPr>
          <w:rFonts w:hint="eastAsia"/>
        </w:rPr>
        <w:t>明白他的意思，上前一步，</w:t>
      </w:r>
      <w:r>
        <w:rPr>
          <w:rFonts w:hint="eastAsia"/>
        </w:rPr>
        <w:t>说道：“哎呀，说白了最多就是个死嘛！”</w:t>
      </w:r>
    </w:p>
    <w:p w14:paraId="19AAAB97" w14:textId="77777777" w:rsidR="00FD335D" w:rsidRDefault="00FD335D">
      <w:r>
        <w:rPr>
          <w:rFonts w:hint="eastAsia"/>
        </w:rPr>
        <w:t>淳于心这货说话天生有些不走寻常路，一开口气氛很会变得有些哭笑不得。</w:t>
      </w:r>
    </w:p>
    <w:p w14:paraId="4385810B" w14:textId="77777777" w:rsidR="00D4247E" w:rsidRDefault="00D4247E">
      <w:r>
        <w:rPr>
          <w:rFonts w:hint="eastAsia"/>
        </w:rPr>
        <w:t>止戈流众纷纷朝他看来。</w:t>
      </w:r>
    </w:p>
    <w:p w14:paraId="73B45DE2" w14:textId="77777777" w:rsidR="00FD335D" w:rsidRDefault="00FD335D">
      <w:r>
        <w:rPr>
          <w:rFonts w:hint="eastAsia"/>
        </w:rPr>
        <w:t>淳于心有些揶揄地说道：“我也是家门不幸，莫名其妙的上了山，在山上这么多年，我看到诸位对掌门的态度，从大恩到大仇，说白了，大家也还是想下山去报仇罢了。”</w:t>
      </w:r>
    </w:p>
    <w:p w14:paraId="69828D9A" w14:textId="77777777" w:rsidR="007A6819" w:rsidRDefault="00014F65">
      <w:r>
        <w:rPr>
          <w:rFonts w:hint="eastAsia"/>
        </w:rPr>
        <w:t>很多人立起眼睛瞪着</w:t>
      </w:r>
      <w:r w:rsidR="00FD335D">
        <w:rPr>
          <w:rFonts w:hint="eastAsia"/>
        </w:rPr>
        <w:t>淳于心，淳于心有意无意的抖了他们的老底，</w:t>
      </w:r>
      <w:r w:rsidR="007A6819">
        <w:rPr>
          <w:rFonts w:hint="eastAsia"/>
        </w:rPr>
        <w:t>这让他们极为不爽。</w:t>
      </w:r>
    </w:p>
    <w:p w14:paraId="507F395E" w14:textId="77777777" w:rsidR="00FD335D" w:rsidRDefault="00FD335D">
      <w:r>
        <w:rPr>
          <w:rFonts w:hint="eastAsia"/>
        </w:rPr>
        <w:t>淳于心</w:t>
      </w:r>
      <w:r w:rsidR="007A6819">
        <w:rPr>
          <w:rFonts w:hint="eastAsia"/>
        </w:rPr>
        <w:t>似若不见</w:t>
      </w:r>
      <w:r>
        <w:rPr>
          <w:rFonts w:hint="eastAsia"/>
        </w:rPr>
        <w:t>，继续说道：“不过就以大家现在的表现，说实话真的只能用贪生怕死来形容，就这样还想下山报仇？”</w:t>
      </w:r>
    </w:p>
    <w:p w14:paraId="3BC89E9E" w14:textId="77777777" w:rsidR="00DF06FD" w:rsidRDefault="00DF06FD">
      <w:r>
        <w:rPr>
          <w:rFonts w:hint="eastAsia"/>
        </w:rPr>
        <w:t>止戈流众怔了一下，虽然不愿承认，但他说的确实不无道理。</w:t>
      </w:r>
    </w:p>
    <w:p w14:paraId="1A79FA94" w14:textId="77777777" w:rsidR="00DF06FD" w:rsidRPr="00090E2B" w:rsidRDefault="00DF06FD">
      <w:r>
        <w:rPr>
          <w:rFonts w:hint="eastAsia"/>
        </w:rPr>
        <w:t>“恕我直言，就你们这贪生怕死的模样，还不如拿剑自己抹脖子，等十八年后作了一条好汉，再去找仇家吧！”</w:t>
      </w:r>
    </w:p>
    <w:p w14:paraId="548EB7D0" w14:textId="77777777" w:rsidR="00FD335D" w:rsidRDefault="00E34AD7" w:rsidP="00FD335D">
      <w:r>
        <w:rPr>
          <w:rFonts w:hint="eastAsia"/>
        </w:rPr>
        <w:t>淳于心</w:t>
      </w:r>
      <w:r w:rsidR="00FD335D">
        <w:rPr>
          <w:rFonts w:hint="eastAsia"/>
        </w:rPr>
        <w:t>跟止戈流的这些人一起生活了十余年，他很了解这些人听得进什么样的话，一下子激起了诸人的愤恨之心，各种辱骂他的声音接踵而来。</w:t>
      </w:r>
    </w:p>
    <w:p w14:paraId="022E7B4F" w14:textId="77777777" w:rsidR="00BC4B69" w:rsidRDefault="00BC4B69" w:rsidP="00FD335D">
      <w:r>
        <w:rPr>
          <w:rFonts w:hint="eastAsia"/>
        </w:rPr>
        <w:t>隔着几丈外，淳于心都能感觉到唾沫星子飞到他脸上。</w:t>
      </w:r>
    </w:p>
    <w:p w14:paraId="4C3D49E2" w14:textId="77777777" w:rsidR="00FD335D" w:rsidRDefault="00FD335D" w:rsidP="00FD335D">
      <w:r>
        <w:rPr>
          <w:rFonts w:hint="eastAsia"/>
        </w:rPr>
        <w:t>他用袖子抹了下脸，笑嘻嘻地道：“就算有千军万马的援兵，你也要得坚持得到人家到来不是？用骂我的这点力气去砍人，应该还是能砍死几个的嘛！”</w:t>
      </w:r>
    </w:p>
    <w:p w14:paraId="6648482E" w14:textId="77777777" w:rsidR="00FD335D" w:rsidRPr="00FD335D" w:rsidRDefault="00FD335D">
      <w:r>
        <w:rPr>
          <w:rFonts w:hint="eastAsia"/>
        </w:rPr>
        <w:t>农应群在一边骂道：“要是能撑过今夜，我一定撕烂你这张嘴。”</w:t>
      </w:r>
    </w:p>
    <w:p w14:paraId="7E05FED3" w14:textId="77777777" w:rsidR="00FD335D" w:rsidRPr="00FD335D" w:rsidRDefault="00FD335D">
      <w:r>
        <w:rPr>
          <w:rFonts w:hint="eastAsia"/>
        </w:rPr>
        <w:t>西门纤纤说道：“今夜，止戈流或许会就此覆亡，但我决不会让诸君在我之前死去。”</w:t>
      </w:r>
    </w:p>
    <w:p w14:paraId="470DD6FE" w14:textId="77777777" w:rsidR="00C42261" w:rsidRPr="00C42261" w:rsidRDefault="00CE6888">
      <w:r>
        <w:rPr>
          <w:rFonts w:hint="eastAsia"/>
        </w:rPr>
        <w:t>农应群问道：“今夜之后呢？”</w:t>
      </w:r>
    </w:p>
    <w:p w14:paraId="78FDAF4D" w14:textId="77777777" w:rsidR="00C42261" w:rsidRDefault="00FD335D">
      <w:r>
        <w:rPr>
          <w:rFonts w:hint="eastAsia"/>
        </w:rPr>
        <w:t xml:space="preserve"> </w:t>
      </w:r>
      <w:r w:rsidR="00CE6888">
        <w:rPr>
          <w:rFonts w:hint="eastAsia"/>
        </w:rPr>
        <w:t>西门纤纤说道：</w:t>
      </w:r>
      <w:r>
        <w:rPr>
          <w:rFonts w:hint="eastAsia"/>
        </w:rPr>
        <w:t>“我以止戈流流主之名在此承诺，只要你们渡过今夜，我将</w:t>
      </w:r>
      <w:r w:rsidR="00C42261">
        <w:rPr>
          <w:rFonts w:hint="eastAsia"/>
        </w:rPr>
        <w:t>收回你们身上的止戈令，让你们不再背负止戈令的承诺，还尔等自由之身。”</w:t>
      </w:r>
    </w:p>
    <w:p w14:paraId="373B25CB" w14:textId="77777777" w:rsidR="00CE6888" w:rsidRDefault="00C849A9">
      <w:r>
        <w:rPr>
          <w:rFonts w:hint="eastAsia"/>
        </w:rPr>
        <w:t>狄败青</w:t>
      </w:r>
      <w:r w:rsidR="005C4815">
        <w:rPr>
          <w:rFonts w:hint="eastAsia"/>
        </w:rPr>
        <w:t>说</w:t>
      </w:r>
      <w:r w:rsidR="00CE6888">
        <w:rPr>
          <w:rFonts w:hint="eastAsia"/>
        </w:rPr>
        <w:t>道：“</w:t>
      </w:r>
      <w:r>
        <w:rPr>
          <w:rFonts w:hint="eastAsia"/>
        </w:rPr>
        <w:t>你们</w:t>
      </w:r>
      <w:r w:rsidR="00CE6888">
        <w:rPr>
          <w:rFonts w:hint="eastAsia"/>
        </w:rPr>
        <w:t>流主都这么</w:t>
      </w:r>
      <w:r w:rsidR="005C4815">
        <w:rPr>
          <w:rFonts w:hint="eastAsia"/>
        </w:rPr>
        <w:t>说了，还不动手砍掉这些二五仔还等是什么，是不是还要我加两句口号？</w:t>
      </w:r>
      <w:r w:rsidR="00CE6888">
        <w:rPr>
          <w:rFonts w:hint="eastAsia"/>
        </w:rPr>
        <w:t>”</w:t>
      </w:r>
    </w:p>
    <w:p w14:paraId="7325AA4B" w14:textId="77777777" w:rsidR="005C4815" w:rsidRDefault="005C4815">
      <w:r>
        <w:rPr>
          <w:rFonts w:hint="eastAsia"/>
        </w:rPr>
        <w:t>止戈流众有些发愣，你看看我，我看看你。</w:t>
      </w:r>
    </w:p>
    <w:p w14:paraId="0702FF61" w14:textId="77777777" w:rsidR="005C4815" w:rsidRPr="005C4815" w:rsidRDefault="005C4815">
      <w:r>
        <w:rPr>
          <w:rFonts w:hint="eastAsia"/>
        </w:rPr>
        <w:t>狄败青有些无奈，说道：“好吧，那我来两句，为了报仇，为了自由，杀啦。”</w:t>
      </w:r>
    </w:p>
    <w:p w14:paraId="190BD0BB" w14:textId="77777777" w:rsidR="00CE659C" w:rsidRDefault="00C42261">
      <w:r>
        <w:rPr>
          <w:rFonts w:hint="eastAsia"/>
        </w:rPr>
        <w:t>“杀啦，为了那些还在为我们战斗的人，为了洗刷背负的上个时代失败者的污名，杀啦。”</w:t>
      </w:r>
    </w:p>
    <w:p w14:paraId="75535B04" w14:textId="77777777" w:rsidR="00CE659C" w:rsidRDefault="00C42261">
      <w:r>
        <w:rPr>
          <w:rFonts w:hint="eastAsia"/>
        </w:rPr>
        <w:t>“杀啦，今夜之后，我们将不用背负上个时代失败者的耻辱。”</w:t>
      </w:r>
    </w:p>
    <w:p w14:paraId="19D7946D" w14:textId="77777777" w:rsidR="00FD335D" w:rsidRDefault="00FD335D">
      <w:r>
        <w:rPr>
          <w:rFonts w:hint="eastAsia"/>
        </w:rPr>
        <w:t>“为了证明</w:t>
      </w:r>
      <w:r>
        <w:rPr>
          <w:rFonts w:hint="eastAsia"/>
        </w:rPr>
        <w:t xml:space="preserve"> </w:t>
      </w:r>
      <w:r>
        <w:rPr>
          <w:rFonts w:hint="eastAsia"/>
        </w:rPr>
        <w:t>我不是旧时代的失败者，我愿以命死战，杀啦。”</w:t>
      </w:r>
    </w:p>
    <w:p w14:paraId="7E65E9B1" w14:textId="77777777" w:rsidR="00BC4B69" w:rsidRDefault="00FD335D" w:rsidP="00FD335D">
      <w:r>
        <w:rPr>
          <w:rFonts w:hint="eastAsia"/>
        </w:rPr>
        <w:t>就这样，血腥的拼杀再</w:t>
      </w:r>
      <w:r w:rsidR="00BC4B69">
        <w:rPr>
          <w:rFonts w:hint="eastAsia"/>
        </w:rPr>
        <w:t>度开始了。</w:t>
      </w:r>
    </w:p>
    <w:p w14:paraId="26C3322C" w14:textId="77777777" w:rsidR="008B38FB" w:rsidRDefault="008B38FB" w:rsidP="00FD335D">
      <w:r>
        <w:rPr>
          <w:rFonts w:hint="eastAsia"/>
        </w:rPr>
        <w:t>在这场厮杀开始的时候，狄败青对西门纤纤说了这样一句话：</w:t>
      </w:r>
      <w:r w:rsidR="00FD335D">
        <w:rPr>
          <w:rFonts w:hint="eastAsia"/>
        </w:rPr>
        <w:t>“纤纤，我向你保证，今夜决不会是止戈流最后一夜。”</w:t>
      </w:r>
    </w:p>
    <w:p w14:paraId="29689A07" w14:textId="77777777" w:rsidR="00FD335D" w:rsidRDefault="008B38FB" w:rsidP="00FD335D">
      <w:r>
        <w:rPr>
          <w:rFonts w:hint="eastAsia"/>
        </w:rPr>
        <w:t>说完这句话，狄败青</w:t>
      </w:r>
      <w:r w:rsidR="00C849A9">
        <w:rPr>
          <w:rFonts w:hint="eastAsia"/>
        </w:rPr>
        <w:t>抽刀杀向了最凶的林风雨。</w:t>
      </w:r>
    </w:p>
    <w:p w14:paraId="2CE9C26E" w14:textId="77777777" w:rsidR="00CE659C" w:rsidRDefault="00C849A9">
      <w:r>
        <w:rPr>
          <w:rFonts w:hint="eastAsia"/>
        </w:rPr>
        <w:lastRenderedPageBreak/>
        <w:t>司马轶看着战中紫金小刀流利的快影，感叹道：“似乎在这少年出现之后，这个死局似乎变得有一点不同了。”</w:t>
      </w:r>
    </w:p>
    <w:p w14:paraId="1ED4BF2B" w14:textId="77777777" w:rsidR="00CE659C" w:rsidRDefault="00276631">
      <w:r>
        <w:rPr>
          <w:rFonts w:hint="eastAsia"/>
        </w:rPr>
        <w:t>宁溪</w:t>
      </w:r>
      <w:r w:rsidR="00C849A9">
        <w:rPr>
          <w:rFonts w:hint="eastAsia"/>
        </w:rPr>
        <w:t>有些不屑地道：“所以相较于这些人，这个少年引起你的兴趣了？”</w:t>
      </w:r>
    </w:p>
    <w:p w14:paraId="62B699DA" w14:textId="77777777" w:rsidR="00CE659C" w:rsidRPr="00C849A9" w:rsidRDefault="00C849A9">
      <w:r>
        <w:rPr>
          <w:rFonts w:hint="eastAsia"/>
        </w:rPr>
        <w:t>司马轶</w:t>
      </w:r>
      <w:r w:rsidR="001E1000">
        <w:rPr>
          <w:rFonts w:hint="eastAsia"/>
        </w:rPr>
        <w:t>说</w:t>
      </w:r>
      <w:r>
        <w:rPr>
          <w:rFonts w:hint="eastAsia"/>
        </w:rPr>
        <w:t>道：“一者旧夜不亮的星火，一者是旭日初生之光，很正常的表现而已。”</w:t>
      </w:r>
    </w:p>
    <w:p w14:paraId="12393A1B" w14:textId="77777777" w:rsidR="00CE659C" w:rsidRDefault="00276631">
      <w:r>
        <w:rPr>
          <w:rFonts w:hint="eastAsia"/>
        </w:rPr>
        <w:t>宁溪</w:t>
      </w:r>
      <w:r w:rsidR="001E1000">
        <w:rPr>
          <w:rFonts w:hint="eastAsia"/>
        </w:rPr>
        <w:t>说</w:t>
      </w:r>
      <w:r w:rsidR="00C849A9">
        <w:rPr>
          <w:rFonts w:hint="eastAsia"/>
        </w:rPr>
        <w:t>道：“说得简单点，你是想说他们是旧时代淘汰的垃圾，所以不救愿救，但你又想施恩于这前途无限的少年。”</w:t>
      </w:r>
    </w:p>
    <w:p w14:paraId="3876E597" w14:textId="77777777" w:rsidR="00CE659C" w:rsidRDefault="00C849A9">
      <w:r>
        <w:rPr>
          <w:rFonts w:hint="eastAsia"/>
        </w:rPr>
        <w:t>司马轶</w:t>
      </w:r>
      <w:r w:rsidR="001E1000">
        <w:rPr>
          <w:rFonts w:hint="eastAsia"/>
        </w:rPr>
        <w:t>说</w:t>
      </w:r>
      <w:r>
        <w:rPr>
          <w:rFonts w:hint="eastAsia"/>
        </w:rPr>
        <w:t>道：“这是利益上的合理考量。”</w:t>
      </w:r>
    </w:p>
    <w:p w14:paraId="4452AC25" w14:textId="77777777" w:rsidR="00CE659C" w:rsidRDefault="00276631">
      <w:r>
        <w:rPr>
          <w:rFonts w:hint="eastAsia"/>
        </w:rPr>
        <w:t>宁溪</w:t>
      </w:r>
      <w:r w:rsidR="001E1000">
        <w:rPr>
          <w:rFonts w:hint="eastAsia"/>
        </w:rPr>
        <w:t>说道：“可惜这你种利益至上的精致的利己主义者，</w:t>
      </w:r>
      <w:r w:rsidR="00C849A9">
        <w:rPr>
          <w:rFonts w:hint="eastAsia"/>
        </w:rPr>
        <w:t>永远都吸引不了这种为了情感舍生忘死的热血少年。”</w:t>
      </w:r>
    </w:p>
    <w:p w14:paraId="32A2DC90" w14:textId="77777777" w:rsidR="00C849A9" w:rsidRDefault="00C849A9">
      <w:r>
        <w:rPr>
          <w:rFonts w:hint="eastAsia"/>
        </w:rPr>
        <w:t>司马轶叹了口气，说道：“这也是自古以来的悖论，所以需要施恩。”</w:t>
      </w:r>
    </w:p>
    <w:p w14:paraId="2CF440FA" w14:textId="77777777" w:rsidR="00CE659C" w:rsidRDefault="00276631">
      <w:r>
        <w:rPr>
          <w:rFonts w:hint="eastAsia"/>
        </w:rPr>
        <w:t>宁溪</w:t>
      </w:r>
      <w:r w:rsidR="001E1000">
        <w:rPr>
          <w:rFonts w:hint="eastAsia"/>
        </w:rPr>
        <w:t>说</w:t>
      </w:r>
      <w:r w:rsidR="001D48F7">
        <w:rPr>
          <w:rFonts w:hint="eastAsia"/>
        </w:rPr>
        <w:t>道：“但我看不出一点人家需要你施恩的样子。”</w:t>
      </w:r>
    </w:p>
    <w:p w14:paraId="316D874B" w14:textId="77777777" w:rsidR="00CE659C" w:rsidRDefault="001D48F7">
      <w:r>
        <w:rPr>
          <w:rFonts w:hint="eastAsia"/>
        </w:rPr>
        <w:t>司马轶</w:t>
      </w:r>
      <w:r w:rsidR="005C67A2">
        <w:rPr>
          <w:rFonts w:hint="eastAsia"/>
        </w:rPr>
        <w:t>说</w:t>
      </w:r>
      <w:r>
        <w:rPr>
          <w:rFonts w:hint="eastAsia"/>
        </w:rPr>
        <w:t>道：“那就等待利益交换的时机。”</w:t>
      </w:r>
    </w:p>
    <w:p w14:paraId="51EC253B" w14:textId="77777777" w:rsidR="00BC4B69" w:rsidRDefault="00BC4B69">
      <w:r>
        <w:rPr>
          <w:rFonts w:hint="eastAsia"/>
        </w:rPr>
        <w:t>而在一边的战场之上，狄败青双刀流利，激战林风雨竟也不落下风。</w:t>
      </w:r>
    </w:p>
    <w:p w14:paraId="6B5D323B" w14:textId="77777777" w:rsidR="00BC4B69" w:rsidRDefault="008E24DD">
      <w:r>
        <w:rPr>
          <w:rFonts w:hint="eastAsia"/>
        </w:rPr>
        <w:t>淳于心剑落雄浑，淳于世家剑招浑然天成</w:t>
      </w:r>
      <w:r w:rsidR="00BC4B69">
        <w:rPr>
          <w:rFonts w:hint="eastAsia"/>
        </w:rPr>
        <w:t>，与红甲人也是战得难分难解。</w:t>
      </w:r>
    </w:p>
    <w:p w14:paraId="715CED8D" w14:textId="77777777" w:rsidR="00CE659C" w:rsidRDefault="008E24DD">
      <w:r>
        <w:rPr>
          <w:rFonts w:hint="eastAsia"/>
        </w:rPr>
        <w:t>西门纤纤钻入人群中为季海棠包扎了一下伤口，继续入战。</w:t>
      </w:r>
    </w:p>
    <w:p w14:paraId="15123EA0" w14:textId="77777777" w:rsidR="00BC4B69" w:rsidRDefault="00BC4B69">
      <w:r>
        <w:rPr>
          <w:rFonts w:hint="eastAsia"/>
        </w:rPr>
        <w:t>……</w:t>
      </w:r>
    </w:p>
    <w:p w14:paraId="77F93219" w14:textId="77777777" w:rsidR="00BC4B69" w:rsidRDefault="00BC4B69">
      <w:r>
        <w:rPr>
          <w:rFonts w:hint="eastAsia"/>
        </w:rPr>
        <w:t>……</w:t>
      </w:r>
    </w:p>
    <w:p w14:paraId="2E03EF35" w14:textId="77777777" w:rsidR="008E24DD" w:rsidRDefault="008E24DD">
      <w:r>
        <w:rPr>
          <w:rFonts w:hint="eastAsia"/>
        </w:rPr>
        <w:t>红甲人</w:t>
      </w:r>
      <w:r w:rsidR="00E717D5">
        <w:rPr>
          <w:rFonts w:hint="eastAsia"/>
        </w:rPr>
        <w:t>眼见</w:t>
      </w:r>
      <w:r>
        <w:rPr>
          <w:rFonts w:hint="eastAsia"/>
        </w:rPr>
        <w:t>战</w:t>
      </w:r>
      <w:r w:rsidR="00E717D5">
        <w:rPr>
          <w:rFonts w:hint="eastAsia"/>
        </w:rPr>
        <w:t>局渐渐朝着对止戈流好的方向发展，</w:t>
      </w:r>
      <w:r>
        <w:rPr>
          <w:rFonts w:hint="eastAsia"/>
        </w:rPr>
        <w:t>挥刀高喝道：“放箭。”</w:t>
      </w:r>
    </w:p>
    <w:p w14:paraId="67FC7D1F" w14:textId="77777777" w:rsidR="0025635B" w:rsidRDefault="0025635B">
      <w:r>
        <w:rPr>
          <w:rFonts w:hint="eastAsia"/>
        </w:rPr>
        <w:t>一时无数暗箭从林中射来，止戈流诸人不急防备，顿时又是死伤一片。</w:t>
      </w:r>
    </w:p>
    <w:p w14:paraId="5C59094B" w14:textId="77777777" w:rsidR="008E24DD" w:rsidRPr="008E24DD" w:rsidRDefault="008E24DD">
      <w:r>
        <w:rPr>
          <w:rFonts w:hint="eastAsia"/>
        </w:rPr>
        <w:t>狄败青见状不好，对西门纤纤说道：“纤纤，你来对付这家伙。”</w:t>
      </w:r>
    </w:p>
    <w:p w14:paraId="5EC665D3" w14:textId="77777777" w:rsidR="00CE659C" w:rsidRDefault="008E24DD">
      <w:r>
        <w:rPr>
          <w:rFonts w:hint="eastAsia"/>
        </w:rPr>
        <w:t>“嗯。”西门纤纤应了一声，便冲了过来。</w:t>
      </w:r>
    </w:p>
    <w:p w14:paraId="7C3D38D9" w14:textId="77777777" w:rsidR="008E24DD" w:rsidRPr="008E24DD" w:rsidRDefault="008E24DD">
      <w:r>
        <w:rPr>
          <w:rFonts w:hint="eastAsia"/>
        </w:rPr>
        <w:t>狄败青又嘱咐道：“这家伙剑法又快又邪，直接用黑心三式招呼他，免客气。”</w:t>
      </w:r>
    </w:p>
    <w:p w14:paraId="53BADDEF" w14:textId="77777777" w:rsidR="00CE659C" w:rsidRDefault="008E24DD">
      <w:r>
        <w:rPr>
          <w:rFonts w:hint="eastAsia"/>
        </w:rPr>
        <w:t>西门纤纤很听话</w:t>
      </w:r>
      <w:r w:rsidR="000A5DD2">
        <w:rPr>
          <w:rFonts w:hint="eastAsia"/>
        </w:rPr>
        <w:t>，</w:t>
      </w:r>
      <w:r>
        <w:rPr>
          <w:rFonts w:hint="eastAsia"/>
        </w:rPr>
        <w:t>上来就是一记青萍之末，逼退林风雨，让狄败青得以脱身。</w:t>
      </w:r>
    </w:p>
    <w:p w14:paraId="42E0F277" w14:textId="77777777" w:rsidR="000A5DD2" w:rsidRDefault="000A5DD2">
      <w:r>
        <w:rPr>
          <w:rFonts w:hint="eastAsia"/>
        </w:rPr>
        <w:t>狄败青抽身之后，喝了一口酒，朝暗箭射来的方向冲过去。</w:t>
      </w:r>
    </w:p>
    <w:p w14:paraId="4AC29480" w14:textId="77777777" w:rsidR="008E24DD" w:rsidRPr="008E24DD" w:rsidRDefault="008E24DD">
      <w:r>
        <w:rPr>
          <w:rFonts w:hint="eastAsia"/>
        </w:rPr>
        <w:t>跑到三丈开外</w:t>
      </w:r>
      <w:r w:rsidR="000A5DD2">
        <w:rPr>
          <w:rFonts w:hint="eastAsia"/>
        </w:rPr>
        <w:t>时</w:t>
      </w:r>
      <w:r>
        <w:rPr>
          <w:rFonts w:hint="eastAsia"/>
        </w:rPr>
        <w:t>，</w:t>
      </w:r>
      <w:r w:rsidR="00C13B6C">
        <w:rPr>
          <w:rFonts w:hint="eastAsia"/>
        </w:rPr>
        <w:t>忽然</w:t>
      </w:r>
      <w:r>
        <w:rPr>
          <w:rFonts w:hint="eastAsia"/>
        </w:rPr>
        <w:t>一口酒狂喷而去，直喷到三外丈的树上，顿时满天酒雨飘香。</w:t>
      </w:r>
    </w:p>
    <w:p w14:paraId="25C7C11A" w14:textId="77777777" w:rsidR="00CE659C" w:rsidRDefault="008E24DD">
      <w:r>
        <w:rPr>
          <w:rFonts w:hint="eastAsia"/>
        </w:rPr>
        <w:t>狄败青放下酒葫芦，两柄紫金刀背一擦，火光飞溅而出，点燃了酒雨，立时形成一道火流，冷箭射出的树梢立即着火了，四五个杀手从树上滚落下来。</w:t>
      </w:r>
    </w:p>
    <w:p w14:paraId="7B47CAAC" w14:textId="77777777" w:rsidR="008E24DD" w:rsidRPr="008E24DD" w:rsidRDefault="00D84B71">
      <w:r>
        <w:rPr>
          <w:rFonts w:hint="eastAsia"/>
        </w:rPr>
        <w:t>看到</w:t>
      </w:r>
      <w:r w:rsidR="008E24DD">
        <w:rPr>
          <w:rFonts w:hint="eastAsia"/>
        </w:rPr>
        <w:t>淳于心在那树附近，狄败青朝他撩了一嗓子，他喊道：“前辈，捡漏啦。”</w:t>
      </w:r>
    </w:p>
    <w:p w14:paraId="0C372C96" w14:textId="77777777" w:rsidR="00CE659C" w:rsidRDefault="008A4AAA">
      <w:r>
        <w:rPr>
          <w:rFonts w:hint="eastAsia"/>
        </w:rPr>
        <w:t>淳于心立即虚晃一招，飞身</w:t>
      </w:r>
      <w:r w:rsidR="008E24DD">
        <w:rPr>
          <w:rFonts w:hint="eastAsia"/>
        </w:rPr>
        <w:t>掠到树下，看着那些滚在地上拍火叫娘的杀手，感叹道：“像我这样的上个时代的失败者，最适合捡漏了。”</w:t>
      </w:r>
    </w:p>
    <w:p w14:paraId="3BB632F6" w14:textId="77777777" w:rsidR="008E24DD" w:rsidRDefault="008E24DD">
      <w:r>
        <w:rPr>
          <w:rFonts w:hint="eastAsia"/>
        </w:rPr>
        <w:t>淳于心说话正当不当，下手可不含糊，一剑一个，成功捡漏。</w:t>
      </w:r>
    </w:p>
    <w:p w14:paraId="57CDD13F" w14:textId="77777777" w:rsidR="003523BD" w:rsidRDefault="003523BD">
      <w:r>
        <w:rPr>
          <w:rFonts w:hint="eastAsia"/>
        </w:rPr>
        <w:t>这边红甲人要去阻止，狄败青立马又喷了一口火。</w:t>
      </w:r>
    </w:p>
    <w:p w14:paraId="0DE13B7A" w14:textId="77777777" w:rsidR="008E24DD" w:rsidRDefault="00810679">
      <w:r>
        <w:rPr>
          <w:rFonts w:hint="eastAsia"/>
        </w:rPr>
        <w:t>逼退</w:t>
      </w:r>
      <w:r w:rsidR="008E24DD">
        <w:rPr>
          <w:rFonts w:hint="eastAsia"/>
        </w:rPr>
        <w:t>红甲人</w:t>
      </w:r>
      <w:r>
        <w:rPr>
          <w:rFonts w:hint="eastAsia"/>
        </w:rPr>
        <w:t>的同时，也</w:t>
      </w:r>
      <w:r w:rsidR="008E24DD">
        <w:rPr>
          <w:rFonts w:hint="eastAsia"/>
        </w:rPr>
        <w:t>点燃了另一颗树，又一众杀手滚落下来。</w:t>
      </w:r>
    </w:p>
    <w:p w14:paraId="14B365C7" w14:textId="77777777" w:rsidR="008E24DD" w:rsidRPr="008E24DD" w:rsidRDefault="008E24DD">
      <w:r>
        <w:rPr>
          <w:rFonts w:hint="eastAsia"/>
        </w:rPr>
        <w:t>淳于心从树后面饶过来，轻轻松松，成功捡漏。</w:t>
      </w:r>
    </w:p>
    <w:p w14:paraId="41544E72" w14:textId="77777777" w:rsidR="008E24DD" w:rsidRDefault="008E24DD">
      <w:r>
        <w:rPr>
          <w:rFonts w:hint="eastAsia"/>
        </w:rPr>
        <w:t>“臭小子，找死。”</w:t>
      </w:r>
    </w:p>
    <w:p w14:paraId="5A524C5F" w14:textId="77777777" w:rsidR="00CE659C" w:rsidRDefault="008E24DD">
      <w:r>
        <w:rPr>
          <w:rFonts w:hint="eastAsia"/>
        </w:rPr>
        <w:t>红甲人差点被烤成火鸡，怒火中烧，誓要砍死狄败青。</w:t>
      </w:r>
    </w:p>
    <w:p w14:paraId="2248B400" w14:textId="77777777" w:rsidR="003523BD" w:rsidRDefault="003523BD">
      <w:r>
        <w:rPr>
          <w:rFonts w:hint="eastAsia"/>
        </w:rPr>
        <w:t>狄败青一边跑，一边朝树上喷火，不时还朝红甲人来一口。</w:t>
      </w:r>
    </w:p>
    <w:p w14:paraId="5A2E3585" w14:textId="77777777" w:rsidR="00CE659C" w:rsidRPr="008E24DD" w:rsidRDefault="008E24DD">
      <w:r>
        <w:rPr>
          <w:rFonts w:hint="eastAsia"/>
        </w:rPr>
        <w:t>淳于心则在一边轻松自在的捡漏，</w:t>
      </w:r>
      <w:r w:rsidR="009219EC">
        <w:rPr>
          <w:rFonts w:hint="eastAsia"/>
        </w:rPr>
        <w:t>拿着树枝当旗子，边摇边喊：</w:t>
      </w:r>
      <w:r w:rsidR="003523BD">
        <w:rPr>
          <w:rFonts w:hint="eastAsia"/>
        </w:rPr>
        <w:t>“小</w:t>
      </w:r>
      <w:r w:rsidR="002C57AF">
        <w:rPr>
          <w:rFonts w:hint="eastAsia"/>
        </w:rPr>
        <w:t>老弟，加油</w:t>
      </w:r>
      <w:r w:rsidR="003523BD">
        <w:rPr>
          <w:rFonts w:hint="eastAsia"/>
        </w:rPr>
        <w:t>啊</w:t>
      </w:r>
      <w:r w:rsidR="002C57AF">
        <w:rPr>
          <w:rFonts w:hint="eastAsia"/>
        </w:rPr>
        <w:t>。”</w:t>
      </w:r>
    </w:p>
    <w:p w14:paraId="39C82122" w14:textId="77777777" w:rsidR="00CE659C" w:rsidRDefault="009219EC">
      <w:r>
        <w:rPr>
          <w:rFonts w:hint="eastAsia"/>
        </w:rPr>
        <w:t>狄败青这边回应道：“前辈，你的旗子烧到头发了。”</w:t>
      </w:r>
    </w:p>
    <w:p w14:paraId="4DABEBD1" w14:textId="77777777" w:rsidR="00E94149" w:rsidRDefault="00E94149">
      <w:r>
        <w:rPr>
          <w:rFonts w:hint="eastAsia"/>
        </w:rPr>
        <w:t>淳于心赶紧丢掉树枝，拍掉头上的火苗，随即捅死了地上挣扎的杀手。</w:t>
      </w:r>
    </w:p>
    <w:p w14:paraId="5782A24B" w14:textId="77777777" w:rsidR="009219EC" w:rsidRDefault="009219EC">
      <w:r>
        <w:rPr>
          <w:rFonts w:hint="eastAsia"/>
        </w:rPr>
        <w:t>就这样，一争绝望的血腥屠戮就被这两个奇葩搞成了杂技大会。</w:t>
      </w:r>
    </w:p>
    <w:p w14:paraId="4998EA44" w14:textId="77777777" w:rsidR="004F7A73" w:rsidRDefault="009219EC">
      <w:r>
        <w:rPr>
          <w:rFonts w:hint="eastAsia"/>
        </w:rPr>
        <w:t>最气的自然是</w:t>
      </w:r>
      <w:r w:rsidR="004F7A73">
        <w:rPr>
          <w:rFonts w:hint="eastAsia"/>
        </w:rPr>
        <w:t>红甲人，不但眼见手下被淳于心一一捡漏，还不时被狄败青喷一口火。</w:t>
      </w:r>
    </w:p>
    <w:p w14:paraId="0A601670" w14:textId="77777777" w:rsidR="004F7A73" w:rsidRDefault="004F7A73">
      <w:r>
        <w:rPr>
          <w:rFonts w:hint="eastAsia"/>
        </w:rPr>
        <w:t>他是这群人的统帅，虽然怒极，但仍非常冷静，知道要平止戈山，先得杀狄败青。</w:t>
      </w:r>
    </w:p>
    <w:p w14:paraId="23497119" w14:textId="77777777" w:rsidR="009219EC" w:rsidRDefault="004F7A73">
      <w:r>
        <w:rPr>
          <w:rFonts w:hint="eastAsia"/>
        </w:rPr>
        <w:t>心越怒，握到的手越紧，待到刀意臻至极限时</w:t>
      </w:r>
      <w:r w:rsidR="009219EC">
        <w:rPr>
          <w:rFonts w:hint="eastAsia"/>
        </w:rPr>
        <w:t>，</w:t>
      </w:r>
      <w:r>
        <w:rPr>
          <w:rFonts w:hint="eastAsia"/>
        </w:rPr>
        <w:t>他飞身一跃，</w:t>
      </w:r>
      <w:r w:rsidR="009219EC">
        <w:rPr>
          <w:rFonts w:hint="eastAsia"/>
        </w:rPr>
        <w:t>朝狄败青砍过来。</w:t>
      </w:r>
    </w:p>
    <w:p w14:paraId="53849E94" w14:textId="77777777" w:rsidR="004F7A73" w:rsidRDefault="009219EC">
      <w:r>
        <w:rPr>
          <w:rFonts w:hint="eastAsia"/>
        </w:rPr>
        <w:lastRenderedPageBreak/>
        <w:t>狄败青准备再度</w:t>
      </w:r>
      <w:r w:rsidR="004F7A73">
        <w:rPr>
          <w:rFonts w:hint="eastAsia"/>
        </w:rPr>
        <w:t>喷火，却发现酒只有小半口，打了个酒嗝喷出来还差点被把自己给烧了。</w:t>
      </w:r>
    </w:p>
    <w:p w14:paraId="21C46D15" w14:textId="77777777" w:rsidR="009219EC" w:rsidRDefault="009219EC">
      <w:r>
        <w:rPr>
          <w:rFonts w:hint="eastAsia"/>
        </w:rPr>
        <w:t>正郁闷的时候，红甲人刀锋已至，吓得赶紧躲到树子后面。</w:t>
      </w:r>
    </w:p>
    <w:p w14:paraId="079985E4" w14:textId="77777777" w:rsidR="00DE26D9" w:rsidRDefault="00DE26D9">
      <w:r>
        <w:rPr>
          <w:rFonts w:hint="eastAsia"/>
        </w:rPr>
        <w:t>哪想这一刀之威，竟将树子斩为两断。</w:t>
      </w:r>
    </w:p>
    <w:p w14:paraId="27B22557" w14:textId="77777777" w:rsidR="00E27C92" w:rsidRDefault="00DE26D9">
      <w:r>
        <w:rPr>
          <w:rFonts w:hint="eastAsia"/>
        </w:rPr>
        <w:t>狄败青吓了一大跳，</w:t>
      </w:r>
      <w:r w:rsidR="009219EC">
        <w:rPr>
          <w:rFonts w:hint="eastAsia"/>
        </w:rPr>
        <w:t>为了阻止红甲人的攻势</w:t>
      </w:r>
      <w:r w:rsidR="00E27C92">
        <w:rPr>
          <w:rFonts w:hint="eastAsia"/>
        </w:rPr>
        <w:t>，脚底扬了一口土，挡住了他的视线。</w:t>
      </w:r>
    </w:p>
    <w:p w14:paraId="784F4634" w14:textId="77777777" w:rsidR="009219EC" w:rsidRPr="009219EC" w:rsidRDefault="00E27C92">
      <w:r>
        <w:rPr>
          <w:rFonts w:hint="eastAsia"/>
        </w:rPr>
        <w:t>狄败青</w:t>
      </w:r>
      <w:r w:rsidR="009219EC">
        <w:rPr>
          <w:rFonts w:hint="eastAsia"/>
        </w:rPr>
        <w:t>退了几步</w:t>
      </w:r>
      <w:r>
        <w:rPr>
          <w:rFonts w:hint="eastAsia"/>
        </w:rPr>
        <w:t>，</w:t>
      </w:r>
      <w:r w:rsidR="009219EC">
        <w:rPr>
          <w:rFonts w:hint="eastAsia"/>
        </w:rPr>
        <w:t>抹了抹冷汗，叫道：“妈耶，这么厉害的。”</w:t>
      </w:r>
    </w:p>
    <w:p w14:paraId="144543A9" w14:textId="77777777" w:rsidR="00953DAC" w:rsidRDefault="009219EC">
      <w:r>
        <w:rPr>
          <w:rFonts w:hint="eastAsia"/>
        </w:rPr>
        <w:t>“小花招用完了，那去死吧！”</w:t>
      </w:r>
    </w:p>
    <w:p w14:paraId="40416D28" w14:textId="77777777" w:rsidR="009219EC" w:rsidRDefault="009219EC">
      <w:r>
        <w:rPr>
          <w:rFonts w:hint="eastAsia"/>
        </w:rPr>
        <w:t>红甲人挥袖扫飞尘土，重招再度袭来。</w:t>
      </w:r>
    </w:p>
    <w:p w14:paraId="29056B4E" w14:textId="77777777" w:rsidR="00953DAC" w:rsidRDefault="009219EC">
      <w:r>
        <w:rPr>
          <w:rFonts w:hint="eastAsia"/>
        </w:rPr>
        <w:t>“小花招是用完了，实力还没发挥。”</w:t>
      </w:r>
    </w:p>
    <w:p w14:paraId="4FF245A9" w14:textId="77777777" w:rsidR="00CE659C" w:rsidRPr="009219EC" w:rsidRDefault="009219EC">
      <w:r>
        <w:rPr>
          <w:rFonts w:hint="eastAsia"/>
        </w:rPr>
        <w:t>狄败青却快了半步，在了出刀之前，贴身而战，充分发挥小刀的优势，上削下捅，左刺右击，逼得他不但重刀无法挥出，还险些脱手而出。</w:t>
      </w:r>
    </w:p>
    <w:p w14:paraId="1C673253" w14:textId="77777777" w:rsidR="00CE659C" w:rsidRPr="00F11371" w:rsidRDefault="00F11371">
      <w:r>
        <w:rPr>
          <w:rFonts w:hint="eastAsia"/>
        </w:rPr>
        <w:t>红甲人手腕一转，暗箭从袖中射出，趁狄败青分神隔挡之际，虚踹一脚，赶紧后退数步，拉开距离，恶狠狠地盯着狄败青，喝道：“这是什么刀法？”</w:t>
      </w:r>
    </w:p>
    <w:p w14:paraId="3E024A08" w14:textId="77777777" w:rsidR="00CE659C" w:rsidRPr="00F11371" w:rsidRDefault="00F11371">
      <w:r>
        <w:rPr>
          <w:rFonts w:hint="eastAsia"/>
        </w:rPr>
        <w:t>狄败青左右挥了挥小刀，说道：“招式名还没取好，就叫小刀乱挥吧！”</w:t>
      </w:r>
    </w:p>
    <w:p w14:paraId="78DEF15D" w14:textId="77777777" w:rsidR="00F11371" w:rsidRDefault="00F11371">
      <w:r>
        <w:rPr>
          <w:rFonts w:hint="eastAsia"/>
        </w:rPr>
        <w:t>红甲人简直气极，怒刀而至，同时</w:t>
      </w:r>
      <w:r w:rsidR="00953DAC">
        <w:rPr>
          <w:rFonts w:hint="eastAsia"/>
        </w:rPr>
        <w:t>十分</w:t>
      </w:r>
      <w:r>
        <w:rPr>
          <w:rFonts w:hint="eastAsia"/>
        </w:rPr>
        <w:t>警惕</w:t>
      </w:r>
      <w:r w:rsidR="00953DAC">
        <w:rPr>
          <w:rFonts w:hint="eastAsia"/>
        </w:rPr>
        <w:t>，</w:t>
      </w:r>
      <w:r>
        <w:rPr>
          <w:rFonts w:hint="eastAsia"/>
        </w:rPr>
        <w:t>不让狄败青有侵身近战的机会。</w:t>
      </w:r>
    </w:p>
    <w:p w14:paraId="1BDE8289" w14:textId="77777777" w:rsidR="00F11371" w:rsidRDefault="00F11371">
      <w:r>
        <w:rPr>
          <w:rFonts w:hint="eastAsia"/>
        </w:rPr>
        <w:t>“你不喜欢这么名字哦，那换一下吧！”狄败青见他不高兴，一边躲闪重刀，一边苦思招名，过了一会，欣喜叫道：“有了，小刀切小鸡。”</w:t>
      </w:r>
    </w:p>
    <w:p w14:paraId="42427E16" w14:textId="77777777" w:rsidR="00CE659C" w:rsidRDefault="00F11371">
      <w:r>
        <w:rPr>
          <w:rFonts w:hint="eastAsia"/>
        </w:rPr>
        <w:t>“你给我去死。”</w:t>
      </w:r>
      <w:r>
        <w:t xml:space="preserve"> </w:t>
      </w:r>
    </w:p>
    <w:p w14:paraId="0BEBF44D" w14:textId="77777777" w:rsidR="00CE659C" w:rsidRDefault="00F11371">
      <w:r>
        <w:rPr>
          <w:rFonts w:hint="eastAsia"/>
        </w:rPr>
        <w:t>“还不满意哦……”狄败青见他还不高兴，又想了一会，正色道：“小刀切王八，嗯对，王八有壳你有甲，形象生动。”</w:t>
      </w:r>
    </w:p>
    <w:p w14:paraId="7607ED6F" w14:textId="77777777" w:rsidR="00F11371" w:rsidRDefault="00F11371">
      <w:r>
        <w:rPr>
          <w:rFonts w:hint="eastAsia"/>
        </w:rPr>
        <w:t>红甲人话都不想跟他说了，只好早点劈死他。</w:t>
      </w:r>
    </w:p>
    <w:p w14:paraId="292CB5C2" w14:textId="77777777" w:rsidR="00F11371" w:rsidRDefault="00F11371">
      <w:r>
        <w:rPr>
          <w:rFonts w:hint="eastAsia"/>
        </w:rPr>
        <w:t>狄败青眼见他总是不满意，也有点不耐烦，遂道：“算了，算了，还是叫小刀乱挥吧，我比较喜欢这么名字，管你喜不喜欢。”</w:t>
      </w:r>
    </w:p>
    <w:p w14:paraId="3345A5D3" w14:textId="77777777" w:rsidR="00F11371" w:rsidRDefault="00F11371">
      <w:r>
        <w:rPr>
          <w:rFonts w:hint="eastAsia"/>
        </w:rPr>
        <w:t>红甲人冷哼道：“如果你的口舌真是一把剑，或许能救得了你关心的人。”</w:t>
      </w:r>
    </w:p>
    <w:p w14:paraId="11F75B09" w14:textId="77777777" w:rsidR="00A80AB0" w:rsidRDefault="00A80AB0">
      <w:r>
        <w:rPr>
          <w:rFonts w:hint="eastAsia"/>
        </w:rPr>
        <w:t>狄败青吃了一惊，回头朝西门纤纤看去。</w:t>
      </w:r>
    </w:p>
    <w:p w14:paraId="596C1167" w14:textId="77777777" w:rsidR="00A80AB0" w:rsidRDefault="00A80AB0">
      <w:r>
        <w:rPr>
          <w:rFonts w:hint="eastAsia"/>
        </w:rPr>
        <w:t>这时候西门纤纤也朝他看了过来，</w:t>
      </w:r>
      <w:r w:rsidR="00F11371">
        <w:rPr>
          <w:rFonts w:hint="eastAsia"/>
        </w:rPr>
        <w:t>看到</w:t>
      </w:r>
      <w:r>
        <w:rPr>
          <w:rFonts w:hint="eastAsia"/>
        </w:rPr>
        <w:t>了一个身影出现悄无声息的出现在狄败青身后。</w:t>
      </w:r>
    </w:p>
    <w:p w14:paraId="21E491E8" w14:textId="77777777" w:rsidR="002863D2" w:rsidRDefault="00F11371">
      <w:r>
        <w:rPr>
          <w:rFonts w:hint="eastAsia"/>
        </w:rPr>
        <w:t>一</w:t>
      </w:r>
      <w:r w:rsidR="008512F2">
        <w:rPr>
          <w:rFonts w:hint="eastAsia"/>
        </w:rPr>
        <w:t>柄可伸缩在刀，正缓缓伸长，朝狄败青后背捅去，她失声叫了出</w:t>
      </w:r>
      <w:r w:rsidR="002863D2">
        <w:rPr>
          <w:rFonts w:hint="eastAsia"/>
        </w:rPr>
        <w:t>来。</w:t>
      </w:r>
    </w:p>
    <w:p w14:paraId="58BE43ED" w14:textId="77777777" w:rsidR="00F11371" w:rsidRDefault="008512F2">
      <w:r>
        <w:rPr>
          <w:rFonts w:hint="eastAsia"/>
        </w:rPr>
        <w:t>“</w:t>
      </w:r>
      <w:r w:rsidR="00F11371">
        <w:rPr>
          <w:rFonts w:hint="eastAsia"/>
        </w:rPr>
        <w:t>狄，小心后面。”</w:t>
      </w:r>
    </w:p>
    <w:p w14:paraId="1640C25A" w14:textId="77777777" w:rsidR="00F11371" w:rsidRDefault="00F11371">
      <w:r>
        <w:rPr>
          <w:rFonts w:hint="eastAsia"/>
        </w:rPr>
        <w:t>红甲人那一刀也朝正面劈了过来，生死只在一息之间。</w:t>
      </w:r>
    </w:p>
    <w:p w14:paraId="4D6CB5B6" w14:textId="77777777" w:rsidR="007E15A9" w:rsidRDefault="00F11371">
      <w:r>
        <w:rPr>
          <w:rFonts w:hint="eastAsia"/>
        </w:rPr>
        <w:t>在</w:t>
      </w:r>
      <w:r w:rsidR="00A80AB0">
        <w:rPr>
          <w:rFonts w:hint="eastAsia"/>
        </w:rPr>
        <w:t>那个当下，狄败青全神去听周围的一切，却听不到刀声破风之声，</w:t>
      </w:r>
      <w:r w:rsidR="007E15A9">
        <w:rPr>
          <w:rFonts w:hint="eastAsia"/>
        </w:rPr>
        <w:t>他</w:t>
      </w:r>
      <w:r w:rsidR="00A80AB0">
        <w:rPr>
          <w:rFonts w:hint="eastAsia"/>
        </w:rPr>
        <w:t>知道</w:t>
      </w:r>
      <w:r>
        <w:rPr>
          <w:rFonts w:hint="eastAsia"/>
        </w:rPr>
        <w:t>没有时间逃跑，</w:t>
      </w:r>
      <w:r w:rsidR="007E15A9">
        <w:rPr>
          <w:rFonts w:hint="eastAsia"/>
        </w:rPr>
        <w:t>所以他没有跑。</w:t>
      </w:r>
    </w:p>
    <w:p w14:paraId="5E83D7BD" w14:textId="77777777" w:rsidR="007B7CAC" w:rsidRDefault="007E15A9">
      <w:r>
        <w:rPr>
          <w:rFonts w:hint="eastAsia"/>
        </w:rPr>
        <w:t>他</w:t>
      </w:r>
      <w:r w:rsidR="00F11371">
        <w:rPr>
          <w:rFonts w:hint="eastAsia"/>
        </w:rPr>
        <w:t>侧过身，丢了右手的刀，</w:t>
      </w:r>
      <w:r w:rsidR="007B7CAC">
        <w:rPr>
          <w:rFonts w:hint="eastAsia"/>
        </w:rPr>
        <w:t>伸手去抓那柄刀。</w:t>
      </w:r>
    </w:p>
    <w:p w14:paraId="02F85896" w14:textId="77777777" w:rsidR="00F11371" w:rsidRDefault="007E15A9">
      <w:r>
        <w:rPr>
          <w:rFonts w:hint="eastAsia"/>
        </w:rPr>
        <w:t>他抓住了，那右手也变得鲜血淋漓。</w:t>
      </w:r>
    </w:p>
    <w:p w14:paraId="0C6B2DB0" w14:textId="77777777" w:rsidR="003941EB" w:rsidRDefault="003941EB">
      <w:r>
        <w:rPr>
          <w:rFonts w:hint="eastAsia"/>
        </w:rPr>
        <w:t>红甲人那一刀，被他单手单刀挡了下来。</w:t>
      </w:r>
    </w:p>
    <w:p w14:paraId="06C47F74" w14:textId="77777777" w:rsidR="007E15A9" w:rsidRDefault="007E15A9">
      <w:r>
        <w:rPr>
          <w:rFonts w:hint="eastAsia"/>
        </w:rPr>
        <w:t>但这一刀之威何其之重，立时把他压得单膝跪地，左掌虎血裂开。</w:t>
      </w:r>
    </w:p>
    <w:p w14:paraId="3B5A2653" w14:textId="77777777" w:rsidR="007E15A9" w:rsidRPr="007E15A9" w:rsidRDefault="007E15A9">
      <w:r>
        <w:rPr>
          <w:rFonts w:hint="eastAsia"/>
        </w:rPr>
        <w:t>他在抓住刀的那一刻，他立即朝淳于心吼道：“前辈，来一掌救命啊。”</w:t>
      </w:r>
    </w:p>
    <w:p w14:paraId="0C7D1AA5" w14:textId="77777777" w:rsidR="00F11371" w:rsidRDefault="007E15A9">
      <w:r>
        <w:rPr>
          <w:rFonts w:hint="eastAsia"/>
        </w:rPr>
        <w:t>“对对对，有事找前辈。”</w:t>
      </w:r>
    </w:p>
    <w:p w14:paraId="3673EC61" w14:textId="77777777" w:rsidR="00FC3194" w:rsidRDefault="007E15A9">
      <w:r>
        <w:rPr>
          <w:rFonts w:hint="eastAsia"/>
        </w:rPr>
        <w:t>淳于心见状便要赶来救援，却被那名刀者横刀拦住。</w:t>
      </w:r>
    </w:p>
    <w:p w14:paraId="1840272C" w14:textId="77777777" w:rsidR="003941EB" w:rsidRDefault="003941EB">
      <w:r>
        <w:rPr>
          <w:rFonts w:hint="eastAsia"/>
        </w:rPr>
        <w:t>西门纤纤也被林风雨缠住而无法救援。</w:t>
      </w:r>
    </w:p>
    <w:p w14:paraId="702B85F8" w14:textId="77777777" w:rsidR="007E15A9" w:rsidRPr="007E15A9" w:rsidRDefault="007E15A9">
      <w:r>
        <w:rPr>
          <w:rFonts w:hint="eastAsia"/>
        </w:rPr>
        <w:t>林风雨对纤纤说道：“我可没有告诉你，一夜风雨只有一人。”</w:t>
      </w:r>
    </w:p>
    <w:p w14:paraId="50BF63C5" w14:textId="77777777" w:rsidR="007E15A9" w:rsidRDefault="007E15A9" w:rsidP="007E15A9">
      <w:r>
        <w:rPr>
          <w:rFonts w:hint="eastAsia"/>
        </w:rPr>
        <w:t>狄败青</w:t>
      </w:r>
      <w:r w:rsidR="00FC3194">
        <w:rPr>
          <w:rFonts w:hint="eastAsia"/>
        </w:rPr>
        <w:t>见两边救援皆不至，</w:t>
      </w:r>
      <w:r>
        <w:rPr>
          <w:rFonts w:hint="eastAsia"/>
        </w:rPr>
        <w:t>唉声叹气，</w:t>
      </w:r>
      <w:r w:rsidR="00FC3194">
        <w:rPr>
          <w:rFonts w:hint="eastAsia"/>
        </w:rPr>
        <w:t>说道：“</w:t>
      </w:r>
      <w:r>
        <w:rPr>
          <w:rFonts w:hint="eastAsia"/>
        </w:rPr>
        <w:t>这回吃土了。”</w:t>
      </w:r>
    </w:p>
    <w:p w14:paraId="59634CF7" w14:textId="77777777" w:rsidR="00F11371" w:rsidRPr="007E15A9" w:rsidRDefault="007E15A9">
      <w:r>
        <w:rPr>
          <w:rFonts w:hint="eastAsia"/>
        </w:rPr>
        <w:t>红甲人</w:t>
      </w:r>
      <w:r w:rsidR="00FC3194">
        <w:rPr>
          <w:rFonts w:hint="eastAsia"/>
        </w:rPr>
        <w:t>重刀持续压着他的小刀</w:t>
      </w:r>
      <w:r>
        <w:rPr>
          <w:rFonts w:hint="eastAsia"/>
        </w:rPr>
        <w:t>，冷笑道：“小子，这回没招了吧？”</w:t>
      </w:r>
    </w:p>
    <w:p w14:paraId="518C75BF" w14:textId="77777777" w:rsidR="00F11371" w:rsidRDefault="00FC3194">
      <w:r>
        <w:rPr>
          <w:rFonts w:hint="eastAsia"/>
        </w:rPr>
        <w:t>狄败青象征性的挣扎了一下，</w:t>
      </w:r>
      <w:r w:rsidR="007E15A9">
        <w:rPr>
          <w:rFonts w:hint="eastAsia"/>
        </w:rPr>
        <w:t>真的起不来，</w:t>
      </w:r>
      <w:r>
        <w:rPr>
          <w:rFonts w:hint="eastAsia"/>
        </w:rPr>
        <w:t>只能这么僵持着</w:t>
      </w:r>
      <w:r w:rsidR="007E15A9">
        <w:rPr>
          <w:rFonts w:hint="eastAsia"/>
        </w:rPr>
        <w:t>，眼睛眨巴眨巴地看着红甲人。</w:t>
      </w:r>
    </w:p>
    <w:p w14:paraId="148E0E4F" w14:textId="77777777" w:rsidR="00FC3194" w:rsidRDefault="007E15A9">
      <w:r>
        <w:rPr>
          <w:rFonts w:hint="eastAsia"/>
        </w:rPr>
        <w:t>红甲人以为他吓傻了，笑道：“没招了就受死吧！”</w:t>
      </w:r>
    </w:p>
    <w:p w14:paraId="28C7B216" w14:textId="77777777" w:rsidR="00FC3194" w:rsidRDefault="00FC3194" w:rsidP="00FC3194">
      <w:r>
        <w:rPr>
          <w:rFonts w:hint="eastAsia"/>
        </w:rPr>
        <w:t>说罢横脚将之踹飞，形成一条抛物线，重重落在三丈之外。</w:t>
      </w:r>
    </w:p>
    <w:p w14:paraId="1007B11D" w14:textId="77777777" w:rsidR="007E15A9" w:rsidRPr="007E15A9" w:rsidRDefault="00FC3194">
      <w:r>
        <w:rPr>
          <w:rFonts w:hint="eastAsia"/>
        </w:rPr>
        <w:lastRenderedPageBreak/>
        <w:t>红甲人冷冷一笑，重刀微扬，逼上前来，就要</w:t>
      </w:r>
      <w:r w:rsidR="007E15A9">
        <w:rPr>
          <w:rFonts w:hint="eastAsia"/>
        </w:rPr>
        <w:t>砍他。</w:t>
      </w:r>
    </w:p>
    <w:p w14:paraId="12226514" w14:textId="77777777" w:rsidR="00F11371" w:rsidRPr="007E15A9" w:rsidRDefault="007E15A9">
      <w:r>
        <w:rPr>
          <w:rFonts w:hint="eastAsia"/>
        </w:rPr>
        <w:t>狄败青很自然的扬起手，作了个停的姿势，说道：“等等，还有最后一招。”</w:t>
      </w:r>
    </w:p>
    <w:p w14:paraId="4C8C64F1" w14:textId="77777777" w:rsidR="009D0131" w:rsidRDefault="009D0131">
      <w:r>
        <w:rPr>
          <w:rFonts w:hint="eastAsia"/>
        </w:rPr>
        <w:t>“无用矣，死吧！”</w:t>
      </w:r>
    </w:p>
    <w:p w14:paraId="41093FA0" w14:textId="77777777" w:rsidR="00F11371" w:rsidRDefault="009D0131">
      <w:r>
        <w:rPr>
          <w:rFonts w:hint="eastAsia"/>
        </w:rPr>
        <w:t>红甲人踏步，飞身，刀扬。</w:t>
      </w:r>
      <w:r>
        <w:t xml:space="preserve"> </w:t>
      </w:r>
    </w:p>
    <w:p w14:paraId="1ADAC14F" w14:textId="77777777" w:rsidR="00F11371" w:rsidRDefault="007E15A9">
      <w:r>
        <w:rPr>
          <w:rFonts w:hint="eastAsia"/>
        </w:rPr>
        <w:t>狄败青见他的刀不停，赶紧他把手放在嘴边，</w:t>
      </w:r>
      <w:r w:rsidR="003C2C36">
        <w:rPr>
          <w:rFonts w:hint="eastAsia"/>
        </w:rPr>
        <w:t>撩了一嗓子，当时他是这样喊的：</w:t>
      </w:r>
    </w:p>
    <w:p w14:paraId="5536A18E" w14:textId="77777777" w:rsidR="007E15A9" w:rsidRPr="007E15A9" w:rsidRDefault="007E15A9">
      <w:r>
        <w:rPr>
          <w:rFonts w:hint="eastAsia"/>
        </w:rPr>
        <w:t>“要死</w:t>
      </w:r>
      <w:r w:rsidR="00EE057A">
        <w:rPr>
          <w:rFonts w:hint="eastAsia"/>
        </w:rPr>
        <w:t>人</w:t>
      </w:r>
      <w:r>
        <w:rPr>
          <w:rFonts w:hint="eastAsia"/>
        </w:rPr>
        <w:t>了哦。”</w:t>
      </w:r>
    </w:p>
    <w:p w14:paraId="2BE0A4B8" w14:textId="77777777" w:rsidR="00F11371" w:rsidRDefault="00F11371"/>
    <w:p w14:paraId="641C0267" w14:textId="77777777" w:rsidR="008434D8" w:rsidRDefault="008434D8"/>
    <w:p w14:paraId="21952846" w14:textId="77777777" w:rsidR="00F11371" w:rsidRDefault="00F11371"/>
    <w:p w14:paraId="7236CCC2" w14:textId="77777777" w:rsidR="00E16CB7" w:rsidRDefault="00E16CB7"/>
    <w:p w14:paraId="3B5A2BAF" w14:textId="77777777" w:rsidR="00E16CB7" w:rsidRDefault="00E16CB7"/>
    <w:p w14:paraId="0D4AA022" w14:textId="77777777" w:rsidR="00E16CB7" w:rsidRDefault="00E16CB7"/>
    <w:p w14:paraId="02EDFDBD" w14:textId="77777777" w:rsidR="00E16CB7" w:rsidRDefault="00E16CB7"/>
    <w:p w14:paraId="7F2BF6C6" w14:textId="77777777" w:rsidR="00E16CB7" w:rsidRDefault="00E16CB7"/>
    <w:p w14:paraId="54A71632" w14:textId="77777777" w:rsidR="00E16CB7" w:rsidRDefault="00E16CB7"/>
    <w:p w14:paraId="290B6E48" w14:textId="77777777" w:rsidR="00E16CB7" w:rsidRDefault="00E16CB7"/>
    <w:p w14:paraId="36928C22" w14:textId="77777777" w:rsidR="00E16CB7" w:rsidRDefault="00E16CB7"/>
    <w:p w14:paraId="2F16D53C" w14:textId="77777777" w:rsidR="00E16CB7" w:rsidRDefault="00E16CB7"/>
    <w:p w14:paraId="19FF3352" w14:textId="77777777" w:rsidR="00E16CB7" w:rsidRDefault="00E16CB7"/>
    <w:p w14:paraId="6E608011" w14:textId="77777777" w:rsidR="00E16CB7" w:rsidRDefault="00E16CB7"/>
    <w:p w14:paraId="071DFD9F" w14:textId="77777777" w:rsidR="00E16CB7" w:rsidRDefault="00E16CB7"/>
    <w:p w14:paraId="2497708A" w14:textId="77777777" w:rsidR="00E16CB7" w:rsidRDefault="00E16CB7"/>
    <w:p w14:paraId="60C52550" w14:textId="77777777" w:rsidR="00E16CB7" w:rsidRDefault="00E16CB7"/>
    <w:p w14:paraId="06355D56" w14:textId="77777777" w:rsidR="00E16CB7" w:rsidRDefault="00E16CB7"/>
    <w:p w14:paraId="484A559A" w14:textId="77777777" w:rsidR="00E16CB7" w:rsidRDefault="00E16CB7"/>
    <w:p w14:paraId="66C2D8F9" w14:textId="77777777" w:rsidR="00E16CB7" w:rsidRDefault="00E16CB7"/>
    <w:p w14:paraId="5C0AB51A" w14:textId="77777777" w:rsidR="00E16CB7" w:rsidRPr="00F11371" w:rsidRDefault="00E16CB7"/>
    <w:p w14:paraId="21D28ED3" w14:textId="77777777" w:rsidR="00CE659C" w:rsidRDefault="00780B43">
      <w:pPr>
        <w:pStyle w:val="3"/>
      </w:pPr>
      <w:r>
        <w:rPr>
          <w:rFonts w:hint="eastAsia"/>
        </w:rPr>
        <w:t>第二十</w:t>
      </w:r>
      <w:r w:rsidR="00FC452D">
        <w:rPr>
          <w:rFonts w:hint="eastAsia"/>
        </w:rPr>
        <w:t>二</w:t>
      </w:r>
      <w:r w:rsidR="007A6CFF">
        <w:rPr>
          <w:rFonts w:hint="eastAsia"/>
        </w:rPr>
        <w:t>章</w:t>
      </w:r>
      <w:r w:rsidR="00B52B6B">
        <w:rPr>
          <w:rFonts w:hint="eastAsia"/>
        </w:rPr>
        <w:t>千呼万唤，始见柴桑</w:t>
      </w:r>
    </w:p>
    <w:p w14:paraId="25BDE91B" w14:textId="77777777" w:rsidR="003C2C36" w:rsidRDefault="003C2C36">
      <w:r>
        <w:rPr>
          <w:rFonts w:hint="eastAsia"/>
        </w:rPr>
        <w:t>红甲人在两丈外跃起，一丈时达到最高时开始扬刀，势若惊雷掣电，麒麟破关，他这一刀曾裂地三尺。</w:t>
      </w:r>
    </w:p>
    <w:p w14:paraId="01A469FC" w14:textId="77777777" w:rsidR="003C2C36" w:rsidRDefault="003C2C36">
      <w:r>
        <w:rPr>
          <w:rFonts w:hint="eastAsia"/>
        </w:rPr>
        <w:t>在他挥出这致命一的时候，他看到了狄败青眼中燃起了火焰，那不是情绪之火，而是被狄败青点燃的枫树火焰的倒影。</w:t>
      </w:r>
    </w:p>
    <w:p w14:paraId="1B828C5D" w14:textId="77777777" w:rsidR="003C2C36" w:rsidRDefault="003C2C36">
      <w:r>
        <w:rPr>
          <w:rFonts w:hint="eastAsia"/>
        </w:rPr>
        <w:t>那火焰倒影越发旺盛，红甲人突然觉得炙热难当，仿佛有一股火流正在靠近，偏头看去时，却见一棵点燃的红枫朝他飞来，距离已不足半丈。</w:t>
      </w:r>
    </w:p>
    <w:p w14:paraId="7A4F9EE1" w14:textId="77777777" w:rsidR="003C2C36" w:rsidRDefault="003C2C36">
      <w:r>
        <w:rPr>
          <w:rFonts w:hint="eastAsia"/>
        </w:rPr>
        <w:t>狄败青距他也不足半丈，</w:t>
      </w:r>
      <w:r w:rsidR="00D91F21">
        <w:rPr>
          <w:rFonts w:hint="eastAsia"/>
        </w:rPr>
        <w:t>红甲人可以清楚地看到狄败青脸上得意的笑容，他有些心有不甘，但在生死之前，仍然不甘都是微不足道的。</w:t>
      </w:r>
    </w:p>
    <w:p w14:paraId="5B8F13F0" w14:textId="77777777" w:rsidR="00D91F21" w:rsidRDefault="00D91F21">
      <w:r>
        <w:rPr>
          <w:rFonts w:hint="eastAsia"/>
        </w:rPr>
        <w:t>他毫不迟疑地挥刀转向斩在那株火枫之上，一声巨响，火枫被斩成两半，而红甲人也被反弹之力击飞数丈，两半火枫轰然落地，挡在狄败青与红甲人之间，继续燃烧。</w:t>
      </w:r>
    </w:p>
    <w:p w14:paraId="1AFCB987" w14:textId="77777777" w:rsidR="00D91F21" w:rsidRDefault="00D91F21">
      <w:r>
        <w:rPr>
          <w:rFonts w:hint="eastAsia"/>
        </w:rPr>
        <w:t>红甲人落地瞬间，反手撕掉背上着了火的披风，转身朝火枫飞来的方向看去。</w:t>
      </w:r>
    </w:p>
    <w:p w14:paraId="6C6633A0" w14:textId="77777777" w:rsidR="00D91F21" w:rsidRPr="00D91F21" w:rsidRDefault="00D91F21">
      <w:r>
        <w:rPr>
          <w:rFonts w:hint="eastAsia"/>
        </w:rPr>
        <w:t>山口的枫树已经有八九棵燃起来了，火势渐趋猛烈，大有向外山道树林蔓延的趋势。</w:t>
      </w:r>
    </w:p>
    <w:p w14:paraId="27D77B2F" w14:textId="77777777" w:rsidR="003C2C36" w:rsidRDefault="00D91F21">
      <w:r>
        <w:rPr>
          <w:rFonts w:hint="eastAsia"/>
        </w:rPr>
        <w:t>这时候，在那些燃烧的火焰中，突然出现了刀光，然后这些火枫相继被拦腰斩断，并朝各处焦灼的战局飞去，交战的诸人纷纷退散避让。</w:t>
      </w:r>
    </w:p>
    <w:p w14:paraId="109D8FDF" w14:textId="77777777" w:rsidR="00D91F21" w:rsidRDefault="00D91F21">
      <w:r>
        <w:rPr>
          <w:rFonts w:hint="eastAsia"/>
        </w:rPr>
        <w:lastRenderedPageBreak/>
        <w:t>片刻之间，突来的九棵火枫将所有战局一一打断，战局停了下来，所有的目光纷纷朝那山道入口看去。</w:t>
      </w:r>
    </w:p>
    <w:p w14:paraId="07A510AB" w14:textId="77777777" w:rsidR="00D91F21" w:rsidRDefault="00D91F21">
      <w:r>
        <w:rPr>
          <w:rFonts w:hint="eastAsia"/>
        </w:rPr>
        <w:t>目光尽处，熊熊火燃映衬中，但见一人</w:t>
      </w:r>
      <w:r w:rsidR="00667F21">
        <w:rPr>
          <w:rFonts w:hint="eastAsia"/>
        </w:rPr>
        <w:t>一刀，缓步踏上。</w:t>
      </w:r>
    </w:p>
    <w:p w14:paraId="627D1B81" w14:textId="77777777" w:rsidR="00667F21" w:rsidRDefault="00667F21">
      <w:r>
        <w:rPr>
          <w:rFonts w:hint="eastAsia"/>
        </w:rPr>
        <w:t>“生来不修善果，整日杀人放火。今日小爷遇到，送你西天拜佛。”</w:t>
      </w:r>
    </w:p>
    <w:p w14:paraId="74950438" w14:textId="77777777" w:rsidR="00D91F21" w:rsidRDefault="00667F21">
      <w:r>
        <w:rPr>
          <w:rFonts w:hint="eastAsia"/>
        </w:rPr>
        <w:t>他一边走一边念诗，诸人循声望去，看到</w:t>
      </w:r>
      <w:r w:rsidR="00D91F21">
        <w:rPr>
          <w:rFonts w:hint="eastAsia"/>
        </w:rPr>
        <w:t>那人着白衣，束黑发长辨，穿紫甲，他的护甲很简单，没有刻意护住全身，只有肩甲前甲护腕，这些人护甲都有朱红的双翼标识，眉清目秀，眸光如刀光。</w:t>
      </w:r>
    </w:p>
    <w:p w14:paraId="13CFC8D0" w14:textId="77777777" w:rsidR="00F96C39" w:rsidRDefault="00D91F21">
      <w:r>
        <w:rPr>
          <w:rFonts w:hint="eastAsia"/>
        </w:rPr>
        <w:t>长刀斜扛在肩上，看那长刀的长度应该还比人高了一个半尺，刀身不是刀型，而是一柄硕大的剑，几与其身等宽，约有四尺长。</w:t>
      </w:r>
    </w:p>
    <w:p w14:paraId="25579FC4" w14:textId="77777777" w:rsidR="00D91F21" w:rsidRDefault="00D91F21">
      <w:r>
        <w:rPr>
          <w:rFonts w:hint="eastAsia"/>
        </w:rPr>
        <w:t>刀柄长约三尺余的黑铁铸成，中间绑着白色布条，末端</w:t>
      </w:r>
      <w:r w:rsidR="00F96C39">
        <w:rPr>
          <w:rFonts w:hint="eastAsia"/>
        </w:rPr>
        <w:t>稍稍</w:t>
      </w:r>
      <w:r w:rsidR="003624D7">
        <w:rPr>
          <w:rFonts w:hint="eastAsia"/>
        </w:rPr>
        <w:t>左右分开</w:t>
      </w:r>
      <w:r>
        <w:rPr>
          <w:rFonts w:hint="eastAsia"/>
        </w:rPr>
        <w:t>，也型如双翼展翅膀，呈朱红色。</w:t>
      </w:r>
    </w:p>
    <w:p w14:paraId="2D98F1A1" w14:textId="77777777" w:rsidR="0096472C" w:rsidRDefault="00667F21">
      <w:r>
        <w:rPr>
          <w:rFonts w:hint="eastAsia"/>
        </w:rPr>
        <w:t>随着那人的出现，场间的气氛霎</w:t>
      </w:r>
      <w:r w:rsidR="0096472C">
        <w:rPr>
          <w:rFonts w:hint="eastAsia"/>
        </w:rPr>
        <w:t>时变了。</w:t>
      </w:r>
    </w:p>
    <w:p w14:paraId="5F7A75A5" w14:textId="77777777" w:rsidR="00D91F21" w:rsidRDefault="00667F21">
      <w:r>
        <w:rPr>
          <w:rFonts w:hint="eastAsia"/>
        </w:rPr>
        <w:t>林风雨与红甲人警惕地看着那人，各自都感到了一种压迫感，因为他们都注意到，此人连砍九棵大树内息竟丝毫不乱，这少年的腕力当真惊人。</w:t>
      </w:r>
    </w:p>
    <w:p w14:paraId="780011B5" w14:textId="77777777" w:rsidR="00667F21" w:rsidRPr="00667F21" w:rsidRDefault="00667F21">
      <w:r>
        <w:rPr>
          <w:rFonts w:hint="eastAsia"/>
        </w:rPr>
        <w:t>狄败青坐在地上敲着地面</w:t>
      </w:r>
      <w:r w:rsidR="0096472C">
        <w:rPr>
          <w:rFonts w:hint="eastAsia"/>
        </w:rPr>
        <w:t>，</w:t>
      </w:r>
      <w:r>
        <w:rPr>
          <w:rFonts w:hint="eastAsia"/>
        </w:rPr>
        <w:t>有些不屑地叫道：“别杵在那装逼了，小心踩到我的宝刀。”</w:t>
      </w:r>
    </w:p>
    <w:p w14:paraId="35B433A2" w14:textId="77777777" w:rsidR="00D91F21" w:rsidRDefault="00667F21">
      <w:r>
        <w:rPr>
          <w:rFonts w:hint="eastAsia"/>
        </w:rPr>
        <w:t>那少年低头顺手把紫金小刀踢到狄败青向前，走上前称赞道：“你那一声简直争天地之变，夺造化之奇，惊世骇俗啊！”</w:t>
      </w:r>
    </w:p>
    <w:p w14:paraId="5D2D9076" w14:textId="77777777" w:rsidR="00667F21" w:rsidRPr="00667F21" w:rsidRDefault="00667F21">
      <w:r>
        <w:rPr>
          <w:rFonts w:hint="eastAsia"/>
        </w:rPr>
        <w:t>狄败青抱拳回敬道：“客气客气，总比那些躲在小树林里看热闹，还不喊加油的好一点。”</w:t>
      </w:r>
    </w:p>
    <w:p w14:paraId="380BEB10" w14:textId="77777777" w:rsidR="00D91F21" w:rsidRDefault="00AB1B37">
      <w:r>
        <w:rPr>
          <w:rFonts w:hint="eastAsia"/>
        </w:rPr>
        <w:t>那少年指着狄败青，</w:t>
      </w:r>
      <w:r w:rsidR="00406FDF">
        <w:rPr>
          <w:rFonts w:hint="eastAsia"/>
        </w:rPr>
        <w:t>朝红甲人声情并茂地喊</w:t>
      </w:r>
      <w:r>
        <w:rPr>
          <w:rFonts w:hint="eastAsia"/>
        </w:rPr>
        <w:t>道：“嘿，老兄，他受伤了，</w:t>
      </w:r>
      <w:r w:rsidR="00406FDF">
        <w:rPr>
          <w:rFonts w:hint="eastAsia"/>
        </w:rPr>
        <w:t>动不了了，</w:t>
      </w:r>
      <w:r>
        <w:rPr>
          <w:rFonts w:hint="eastAsia"/>
        </w:rPr>
        <w:t>快来砍死他，我没意见。”</w:t>
      </w:r>
    </w:p>
    <w:p w14:paraId="3C45A9BE" w14:textId="77777777" w:rsidR="00CE659C" w:rsidRDefault="00406FDF">
      <w:r>
        <w:rPr>
          <w:rFonts w:hint="eastAsia"/>
        </w:rPr>
        <w:t>红甲人的心情简直不可描述，心想老子现在最想砍死的是你，你要想让我砍死他，刚才插什么手。</w:t>
      </w:r>
    </w:p>
    <w:p w14:paraId="578DAB33" w14:textId="77777777" w:rsidR="0096472C" w:rsidRDefault="0096472C" w:rsidP="00406FDF">
      <w:r>
        <w:rPr>
          <w:rFonts w:hint="eastAsia"/>
        </w:rPr>
        <w:t>那少年看红甲人没有动静，就朝西门纤纤走去。</w:t>
      </w:r>
    </w:p>
    <w:p w14:paraId="70EDA0CF" w14:textId="77777777" w:rsidR="00406FDF" w:rsidRPr="00406FDF" w:rsidRDefault="00406FDF" w:rsidP="00406FDF">
      <w:r>
        <w:rPr>
          <w:rFonts w:hint="eastAsia"/>
        </w:rPr>
        <w:t>西门纤纤看到他大大咧咧地走路姿势，看了看这火焰下的夜色，心</w:t>
      </w:r>
      <w:r w:rsidR="008B754B">
        <w:rPr>
          <w:rFonts w:hint="eastAsia"/>
        </w:rPr>
        <w:t>知这一夜总算过去了，她轻轻叫了声：“阿桑……”眼中泪光闪烁</w:t>
      </w:r>
      <w:r>
        <w:rPr>
          <w:rFonts w:hint="eastAsia"/>
        </w:rPr>
        <w:t>。</w:t>
      </w:r>
    </w:p>
    <w:p w14:paraId="673F2ADF" w14:textId="77777777" w:rsidR="00406FDF" w:rsidRDefault="00406FDF">
      <w:r>
        <w:rPr>
          <w:rFonts w:hint="eastAsia"/>
        </w:rPr>
        <w:t>少年走到西门纤纤向</w:t>
      </w:r>
      <w:r w:rsidR="002863D2">
        <w:rPr>
          <w:rFonts w:hint="eastAsia"/>
        </w:rPr>
        <w:t>前，拍了拍她的肩膀，然后指着林风雨问道：“纤纤，是不是他欺负你？</w:t>
      </w:r>
      <w:r>
        <w:rPr>
          <w:rFonts w:hint="eastAsia"/>
        </w:rPr>
        <w:t>”</w:t>
      </w:r>
    </w:p>
    <w:p w14:paraId="7D5C88A5" w14:textId="77777777" w:rsidR="00E07DDF" w:rsidRDefault="00E07DDF">
      <w:r>
        <w:rPr>
          <w:rFonts w:hint="eastAsia"/>
        </w:rPr>
        <w:t>“是。”西门纤纤很乖巧地点点头。</w:t>
      </w:r>
    </w:p>
    <w:p w14:paraId="61F327C3" w14:textId="77777777" w:rsidR="00CE659C" w:rsidRPr="00406FDF" w:rsidRDefault="00406FDF">
      <w:r>
        <w:rPr>
          <w:rFonts w:hint="eastAsia"/>
        </w:rPr>
        <w:t>止戈流诸人</w:t>
      </w:r>
      <w:r w:rsidR="0096472C">
        <w:rPr>
          <w:rFonts w:hint="eastAsia"/>
        </w:rPr>
        <w:t>十分震憾，此时的</w:t>
      </w:r>
      <w:r>
        <w:rPr>
          <w:rFonts w:hint="eastAsia"/>
        </w:rPr>
        <w:t>西门纤纤</w:t>
      </w:r>
      <w:r w:rsidR="00E07DDF">
        <w:rPr>
          <w:rFonts w:hint="eastAsia"/>
        </w:rPr>
        <w:t>，</w:t>
      </w:r>
      <w:r>
        <w:rPr>
          <w:rFonts w:hint="eastAsia"/>
        </w:rPr>
        <w:t>就像一个受了委屈找父兄哭诉的孩子，哪里还有一丝刚才的风云不改其色的英武模样。</w:t>
      </w:r>
    </w:p>
    <w:p w14:paraId="48494D90" w14:textId="77777777" w:rsidR="00CE659C" w:rsidRDefault="00406FDF">
      <w:r>
        <w:rPr>
          <w:rFonts w:hint="eastAsia"/>
        </w:rPr>
        <w:t>“那我去砍死他。”</w:t>
      </w:r>
    </w:p>
    <w:p w14:paraId="3F317277" w14:textId="77777777" w:rsidR="008B754B" w:rsidRPr="008B754B" w:rsidRDefault="00406FDF" w:rsidP="00244B8B">
      <w:r>
        <w:rPr>
          <w:rFonts w:hint="eastAsia"/>
        </w:rPr>
        <w:t>那少年转身面对林风雨，朝歪着头看了一会，又歪左边看了一会，神情有些滑稽可爱，他问</w:t>
      </w:r>
    </w:p>
    <w:p w14:paraId="6701214F" w14:textId="77777777" w:rsidR="00244B8B" w:rsidRDefault="00244B8B" w:rsidP="00244B8B">
      <w:r>
        <w:rPr>
          <w:rFonts w:hint="eastAsia"/>
        </w:rPr>
        <w:t>林风</w:t>
      </w:r>
      <w:r w:rsidR="00521227">
        <w:rPr>
          <w:rFonts w:hint="eastAsia"/>
        </w:rPr>
        <w:t>雨道：“你是不是在想，这臭小子是谁，凭什么砍死传说中的一夜风雨？</w:t>
      </w:r>
      <w:r>
        <w:rPr>
          <w:rFonts w:hint="eastAsia"/>
        </w:rPr>
        <w:t>”</w:t>
      </w:r>
    </w:p>
    <w:p w14:paraId="3167CAFC" w14:textId="77777777" w:rsidR="00244B8B" w:rsidRDefault="00244B8B" w:rsidP="00244B8B">
      <w:r>
        <w:rPr>
          <w:rFonts w:hint="eastAsia"/>
        </w:rPr>
        <w:t>林风雨没有说话，</w:t>
      </w:r>
      <w:r w:rsidR="00A6509A">
        <w:rPr>
          <w:rFonts w:hint="eastAsia"/>
        </w:rPr>
        <w:t>只是冷冷地看着他</w:t>
      </w:r>
      <w:r>
        <w:rPr>
          <w:rFonts w:hint="eastAsia"/>
        </w:rPr>
        <w:t>。</w:t>
      </w:r>
    </w:p>
    <w:p w14:paraId="75E305FA" w14:textId="77777777" w:rsidR="00244B8B" w:rsidRDefault="00244B8B" w:rsidP="00244B8B">
      <w:r>
        <w:rPr>
          <w:rFonts w:hint="eastAsia"/>
        </w:rPr>
        <w:t>柴桑指着纤纤说道：“我叫柴桑，他是我柴桑的小妹，你想杀她，我便杀你。”</w:t>
      </w:r>
    </w:p>
    <w:p w14:paraId="21693F42" w14:textId="77777777" w:rsidR="00952915" w:rsidRDefault="00952915" w:rsidP="00244B8B">
      <w:r>
        <w:rPr>
          <w:rFonts w:hint="eastAsia"/>
        </w:rPr>
        <w:t>林风雨动了剑，因为</w:t>
      </w:r>
      <w:r w:rsidR="00ED047B">
        <w:rPr>
          <w:rFonts w:hint="eastAsia"/>
        </w:rPr>
        <w:t>柴桑的刀并不是很</w:t>
      </w:r>
      <w:r w:rsidR="00244B8B">
        <w:rPr>
          <w:rFonts w:hint="eastAsia"/>
        </w:rPr>
        <w:t>快，</w:t>
      </w:r>
      <w:r w:rsidR="00ED047B">
        <w:rPr>
          <w:rFonts w:hint="eastAsia"/>
        </w:rPr>
        <w:t>所以</w:t>
      </w:r>
      <w:r w:rsidR="00244B8B">
        <w:rPr>
          <w:rFonts w:hint="eastAsia"/>
        </w:rPr>
        <w:t>他抢</w:t>
      </w:r>
      <w:r w:rsidR="00ED047B">
        <w:rPr>
          <w:rFonts w:hint="eastAsia"/>
        </w:rPr>
        <w:t>到了一瞬先机。</w:t>
      </w:r>
    </w:p>
    <w:p w14:paraId="5DAC8F22" w14:textId="77777777" w:rsidR="00ED047B" w:rsidRDefault="00244B8B" w:rsidP="00244B8B">
      <w:r>
        <w:rPr>
          <w:rFonts w:hint="eastAsia"/>
        </w:rPr>
        <w:t>柴桑</w:t>
      </w:r>
      <w:r w:rsidR="00ED047B">
        <w:rPr>
          <w:rFonts w:hint="eastAsia"/>
        </w:rPr>
        <w:t>冷冷一笑，</w:t>
      </w:r>
      <w:r w:rsidR="0080737D">
        <w:rPr>
          <w:rFonts w:hint="eastAsia"/>
        </w:rPr>
        <w:t>他的刀也动了。</w:t>
      </w:r>
    </w:p>
    <w:p w14:paraId="3FFBE21E" w14:textId="77777777" w:rsidR="0080737D" w:rsidRDefault="00ED047B" w:rsidP="00244B8B">
      <w:r>
        <w:rPr>
          <w:rFonts w:hint="eastAsia"/>
        </w:rPr>
        <w:t>他</w:t>
      </w:r>
      <w:r w:rsidR="0080737D">
        <w:rPr>
          <w:rFonts w:hint="eastAsia"/>
        </w:rPr>
        <w:t>这一刀是横断风雨，劈石断树的一刀。</w:t>
      </w:r>
    </w:p>
    <w:p w14:paraId="3D1E7FC7" w14:textId="77777777" w:rsidR="00244B8B" w:rsidRDefault="00244B8B" w:rsidP="00244B8B">
      <w:r>
        <w:rPr>
          <w:rFonts w:hint="eastAsia"/>
        </w:rPr>
        <w:t>这一刀后发后至，却凭借无穷霸道之力，破尽其攻势，逼入守势。</w:t>
      </w:r>
    </w:p>
    <w:p w14:paraId="5618B7D4" w14:textId="77777777" w:rsidR="00AE74AF" w:rsidRDefault="00AE74AF" w:rsidP="00244B8B">
      <w:r>
        <w:rPr>
          <w:rFonts w:hint="eastAsia"/>
        </w:rPr>
        <w:t>一刀落斩落，逼敌三步，林风雨只感手臂发麻。</w:t>
      </w:r>
    </w:p>
    <w:p w14:paraId="0D51253F" w14:textId="77777777" w:rsidR="00244B8B" w:rsidRDefault="00244B8B" w:rsidP="00244B8B">
      <w:r>
        <w:rPr>
          <w:rFonts w:hint="eastAsia"/>
        </w:rPr>
        <w:t>迟疑一瞬，柴桑第二刀已经砍来。</w:t>
      </w:r>
    </w:p>
    <w:p w14:paraId="7D0EA492" w14:textId="77777777" w:rsidR="009D7041" w:rsidRDefault="009D7041" w:rsidP="00244B8B">
      <w:r>
        <w:rPr>
          <w:rFonts w:hint="eastAsia"/>
        </w:rPr>
        <w:t>那是真的砍，林风雨只得抡剑去挡。</w:t>
      </w:r>
    </w:p>
    <w:p w14:paraId="35CC6834" w14:textId="77777777" w:rsidR="00244B8B" w:rsidRDefault="00244B8B" w:rsidP="00244B8B">
      <w:r>
        <w:rPr>
          <w:rFonts w:hint="eastAsia"/>
        </w:rPr>
        <w:t>这第二刀下去，直接把他的剑砍出了一个缺口。</w:t>
      </w:r>
    </w:p>
    <w:p w14:paraId="7DC673C5" w14:textId="77777777" w:rsidR="00B06E27" w:rsidRDefault="00244B8B" w:rsidP="00244B8B">
      <w:r>
        <w:rPr>
          <w:rFonts w:hint="eastAsia"/>
        </w:rPr>
        <w:t>林风雨毕竟久于杀伐，</w:t>
      </w:r>
      <w:r w:rsidR="00B06E27">
        <w:rPr>
          <w:rFonts w:hint="eastAsia"/>
        </w:rPr>
        <w:t>他想以第二刀之劣势，抢第三刀之先机。</w:t>
      </w:r>
    </w:p>
    <w:p w14:paraId="41544773" w14:textId="77777777" w:rsidR="00B06E27" w:rsidRDefault="00B06E27" w:rsidP="00244B8B">
      <w:r>
        <w:rPr>
          <w:rFonts w:hint="eastAsia"/>
        </w:rPr>
        <w:t>但他没想到的是，柴桑的刀更快更猛。</w:t>
      </w:r>
    </w:p>
    <w:p w14:paraId="5945DC6B" w14:textId="77777777" w:rsidR="0048781D" w:rsidRDefault="0048781D" w:rsidP="00244B8B">
      <w:r>
        <w:rPr>
          <w:rFonts w:hint="eastAsia"/>
        </w:rPr>
        <w:lastRenderedPageBreak/>
        <w:t>他方扬起了剑，但这一刀已经砍到。</w:t>
      </w:r>
    </w:p>
    <w:p w14:paraId="6825E64F" w14:textId="77777777" w:rsidR="00244B8B" w:rsidRDefault="00244B8B" w:rsidP="00244B8B">
      <w:r>
        <w:rPr>
          <w:rFonts w:hint="eastAsia"/>
        </w:rPr>
        <w:t>这一击</w:t>
      </w:r>
      <w:r w:rsidR="0048781D">
        <w:rPr>
          <w:rFonts w:hint="eastAsia"/>
        </w:rPr>
        <w:t>斩下，他的</w:t>
      </w:r>
      <w:r>
        <w:rPr>
          <w:rFonts w:hint="eastAsia"/>
        </w:rPr>
        <w:t>剑缺二口，</w:t>
      </w:r>
      <w:r w:rsidR="0048781D">
        <w:rPr>
          <w:rFonts w:hint="eastAsia"/>
        </w:rPr>
        <w:t>他的人</w:t>
      </w:r>
      <w:r>
        <w:rPr>
          <w:rFonts w:hint="eastAsia"/>
        </w:rPr>
        <w:t>再步六步。</w:t>
      </w:r>
    </w:p>
    <w:p w14:paraId="1101650E" w14:textId="77777777" w:rsidR="00614CDB" w:rsidRDefault="00614CDB" w:rsidP="00244B8B">
      <w:r>
        <w:rPr>
          <w:rFonts w:hint="eastAsia"/>
        </w:rPr>
        <w:t>……</w:t>
      </w:r>
    </w:p>
    <w:p w14:paraId="7D8E8354" w14:textId="77777777" w:rsidR="00614CDB" w:rsidRPr="00614CDB" w:rsidRDefault="00614CDB" w:rsidP="00244B8B">
      <w:r>
        <w:rPr>
          <w:rFonts w:hint="eastAsia"/>
        </w:rPr>
        <w:t>……</w:t>
      </w:r>
    </w:p>
    <w:p w14:paraId="5F512506" w14:textId="77777777" w:rsidR="00244B8B" w:rsidRDefault="009009B9" w:rsidP="00244B8B">
      <w:r>
        <w:rPr>
          <w:rFonts w:hint="eastAsia"/>
        </w:rPr>
        <w:t>“我的人生可没有什么三刀的设定，三刀砍不死你，就砍第四刀，第五步……</w:t>
      </w:r>
      <w:r w:rsidR="00244B8B">
        <w:rPr>
          <w:rFonts w:hint="eastAsia"/>
        </w:rPr>
        <w:t>”</w:t>
      </w:r>
    </w:p>
    <w:p w14:paraId="47064C98" w14:textId="77777777" w:rsidR="00244B8B" w:rsidRDefault="00244B8B" w:rsidP="00244B8B">
      <w:r>
        <w:rPr>
          <w:rFonts w:hint="eastAsia"/>
        </w:rPr>
        <w:t>柴桑呼喊着第四刀随之而来。</w:t>
      </w:r>
    </w:p>
    <w:p w14:paraId="57B52EE5" w14:textId="77777777" w:rsidR="00833123" w:rsidRDefault="00244B8B" w:rsidP="00244B8B">
      <w:r>
        <w:rPr>
          <w:rFonts w:hint="eastAsia"/>
        </w:rPr>
        <w:t>身经百战惯以速度取胜的林风雨</w:t>
      </w:r>
      <w:r w:rsidR="00833123">
        <w:rPr>
          <w:rFonts w:hint="eastAsia"/>
        </w:rPr>
        <w:t>，第一次领悟到力量是可以压制速度的。</w:t>
      </w:r>
    </w:p>
    <w:p w14:paraId="5CD4F290" w14:textId="77777777" w:rsidR="00244B8B" w:rsidRDefault="00244B8B" w:rsidP="00244B8B">
      <w:r>
        <w:rPr>
          <w:rFonts w:hint="eastAsia"/>
        </w:rPr>
        <w:t>柴桑就这样左一刀右一刀的砍着，毫无美感，也毫无招式可言。</w:t>
      </w:r>
    </w:p>
    <w:p w14:paraId="706A6350" w14:textId="77777777" w:rsidR="00244B8B" w:rsidRDefault="00244B8B" w:rsidP="00244B8B">
      <w:r>
        <w:rPr>
          <w:rFonts w:hint="eastAsia"/>
        </w:rPr>
        <w:t>这种刀法甚至不能称之为刀法，就像砍树，左一刀右一刀，一刀砍不断，那就砍第二刀，第二刀砍不断，就砍第三刀，直至将树砍断为止。</w:t>
      </w:r>
    </w:p>
    <w:p w14:paraId="3C70EE92" w14:textId="77777777" w:rsidR="00244B8B" w:rsidRDefault="00244B8B" w:rsidP="00244B8B">
      <w:r>
        <w:rPr>
          <w:rFonts w:hint="eastAsia"/>
        </w:rPr>
        <w:t>而现在林风雨就是柴桑眼中要砍断的树，此时柴桑的每刀之威都能砍断一棵大树，由此可以想象林风雨面对的是什么了。</w:t>
      </w:r>
    </w:p>
    <w:p w14:paraId="537D3047" w14:textId="77777777" w:rsidR="00244B8B" w:rsidRDefault="00244B8B" w:rsidP="00244B8B">
      <w:r>
        <w:rPr>
          <w:rFonts w:hint="eastAsia"/>
        </w:rPr>
        <w:t>力对力，重你七分，速对速，则可快你三分，这是一种</w:t>
      </w:r>
      <w:r w:rsidR="002A3B2E">
        <w:rPr>
          <w:rFonts w:hint="eastAsia"/>
        </w:rPr>
        <w:t>以力克速</w:t>
      </w:r>
      <w:r>
        <w:rPr>
          <w:rFonts w:hint="eastAsia"/>
        </w:rPr>
        <w:t>的刀法。</w:t>
      </w:r>
    </w:p>
    <w:p w14:paraId="04B1FA73" w14:textId="77777777" w:rsidR="00833123" w:rsidRDefault="00244B8B" w:rsidP="00244B8B">
      <w:r>
        <w:rPr>
          <w:rFonts w:hint="eastAsia"/>
        </w:rPr>
        <w:t>到第四刀的时候，红甲人已经知晓林风雨不</w:t>
      </w:r>
      <w:r w:rsidR="00833123">
        <w:rPr>
          <w:rFonts w:hint="eastAsia"/>
        </w:rPr>
        <w:t>可能取胜了，这是一种完全力量性的压制，与任何的技巧或者武学无关。</w:t>
      </w:r>
    </w:p>
    <w:p w14:paraId="3AE1BB69" w14:textId="77777777" w:rsidR="00244B8B" w:rsidRDefault="00244B8B" w:rsidP="00244B8B">
      <w:r>
        <w:rPr>
          <w:rFonts w:hint="eastAsia"/>
        </w:rPr>
        <w:t>能破力者唯有力，而他的麒麟刀，也是重刀。</w:t>
      </w:r>
    </w:p>
    <w:p w14:paraId="00DF7660" w14:textId="77777777" w:rsidR="00244B8B" w:rsidRDefault="00244B8B" w:rsidP="00244B8B">
      <w:r>
        <w:rPr>
          <w:rFonts w:hint="eastAsia"/>
        </w:rPr>
        <w:t>杀狄败青与救林风雨他只能选一个，他心有不甘的看了狄败青一眼，这意味着他要放弃了，所以他很不甘心。</w:t>
      </w:r>
    </w:p>
    <w:p w14:paraId="17CD0271" w14:textId="77777777" w:rsidR="00244B8B" w:rsidRDefault="00244B8B" w:rsidP="00244B8B">
      <w:r>
        <w:rPr>
          <w:rFonts w:hint="eastAsia"/>
        </w:rPr>
        <w:t>这时候，狄败青站了起来，手中握着两柄紫金小刀，尽管一只手还在流血，却似笑非笑地看着他，说道：“其实你不用这么纠结，因为你</w:t>
      </w:r>
      <w:r w:rsidR="00833123">
        <w:rPr>
          <w:rFonts w:hint="eastAsia"/>
        </w:rPr>
        <w:t>根本</w:t>
      </w:r>
      <w:r>
        <w:rPr>
          <w:rFonts w:hint="eastAsia"/>
        </w:rPr>
        <w:t>过不去。”</w:t>
      </w:r>
    </w:p>
    <w:p w14:paraId="2EE35A0E" w14:textId="77777777" w:rsidR="000A3D6D" w:rsidRDefault="000A3D6D" w:rsidP="00244B8B">
      <w:r>
        <w:rPr>
          <w:rFonts w:hint="eastAsia"/>
        </w:rPr>
        <w:t>狄败青如同一只暴掠而起的猛兽，扑红甲人掠去。</w:t>
      </w:r>
    </w:p>
    <w:p w14:paraId="6302A87B" w14:textId="77777777" w:rsidR="00115E38" w:rsidRDefault="000A3D6D" w:rsidP="00244B8B">
      <w:r>
        <w:rPr>
          <w:rFonts w:hint="eastAsia"/>
        </w:rPr>
        <w:t>飞起时，他</w:t>
      </w:r>
      <w:r w:rsidR="00115E38">
        <w:rPr>
          <w:rFonts w:hint="eastAsia"/>
        </w:rPr>
        <w:t>把手中流下的鲜血朝红甲人的眼睛洒去。</w:t>
      </w:r>
    </w:p>
    <w:p w14:paraId="780673A0" w14:textId="77777777" w:rsidR="00244B8B" w:rsidRDefault="00244B8B" w:rsidP="00244B8B">
      <w:r>
        <w:rPr>
          <w:rFonts w:hint="eastAsia"/>
        </w:rPr>
        <w:t>红甲人挥手挡住时，已是利爪张开时，狄败青已然侵身近战。</w:t>
      </w:r>
    </w:p>
    <w:p w14:paraId="2A8EA9BA" w14:textId="77777777" w:rsidR="00244B8B" w:rsidRDefault="00244B8B" w:rsidP="00244B8B">
      <w:r>
        <w:rPr>
          <w:rFonts w:hint="eastAsia"/>
        </w:rPr>
        <w:t>与柴桑的大刀砍树不同，狄败青刀法更没有章法，削，捅，刺，划，就是他刀法的全部。</w:t>
      </w:r>
    </w:p>
    <w:p w14:paraId="3E120DED" w14:textId="77777777" w:rsidR="00244B8B" w:rsidRDefault="00244B8B" w:rsidP="00244B8B">
      <w:r>
        <w:rPr>
          <w:rFonts w:hint="eastAsia"/>
        </w:rPr>
        <w:t>最重要的一点是快，这种强大的速度加成，至使狄败青就像一只附着身上</w:t>
      </w:r>
      <w:r w:rsidR="00115E38">
        <w:rPr>
          <w:rFonts w:hint="eastAsia"/>
        </w:rPr>
        <w:t>，</w:t>
      </w:r>
      <w:r>
        <w:rPr>
          <w:rFonts w:hint="eastAsia"/>
        </w:rPr>
        <w:t>无法摆脱的灵蛇，削其脸，捅其咽喉，刺其薄弱，划其握刀之手。</w:t>
      </w:r>
    </w:p>
    <w:p w14:paraId="55AD1044" w14:textId="77777777" w:rsidR="00244B8B" w:rsidRDefault="00244B8B" w:rsidP="00244B8B">
      <w:r>
        <w:rPr>
          <w:rFonts w:hint="eastAsia"/>
        </w:rPr>
        <w:t>陆三阴曾经说过，一息之内，狄败青至少可以击出三十七刀，一旦让其侵身近战，纵你有万钧之力，也无用矣，因为你根本乱连完全的一刀也看砍不出来。</w:t>
      </w:r>
    </w:p>
    <w:p w14:paraId="6B55F25E" w14:textId="77777777" w:rsidR="00115E38" w:rsidRDefault="00115E38" w:rsidP="00244B8B">
      <w:r>
        <w:rPr>
          <w:rFonts w:hint="eastAsia"/>
        </w:rPr>
        <w:t>柴桑的刀法就像乱刀砍树，意在重，以重压快。</w:t>
      </w:r>
    </w:p>
    <w:p w14:paraId="5B3FEF0A" w14:textId="77777777" w:rsidR="00244B8B" w:rsidRDefault="00244B8B" w:rsidP="00244B8B">
      <w:r>
        <w:rPr>
          <w:rFonts w:hint="eastAsia"/>
        </w:rPr>
        <w:t>狄败青的刀法则如夏雨击荷，以速破力。</w:t>
      </w:r>
    </w:p>
    <w:p w14:paraId="3EC24C3E" w14:textId="77777777" w:rsidR="00244B8B" w:rsidRDefault="00115E38" w:rsidP="00244B8B">
      <w:r>
        <w:rPr>
          <w:rFonts w:hint="eastAsia"/>
        </w:rPr>
        <w:t>如果说柴桑的刀法是力量压制速度的一种典型，</w:t>
      </w:r>
      <w:r w:rsidR="00244B8B">
        <w:rPr>
          <w:rFonts w:hint="eastAsia"/>
        </w:rPr>
        <w:t>那么狄败青的刀法便是速度压制力量的另一种极端。</w:t>
      </w:r>
    </w:p>
    <w:p w14:paraId="3EF3B8CC" w14:textId="77777777" w:rsidR="00244B8B" w:rsidRDefault="00244B8B" w:rsidP="00244B8B">
      <w:r>
        <w:rPr>
          <w:rFonts w:hint="eastAsia"/>
        </w:rPr>
        <w:t>八方胆寒的一夜风雨，在这一夜，见到了这世间最可怕的两种刀法。</w:t>
      </w:r>
    </w:p>
    <w:p w14:paraId="27052E85" w14:textId="77777777" w:rsidR="00244B8B" w:rsidRDefault="00244B8B" w:rsidP="00244B8B">
      <w:r>
        <w:rPr>
          <w:rFonts w:hint="eastAsia"/>
        </w:rPr>
        <w:t>一种叫小刀乱挥。</w:t>
      </w:r>
    </w:p>
    <w:p w14:paraId="0CD677F1" w14:textId="77777777" w:rsidR="00244B8B" w:rsidRDefault="00244B8B" w:rsidP="00244B8B">
      <w:r>
        <w:rPr>
          <w:rFonts w:hint="eastAsia"/>
        </w:rPr>
        <w:t>另一种叫……</w:t>
      </w:r>
    </w:p>
    <w:p w14:paraId="1AC400F1" w14:textId="77777777" w:rsidR="00244B8B" w:rsidRDefault="00244B8B" w:rsidP="00244B8B">
      <w:r>
        <w:rPr>
          <w:rFonts w:hint="eastAsia"/>
        </w:rPr>
        <w:t>叫？</w:t>
      </w:r>
    </w:p>
    <w:p w14:paraId="6C64CD5A" w14:textId="77777777" w:rsidR="00244B8B" w:rsidRDefault="00244B8B" w:rsidP="00244B8B">
      <w:r>
        <w:rPr>
          <w:rFonts w:hint="eastAsia"/>
        </w:rPr>
        <w:t>好吧，暂且叫它大刀乱挥。</w:t>
      </w:r>
    </w:p>
    <w:p w14:paraId="7226F18D" w14:textId="77777777" w:rsidR="00115E38" w:rsidRDefault="00115E38" w:rsidP="00244B8B">
      <w:r>
        <w:rPr>
          <w:rFonts w:hint="eastAsia"/>
        </w:rPr>
        <w:t>……</w:t>
      </w:r>
    </w:p>
    <w:p w14:paraId="5B0D91CD" w14:textId="77777777" w:rsidR="00115E38" w:rsidRDefault="00115E38" w:rsidP="00244B8B">
      <w:r>
        <w:rPr>
          <w:rFonts w:hint="eastAsia"/>
        </w:rPr>
        <w:t>……</w:t>
      </w:r>
    </w:p>
    <w:p w14:paraId="329F4EC0" w14:textId="77777777" w:rsidR="003614DA" w:rsidRDefault="003614DA" w:rsidP="00244B8B">
      <w:r>
        <w:rPr>
          <w:rFonts w:hint="eastAsia"/>
        </w:rPr>
        <w:t>在柴桑砍到第八刀的时候，林风雨的剑断了。</w:t>
      </w:r>
    </w:p>
    <w:p w14:paraId="249CD718" w14:textId="77777777" w:rsidR="00244B8B" w:rsidRDefault="00244B8B" w:rsidP="00244B8B">
      <w:r>
        <w:rPr>
          <w:rFonts w:hint="eastAsia"/>
        </w:rPr>
        <w:t>红甲人也被狄败青逼得单手握手，发髻散乱，重甲半卸。</w:t>
      </w:r>
    </w:p>
    <w:p w14:paraId="2FF4882A" w14:textId="77777777" w:rsidR="003614DA" w:rsidRDefault="00244B8B" w:rsidP="00244B8B">
      <w:r>
        <w:rPr>
          <w:rFonts w:hint="eastAsia"/>
        </w:rPr>
        <w:t>一夜风雨毕竟是一夜风雨，林风雨在剑断的瞬间，抓住断剑朝</w:t>
      </w:r>
      <w:r w:rsidR="003614DA">
        <w:rPr>
          <w:rFonts w:hint="eastAsia"/>
        </w:rPr>
        <w:t>狄败青飞掷而去。</w:t>
      </w:r>
    </w:p>
    <w:p w14:paraId="531881EF" w14:textId="77777777" w:rsidR="003614DA" w:rsidRDefault="00244B8B" w:rsidP="00244B8B">
      <w:r>
        <w:rPr>
          <w:rFonts w:hint="eastAsia"/>
        </w:rPr>
        <w:t>狄败青闪避之间，红甲人单刀挥刀，将其逼半丈。</w:t>
      </w:r>
    </w:p>
    <w:p w14:paraId="6E3D7D05" w14:textId="77777777" w:rsidR="00244B8B" w:rsidRDefault="00244B8B" w:rsidP="00244B8B">
      <w:r>
        <w:rPr>
          <w:rFonts w:hint="eastAsia"/>
        </w:rPr>
        <w:t>狄败青一退，红甲人即刻朝柴桑冲去。</w:t>
      </w:r>
    </w:p>
    <w:p w14:paraId="47F228CB" w14:textId="77777777" w:rsidR="00244B8B" w:rsidRDefault="00244B8B" w:rsidP="00244B8B">
      <w:r>
        <w:rPr>
          <w:rFonts w:hint="eastAsia"/>
        </w:rPr>
        <w:lastRenderedPageBreak/>
        <w:t>这时候，柴桑的第九刀砍上了林风雨的半截断剑，前八刀的时候，林风雨都是双手握剑才勉强挡住了柴桑的攻势，这时单手握剑，那结果就可想而知了。</w:t>
      </w:r>
    </w:p>
    <w:p w14:paraId="3013D6E1" w14:textId="77777777" w:rsidR="003614DA" w:rsidRDefault="003614DA" w:rsidP="00244B8B">
      <w:r>
        <w:rPr>
          <w:rFonts w:hint="eastAsia"/>
        </w:rPr>
        <w:t>这一刀压得连断剑一同砍中了林风雨的身体，刀中右肩，剑插小腹。</w:t>
      </w:r>
    </w:p>
    <w:p w14:paraId="04273522" w14:textId="77777777" w:rsidR="00244B8B" w:rsidRDefault="00244B8B" w:rsidP="00244B8B">
      <w:r>
        <w:rPr>
          <w:rFonts w:hint="eastAsia"/>
        </w:rPr>
        <w:t>若非红甲人一刀挑入，挡住了柴桑力劲余势，林风雨只怕要被砍成两截。</w:t>
      </w:r>
    </w:p>
    <w:p w14:paraId="6F2E0016" w14:textId="77777777" w:rsidR="00244B8B" w:rsidRDefault="00244B8B" w:rsidP="00244B8B">
      <w:r>
        <w:rPr>
          <w:rFonts w:hint="eastAsia"/>
        </w:rPr>
        <w:t>林风雨退了数步，靠在树上，忍痛把剑拔了出来，其他杀手立即</w:t>
      </w:r>
      <w:r w:rsidR="0014758C">
        <w:rPr>
          <w:rFonts w:hint="eastAsia"/>
        </w:rPr>
        <w:t>围上，将他护在中间</w:t>
      </w:r>
      <w:r>
        <w:rPr>
          <w:rFonts w:hint="eastAsia"/>
        </w:rPr>
        <w:t>。</w:t>
      </w:r>
    </w:p>
    <w:p w14:paraId="52C648AC" w14:textId="77777777" w:rsidR="00244B8B" w:rsidRDefault="00244B8B" w:rsidP="00244B8B">
      <w:r>
        <w:rPr>
          <w:rFonts w:hint="eastAsia"/>
        </w:rPr>
        <w:t>柴桑收刀扛在肩上退了半丈，看着人群中忍痛抽搐的林风雨</w:t>
      </w:r>
      <w:r w:rsidR="009D5ED1">
        <w:rPr>
          <w:rFonts w:hint="eastAsia"/>
        </w:rPr>
        <w:t>，</w:t>
      </w:r>
      <w:r>
        <w:rPr>
          <w:rFonts w:hint="eastAsia"/>
        </w:rPr>
        <w:t>有些揶揄地说道：“这样都砍不死你。”</w:t>
      </w:r>
    </w:p>
    <w:p w14:paraId="1BDED1EB" w14:textId="77777777" w:rsidR="00244B8B" w:rsidRDefault="00244B8B" w:rsidP="00244B8B">
      <w:r>
        <w:rPr>
          <w:rFonts w:hint="eastAsia"/>
        </w:rPr>
        <w:t>林风雨连说话的力气都没有，直接瘫坐在地上，招来人为其疗伤。</w:t>
      </w:r>
    </w:p>
    <w:p w14:paraId="4E27D945" w14:textId="77777777" w:rsidR="006F5F3F" w:rsidRDefault="00244B8B" w:rsidP="00244B8B">
      <w:r>
        <w:rPr>
          <w:rFonts w:hint="eastAsia"/>
        </w:rPr>
        <w:t>柴桑看着好生羡慕，心想这个杀手系统这么完善的？</w:t>
      </w:r>
    </w:p>
    <w:p w14:paraId="69C70F0B" w14:textId="77777777" w:rsidR="00244B8B" w:rsidRDefault="00244B8B" w:rsidP="00244B8B">
      <w:r>
        <w:rPr>
          <w:rFonts w:hint="eastAsia"/>
        </w:rPr>
        <w:t>于是赶紧回头对纤纤说道：“纤纤，赶紧也给我们的伤兵象征性的包扎一下，省得人家说我们医疗不完善。”</w:t>
      </w:r>
    </w:p>
    <w:p w14:paraId="1499172E" w14:textId="77777777" w:rsidR="006D4450" w:rsidRDefault="007649C3" w:rsidP="00244B8B">
      <w:r>
        <w:rPr>
          <w:rFonts w:hint="eastAsia"/>
        </w:rPr>
        <w:t>狄败青像白痴一像地看着柴桑，心想你这混蛋指不伤兵难道不是我？</w:t>
      </w:r>
    </w:p>
    <w:p w14:paraId="501AEEB1" w14:textId="77777777" w:rsidR="00244B8B" w:rsidRDefault="006F5F3F" w:rsidP="00244B8B">
      <w:r>
        <w:rPr>
          <w:rFonts w:hint="eastAsia"/>
        </w:rPr>
        <w:t>西门纤纤</w:t>
      </w:r>
      <w:r w:rsidR="00244B8B">
        <w:rPr>
          <w:rFonts w:hint="eastAsia"/>
        </w:rPr>
        <w:t>应了一声，撕了一条衣衫走到狄败青身边，把他刚才抓剑的手包扎了一下。</w:t>
      </w:r>
    </w:p>
    <w:p w14:paraId="3443D1DF" w14:textId="77777777" w:rsidR="00B8211E" w:rsidRDefault="00B8211E" w:rsidP="00244B8B">
      <w:r>
        <w:rPr>
          <w:rFonts w:hint="eastAsia"/>
        </w:rPr>
        <w:t>红甲人见柴桑完全不理会自己，一刀砍了过去。</w:t>
      </w:r>
    </w:p>
    <w:p w14:paraId="28D71C20" w14:textId="77777777" w:rsidR="00B8211E" w:rsidRDefault="00B8211E" w:rsidP="00244B8B">
      <w:r>
        <w:rPr>
          <w:rFonts w:hint="eastAsia"/>
        </w:rPr>
        <w:t>柴桑单手横刀，挡住了这一击。</w:t>
      </w:r>
    </w:p>
    <w:p w14:paraId="5F5EAF5F" w14:textId="77777777" w:rsidR="00244B8B" w:rsidRDefault="00244B8B" w:rsidP="00244B8B">
      <w:r>
        <w:rPr>
          <w:rFonts w:hint="eastAsia"/>
        </w:rPr>
        <w:t>红甲人怒道：“你以为到了可以开玩笑的时候？”</w:t>
      </w:r>
    </w:p>
    <w:p w14:paraId="4E7AAEBF" w14:textId="77777777" w:rsidR="00244B8B" w:rsidRDefault="00244B8B" w:rsidP="00244B8B">
      <w:r>
        <w:rPr>
          <w:rFonts w:hint="eastAsia"/>
        </w:rPr>
        <w:t>柴桑看着他的眼睛</w:t>
      </w:r>
      <w:r w:rsidR="009A0AD2">
        <w:rPr>
          <w:rFonts w:hint="eastAsia"/>
        </w:rPr>
        <w:t>，认真地</w:t>
      </w:r>
      <w:r>
        <w:rPr>
          <w:rFonts w:hint="eastAsia"/>
        </w:rPr>
        <w:t>问道：“难不成开玩笑还要讲究天时地利人和？”</w:t>
      </w:r>
    </w:p>
    <w:p w14:paraId="538EAA0E" w14:textId="77777777" w:rsidR="00244B8B" w:rsidRDefault="00244B8B" w:rsidP="00244B8B">
      <w:r>
        <w:rPr>
          <w:rFonts w:hint="eastAsia"/>
        </w:rPr>
        <w:t>红甲人冷漠地说道：“任何小觑一夜风雨的人都死在了风雨之中。”</w:t>
      </w:r>
    </w:p>
    <w:p w14:paraId="231EBEAB" w14:textId="77777777" w:rsidR="00244B8B" w:rsidRDefault="00244B8B" w:rsidP="00244B8B">
      <w:r>
        <w:rPr>
          <w:rFonts w:hint="eastAsia"/>
        </w:rPr>
        <w:t>柴桑问道：“所以你也是一夜风雨之一？”</w:t>
      </w:r>
    </w:p>
    <w:p w14:paraId="6D8568F4" w14:textId="77777777" w:rsidR="00244B8B" w:rsidRDefault="00991AE2" w:rsidP="00244B8B">
      <w:r>
        <w:rPr>
          <w:rFonts w:hint="eastAsia"/>
        </w:rPr>
        <w:t>红甲人道：“好雨知时节，当杀乃发生，林时雨是也</w:t>
      </w:r>
      <w:r w:rsidR="00244B8B">
        <w:rPr>
          <w:rFonts w:hint="eastAsia"/>
        </w:rPr>
        <w:t>。”</w:t>
      </w:r>
    </w:p>
    <w:p w14:paraId="321859BE" w14:textId="77777777" w:rsidR="00244B8B" w:rsidRDefault="005664CB" w:rsidP="00244B8B">
      <w:r>
        <w:rPr>
          <w:rFonts w:hint="eastAsia"/>
        </w:rPr>
        <w:t>柴桑指着与</w:t>
      </w:r>
      <w:r w:rsidR="00244B8B">
        <w:rPr>
          <w:rFonts w:hint="eastAsia"/>
        </w:rPr>
        <w:t>淳于心对战的刀者</w:t>
      </w:r>
      <w:r w:rsidR="00A702F1">
        <w:rPr>
          <w:rFonts w:hint="eastAsia"/>
        </w:rPr>
        <w:t>，</w:t>
      </w:r>
      <w:r w:rsidR="00244B8B">
        <w:rPr>
          <w:rFonts w:hint="eastAsia"/>
        </w:rPr>
        <w:t>问道：“那么他呢？”</w:t>
      </w:r>
    </w:p>
    <w:p w14:paraId="6B37A6A9" w14:textId="77777777" w:rsidR="00244B8B" w:rsidRDefault="00512DD2" w:rsidP="00244B8B">
      <w:r>
        <w:rPr>
          <w:rFonts w:hint="eastAsia"/>
        </w:rPr>
        <w:t>“</w:t>
      </w:r>
      <w:r w:rsidR="00582872">
        <w:rPr>
          <w:rFonts w:hint="eastAsia"/>
        </w:rPr>
        <w:t>他叫林迟雨</w:t>
      </w:r>
      <w:r w:rsidR="00244B8B">
        <w:rPr>
          <w:rFonts w:hint="eastAsia"/>
        </w:rPr>
        <w:t>。”</w:t>
      </w:r>
    </w:p>
    <w:p w14:paraId="51019D07" w14:textId="77777777" w:rsidR="00244B8B" w:rsidRDefault="00244B8B" w:rsidP="00244B8B">
      <w:r>
        <w:rPr>
          <w:rFonts w:hint="eastAsia"/>
        </w:rPr>
        <w:t>“所以说一夜风雨是四个人。”</w:t>
      </w:r>
    </w:p>
    <w:p w14:paraId="45F1E44B" w14:textId="77777777" w:rsidR="00244B8B" w:rsidRDefault="00244B8B" w:rsidP="00244B8B">
      <w:r>
        <w:rPr>
          <w:rFonts w:hint="eastAsia"/>
        </w:rPr>
        <w:t>“是的</w:t>
      </w:r>
      <w:r w:rsidR="003C3105">
        <w:rPr>
          <w:rFonts w:hint="eastAsia"/>
        </w:rPr>
        <w:t>，也不怕告诉你，最后一人叫林夜雨。</w:t>
      </w:r>
      <w:r>
        <w:rPr>
          <w:rFonts w:hint="eastAsia"/>
        </w:rPr>
        <w:t>”</w:t>
      </w:r>
    </w:p>
    <w:p w14:paraId="6BCFE769" w14:textId="77777777" w:rsidR="00244B8B" w:rsidRDefault="00582872" w:rsidP="00244B8B">
      <w:r>
        <w:rPr>
          <w:rFonts w:hint="eastAsia"/>
        </w:rPr>
        <w:t>“</w:t>
      </w:r>
      <w:r w:rsidR="003C3105">
        <w:rPr>
          <w:rFonts w:hint="eastAsia"/>
        </w:rPr>
        <w:t>名字不错，就是人长得丑了点。</w:t>
      </w:r>
      <w:r w:rsidR="00244B8B">
        <w:rPr>
          <w:rFonts w:hint="eastAsia"/>
        </w:rPr>
        <w:t>”</w:t>
      </w:r>
    </w:p>
    <w:p w14:paraId="21EDA301" w14:textId="77777777" w:rsidR="009334DA" w:rsidRDefault="009334DA" w:rsidP="00244B8B">
      <w:r>
        <w:rPr>
          <w:rFonts w:hint="eastAsia"/>
        </w:rPr>
        <w:t>这段话结束的时候，两人已经互砍了三刀。</w:t>
      </w:r>
    </w:p>
    <w:p w14:paraId="34931A95" w14:textId="77777777" w:rsidR="0059725B" w:rsidRDefault="009334DA" w:rsidP="00244B8B">
      <w:r>
        <w:rPr>
          <w:rFonts w:hint="eastAsia"/>
        </w:rPr>
        <w:t>红甲人林时</w:t>
      </w:r>
      <w:r w:rsidR="0059725B">
        <w:rPr>
          <w:rFonts w:hint="eastAsia"/>
        </w:rPr>
        <w:t>雨虽有劣势，但没有败相。</w:t>
      </w:r>
    </w:p>
    <w:p w14:paraId="0A6F88F8" w14:textId="77777777" w:rsidR="00244B8B" w:rsidRDefault="0059725B" w:rsidP="00244B8B">
      <w:r>
        <w:rPr>
          <w:rFonts w:hint="eastAsia"/>
        </w:rPr>
        <w:t>第四刀僵持住了。</w:t>
      </w:r>
    </w:p>
    <w:p w14:paraId="73E64677" w14:textId="77777777" w:rsidR="00703FA4" w:rsidRDefault="004D7D55" w:rsidP="00244B8B">
      <w:r>
        <w:rPr>
          <w:rFonts w:hint="eastAsia"/>
        </w:rPr>
        <w:t>这时候一个声音从夜色里传来</w:t>
      </w:r>
      <w:r w:rsidR="00703FA4">
        <w:rPr>
          <w:rFonts w:hint="eastAsia"/>
        </w:rPr>
        <w:t>。</w:t>
      </w:r>
    </w:p>
    <w:p w14:paraId="642A4228" w14:textId="77777777" w:rsidR="00B52B6B" w:rsidRDefault="00B52B6B" w:rsidP="00B52B6B">
      <w:r>
        <w:rPr>
          <w:rFonts w:hint="eastAsia"/>
        </w:rPr>
        <w:t>“过了这一夜，或许你们将成为拯救止戈流的英雄，但没有人能踏得过这一夜风雨。”</w:t>
      </w:r>
    </w:p>
    <w:p w14:paraId="4438ED58" w14:textId="77777777" w:rsidR="00B52B6B" w:rsidRDefault="00B52B6B" w:rsidP="00B52B6B">
      <w:r>
        <w:rPr>
          <w:rFonts w:hint="eastAsia"/>
        </w:rPr>
        <w:t>一个声音从夜色里传来，但听出不方位，仿佛是从四面八方传来的。</w:t>
      </w:r>
    </w:p>
    <w:p w14:paraId="56F629A0" w14:textId="77777777" w:rsidR="00B52B6B" w:rsidRDefault="00B52B6B" w:rsidP="00B52B6B">
      <w:r>
        <w:rPr>
          <w:rFonts w:hint="eastAsia"/>
        </w:rPr>
        <w:t>一口剑忽然间从夜色里刺了出来。</w:t>
      </w:r>
    </w:p>
    <w:p w14:paraId="3CA7C51A" w14:textId="77777777" w:rsidR="00B52B6B" w:rsidRDefault="00B52B6B" w:rsidP="00B52B6B">
      <w:r>
        <w:rPr>
          <w:rFonts w:hint="eastAsia"/>
        </w:rPr>
        <w:t>人们只隐约看到一团黑影，以及突然刺出的一柄黑剑。</w:t>
      </w:r>
    </w:p>
    <w:p w14:paraId="0B415874" w14:textId="77777777" w:rsidR="00B52B6B" w:rsidRDefault="00B52B6B" w:rsidP="00B52B6B">
      <w:r>
        <w:rPr>
          <w:rFonts w:hint="eastAsia"/>
        </w:rPr>
        <w:t>这口剑的目标，不是柴桑。</w:t>
      </w:r>
    </w:p>
    <w:p w14:paraId="64EB2418" w14:textId="77777777" w:rsidR="00B52B6B" w:rsidRPr="00DD5D55" w:rsidRDefault="00B52B6B" w:rsidP="00B52B6B">
      <w:r>
        <w:rPr>
          <w:rFonts w:hint="eastAsia"/>
        </w:rPr>
        <w:t>而是西门纤纤……</w:t>
      </w:r>
    </w:p>
    <w:p w14:paraId="2BD49146" w14:textId="77777777" w:rsidR="00B52B6B" w:rsidRDefault="00B52B6B" w:rsidP="00244B8B"/>
    <w:p w14:paraId="14D5FB21" w14:textId="77777777" w:rsidR="00B52B6B" w:rsidRDefault="00B52B6B" w:rsidP="00244B8B"/>
    <w:p w14:paraId="700FEC83" w14:textId="77777777" w:rsidR="00B52B6B" w:rsidRDefault="00B52B6B" w:rsidP="00244B8B"/>
    <w:p w14:paraId="2DF16164" w14:textId="77777777" w:rsidR="00B52B6B" w:rsidRDefault="00B52B6B" w:rsidP="00244B8B"/>
    <w:p w14:paraId="2032004A" w14:textId="77777777" w:rsidR="00E16CB7" w:rsidRDefault="00E16CB7" w:rsidP="00244B8B"/>
    <w:p w14:paraId="3941CAE2" w14:textId="77777777" w:rsidR="00E16CB7" w:rsidRDefault="00E16CB7" w:rsidP="00244B8B"/>
    <w:p w14:paraId="2C111C31" w14:textId="77777777" w:rsidR="00B52B6B" w:rsidRPr="00703FA4" w:rsidRDefault="00E16CB7" w:rsidP="00E16CB7">
      <w:pPr>
        <w:pStyle w:val="3"/>
      </w:pPr>
      <w:r>
        <w:rPr>
          <w:rFonts w:hint="eastAsia"/>
        </w:rPr>
        <w:lastRenderedPageBreak/>
        <w:t>第二十三章柴桑的刀道</w:t>
      </w:r>
    </w:p>
    <w:p w14:paraId="27734058" w14:textId="77777777" w:rsidR="00F31F7E" w:rsidRDefault="00FA1312" w:rsidP="00F31F7E">
      <w:r>
        <w:rPr>
          <w:rFonts w:hint="eastAsia"/>
        </w:rPr>
        <w:t>西门</w:t>
      </w:r>
      <w:r w:rsidR="00F31F7E">
        <w:rPr>
          <w:rFonts w:hint="eastAsia"/>
        </w:rPr>
        <w:t>纤纤正凝神关注着柴桑与红甲人之战，完全没有察觉到袭身的危机。</w:t>
      </w:r>
    </w:p>
    <w:p w14:paraId="0B7840D2" w14:textId="77777777" w:rsidR="00F31F7E" w:rsidRPr="00DA66A7" w:rsidRDefault="00F31F7E" w:rsidP="00F31F7E">
      <w:r>
        <w:rPr>
          <w:rFonts w:hint="eastAsia"/>
        </w:rPr>
        <w:t>当柴桑叫她名字的时候，她才察觉到危机已经临身，她想要闪避，但已经离不及了，因为那一剑实在太快了。</w:t>
      </w:r>
    </w:p>
    <w:p w14:paraId="1F5B6B64" w14:textId="77777777" w:rsidR="00F31F7E" w:rsidRPr="00974E28" w:rsidRDefault="00F31F7E" w:rsidP="00F31F7E">
      <w:r>
        <w:rPr>
          <w:rFonts w:hint="eastAsia"/>
        </w:rPr>
        <w:t>“纤纤。”</w:t>
      </w:r>
    </w:p>
    <w:p w14:paraId="1133B086" w14:textId="77777777" w:rsidR="00F31F7E" w:rsidRDefault="00F31F7E" w:rsidP="00F31F7E">
      <w:r>
        <w:rPr>
          <w:rFonts w:hint="eastAsia"/>
        </w:rPr>
        <w:t>柴桑是从刀身的倒影里看到那一剑的，然后一声惊叫，奋不顾身的朝西门纤纤扑了过去。</w:t>
      </w:r>
    </w:p>
    <w:p w14:paraId="0707CC51" w14:textId="77777777" w:rsidR="00F31F7E" w:rsidRDefault="00F31F7E" w:rsidP="00F31F7E">
      <w:r>
        <w:rPr>
          <w:rFonts w:hint="eastAsia"/>
        </w:rPr>
        <w:t>这个画面，虽然不常发生，西门纤纤早已习惯，每当遇到危险人物的时候，不管杀意是不是针对西门纤纤的，柴桑都毫不犹豫的将她护在身后。</w:t>
      </w:r>
    </w:p>
    <w:p w14:paraId="5135E56A" w14:textId="77777777" w:rsidR="00F31F7E" w:rsidRPr="00D47F91" w:rsidRDefault="00F31F7E" w:rsidP="00F31F7E">
      <w:r>
        <w:rPr>
          <w:rFonts w:hint="eastAsia"/>
        </w:rPr>
        <w:t>何况此时，面对着一口真正要杀她的剑。</w:t>
      </w:r>
    </w:p>
    <w:p w14:paraId="1BAEF0DF" w14:textId="77777777" w:rsidR="00F31F7E" w:rsidRDefault="00F31F7E" w:rsidP="00F31F7E">
      <w:r>
        <w:rPr>
          <w:rFonts w:hint="eastAsia"/>
        </w:rPr>
        <w:t>柴桑毫不犹豫地朝西门纤纤扑了过去，哪管身后红甲人对他采取怎么的动作。</w:t>
      </w:r>
    </w:p>
    <w:p w14:paraId="215B5AEE" w14:textId="77777777" w:rsidR="00F31F7E" w:rsidRDefault="00F31F7E" w:rsidP="00F31F7E">
      <w:r>
        <w:rPr>
          <w:rFonts w:hint="eastAsia"/>
        </w:rPr>
        <w:t>西门纤纤</w:t>
      </w:r>
      <w:r w:rsidR="00012DB0">
        <w:rPr>
          <w:rFonts w:hint="eastAsia"/>
        </w:rPr>
        <w:t>已经忘了，</w:t>
      </w:r>
      <w:r>
        <w:rPr>
          <w:rFonts w:hint="eastAsia"/>
        </w:rPr>
        <w:t>她是什么时候认识柴桑的，记忆中柴桑一直就是这个样子。</w:t>
      </w:r>
    </w:p>
    <w:p w14:paraId="48BC0D9D" w14:textId="77777777" w:rsidR="00F31F7E" w:rsidRPr="003153D2" w:rsidRDefault="00F31F7E" w:rsidP="00F31F7E">
      <w:r>
        <w:rPr>
          <w:rFonts w:hint="eastAsia"/>
        </w:rPr>
        <w:t>当他想守护某样东西时，哪管自己身陷何地，哪管刀刃是否加身。</w:t>
      </w:r>
    </w:p>
    <w:p w14:paraId="71631FDE" w14:textId="77777777" w:rsidR="00F31F7E" w:rsidRDefault="00F31F7E" w:rsidP="00F31F7E">
      <w:r>
        <w:rPr>
          <w:rFonts w:hint="eastAsia"/>
        </w:rPr>
        <w:t>他扑向了西门纤纤，却又跃过了西门纤纤，因为他不止要守护西门纤纤，更是而杀掉偷袭她的人。</w:t>
      </w:r>
    </w:p>
    <w:p w14:paraId="02CA6DB4" w14:textId="77777777" w:rsidR="00F31F7E" w:rsidRDefault="00F31F7E" w:rsidP="00F31F7E">
      <w:r>
        <w:rPr>
          <w:rFonts w:hint="eastAsia"/>
        </w:rPr>
        <w:t>柴桑的刀道里没有守字，只有一往无前。</w:t>
      </w:r>
    </w:p>
    <w:p w14:paraId="2ADF5527" w14:textId="77777777" w:rsidR="00F31F7E" w:rsidRDefault="00F31F7E" w:rsidP="00F31F7E">
      <w:r>
        <w:rPr>
          <w:rFonts w:hint="eastAsia"/>
        </w:rPr>
        <w:t>用柴桑的话说就是：“她是我柴桑的小妹，你想杀她，我便杀你。”</w:t>
      </w:r>
    </w:p>
    <w:p w14:paraId="54D28CF0" w14:textId="77777777" w:rsidR="00F31F7E" w:rsidRDefault="00F31F7E" w:rsidP="00F31F7E">
      <w:r>
        <w:rPr>
          <w:rFonts w:hint="eastAsia"/>
        </w:rPr>
        <w:t>你有想这个动作，他便有杀的动作。</w:t>
      </w:r>
    </w:p>
    <w:p w14:paraId="2C75C6E1" w14:textId="77777777" w:rsidR="00F31F7E" w:rsidRDefault="00F31F7E" w:rsidP="00F31F7E">
      <w:r>
        <w:rPr>
          <w:rFonts w:hint="eastAsia"/>
        </w:rPr>
        <w:t>那一剑起于夜色之中，快如雷霆，眨眼即至眼前。</w:t>
      </w:r>
    </w:p>
    <w:p w14:paraId="3D5B6A99" w14:textId="77777777" w:rsidR="00F31F7E" w:rsidRDefault="00F31F7E" w:rsidP="00F31F7E">
      <w:r>
        <w:rPr>
          <w:rFonts w:hint="eastAsia"/>
        </w:rPr>
        <w:t>因为出剑的人，是一夜风雨中最顶尖的杀手——林夜雨。</w:t>
      </w:r>
    </w:p>
    <w:p w14:paraId="771546A5" w14:textId="77777777" w:rsidR="00F31F7E" w:rsidRDefault="00F31F7E" w:rsidP="00F31F7E">
      <w:r>
        <w:rPr>
          <w:rFonts w:hint="eastAsia"/>
        </w:rPr>
        <w:t>林夜雨，就是藏在夜色里的风雨，不知何时而落，不知何时而至，便风雨加身，黄泉献命。</w:t>
      </w:r>
    </w:p>
    <w:p w14:paraId="06442AB2" w14:textId="77777777" w:rsidR="00F31F7E" w:rsidRDefault="00F31F7E" w:rsidP="00F31F7E">
      <w:r>
        <w:rPr>
          <w:rFonts w:hint="eastAsia"/>
        </w:rPr>
        <w:t>西门纤纤本是必死之局，然而这时候，柴桑出现了。</w:t>
      </w:r>
    </w:p>
    <w:p w14:paraId="0026A0CC" w14:textId="77777777" w:rsidR="00F31F7E" w:rsidRDefault="00F31F7E" w:rsidP="00F31F7E">
      <w:r>
        <w:rPr>
          <w:rFonts w:hint="eastAsia"/>
        </w:rPr>
        <w:t>林夜雨的剑没有因为柴桑的到来而有所停滞，</w:t>
      </w:r>
      <w:r w:rsidR="00847542">
        <w:rPr>
          <w:rFonts w:hint="eastAsia"/>
        </w:rPr>
        <w:t>对</w:t>
      </w:r>
      <w:r>
        <w:rPr>
          <w:rFonts w:hint="eastAsia"/>
        </w:rPr>
        <w:t>林夜雨来说，这一剑的目标，刺中谁并不重要，重要的是能折损对方一大战力，刺中西门纤纤固然不错，但能杀了战力明显强于西门纤纤的柴桑则是不错。</w:t>
      </w:r>
    </w:p>
    <w:p w14:paraId="64F35313" w14:textId="77777777" w:rsidR="00F31F7E" w:rsidRDefault="00F31F7E" w:rsidP="00F31F7E">
      <w:r>
        <w:rPr>
          <w:rFonts w:hint="eastAsia"/>
        </w:rPr>
        <w:t>林夜雨是一夜风雨中最顶尖的刺客，一直潜藏在夜色里，经过无数的推算，最终刺出最完美的一剑。</w:t>
      </w:r>
    </w:p>
    <w:p w14:paraId="65C6FD1B" w14:textId="77777777" w:rsidR="00F31F7E" w:rsidRDefault="00F31F7E" w:rsidP="00F31F7E">
      <w:r>
        <w:rPr>
          <w:rFonts w:hint="eastAsia"/>
        </w:rPr>
        <w:t>无论柴桑怎么守，就算不死，亦是重创。</w:t>
      </w:r>
    </w:p>
    <w:p w14:paraId="1DE8F10B" w14:textId="77777777" w:rsidR="00F31F7E" w:rsidRDefault="00F31F7E" w:rsidP="00F31F7E">
      <w:r>
        <w:rPr>
          <w:rFonts w:hint="eastAsia"/>
        </w:rPr>
        <w:t>然而他不知道的是，柴桑的刀道没有守，他的守，便是攻。</w:t>
      </w:r>
    </w:p>
    <w:p w14:paraId="0C73EC9F" w14:textId="77777777" w:rsidR="00F31F7E" w:rsidRDefault="00F31F7E" w:rsidP="00F31F7E">
      <w:r>
        <w:rPr>
          <w:rFonts w:hint="eastAsia"/>
        </w:rPr>
        <w:t>“砍树刀法，逆枝。”</w:t>
      </w:r>
    </w:p>
    <w:p w14:paraId="56493706" w14:textId="77777777" w:rsidR="00F31F7E" w:rsidRDefault="00F31F7E" w:rsidP="00F31F7E">
      <w:r>
        <w:rPr>
          <w:rFonts w:hint="eastAsia"/>
        </w:rPr>
        <w:t>柴桑于足下起刀，沿着心脏那条线向上斜斜划出一刀，宛若剔掉树的逆枝一般。</w:t>
      </w:r>
    </w:p>
    <w:p w14:paraId="51D0C1E9" w14:textId="77777777" w:rsidR="00F31F7E" w:rsidRDefault="00F31F7E" w:rsidP="00F31F7E">
      <w:r>
        <w:rPr>
          <w:rFonts w:hint="eastAsia"/>
        </w:rPr>
        <w:t>林夜雨知道自己错算了，他这一剑下去，柴桑甚至不会重伤，因为他那一刀的轨迹已经护住了心脏。</w:t>
      </w:r>
    </w:p>
    <w:p w14:paraId="50ABF497" w14:textId="77777777" w:rsidR="00F31F7E" w:rsidRDefault="00F31F7E" w:rsidP="00F31F7E">
      <w:r>
        <w:rPr>
          <w:rFonts w:hint="eastAsia"/>
        </w:rPr>
        <w:t>然而柴桑他一刀下去，他一定会死。</w:t>
      </w:r>
    </w:p>
    <w:p w14:paraId="6FD322BD" w14:textId="77777777" w:rsidR="00F31F7E" w:rsidRDefault="00F31F7E" w:rsidP="00F31F7E">
      <w:r>
        <w:rPr>
          <w:rFonts w:hint="eastAsia"/>
        </w:rPr>
        <w:t>林夜雨见过很多拼命的打法，却没有见过如柴桑这般，这不单单是拼命，而是精密算计过的拼命。</w:t>
      </w:r>
    </w:p>
    <w:p w14:paraId="11E89D5B" w14:textId="77777777" w:rsidR="00CB25B2" w:rsidRDefault="00F31F7E" w:rsidP="00F31F7E">
      <w:r>
        <w:rPr>
          <w:rFonts w:hint="eastAsia"/>
        </w:rPr>
        <w:t>自柴桑出场至今，只做了两件事情，一是砍，二是砍，这两者皆是一个莽夫的行径。</w:t>
      </w:r>
    </w:p>
    <w:p w14:paraId="23E966BB" w14:textId="77777777" w:rsidR="00F31F7E" w:rsidRDefault="00F31F7E" w:rsidP="00F31F7E">
      <w:r>
        <w:rPr>
          <w:rFonts w:hint="eastAsia"/>
        </w:rPr>
        <w:t>谁</w:t>
      </w:r>
      <w:r w:rsidR="00CB25B2">
        <w:rPr>
          <w:rFonts w:hint="eastAsia"/>
        </w:rPr>
        <w:t>又能</w:t>
      </w:r>
      <w:r>
        <w:rPr>
          <w:rFonts w:hint="eastAsia"/>
        </w:rPr>
        <w:t>料到，一个匆匆驰援而来的人，仓皇间出了一刀，不止护住了心脏，更有砍敌之威。</w:t>
      </w:r>
    </w:p>
    <w:p w14:paraId="4C16D007" w14:textId="77777777" w:rsidR="00F31F7E" w:rsidRDefault="00F31F7E" w:rsidP="00F31F7E">
      <w:r>
        <w:rPr>
          <w:rFonts w:hint="eastAsia"/>
        </w:rPr>
        <w:t>尤其是在生死之间，这需要怎样的冷静与智计，才能在这么短的时间内，才能砍出如此精密算计的一刀。</w:t>
      </w:r>
    </w:p>
    <w:p w14:paraId="223769F2" w14:textId="77777777" w:rsidR="00123451" w:rsidRDefault="00867E3D" w:rsidP="00F31F7E">
      <w:r>
        <w:rPr>
          <w:rFonts w:hint="eastAsia"/>
        </w:rPr>
        <w:t>狄败青心态很是平静</w:t>
      </w:r>
      <w:r w:rsidR="00D4110F">
        <w:rPr>
          <w:rFonts w:hint="eastAsia"/>
        </w:rPr>
        <w:t>，对于柴桑的表现他一点也不意外</w:t>
      </w:r>
      <w:r>
        <w:rPr>
          <w:rFonts w:hint="eastAsia"/>
        </w:rPr>
        <w:t>，只有他们</w:t>
      </w:r>
      <w:r w:rsidR="00123451">
        <w:rPr>
          <w:rFonts w:hint="eastAsia"/>
        </w:rPr>
        <w:t>这些人才知道，柴桑是何等精于计算的人。</w:t>
      </w:r>
    </w:p>
    <w:p w14:paraId="42E834BE" w14:textId="77777777" w:rsidR="00F31F7E" w:rsidRDefault="00F31F7E" w:rsidP="00F31F7E">
      <w:r>
        <w:rPr>
          <w:rFonts w:hint="eastAsia"/>
        </w:rPr>
        <w:t>林夜雨是最顶尖的杀手，当下作出了最好的判断，他是来杀的人，不是来被杀的。</w:t>
      </w:r>
    </w:p>
    <w:p w14:paraId="613C2FF8" w14:textId="77777777" w:rsidR="00F31F7E" w:rsidRDefault="00F31F7E" w:rsidP="00F31F7E">
      <w:r>
        <w:rPr>
          <w:rFonts w:hint="eastAsia"/>
        </w:rPr>
        <w:lastRenderedPageBreak/>
        <w:t>“了不起。”林夜雨一声感叹，退入在夜色之中，仿佛从未来过。</w:t>
      </w:r>
    </w:p>
    <w:p w14:paraId="5D0919DB" w14:textId="77777777" w:rsidR="00F31F7E" w:rsidRDefault="00F31F7E" w:rsidP="00F31F7E">
      <w:r>
        <w:rPr>
          <w:rFonts w:hint="eastAsia"/>
        </w:rPr>
        <w:t>柴桑一刀砍空，亦是颇为震撼，他这一刀计算得何其精密，只要那杀手头脑稍为一热，便会横尸当场，而这杀手却作出了最完美的判断，感叹道：“一击不中，全身而退，想来你就是林夜雨了。”</w:t>
      </w:r>
    </w:p>
    <w:p w14:paraId="4131BB74" w14:textId="77777777" w:rsidR="009C52C8" w:rsidRDefault="009C52C8" w:rsidP="00F31F7E">
      <w:r>
        <w:rPr>
          <w:rFonts w:hint="eastAsia"/>
        </w:rPr>
        <w:t>……</w:t>
      </w:r>
    </w:p>
    <w:p w14:paraId="2BF12343" w14:textId="77777777" w:rsidR="009C52C8" w:rsidRDefault="009C52C8" w:rsidP="00F31F7E">
      <w:r>
        <w:rPr>
          <w:rFonts w:hint="eastAsia"/>
        </w:rPr>
        <w:t>……</w:t>
      </w:r>
    </w:p>
    <w:p w14:paraId="5CE29E2D" w14:textId="77777777" w:rsidR="00F31F7E" w:rsidRDefault="00F31F7E" w:rsidP="00F31F7E">
      <w:r>
        <w:rPr>
          <w:rFonts w:hint="eastAsia"/>
        </w:rPr>
        <w:t>夜色深深，林夜雨已经潜入了夜色深处，没有回应他。</w:t>
      </w:r>
    </w:p>
    <w:p w14:paraId="7CDB0035" w14:textId="77777777" w:rsidR="00F31F7E" w:rsidRDefault="00F31F7E" w:rsidP="00F31F7E">
      <w:r>
        <w:rPr>
          <w:rFonts w:hint="eastAsia"/>
        </w:rPr>
        <w:t>便在此时，林时雨霍然起刀，朝着柴桑的后背砍去。</w:t>
      </w:r>
    </w:p>
    <w:p w14:paraId="78A3E59D" w14:textId="77777777" w:rsidR="00F31F7E" w:rsidRDefault="00F31F7E" w:rsidP="00F31F7E">
      <w:r>
        <w:rPr>
          <w:rFonts w:hint="eastAsia"/>
        </w:rPr>
        <w:t>秋风乍寒，无数秋叶纷纷而落，落在柴桑与林时雨之间的落叶尽数被利刃切碎。</w:t>
      </w:r>
    </w:p>
    <w:p w14:paraId="42ACBBAF" w14:textId="77777777" w:rsidR="007B7F54" w:rsidRDefault="00F31F7E" w:rsidP="00F31F7E">
      <w:r>
        <w:rPr>
          <w:rFonts w:hint="eastAsia"/>
        </w:rPr>
        <w:t>他的刀理和柴桑的相同的，都是以力克速，他这一刀蓄力以久，</w:t>
      </w:r>
      <w:r w:rsidR="0059134A">
        <w:rPr>
          <w:rFonts w:hint="eastAsia"/>
        </w:rPr>
        <w:t>就算破解了</w:t>
      </w:r>
      <w:r>
        <w:rPr>
          <w:rFonts w:hint="eastAsia"/>
        </w:rPr>
        <w:t>林夜</w:t>
      </w:r>
      <w:r w:rsidR="0059134A">
        <w:rPr>
          <w:rFonts w:hint="eastAsia"/>
        </w:rPr>
        <w:t>雨那精密计算后的</w:t>
      </w:r>
      <w:r>
        <w:rPr>
          <w:rFonts w:hint="eastAsia"/>
        </w:rPr>
        <w:t>一刀</w:t>
      </w:r>
      <w:r w:rsidR="007B7F54">
        <w:rPr>
          <w:rFonts w:hint="eastAsia"/>
        </w:rPr>
        <w:t>，也不可能破解他这一刀的。</w:t>
      </w:r>
    </w:p>
    <w:p w14:paraId="77A907F4" w14:textId="77777777" w:rsidR="00F31F7E" w:rsidRDefault="00F31F7E" w:rsidP="00F31F7E">
      <w:r>
        <w:rPr>
          <w:rFonts w:hint="eastAsia"/>
        </w:rPr>
        <w:t>因为柴桑没有蓄力的过程，</w:t>
      </w:r>
      <w:r w:rsidR="00B77EB4">
        <w:rPr>
          <w:rFonts w:hint="eastAsia"/>
        </w:rPr>
        <w:t>纵然计算对了，但</w:t>
      </w:r>
      <w:r>
        <w:rPr>
          <w:rFonts w:hint="eastAsia"/>
        </w:rPr>
        <w:t>仓皇一击，也不过螳臂当车。</w:t>
      </w:r>
    </w:p>
    <w:p w14:paraId="2AA3249C" w14:textId="77777777" w:rsidR="00F31F7E" w:rsidRDefault="00F31F7E" w:rsidP="00F31F7E">
      <w:r>
        <w:rPr>
          <w:rFonts w:hint="eastAsia"/>
        </w:rPr>
        <w:t>柴桑转过身来时，林时雨与他只有半丈之距，他可以清晰的看到刀上腾动的麒麟。</w:t>
      </w:r>
    </w:p>
    <w:p w14:paraId="4FC05002" w14:textId="77777777" w:rsidR="00F31F7E" w:rsidRDefault="00F31F7E" w:rsidP="00F31F7E">
      <w:r>
        <w:rPr>
          <w:rFonts w:hint="eastAsia"/>
        </w:rPr>
        <w:t>他是何等精于算计的人，只看了一眼便知道那一刀的威力。</w:t>
      </w:r>
    </w:p>
    <w:p w14:paraId="1FCA46AD" w14:textId="77777777" w:rsidR="00F31F7E" w:rsidRDefault="00F31F7E" w:rsidP="00F31F7E">
      <w:r>
        <w:rPr>
          <w:rFonts w:hint="eastAsia"/>
        </w:rPr>
        <w:t>但他没有躲避，甚至没有扬刀，他只是默默地看着。</w:t>
      </w:r>
    </w:p>
    <w:p w14:paraId="2E062E8B" w14:textId="77777777" w:rsidR="00F31F7E" w:rsidRDefault="00F31F7E" w:rsidP="00F31F7E">
      <w:r>
        <w:rPr>
          <w:rFonts w:hint="eastAsia"/>
        </w:rPr>
        <w:t>观战的人群里有的已经开始惊呼起来。</w:t>
      </w:r>
    </w:p>
    <w:p w14:paraId="3E346037" w14:textId="77777777" w:rsidR="00F31F7E" w:rsidRDefault="00F31F7E" w:rsidP="00F31F7E">
      <w:r>
        <w:rPr>
          <w:rFonts w:hint="eastAsia"/>
        </w:rPr>
        <w:t>稍微明眼一点的人都看得出来，那一刀是极难避开了，莫不是这少年知晓了自己的结局，所以放弃了抵抗？</w:t>
      </w:r>
    </w:p>
    <w:p w14:paraId="7A5BF006" w14:textId="77777777" w:rsidR="00F31F7E" w:rsidRDefault="00F31F7E" w:rsidP="00F31F7E">
      <w:r>
        <w:rPr>
          <w:rFonts w:hint="eastAsia"/>
        </w:rPr>
        <w:t>直到西门纤纤动了剑，他们才知道自己错了。</w:t>
      </w:r>
    </w:p>
    <w:p w14:paraId="34141269" w14:textId="77777777" w:rsidR="00F31F7E" w:rsidRDefault="00F31F7E" w:rsidP="00F31F7E">
      <w:r>
        <w:rPr>
          <w:rFonts w:hint="eastAsia"/>
        </w:rPr>
        <w:t>有风生于毫末，有剑起落青萍。</w:t>
      </w:r>
    </w:p>
    <w:p w14:paraId="01132648" w14:textId="77777777" w:rsidR="00F31F7E" w:rsidRDefault="00F31F7E" w:rsidP="00F31F7E">
      <w:r>
        <w:rPr>
          <w:rFonts w:hint="eastAsia"/>
        </w:rPr>
        <w:t>这一剑，是蹶石伐木，梢杀林莽的一剑。</w:t>
      </w:r>
    </w:p>
    <w:p w14:paraId="56B04D5B" w14:textId="77777777" w:rsidR="00F31F7E" w:rsidRPr="009548B2" w:rsidRDefault="00F31F7E" w:rsidP="00F31F7E">
      <w:r>
        <w:rPr>
          <w:rFonts w:hint="eastAsia"/>
        </w:rPr>
        <w:t>西门纤纤向前跃出三步，人与人相遇，刀与剑相击。</w:t>
      </w:r>
    </w:p>
    <w:p w14:paraId="4494748D" w14:textId="77777777" w:rsidR="00F31F7E" w:rsidRDefault="00F31F7E" w:rsidP="00F31F7E">
      <w:r>
        <w:rPr>
          <w:rFonts w:hint="eastAsia"/>
        </w:rPr>
        <w:t>一声清脆的刀</w:t>
      </w:r>
      <w:r w:rsidRPr="00201AA3">
        <w:rPr>
          <w:rFonts w:hint="eastAsia"/>
        </w:rPr>
        <w:t>剑相</w:t>
      </w:r>
      <w:r>
        <w:rPr>
          <w:rFonts w:hint="eastAsia"/>
        </w:rPr>
        <w:t>击之后，出现了不可思议的结果。</w:t>
      </w:r>
    </w:p>
    <w:p w14:paraId="0E481806" w14:textId="77777777" w:rsidR="00F31F7E" w:rsidRPr="00DC46C4" w:rsidRDefault="00F31F7E" w:rsidP="00F31F7E">
      <w:r>
        <w:rPr>
          <w:rFonts w:hint="eastAsia"/>
        </w:rPr>
        <w:t>刀缺了一口，人退了数步。</w:t>
      </w:r>
    </w:p>
    <w:p w14:paraId="7ECE46A3" w14:textId="77777777" w:rsidR="00F31F7E" w:rsidRDefault="00F31F7E" w:rsidP="00F31F7E">
      <w:r>
        <w:rPr>
          <w:rFonts w:hint="eastAsia"/>
        </w:rPr>
        <w:t>退的人，竟是林时雨。</w:t>
      </w:r>
    </w:p>
    <w:p w14:paraId="4A78DEB7" w14:textId="77777777" w:rsidR="00F31F7E" w:rsidRDefault="00F31F7E" w:rsidP="00F31F7E">
      <w:r>
        <w:rPr>
          <w:rFonts w:hint="eastAsia"/>
        </w:rPr>
        <w:t>西门纤纤扬剑斜指林时雨，说道：“谁动阿桑，谁就落伤。”</w:t>
      </w:r>
    </w:p>
    <w:p w14:paraId="1A04E3EE" w14:textId="77777777" w:rsidR="00F31F7E" w:rsidRPr="00FE3CD2" w:rsidRDefault="00F31F7E" w:rsidP="00F31F7E">
      <w:r>
        <w:rPr>
          <w:rFonts w:hint="eastAsia"/>
        </w:rPr>
        <w:t>一言惊四座，风采照夜人。</w:t>
      </w:r>
    </w:p>
    <w:p w14:paraId="48A8E5F2" w14:textId="77777777" w:rsidR="00F31F7E" w:rsidRDefault="00F31F7E" w:rsidP="00F31F7E">
      <w:r>
        <w:rPr>
          <w:rFonts w:hint="eastAsia"/>
        </w:rPr>
        <w:t>止戈流惊呼起来，</w:t>
      </w:r>
      <w:r w:rsidR="00713DEF">
        <w:rPr>
          <w:rFonts w:hint="eastAsia"/>
        </w:rPr>
        <w:t>眼中尽是不可思议之色，在这短短两</w:t>
      </w:r>
      <w:r>
        <w:rPr>
          <w:rFonts w:hint="eastAsia"/>
        </w:rPr>
        <w:t>日里，西门纤纤</w:t>
      </w:r>
      <w:r w:rsidR="00D33076">
        <w:rPr>
          <w:rFonts w:hint="eastAsia"/>
        </w:rPr>
        <w:t>带给他们太多的震撼。</w:t>
      </w:r>
      <w:r>
        <w:rPr>
          <w:rFonts w:hint="eastAsia"/>
        </w:rPr>
        <w:t>败了农应群，败了李占山，突破了一夜风雨重重杀阵，如今更在与林时雨的正面交锋中，一剑逼退了林时雨。</w:t>
      </w:r>
    </w:p>
    <w:p w14:paraId="128A4F81" w14:textId="77777777" w:rsidR="000A2997" w:rsidRDefault="00F31F7E" w:rsidP="00F31F7E">
      <w:r>
        <w:rPr>
          <w:rFonts w:hint="eastAsia"/>
        </w:rPr>
        <w:t>柴桑一脸平静，</w:t>
      </w:r>
      <w:r w:rsidR="000A2997">
        <w:rPr>
          <w:rFonts w:hint="eastAsia"/>
        </w:rPr>
        <w:t>他们之间的守护不是单方面的。</w:t>
      </w:r>
    </w:p>
    <w:p w14:paraId="5F18D27E" w14:textId="77777777" w:rsidR="00F31F7E" w:rsidRDefault="00F31F7E" w:rsidP="00F31F7E">
      <w:r>
        <w:rPr>
          <w:rFonts w:hint="eastAsia"/>
        </w:rPr>
        <w:t>他守护了</w:t>
      </w:r>
      <w:r w:rsidR="000A2997">
        <w:rPr>
          <w:rFonts w:hint="eastAsia"/>
        </w:rPr>
        <w:t>西门</w:t>
      </w:r>
      <w:r>
        <w:rPr>
          <w:rFonts w:hint="eastAsia"/>
        </w:rPr>
        <w:t>纤纤，</w:t>
      </w:r>
      <w:r w:rsidR="000A2997">
        <w:rPr>
          <w:rFonts w:hint="eastAsia"/>
        </w:rPr>
        <w:t>西门</w:t>
      </w:r>
      <w:r>
        <w:rPr>
          <w:rFonts w:hint="eastAsia"/>
        </w:rPr>
        <w:t>纤纤自然也会守护他。</w:t>
      </w:r>
    </w:p>
    <w:p w14:paraId="56500251" w14:textId="77777777" w:rsidR="00F31F7E" w:rsidRDefault="00F31F7E" w:rsidP="00F31F7E">
      <w:r>
        <w:rPr>
          <w:rFonts w:hint="eastAsia"/>
        </w:rPr>
        <w:t>至于还是林时雨的败退，那更是必然的结果，</w:t>
      </w:r>
      <w:r w:rsidR="002A2BF8">
        <w:rPr>
          <w:rFonts w:hint="eastAsia"/>
        </w:rPr>
        <w:t>青萍之末的</w:t>
      </w:r>
      <w:r>
        <w:rPr>
          <w:rFonts w:hint="eastAsia"/>
        </w:rPr>
        <w:t>剑理</w:t>
      </w:r>
      <w:r w:rsidR="005B35F8">
        <w:rPr>
          <w:rFonts w:hint="eastAsia"/>
        </w:rPr>
        <w:t>，</w:t>
      </w:r>
      <w:r>
        <w:rPr>
          <w:rFonts w:hint="eastAsia"/>
        </w:rPr>
        <w:t>本就是以速克力的。</w:t>
      </w:r>
    </w:p>
    <w:p w14:paraId="5675AF65" w14:textId="77777777" w:rsidR="002A2BF8" w:rsidRDefault="007A5DBA" w:rsidP="007A5DBA">
      <w:r>
        <w:rPr>
          <w:rFonts w:hint="eastAsia"/>
        </w:rPr>
        <w:t>风起毫末，剑起青萍，</w:t>
      </w:r>
      <w:r w:rsidRPr="00C912BE">
        <w:t>缘太山之阿，舞于松柏之下，飘忽</w:t>
      </w:r>
      <w:hyperlink r:id="rId12" w:tgtFrame="_blank" w:history="1">
        <w:r w:rsidRPr="00C912BE">
          <w:t>淜滂</w:t>
        </w:r>
      </w:hyperlink>
      <w:r w:rsidRPr="00C912BE">
        <w:t>，激飓熛怒。耾耾</w:t>
      </w:r>
      <w:r>
        <w:rPr>
          <w:rFonts w:hint="eastAsia"/>
        </w:rPr>
        <w:t>如</w:t>
      </w:r>
      <w:r>
        <w:t>雷</w:t>
      </w:r>
      <w:r w:rsidRPr="00C912BE">
        <w:t>，回穴</w:t>
      </w:r>
      <w:hyperlink r:id="rId13" w:tgtFrame="_blank" w:history="1">
        <w:r w:rsidRPr="00C912BE">
          <w:t>错迕</w:t>
        </w:r>
      </w:hyperlink>
      <w:r w:rsidRPr="00C912BE">
        <w:t>，</w:t>
      </w:r>
      <w:r>
        <w:rPr>
          <w:rFonts w:hint="eastAsia"/>
        </w:rPr>
        <w:t>侵万穴，而王百谷。</w:t>
      </w:r>
    </w:p>
    <w:p w14:paraId="7BD6AAF3" w14:textId="77777777" w:rsidR="007A5DBA" w:rsidRDefault="002A2BF8" w:rsidP="007A5DBA">
      <w:r>
        <w:rPr>
          <w:rFonts w:hint="eastAsia"/>
        </w:rPr>
        <w:t>这</w:t>
      </w:r>
      <w:r w:rsidR="007A5DBA">
        <w:rPr>
          <w:rFonts w:hint="eastAsia"/>
        </w:rPr>
        <w:t>是蹶石伐木，梢杀林莽的一剑。</w:t>
      </w:r>
    </w:p>
    <w:p w14:paraId="756936BE" w14:textId="77777777" w:rsidR="002A2BF8" w:rsidRDefault="002A2BF8" w:rsidP="007A5DBA">
      <w:r>
        <w:rPr>
          <w:rFonts w:hint="eastAsia"/>
        </w:rPr>
        <w:t>此招若</w:t>
      </w:r>
      <w:r w:rsidR="00727A23">
        <w:rPr>
          <w:rFonts w:hint="eastAsia"/>
        </w:rPr>
        <w:t>是由青萍三式的创招者陆三阴使出，</w:t>
      </w:r>
      <w:r w:rsidR="009A5EF1">
        <w:rPr>
          <w:rFonts w:hint="eastAsia"/>
        </w:rPr>
        <w:t>那林时雨就不是败退几步那么简单了。</w:t>
      </w:r>
    </w:p>
    <w:p w14:paraId="60660AA3" w14:textId="77777777" w:rsidR="007A5DBA" w:rsidRPr="007A5DBA" w:rsidRDefault="00B973C0" w:rsidP="00F31F7E">
      <w:r>
        <w:rPr>
          <w:rFonts w:hint="eastAsia"/>
        </w:rPr>
        <w:t>……</w:t>
      </w:r>
    </w:p>
    <w:p w14:paraId="45B2F38B" w14:textId="77777777" w:rsidR="007A5DBA" w:rsidRPr="007A5DBA" w:rsidRDefault="00B973C0" w:rsidP="00F31F7E">
      <w:r>
        <w:rPr>
          <w:rFonts w:hint="eastAsia"/>
        </w:rPr>
        <w:t>……</w:t>
      </w:r>
    </w:p>
    <w:p w14:paraId="7D35FDA6" w14:textId="77777777" w:rsidR="00F31F7E" w:rsidRDefault="00F50746" w:rsidP="00F31F7E">
      <w:r>
        <w:rPr>
          <w:rFonts w:hint="eastAsia"/>
        </w:rPr>
        <w:t>林时雨</w:t>
      </w:r>
      <w:r w:rsidR="00F31F7E">
        <w:rPr>
          <w:rFonts w:hint="eastAsia"/>
        </w:rPr>
        <w:t>怒而发指，却又不敢轻易出手。</w:t>
      </w:r>
    </w:p>
    <w:p w14:paraId="1B50C790" w14:textId="77777777" w:rsidR="00F31F7E" w:rsidRDefault="00F31F7E" w:rsidP="00F31F7E">
      <w:r>
        <w:rPr>
          <w:rFonts w:hint="eastAsia"/>
        </w:rPr>
        <w:t>气氛显得有些凝肃，柴桑并不喜欢这种氛围，开口说道：“纤纤啊，我帮你挡了一剑，你帮我挡了一刀，咱们现在两清了，以后可与说什么我救你一命，要以身相许什么的，那样我可是会很头疼的。”</w:t>
      </w:r>
    </w:p>
    <w:p w14:paraId="05049557" w14:textId="77777777" w:rsidR="00F31F7E" w:rsidRDefault="00F31F7E" w:rsidP="00F31F7E">
      <w:r>
        <w:rPr>
          <w:rFonts w:hint="eastAsia"/>
        </w:rPr>
        <w:t>西门纤纤白了他一眼，没有说话。</w:t>
      </w:r>
    </w:p>
    <w:p w14:paraId="1BE1DCA9" w14:textId="77777777" w:rsidR="00F31F7E" w:rsidRPr="00562AF5" w:rsidRDefault="00F31F7E" w:rsidP="00F31F7E">
      <w:r>
        <w:rPr>
          <w:rFonts w:hint="eastAsia"/>
        </w:rPr>
        <w:lastRenderedPageBreak/>
        <w:t>狄败青像看白痴一样的看着柴桑，心想这家伙智商挺快，情商怎么就这么着急，人家死了父亲，你就来说以身相许。</w:t>
      </w:r>
    </w:p>
    <w:p w14:paraId="42DAFFC2" w14:textId="77777777" w:rsidR="00F31F7E" w:rsidRDefault="00F31F7E" w:rsidP="00F31F7E">
      <w:r>
        <w:rPr>
          <w:rFonts w:hint="eastAsia"/>
        </w:rPr>
        <w:t>柴桑好像也觉得说错了什么，尴尬的挠了挠头。</w:t>
      </w:r>
    </w:p>
    <w:p w14:paraId="66929070" w14:textId="77777777" w:rsidR="00F31F7E" w:rsidRDefault="00F31F7E" w:rsidP="00F31F7E">
      <w:r>
        <w:rPr>
          <w:rFonts w:hint="eastAsia"/>
        </w:rPr>
        <w:t>这一瞬的空隙藏在夜色中的剑再次袭来，林时雨随即起刀配给。</w:t>
      </w:r>
    </w:p>
    <w:p w14:paraId="1FBC0629" w14:textId="77777777" w:rsidR="00F31F7E" w:rsidRPr="009C1147" w:rsidRDefault="00F31F7E" w:rsidP="00F31F7E">
      <w:r>
        <w:rPr>
          <w:rFonts w:hint="eastAsia"/>
        </w:rPr>
        <w:t>柴桑仓促起刀，挡住了一刀一剑。</w:t>
      </w:r>
    </w:p>
    <w:p w14:paraId="0B4514D6" w14:textId="77777777" w:rsidR="00F31F7E" w:rsidRDefault="00F31F7E" w:rsidP="00F31F7E">
      <w:r>
        <w:rPr>
          <w:rFonts w:hint="eastAsia"/>
        </w:rPr>
        <w:t>身后传来了娑娑的破风声，七八道细小的铁索缠住了柴桑的刀身以及四肢。</w:t>
      </w:r>
    </w:p>
    <w:p w14:paraId="743D0339" w14:textId="77777777" w:rsidR="00F31F7E" w:rsidRDefault="00F31F7E" w:rsidP="00F31F7E">
      <w:r>
        <w:rPr>
          <w:rFonts w:hint="eastAsia"/>
        </w:rPr>
        <w:t>柴桑挣扎几下，铁索却是越来越紧，始终无法挣脱。</w:t>
      </w:r>
    </w:p>
    <w:p w14:paraId="63B1855C" w14:textId="77777777" w:rsidR="00F31F7E" w:rsidRDefault="00F31F7E" w:rsidP="00F31F7E">
      <w:r>
        <w:rPr>
          <w:rFonts w:hint="eastAsia"/>
        </w:rPr>
        <w:t>缚虎之势已成，林夜雨随即退走。</w:t>
      </w:r>
    </w:p>
    <w:p w14:paraId="2C560ABE" w14:textId="77777777" w:rsidR="00F31F7E" w:rsidRDefault="00F31F7E" w:rsidP="00F31F7E">
      <w:r>
        <w:rPr>
          <w:rFonts w:hint="eastAsia"/>
        </w:rPr>
        <w:t>林时雨看着柴桑十分冷漠地说道：“一夜风雨并不是没有狩猎过真正的强者，可我们从来没有失败。”</w:t>
      </w:r>
    </w:p>
    <w:p w14:paraId="7BE6D936" w14:textId="77777777" w:rsidR="00F31F7E" w:rsidRDefault="00F31F7E" w:rsidP="00F31F7E">
      <w:r>
        <w:rPr>
          <w:rFonts w:hint="eastAsia"/>
        </w:rPr>
        <w:t>西门纤纤想起身去救，却被狄败青拉住，狄败青说道：“让这个二子仔吃点苦头也好。”</w:t>
      </w:r>
    </w:p>
    <w:p w14:paraId="6227E3AD" w14:textId="77777777" w:rsidR="00F31F7E" w:rsidRDefault="00F31F7E" w:rsidP="00F31F7E">
      <w:r>
        <w:rPr>
          <w:rFonts w:hint="eastAsia"/>
        </w:rPr>
        <w:t>柴桑对狄败青这一盆冷水感觉有些无语，但也不敢太在意，他对红甲人说道：“既然没有失败过，那为什么不是你们狩猎止戈流之主，而是等他死了之后，才来止戈流？”</w:t>
      </w:r>
    </w:p>
    <w:p w14:paraId="2F5655D1" w14:textId="77777777" w:rsidR="00F31F7E" w:rsidRDefault="00F31F7E" w:rsidP="00F31F7E">
      <w:r>
        <w:rPr>
          <w:rFonts w:hint="eastAsia"/>
        </w:rPr>
        <w:t>林时雨的脸色有些难看，他收了刀，没有说话，铁索却拉得更紧。</w:t>
      </w:r>
    </w:p>
    <w:p w14:paraId="1E26F0F8" w14:textId="77777777" w:rsidR="00F31F7E" w:rsidRDefault="00F31F7E" w:rsidP="00F31F7E">
      <w:r>
        <w:rPr>
          <w:rFonts w:hint="eastAsia"/>
        </w:rPr>
        <w:t>“因为当年雨宫的失败太惨痛了，以至于你们二十年不敢再经历。”</w:t>
      </w:r>
    </w:p>
    <w:p w14:paraId="56F71CDB" w14:textId="77777777" w:rsidR="00F31F7E" w:rsidRDefault="00F31F7E" w:rsidP="00F31F7E">
      <w:r>
        <w:rPr>
          <w:rFonts w:hint="eastAsia"/>
        </w:rPr>
        <w:t>林时雨站在一丈外看着他，情绪渐渐收敛，终致没有情绪，然后他说道：“你以为提起旧事能挑起我的情绪？告诉你，我不在意，因为你们所有人都会在这一夜死去，请注意我说的是所有人……”</w:t>
      </w:r>
    </w:p>
    <w:p w14:paraId="611AD154" w14:textId="77777777" w:rsidR="00F31F7E" w:rsidRDefault="00F31F7E" w:rsidP="00F31F7E">
      <w:r>
        <w:rPr>
          <w:rFonts w:hint="eastAsia"/>
        </w:rPr>
        <w:t>“杀光他们。”</w:t>
      </w:r>
    </w:p>
    <w:p w14:paraId="5CDD6033" w14:textId="77777777" w:rsidR="00F31F7E" w:rsidRDefault="00871ADC" w:rsidP="00F31F7E">
      <w:r>
        <w:rPr>
          <w:rFonts w:hint="eastAsia"/>
        </w:rPr>
        <w:t>林时雨</w:t>
      </w:r>
      <w:r w:rsidR="00F31F7E">
        <w:rPr>
          <w:rFonts w:hint="eastAsia"/>
        </w:rPr>
        <w:t>朝众杀手一招手，众杀手见最凶最狠的柴桑已经被困住，狄败青的刀也受伤，而他们仍旧在人数上占有绝对的优势，挥刀扬剑，再度向止戈流诸人逼来。</w:t>
      </w:r>
    </w:p>
    <w:p w14:paraId="33C078D1" w14:textId="77777777" w:rsidR="00F31F7E" w:rsidRDefault="00F31F7E" w:rsidP="00F31F7E">
      <w:r>
        <w:rPr>
          <w:rFonts w:hint="eastAsia"/>
        </w:rPr>
        <w:t>止戈流诸人渐渐收缩战圈，农应群问西门纤纤道：“掌门，现在要怎么办？”</w:t>
      </w:r>
    </w:p>
    <w:p w14:paraId="79E7C02A" w14:textId="77777777" w:rsidR="00F31F7E" w:rsidRDefault="00F31F7E" w:rsidP="00F31F7E">
      <w:r>
        <w:rPr>
          <w:rFonts w:hint="eastAsia"/>
        </w:rPr>
        <w:t>西门纤纤楞了一下，随着狄柴二人的出现，她的主见渐渐没有了，下意识地指着狄败青说道：“不是听我的，是听他的。”</w:t>
      </w:r>
    </w:p>
    <w:p w14:paraId="4AC40E15" w14:textId="77777777" w:rsidR="00F31F7E" w:rsidRDefault="00F31F7E" w:rsidP="00F31F7E">
      <w:r>
        <w:rPr>
          <w:rFonts w:hint="eastAsia"/>
        </w:rPr>
        <w:t>止戈流的目光一下聚集到了狄败青身上，狄败青感到有些紧张，然后对着红甲人说道：“我觉得你们这种打群架的方式是不对的，从兵法上来说，你们应该先把这家伙群殴至死。”</w:t>
      </w:r>
    </w:p>
    <w:p w14:paraId="5E5D1B29" w14:textId="77777777" w:rsidR="00F31F7E" w:rsidRDefault="00F31F7E" w:rsidP="00F31F7E">
      <w:r>
        <w:rPr>
          <w:rFonts w:hint="eastAsia"/>
        </w:rPr>
        <w:t>红甲人问道：“为什么？”</w:t>
      </w:r>
    </w:p>
    <w:p w14:paraId="34E7E470" w14:textId="77777777" w:rsidR="00F31F7E" w:rsidRDefault="00F31F7E" w:rsidP="00F31F7E">
      <w:r>
        <w:rPr>
          <w:rFonts w:hint="eastAsia"/>
        </w:rPr>
        <w:t>狄败青一本正经地解释道：“如果你们不能把群殴死他一个人，你凭什么认为可以群殴死我们一群人？”</w:t>
      </w:r>
    </w:p>
    <w:p w14:paraId="3F336FC9" w14:textId="77777777" w:rsidR="00F31F7E" w:rsidRDefault="00F31F7E" w:rsidP="00F31F7E">
      <w:r>
        <w:rPr>
          <w:rFonts w:hint="eastAsia"/>
        </w:rPr>
        <w:t>红甲人竟然深以为然的点了点头。</w:t>
      </w:r>
    </w:p>
    <w:p w14:paraId="3354365B" w14:textId="77777777" w:rsidR="00F31F7E" w:rsidRDefault="00F31F7E" w:rsidP="00F31F7E">
      <w:r>
        <w:rPr>
          <w:rFonts w:hint="eastAsia"/>
        </w:rPr>
        <w:t>柴桑骂道：“你这是卖队友的形为。”</w:t>
      </w:r>
    </w:p>
    <w:p w14:paraId="40B60DB6" w14:textId="77777777" w:rsidR="00F31F7E" w:rsidRDefault="00F31F7E" w:rsidP="00F31F7E">
      <w:r>
        <w:rPr>
          <w:rFonts w:hint="eastAsia"/>
        </w:rPr>
        <w:t>狄败青很无耻地笑道：“死道友不死贫道。”</w:t>
      </w:r>
    </w:p>
    <w:p w14:paraId="2338D1FD" w14:textId="77777777" w:rsidR="00F31F7E" w:rsidRDefault="00F31F7E" w:rsidP="00F31F7E">
      <w:r>
        <w:rPr>
          <w:rFonts w:hint="eastAsia"/>
        </w:rPr>
        <w:t>“那真是不好意思了，你去死吧！”</w:t>
      </w:r>
    </w:p>
    <w:p w14:paraId="55DCACB4" w14:textId="77777777" w:rsidR="00F31F7E" w:rsidRDefault="00F31F7E" w:rsidP="00F31F7E">
      <w:r>
        <w:rPr>
          <w:rFonts w:hint="eastAsia"/>
        </w:rPr>
        <w:t>红甲人直接抡刀朝柴桑头上砍去，现在已经不需要什么刀法了，直接乱刀砍死就好了。</w:t>
      </w:r>
    </w:p>
    <w:p w14:paraId="0DDA4E69" w14:textId="77777777" w:rsidR="00F31F7E" w:rsidRDefault="00F31F7E" w:rsidP="00F31F7E">
      <w:r>
        <w:rPr>
          <w:rFonts w:hint="eastAsia"/>
        </w:rPr>
        <w:t>柴桑奋起神力把一边的铁索拽断了，勉强斜刀一挡，恰好挡住了这一刀，然后两人就这么僵持住了，铁索也拉得更紧。</w:t>
      </w:r>
    </w:p>
    <w:p w14:paraId="0AFEBD88" w14:textId="77777777" w:rsidR="00F31F7E" w:rsidRDefault="00F31F7E" w:rsidP="00F31F7E">
      <w:r>
        <w:rPr>
          <w:rFonts w:hint="eastAsia"/>
        </w:rPr>
        <w:t>柴桑终于动弹不得，林时雨笑道：“没招了吧，那死吧！”</w:t>
      </w:r>
    </w:p>
    <w:p w14:paraId="69B9C466" w14:textId="77777777" w:rsidR="00F31F7E" w:rsidRDefault="00F31F7E" w:rsidP="00F31F7E">
      <w:r>
        <w:rPr>
          <w:rFonts w:hint="eastAsia"/>
        </w:rPr>
        <w:t>柴桑也笑道：“不好意思，我也有最后一招。”</w:t>
      </w:r>
    </w:p>
    <w:p w14:paraId="16B06D86" w14:textId="77777777" w:rsidR="00F31F7E" w:rsidRDefault="00F31F7E" w:rsidP="00F31F7E">
      <w:r>
        <w:rPr>
          <w:rFonts w:hint="eastAsia"/>
        </w:rPr>
        <w:t>林时雨不愿再生变数，扬声喝道：“动手。”</w:t>
      </w:r>
    </w:p>
    <w:p w14:paraId="096679CF" w14:textId="77777777" w:rsidR="00F31F7E" w:rsidRDefault="00F31F7E" w:rsidP="00F31F7E">
      <w:r>
        <w:rPr>
          <w:rFonts w:hint="eastAsia"/>
        </w:rPr>
        <w:t>夜色里再次出现了杀人的剑光。</w:t>
      </w:r>
    </w:p>
    <w:p w14:paraId="3B5BC2A8" w14:textId="77777777" w:rsidR="00F31F7E" w:rsidRDefault="00F31F7E" w:rsidP="00F31F7E">
      <w:r>
        <w:rPr>
          <w:rFonts w:hint="eastAsia"/>
        </w:rPr>
        <w:t>那是林夜雨的剑，这样的一剑，他已经捅死了不下八名像柴桑这样的强者，无论从哪个角度看，柴桑都已经没有了生机。</w:t>
      </w:r>
    </w:p>
    <w:p w14:paraId="4A47734F" w14:textId="77777777" w:rsidR="00693B09" w:rsidRDefault="00F31F7E">
      <w:r>
        <w:rPr>
          <w:rFonts w:hint="eastAsia"/>
        </w:rPr>
        <w:t>这时候柴桑学狄败青</w:t>
      </w:r>
      <w:r w:rsidR="004E7715">
        <w:rPr>
          <w:rFonts w:hint="eastAsia"/>
        </w:rPr>
        <w:t>，</w:t>
      </w:r>
      <w:r w:rsidR="00693B09">
        <w:rPr>
          <w:rFonts w:hint="eastAsia"/>
        </w:rPr>
        <w:t>撩了拯救世界的一嗓子。</w:t>
      </w:r>
    </w:p>
    <w:p w14:paraId="321F7418" w14:textId="77777777" w:rsidR="00B52B6B" w:rsidRDefault="00F31F7E">
      <w:r>
        <w:rPr>
          <w:rFonts w:hint="eastAsia"/>
        </w:rPr>
        <w:t>他是这样喊的：“嘿，各位暗中的朋友，谁有空给我来一掌。”</w:t>
      </w:r>
    </w:p>
    <w:p w14:paraId="7BB580C0" w14:textId="77777777" w:rsidR="00CE659C" w:rsidRDefault="00020D64">
      <w:pPr>
        <w:pStyle w:val="3"/>
      </w:pPr>
      <w:r>
        <w:rPr>
          <w:rFonts w:hint="eastAsia"/>
        </w:rPr>
        <w:lastRenderedPageBreak/>
        <w:t>第二十四</w:t>
      </w:r>
      <w:r w:rsidR="00862A58">
        <w:rPr>
          <w:rFonts w:hint="eastAsia"/>
        </w:rPr>
        <w:t>章一夜惊风雨</w:t>
      </w:r>
    </w:p>
    <w:p w14:paraId="7D194340" w14:textId="77777777" w:rsidR="00593A4A" w:rsidRDefault="00593A4A" w:rsidP="00593A4A">
      <w:r>
        <w:rPr>
          <w:rFonts w:hint="eastAsia"/>
        </w:rPr>
        <w:t>那一剑是从夜色里刺过来的。</w:t>
      </w:r>
    </w:p>
    <w:p w14:paraId="4D35F80B" w14:textId="77777777" w:rsidR="00593A4A" w:rsidRDefault="00593A4A" w:rsidP="00593A4A">
      <w:r>
        <w:rPr>
          <w:rFonts w:hint="eastAsia"/>
        </w:rPr>
        <w:t>那一掌也是中夜色里打出来的，在林夜雨那一剑刺中柴桑之前打中了林夜雨。</w:t>
      </w:r>
    </w:p>
    <w:p w14:paraId="2A799956" w14:textId="77777777" w:rsidR="00593A4A" w:rsidRDefault="00593A4A" w:rsidP="00593A4A">
      <w:r>
        <w:rPr>
          <w:rFonts w:hint="eastAsia"/>
        </w:rPr>
        <w:t>一击不中，全身而脱，林夜雨再次消失在夜色之中。</w:t>
      </w:r>
    </w:p>
    <w:p w14:paraId="15FC3BD5" w14:textId="77777777" w:rsidR="00D167A8" w:rsidRDefault="00D167A8" w:rsidP="00593A4A">
      <w:r>
        <w:rPr>
          <w:rFonts w:hint="eastAsia"/>
        </w:rPr>
        <w:t>而在夜色之中，等待在林夜雨的，是来自陆三阴一记闷棍。</w:t>
      </w:r>
    </w:p>
    <w:p w14:paraId="089007B7" w14:textId="77777777" w:rsidR="00F36885" w:rsidRDefault="00003B14" w:rsidP="00593A4A">
      <w:r>
        <w:rPr>
          <w:rFonts w:hint="eastAsia"/>
        </w:rPr>
        <w:t>在离开单身客栈之后，他直接上了止戈山，做掉了其中一个杀手，然后穿上他的衣服，混在杀手之中</w:t>
      </w:r>
      <w:r w:rsidR="00F36885">
        <w:rPr>
          <w:rFonts w:hint="eastAsia"/>
        </w:rPr>
        <w:t>，等待着自己出手的时机。</w:t>
      </w:r>
    </w:p>
    <w:p w14:paraId="1884A6D6" w14:textId="77777777" w:rsidR="0015099C" w:rsidRDefault="0015099C" w:rsidP="00593A4A">
      <w:r>
        <w:rPr>
          <w:rFonts w:hint="eastAsia"/>
        </w:rPr>
        <w:t>昨夜与灰衣人一战，他虽然侥幸逃得一命，但受创已深，只能出手一次。</w:t>
      </w:r>
    </w:p>
    <w:p w14:paraId="340131CA" w14:textId="77777777" w:rsidR="0015099C" w:rsidRDefault="004E0E81" w:rsidP="00593A4A">
      <w:r>
        <w:rPr>
          <w:rFonts w:hint="eastAsia"/>
        </w:rPr>
        <w:t>他本来想，若是局势不可逆转，那他将在最关键的时候救走西门纤纤。</w:t>
      </w:r>
    </w:p>
    <w:p w14:paraId="2CDFE841" w14:textId="77777777" w:rsidR="004E0E81" w:rsidRDefault="004E0E81" w:rsidP="00593A4A">
      <w:r>
        <w:rPr>
          <w:rFonts w:hint="eastAsia"/>
        </w:rPr>
        <w:t>但他深知，纤纤这般不顾生死地杀回止戈山，说明了她对止戈山情感，若是救她离开，她一定比死了还难受。</w:t>
      </w:r>
    </w:p>
    <w:p w14:paraId="24DDBF3C" w14:textId="77777777" w:rsidR="004E0E81" w:rsidRDefault="004E0E81" w:rsidP="00593A4A">
      <w:r>
        <w:rPr>
          <w:rFonts w:hint="eastAsia"/>
        </w:rPr>
        <w:t>她没有放弃，陆三阴便不能出手。</w:t>
      </w:r>
    </w:p>
    <w:p w14:paraId="69FE2E6C" w14:textId="77777777" w:rsidR="004E0E81" w:rsidRPr="004E0E81" w:rsidRDefault="004E0E81" w:rsidP="00593A4A">
      <w:r>
        <w:rPr>
          <w:rFonts w:hint="eastAsia"/>
        </w:rPr>
        <w:t>好在这时候狄来了，然后柴桑也来了。</w:t>
      </w:r>
    </w:p>
    <w:p w14:paraId="5747C5F7" w14:textId="77777777" w:rsidR="00003B14" w:rsidRPr="008716C6" w:rsidRDefault="008716C6" w:rsidP="00593A4A">
      <w:r>
        <w:rPr>
          <w:rFonts w:hint="eastAsia"/>
        </w:rPr>
        <w:t>柴桑适合冲锋陷阵，狄适合统帅三军，而他只适合身在黑暗。</w:t>
      </w:r>
    </w:p>
    <w:p w14:paraId="778281AC" w14:textId="77777777" w:rsidR="0015099C" w:rsidRDefault="0015099C" w:rsidP="00593A4A">
      <w:r>
        <w:rPr>
          <w:rFonts w:hint="eastAsia"/>
        </w:rPr>
        <w:t>有人身在光明，就要有人</w:t>
      </w:r>
      <w:r w:rsidR="001905A3">
        <w:rPr>
          <w:rFonts w:hint="eastAsia"/>
        </w:rPr>
        <w:t>满身晦暗</w:t>
      </w:r>
      <w:r>
        <w:rPr>
          <w:rFonts w:hint="eastAsia"/>
        </w:rPr>
        <w:t>，而陆三阴就是</w:t>
      </w:r>
      <w:r w:rsidR="00DA05EA">
        <w:rPr>
          <w:rFonts w:hint="eastAsia"/>
        </w:rPr>
        <w:t>后者</w:t>
      </w:r>
      <w:r>
        <w:rPr>
          <w:rFonts w:hint="eastAsia"/>
        </w:rPr>
        <w:t>。</w:t>
      </w:r>
    </w:p>
    <w:p w14:paraId="64B5A7BB" w14:textId="77777777" w:rsidR="002B3ADE" w:rsidRPr="008D74D2" w:rsidRDefault="00A85C36" w:rsidP="00593A4A">
      <w:r>
        <w:rPr>
          <w:rFonts w:hint="eastAsia"/>
        </w:rPr>
        <w:t>他看着夜色下的西门纤纤三人，知道</w:t>
      </w:r>
      <w:r w:rsidR="00494B4A">
        <w:rPr>
          <w:rFonts w:hint="eastAsia"/>
        </w:rPr>
        <w:t>变</w:t>
      </w:r>
      <w:r w:rsidR="002B3ADE">
        <w:rPr>
          <w:rFonts w:hint="eastAsia"/>
        </w:rPr>
        <w:t>局</w:t>
      </w:r>
      <w:r>
        <w:rPr>
          <w:rFonts w:hint="eastAsia"/>
        </w:rPr>
        <w:t>在即，所以他没有选择杀掉林夜雨。</w:t>
      </w:r>
    </w:p>
    <w:p w14:paraId="27F0A1B4" w14:textId="77777777" w:rsidR="00593A4A" w:rsidRPr="00244B8B" w:rsidRDefault="001E0D3B" w:rsidP="00593A4A">
      <w:r>
        <w:rPr>
          <w:rFonts w:hint="eastAsia"/>
        </w:rPr>
        <w:t>林时雨</w:t>
      </w:r>
      <w:r w:rsidR="008D74D2">
        <w:rPr>
          <w:rFonts w:hint="eastAsia"/>
        </w:rPr>
        <w:t>不知道夜色中发生了什么</w:t>
      </w:r>
      <w:r w:rsidR="00593A4A">
        <w:rPr>
          <w:rFonts w:hint="eastAsia"/>
        </w:rPr>
        <w:t>，</w:t>
      </w:r>
      <w:r w:rsidR="008D74D2">
        <w:rPr>
          <w:rFonts w:hint="eastAsia"/>
        </w:rPr>
        <w:t>但林夜雨没有既然出现，那说明黑暗中一定有人对他下手了。</w:t>
      </w:r>
    </w:p>
    <w:p w14:paraId="55783807" w14:textId="77777777" w:rsidR="00593A4A" w:rsidRDefault="00145525" w:rsidP="00593A4A">
      <w:r>
        <w:rPr>
          <w:rFonts w:hint="eastAsia"/>
        </w:rPr>
        <w:t>林时雨分神刹那，</w:t>
      </w:r>
      <w:r w:rsidR="00593A4A">
        <w:rPr>
          <w:rFonts w:hint="eastAsia"/>
        </w:rPr>
        <w:t>柴桑趁机刀势向下一松，让他的刀势往下压了过来，然后向斜一挑，使得红甲人的麒麟刀插在柴桑脚上的铁索之上。</w:t>
      </w:r>
    </w:p>
    <w:p w14:paraId="000A42E2" w14:textId="77777777" w:rsidR="00593A4A" w:rsidRDefault="00593A4A" w:rsidP="00593A4A">
      <w:r>
        <w:rPr>
          <w:rFonts w:hint="eastAsia"/>
        </w:rPr>
        <w:t>铁索应声而断，柴桑奋起一脚踹在他红甲之上，红甲人也自下而上斜挑一刀，要将柴桑砍成两半，柴桑早知道他要来这招，刀身向右一旋，把他的刀势击偏三分，同时将重刀朝他掷了出去，红甲人刀势回防不及只得后退。</w:t>
      </w:r>
    </w:p>
    <w:p w14:paraId="24B47F84" w14:textId="77777777" w:rsidR="00593A4A" w:rsidRDefault="00593A4A" w:rsidP="00593A4A">
      <w:r>
        <w:rPr>
          <w:rFonts w:hint="eastAsia"/>
        </w:rPr>
        <w:t>在他后退之时，柴桑右臂向内一收，把那个拉铁链的杀手甩了过来，柴桑朝他说了声你好，然后一拳捶爆了他的脑袋。</w:t>
      </w:r>
    </w:p>
    <w:p w14:paraId="3B8CB343" w14:textId="77777777" w:rsidR="00593A4A" w:rsidRDefault="00593A4A" w:rsidP="00593A4A">
      <w:r>
        <w:rPr>
          <w:rFonts w:hint="eastAsia"/>
        </w:rPr>
        <w:t>看着这幕一拳爆头，腥红的血水四处飞溅的画面，纵是身经百战的雨楼杀手，都不禁心惊胆战起来。</w:t>
      </w:r>
    </w:p>
    <w:p w14:paraId="1FC5DD52" w14:textId="77777777" w:rsidR="00593A4A" w:rsidRDefault="00593A4A" w:rsidP="00593A4A">
      <w:r>
        <w:rPr>
          <w:rFonts w:hint="eastAsia"/>
        </w:rPr>
        <w:t>在他们因恐惧而迟疑的时候，柴桑扯过铁链朝自己的刀一甩，缠住刀柄，从左到右抡了一圈，分别将拉住他左手与左脚铁链的杀手砍成了两段。</w:t>
      </w:r>
    </w:p>
    <w:p w14:paraId="04C84D50" w14:textId="77777777" w:rsidR="00593A4A" w:rsidRDefault="00593A4A" w:rsidP="00593A4A">
      <w:r>
        <w:rPr>
          <w:rFonts w:hint="eastAsia"/>
        </w:rPr>
        <w:t>一声惨绝人寰的刺耳哀嚎，震惊了整个夜色。</w:t>
      </w:r>
    </w:p>
    <w:p w14:paraId="134AA439" w14:textId="77777777" w:rsidR="00593A4A" w:rsidRDefault="00593A4A" w:rsidP="00593A4A">
      <w:r>
        <w:rPr>
          <w:rFonts w:hint="eastAsia"/>
        </w:rPr>
        <w:t>“啊……”</w:t>
      </w:r>
    </w:p>
    <w:p w14:paraId="318ACDFD" w14:textId="77777777" w:rsidR="00593A4A" w:rsidRDefault="00593A4A" w:rsidP="00593A4A">
      <w:r>
        <w:rPr>
          <w:rFonts w:hint="eastAsia"/>
        </w:rPr>
        <w:t>倒在血泊里的两个将死未死的杀手，人生中发出的最后声音。</w:t>
      </w:r>
    </w:p>
    <w:p w14:paraId="350D2DFD" w14:textId="77777777" w:rsidR="00593A4A" w:rsidRDefault="00593A4A" w:rsidP="00593A4A">
      <w:r>
        <w:rPr>
          <w:rFonts w:hint="eastAsia"/>
        </w:rPr>
        <w:t>整个战场都安静了下来，因为他们听到了这世间最绝望的声音。</w:t>
      </w:r>
    </w:p>
    <w:p w14:paraId="55AA1CE6" w14:textId="77777777" w:rsidR="00593A4A" w:rsidRDefault="00593A4A" w:rsidP="00593A4A">
      <w:r>
        <w:rPr>
          <w:rFonts w:hint="eastAsia"/>
        </w:rPr>
        <w:t>一时间，所有的目光都落到了这里。</w:t>
      </w:r>
    </w:p>
    <w:p w14:paraId="7A238329" w14:textId="77777777" w:rsidR="00593A4A" w:rsidRDefault="00593A4A" w:rsidP="00593A4A">
      <w:r>
        <w:rPr>
          <w:rFonts w:hint="eastAsia"/>
        </w:rPr>
        <w:t>在无数双目光的注视下，那两名杀手在自己的血泊中短暂挣扎之后，抓着地面的手指渐渐松开，眼角不再抽搐，凄厉的声音渐而消失。</w:t>
      </w:r>
    </w:p>
    <w:p w14:paraId="3F6BB368" w14:textId="77777777" w:rsidR="00593A4A" w:rsidRDefault="00593A4A" w:rsidP="00593A4A">
      <w:r>
        <w:rPr>
          <w:rFonts w:hint="eastAsia"/>
        </w:rPr>
        <w:t>在无限的绝望中，死去了。</w:t>
      </w:r>
    </w:p>
    <w:p w14:paraId="21CE6BD5" w14:textId="77777777" w:rsidR="00593A4A" w:rsidRDefault="00593A4A" w:rsidP="00593A4A">
      <w:r>
        <w:rPr>
          <w:rFonts w:hint="eastAsia"/>
        </w:rPr>
        <w:t>整个世界都安静了下来。</w:t>
      </w:r>
    </w:p>
    <w:p w14:paraId="070B960F" w14:textId="77777777" w:rsidR="00593A4A" w:rsidRDefault="00593A4A" w:rsidP="00593A4A">
      <w:r>
        <w:rPr>
          <w:rFonts w:hint="eastAsia"/>
        </w:rPr>
        <w:t>他们死去的时候，瞳孔扩大了整整两倍。</w:t>
      </w:r>
    </w:p>
    <w:p w14:paraId="62888275" w14:textId="77777777" w:rsidR="00593A4A" w:rsidRDefault="00593A4A" w:rsidP="00593A4A">
      <w:r>
        <w:rPr>
          <w:rFonts w:hint="eastAsia"/>
        </w:rPr>
        <w:t>这一切，都是因为恐惧。</w:t>
      </w:r>
    </w:p>
    <w:p w14:paraId="2A01A782" w14:textId="77777777" w:rsidR="00593A4A" w:rsidRDefault="00593A4A" w:rsidP="00593A4A">
      <w:r>
        <w:rPr>
          <w:rFonts w:hint="eastAsia"/>
        </w:rPr>
        <w:t>哀嚎的人死去了，把恐惧留给了活下来的人。</w:t>
      </w:r>
    </w:p>
    <w:p w14:paraId="1C83FA60" w14:textId="77777777" w:rsidR="00593A4A" w:rsidRDefault="00593A4A" w:rsidP="00593A4A">
      <w:r>
        <w:rPr>
          <w:rFonts w:hint="eastAsia"/>
        </w:rPr>
        <w:t>一拳爆头，一刀两人。</w:t>
      </w:r>
    </w:p>
    <w:p w14:paraId="0E28E7AE" w14:textId="77777777" w:rsidR="00593A4A" w:rsidRPr="00D600A4" w:rsidRDefault="00593A4A" w:rsidP="00593A4A">
      <w:r>
        <w:rPr>
          <w:rFonts w:hint="eastAsia"/>
        </w:rPr>
        <w:lastRenderedPageBreak/>
        <w:t>这是何等血腥的画面，这是何等残酷的人。</w:t>
      </w:r>
    </w:p>
    <w:p w14:paraId="524CB788" w14:textId="77777777" w:rsidR="00593A4A" w:rsidRPr="00B54B9B" w:rsidRDefault="00593A4A" w:rsidP="00593A4A">
      <w:r>
        <w:rPr>
          <w:rFonts w:hint="eastAsia"/>
        </w:rPr>
        <w:t>满身是血的柴桑</w:t>
      </w:r>
      <w:r w:rsidRPr="00F36448">
        <w:rPr>
          <w:rFonts w:hint="eastAsia"/>
        </w:rPr>
        <w:t>，</w:t>
      </w:r>
      <w:r>
        <w:rPr>
          <w:rFonts w:hint="eastAsia"/>
        </w:rPr>
        <w:t>微挥着重刀，站在夜色里，宛若死神。</w:t>
      </w:r>
    </w:p>
    <w:p w14:paraId="6429B485" w14:textId="77777777" w:rsidR="00593A4A" w:rsidRDefault="00593A4A" w:rsidP="00593A4A">
      <w:r w:rsidRPr="00F36448">
        <w:rPr>
          <w:rFonts w:hint="eastAsia"/>
        </w:rPr>
        <w:t>神情</w:t>
      </w:r>
      <w:r>
        <w:rPr>
          <w:rFonts w:hint="eastAsia"/>
        </w:rPr>
        <w:t>里没有一丝暴戾，显得格外狰狞，他漠然地看着场间的杀手，仿佛看到一堆死物。</w:t>
      </w:r>
    </w:p>
    <w:p w14:paraId="2EFF4389" w14:textId="77777777" w:rsidR="00593A4A" w:rsidRPr="00294FF3" w:rsidRDefault="00593A4A" w:rsidP="00593A4A">
      <w:r>
        <w:rPr>
          <w:rFonts w:hint="eastAsia"/>
        </w:rPr>
        <w:t>不知为何什么，这个不是杀手的人，身上却散发着比杀手更恐怖的杀意。</w:t>
      </w:r>
    </w:p>
    <w:p w14:paraId="11CEA3DB" w14:textId="77777777" w:rsidR="00593A4A" w:rsidRDefault="00593A4A" w:rsidP="00593A4A">
      <w:r>
        <w:rPr>
          <w:rFonts w:hint="eastAsia"/>
        </w:rPr>
        <w:t>不断夺去温度的秋风，不断弥漫的杀意，不断压逼着场间的气氛，就像一个不断膨胀的气球，随时都可能炸裂。</w:t>
      </w:r>
    </w:p>
    <w:p w14:paraId="3F70CE2B" w14:textId="77777777" w:rsidR="00593A4A" w:rsidRDefault="00593A4A" w:rsidP="00593A4A">
      <w:r>
        <w:rPr>
          <w:rFonts w:hint="eastAsia"/>
        </w:rPr>
        <w:t>“我说过了，西门纤纤是我柴桑的小妹，你想杀她，我便杀你。”</w:t>
      </w:r>
    </w:p>
    <w:p w14:paraId="65A217A4" w14:textId="77777777" w:rsidR="00593A4A" w:rsidRDefault="00593A4A" w:rsidP="00593A4A">
      <w:r>
        <w:rPr>
          <w:rFonts w:hint="eastAsia"/>
        </w:rPr>
        <w:t>在这句话出口之后，那个膨胀到极限的爆裂的气球，终于爆裂了。</w:t>
      </w:r>
    </w:p>
    <w:p w14:paraId="1671EE7C" w14:textId="77777777" w:rsidR="00593A4A" w:rsidRDefault="00593A4A" w:rsidP="00593A4A">
      <w:pPr>
        <w:rPr>
          <w:rFonts w:ascii="宋体" w:hAnsi="宋体"/>
        </w:rPr>
      </w:pPr>
      <w:r>
        <w:rPr>
          <w:rFonts w:hint="eastAsia"/>
        </w:rPr>
        <w:t>在那双宛若死神般的目光凝视之下，一名杀手内心再也承受不住，</w:t>
      </w:r>
      <w:r>
        <w:rPr>
          <w:rFonts w:ascii="宋体" w:hAnsi="宋体" w:hint="eastAsia"/>
        </w:rPr>
        <w:t>双脚骤然发软，再也无法支撑自己沉重的身躯，膝屈身倾，膝盖着地后，向后躺倒。</w:t>
      </w:r>
    </w:p>
    <w:p w14:paraId="2BD6C0D9" w14:textId="77777777" w:rsidR="00593A4A" w:rsidRPr="009B0003" w:rsidRDefault="00593A4A" w:rsidP="00593A4A">
      <w:r>
        <w:rPr>
          <w:rFonts w:ascii="宋体" w:hAnsi="宋体" w:hint="eastAsia"/>
        </w:rPr>
        <w:t>无限恐惧不断从他的眼中涌现出来，浑身颤栗而疲软的身躯，已经</w:t>
      </w:r>
      <w:r>
        <w:rPr>
          <w:rFonts w:hint="eastAsia"/>
        </w:rPr>
        <w:t>被冷汗打湿了，在这个恐惧之后，他想到了再深的恐惧，指着柴桑结结巴巴地说着：“他是…是他……”</w:t>
      </w:r>
    </w:p>
    <w:p w14:paraId="68B10857" w14:textId="77777777" w:rsidR="00593A4A" w:rsidRPr="006F75C8" w:rsidRDefault="00593A4A" w:rsidP="00593A4A">
      <w:r>
        <w:rPr>
          <w:rFonts w:hint="eastAsia"/>
        </w:rPr>
        <w:t>这时候他又嗅到了杏花的味道，颤抖的目光又落在了狄败青身上。</w:t>
      </w:r>
    </w:p>
    <w:p w14:paraId="6A99E4B1" w14:textId="77777777" w:rsidR="00593A4A" w:rsidRPr="00244B8B" w:rsidRDefault="00593A4A" w:rsidP="00593A4A">
      <w:r>
        <w:rPr>
          <w:rFonts w:hint="eastAsia"/>
        </w:rPr>
        <w:t>“还……还有他……”</w:t>
      </w:r>
    </w:p>
    <w:p w14:paraId="2CE75A81" w14:textId="77777777" w:rsidR="00593A4A" w:rsidRDefault="00593A4A" w:rsidP="00593A4A">
      <w:r>
        <w:rPr>
          <w:rFonts w:hint="eastAsia"/>
        </w:rPr>
        <w:t>有人问他到底要说什么。</w:t>
      </w:r>
    </w:p>
    <w:p w14:paraId="4287D889" w14:textId="77777777" w:rsidR="00593A4A" w:rsidRPr="00244B8B" w:rsidRDefault="00593A4A" w:rsidP="00593A4A">
      <w:r>
        <w:rPr>
          <w:rFonts w:hint="eastAsia"/>
        </w:rPr>
        <w:t>那杀手战战兢兢地道：“就是他们灭了三山七水二十一寨。”</w:t>
      </w:r>
    </w:p>
    <w:p w14:paraId="708AD928" w14:textId="77777777" w:rsidR="00593A4A" w:rsidRDefault="00593A4A" w:rsidP="00593A4A">
      <w:r>
        <w:rPr>
          <w:rFonts w:hint="eastAsia"/>
        </w:rPr>
        <w:t>场内霎时一片死寂，那杀手的颤抖的呼吸声变得十分清晰。</w:t>
      </w:r>
    </w:p>
    <w:p w14:paraId="19B9C81F" w14:textId="77777777" w:rsidR="00593A4A" w:rsidRDefault="00593A4A" w:rsidP="00593A4A">
      <w:r>
        <w:rPr>
          <w:rFonts w:hint="eastAsia"/>
        </w:rPr>
        <w:t>他挣扎着站了起来，看了一眼西门纤纤，又惶恐的开张的四周，说道：“对，还有你，还有那个使我们五兄弟自相残杀的变态……”</w:t>
      </w:r>
    </w:p>
    <w:p w14:paraId="073F1905" w14:textId="77777777" w:rsidR="00593A4A" w:rsidRDefault="00593A4A" w:rsidP="00593A4A">
      <w:r>
        <w:rPr>
          <w:rFonts w:hint="eastAsia"/>
        </w:rPr>
        <w:t>他惶然地朝四周转了一圈，口中喃喃念道：“对，他一定也来了……在哪里，在哪里？”</w:t>
      </w:r>
    </w:p>
    <w:p w14:paraId="1AAF7A6F" w14:textId="77777777" w:rsidR="00593A4A" w:rsidRDefault="00593A4A" w:rsidP="00593A4A">
      <w:r>
        <w:rPr>
          <w:rFonts w:hint="eastAsia"/>
        </w:rPr>
        <w:t>无论是止戈流还是其他杀手，目光几乎随着他转了一圈，同时他们想到了很多三山七水二十一寨的事情，那是一个近年来兴起的强盗联盟，其威势之强已可与两境七脉一争长短。</w:t>
      </w:r>
    </w:p>
    <w:p w14:paraId="58F8AED8" w14:textId="77777777" w:rsidR="00593A4A" w:rsidRDefault="00593A4A" w:rsidP="00593A4A">
      <w:r>
        <w:rPr>
          <w:rFonts w:hint="eastAsia"/>
        </w:rPr>
        <w:t>然而就在三年前，三山七水二十一寨在一个月中相继覆灭。</w:t>
      </w:r>
    </w:p>
    <w:p w14:paraId="575868FD" w14:textId="77777777" w:rsidR="00593A4A" w:rsidRDefault="00593A4A" w:rsidP="00593A4A">
      <w:r>
        <w:rPr>
          <w:rFonts w:hint="eastAsia"/>
        </w:rPr>
        <w:t>没有人知道是谁出的手，有人甚至猜测一定是道域高人或者求名道上那个人出手灭的，种种猜测都是空穴来风。</w:t>
      </w:r>
    </w:p>
    <w:p w14:paraId="75C0878D" w14:textId="77777777" w:rsidR="00593A4A" w:rsidRDefault="00593A4A" w:rsidP="00593A4A">
      <w:r>
        <w:rPr>
          <w:rFonts w:hint="eastAsia"/>
        </w:rPr>
        <w:t>谁也没有想过，灭了恶名昭彰的二十一寨的人竟然就是眼前这两个少年与西门纤纤。</w:t>
      </w:r>
    </w:p>
    <w:p w14:paraId="761D1DA9" w14:textId="77777777" w:rsidR="00593A4A" w:rsidRDefault="00593A4A" w:rsidP="00593A4A">
      <w:r>
        <w:rPr>
          <w:rFonts w:hint="eastAsia"/>
        </w:rPr>
        <w:t>最先相信这一切的，是与跟随西门纤纤攻上山来的青思阁弟子与长弟，他们记起了西门纤纤上山时说过以前被被几个变态带去围剿山贼。</w:t>
      </w:r>
    </w:p>
    <w:p w14:paraId="5607DCE5" w14:textId="77777777" w:rsidR="00593A4A" w:rsidRDefault="00593A4A" w:rsidP="00593A4A">
      <w:r>
        <w:rPr>
          <w:rFonts w:hint="eastAsia"/>
        </w:rPr>
        <w:t>年轻一代的弟子看着西门纤纤，眼中写满了崇拜与敬意，心想原来掌门围剿的山贼竟是三山七水二十一寨的强人，顿时肃然起敬。</w:t>
      </w:r>
    </w:p>
    <w:p w14:paraId="06B22AD1" w14:textId="77777777" w:rsidR="00593A4A" w:rsidRDefault="00593A4A" w:rsidP="00593A4A">
      <w:r>
        <w:rPr>
          <w:rFonts w:hint="eastAsia"/>
        </w:rPr>
        <w:t>一夜风雨的杀手脸色变得极为苍白，在看到柴桑连杀三人的血腥场面之后，恐惧已悄然升起，再经这来自三山七水二十一寨的人渲染之后，</w:t>
      </w:r>
      <w:r w:rsidRPr="0077248A">
        <w:rPr>
          <w:rFonts w:hint="eastAsia"/>
        </w:rPr>
        <w:t>恐惧</w:t>
      </w:r>
      <w:r>
        <w:rPr>
          <w:rFonts w:hint="eastAsia"/>
        </w:rPr>
        <w:t>已经完全写到了脸上。</w:t>
      </w:r>
    </w:p>
    <w:p w14:paraId="7C213D6F" w14:textId="77777777" w:rsidR="00593A4A" w:rsidRDefault="00593A4A" w:rsidP="00593A4A">
      <w:r>
        <w:rPr>
          <w:rFonts w:hint="eastAsia"/>
        </w:rPr>
        <w:t>他们望着柴桑时，甚至不敢看他的眼睛，刀有些颤抖，呼吸变得沉重。</w:t>
      </w:r>
    </w:p>
    <w:p w14:paraId="223EBD4B" w14:textId="77777777" w:rsidR="00593A4A" w:rsidRPr="006F5494" w:rsidRDefault="00593A4A" w:rsidP="00593A4A">
      <w:r>
        <w:rPr>
          <w:rFonts w:hint="eastAsia"/>
        </w:rPr>
        <w:t>林时雨看着一众杀手的眼睛，看到他们眼睛里，皆是同样的恐惧，他很清楚，如果放任这种恐惧蔓延下去，在这个微妙的时间点，这是乱军心的行为是最为致命的。</w:t>
      </w:r>
    </w:p>
    <w:p w14:paraId="5BF0A45C" w14:textId="77777777" w:rsidR="00593A4A" w:rsidRDefault="00593A4A" w:rsidP="00593A4A">
      <w:r>
        <w:rPr>
          <w:rFonts w:hint="eastAsia"/>
        </w:rPr>
        <w:t>他指着那胡言乱语的杀手，吼道：“如果他在多说一个字，就给我杀了他。”</w:t>
      </w:r>
    </w:p>
    <w:p w14:paraId="39DE4D84" w14:textId="77777777" w:rsidR="00593A4A" w:rsidRDefault="00593A4A" w:rsidP="00593A4A">
      <w:r>
        <w:rPr>
          <w:rFonts w:hint="eastAsia"/>
        </w:rPr>
        <w:t>那杀手立时捂住了嘴，哑了声，躲到大树后面，再没有出来。</w:t>
      </w:r>
    </w:p>
    <w:p w14:paraId="2050909B" w14:textId="77777777" w:rsidR="00593A4A" w:rsidRDefault="00593A4A" w:rsidP="00593A4A">
      <w:r>
        <w:rPr>
          <w:rFonts w:hint="eastAsia"/>
        </w:rPr>
        <w:t>其他杀手在他的厉令之下，也暂时止住了恐惧。</w:t>
      </w:r>
    </w:p>
    <w:p w14:paraId="4DC84101" w14:textId="77777777" w:rsidR="00593A4A" w:rsidRPr="00DC2A76" w:rsidRDefault="00593A4A" w:rsidP="00593A4A">
      <w:r>
        <w:rPr>
          <w:rFonts w:hint="eastAsia"/>
        </w:rPr>
        <w:t>林时雨脸上全无波澜，心中却是忧虑起来，开始思考现在的处境。</w:t>
      </w:r>
    </w:p>
    <w:p w14:paraId="1672B422" w14:textId="77777777" w:rsidR="00593A4A" w:rsidRDefault="00593A4A" w:rsidP="00593A4A">
      <w:r>
        <w:rPr>
          <w:rFonts w:hint="eastAsia"/>
        </w:rPr>
        <w:t>他率五百余人突袭止戈流，一夜激战下来，可调动的战力只剩下三百左右，这三百人现在将止戈流全员尽数围堵在这里，从局势上看他是占尽优势的。</w:t>
      </w:r>
    </w:p>
    <w:p w14:paraId="49753DFD" w14:textId="77777777" w:rsidR="00593A4A" w:rsidRDefault="00593A4A" w:rsidP="00593A4A">
      <w:r>
        <w:rPr>
          <w:rFonts w:hint="eastAsia"/>
        </w:rPr>
        <w:t>然而自狄败青和柴桑出现之后，除了使整个战局陷入混乱之外，还有一点是非常致命的。</w:t>
      </w:r>
    </w:p>
    <w:p w14:paraId="31D7F13F" w14:textId="77777777" w:rsidR="00593A4A" w:rsidRDefault="00593A4A" w:rsidP="00593A4A">
      <w:r>
        <w:rPr>
          <w:rFonts w:hint="eastAsia"/>
        </w:rPr>
        <w:t>西门缜身为七脉守护者之一，在两境自有其仇敌与故人，所以其一死，止戈城风云聚集，这也是他们能顺利潜入进来的主要原因，这同时也意味着，还有很多人与柴桑与狄败青一样上</w:t>
      </w:r>
      <w:r>
        <w:rPr>
          <w:rFonts w:hint="eastAsia"/>
        </w:rPr>
        <w:lastRenderedPageBreak/>
        <w:t>山了。</w:t>
      </w:r>
    </w:p>
    <w:p w14:paraId="444ECBAA" w14:textId="77777777" w:rsidR="00593A4A" w:rsidRPr="009B2190" w:rsidRDefault="00593A4A" w:rsidP="00593A4A">
      <w:r>
        <w:rPr>
          <w:rFonts w:hint="eastAsia"/>
        </w:rPr>
        <w:t>这些人之前之所以没有出手的原因是多方面的，其中两种解释是最合理的，一是谁也不愿当头鸟冲出来给止戈流替死，二是仇敌与故人是对半的，他们在相互防备着，这两种因素致使双方陷入了一种微妙的平衡。</w:t>
      </w:r>
    </w:p>
    <w:p w14:paraId="1DE80111" w14:textId="77777777" w:rsidR="00593A4A" w:rsidRDefault="00593A4A" w:rsidP="00593A4A">
      <w:r>
        <w:rPr>
          <w:rFonts w:hint="eastAsia"/>
        </w:rPr>
        <w:t>但柴桑那句话打破了这个微妙的平衡，在这个平衡被打破之后，有人出手了，那一掌打的不是柴桑，而是林夜雨，就表示有人是想借机除掉一夜风雨的。</w:t>
      </w:r>
    </w:p>
    <w:p w14:paraId="687DA784" w14:textId="77777777" w:rsidR="00593A4A" w:rsidRPr="009B2190" w:rsidRDefault="00593A4A" w:rsidP="00593A4A">
      <w:r>
        <w:rPr>
          <w:rFonts w:hint="eastAsia"/>
        </w:rPr>
        <w:t>他们本是潜藏在黑暗中的杀手，如今为了包围止戈流而现身在光明之下，而此时的黑暗中却隐藏着另一批人，不得不说从某个角落来看，这也不失为一个除掉一夜风雨的好时机。</w:t>
      </w:r>
    </w:p>
    <w:p w14:paraId="37905197" w14:textId="77777777" w:rsidR="00593A4A" w:rsidRDefault="00593A4A" w:rsidP="00593A4A">
      <w:r>
        <w:rPr>
          <w:rFonts w:hint="eastAsia"/>
        </w:rPr>
        <w:t>这是一个非常可怕的想法，但就眼前这种局势来说，并却不可能。</w:t>
      </w:r>
    </w:p>
    <w:p w14:paraId="3696D124" w14:textId="77777777" w:rsidR="00593A4A" w:rsidRDefault="00593A4A" w:rsidP="00593A4A">
      <w:r>
        <w:rPr>
          <w:rFonts w:hint="eastAsia"/>
        </w:rPr>
        <w:t>林风雨被柴桑几刀重创。</w:t>
      </w:r>
    </w:p>
    <w:p w14:paraId="52E23043" w14:textId="77777777" w:rsidR="00593A4A" w:rsidRDefault="00593A4A" w:rsidP="00593A4A">
      <w:r>
        <w:rPr>
          <w:rFonts w:hint="eastAsia"/>
        </w:rPr>
        <w:t>林夜雨被一掌打进了黑暗里。</w:t>
      </w:r>
    </w:p>
    <w:p w14:paraId="4A62608B" w14:textId="77777777" w:rsidR="00593A4A" w:rsidRDefault="00593A4A" w:rsidP="00593A4A">
      <w:r>
        <w:rPr>
          <w:rFonts w:hint="eastAsia"/>
        </w:rPr>
        <w:t>林迟雨也在被淳于心死死的牵制着。</w:t>
      </w:r>
    </w:p>
    <w:p w14:paraId="3B1E850B" w14:textId="77777777" w:rsidR="00593A4A" w:rsidRDefault="00593A4A" w:rsidP="00593A4A">
      <w:r>
        <w:rPr>
          <w:rFonts w:hint="eastAsia"/>
        </w:rPr>
        <w:t>林时雨很显然是拿不下柴桑的。</w:t>
      </w:r>
    </w:p>
    <w:p w14:paraId="1CE2DAF4" w14:textId="77777777" w:rsidR="00593A4A" w:rsidRDefault="00593A4A" w:rsidP="00593A4A">
      <w:r>
        <w:rPr>
          <w:rFonts w:hint="eastAsia"/>
        </w:rPr>
        <w:t>这就是一夜风雨现在的处境。</w:t>
      </w:r>
    </w:p>
    <w:p w14:paraId="45F681F4" w14:textId="77777777" w:rsidR="00593A4A" w:rsidRPr="009B2190" w:rsidRDefault="00593A4A" w:rsidP="00593A4A">
      <w:r>
        <w:rPr>
          <w:rFonts w:hint="eastAsia"/>
        </w:rPr>
        <w:t>“你一定在想，为什么局势突然就变成了这个样子。”</w:t>
      </w:r>
    </w:p>
    <w:p w14:paraId="1CE45A24" w14:textId="77777777" w:rsidR="00593A4A" w:rsidRDefault="00593A4A" w:rsidP="00593A4A">
      <w:r>
        <w:rPr>
          <w:rFonts w:hint="eastAsia"/>
        </w:rPr>
        <w:t>这句话是狄败青说的，杀人诛心这种事，他惯于前者，而狄败青惯于后者。</w:t>
      </w:r>
    </w:p>
    <w:p w14:paraId="7F62CB26" w14:textId="77777777" w:rsidR="00593A4A" w:rsidRPr="009B2190" w:rsidRDefault="00587748" w:rsidP="00593A4A">
      <w:r>
        <w:rPr>
          <w:rFonts w:hint="eastAsia"/>
        </w:rPr>
        <w:t>林时雨</w:t>
      </w:r>
      <w:r w:rsidR="00593A4A">
        <w:rPr>
          <w:rFonts w:hint="eastAsia"/>
        </w:rPr>
        <w:t>问道：“从什么时候开始的？”</w:t>
      </w:r>
    </w:p>
    <w:p w14:paraId="0C187A3A" w14:textId="77777777" w:rsidR="00593A4A" w:rsidRDefault="00593A4A" w:rsidP="00593A4A">
      <w:r>
        <w:rPr>
          <w:rFonts w:hint="eastAsia"/>
        </w:rPr>
        <w:t>狄败青看着远处重创的林风雨，有些嘲讽地说道：“你刚才说纤纤是一个画了地图而不知道抹去的蠢辈，当时我听到这句话的时候，我心里其实是很高兴的，有你这样的对手，不赢那真是太奇怪了……”</w:t>
      </w:r>
    </w:p>
    <w:p w14:paraId="2215BBA5" w14:textId="77777777" w:rsidR="00593A4A" w:rsidRDefault="00593A4A" w:rsidP="00593A4A">
      <w:r>
        <w:rPr>
          <w:rFonts w:hint="eastAsia"/>
        </w:rPr>
        <w:t>“无论是我还是这些暗中的朋友都是初次来到这止戈山上，若非纤纤这一幅地图，又怎么会轻易摸上山来。你们以为只要挡住的青思阁的援兵就可以了，但青思阁的援兵从来都不是纤纤的唯一考量。”</w:t>
      </w:r>
    </w:p>
    <w:p w14:paraId="36CC61BD" w14:textId="77777777" w:rsidR="00593A4A" w:rsidRDefault="00593A4A" w:rsidP="00593A4A">
      <w:r>
        <w:rPr>
          <w:rFonts w:hint="eastAsia"/>
        </w:rPr>
        <w:t>狄败青看着林时雨的眼睛问道：“此时的你们，向内攻不破止戈流，向外强者窥视，而最重要的是，一夜风雨已经不是当年的雨宫了。”</w:t>
      </w:r>
    </w:p>
    <w:p w14:paraId="59CE5D5C" w14:textId="77777777" w:rsidR="00593A4A" w:rsidRDefault="00593A4A" w:rsidP="00593A4A">
      <w:r>
        <w:rPr>
          <w:rFonts w:hint="eastAsia"/>
        </w:rPr>
        <w:t>当年的雨宫八百士，技高而手辣，以雨为名，以雨为阶，是能威胁到南北两境的强大势力，然而昔年止戈流一役，雨宫精英尽灭。</w:t>
      </w:r>
    </w:p>
    <w:p w14:paraId="5CE07A1F" w14:textId="77777777" w:rsidR="00593A4A" w:rsidRPr="009B2190" w:rsidRDefault="00593A4A" w:rsidP="00593A4A">
      <w:r>
        <w:rPr>
          <w:rFonts w:hint="eastAsia"/>
        </w:rPr>
        <w:t>后面成立的雨楼三百士，虽有其名，但已不具其实了，作为其雨楼三大支流之一的一夜风雨，真正能够以雨为名的人，只有林时雨这四人，其他很多都是从三山七水二十一寨的破灭势力召集而来的流亡者，虽然有一能的实力，但终究比不上当年的雨宫。</w:t>
      </w:r>
    </w:p>
    <w:p w14:paraId="2AB9E017" w14:textId="77777777" w:rsidR="00593A4A" w:rsidRDefault="00593A4A" w:rsidP="00593A4A">
      <w:r>
        <w:rPr>
          <w:rFonts w:hint="eastAsia"/>
        </w:rPr>
        <w:t>林时雨望着无边的夜色，深深地叹了口气，没有人能踏出一夜风雨的神话终究还是破灭了。</w:t>
      </w:r>
    </w:p>
    <w:p w14:paraId="37D68A41" w14:textId="77777777" w:rsidR="00593A4A" w:rsidRDefault="00593A4A" w:rsidP="00593A4A">
      <w:r>
        <w:rPr>
          <w:rFonts w:hint="eastAsia"/>
        </w:rPr>
        <w:t>狄败青拍了拍西门纤纤的肩膀，说道：“纤纤，世人不知道当年你父亲是怎么击败雨宫八百士的，但他们今夜将看到你是如何击败一夜风雨的。”</w:t>
      </w:r>
    </w:p>
    <w:p w14:paraId="3C82A66C" w14:textId="77777777" w:rsidR="00593A4A" w:rsidRDefault="00593A4A" w:rsidP="00593A4A">
      <w:r>
        <w:rPr>
          <w:rFonts w:hint="eastAsia"/>
        </w:rPr>
        <w:t>西门纤纤明白了他的意思，于是她上向踏出一步，扬剑指着林时雨，对止戈流诸人说了这样的话。</w:t>
      </w:r>
    </w:p>
    <w:p w14:paraId="7B3749A8" w14:textId="77777777" w:rsidR="00593A4A" w:rsidRDefault="00593A4A" w:rsidP="00593A4A">
      <w:r>
        <w:rPr>
          <w:rFonts w:hint="eastAsia"/>
        </w:rPr>
        <w:t>“我父败退雨宫时，犹是少年，而我亦是。”</w:t>
      </w:r>
    </w:p>
    <w:p w14:paraId="1311BCBA" w14:textId="77777777" w:rsidR="00593A4A" w:rsidRPr="00345AA3" w:rsidRDefault="00593A4A" w:rsidP="00593A4A">
      <w:r>
        <w:rPr>
          <w:rFonts w:hint="eastAsia"/>
        </w:rPr>
        <w:t>这是最简单的声音，却也是将传唱百年的声音，在那之后，人们提起西门纤纤时，都会不由自主的想到她今夜的这句话。</w:t>
      </w:r>
    </w:p>
    <w:p w14:paraId="2A81E771" w14:textId="77777777" w:rsidR="00593A4A" w:rsidRDefault="00593A4A" w:rsidP="00593A4A">
      <w:r>
        <w:rPr>
          <w:rFonts w:hint="eastAsia"/>
        </w:rPr>
        <w:t>到了这个时候，已经没有什么可以怀疑与置疑了，止戈流上下暴发出阵阵喝声：</w:t>
      </w:r>
    </w:p>
    <w:p w14:paraId="5498928C" w14:textId="77777777" w:rsidR="00593A4A" w:rsidRDefault="00593A4A" w:rsidP="00593A4A">
      <w:r>
        <w:rPr>
          <w:rFonts w:hint="eastAsia"/>
        </w:rPr>
        <w:t>“我愿为流主一战。”</w:t>
      </w:r>
    </w:p>
    <w:p w14:paraId="7C3ADD0C" w14:textId="77777777" w:rsidR="00593A4A" w:rsidRDefault="00593A4A" w:rsidP="00593A4A">
      <w:r>
        <w:rPr>
          <w:rFonts w:hint="eastAsia"/>
        </w:rPr>
        <w:t>“我等愿追随流主，败退仇敌，洗净前半生的耻辱。”</w:t>
      </w:r>
    </w:p>
    <w:p w14:paraId="793F0D8B" w14:textId="77777777" w:rsidR="00593A4A" w:rsidRDefault="00593A4A" w:rsidP="00593A4A">
      <w:r>
        <w:rPr>
          <w:rFonts w:hint="eastAsia"/>
        </w:rPr>
        <w:t>……</w:t>
      </w:r>
    </w:p>
    <w:p w14:paraId="02F774D4" w14:textId="77777777" w:rsidR="00593A4A" w:rsidRDefault="00593A4A"/>
    <w:p w14:paraId="6A4988B5" w14:textId="77777777" w:rsidR="00593A4A" w:rsidRDefault="00593A4A"/>
    <w:p w14:paraId="220E8198" w14:textId="77777777" w:rsidR="00593A4A" w:rsidRDefault="00593A4A"/>
    <w:p w14:paraId="218E55AC" w14:textId="77777777" w:rsidR="00593A4A" w:rsidRDefault="00593A4A"/>
    <w:p w14:paraId="6C797CD3" w14:textId="77777777" w:rsidR="00593A4A" w:rsidRDefault="00593A4A"/>
    <w:p w14:paraId="0BB6A696" w14:textId="77777777" w:rsidR="00593A4A" w:rsidRDefault="00593A4A"/>
    <w:p w14:paraId="79218CC0" w14:textId="77777777" w:rsidR="00345AA3" w:rsidRDefault="00806668">
      <w:r>
        <w:rPr>
          <w:rFonts w:hint="eastAsia"/>
        </w:rPr>
        <w:t>后来的战斗变得没有任何悬念了，凶名赫赫的一夜风雨败走</w:t>
      </w:r>
      <w:r w:rsidR="00345AA3">
        <w:rPr>
          <w:rFonts w:hint="eastAsia"/>
        </w:rPr>
        <w:t>，</w:t>
      </w:r>
      <w:r w:rsidR="00B0236F">
        <w:rPr>
          <w:rFonts w:hint="eastAsia"/>
        </w:rPr>
        <w:t>那些隐藏在暗中的人也散去了</w:t>
      </w:r>
      <w:r w:rsidR="00345AA3">
        <w:rPr>
          <w:rFonts w:hint="eastAsia"/>
        </w:rPr>
        <w:t>。</w:t>
      </w:r>
    </w:p>
    <w:p w14:paraId="17218DCD" w14:textId="77777777" w:rsidR="00B0236F" w:rsidRDefault="00B0236F" w:rsidP="00DB79B9">
      <w:r>
        <w:rPr>
          <w:rFonts w:hint="eastAsia"/>
        </w:rPr>
        <w:t>青云十三阶下一片沉默。</w:t>
      </w:r>
    </w:p>
    <w:p w14:paraId="7D49A23F" w14:textId="77777777" w:rsidR="007C2AA2" w:rsidRDefault="007C2AA2" w:rsidP="00DB79B9">
      <w:r>
        <w:rPr>
          <w:rFonts w:hint="eastAsia"/>
        </w:rPr>
        <w:t>止戈流的长老，青思阁的勇士，望着这片恢复宁静的夜色，突然有种热泪盈眶的感觉。</w:t>
      </w:r>
    </w:p>
    <w:p w14:paraId="0CE2549C" w14:textId="77777777" w:rsidR="007C2AA2" w:rsidRDefault="00986FAA" w:rsidP="00DB79B9">
      <w:r>
        <w:rPr>
          <w:rFonts w:hint="eastAsia"/>
        </w:rPr>
        <w:t>这一夜发生的事情，与其说是震撼，</w:t>
      </w:r>
      <w:r w:rsidR="009B354A">
        <w:rPr>
          <w:rFonts w:hint="eastAsia"/>
        </w:rPr>
        <w:t>不如说是奇迹更准确些。</w:t>
      </w:r>
    </w:p>
    <w:p w14:paraId="61D492C0" w14:textId="77777777" w:rsidR="00DC0864" w:rsidRDefault="00DC0864" w:rsidP="00DB79B9">
      <w:r>
        <w:rPr>
          <w:rFonts w:hint="eastAsia"/>
        </w:rPr>
        <w:t>一夜风雨挟旧怨而来，</w:t>
      </w:r>
      <w:r w:rsidR="00251BDD">
        <w:rPr>
          <w:rFonts w:hint="eastAsia"/>
        </w:rPr>
        <w:t>攻占了止戈流。</w:t>
      </w:r>
    </w:p>
    <w:p w14:paraId="330EC4CA" w14:textId="77777777" w:rsidR="00345AA3" w:rsidRPr="00345AA3" w:rsidRDefault="004F557E">
      <w:r>
        <w:rPr>
          <w:rFonts w:hint="eastAsia"/>
        </w:rPr>
        <w:t>在这一夜，西门纤纤带着二十五勇士杀入十倍于已的敌阵之中，击溃了传说中的一夜风雨，成了拯救止戈流的英雄。</w:t>
      </w:r>
    </w:p>
    <w:p w14:paraId="58A04895" w14:textId="77777777" w:rsidR="00CE659C" w:rsidRDefault="004F557E">
      <w:r>
        <w:rPr>
          <w:rFonts w:hint="eastAsia"/>
        </w:rPr>
        <w:t>这是一场划时代的战役，这标志着一个传奇陨落之后，另一个新传奇诞生了。</w:t>
      </w:r>
    </w:p>
    <w:p w14:paraId="180D55BF" w14:textId="77777777" w:rsidR="00113685" w:rsidRDefault="00113685" w:rsidP="00113685">
      <w:r>
        <w:rPr>
          <w:rFonts w:hint="eastAsia"/>
        </w:rPr>
        <w:t>而与她一起缔造这个传奇的，</w:t>
      </w:r>
      <w:r w:rsidR="00757263">
        <w:rPr>
          <w:rFonts w:hint="eastAsia"/>
        </w:rPr>
        <w:t>是两名</w:t>
      </w:r>
      <w:r>
        <w:rPr>
          <w:rFonts w:hint="eastAsia"/>
        </w:rPr>
        <w:t>持刀的少年。一个名</w:t>
      </w:r>
      <w:r w:rsidR="009A1031">
        <w:rPr>
          <w:rFonts w:hint="eastAsia"/>
        </w:rPr>
        <w:t>叫</w:t>
      </w:r>
      <w:r>
        <w:rPr>
          <w:rFonts w:hint="eastAsia"/>
        </w:rPr>
        <w:t>狄败青，另</w:t>
      </w:r>
      <w:r w:rsidR="009A1031">
        <w:rPr>
          <w:rFonts w:hint="eastAsia"/>
        </w:rPr>
        <w:t>一个名叫</w:t>
      </w:r>
      <w:r>
        <w:rPr>
          <w:rFonts w:hint="eastAsia"/>
        </w:rPr>
        <w:t>柴桑。</w:t>
      </w:r>
    </w:p>
    <w:p w14:paraId="529F3D27" w14:textId="77777777" w:rsidR="00113685" w:rsidRDefault="00113685" w:rsidP="00113685">
      <w:r>
        <w:rPr>
          <w:rFonts w:hint="eastAsia"/>
        </w:rPr>
        <w:t>胜利之后</w:t>
      </w:r>
      <w:r w:rsidR="00C7736B">
        <w:rPr>
          <w:rFonts w:hint="eastAsia"/>
        </w:rPr>
        <w:t>，</w:t>
      </w:r>
      <w:r>
        <w:rPr>
          <w:rFonts w:hint="eastAsia"/>
        </w:rPr>
        <w:t>西门纤纤对跟随她的生存下来的青思阁勇士</w:t>
      </w:r>
      <w:r w:rsidR="00C7736B">
        <w:rPr>
          <w:rFonts w:hint="eastAsia"/>
        </w:rPr>
        <w:t>行了一礼，</w:t>
      </w:r>
      <w:r>
        <w:rPr>
          <w:rFonts w:hint="eastAsia"/>
        </w:rPr>
        <w:t>说道：“我说过，这一夜之后你们将成为止戈流的英雄，现在恭喜你们，也多谢你们。”</w:t>
      </w:r>
    </w:p>
    <w:p w14:paraId="41F9E6EC" w14:textId="77777777" w:rsidR="00A052AC" w:rsidRDefault="00CB199B" w:rsidP="00113685">
      <w:r>
        <w:rPr>
          <w:rFonts w:hint="eastAsia"/>
        </w:rPr>
        <w:t>青思阁</w:t>
      </w:r>
      <w:r w:rsidR="009E7BC1">
        <w:rPr>
          <w:rFonts w:hint="eastAsia"/>
        </w:rPr>
        <w:t>勇士们弓身回礼</w:t>
      </w:r>
      <w:r w:rsidR="005E6AB6">
        <w:rPr>
          <w:rFonts w:hint="eastAsia"/>
        </w:rPr>
        <w:t>同时</w:t>
      </w:r>
      <w:r w:rsidR="00A052AC">
        <w:rPr>
          <w:rFonts w:hint="eastAsia"/>
        </w:rPr>
        <w:t>无不潸然泪下，</w:t>
      </w:r>
      <w:r w:rsidR="00C7736B">
        <w:rPr>
          <w:rFonts w:hint="eastAsia"/>
        </w:rPr>
        <w:t>这胜利来得太不容易，</w:t>
      </w:r>
      <w:r>
        <w:rPr>
          <w:rFonts w:hint="eastAsia"/>
        </w:rPr>
        <w:t>二十五人走来，到现在只剩下不到十人，</w:t>
      </w:r>
      <w:r w:rsidR="00C7736B">
        <w:rPr>
          <w:rFonts w:hint="eastAsia"/>
        </w:rPr>
        <w:t>但无疑是有意义的。</w:t>
      </w:r>
    </w:p>
    <w:p w14:paraId="2B1CB8D6" w14:textId="77777777" w:rsidR="00C7736B" w:rsidRDefault="00C7736B" w:rsidP="00113685">
      <w:r>
        <w:rPr>
          <w:rFonts w:hint="eastAsia"/>
        </w:rPr>
        <w:t>西门纤纤</w:t>
      </w:r>
      <w:r w:rsidR="00B23E05">
        <w:rPr>
          <w:rFonts w:hint="eastAsia"/>
        </w:rPr>
        <w:t>立起身来，走到止戈流众前面，</w:t>
      </w:r>
      <w:r w:rsidR="00CD6B88">
        <w:rPr>
          <w:rFonts w:hint="eastAsia"/>
        </w:rPr>
        <w:t>说道：“</w:t>
      </w:r>
      <w:r w:rsidR="00293A9E">
        <w:rPr>
          <w:rFonts w:hint="eastAsia"/>
        </w:rPr>
        <w:t>也多谢你们，多谢你们在这种情况下，仍然</w:t>
      </w:r>
      <w:r w:rsidR="00CD6B88">
        <w:rPr>
          <w:rFonts w:hint="eastAsia"/>
        </w:rPr>
        <w:t>守住青云十三阶。”</w:t>
      </w:r>
    </w:p>
    <w:p w14:paraId="07EBC010" w14:textId="77777777" w:rsidR="00A853A8" w:rsidRDefault="005A4316" w:rsidP="00113685">
      <w:r>
        <w:rPr>
          <w:rFonts w:hint="eastAsia"/>
        </w:rPr>
        <w:t>止戈流显得有些沉默，想到刚才对西门纤纤的质疑与谩骂，心中有些羞愧</w:t>
      </w:r>
      <w:r w:rsidR="00675E8E">
        <w:rPr>
          <w:rFonts w:hint="eastAsia"/>
        </w:rPr>
        <w:t>，一时不知道该说什么</w:t>
      </w:r>
      <w:r>
        <w:rPr>
          <w:rFonts w:hint="eastAsia"/>
        </w:rPr>
        <w:t>。</w:t>
      </w:r>
    </w:p>
    <w:p w14:paraId="7A33E2E0" w14:textId="77777777" w:rsidR="00A853A8" w:rsidRDefault="00424774" w:rsidP="00113685">
      <w:r>
        <w:rPr>
          <w:rFonts w:hint="eastAsia"/>
        </w:rPr>
        <w:t>淳于心</w:t>
      </w:r>
      <w:r w:rsidR="005A4316">
        <w:rPr>
          <w:rFonts w:hint="eastAsia"/>
        </w:rPr>
        <w:t>见状</w:t>
      </w:r>
      <w:r w:rsidR="00A853A8">
        <w:rPr>
          <w:rFonts w:hint="eastAsia"/>
        </w:rPr>
        <w:t>，</w:t>
      </w:r>
      <w:r w:rsidR="00CE472A">
        <w:rPr>
          <w:rFonts w:hint="eastAsia"/>
        </w:rPr>
        <w:t>先后</w:t>
      </w:r>
      <w:r w:rsidR="00A853A8">
        <w:rPr>
          <w:rFonts w:hint="eastAsia"/>
        </w:rPr>
        <w:t>朝她</w:t>
      </w:r>
      <w:r w:rsidR="00CE472A">
        <w:rPr>
          <w:rFonts w:hint="eastAsia"/>
        </w:rPr>
        <w:t>与狄败青诸人</w:t>
      </w:r>
      <w:r w:rsidR="00A853A8">
        <w:rPr>
          <w:rFonts w:hint="eastAsia"/>
        </w:rPr>
        <w:t>行了一礼，说道：“</w:t>
      </w:r>
      <w:r w:rsidR="005A4316">
        <w:rPr>
          <w:rFonts w:hint="eastAsia"/>
        </w:rPr>
        <w:t>多谢流主</w:t>
      </w:r>
      <w:r w:rsidR="00CE472A">
        <w:rPr>
          <w:rFonts w:hint="eastAsia"/>
        </w:rPr>
        <w:t>与诸位</w:t>
      </w:r>
      <w:r w:rsidR="005A4316">
        <w:rPr>
          <w:rFonts w:hint="eastAsia"/>
        </w:rPr>
        <w:t>不顾生死，救我等于生死之间</w:t>
      </w:r>
      <w:r w:rsidR="00A853A8">
        <w:rPr>
          <w:rFonts w:hint="eastAsia"/>
        </w:rPr>
        <w:t>。”</w:t>
      </w:r>
    </w:p>
    <w:p w14:paraId="3393AD01" w14:textId="77777777" w:rsidR="00617579" w:rsidRDefault="00617579" w:rsidP="00113685">
      <w:r>
        <w:rPr>
          <w:rFonts w:hint="eastAsia"/>
        </w:rPr>
        <w:t>淳于心表态后，止戈流众纷纷行礼。</w:t>
      </w:r>
      <w:r w:rsidRPr="00617579">
        <w:rPr>
          <w:rFonts w:hint="eastAsia"/>
        </w:rPr>
        <w:t>无论</w:t>
      </w:r>
      <w:r>
        <w:rPr>
          <w:rFonts w:hint="eastAsia"/>
        </w:rPr>
        <w:t>以前对西门纤纤的观感如何，众人总要承她</w:t>
      </w:r>
      <w:r w:rsidRPr="00617579">
        <w:rPr>
          <w:rFonts w:hint="eastAsia"/>
        </w:rPr>
        <w:t>的情，表示感谢。</w:t>
      </w:r>
    </w:p>
    <w:p w14:paraId="4360BC21" w14:textId="77777777" w:rsidR="00862E6D" w:rsidRDefault="00862E6D" w:rsidP="00113685">
      <w:r>
        <w:rPr>
          <w:rFonts w:hint="eastAsia"/>
        </w:rPr>
        <w:t>西门纤纤对着众人说道：“</w:t>
      </w:r>
      <w:r w:rsidR="00675E8E">
        <w:rPr>
          <w:rFonts w:hint="eastAsia"/>
        </w:rPr>
        <w:t>一夜风雨虽然退走了，但伤患仍需救治，</w:t>
      </w:r>
      <w:r w:rsidR="00455383">
        <w:rPr>
          <w:rFonts w:hint="eastAsia"/>
        </w:rPr>
        <w:t>我知道大家对季大</w:t>
      </w:r>
      <w:r w:rsidR="00673AD0">
        <w:rPr>
          <w:rFonts w:hint="eastAsia"/>
        </w:rPr>
        <w:t>哥有些顾忌，所以我希望重伤者能接受季大哥的医治，当然这不是强求，而是自我意愿</w:t>
      </w:r>
      <w:r w:rsidR="00AE0D76">
        <w:rPr>
          <w:rFonts w:hint="eastAsia"/>
        </w:rPr>
        <w:t>。</w:t>
      </w:r>
      <w:r w:rsidR="00673AD0">
        <w:rPr>
          <w:rFonts w:hint="eastAsia"/>
        </w:rPr>
        <w:t>至于死者</w:t>
      </w:r>
      <w:r w:rsidR="00123C12">
        <w:rPr>
          <w:rFonts w:hint="eastAsia"/>
        </w:rPr>
        <w:t>与生者的搜寻事项，我想请我的好友狄败青负责，希望轻伤仍有余力的同门</w:t>
      </w:r>
      <w:r w:rsidR="00673AD0">
        <w:rPr>
          <w:rFonts w:hint="eastAsia"/>
        </w:rPr>
        <w:t>能够协助他</w:t>
      </w:r>
      <w:r w:rsidR="00123C12">
        <w:rPr>
          <w:rFonts w:hint="eastAsia"/>
        </w:rPr>
        <w:t>，其他的自主休息或接受医治</w:t>
      </w:r>
      <w:r w:rsidR="00673AD0">
        <w:rPr>
          <w:rFonts w:hint="eastAsia"/>
        </w:rPr>
        <w:t>。</w:t>
      </w:r>
      <w:r>
        <w:rPr>
          <w:rFonts w:hint="eastAsia"/>
        </w:rPr>
        <w:t>”</w:t>
      </w:r>
    </w:p>
    <w:p w14:paraId="711E23BD" w14:textId="77777777" w:rsidR="00673AD0" w:rsidRDefault="00B06017" w:rsidP="00113685">
      <w:r>
        <w:rPr>
          <w:rFonts w:hint="eastAsia"/>
        </w:rPr>
        <w:t>西门纤纤这话说得很诚恳，也很周全，一切遵循自我意愿，</w:t>
      </w:r>
      <w:r w:rsidR="00C62F01">
        <w:rPr>
          <w:rFonts w:hint="eastAsia"/>
        </w:rPr>
        <w:t>所以止戈流也没有什么好说的</w:t>
      </w:r>
      <w:r w:rsidR="00982067">
        <w:rPr>
          <w:rFonts w:hint="eastAsia"/>
        </w:rPr>
        <w:t>，各自照办</w:t>
      </w:r>
      <w:r w:rsidR="00C62F01">
        <w:rPr>
          <w:rFonts w:hint="eastAsia"/>
        </w:rPr>
        <w:t>。</w:t>
      </w:r>
    </w:p>
    <w:p w14:paraId="2C4DFD20" w14:textId="77777777" w:rsidR="00982067" w:rsidRDefault="00982067" w:rsidP="00113685">
      <w:r>
        <w:rPr>
          <w:rFonts w:hint="eastAsia"/>
        </w:rPr>
        <w:t>“心叔，真正多谢你。”</w:t>
      </w:r>
    </w:p>
    <w:p w14:paraId="46F48B04" w14:textId="77777777" w:rsidR="00424774" w:rsidRDefault="00982067" w:rsidP="00113685">
      <w:r>
        <w:rPr>
          <w:rFonts w:hint="eastAsia"/>
        </w:rPr>
        <w:t>众人散去后，西门纤纤再次对淳于心表示了谢意，她知道止戈流能够守在青云十三阶下，一定是淳于心的功劳。</w:t>
      </w:r>
    </w:p>
    <w:p w14:paraId="2E8602DA" w14:textId="77777777" w:rsidR="00A853A8" w:rsidRDefault="00982067" w:rsidP="00113685">
      <w:r>
        <w:rPr>
          <w:rFonts w:hint="eastAsia"/>
        </w:rPr>
        <w:t>淳于心拍拍她的肩膀，说道：“这个你已经谢过了。”</w:t>
      </w:r>
    </w:p>
    <w:p w14:paraId="66283C56" w14:textId="77777777" w:rsidR="00982067" w:rsidRDefault="00982067">
      <w:r>
        <w:rPr>
          <w:rFonts w:hint="eastAsia"/>
        </w:rPr>
        <w:t>“这次我谢的是之前那一次</w:t>
      </w:r>
      <w:r w:rsidR="00E05C05">
        <w:rPr>
          <w:rFonts w:hint="eastAsia"/>
        </w:rPr>
        <w:t>，纤纤愚钝，现在才想清楚</w:t>
      </w:r>
      <w:r>
        <w:rPr>
          <w:rFonts w:hint="eastAsia"/>
        </w:rPr>
        <w:t>。”</w:t>
      </w:r>
    </w:p>
    <w:p w14:paraId="309F9299" w14:textId="77777777" w:rsidR="0051395C" w:rsidRDefault="00CC614B">
      <w:r>
        <w:rPr>
          <w:rFonts w:hint="eastAsia"/>
        </w:rPr>
        <w:t>直到刚才她才明白，</w:t>
      </w:r>
      <w:r w:rsidR="00EF43F1">
        <w:rPr>
          <w:rFonts w:hint="eastAsia"/>
        </w:rPr>
        <w:t>灵堂对质时，</w:t>
      </w:r>
      <w:r>
        <w:rPr>
          <w:rFonts w:hint="eastAsia"/>
        </w:rPr>
        <w:t>如果不是淳于心故意站到农应群那一面，把水搅混，农应群与杨天狼不可能那么爽快就答应只让一人跟她对决的。</w:t>
      </w:r>
    </w:p>
    <w:p w14:paraId="74C7CBE0" w14:textId="77777777" w:rsidR="005E5124" w:rsidRDefault="005E5124">
      <w:r>
        <w:rPr>
          <w:rFonts w:hint="eastAsia"/>
        </w:rPr>
        <w:t>现在西门纤纤才终于明白，有些人只有在危难时才会站出来。</w:t>
      </w:r>
    </w:p>
    <w:p w14:paraId="2FE5377A" w14:textId="77777777" w:rsidR="001B4C93" w:rsidRDefault="001B648F">
      <w:r>
        <w:rPr>
          <w:rFonts w:hint="eastAsia"/>
        </w:rPr>
        <w:t>淳于心拍拍她的肩膀，意味深长地</w:t>
      </w:r>
      <w:r w:rsidR="001B4C93">
        <w:rPr>
          <w:rFonts w:hint="eastAsia"/>
        </w:rPr>
        <w:t>说道：“</w:t>
      </w:r>
      <w:r w:rsidR="008655F0">
        <w:rPr>
          <w:rFonts w:hint="eastAsia"/>
        </w:rPr>
        <w:t>纤纤，一直以来你都做得很好，尤其是这次，</w:t>
      </w:r>
      <w:r w:rsidR="00592A02">
        <w:rPr>
          <w:rFonts w:hint="eastAsia"/>
        </w:rPr>
        <w:t>可谓一夜惊风雨</w:t>
      </w:r>
      <w:r>
        <w:rPr>
          <w:rFonts w:hint="eastAsia"/>
        </w:rPr>
        <w:t>，但也同时搅动了更大的风雨，所以现在不是说谢的时候，你该去寻找风雨的源头了</w:t>
      </w:r>
      <w:r w:rsidR="00592A02">
        <w:rPr>
          <w:rFonts w:hint="eastAsia"/>
        </w:rPr>
        <w:t>。</w:t>
      </w:r>
      <w:r w:rsidR="001B4C93">
        <w:rPr>
          <w:rFonts w:hint="eastAsia"/>
        </w:rPr>
        <w:t>”</w:t>
      </w:r>
    </w:p>
    <w:p w14:paraId="078E1AC4" w14:textId="77777777" w:rsidR="00F07920" w:rsidRDefault="00F07920">
      <w:r>
        <w:rPr>
          <w:rFonts w:hint="eastAsia"/>
        </w:rPr>
        <w:t>“多次心叔指点。”</w:t>
      </w:r>
    </w:p>
    <w:p w14:paraId="71A583B4" w14:textId="77777777" w:rsidR="00F07920" w:rsidRDefault="00F07920">
      <w:r>
        <w:rPr>
          <w:rFonts w:hint="eastAsia"/>
        </w:rPr>
        <w:t>西门纤纤再次</w:t>
      </w:r>
      <w:r w:rsidR="007975D2">
        <w:rPr>
          <w:rFonts w:hint="eastAsia"/>
        </w:rPr>
        <w:t>施礼，然后转身走上了青云十三阶。</w:t>
      </w:r>
    </w:p>
    <w:p w14:paraId="75BA7A90" w14:textId="77777777" w:rsidR="0051395C" w:rsidRDefault="0051395C"/>
    <w:p w14:paraId="0DFCCEFE" w14:textId="77777777" w:rsidR="00806668" w:rsidRDefault="00806668"/>
    <w:p w14:paraId="369D904F" w14:textId="77777777" w:rsidR="0051395C" w:rsidRDefault="0051395C" w:rsidP="0051395C">
      <w:pPr>
        <w:pStyle w:val="3"/>
      </w:pPr>
      <w:r>
        <w:rPr>
          <w:rFonts w:hint="eastAsia"/>
        </w:rPr>
        <w:t>第二十二章真正的杀招</w:t>
      </w:r>
    </w:p>
    <w:p w14:paraId="55B5FCB7" w14:textId="77777777" w:rsidR="0051395C" w:rsidRDefault="00C07D6A">
      <w:r>
        <w:rPr>
          <w:rFonts w:hint="eastAsia"/>
        </w:rPr>
        <w:t>传说中没有人踏破的一夜风雨，被西门纤纤踏破了。</w:t>
      </w:r>
    </w:p>
    <w:p w14:paraId="41ACE667" w14:textId="77777777" w:rsidR="00173CEF" w:rsidRPr="00392F44" w:rsidRDefault="00392F44">
      <w:r>
        <w:rPr>
          <w:rFonts w:hint="eastAsia"/>
        </w:rPr>
        <w:t>隐在黑暗中的人渐渐散尽，司马轶却还没有离开，对今夜的事情，更是难以接受。</w:t>
      </w:r>
    </w:p>
    <w:p w14:paraId="210FC2CE" w14:textId="77777777" w:rsidR="00392F44" w:rsidRDefault="00392F44" w:rsidP="00C07D6A">
      <w:r>
        <w:rPr>
          <w:rFonts w:hint="eastAsia"/>
        </w:rPr>
        <w:t>西门纤纤上了青云十三阶。</w:t>
      </w:r>
    </w:p>
    <w:p w14:paraId="74B113F4" w14:textId="77777777" w:rsidR="00392F44" w:rsidRDefault="00F60FB8" w:rsidP="00C07D6A">
      <w:r>
        <w:rPr>
          <w:rFonts w:hint="eastAsia"/>
        </w:rPr>
        <w:t>柴桑坐</w:t>
      </w:r>
      <w:r w:rsidR="00E54C91">
        <w:rPr>
          <w:rFonts w:hint="eastAsia"/>
        </w:rPr>
        <w:t>在入口的台阶上，闭眼小息</w:t>
      </w:r>
      <w:r w:rsidR="00392F44">
        <w:rPr>
          <w:rFonts w:hint="eastAsia"/>
        </w:rPr>
        <w:t>。</w:t>
      </w:r>
    </w:p>
    <w:p w14:paraId="48575D8B" w14:textId="77777777" w:rsidR="00F60FB8" w:rsidRPr="00F60FB8" w:rsidRDefault="00E54C91" w:rsidP="00C07D6A">
      <w:r>
        <w:rPr>
          <w:rFonts w:hint="eastAsia"/>
        </w:rPr>
        <w:t>狄败青则在陶长老的帮助下，开始搜寻遗落在这一战中的生还者</w:t>
      </w:r>
      <w:r w:rsidR="00B05A55">
        <w:rPr>
          <w:rFonts w:hint="eastAsia"/>
        </w:rPr>
        <w:t>，同时清除隐患</w:t>
      </w:r>
      <w:r>
        <w:rPr>
          <w:rFonts w:hint="eastAsia"/>
        </w:rPr>
        <w:t>。</w:t>
      </w:r>
      <w:r w:rsidR="00F60FB8">
        <w:rPr>
          <w:rFonts w:hint="eastAsia"/>
        </w:rPr>
        <w:t>他没有让止戈流众参与到这件事上来</w:t>
      </w:r>
      <w:r w:rsidR="008E5B29">
        <w:rPr>
          <w:rFonts w:hint="eastAsia"/>
        </w:rPr>
        <w:t>。</w:t>
      </w:r>
    </w:p>
    <w:p w14:paraId="5AAC7888" w14:textId="77777777" w:rsidR="0093326F" w:rsidRDefault="00F60FB8" w:rsidP="00C07D6A">
      <w:r>
        <w:rPr>
          <w:rFonts w:hint="eastAsia"/>
        </w:rPr>
        <w:t>司马轶</w:t>
      </w:r>
      <w:r w:rsidR="008E5B29">
        <w:rPr>
          <w:rFonts w:hint="eastAsia"/>
        </w:rPr>
        <w:t>很清楚他这样做的原因，虽然击退了一夜风雨，但青思阁与止戈流的仇恨无疑也扩大了，止戈流对那二十五勇士心存感激，不代表对那些在山下看热闹的人也一样。</w:t>
      </w:r>
    </w:p>
    <w:p w14:paraId="2598EDD9" w14:textId="77777777" w:rsidR="0093326F" w:rsidRDefault="008E5B29" w:rsidP="00C07D6A">
      <w:r>
        <w:rPr>
          <w:rFonts w:hint="eastAsia"/>
        </w:rPr>
        <w:t>这时候，青思阁的弟子长老陆续归山，狄败青不想让止戈流与青思阁的人接触，以免产生不必要的麻烦。</w:t>
      </w:r>
    </w:p>
    <w:p w14:paraId="76E95BA5" w14:textId="77777777" w:rsidR="00C07D6A" w:rsidRDefault="00D70F58" w:rsidP="00C07D6A">
      <w:r>
        <w:rPr>
          <w:rFonts w:hint="eastAsia"/>
        </w:rPr>
        <w:t>司马轶很清楚，自己错过了什么，脸色有些苍白，眼中充满了惋惜</w:t>
      </w:r>
      <w:r w:rsidR="00C07D6A">
        <w:rPr>
          <w:rFonts w:hint="eastAsia"/>
        </w:rPr>
        <w:t>。</w:t>
      </w:r>
    </w:p>
    <w:p w14:paraId="716DC385" w14:textId="77777777" w:rsidR="00D70F58" w:rsidRDefault="00D70F58" w:rsidP="00C07D6A">
      <w:r>
        <w:rPr>
          <w:rFonts w:hint="eastAsia"/>
        </w:rPr>
        <w:t>能在这种情况踏破一夜风雨的人物，放眼整个南境的同辈，或许只有丰都谷那个眯眯眼的怪物可以做到。</w:t>
      </w:r>
    </w:p>
    <w:p w14:paraId="1AF2CBD1" w14:textId="77777777" w:rsidR="00C35B66" w:rsidRPr="00C35B66" w:rsidRDefault="00BE595B" w:rsidP="00C07D6A">
      <w:r>
        <w:rPr>
          <w:rFonts w:hint="eastAsia"/>
        </w:rPr>
        <w:t>狄败青是个将才，柴桑是个鬼才，</w:t>
      </w:r>
      <w:r w:rsidR="00C35B66">
        <w:rPr>
          <w:rFonts w:hint="eastAsia"/>
        </w:rPr>
        <w:t>而他却错失了结交这三个人的机会，</w:t>
      </w:r>
      <w:r w:rsidR="000F3068">
        <w:rPr>
          <w:rFonts w:hint="eastAsia"/>
        </w:rPr>
        <w:t>为此他无比悔恨。</w:t>
      </w:r>
    </w:p>
    <w:p w14:paraId="6F81C632" w14:textId="77777777" w:rsidR="00C07D6A" w:rsidRDefault="0093326F" w:rsidP="00C07D6A">
      <w:r>
        <w:rPr>
          <w:rFonts w:hint="eastAsia"/>
        </w:rPr>
        <w:t>宁溪</w:t>
      </w:r>
      <w:r w:rsidR="00C07D6A">
        <w:rPr>
          <w:rFonts w:hint="eastAsia"/>
        </w:rPr>
        <w:t>在旁边微笑说道：“</w:t>
      </w:r>
      <w:r w:rsidR="0098588D">
        <w:rPr>
          <w:rFonts w:hint="eastAsia"/>
        </w:rPr>
        <w:t>该出手时不出手，现在搞得这么悔恨伤心，该不会是给我看的吧？</w:t>
      </w:r>
      <w:r w:rsidR="00C07D6A">
        <w:rPr>
          <w:rFonts w:hint="eastAsia"/>
        </w:rPr>
        <w:t>”</w:t>
      </w:r>
    </w:p>
    <w:p w14:paraId="609D71FC" w14:textId="77777777" w:rsidR="00C07D6A" w:rsidRDefault="00F7106C" w:rsidP="00C07D6A">
      <w:r>
        <w:rPr>
          <w:rFonts w:hint="eastAsia"/>
        </w:rPr>
        <w:t>司马轶的脸色变得有些难看</w:t>
      </w:r>
      <w:r w:rsidR="00C07D6A">
        <w:rPr>
          <w:rFonts w:hint="eastAsia"/>
        </w:rPr>
        <w:t>。</w:t>
      </w:r>
    </w:p>
    <w:p w14:paraId="132ABA46" w14:textId="77777777" w:rsidR="00C07D6A" w:rsidRDefault="00B10D5F">
      <w:r>
        <w:rPr>
          <w:rFonts w:hint="eastAsia"/>
        </w:rPr>
        <w:t>宁溪呵呵笑着，没有再说什么，就此离开</w:t>
      </w:r>
      <w:r w:rsidR="00C07D6A">
        <w:rPr>
          <w:rFonts w:hint="eastAsia"/>
        </w:rPr>
        <w:t>。</w:t>
      </w:r>
    </w:p>
    <w:p w14:paraId="6938CE38" w14:textId="77777777" w:rsidR="00B10D5F" w:rsidRDefault="00B10D5F">
      <w:r>
        <w:rPr>
          <w:rFonts w:hint="eastAsia"/>
        </w:rPr>
        <w:t>宁溪离开的背影，</w:t>
      </w:r>
      <w:r w:rsidR="008434D8">
        <w:rPr>
          <w:rFonts w:hint="eastAsia"/>
        </w:rPr>
        <w:t>显得格外轻松，纤纤没有事，真的是一件令人愉快的事，</w:t>
      </w:r>
      <w:r>
        <w:rPr>
          <w:rFonts w:hint="eastAsia"/>
        </w:rPr>
        <w:t>她不经意间就表露了出来，然后被司马轶察觉了。</w:t>
      </w:r>
    </w:p>
    <w:p w14:paraId="434C1C6D" w14:textId="77777777" w:rsidR="009E15EE" w:rsidRDefault="009E15EE">
      <w:r>
        <w:rPr>
          <w:rFonts w:hint="eastAsia"/>
        </w:rPr>
        <w:t>从一开始，司马轶便不相信，宁溪与西门纤纤之间必须有某种关系，现在他更加确定了，</w:t>
      </w:r>
      <w:r w:rsidR="009205AA">
        <w:rPr>
          <w:rFonts w:hint="eastAsia"/>
        </w:rPr>
        <w:t>于是快脚跟了上来，诚恳地问道：“我做错了什么？”</w:t>
      </w:r>
    </w:p>
    <w:p w14:paraId="59EB5285" w14:textId="77777777" w:rsidR="00F4670D" w:rsidRDefault="00F4670D">
      <w:r>
        <w:rPr>
          <w:rFonts w:hint="eastAsia"/>
        </w:rPr>
        <w:t>宁溪停了下来，脸上露出一丝吃惊的表情，想不到这个身体显赫的南境少子在被自己一顿嘲讽之后竟然能拉得下脸来虚心求教。</w:t>
      </w:r>
    </w:p>
    <w:p w14:paraId="33C998C0" w14:textId="77777777" w:rsidR="00482D22" w:rsidRDefault="00482D22" w:rsidP="00482D22">
      <w:r>
        <w:rPr>
          <w:rFonts w:hint="eastAsia"/>
        </w:rPr>
        <w:t>她忽然明白了陆三阴不喜欢司马轶的明白，心里明明写满了惋惜与沉痛，脸上却是一幅殷切诚恳的表情，怎么看就觉得恶心。</w:t>
      </w:r>
    </w:p>
    <w:p w14:paraId="57F5CED2" w14:textId="77777777" w:rsidR="00482D22" w:rsidRPr="00482D22" w:rsidRDefault="00482D22" w:rsidP="00482D22">
      <w:r>
        <w:rPr>
          <w:rFonts w:hint="eastAsia"/>
        </w:rPr>
        <w:t>陆三阴常说，涵养和虚伪其实是一个意思，只是用法不同而已。</w:t>
      </w:r>
    </w:p>
    <w:p w14:paraId="0C0C3CA9" w14:textId="77777777" w:rsidR="00791453" w:rsidRDefault="00791453" w:rsidP="00482D22">
      <w:r>
        <w:rPr>
          <w:rFonts w:hint="eastAsia"/>
        </w:rPr>
        <w:t>换作陆三阴，肯定骂一句傻逼，然后转身离开。</w:t>
      </w:r>
    </w:p>
    <w:p w14:paraId="4C7FE839" w14:textId="77777777" w:rsidR="00F4670D" w:rsidRDefault="00791453">
      <w:r>
        <w:rPr>
          <w:rFonts w:hint="eastAsia"/>
        </w:rPr>
        <w:t>不过她没有陆三阴这么直白，既然人家虚心求教，那怎么得也得回应一下，遂</w:t>
      </w:r>
      <w:r w:rsidR="00482D22">
        <w:rPr>
          <w:rFonts w:hint="eastAsia"/>
        </w:rPr>
        <w:t>道：“或许在你看来那一掌没有打出去，实在是错过了一个施恩的好机会，但在我看来，你的机会其实早就失去了。”</w:t>
      </w:r>
    </w:p>
    <w:p w14:paraId="61FCC1D3" w14:textId="77777777" w:rsidR="008434D8" w:rsidRDefault="008434D8">
      <w:r>
        <w:rPr>
          <w:rFonts w:hint="eastAsia"/>
        </w:rPr>
        <w:t>司马轶问道：“为什么这么说？”</w:t>
      </w:r>
    </w:p>
    <w:p w14:paraId="38A4A3CE" w14:textId="77777777" w:rsidR="008434D8" w:rsidRDefault="00791453">
      <w:r>
        <w:rPr>
          <w:rFonts w:hint="eastAsia"/>
        </w:rPr>
        <w:t>宁溪</w:t>
      </w:r>
      <w:r w:rsidR="00B4381D">
        <w:rPr>
          <w:rFonts w:hint="eastAsia"/>
        </w:rPr>
        <w:t>看着他这一幅很傻很天真的表情，</w:t>
      </w:r>
      <w:r>
        <w:rPr>
          <w:rFonts w:hint="eastAsia"/>
        </w:rPr>
        <w:t>打算继续揶揄他</w:t>
      </w:r>
      <w:r w:rsidR="00B4381D">
        <w:rPr>
          <w:rFonts w:hint="eastAsia"/>
        </w:rPr>
        <w:t>一会</w:t>
      </w:r>
      <w:r>
        <w:rPr>
          <w:rFonts w:hint="eastAsia"/>
        </w:rPr>
        <w:t>，说道：</w:t>
      </w:r>
      <w:r w:rsidR="008434D8">
        <w:rPr>
          <w:rFonts w:hint="eastAsia"/>
        </w:rPr>
        <w:t>“</w:t>
      </w:r>
      <w:r w:rsidR="00C452A7">
        <w:rPr>
          <w:rFonts w:hint="eastAsia"/>
        </w:rPr>
        <w:t>我几乎可以确定</w:t>
      </w:r>
      <w:r w:rsidR="008434D8">
        <w:rPr>
          <w:rFonts w:hint="eastAsia"/>
        </w:rPr>
        <w:t>，我们是最先上山的那批人，在那个当下，也是纤纤掌门形势最恶劣的时候，而你却从</w:t>
      </w:r>
      <w:r w:rsidR="004C2B9A">
        <w:rPr>
          <w:rFonts w:hint="eastAsia"/>
        </w:rPr>
        <w:t>头解说到了战斗末尾，所以我真的很怀疑，你是不是</w:t>
      </w:r>
      <w:r w:rsidR="00C452A7">
        <w:rPr>
          <w:rFonts w:hint="eastAsia"/>
        </w:rPr>
        <w:t>来拖剧情</w:t>
      </w:r>
      <w:r w:rsidR="008434D8">
        <w:rPr>
          <w:rFonts w:hint="eastAsia"/>
        </w:rPr>
        <w:t>的。”</w:t>
      </w:r>
    </w:p>
    <w:p w14:paraId="1F2CDBBF" w14:textId="77777777" w:rsidR="008434D8" w:rsidRDefault="008434D8">
      <w:r>
        <w:rPr>
          <w:rFonts w:hint="eastAsia"/>
        </w:rPr>
        <w:t>“我不明白你的意思。”</w:t>
      </w:r>
    </w:p>
    <w:p w14:paraId="16F6F3EC" w14:textId="77777777" w:rsidR="005E6627" w:rsidRDefault="005E6627">
      <w:r>
        <w:rPr>
          <w:rFonts w:hint="eastAsia"/>
        </w:rPr>
        <w:t>宁溪这句说得没头没尾，司马轶自然不明白她的意思，宁溪只好妥协，换一种他能听得懂的说法。</w:t>
      </w:r>
    </w:p>
    <w:p w14:paraId="1AF86DCB" w14:textId="77777777" w:rsidR="00C452A7" w:rsidRDefault="005E6627">
      <w:r>
        <w:rPr>
          <w:rFonts w:hint="eastAsia"/>
        </w:rPr>
        <w:t>宁溪看着他说道：</w:t>
      </w:r>
      <w:r w:rsidR="008434D8">
        <w:rPr>
          <w:rFonts w:hint="eastAsia"/>
        </w:rPr>
        <w:t>“</w:t>
      </w:r>
      <w:r w:rsidR="00EC1461">
        <w:rPr>
          <w:rFonts w:hint="eastAsia"/>
        </w:rPr>
        <w:t>我的意思是，那些</w:t>
      </w:r>
      <w:r w:rsidR="0075567B">
        <w:rPr>
          <w:rFonts w:hint="eastAsia"/>
        </w:rPr>
        <w:t>耀眼夺目</w:t>
      </w:r>
      <w:r w:rsidR="00EC1461">
        <w:rPr>
          <w:rFonts w:hint="eastAsia"/>
        </w:rPr>
        <w:t>的少年，见到不平的事就会</w:t>
      </w:r>
      <w:r w:rsidR="008434D8">
        <w:rPr>
          <w:rFonts w:hint="eastAsia"/>
        </w:rPr>
        <w:t>那样不计后果的冲上去，而不是躲在后面计算出手的利益有多大</w:t>
      </w:r>
      <w:r w:rsidR="001E2A7E">
        <w:rPr>
          <w:rFonts w:hint="eastAsia"/>
        </w:rPr>
        <w:t>，你和他们的差别就在这里。</w:t>
      </w:r>
      <w:r w:rsidR="000A7FCD">
        <w:rPr>
          <w:rFonts w:hint="eastAsia"/>
        </w:rPr>
        <w:t>他们的身上是</w:t>
      </w:r>
      <w:r w:rsidR="000A7FCD">
        <w:rPr>
          <w:rFonts w:hint="eastAsia"/>
        </w:rPr>
        <w:lastRenderedPageBreak/>
        <w:t>会发光的，而你不会。</w:t>
      </w:r>
      <w:r w:rsidR="008434D8">
        <w:rPr>
          <w:rFonts w:hint="eastAsia"/>
        </w:rPr>
        <w:t>”</w:t>
      </w:r>
    </w:p>
    <w:p w14:paraId="4798BC0B" w14:textId="77777777" w:rsidR="008434D8" w:rsidRDefault="00D2000C">
      <w:r>
        <w:rPr>
          <w:rFonts w:hint="eastAsia"/>
        </w:rPr>
        <w:t>司马轶明白了她意思，但不能接受，说道：</w:t>
      </w:r>
      <w:r w:rsidR="008434D8">
        <w:rPr>
          <w:rFonts w:hint="eastAsia"/>
        </w:rPr>
        <w:t>“</w:t>
      </w:r>
      <w:r w:rsidR="00C452A7">
        <w:rPr>
          <w:rFonts w:hint="eastAsia"/>
        </w:rPr>
        <w:t>可</w:t>
      </w:r>
      <w:r w:rsidR="008434D8">
        <w:rPr>
          <w:rFonts w:hint="eastAsia"/>
        </w:rPr>
        <w:t>我的父亲告诉我，情感只是暂时</w:t>
      </w:r>
      <w:r w:rsidR="00C452A7">
        <w:rPr>
          <w:rFonts w:hint="eastAsia"/>
        </w:rPr>
        <w:t>的想法</w:t>
      </w:r>
      <w:r w:rsidR="008434D8">
        <w:rPr>
          <w:rFonts w:hint="eastAsia"/>
        </w:rPr>
        <w:t>，只有利益才是永恒的。”</w:t>
      </w:r>
    </w:p>
    <w:p w14:paraId="4972CDC8" w14:textId="77777777" w:rsidR="00D2000C" w:rsidRDefault="00D2000C">
      <w:r>
        <w:rPr>
          <w:rFonts w:hint="eastAsia"/>
        </w:rPr>
        <w:t>宁溪有些无奈，心想虽然我说了很多我娘说我娘说之类的话，但其实绝大部分都是自己发明创造出来的，只是把阿娘搬上来，显得更有说服力一点，</w:t>
      </w:r>
      <w:r w:rsidR="009A1CE5">
        <w:rPr>
          <w:rFonts w:hint="eastAsia"/>
        </w:rPr>
        <w:t>这货到好，直接就是我爹说，这是个感情这是个爹宝男。</w:t>
      </w:r>
    </w:p>
    <w:p w14:paraId="544D5F0D" w14:textId="77777777" w:rsidR="00C452A7" w:rsidRDefault="009574D4">
      <w:r>
        <w:rPr>
          <w:rFonts w:hint="eastAsia"/>
        </w:rPr>
        <w:t>宁溪说道：</w:t>
      </w:r>
      <w:r w:rsidR="00C452A7">
        <w:rPr>
          <w:rFonts w:hint="eastAsia"/>
        </w:rPr>
        <w:t>“我不知道你的父亲是怎样教你的，但从你这套价值观上看，纤纤掌门无论如何都是不该来，也是不可能胜利的，因为你眼中的上个时代的失败者是没有任何被救的价值或者利益的，可是她来了，</w:t>
      </w:r>
      <w:r>
        <w:rPr>
          <w:rFonts w:hint="eastAsia"/>
        </w:rPr>
        <w:t>然后</w:t>
      </w:r>
      <w:r w:rsidR="00C452A7">
        <w:rPr>
          <w:rFonts w:hint="eastAsia"/>
        </w:rPr>
        <w:t>她也胜利了。”</w:t>
      </w:r>
    </w:p>
    <w:p w14:paraId="3744570E" w14:textId="77777777" w:rsidR="00C452A7" w:rsidRDefault="00C452A7">
      <w:r>
        <w:rPr>
          <w:rFonts w:hint="eastAsia"/>
        </w:rPr>
        <w:t>“</w:t>
      </w:r>
      <w:r w:rsidR="00AE324B">
        <w:rPr>
          <w:rFonts w:hint="eastAsia"/>
        </w:rPr>
        <w:t>所以我有些不能明白今晚的情况，也不明白自己哪里做错了</w:t>
      </w:r>
      <w:r>
        <w:rPr>
          <w:rFonts w:hint="eastAsia"/>
        </w:rPr>
        <w:t>。”</w:t>
      </w:r>
    </w:p>
    <w:p w14:paraId="53CC8C0D" w14:textId="77777777" w:rsidR="002B2765" w:rsidRDefault="002B2765">
      <w:r>
        <w:rPr>
          <w:rFonts w:hint="eastAsia"/>
        </w:rPr>
        <w:t>“从头至尾，你只做了一件事，但那决不是因为你没有出手。”</w:t>
      </w:r>
    </w:p>
    <w:p w14:paraId="6925B200" w14:textId="77777777" w:rsidR="002B2765" w:rsidRDefault="002B2765">
      <w:r>
        <w:rPr>
          <w:rFonts w:hint="eastAsia"/>
        </w:rPr>
        <w:t>“那是什么？”</w:t>
      </w:r>
    </w:p>
    <w:p w14:paraId="662A9DB0" w14:textId="77777777" w:rsidR="005C223B" w:rsidRDefault="005C223B">
      <w:r>
        <w:rPr>
          <w:rFonts w:hint="eastAsia"/>
        </w:rPr>
        <w:t>宁溪的面色突然从揶揄变得冰冷起来，说道：“因为你看不起女人。”</w:t>
      </w:r>
    </w:p>
    <w:p w14:paraId="0BF0542A" w14:textId="77777777" w:rsidR="007D00B0" w:rsidRDefault="007D00B0">
      <w:r>
        <w:rPr>
          <w:rFonts w:hint="eastAsia"/>
        </w:rPr>
        <w:t>司马轶以为宁溪还在记恨刚才的事，赶紧解释道：“</w:t>
      </w:r>
      <w:r w:rsidR="004652C2">
        <w:rPr>
          <w:rFonts w:hint="eastAsia"/>
        </w:rPr>
        <w:t>刚才那只是一个误会</w:t>
      </w:r>
      <w:r w:rsidR="006E385A">
        <w:rPr>
          <w:rFonts w:hint="eastAsia"/>
        </w:rPr>
        <w:t>……</w:t>
      </w:r>
      <w:r>
        <w:rPr>
          <w:rFonts w:hint="eastAsia"/>
        </w:rPr>
        <w:t>”</w:t>
      </w:r>
    </w:p>
    <w:p w14:paraId="1DD97FF7" w14:textId="77777777" w:rsidR="006E385A" w:rsidRDefault="006E385A">
      <w:r>
        <w:rPr>
          <w:rFonts w:hint="eastAsia"/>
        </w:rPr>
        <w:t>宁溪的目光突然落到了他的身上，带着一丝悲悯，司马轶就这样说不下去了，神情变得紧张起来，因为他自己都觉得，这个解释未免苍白。</w:t>
      </w:r>
    </w:p>
    <w:p w14:paraId="3C0EDCC1" w14:textId="77777777" w:rsidR="0080550F" w:rsidRDefault="001C271D">
      <w:r>
        <w:rPr>
          <w:rFonts w:hint="eastAsia"/>
        </w:rPr>
        <w:t>宁溪收回目光，望着夜色深处，说道：“刚才你夸那两个少年，是真心夸赞，但对于西门纤纤的夸赞，却始终带着同情或是鄙薄的意味，这就是你做错的东西。”</w:t>
      </w:r>
    </w:p>
    <w:p w14:paraId="2137B088" w14:textId="77777777" w:rsidR="001C271D" w:rsidRDefault="00BF3DF4">
      <w:r>
        <w:rPr>
          <w:rFonts w:hint="eastAsia"/>
        </w:rPr>
        <w:t>司马轶怔了怔，</w:t>
      </w:r>
      <w:r w:rsidR="00C2324F">
        <w:rPr>
          <w:rFonts w:hint="eastAsia"/>
        </w:rPr>
        <w:t>他是身份显赫的南境少子，南境那些女子，见他时自动低了三分，久而久之，这渐渐成了习惯，他自己也不曾发觉。</w:t>
      </w:r>
    </w:p>
    <w:p w14:paraId="707C11C4" w14:textId="77777777" w:rsidR="00C2324F" w:rsidRDefault="00E1225A">
      <w:r>
        <w:rPr>
          <w:rFonts w:hint="eastAsia"/>
        </w:rPr>
        <w:t>“你只看到了那两</w:t>
      </w:r>
      <w:r w:rsidR="005926F5">
        <w:rPr>
          <w:rFonts w:hint="eastAsia"/>
        </w:rPr>
        <w:t>个</w:t>
      </w:r>
      <w:r>
        <w:rPr>
          <w:rFonts w:hint="eastAsia"/>
        </w:rPr>
        <w:t>少年闪光的地方，却没有想过，他们今夜</w:t>
      </w:r>
      <w:r w:rsidR="00D13FAB">
        <w:rPr>
          <w:rFonts w:hint="eastAsia"/>
        </w:rPr>
        <w:t>之所以会如此熠熠生辉，不是因为他们</w:t>
      </w:r>
      <w:r w:rsidR="0052461A">
        <w:rPr>
          <w:rFonts w:hint="eastAsia"/>
        </w:rPr>
        <w:t>武力超绝，智力多么过人，而</w:t>
      </w:r>
      <w:r w:rsidR="00AB6392">
        <w:rPr>
          <w:rFonts w:hint="eastAsia"/>
        </w:rPr>
        <w:t>是因为他们为了</w:t>
      </w:r>
      <w:r w:rsidR="00742444">
        <w:rPr>
          <w:rFonts w:hint="eastAsia"/>
        </w:rPr>
        <w:t>保护</w:t>
      </w:r>
      <w:r w:rsidR="00F4010B">
        <w:rPr>
          <w:rFonts w:hint="eastAsia"/>
        </w:rPr>
        <w:t>女</w:t>
      </w:r>
      <w:r w:rsidR="00AB6392">
        <w:rPr>
          <w:rFonts w:hint="eastAsia"/>
        </w:rPr>
        <w:t>孩</w:t>
      </w:r>
      <w:r w:rsidR="00F4010B">
        <w:rPr>
          <w:rFonts w:hint="eastAsia"/>
        </w:rPr>
        <w:t>子</w:t>
      </w:r>
      <w:r w:rsidR="00361254">
        <w:rPr>
          <w:rFonts w:hint="eastAsia"/>
        </w:rPr>
        <w:t>时，</w:t>
      </w:r>
      <w:r w:rsidR="00EC1461">
        <w:rPr>
          <w:rFonts w:hint="eastAsia"/>
        </w:rPr>
        <w:t>所展出的</w:t>
      </w:r>
      <w:r w:rsidR="00F4010B">
        <w:rPr>
          <w:rFonts w:hint="eastAsia"/>
        </w:rPr>
        <w:t>奋不顾身的勇气。</w:t>
      </w:r>
      <w:r>
        <w:rPr>
          <w:rFonts w:hint="eastAsia"/>
        </w:rPr>
        <w:t>”</w:t>
      </w:r>
    </w:p>
    <w:p w14:paraId="62C28D87" w14:textId="77777777" w:rsidR="0062374D" w:rsidRDefault="0062374D">
      <w:r>
        <w:rPr>
          <w:rFonts w:hint="eastAsia"/>
        </w:rPr>
        <w:t>宁溪望着他的眼睛，带着一丝嘲弄，说道：“那些你认为闪光的东西，只是他们这种奋不顾身的行为产生的附属品，而你却把这种附属品当成了瑰宝。”</w:t>
      </w:r>
    </w:p>
    <w:p w14:paraId="5CBC61A9" w14:textId="77777777" w:rsidR="00E1225A" w:rsidRDefault="00111C90">
      <w:r>
        <w:rPr>
          <w:rFonts w:hint="eastAsia"/>
        </w:rPr>
        <w:t>司马轶缓缓转</w:t>
      </w:r>
      <w:r w:rsidRPr="00111C90">
        <w:rPr>
          <w:rFonts w:hint="eastAsia"/>
        </w:rPr>
        <w:t>身</w:t>
      </w:r>
      <w:r>
        <w:rPr>
          <w:rFonts w:hint="eastAsia"/>
        </w:rPr>
        <w:t>，望着青云十三阶的方向</w:t>
      </w:r>
      <w:r w:rsidRPr="00111C90">
        <w:rPr>
          <w:rFonts w:hint="eastAsia"/>
        </w:rPr>
        <w:t>，眼睛里满是痛苦，身形微摇，竟有些失魂落魄的模样。</w:t>
      </w:r>
    </w:p>
    <w:p w14:paraId="41FB86A2" w14:textId="77777777" w:rsidR="008434D8" w:rsidRDefault="00D13FAB">
      <w:r>
        <w:rPr>
          <w:rFonts w:hint="eastAsia"/>
        </w:rPr>
        <w:t>宁溪</w:t>
      </w:r>
      <w:r w:rsidR="00B87C31">
        <w:rPr>
          <w:rFonts w:hint="eastAsia"/>
        </w:rPr>
        <w:t>叹了口气，</w:t>
      </w:r>
      <w:r>
        <w:rPr>
          <w:rFonts w:hint="eastAsia"/>
        </w:rPr>
        <w:t>说道：“</w:t>
      </w:r>
      <w:r w:rsidR="009A0738">
        <w:rPr>
          <w:rFonts w:hint="eastAsia"/>
        </w:rPr>
        <w:t>长得好看的女孩子，只要性格不是太坏，人缘都不会太差</w:t>
      </w:r>
      <w:r w:rsidR="00C452A7">
        <w:rPr>
          <w:rFonts w:hint="eastAsia"/>
        </w:rPr>
        <w:t>，尤其像她那样勇敢善良的女孩子</w:t>
      </w:r>
      <w:r w:rsidR="00111C90">
        <w:rPr>
          <w:rFonts w:hint="eastAsia"/>
        </w:rPr>
        <w:t>，总会</w:t>
      </w:r>
      <w:r w:rsidR="00C452A7">
        <w:rPr>
          <w:rFonts w:hint="eastAsia"/>
        </w:rPr>
        <w:t>人为她奋不顾身的，就像那两个少年，这种行为无关利益，而是一种本能。</w:t>
      </w:r>
      <w:r w:rsidR="008434D8">
        <w:rPr>
          <w:rFonts w:hint="eastAsia"/>
        </w:rPr>
        <w:t>”</w:t>
      </w:r>
    </w:p>
    <w:p w14:paraId="6968C074" w14:textId="77777777" w:rsidR="008434D8" w:rsidRDefault="00671726">
      <w:r>
        <w:rPr>
          <w:rFonts w:hint="eastAsia"/>
        </w:rPr>
        <w:t>听到奋不顾身四字时，他忽然就想到了陆三阴</w:t>
      </w:r>
      <w:r w:rsidRPr="00671726">
        <w:rPr>
          <w:rFonts w:hint="eastAsia"/>
        </w:rPr>
        <w:t>，</w:t>
      </w:r>
      <w:r>
        <w:rPr>
          <w:rFonts w:hint="eastAsia"/>
        </w:rPr>
        <w:t>问道：“</w:t>
      </w:r>
      <w:r w:rsidR="00F75AA0">
        <w:rPr>
          <w:rFonts w:hint="eastAsia"/>
        </w:rPr>
        <w:t>陆兄也是这些奋不顾身的人之一？”</w:t>
      </w:r>
    </w:p>
    <w:p w14:paraId="72AC068B" w14:textId="77777777" w:rsidR="00F75AA0" w:rsidRDefault="00276631">
      <w:r>
        <w:rPr>
          <w:rFonts w:hint="eastAsia"/>
        </w:rPr>
        <w:t>宁溪</w:t>
      </w:r>
      <w:r w:rsidR="00F75AA0">
        <w:rPr>
          <w:rFonts w:hint="eastAsia"/>
        </w:rPr>
        <w:t>像看白痴一样的看着他，</w:t>
      </w:r>
      <w:r w:rsidR="00EB411E">
        <w:rPr>
          <w:rFonts w:hint="eastAsia"/>
        </w:rPr>
        <w:t>心想本以为还能帮他矫正一下三观，却不想他仍是一心算计，想借此套出他们与纤纤的关系，不禁感觉有些厌恶，</w:t>
      </w:r>
      <w:r w:rsidR="00F75AA0">
        <w:rPr>
          <w:rFonts w:hint="eastAsia"/>
        </w:rPr>
        <w:t>嘲讽道：“你这个人真的很没劲，都到这个时候，你还想试探什么呢？如果你真的那么想知道出那一掌的人是不是陆三阴，你直接问他好了。”</w:t>
      </w:r>
    </w:p>
    <w:p w14:paraId="4C83EB9F" w14:textId="77777777" w:rsidR="00F75AA0" w:rsidRDefault="00F75AA0">
      <w:r>
        <w:rPr>
          <w:rFonts w:hint="eastAsia"/>
        </w:rPr>
        <w:t>司马轶默然无语，他是个聪明骄傲的人，口才也不差，加上南境少子的身份，还从来没有人把他怂到哑口无言的地步，然后</w:t>
      </w:r>
      <w:r w:rsidR="00276631">
        <w:rPr>
          <w:rFonts w:hint="eastAsia"/>
        </w:rPr>
        <w:t>宁溪</w:t>
      </w:r>
      <w:r>
        <w:rPr>
          <w:rFonts w:hint="eastAsia"/>
        </w:rPr>
        <w:t>却做到了。</w:t>
      </w:r>
    </w:p>
    <w:p w14:paraId="7BF3069A" w14:textId="77777777" w:rsidR="00F75AA0" w:rsidRDefault="00276631">
      <w:r>
        <w:rPr>
          <w:rFonts w:hint="eastAsia"/>
        </w:rPr>
        <w:t>宁溪</w:t>
      </w:r>
      <w:r w:rsidR="00F75AA0">
        <w:rPr>
          <w:rFonts w:hint="eastAsia"/>
        </w:rPr>
        <w:t>指着前方说道：“诺，陆三阴这不是来了，有本事你去问他啊！”</w:t>
      </w:r>
    </w:p>
    <w:p w14:paraId="35514BF7" w14:textId="77777777" w:rsidR="00F75AA0" w:rsidRDefault="00F75AA0">
      <w:r>
        <w:rPr>
          <w:rFonts w:hint="eastAsia"/>
        </w:rPr>
        <w:t>司马轶抬眼望去，陆三阴正朝此时急奔而来，隔碰上老远就听到了他的呼吸声，他望见陆三阴脸上焦急的神色，心想这家伙果然与此有关。</w:t>
      </w:r>
    </w:p>
    <w:p w14:paraId="0ADC0CB0" w14:textId="77777777" w:rsidR="00F75AA0" w:rsidRDefault="00F75AA0">
      <w:r>
        <w:rPr>
          <w:rFonts w:hint="eastAsia"/>
        </w:rPr>
        <w:t>然后下一刻，他完全放弃了这种三观不正的想法，因为他看到了跟在陆三阴身后的阿漂哥，以及阿漂哥身后近百把砍刀。</w:t>
      </w:r>
    </w:p>
    <w:p w14:paraId="36DF7A21" w14:textId="77777777" w:rsidR="00F75AA0" w:rsidRDefault="00F75AA0">
      <w:r>
        <w:rPr>
          <w:rFonts w:hint="eastAsia"/>
        </w:rPr>
        <w:t>“救命啊……”</w:t>
      </w:r>
    </w:p>
    <w:p w14:paraId="365D14B0" w14:textId="77777777" w:rsidR="00F75AA0" w:rsidRDefault="00F75AA0">
      <w:r>
        <w:rPr>
          <w:rFonts w:hint="eastAsia"/>
        </w:rPr>
        <w:t>“要死人咯……”</w:t>
      </w:r>
    </w:p>
    <w:p w14:paraId="2BEF6F77" w14:textId="77777777" w:rsidR="00F75AA0" w:rsidRDefault="00F75AA0">
      <w:r>
        <w:rPr>
          <w:rFonts w:hint="eastAsia"/>
        </w:rPr>
        <w:lastRenderedPageBreak/>
        <w:t>阿漂哥与陆三阴边跑边叫喊着，这两货原来是被人一路追砍过来的。</w:t>
      </w:r>
    </w:p>
    <w:p w14:paraId="1B9405AB" w14:textId="77777777" w:rsidR="00F75AA0" w:rsidRDefault="00F75AA0">
      <w:r>
        <w:rPr>
          <w:rFonts w:hint="eastAsia"/>
        </w:rPr>
        <w:t>“哇，富二代，哦不，司马公子。”</w:t>
      </w:r>
    </w:p>
    <w:p w14:paraId="18AA3802" w14:textId="77777777" w:rsidR="00F75AA0" w:rsidRPr="00F75AA0" w:rsidRDefault="00F75AA0">
      <w:r>
        <w:rPr>
          <w:rFonts w:hint="eastAsia"/>
        </w:rPr>
        <w:t>阿漂哥看到司马轶很无耻的溜到司马轶身后，朝着身后追来的百十号人喊道：“你们别过来哦，我是南境少子罩的哦！”</w:t>
      </w:r>
    </w:p>
    <w:p w14:paraId="553351C2" w14:textId="77777777" w:rsidR="00CE659C" w:rsidRDefault="00F75AA0">
      <w:r>
        <w:rPr>
          <w:rFonts w:hint="eastAsia"/>
        </w:rPr>
        <w:t>司马轶简直想一铲子拍晕然后顺便挖坑把他埋了，但下一刻他已然变了想法，他觉得最该埋的不是阿漂哥，而是陆三阴。</w:t>
      </w:r>
    </w:p>
    <w:p w14:paraId="2CD45FB0" w14:textId="77777777" w:rsidR="00F75AA0" w:rsidRPr="00F75AA0" w:rsidRDefault="004C2B9A">
      <w:r>
        <w:rPr>
          <w:rFonts w:hint="eastAsia"/>
        </w:rPr>
        <w:t>“你先顶一阵，我先撤了啊，完事记得分账</w:t>
      </w:r>
      <w:r w:rsidR="00F75AA0">
        <w:rPr>
          <w:rFonts w:hint="eastAsia"/>
        </w:rPr>
        <w:t>啊！”</w:t>
      </w:r>
    </w:p>
    <w:p w14:paraId="6A679F1A" w14:textId="77777777" w:rsidR="00CE659C" w:rsidRDefault="00F75AA0">
      <w:r>
        <w:rPr>
          <w:rFonts w:hint="eastAsia"/>
        </w:rPr>
        <w:t>陆三阴此时已经拉着</w:t>
      </w:r>
      <w:r w:rsidR="00276631">
        <w:rPr>
          <w:rFonts w:hint="eastAsia"/>
        </w:rPr>
        <w:t>宁溪</w:t>
      </w:r>
      <w:r>
        <w:rPr>
          <w:rFonts w:hint="eastAsia"/>
        </w:rPr>
        <w:t>朝另一个方向绝尘而去。</w:t>
      </w:r>
    </w:p>
    <w:p w14:paraId="244FA32E" w14:textId="77777777" w:rsidR="00F75AA0" w:rsidRPr="00F75AA0" w:rsidRDefault="00F75AA0">
      <w:r>
        <w:rPr>
          <w:rFonts w:hint="eastAsia"/>
        </w:rPr>
        <w:t>“我分你大爷。”</w:t>
      </w:r>
    </w:p>
    <w:p w14:paraId="1E33E36B" w14:textId="77777777" w:rsidR="0008398B" w:rsidRDefault="0008398B">
      <w:r>
        <w:rPr>
          <w:rFonts w:hint="eastAsia"/>
        </w:rPr>
        <w:t>阿漂哥大声骂了起来。</w:t>
      </w:r>
    </w:p>
    <w:p w14:paraId="47A85331" w14:textId="77777777" w:rsidR="00185572" w:rsidRDefault="0034262C">
      <w:r>
        <w:rPr>
          <w:rFonts w:hint="eastAsia"/>
        </w:rPr>
        <w:t>司马轶望着两人逃走的背影，便猜得出陆三阴与宁溪必然与西门纤纤有</w:t>
      </w:r>
      <w:r w:rsidR="003B0691">
        <w:rPr>
          <w:rFonts w:hint="eastAsia"/>
        </w:rPr>
        <w:t>所关系，现在要突破这层关系，</w:t>
      </w:r>
      <w:r w:rsidR="00B611B3">
        <w:rPr>
          <w:rFonts w:hint="eastAsia"/>
        </w:rPr>
        <w:t>拉笼他们增添南境战力，</w:t>
      </w:r>
      <w:r w:rsidR="003B0691">
        <w:rPr>
          <w:rFonts w:hint="eastAsia"/>
        </w:rPr>
        <w:t>便只有依赖陆三阴，可是陆三阴对自己却有明显的敌意，司马轶不禁头疼起来</w:t>
      </w:r>
      <w:r>
        <w:rPr>
          <w:rFonts w:hint="eastAsia"/>
        </w:rPr>
        <w:t>。</w:t>
      </w:r>
    </w:p>
    <w:p w14:paraId="1F8C580B" w14:textId="77777777" w:rsidR="0008398B" w:rsidRDefault="007A32BD">
      <w:r>
        <w:rPr>
          <w:rFonts w:hint="eastAsia"/>
        </w:rPr>
        <w:t>阿漂哥察言观色，投其所好，说道：“看到司马公子对那个瘪三有很大兴趣啊！”</w:t>
      </w:r>
    </w:p>
    <w:p w14:paraId="661A5E48" w14:textId="77777777" w:rsidR="00763306" w:rsidRDefault="00763306">
      <w:r>
        <w:rPr>
          <w:rFonts w:hint="eastAsia"/>
        </w:rPr>
        <w:t>司马轶诚恳说道：“请指教。”</w:t>
      </w:r>
    </w:p>
    <w:p w14:paraId="1C9FEA84" w14:textId="77777777" w:rsidR="00763306" w:rsidRDefault="00763306">
      <w:r>
        <w:rPr>
          <w:rFonts w:hint="eastAsia"/>
        </w:rPr>
        <w:t>阿漂哥指着那票不远外扬刀的彪形，说道：“你先帮我搞定这些家伙。”</w:t>
      </w:r>
    </w:p>
    <w:p w14:paraId="3DF4952E" w14:textId="77777777" w:rsidR="00AD4519" w:rsidRDefault="001132D7">
      <w:r>
        <w:rPr>
          <w:rFonts w:hint="eastAsia"/>
        </w:rPr>
        <w:t>------</w:t>
      </w:r>
    </w:p>
    <w:p w14:paraId="6B0BEDA2" w14:textId="77777777" w:rsidR="00AD4519" w:rsidRPr="00763306" w:rsidRDefault="001132D7">
      <w:r>
        <w:rPr>
          <w:rFonts w:hint="eastAsia"/>
        </w:rPr>
        <w:t>------</w:t>
      </w:r>
    </w:p>
    <w:p w14:paraId="43A85D95" w14:textId="77777777" w:rsidR="00F75AA0" w:rsidRDefault="00F75AA0">
      <w:r>
        <w:rPr>
          <w:rFonts w:hint="eastAsia"/>
        </w:rPr>
        <w:t>陆三阴拉着</w:t>
      </w:r>
      <w:r w:rsidR="00276631">
        <w:rPr>
          <w:rFonts w:hint="eastAsia"/>
        </w:rPr>
        <w:t>宁溪</w:t>
      </w:r>
      <w:r>
        <w:rPr>
          <w:rFonts w:hint="eastAsia"/>
        </w:rPr>
        <w:t>跑了好远</w:t>
      </w:r>
      <w:r w:rsidR="00971605">
        <w:rPr>
          <w:rFonts w:hint="eastAsia"/>
        </w:rPr>
        <w:t>，</w:t>
      </w:r>
      <w:r>
        <w:rPr>
          <w:rFonts w:hint="eastAsia"/>
        </w:rPr>
        <w:t>确认没有追来了才停下来，他累得一屁股坐在地上气喘吁吁地叫道：“妈的，</w:t>
      </w:r>
      <w:r w:rsidR="00637789">
        <w:rPr>
          <w:rFonts w:hint="eastAsia"/>
        </w:rPr>
        <w:t>又被那个瘪三算计了。</w:t>
      </w:r>
      <w:r>
        <w:rPr>
          <w:rFonts w:hint="eastAsia"/>
        </w:rPr>
        <w:t>”</w:t>
      </w:r>
    </w:p>
    <w:p w14:paraId="2D1AEF2D" w14:textId="77777777" w:rsidR="00F75AA0" w:rsidRDefault="00276631">
      <w:r>
        <w:rPr>
          <w:rFonts w:hint="eastAsia"/>
        </w:rPr>
        <w:t>宁溪</w:t>
      </w:r>
      <w:r w:rsidR="00A13A16">
        <w:rPr>
          <w:rFonts w:hint="eastAsia"/>
        </w:rPr>
        <w:t>见他姗姗来迟，十分恼火</w:t>
      </w:r>
      <w:r w:rsidR="00F75AA0">
        <w:rPr>
          <w:rFonts w:hint="eastAsia"/>
        </w:rPr>
        <w:t>，问道：“所以现在到底是什么状况？”</w:t>
      </w:r>
    </w:p>
    <w:p w14:paraId="7D566736" w14:textId="77777777" w:rsidR="00CE659C" w:rsidRDefault="00885D80">
      <w:r>
        <w:rPr>
          <w:rFonts w:hint="eastAsia"/>
        </w:rPr>
        <w:t>陆三阴见宁溪的</w:t>
      </w:r>
      <w:r w:rsidR="005F6933">
        <w:rPr>
          <w:rFonts w:hint="eastAsia"/>
        </w:rPr>
        <w:t>语气</w:t>
      </w:r>
      <w:r>
        <w:rPr>
          <w:rFonts w:hint="eastAsia"/>
        </w:rPr>
        <w:t>虽然生硬，但神情却显很轻松，</w:t>
      </w:r>
      <w:r w:rsidR="005F6933">
        <w:rPr>
          <w:rFonts w:hint="eastAsia"/>
        </w:rPr>
        <w:t>心想止戈山的事应该结束了，放了口气</w:t>
      </w:r>
      <w:r w:rsidR="00F75AA0">
        <w:rPr>
          <w:rFonts w:hint="eastAsia"/>
        </w:rPr>
        <w:t>，说道：“</w:t>
      </w:r>
      <w:r w:rsidR="00AC1CEB">
        <w:rPr>
          <w:rFonts w:hint="eastAsia"/>
        </w:rPr>
        <w:t>我在城郊救下了一名被伏杀的传信长老，心想肯定这边肯定是出事了，就急急赶了回来。</w:t>
      </w:r>
      <w:r w:rsidR="00F75AA0">
        <w:rPr>
          <w:rFonts w:hint="eastAsia"/>
        </w:rPr>
        <w:t>”</w:t>
      </w:r>
    </w:p>
    <w:p w14:paraId="76C288F6" w14:textId="77777777" w:rsidR="00F75AA0" w:rsidRDefault="00971605">
      <w:r>
        <w:rPr>
          <w:rFonts w:hint="eastAsia"/>
        </w:rPr>
        <w:t>宁溪问道：</w:t>
      </w:r>
      <w:r w:rsidR="00F75AA0">
        <w:rPr>
          <w:rFonts w:hint="eastAsia"/>
        </w:rPr>
        <w:t>“</w:t>
      </w:r>
      <w:r>
        <w:rPr>
          <w:rFonts w:hint="eastAsia"/>
        </w:rPr>
        <w:t>那刚才那些人又是怎么回事，走在路上被人砍？</w:t>
      </w:r>
      <w:r w:rsidR="00F75AA0">
        <w:rPr>
          <w:rFonts w:hint="eastAsia"/>
        </w:rPr>
        <w:t>”</w:t>
      </w:r>
    </w:p>
    <w:p w14:paraId="200D396F" w14:textId="77777777" w:rsidR="00971605" w:rsidRDefault="00971605">
      <w:r>
        <w:rPr>
          <w:rFonts w:hint="eastAsia"/>
        </w:rPr>
        <w:t>陆三阴叹了口气，说道：“阿漂哥不是在那当庄家下注纤纤与一剑倾城的胜负么，我就跟了阿漂哥一注赌庄家赢，结果战局被打断，阿漂这小子赢光了所有人，那些人不认账，就追着他砍。这小子一看到我，直接把我拉下水，说这小子也有份，然后那上百把砍刀就热情的招呼上来了。”</w:t>
      </w:r>
    </w:p>
    <w:p w14:paraId="366118BD" w14:textId="77777777" w:rsidR="00CE659C" w:rsidRDefault="00276631">
      <w:r>
        <w:rPr>
          <w:rFonts w:hint="eastAsia"/>
        </w:rPr>
        <w:t>宁溪</w:t>
      </w:r>
      <w:r w:rsidR="00400AA1">
        <w:rPr>
          <w:rFonts w:hint="eastAsia"/>
        </w:rPr>
        <w:t>很鄙视地看着他，问道：“你说你能做成什么事？自信过头，误判局势，跑了这么远，还是被人家用刀追着砍过来的，如果柴桑和小狄没来，那纤纤要怎么办，我问你？陆三阴的阴，我看是船翻在阴沟里的阴吧！”</w:t>
      </w:r>
    </w:p>
    <w:p w14:paraId="45FED417" w14:textId="77777777" w:rsidR="00CE659C" w:rsidRDefault="00400AA1">
      <w:r>
        <w:rPr>
          <w:rFonts w:hint="eastAsia"/>
        </w:rPr>
        <w:t>陆三阴有些颓丧地说道：“说实话，我也吓了一身冷汗！”</w:t>
      </w:r>
    </w:p>
    <w:p w14:paraId="5C1B507E" w14:textId="77777777" w:rsidR="00CE659C" w:rsidRDefault="00276631">
      <w:r>
        <w:rPr>
          <w:rFonts w:hint="eastAsia"/>
        </w:rPr>
        <w:t>宁溪</w:t>
      </w:r>
      <w:r w:rsidR="00400AA1">
        <w:rPr>
          <w:rFonts w:hint="eastAsia"/>
        </w:rPr>
        <w:t>见他认错诚恳，气消了一半，遂把她和司马轶上山所看到的详细说了一遍。</w:t>
      </w:r>
    </w:p>
    <w:p w14:paraId="1EEBDF52" w14:textId="77777777" w:rsidR="00400AA1" w:rsidRPr="00400AA1" w:rsidRDefault="00400AA1">
      <w:r>
        <w:rPr>
          <w:rFonts w:hint="eastAsia"/>
        </w:rPr>
        <w:t>“所以说司马轶那个二五仔还在猜测那一掌是不是我发的？”</w:t>
      </w:r>
    </w:p>
    <w:p w14:paraId="59E315B1" w14:textId="77777777" w:rsidR="00CE659C" w:rsidRPr="00400AA1" w:rsidRDefault="00400AA1">
      <w:r>
        <w:rPr>
          <w:rFonts w:hint="eastAsia"/>
        </w:rPr>
        <w:t>“我想是的。”</w:t>
      </w:r>
    </w:p>
    <w:p w14:paraId="77C41D62" w14:textId="77777777" w:rsidR="00CE659C" w:rsidRPr="00400AA1" w:rsidRDefault="00400AA1">
      <w:r>
        <w:rPr>
          <w:rFonts w:hint="eastAsia"/>
        </w:rPr>
        <w:t>陆三阴有些哭笑不得，心想老子这么衰了，你丫的还在给我戴高帽，我是不是该收你做小弟，不过再一想，人家可是南境少子</w:t>
      </w:r>
      <w:r w:rsidR="00630117">
        <w:rPr>
          <w:rFonts w:hint="eastAsia"/>
        </w:rPr>
        <w:t>，顿时把收小弟的事情抛到九</w:t>
      </w:r>
      <w:r w:rsidR="00D44A4F">
        <w:rPr>
          <w:rFonts w:hint="eastAsia"/>
        </w:rPr>
        <w:t>霄云外了</w:t>
      </w:r>
      <w:r w:rsidR="00630117">
        <w:rPr>
          <w:rFonts w:hint="eastAsia"/>
        </w:rPr>
        <w:t>。</w:t>
      </w:r>
    </w:p>
    <w:p w14:paraId="39A842FF" w14:textId="77777777" w:rsidR="00CE659C" w:rsidRDefault="00630117">
      <w:r>
        <w:rPr>
          <w:rFonts w:hint="eastAsia"/>
        </w:rPr>
        <w:t>陆三阴道：</w:t>
      </w:r>
      <w:r w:rsidR="00400AA1">
        <w:rPr>
          <w:rFonts w:hint="eastAsia"/>
        </w:rPr>
        <w:t>“</w:t>
      </w:r>
      <w:r>
        <w:rPr>
          <w:rFonts w:hint="eastAsia"/>
        </w:rPr>
        <w:t>到现在为止我都很难相信</w:t>
      </w:r>
      <w:r w:rsidR="00D44A4F">
        <w:rPr>
          <w:rFonts w:hint="eastAsia"/>
        </w:rPr>
        <w:t>当年雨宫八百士的覆亡和止戈流有什么关系</w:t>
      </w:r>
      <w:r>
        <w:rPr>
          <w:rFonts w:hint="eastAsia"/>
        </w:rPr>
        <w:t>。</w:t>
      </w:r>
      <w:r w:rsidR="00400AA1">
        <w:rPr>
          <w:rFonts w:hint="eastAsia"/>
        </w:rPr>
        <w:t>”</w:t>
      </w:r>
    </w:p>
    <w:p w14:paraId="071EF700" w14:textId="77777777" w:rsidR="00630117" w:rsidRPr="00400AA1" w:rsidRDefault="00630117">
      <w:r>
        <w:rPr>
          <w:rFonts w:hint="eastAsia"/>
        </w:rPr>
        <w:t>“不管怎么说，这一夜总算过去了。”</w:t>
      </w:r>
    </w:p>
    <w:p w14:paraId="49F65D9E" w14:textId="77777777" w:rsidR="00630117" w:rsidRDefault="00276631">
      <w:r>
        <w:rPr>
          <w:rFonts w:hint="eastAsia"/>
        </w:rPr>
        <w:t>宁溪</w:t>
      </w:r>
      <w:r w:rsidR="00630117">
        <w:rPr>
          <w:rFonts w:hint="eastAsia"/>
        </w:rPr>
        <w:t>也想不通这一层，这一夜见证了太多的事情，觉得有些疲惫。</w:t>
      </w:r>
    </w:p>
    <w:p w14:paraId="0B724D18" w14:textId="77777777" w:rsidR="00CE659C" w:rsidRDefault="00630117">
      <w:r>
        <w:rPr>
          <w:rFonts w:hint="eastAsia"/>
        </w:rPr>
        <w:t>陆三阴望着夜色苍茫的止戈山，仿佛觉得还有什么没有理清楚，有些放心不下，遂道：“跑了这么远，我还是想上山看看。”</w:t>
      </w:r>
    </w:p>
    <w:p w14:paraId="3B044B44" w14:textId="77777777" w:rsidR="00630117" w:rsidRDefault="00276631">
      <w:r>
        <w:rPr>
          <w:rFonts w:hint="eastAsia"/>
        </w:rPr>
        <w:t>宁溪</w:t>
      </w:r>
      <w:r w:rsidR="00630117">
        <w:rPr>
          <w:rFonts w:hint="eastAsia"/>
        </w:rPr>
        <w:t>知道纤纤对他的重要性，也不好多说什么，也便由得他了。</w:t>
      </w:r>
    </w:p>
    <w:p w14:paraId="2EC8365D" w14:textId="77777777" w:rsidR="00630117" w:rsidRDefault="00630117">
      <w:r>
        <w:rPr>
          <w:rFonts w:hint="eastAsia"/>
        </w:rPr>
        <w:lastRenderedPageBreak/>
        <w:t>他们返回山上的时候，看到已经有青思阁的弟子已经回山了，便悄悄跟在后面，跟到青思阁山门口的时候，他们听到一名守门的弟子对其中一名说道：“平师叔，你回来了，其他弟子呢？”</w:t>
      </w:r>
    </w:p>
    <w:p w14:paraId="51DA4C46" w14:textId="77777777" w:rsidR="00630117" w:rsidRDefault="00630117">
      <w:r>
        <w:rPr>
          <w:rFonts w:hint="eastAsia"/>
        </w:rPr>
        <w:t>陆三阴楞了一下，由于夜色太暗，刚才他没有瞧清楚那老者的模样，只是隐隐觉得这称呼仿佛在哪里见过。</w:t>
      </w:r>
    </w:p>
    <w:p w14:paraId="3EAD0600" w14:textId="77777777" w:rsidR="00630117" w:rsidRPr="00630117" w:rsidRDefault="00630117">
      <w:r>
        <w:rPr>
          <w:rFonts w:hint="eastAsia"/>
        </w:rPr>
        <w:t>那老者答道：“陆续在路上了，一会便到，掌门现在哪里？我有事汇报。”</w:t>
      </w:r>
    </w:p>
    <w:p w14:paraId="0ECC0F69" w14:textId="77777777" w:rsidR="00CE659C" w:rsidRDefault="00630117">
      <w:r>
        <w:rPr>
          <w:rFonts w:hint="eastAsia"/>
        </w:rPr>
        <w:t>那弟子道：“掌门去了禁地。”</w:t>
      </w:r>
    </w:p>
    <w:p w14:paraId="4577E7B7" w14:textId="77777777" w:rsidR="00630117" w:rsidRDefault="00630117">
      <w:r>
        <w:rPr>
          <w:rFonts w:hint="eastAsia"/>
        </w:rPr>
        <w:t>“好的，辛苦了。”</w:t>
      </w:r>
    </w:p>
    <w:p w14:paraId="240136A4" w14:textId="77777777" w:rsidR="00630117" w:rsidRDefault="00630117">
      <w:r>
        <w:rPr>
          <w:rFonts w:hint="eastAsia"/>
        </w:rPr>
        <w:t>那老者</w:t>
      </w:r>
      <w:r w:rsidR="002561BB">
        <w:rPr>
          <w:rFonts w:hint="eastAsia"/>
        </w:rPr>
        <w:t>目送那名弟子离开，转身便朝青云十三阶走去</w:t>
      </w:r>
      <w:r>
        <w:rPr>
          <w:rFonts w:hint="eastAsia"/>
        </w:rPr>
        <w:t>。</w:t>
      </w:r>
    </w:p>
    <w:p w14:paraId="5D99FF47" w14:textId="77777777" w:rsidR="002561BB" w:rsidRDefault="00630117">
      <w:r>
        <w:rPr>
          <w:rFonts w:hint="eastAsia"/>
        </w:rPr>
        <w:t>这时候陆三阴终于看清了这人的面容，</w:t>
      </w:r>
      <w:r w:rsidR="002561BB">
        <w:rPr>
          <w:rFonts w:hint="eastAsia"/>
        </w:rPr>
        <w:t>忽然有种似曾相识的感觉</w:t>
      </w:r>
      <w:r w:rsidR="00DE5436">
        <w:rPr>
          <w:rFonts w:hint="eastAsia"/>
        </w:rPr>
        <w:t>，不知为何心中升上一股不安的感觉</w:t>
      </w:r>
      <w:r w:rsidR="002561BB">
        <w:rPr>
          <w:rFonts w:hint="eastAsia"/>
        </w:rPr>
        <w:t>。</w:t>
      </w:r>
    </w:p>
    <w:p w14:paraId="77E32E7E" w14:textId="77777777" w:rsidR="002561BB" w:rsidRDefault="00DE5436">
      <w:r>
        <w:rPr>
          <w:rFonts w:hint="eastAsia"/>
        </w:rPr>
        <w:t>宁溪不知道他在想什么，</w:t>
      </w:r>
      <w:commentRangeStart w:id="5"/>
      <w:r w:rsidR="002561BB">
        <w:rPr>
          <w:rFonts w:hint="eastAsia"/>
        </w:rPr>
        <w:t>见他</w:t>
      </w:r>
      <w:r>
        <w:rPr>
          <w:rFonts w:hint="eastAsia"/>
        </w:rPr>
        <w:t>一直沉默望着那人的背影</w:t>
      </w:r>
      <w:r w:rsidR="002561BB">
        <w:rPr>
          <w:rFonts w:hint="eastAsia"/>
        </w:rPr>
        <w:t>，</w:t>
      </w:r>
      <w:r>
        <w:rPr>
          <w:rFonts w:hint="eastAsia"/>
        </w:rPr>
        <w:t>显得有些忧郁，</w:t>
      </w:r>
      <w:r w:rsidR="002561BB">
        <w:rPr>
          <w:rFonts w:hint="eastAsia"/>
        </w:rPr>
        <w:t>问道：“你在想什么？”</w:t>
      </w:r>
      <w:commentRangeEnd w:id="5"/>
      <w:r w:rsidR="002561BB">
        <w:rPr>
          <w:rStyle w:val="a6"/>
        </w:rPr>
        <w:commentReference w:id="5"/>
      </w:r>
    </w:p>
    <w:p w14:paraId="617B8099" w14:textId="77777777" w:rsidR="00DE5436" w:rsidRDefault="00DE5436">
      <w:r>
        <w:rPr>
          <w:rFonts w:hint="eastAsia"/>
        </w:rPr>
        <w:t>“总觉得在哪里见过他的样子。”陆三阴有些心不在焉地答道。</w:t>
      </w:r>
    </w:p>
    <w:p w14:paraId="5A014BEA" w14:textId="77777777" w:rsidR="004B4A95" w:rsidRDefault="004B4A95">
      <w:r>
        <w:rPr>
          <w:rFonts w:hint="eastAsia"/>
        </w:rPr>
        <w:t>“你当然见过，这不就是纤纤派去搬救兵的那个长老……”</w:t>
      </w:r>
    </w:p>
    <w:p w14:paraId="7ECA4425" w14:textId="77777777" w:rsidR="00AC1CEB" w:rsidRPr="00AC1CEB" w:rsidRDefault="004B4A95">
      <w:r>
        <w:rPr>
          <w:rFonts w:hint="eastAsia"/>
        </w:rPr>
        <w:t>忽然，她的声音戛然而止。</w:t>
      </w:r>
    </w:p>
    <w:p w14:paraId="30A52E1D" w14:textId="77777777" w:rsidR="00630117" w:rsidRDefault="00456A77">
      <w:r>
        <w:rPr>
          <w:rFonts w:hint="eastAsia"/>
        </w:rPr>
        <w:t>两人瞪大了眼，望着彼此，</w:t>
      </w:r>
      <w:r w:rsidR="00630117">
        <w:rPr>
          <w:rFonts w:hint="eastAsia"/>
        </w:rPr>
        <w:t>想起</w:t>
      </w:r>
      <w:r w:rsidR="00957C6F">
        <w:rPr>
          <w:rFonts w:hint="eastAsia"/>
        </w:rPr>
        <w:t>了那个在城郊被伏杀的长老，当时刺杀他的叫他平师兄，而这个</w:t>
      </w:r>
      <w:r w:rsidR="00630117">
        <w:rPr>
          <w:rFonts w:hint="eastAsia"/>
        </w:rPr>
        <w:t>弟子叫他平师叔。</w:t>
      </w:r>
    </w:p>
    <w:p w14:paraId="4BE6CCF3" w14:textId="77777777" w:rsidR="00CE659C" w:rsidRDefault="00C42768">
      <w:r>
        <w:rPr>
          <w:rFonts w:hint="eastAsia"/>
        </w:rPr>
        <w:t>这是一个本该重伤垂死的人，而今却生龙活虎的出现在了山上。</w:t>
      </w:r>
    </w:p>
    <w:p w14:paraId="70516BE1" w14:textId="77777777" w:rsidR="00110CFE" w:rsidRDefault="00110CFE" w:rsidP="00110CFE">
      <w:r>
        <w:rPr>
          <w:rFonts w:hint="eastAsia"/>
        </w:rPr>
        <w:t>两人转眼再看那人时，早已不见了踪影，只看到了深深夜色。</w:t>
      </w:r>
    </w:p>
    <w:p w14:paraId="7EA47C43" w14:textId="77777777" w:rsidR="00110CFE" w:rsidRPr="00A16829" w:rsidRDefault="00110CFE" w:rsidP="00110CFE">
      <w:r>
        <w:rPr>
          <w:rFonts w:hint="eastAsia"/>
        </w:rPr>
        <w:t>夜色深深深几许？</w:t>
      </w:r>
    </w:p>
    <w:p w14:paraId="07401B57" w14:textId="77777777" w:rsidR="00110CFE" w:rsidRDefault="00110CFE" w:rsidP="00110CFE">
      <w:r>
        <w:rPr>
          <w:rFonts w:hint="eastAsia"/>
        </w:rPr>
        <w:t>那一瞬间，宁溪看</w:t>
      </w:r>
      <w:r w:rsidR="00164354">
        <w:rPr>
          <w:rFonts w:hint="eastAsia"/>
        </w:rPr>
        <w:t>到陆三阴的眼中涌出无限恐惧，他忽然抓住宁溪，说道：“快用青鸟告警</w:t>
      </w:r>
      <w:r>
        <w:rPr>
          <w:rFonts w:hint="eastAsia"/>
        </w:rPr>
        <w:t>。”</w:t>
      </w:r>
    </w:p>
    <w:p w14:paraId="41659BF7" w14:textId="77777777" w:rsidR="00110CFE" w:rsidRDefault="00110CFE" w:rsidP="00110CFE">
      <w:r>
        <w:rPr>
          <w:rFonts w:hint="eastAsia"/>
        </w:rPr>
        <w:t>下一刻，他便追入了夜色之中。</w:t>
      </w:r>
    </w:p>
    <w:p w14:paraId="721D37E2" w14:textId="77777777" w:rsidR="0008398B" w:rsidRPr="00110CFE" w:rsidRDefault="0008398B"/>
    <w:p w14:paraId="65F5BB2E" w14:textId="77777777" w:rsidR="004C2B9A" w:rsidRDefault="004C2B9A"/>
    <w:p w14:paraId="1F1ACB13" w14:textId="77777777" w:rsidR="004C2B9A" w:rsidRDefault="004C2B9A"/>
    <w:p w14:paraId="61ED58F0" w14:textId="77777777" w:rsidR="004A59C8" w:rsidRDefault="004A59C8"/>
    <w:p w14:paraId="6979E280" w14:textId="77777777" w:rsidR="004A59C8" w:rsidRDefault="004A59C8"/>
    <w:p w14:paraId="03F3373F" w14:textId="77777777" w:rsidR="004A59C8" w:rsidRDefault="004A59C8"/>
    <w:p w14:paraId="249B3133" w14:textId="77777777" w:rsidR="004A59C8" w:rsidRDefault="004A59C8"/>
    <w:p w14:paraId="70BB25AD" w14:textId="77777777" w:rsidR="004A59C8" w:rsidRDefault="004A59C8"/>
    <w:p w14:paraId="56A147DF" w14:textId="77777777" w:rsidR="004A59C8" w:rsidRDefault="004A59C8"/>
    <w:p w14:paraId="044F10C1" w14:textId="77777777" w:rsidR="004A59C8" w:rsidRPr="00630117" w:rsidRDefault="004A59C8"/>
    <w:p w14:paraId="68426E50" w14:textId="77777777" w:rsidR="00CE659C" w:rsidRDefault="007A6CFF">
      <w:pPr>
        <w:pStyle w:val="3"/>
      </w:pPr>
      <w:commentRangeStart w:id="6"/>
      <w:r>
        <w:rPr>
          <w:rFonts w:hint="eastAsia"/>
        </w:rPr>
        <w:t>第二十</w:t>
      </w:r>
      <w:r w:rsidR="00DC5172">
        <w:rPr>
          <w:rFonts w:hint="eastAsia"/>
        </w:rPr>
        <w:t>三</w:t>
      </w:r>
      <w:r>
        <w:rPr>
          <w:rFonts w:hint="eastAsia"/>
        </w:rPr>
        <w:t>章</w:t>
      </w:r>
      <w:r w:rsidR="002F6A2B">
        <w:rPr>
          <w:rFonts w:hint="eastAsia"/>
        </w:rPr>
        <w:t>月下的杀曲</w:t>
      </w:r>
      <w:commentRangeEnd w:id="6"/>
      <w:r w:rsidR="002F6A2B">
        <w:rPr>
          <w:rStyle w:val="a6"/>
          <w:b w:val="0"/>
        </w:rPr>
        <w:commentReference w:id="6"/>
      </w:r>
    </w:p>
    <w:p w14:paraId="578EE7BA" w14:textId="77777777" w:rsidR="00B37173" w:rsidRDefault="00001996" w:rsidP="00C47B92">
      <w:r>
        <w:rPr>
          <w:rFonts w:hint="eastAsia"/>
        </w:rPr>
        <w:t>青云十三阶下</w:t>
      </w:r>
      <w:r w:rsidR="00B37173">
        <w:rPr>
          <w:rFonts w:hint="eastAsia"/>
        </w:rPr>
        <w:t>一片安静。</w:t>
      </w:r>
    </w:p>
    <w:p w14:paraId="205C9D4B" w14:textId="77777777" w:rsidR="00273954" w:rsidRDefault="00A55437" w:rsidP="00C47B92">
      <w:r>
        <w:rPr>
          <w:rFonts w:hint="eastAsia"/>
        </w:rPr>
        <w:t>柴桑盘坐膝坐在第一阶上，擦拭着巨大的刀身，他的动作既轻又慢，</w:t>
      </w:r>
      <w:r w:rsidR="00273954">
        <w:rPr>
          <w:rFonts w:hint="eastAsia"/>
        </w:rPr>
        <w:t>却很专注。</w:t>
      </w:r>
    </w:p>
    <w:p w14:paraId="1C0B0E1B" w14:textId="77777777" w:rsidR="00E4433F" w:rsidRDefault="00E4433F" w:rsidP="00C47B92">
      <w:r>
        <w:rPr>
          <w:rFonts w:hint="eastAsia"/>
        </w:rPr>
        <w:t>一只乌鸦，落到西边的树上，呱呱叫了两声。</w:t>
      </w:r>
    </w:p>
    <w:p w14:paraId="6F28DCB3" w14:textId="77777777" w:rsidR="00E4433F" w:rsidRPr="00E4433F" w:rsidRDefault="00E4433F" w:rsidP="00C47B92">
      <w:r>
        <w:rPr>
          <w:rFonts w:hint="eastAsia"/>
        </w:rPr>
        <w:t>柴桑停下动作，朝那边望去。</w:t>
      </w:r>
    </w:p>
    <w:p w14:paraId="0DA7B664" w14:textId="77777777" w:rsidR="00E4433F" w:rsidRDefault="00E4433F" w:rsidP="00C47B92">
      <w:r>
        <w:rPr>
          <w:rFonts w:hint="eastAsia"/>
        </w:rPr>
        <w:t>骤然风起，树林传来沙沙的声响。</w:t>
      </w:r>
    </w:p>
    <w:p w14:paraId="760CDB70" w14:textId="77777777" w:rsidR="00E4433F" w:rsidRDefault="00E4433F" w:rsidP="00C47B92">
      <w:r>
        <w:rPr>
          <w:rFonts w:hint="eastAsia"/>
        </w:rPr>
        <w:t>那时候，陆三阴刚刚赶来，站在数十丈外，看到了不可思议的一幕。</w:t>
      </w:r>
    </w:p>
    <w:p w14:paraId="664B51F8" w14:textId="77777777" w:rsidR="00E4433F" w:rsidRDefault="00E4433F" w:rsidP="00C47B92">
      <w:r>
        <w:rPr>
          <w:rFonts w:hint="eastAsia"/>
        </w:rPr>
        <w:t>一道身影，在风吹起时，一脚点在树上，飞起数丈，形成一道完美的弧线，从柴桑视线的死角，落到了第六阶。</w:t>
      </w:r>
    </w:p>
    <w:p w14:paraId="729481B7" w14:textId="77777777" w:rsidR="006A10C3" w:rsidRDefault="00D219FD" w:rsidP="00C47B92">
      <w:r>
        <w:rPr>
          <w:rFonts w:hint="eastAsia"/>
        </w:rPr>
        <w:lastRenderedPageBreak/>
        <w:t>风中的沙沙声，掩盖了他掠起时带动的风声</w:t>
      </w:r>
      <w:r w:rsidR="00154BCD">
        <w:rPr>
          <w:rFonts w:hint="eastAsia"/>
        </w:rPr>
        <w:t>。</w:t>
      </w:r>
    </w:p>
    <w:p w14:paraId="46413587" w14:textId="77777777" w:rsidR="00E83D5A" w:rsidRDefault="00D219FD" w:rsidP="00C47B92">
      <w:r>
        <w:rPr>
          <w:rFonts w:hint="eastAsia"/>
        </w:rPr>
        <w:t>或许是发觉了什么，柴桑</w:t>
      </w:r>
      <w:r w:rsidR="00E83D5A">
        <w:rPr>
          <w:rFonts w:hint="eastAsia"/>
        </w:rPr>
        <w:t>抬起了头，</w:t>
      </w:r>
      <w:r w:rsidR="00DB1B1E">
        <w:rPr>
          <w:rFonts w:hint="eastAsia"/>
        </w:rPr>
        <w:t>却只看到天边</w:t>
      </w:r>
      <w:r>
        <w:rPr>
          <w:rFonts w:hint="eastAsia"/>
        </w:rPr>
        <w:t>缥缈的云。</w:t>
      </w:r>
    </w:p>
    <w:p w14:paraId="4EAF532F" w14:textId="77777777" w:rsidR="00DB1B1E" w:rsidRDefault="00DB1B1E" w:rsidP="00C47B92">
      <w:r>
        <w:rPr>
          <w:rFonts w:hint="eastAsia"/>
        </w:rPr>
        <w:t>风声仍是沙沙，偶有落叶飞过，月隐在云中，向西流去。</w:t>
      </w:r>
    </w:p>
    <w:p w14:paraId="3717156E" w14:textId="77777777" w:rsidR="00DB1B1E" w:rsidRDefault="00DB1B1E" w:rsidP="00C47B92">
      <w:r>
        <w:rPr>
          <w:rFonts w:hint="eastAsia"/>
        </w:rPr>
        <w:t>那身影落在青色的石阶上，只发出轻微的声音，然后被吹散在风中，微不可闻。</w:t>
      </w:r>
    </w:p>
    <w:p w14:paraId="0B9DF142" w14:textId="77777777" w:rsidR="00A33438" w:rsidRDefault="00A33438" w:rsidP="00C47B92">
      <w:r>
        <w:rPr>
          <w:rFonts w:hint="eastAsia"/>
        </w:rPr>
        <w:t>甫一落下，便再度掠起，宛如一只孤雁，在夜色里留下一道完美的孤线后，落入了青思池中。</w:t>
      </w:r>
    </w:p>
    <w:p w14:paraId="453D31B7" w14:textId="77777777" w:rsidR="00E447F4" w:rsidRDefault="00E201F8" w:rsidP="00C47B92">
      <w:r>
        <w:rPr>
          <w:rFonts w:hint="eastAsia"/>
        </w:rPr>
        <w:t>陆三阴看着这</w:t>
      </w:r>
      <w:r w:rsidR="004D464E">
        <w:rPr>
          <w:rFonts w:hint="eastAsia"/>
        </w:rPr>
        <w:t>幕</w:t>
      </w:r>
      <w:r>
        <w:rPr>
          <w:rFonts w:hint="eastAsia"/>
        </w:rPr>
        <w:t>画面，</w:t>
      </w:r>
      <w:r w:rsidR="00E447F4">
        <w:rPr>
          <w:rFonts w:hint="eastAsia"/>
        </w:rPr>
        <w:t>微微张嘴，震撼的说不出话来。</w:t>
      </w:r>
    </w:p>
    <w:p w14:paraId="57A910EC" w14:textId="77777777" w:rsidR="00A33438" w:rsidRPr="00A33438" w:rsidRDefault="005B0B0C" w:rsidP="00C47B92">
      <w:r>
        <w:rPr>
          <w:rFonts w:hint="eastAsia"/>
        </w:rPr>
        <w:t>一跃十数丈，</w:t>
      </w:r>
      <w:r w:rsidR="001B4C79">
        <w:rPr>
          <w:rFonts w:hint="eastAsia"/>
        </w:rPr>
        <w:t>早已穷</w:t>
      </w:r>
      <w:r w:rsidR="004D464E">
        <w:rPr>
          <w:rFonts w:hint="eastAsia"/>
        </w:rPr>
        <w:t>究人力极限，只有那个能运用气流附着在足底的强者才能做到，这就是所谓的疾足。</w:t>
      </w:r>
    </w:p>
    <w:p w14:paraId="0BFB069A" w14:textId="77777777" w:rsidR="00E4433F" w:rsidRDefault="00E447F4" w:rsidP="00C47B92">
      <w:r>
        <w:rPr>
          <w:rFonts w:hint="eastAsia"/>
        </w:rPr>
        <w:t>他想到了桐山上跟他夺剑胎的神秘强者，顿时一股寒意从后背涌上来。</w:t>
      </w:r>
    </w:p>
    <w:p w14:paraId="383905C2" w14:textId="77777777" w:rsidR="00B94B47" w:rsidRPr="00B94B47" w:rsidRDefault="00995415" w:rsidP="00C47B92">
      <w:r>
        <w:rPr>
          <w:rFonts w:hint="eastAsia"/>
        </w:rPr>
        <w:t>在他还在因震撼</w:t>
      </w:r>
      <w:r w:rsidR="00B94B47">
        <w:rPr>
          <w:rFonts w:hint="eastAsia"/>
        </w:rPr>
        <w:t>而失神的时候，青鸟从他头上飞起，从柴桑面前掠过，直入青云十三阶，留下一声清脆的轻鸣。</w:t>
      </w:r>
    </w:p>
    <w:p w14:paraId="7E9EA5B6" w14:textId="77777777" w:rsidR="00B94B47" w:rsidRDefault="00B94B47" w:rsidP="00C47B92">
      <w:r>
        <w:rPr>
          <w:rFonts w:hint="eastAsia"/>
        </w:rPr>
        <w:t>柴桑认得那是宁溪的青鸟，霍然起身，提着巨刀朝青云十三阶奔去。</w:t>
      </w:r>
    </w:p>
    <w:p w14:paraId="274826D6" w14:textId="77777777" w:rsidR="005C24B8" w:rsidRDefault="005C24B8" w:rsidP="005C24B8">
      <w:r>
        <w:rPr>
          <w:rFonts w:hint="eastAsia"/>
        </w:rPr>
        <w:t>陆三阴惊醒过来，飞身追了上去。</w:t>
      </w:r>
    </w:p>
    <w:p w14:paraId="1606B2FE" w14:textId="77777777" w:rsidR="007A4B23" w:rsidRDefault="00A75C21" w:rsidP="005C24B8">
      <w:r>
        <w:rPr>
          <w:rFonts w:hint="eastAsia"/>
        </w:rPr>
        <w:t>宁溪从林子里走了出来，望着青云十三阶</w:t>
      </w:r>
      <w:r w:rsidR="0029489D">
        <w:rPr>
          <w:rFonts w:hint="eastAsia"/>
        </w:rPr>
        <w:t>方向叹了口气</w:t>
      </w:r>
      <w:r>
        <w:rPr>
          <w:rFonts w:hint="eastAsia"/>
        </w:rPr>
        <w:t>，</w:t>
      </w:r>
      <w:r w:rsidR="0029489D">
        <w:rPr>
          <w:rFonts w:hint="eastAsia"/>
        </w:rPr>
        <w:t>说道：“</w:t>
      </w:r>
      <w:r w:rsidR="005F2E72">
        <w:rPr>
          <w:rFonts w:hint="eastAsia"/>
        </w:rPr>
        <w:t>如果他们两人无法阻止，那我</w:t>
      </w:r>
      <w:r>
        <w:rPr>
          <w:rFonts w:hint="eastAsia"/>
        </w:rPr>
        <w:t>也无能为力。</w:t>
      </w:r>
      <w:r w:rsidR="0029489D">
        <w:rPr>
          <w:rFonts w:hint="eastAsia"/>
        </w:rPr>
        <w:t>”</w:t>
      </w:r>
    </w:p>
    <w:p w14:paraId="1A0D662F" w14:textId="77777777" w:rsidR="0029489D" w:rsidRDefault="00C25396" w:rsidP="005C24B8">
      <w:r>
        <w:rPr>
          <w:rFonts w:hint="eastAsia"/>
        </w:rPr>
        <w:t>------</w:t>
      </w:r>
    </w:p>
    <w:p w14:paraId="0F15DD7D" w14:textId="77777777" w:rsidR="00AB256E" w:rsidRPr="00273954" w:rsidRDefault="00C25396" w:rsidP="00C47B92">
      <w:r>
        <w:rPr>
          <w:rFonts w:hint="eastAsia"/>
        </w:rPr>
        <w:t>-----</w:t>
      </w:r>
    </w:p>
    <w:p w14:paraId="54DEB1AA" w14:textId="77777777" w:rsidR="00C47B92" w:rsidRDefault="00C47B92" w:rsidP="00C47B92">
      <w:r>
        <w:rPr>
          <w:rFonts w:hint="eastAsia"/>
        </w:rPr>
        <w:t>这一夜的战声已远，西门纤纤的心却没有得到宁静，但与杀伐时的紧张不同，此时她心中更多的是茫然，除此之外还有一丝不明所以的失落。</w:t>
      </w:r>
    </w:p>
    <w:p w14:paraId="7E52BBDE" w14:textId="77777777" w:rsidR="00C47B92" w:rsidRDefault="00C47B92" w:rsidP="00C47B92">
      <w:r>
        <w:rPr>
          <w:rFonts w:hint="eastAsia"/>
        </w:rPr>
        <w:t>止戈流这一役，让雨宫与止戈流的仇恨浮现上来，但这仇恨的起点是什么，</w:t>
      </w:r>
      <w:r w:rsidR="004A59C8">
        <w:rPr>
          <w:rFonts w:hint="eastAsia"/>
        </w:rPr>
        <w:t>便是她眼前这口青思圣池。</w:t>
      </w:r>
      <w:r w:rsidR="004A59C8">
        <w:t xml:space="preserve"> </w:t>
      </w:r>
    </w:p>
    <w:p w14:paraId="46FE302E" w14:textId="77777777" w:rsidR="004A59C8" w:rsidRDefault="004A59C8" w:rsidP="00C47B92">
      <w:r>
        <w:rPr>
          <w:rFonts w:hint="eastAsia"/>
        </w:rPr>
        <w:t>青云十三阶之上的青思池，是圣人的眼泪化成的，这句话已经在两境流传了很多年。</w:t>
      </w:r>
    </w:p>
    <w:p w14:paraId="208B2A5B" w14:textId="77777777" w:rsidR="00C47B92" w:rsidRDefault="00C47B92" w:rsidP="00C47B92">
      <w:r>
        <w:rPr>
          <w:rFonts w:hint="eastAsia"/>
        </w:rPr>
        <w:t>在西门纤纤看来</w:t>
      </w:r>
      <w:r w:rsidR="00011689">
        <w:rPr>
          <w:rFonts w:hint="eastAsia"/>
        </w:rPr>
        <w:t>，</w:t>
      </w:r>
      <w:r>
        <w:rPr>
          <w:rFonts w:hint="eastAsia"/>
        </w:rPr>
        <w:t>青思池只是山顶一个普通的池子，所以对其为什么会成为青思阁禁地的问题她很早就问过青思阁的长老。</w:t>
      </w:r>
    </w:p>
    <w:p w14:paraId="15E4B024" w14:textId="77777777" w:rsidR="00011689" w:rsidRDefault="00C47B92" w:rsidP="00C47B92">
      <w:r>
        <w:rPr>
          <w:rFonts w:hint="eastAsia"/>
        </w:rPr>
        <w:t>陶长老说在纤纤出生之前，青思池只是嫡系弟子练武的地方</w:t>
      </w:r>
      <w:r w:rsidR="00011689">
        <w:rPr>
          <w:rFonts w:hint="eastAsia"/>
        </w:rPr>
        <w:t>，</w:t>
      </w:r>
      <w:r>
        <w:rPr>
          <w:rFonts w:hint="eastAsia"/>
        </w:rPr>
        <w:t>并不存在什么禁地的说法，青思池成为禁地的时间是在西门纤纤出生之后的那段时间。</w:t>
      </w:r>
    </w:p>
    <w:p w14:paraId="014608B5" w14:textId="77777777" w:rsidR="00011689" w:rsidRDefault="00011689" w:rsidP="00C47B92">
      <w:r>
        <w:rPr>
          <w:rFonts w:hint="eastAsia"/>
        </w:rPr>
        <w:t>照时间看来</w:t>
      </w:r>
      <w:r w:rsidR="009E08E5">
        <w:rPr>
          <w:rFonts w:hint="eastAsia"/>
        </w:rPr>
        <w:t>，应该就是雨宫八百士入侵之后</w:t>
      </w:r>
      <w:r w:rsidR="00560ACD">
        <w:rPr>
          <w:rFonts w:hint="eastAsia"/>
        </w:rPr>
        <w:t>，但当时除了西门缜与纤纤的母亲，陶长老那一代人，没有一个参与了那次战役</w:t>
      </w:r>
      <w:r>
        <w:rPr>
          <w:rFonts w:hint="eastAsia"/>
        </w:rPr>
        <w:t>。</w:t>
      </w:r>
    </w:p>
    <w:p w14:paraId="76C8C0FF" w14:textId="77777777" w:rsidR="006A0FFA" w:rsidRDefault="006A0FFA" w:rsidP="00C47B92">
      <w:r>
        <w:rPr>
          <w:rFonts w:hint="eastAsia"/>
        </w:rPr>
        <w:t>加之西门缜对此事避而不谈，所以那一战的始末，无人知晓。</w:t>
      </w:r>
    </w:p>
    <w:p w14:paraId="0EA0EE27" w14:textId="77777777" w:rsidR="00C47B92" w:rsidRDefault="00C47B92" w:rsidP="00C47B92">
      <w:r>
        <w:rPr>
          <w:rFonts w:hint="eastAsia"/>
        </w:rPr>
        <w:t>西门纤纤的母亲故去之后，西门缜突然下令所有人禁足青思阁，这项命令当时引起了几位嫡传弟子强烈的反弹，其中一人便是李占山，传说还有一人因此离开了青思阁。</w:t>
      </w:r>
    </w:p>
    <w:p w14:paraId="4EDD0264" w14:textId="77777777" w:rsidR="00C47B92" w:rsidRDefault="000C34DA" w:rsidP="00C47B92">
      <w:r>
        <w:rPr>
          <w:rFonts w:hint="eastAsia"/>
        </w:rPr>
        <w:t>西门纤纤一直都能</w:t>
      </w:r>
      <w:r w:rsidR="00C47B92">
        <w:rPr>
          <w:rFonts w:hint="eastAsia"/>
        </w:rPr>
        <w:t>自由出入禁地，从来没有发现这里有什么机关禁制或者与众不</w:t>
      </w:r>
      <w:r w:rsidR="00011689">
        <w:rPr>
          <w:rFonts w:hint="eastAsia"/>
        </w:rPr>
        <w:t>同的地方，所以她曾经问过她父亲，西门缜对此的说法则是，所谓的禁地</w:t>
      </w:r>
      <w:r w:rsidR="00C47B92">
        <w:rPr>
          <w:rFonts w:hint="eastAsia"/>
        </w:rPr>
        <w:t>只是一个不想被人打扰的地方。</w:t>
      </w:r>
    </w:p>
    <w:p w14:paraId="0FB1A753" w14:textId="77777777" w:rsidR="00C47B92" w:rsidRDefault="00C47B92" w:rsidP="00C47B92">
      <w:r>
        <w:rPr>
          <w:rFonts w:hint="eastAsia"/>
        </w:rPr>
        <w:t>“总有个时候找个地方独静静。”</w:t>
      </w:r>
    </w:p>
    <w:p w14:paraId="2D6CCB55" w14:textId="77777777" w:rsidR="00C47B92" w:rsidRDefault="00C47B92" w:rsidP="00C47B92">
      <w:r>
        <w:rPr>
          <w:rFonts w:hint="eastAsia"/>
        </w:rPr>
        <w:t>这是西门缜的原话，这时候的西门纤纤终于理解了，自她当上止戈流与青思阁掌门之后，每天所面对的事除了报仇之外，还有一个不得不面对的东西，那就是直面人性。</w:t>
      </w:r>
    </w:p>
    <w:p w14:paraId="41C14DDA" w14:textId="77777777" w:rsidR="00C47B92" w:rsidRDefault="00C47B92" w:rsidP="00C47B92">
      <w:r>
        <w:rPr>
          <w:rFonts w:hint="eastAsia"/>
        </w:rPr>
        <w:t>若说李占山一事体现了个人人性的善变阴暗面，那同时面对数百人人性阴暗面是件多么可怕的事就可想而知了，西门缜就在这个位置上坐了二十余年，西门纤纤光是想想就对自己的父亲充满了敬意。</w:t>
      </w:r>
    </w:p>
    <w:p w14:paraId="2FD47319" w14:textId="77777777" w:rsidR="006A0FFA" w:rsidRDefault="006A0FFA" w:rsidP="006A0FFA">
      <w:r>
        <w:rPr>
          <w:rFonts w:hint="eastAsia"/>
        </w:rPr>
        <w:t>现在想来，青思池绝不是所谓的一个想静静的地方，不然也不可能成为一夜风雨入侵的目标。</w:t>
      </w:r>
    </w:p>
    <w:p w14:paraId="045043D4" w14:textId="77777777" w:rsidR="00644C51" w:rsidRDefault="006A0FFA" w:rsidP="006A0FFA">
      <w:r>
        <w:rPr>
          <w:rFonts w:hint="eastAsia"/>
        </w:rPr>
        <w:t>一夜风雨出现的那一刻开始，淳于心便知道，灭亡止戈流并不是一夜风雨发动这一役最终目的，所以他才不顾一切的守在青云十三阶下。</w:t>
      </w:r>
    </w:p>
    <w:p w14:paraId="1646C2E8" w14:textId="77777777" w:rsidR="00644C51" w:rsidRPr="00644C51" w:rsidRDefault="00644C51" w:rsidP="006A0FFA">
      <w:r>
        <w:rPr>
          <w:rFonts w:hint="eastAsia"/>
        </w:rPr>
        <w:t>西门纤纤对此心存感激，心想心叔真是个了不起的人。</w:t>
      </w:r>
    </w:p>
    <w:p w14:paraId="33AFFC2C" w14:textId="77777777" w:rsidR="00C47B92" w:rsidRDefault="00C47B92" w:rsidP="00C47B92">
      <w:r>
        <w:rPr>
          <w:rFonts w:hint="eastAsia"/>
        </w:rPr>
        <w:t>她</w:t>
      </w:r>
      <w:r w:rsidR="00644C51">
        <w:rPr>
          <w:rFonts w:hint="eastAsia"/>
        </w:rPr>
        <w:t>花了很长的时间，点亮所有的梧桐灯</w:t>
      </w:r>
      <w:r>
        <w:rPr>
          <w:rFonts w:hint="eastAsia"/>
        </w:rPr>
        <w:t>。</w:t>
      </w:r>
    </w:p>
    <w:p w14:paraId="0169FF2D" w14:textId="77777777" w:rsidR="00C47B92" w:rsidRDefault="00C47B92" w:rsidP="00C47B92">
      <w:r>
        <w:rPr>
          <w:rFonts w:hint="eastAsia"/>
        </w:rPr>
        <w:lastRenderedPageBreak/>
        <w:t>这些灯笼是她每一次离开止戈流去寻找那人时所挂上的。</w:t>
      </w:r>
    </w:p>
    <w:p w14:paraId="5A6F16FF" w14:textId="77777777" w:rsidR="00C47B92" w:rsidRDefault="00C47B92" w:rsidP="00C47B92">
      <w:r>
        <w:rPr>
          <w:rFonts w:hint="eastAsia"/>
        </w:rPr>
        <w:t>每一次离开，她都告诉自己，这一次我一定能找到他。</w:t>
      </w:r>
    </w:p>
    <w:p w14:paraId="72D21092" w14:textId="77777777" w:rsidR="00C47B92" w:rsidRDefault="00C47B92" w:rsidP="00C47B92">
      <w:r>
        <w:rPr>
          <w:rFonts w:hint="eastAsia"/>
        </w:rPr>
        <w:t>可三年来，少则三五日，多则三五月，她离开了十九次，挂了十次只灯笼，可她终究没有找到那个人。</w:t>
      </w:r>
    </w:p>
    <w:p w14:paraId="7FD2B7D5" w14:textId="77777777" w:rsidR="00C47B92" w:rsidRDefault="00C47B92" w:rsidP="00C47B92">
      <w:r>
        <w:rPr>
          <w:rFonts w:hint="eastAsia"/>
        </w:rPr>
        <w:t>此次止戈事变，她以为他会闻讯而来，可是，柴桑来了，狄败青也来了，他终究没有来。</w:t>
      </w:r>
    </w:p>
    <w:p w14:paraId="51E35DE4" w14:textId="77777777" w:rsidR="00C47B92" w:rsidRDefault="00C47B92" w:rsidP="00C47B92">
      <w:r>
        <w:rPr>
          <w:rFonts w:hint="eastAsia"/>
        </w:rPr>
        <w:t>“掌门，属下有事汇报。”</w:t>
      </w:r>
    </w:p>
    <w:p w14:paraId="1A95C2E1" w14:textId="77777777" w:rsidR="00C47B92" w:rsidRDefault="00644C51" w:rsidP="00C47B92">
      <w:r>
        <w:rPr>
          <w:rFonts w:hint="eastAsia"/>
        </w:rPr>
        <w:t>平飞不知何时出现在她身后</w:t>
      </w:r>
      <w:r w:rsidR="00C47B92">
        <w:rPr>
          <w:rFonts w:hint="eastAsia"/>
        </w:rPr>
        <w:t>。</w:t>
      </w:r>
    </w:p>
    <w:p w14:paraId="7E61FD6A" w14:textId="77777777" w:rsidR="004B24EA" w:rsidRDefault="004B24EA" w:rsidP="00C47B92">
      <w:r>
        <w:rPr>
          <w:rFonts w:hint="eastAsia"/>
        </w:rPr>
        <w:t>听到这个声音，西门纤纤</w:t>
      </w:r>
      <w:r w:rsidRPr="004B24EA">
        <w:rPr>
          <w:rFonts w:hint="eastAsia"/>
        </w:rPr>
        <w:t>很是吃惊，</w:t>
      </w:r>
      <w:r>
        <w:rPr>
          <w:rFonts w:hint="eastAsia"/>
        </w:rPr>
        <w:t>几乎没有任何犹豫，西门纤纤瞬间就握住了剑柄，因为柴桑是不可能放任何人进来的。</w:t>
      </w:r>
    </w:p>
    <w:p w14:paraId="1043B6E2" w14:textId="77777777" w:rsidR="00CA5CBD" w:rsidRDefault="003C398B" w:rsidP="00C47B92">
      <w:r>
        <w:rPr>
          <w:rFonts w:hint="eastAsia"/>
        </w:rPr>
        <w:t>青鸟从青云十三阶冲出，直上青云，发一出声警告性的清鸣。</w:t>
      </w:r>
    </w:p>
    <w:p w14:paraId="10CBBAD2" w14:textId="77777777" w:rsidR="003C398B" w:rsidRDefault="003C398B" w:rsidP="00C47B92">
      <w:r>
        <w:rPr>
          <w:rFonts w:hint="eastAsia"/>
        </w:rPr>
        <w:t>拔剑</w:t>
      </w:r>
      <w:r w:rsidR="0096363B">
        <w:rPr>
          <w:rFonts w:hint="eastAsia"/>
        </w:rPr>
        <w:t>，转身，青萍之末。</w:t>
      </w:r>
    </w:p>
    <w:p w14:paraId="72CABF09" w14:textId="77777777" w:rsidR="0096363B" w:rsidRPr="0096363B" w:rsidRDefault="0096363B" w:rsidP="00C47B92">
      <w:r>
        <w:rPr>
          <w:rFonts w:hint="eastAsia"/>
        </w:rPr>
        <w:t>西门纤纤只用了一瞬间便完成了所有动作。</w:t>
      </w:r>
    </w:p>
    <w:p w14:paraId="670FB7AD" w14:textId="77777777" w:rsidR="0096363B" w:rsidRDefault="0096363B" w:rsidP="00C47B92">
      <w:r>
        <w:rPr>
          <w:rFonts w:hint="eastAsia"/>
        </w:rPr>
        <w:t>但还是比不那个人的速度。</w:t>
      </w:r>
    </w:p>
    <w:p w14:paraId="610647FB" w14:textId="77777777" w:rsidR="0096363B" w:rsidRPr="0096363B" w:rsidRDefault="00EA1E24" w:rsidP="00C47B92">
      <w:r>
        <w:rPr>
          <w:rFonts w:hint="eastAsia"/>
        </w:rPr>
        <w:t>踏一足，瞬十</w:t>
      </w:r>
      <w:r w:rsidR="0096363B">
        <w:rPr>
          <w:rFonts w:hint="eastAsia"/>
        </w:rPr>
        <w:t>丈，这就是疾足。</w:t>
      </w:r>
    </w:p>
    <w:p w14:paraId="490443BF" w14:textId="77777777" w:rsidR="00C47B92" w:rsidRDefault="001914BB" w:rsidP="00C47B92">
      <w:r>
        <w:rPr>
          <w:rFonts w:hint="eastAsia"/>
        </w:rPr>
        <w:t>几乎在她转身的瞬间</w:t>
      </w:r>
      <w:r w:rsidR="00C47B92">
        <w:rPr>
          <w:rFonts w:hint="eastAsia"/>
        </w:rPr>
        <w:t>，</w:t>
      </w:r>
      <w:r>
        <w:rPr>
          <w:rFonts w:hint="eastAsia"/>
        </w:rPr>
        <w:t>一只手便</w:t>
      </w:r>
      <w:r w:rsidR="00C47B92">
        <w:rPr>
          <w:rFonts w:hint="eastAsia"/>
        </w:rPr>
        <w:t>扼住了她的咽喉，推着她向退去，一柄乌青的长剑从平飞的袖子里刺了出来。</w:t>
      </w:r>
    </w:p>
    <w:p w14:paraId="43A7CEE1" w14:textId="77777777" w:rsidR="00C47B92" w:rsidRDefault="00C47B92" w:rsidP="00C47B92">
      <w:r>
        <w:rPr>
          <w:rFonts w:hint="eastAsia"/>
        </w:rPr>
        <w:t>西门纤纤看到那柄剑的时候，就知道这一切的反抗都没有意义了，这一剑太快了，根本没有任何求生的余地。</w:t>
      </w:r>
    </w:p>
    <w:p w14:paraId="17B85513" w14:textId="77777777" w:rsidR="00C47B92" w:rsidRDefault="00C47B92" w:rsidP="00C47B92">
      <w:r>
        <w:rPr>
          <w:rFonts w:hint="eastAsia"/>
        </w:rPr>
        <w:t>这时候，远处来了一个重叠的声音。</w:t>
      </w:r>
    </w:p>
    <w:p w14:paraId="15A46A62" w14:textId="77777777" w:rsidR="00C47B92" w:rsidRDefault="00C47B92" w:rsidP="00C47B92">
      <w:r>
        <w:rPr>
          <w:rFonts w:hint="eastAsia"/>
        </w:rPr>
        <w:t>“纤纤……”</w:t>
      </w:r>
    </w:p>
    <w:p w14:paraId="5F91F915" w14:textId="77777777" w:rsidR="00C47B92" w:rsidRDefault="00C47B92" w:rsidP="00C47B92">
      <w:r>
        <w:rPr>
          <w:rFonts w:hint="eastAsia"/>
        </w:rPr>
        <w:t>西门纤纤的身体撞在了梧桐树下，她手中还抓着</w:t>
      </w:r>
      <w:r w:rsidR="00C56679">
        <w:rPr>
          <w:rFonts w:hint="eastAsia"/>
        </w:rPr>
        <w:t>青渊剑，眼睛</w:t>
      </w:r>
      <w:r>
        <w:rPr>
          <w:rFonts w:hint="eastAsia"/>
        </w:rPr>
        <w:t>看着树上的梧桐灯，或许这已是在人世的最后一眼，想到此生的执念，她闭上了眼，喊了一声：“陆三阴。”</w:t>
      </w:r>
    </w:p>
    <w:p w14:paraId="7E0D7F67" w14:textId="77777777" w:rsidR="00C47B92" w:rsidRDefault="00C47B92" w:rsidP="00C47B92">
      <w:r>
        <w:rPr>
          <w:rFonts w:hint="eastAsia"/>
        </w:rPr>
        <w:t>那本已刺下的一剑，不知怎么的偏了向，刺入了西门纤纤脸颊旁的梧桐树上。</w:t>
      </w:r>
    </w:p>
    <w:p w14:paraId="66DD9E62" w14:textId="77777777" w:rsidR="00C47B92" w:rsidRDefault="00C47B92" w:rsidP="00C47B92">
      <w:r>
        <w:rPr>
          <w:rFonts w:hint="eastAsia"/>
        </w:rPr>
        <w:t>西门纤纤听到声响，睁开了眼，看到了那人惊惶失措地看着自己的样子，他的目光内闪烁着不知名的火焰，他的声音如同他此时插入树上的剑一般剧烈地颤抖着。</w:t>
      </w:r>
    </w:p>
    <w:p w14:paraId="5F11FB21" w14:textId="77777777" w:rsidR="00C47B92" w:rsidRDefault="00C47B92" w:rsidP="00C47B92">
      <w:r>
        <w:rPr>
          <w:rFonts w:hint="eastAsia"/>
        </w:rPr>
        <w:t>“原来是你……为什么是你？”</w:t>
      </w:r>
    </w:p>
    <w:p w14:paraId="4FDBFF8C" w14:textId="77777777" w:rsidR="00C47B92" w:rsidRDefault="00C47B92" w:rsidP="00C47B92">
      <w:r>
        <w:rPr>
          <w:rFonts w:hint="eastAsia"/>
        </w:rPr>
        <w:t>他的脸上充满了极端痛苦的表情，喃喃自语着。</w:t>
      </w:r>
    </w:p>
    <w:p w14:paraId="45E7808A" w14:textId="77777777" w:rsidR="00C47B92" w:rsidRDefault="00C47B92" w:rsidP="00C47B92">
      <w:r>
        <w:rPr>
          <w:rFonts w:hint="eastAsia"/>
        </w:rPr>
        <w:t>“纤纤……”</w:t>
      </w:r>
    </w:p>
    <w:p w14:paraId="5D3B1070" w14:textId="77777777" w:rsidR="00C47B92" w:rsidRDefault="00C47B92" w:rsidP="00C47B92">
      <w:r>
        <w:rPr>
          <w:rFonts w:hint="eastAsia"/>
        </w:rPr>
        <w:t>这时候柴桑扛着大刀冲了进来，横刀朝那人横砍而去。</w:t>
      </w:r>
    </w:p>
    <w:p w14:paraId="3DF27E84" w14:textId="77777777" w:rsidR="00C47B92" w:rsidRDefault="00C47B92" w:rsidP="00C47B92">
      <w:r>
        <w:rPr>
          <w:rFonts w:hint="eastAsia"/>
        </w:rPr>
        <w:t>那人迅速地回过神来，拔起插在树上的剑掠退数步，柴桑见纤纤无事，继续抡刀朝他砍去。</w:t>
      </w:r>
    </w:p>
    <w:p w14:paraId="1AEC6206" w14:textId="77777777" w:rsidR="00C47B92" w:rsidRDefault="00C47B92" w:rsidP="00C47B92">
      <w:r>
        <w:rPr>
          <w:rFonts w:hint="eastAsia"/>
        </w:rPr>
        <w:t>柴桑重刀力沉，速度也不慢，三两步便抢到身前，力劈而来，盛怒之刀，已呈斩石断木之势。</w:t>
      </w:r>
    </w:p>
    <w:p w14:paraId="7979525F" w14:textId="77777777" w:rsidR="00C47B92" w:rsidRDefault="00C47B92" w:rsidP="00C47B92">
      <w:r>
        <w:rPr>
          <w:rFonts w:hint="eastAsia"/>
        </w:rPr>
        <w:t>那人心知厉害，旋剑反握，剑锋触地一瞬，反扑而上，硬撼柴桑力压而来的重刀。</w:t>
      </w:r>
    </w:p>
    <w:p w14:paraId="3E5A10AE" w14:textId="77777777" w:rsidR="00C47B92" w:rsidRDefault="00C47B92" w:rsidP="00C47B92">
      <w:r>
        <w:rPr>
          <w:rFonts w:hint="eastAsia"/>
        </w:rPr>
        <w:t>一击之下，两人竟是各自震退，饶是柴桑臂力惊人，犹能感到来自刀身的余力震动。</w:t>
      </w:r>
    </w:p>
    <w:p w14:paraId="203EBAF4" w14:textId="77777777" w:rsidR="00C56679" w:rsidRDefault="00C47B92" w:rsidP="00C47B92">
      <w:r>
        <w:rPr>
          <w:rFonts w:hint="eastAsia"/>
        </w:rPr>
        <w:t>正迟疑间，快剑再度攻来，柴桑抡刀横扫护住周身，岂料这人速度之快，竟能快刀半分，近身压制。但柴桑岂是等闲之辈，单身握刀，抡重拳朝那人砸去，那人被强拳逼退瞬间，重刀已经临身。</w:t>
      </w:r>
    </w:p>
    <w:p w14:paraId="2196F105" w14:textId="77777777" w:rsidR="00C47B92" w:rsidRDefault="00C47B92" w:rsidP="00C47B92">
      <w:r>
        <w:rPr>
          <w:rFonts w:hint="eastAsia"/>
        </w:rPr>
        <w:t>那人这次没有力挡，而是飞身跃起。</w:t>
      </w:r>
    </w:p>
    <w:p w14:paraId="36A90025" w14:textId="77777777" w:rsidR="00C56679" w:rsidRDefault="00C47B92" w:rsidP="00C47B92">
      <w:r>
        <w:rPr>
          <w:rFonts w:hint="eastAsia"/>
        </w:rPr>
        <w:t>在他跃起瞬间，霸王卸甲，竟将平飞的衣服</w:t>
      </w:r>
      <w:r w:rsidR="00C56679">
        <w:rPr>
          <w:rFonts w:hint="eastAsia"/>
        </w:rPr>
        <w:t>以及面具尽数扯下，朝柴桑丢去，挡住了柴桑视线，柴桑横刀劈烂衣服，正要追去时，那道身影已如一飞鸟，落入了青云十三阶下。</w:t>
      </w:r>
    </w:p>
    <w:p w14:paraId="0C774F2E" w14:textId="77777777" w:rsidR="00C47B92" w:rsidRDefault="00C47B92" w:rsidP="00C47B92">
      <w:r>
        <w:rPr>
          <w:rFonts w:hint="eastAsia"/>
        </w:rPr>
        <w:t>柴桑正欲追去，却被西门纤纤叫住。</w:t>
      </w:r>
    </w:p>
    <w:p w14:paraId="582552FA" w14:textId="77777777" w:rsidR="00C47B92" w:rsidRDefault="00C47B92" w:rsidP="00C47B92">
      <w:r>
        <w:rPr>
          <w:rFonts w:hint="eastAsia"/>
        </w:rPr>
        <w:t>“阿桑，算了。”</w:t>
      </w:r>
    </w:p>
    <w:p w14:paraId="2AED34A9" w14:textId="77777777" w:rsidR="00C47B92" w:rsidRDefault="00C47B92" w:rsidP="00C47B92">
      <w:r>
        <w:rPr>
          <w:rFonts w:hint="eastAsia"/>
        </w:rPr>
        <w:t>柴桑插刀入地，赶紧跑到西门纤纤身边扶着她，同时关切地问道：“纤纤，你没事吧？”</w:t>
      </w:r>
    </w:p>
    <w:p w14:paraId="690A0A30" w14:textId="77777777" w:rsidR="00C47B92" w:rsidRDefault="00C47B92" w:rsidP="00C47B92">
      <w:r>
        <w:rPr>
          <w:rFonts w:hint="eastAsia"/>
        </w:rPr>
        <w:t>西门纤纤捂着脖子坐了下来，咳嗽了几声，缓了口气，说道：“没事。”</w:t>
      </w:r>
    </w:p>
    <w:p w14:paraId="4135C8A0" w14:textId="77777777" w:rsidR="00C47B92" w:rsidRDefault="00C47B92" w:rsidP="00C47B92">
      <w:r>
        <w:rPr>
          <w:rFonts w:hint="eastAsia"/>
        </w:rPr>
        <w:t>柴桑骂道：“这混蛋，我迟早杀了他。”</w:t>
      </w:r>
    </w:p>
    <w:p w14:paraId="475E7F43" w14:textId="77777777" w:rsidR="00C47B92" w:rsidRDefault="00C47B92" w:rsidP="00C47B92">
      <w:r>
        <w:rPr>
          <w:rFonts w:hint="eastAsia"/>
        </w:rPr>
        <w:lastRenderedPageBreak/>
        <w:t>西门纤纤摆摆手，说道：“算了，如果他要杀我，我早死了，是他放过了我。”</w:t>
      </w:r>
    </w:p>
    <w:p w14:paraId="0F44FEB7" w14:textId="77777777" w:rsidR="00C47B92" w:rsidRDefault="00C47B92" w:rsidP="00C47B92">
      <w:r>
        <w:rPr>
          <w:rFonts w:hint="eastAsia"/>
        </w:rPr>
        <w:t>柴桑</w:t>
      </w:r>
      <w:r w:rsidR="00364D73">
        <w:rPr>
          <w:rFonts w:hint="eastAsia"/>
        </w:rPr>
        <w:t>有些不解，问道：“纤纤，你认识他吗？</w:t>
      </w:r>
      <w:r>
        <w:rPr>
          <w:rFonts w:hint="eastAsia"/>
        </w:rPr>
        <w:t>”</w:t>
      </w:r>
    </w:p>
    <w:p w14:paraId="64EC6FFF" w14:textId="77777777" w:rsidR="00364D73" w:rsidRDefault="00324FAA" w:rsidP="00C47B92">
      <w:r>
        <w:rPr>
          <w:rFonts w:hint="eastAsia"/>
        </w:rPr>
        <w:t>西门纤纤摇摇头，说道：“不知道。”</w:t>
      </w:r>
    </w:p>
    <w:p w14:paraId="5D916858" w14:textId="77777777" w:rsidR="00202446" w:rsidRDefault="00202446" w:rsidP="00C47B92">
      <w:r>
        <w:rPr>
          <w:rFonts w:hint="eastAsia"/>
        </w:rPr>
        <w:t>柴桑道：“这就奇怪了，他怎么会无缘无故的放过你。”</w:t>
      </w:r>
    </w:p>
    <w:p w14:paraId="2E5CE896" w14:textId="77777777" w:rsidR="00202446" w:rsidRDefault="00202446" w:rsidP="00C47B92">
      <w:r>
        <w:rPr>
          <w:rFonts w:hint="eastAsia"/>
        </w:rPr>
        <w:t>西门纤纤白了他一眼，笑道：“你这是希望他不放过我？”</w:t>
      </w:r>
    </w:p>
    <w:p w14:paraId="3D539C8E" w14:textId="77777777" w:rsidR="00BE2368" w:rsidRDefault="00BE2368" w:rsidP="00C47B92">
      <w:r>
        <w:rPr>
          <w:rFonts w:hint="eastAsia"/>
        </w:rPr>
        <w:t>柴桑连忙解释道：“我不是这个意思。”</w:t>
      </w:r>
    </w:p>
    <w:p w14:paraId="4BA9DA2A" w14:textId="77777777" w:rsidR="008D5748" w:rsidRDefault="008D5748" w:rsidP="00C47B92">
      <w:r>
        <w:rPr>
          <w:rFonts w:hint="eastAsia"/>
        </w:rPr>
        <w:t>青鸟盘旋落下，站在西门纤纤的肩头，跳来跳走，好似在庆祝她逃过一劫。</w:t>
      </w:r>
    </w:p>
    <w:p w14:paraId="4E234A49" w14:textId="77777777" w:rsidR="008D5748" w:rsidRDefault="008D5748" w:rsidP="00C47B92">
      <w:r>
        <w:rPr>
          <w:rFonts w:hint="eastAsia"/>
        </w:rPr>
        <w:t>西门纤纤摸着他的羽毛，微笑说道：“</w:t>
      </w:r>
      <w:r w:rsidR="00E165C0">
        <w:rPr>
          <w:rFonts w:hint="eastAsia"/>
        </w:rPr>
        <w:t>小家伙谢谢你，也谢谢你的主人。</w:t>
      </w:r>
      <w:r>
        <w:rPr>
          <w:rFonts w:hint="eastAsia"/>
        </w:rPr>
        <w:t>”</w:t>
      </w:r>
    </w:p>
    <w:p w14:paraId="3AE5A1DF" w14:textId="77777777" w:rsidR="004738C5" w:rsidRDefault="004738C5" w:rsidP="00C47B92">
      <w:r>
        <w:rPr>
          <w:rFonts w:hint="eastAsia"/>
        </w:rPr>
        <w:t>青鸟好似听懂了她的话，</w:t>
      </w:r>
      <w:r w:rsidR="00631668">
        <w:rPr>
          <w:rFonts w:hint="eastAsia"/>
        </w:rPr>
        <w:t>用头蹭</w:t>
      </w:r>
      <w:r w:rsidR="00F13280">
        <w:rPr>
          <w:rFonts w:hint="eastAsia"/>
        </w:rPr>
        <w:t>着她的掌心，发出一声低</w:t>
      </w:r>
      <w:r w:rsidR="00BF72A6">
        <w:rPr>
          <w:rFonts w:hint="eastAsia"/>
        </w:rPr>
        <w:t>鸣。</w:t>
      </w:r>
    </w:p>
    <w:p w14:paraId="167FA934" w14:textId="77777777" w:rsidR="00C47B92" w:rsidRDefault="002D0975" w:rsidP="00C47B92">
      <w:r>
        <w:rPr>
          <w:rFonts w:hint="eastAsia"/>
        </w:rPr>
        <w:t>西门纤纤忽然</w:t>
      </w:r>
      <w:r w:rsidR="00C47B92">
        <w:rPr>
          <w:rFonts w:hint="eastAsia"/>
        </w:rPr>
        <w:t>问道：“阿桑，刚才是不是你叫我？”</w:t>
      </w:r>
    </w:p>
    <w:p w14:paraId="3A8AE46B" w14:textId="77777777" w:rsidR="00364D73" w:rsidRDefault="00274632" w:rsidP="00C47B92">
      <w:r>
        <w:rPr>
          <w:rFonts w:hint="eastAsia"/>
        </w:rPr>
        <w:t>“是啊，不然你以为是谁？”柴桑觉得这话问得莫名其妙。</w:t>
      </w:r>
    </w:p>
    <w:p w14:paraId="7D699D02" w14:textId="77777777" w:rsidR="00C47B92" w:rsidRDefault="00442DC4" w:rsidP="00C47B92">
      <w:r>
        <w:rPr>
          <w:rFonts w:hint="eastAsia"/>
        </w:rPr>
        <w:t>西门纤纤显得有些失落，</w:t>
      </w:r>
      <w:r w:rsidR="00C47B92">
        <w:rPr>
          <w:rFonts w:hint="eastAsia"/>
        </w:rPr>
        <w:t>道：“</w:t>
      </w:r>
      <w:r>
        <w:rPr>
          <w:rFonts w:hint="eastAsia"/>
        </w:rPr>
        <w:t>哦，这样啊！</w:t>
      </w:r>
      <w:r w:rsidR="00C47B92">
        <w:rPr>
          <w:rFonts w:hint="eastAsia"/>
        </w:rPr>
        <w:t>”</w:t>
      </w:r>
    </w:p>
    <w:p w14:paraId="57B94226" w14:textId="77777777" w:rsidR="00B43901" w:rsidRDefault="00282C37" w:rsidP="00282C37">
      <w:r>
        <w:rPr>
          <w:rFonts w:hint="eastAsia"/>
        </w:rPr>
        <w:t>柴桑想着刚</w:t>
      </w:r>
      <w:r w:rsidR="00274632">
        <w:rPr>
          <w:rFonts w:hint="eastAsia"/>
        </w:rPr>
        <w:t>才的事情，如果不是这只青鸟传讯，他</w:t>
      </w:r>
      <w:r w:rsidR="00496FC3">
        <w:rPr>
          <w:rFonts w:hint="eastAsia"/>
        </w:rPr>
        <w:t>根本不可能发现异状，</w:t>
      </w:r>
      <w:r w:rsidR="00B43901">
        <w:rPr>
          <w:rFonts w:hint="eastAsia"/>
        </w:rPr>
        <w:t>想到这里柴桑心存感激地伸出手，想去抚摸青鸟，不料青鸟却不理他，一拍翅膀就飞到了梧桐树上。</w:t>
      </w:r>
    </w:p>
    <w:p w14:paraId="792B7F59" w14:textId="77777777" w:rsidR="00B43901" w:rsidRDefault="00B43901" w:rsidP="00282C37">
      <w:r>
        <w:rPr>
          <w:rFonts w:hint="eastAsia"/>
        </w:rPr>
        <w:t>柴桑叹了口气，看着西门纤纤认真地道</w:t>
      </w:r>
      <w:r w:rsidR="00496FC3">
        <w:rPr>
          <w:rFonts w:hint="eastAsia"/>
        </w:rPr>
        <w:t>：</w:t>
      </w:r>
      <w:r w:rsidR="00282C37">
        <w:rPr>
          <w:rFonts w:hint="eastAsia"/>
        </w:rPr>
        <w:t>“这次的确要是感谢宁溪了，总之以后要更小心些了</w:t>
      </w:r>
      <w:r w:rsidR="00187060">
        <w:rPr>
          <w:rFonts w:hint="eastAsia"/>
        </w:rPr>
        <w:t>，你就</w:t>
      </w:r>
      <w:r w:rsidR="005312FD">
        <w:rPr>
          <w:rFonts w:hint="eastAsia"/>
        </w:rPr>
        <w:t>留</w:t>
      </w:r>
      <w:r w:rsidR="00187060">
        <w:rPr>
          <w:rFonts w:hint="eastAsia"/>
        </w:rPr>
        <w:t>在</w:t>
      </w:r>
      <w:r w:rsidR="00282C37">
        <w:rPr>
          <w:rFonts w:hint="eastAsia"/>
        </w:rPr>
        <w:t>我身边</w:t>
      </w:r>
      <w:r w:rsidR="00187060">
        <w:rPr>
          <w:rFonts w:hint="eastAsia"/>
        </w:rPr>
        <w:t>好了</w:t>
      </w:r>
      <w:r w:rsidR="00282C37">
        <w:rPr>
          <w:rFonts w:hint="eastAsia"/>
        </w:rPr>
        <w:t>。”</w:t>
      </w:r>
    </w:p>
    <w:p w14:paraId="14C1677B" w14:textId="77777777" w:rsidR="00442DC4" w:rsidRPr="00274632" w:rsidRDefault="00496FC3" w:rsidP="00C47B92">
      <w:r>
        <w:rPr>
          <w:rFonts w:hint="eastAsia"/>
        </w:rPr>
        <w:t>看着他这认真的模样，</w:t>
      </w:r>
      <w:r w:rsidR="00E540B9">
        <w:rPr>
          <w:rFonts w:hint="eastAsia"/>
        </w:rPr>
        <w:t>西门纤纤噗嗤一声笑了出来，问道：“你一个大男人，一天闲闲没大事就围我转吗？”</w:t>
      </w:r>
    </w:p>
    <w:p w14:paraId="5AAB8DC2" w14:textId="77777777" w:rsidR="00C47B92" w:rsidRDefault="00C47B92" w:rsidP="00C47B92">
      <w:r>
        <w:rPr>
          <w:rFonts w:hint="eastAsia"/>
        </w:rPr>
        <w:t>柴桑</w:t>
      </w:r>
      <w:r w:rsidR="00136240">
        <w:rPr>
          <w:rFonts w:hint="eastAsia"/>
        </w:rPr>
        <w:t>看着她，慢慢翻了个白眼，说道：“我是认真的</w:t>
      </w:r>
      <w:r>
        <w:rPr>
          <w:rFonts w:hint="eastAsia"/>
        </w:rPr>
        <w:t>。”</w:t>
      </w:r>
    </w:p>
    <w:p w14:paraId="026A2E89" w14:textId="77777777" w:rsidR="00F03366" w:rsidRDefault="00266E18" w:rsidP="00C47B92">
      <w:r>
        <w:rPr>
          <w:rFonts w:hint="eastAsia"/>
        </w:rPr>
        <w:t>“</w:t>
      </w:r>
      <w:r w:rsidR="00F03366">
        <w:rPr>
          <w:rFonts w:hint="eastAsia"/>
        </w:rPr>
        <w:t>好吧好吧，我知道你是认真的……我的意思是，你就没有什么要追求的东西？</w:t>
      </w:r>
      <w:r>
        <w:rPr>
          <w:rFonts w:hint="eastAsia"/>
        </w:rPr>
        <w:t>”</w:t>
      </w:r>
    </w:p>
    <w:p w14:paraId="3E87F631" w14:textId="77777777" w:rsidR="002F6A2B" w:rsidRPr="00ED4C7C" w:rsidRDefault="00A2338C" w:rsidP="00C47B92">
      <w:r>
        <w:rPr>
          <w:rFonts w:hint="eastAsia"/>
        </w:rPr>
        <w:t>“</w:t>
      </w:r>
      <w:r w:rsidR="00835AFC" w:rsidRPr="00ED4C7C">
        <w:rPr>
          <w:rFonts w:hint="eastAsia"/>
        </w:rPr>
        <w:t>至今我还没有找到自己要坚守</w:t>
      </w:r>
      <w:r w:rsidR="00835AFC" w:rsidRPr="00ED4C7C">
        <w:t>的道义</w:t>
      </w:r>
      <w:r w:rsidR="00835AFC" w:rsidRPr="00ED4C7C">
        <w:rPr>
          <w:rFonts w:hint="eastAsia"/>
        </w:rPr>
        <w:t>，所以我就暂时先当你的护道者，为你护道，守护所你坚守的道义</w:t>
      </w:r>
      <w:r w:rsidRPr="00ED4C7C">
        <w:rPr>
          <w:rFonts w:hint="eastAsia"/>
        </w:rPr>
        <w:t>。”</w:t>
      </w:r>
    </w:p>
    <w:p w14:paraId="00FC8708" w14:textId="77777777" w:rsidR="00266E18" w:rsidRPr="00ED4C7C" w:rsidRDefault="00407D61" w:rsidP="00C47B92">
      <w:r w:rsidRPr="00ED4C7C">
        <w:rPr>
          <w:rFonts w:hint="eastAsia"/>
        </w:rPr>
        <w:t>柴桑生怕他得意，便</w:t>
      </w:r>
      <w:r w:rsidR="003F7BCD" w:rsidRPr="00ED4C7C">
        <w:rPr>
          <w:rFonts w:hint="eastAsia"/>
        </w:rPr>
        <w:t>补充说道：“</w:t>
      </w:r>
      <w:r w:rsidR="00C4770D" w:rsidRPr="00ED4C7C">
        <w:rPr>
          <w:rFonts w:hint="eastAsia"/>
        </w:rPr>
        <w:t>我说的不是永远，但至少</w:t>
      </w:r>
      <w:r w:rsidR="003F7BCD" w:rsidRPr="00ED4C7C">
        <w:rPr>
          <w:rFonts w:hint="eastAsia"/>
        </w:rPr>
        <w:t>暂时是这样的。”</w:t>
      </w:r>
    </w:p>
    <w:p w14:paraId="72D4DE1F" w14:textId="77777777" w:rsidR="00B43901" w:rsidRPr="00ED4C7C" w:rsidRDefault="00622D6A" w:rsidP="00B43901">
      <w:r w:rsidRPr="00ED4C7C">
        <w:rPr>
          <w:rFonts w:hint="eastAsia"/>
        </w:rPr>
        <w:t>夜空里忽然响起一声鸟啼</w:t>
      </w:r>
      <w:r w:rsidR="00B43901" w:rsidRPr="00ED4C7C">
        <w:rPr>
          <w:rFonts w:hint="eastAsia"/>
        </w:rPr>
        <w:t>。</w:t>
      </w:r>
    </w:p>
    <w:p w14:paraId="6B5A4F82" w14:textId="77777777" w:rsidR="00266E18" w:rsidRPr="00ED4C7C" w:rsidRDefault="00622D6A" w:rsidP="00B43901">
      <w:r w:rsidRPr="00ED4C7C">
        <w:rPr>
          <w:rFonts w:hint="eastAsia"/>
        </w:rPr>
        <w:t>两人抬头望去，只见那只青鸟</w:t>
      </w:r>
      <w:r w:rsidR="00B43901" w:rsidRPr="00ED4C7C">
        <w:rPr>
          <w:rFonts w:hint="eastAsia"/>
        </w:rPr>
        <w:t>翩然而去</w:t>
      </w:r>
      <w:r w:rsidR="00802259" w:rsidRPr="00ED4C7C">
        <w:rPr>
          <w:rFonts w:hint="eastAsia"/>
        </w:rPr>
        <w:t>，落入黑暗之中</w:t>
      </w:r>
      <w:r w:rsidR="00B43901" w:rsidRPr="00ED4C7C">
        <w:rPr>
          <w:rFonts w:hint="eastAsia"/>
        </w:rPr>
        <w:t>。</w:t>
      </w:r>
    </w:p>
    <w:p w14:paraId="02A92A89" w14:textId="77777777" w:rsidR="00802259" w:rsidRPr="00ED4C7C" w:rsidRDefault="00802259" w:rsidP="00B43901">
      <w:r w:rsidRPr="00ED4C7C">
        <w:rPr>
          <w:rFonts w:hint="eastAsia"/>
        </w:rPr>
        <w:t>西门纤纤望着这片夜色，显得有些宽慰，眼中流露出一丝宽慰，纵然这片黑暗再深，纵然她看不到，但依然有人在她看不到的地方守护着她。</w:t>
      </w:r>
    </w:p>
    <w:p w14:paraId="2ED18A6F" w14:textId="77777777" w:rsidR="00F03C97" w:rsidRDefault="00F03C97" w:rsidP="00C47B92">
      <w:r>
        <w:rPr>
          <w:rFonts w:hint="eastAsia"/>
        </w:rPr>
        <w:t>宁溪在那里。</w:t>
      </w:r>
    </w:p>
    <w:p w14:paraId="37B894CD" w14:textId="77777777" w:rsidR="00266E18" w:rsidRPr="00ED4C7C" w:rsidRDefault="00802259" w:rsidP="00C47B92">
      <w:r w:rsidRPr="00ED4C7C">
        <w:rPr>
          <w:rFonts w:hint="eastAsia"/>
        </w:rPr>
        <w:t>陆三阴呢？</w:t>
      </w:r>
    </w:p>
    <w:p w14:paraId="3F314A19" w14:textId="77777777" w:rsidR="002F6A2B" w:rsidRDefault="002F6A2B" w:rsidP="00C47B92"/>
    <w:p w14:paraId="60F481D0" w14:textId="77777777" w:rsidR="002F6A2B" w:rsidRDefault="002F6A2B" w:rsidP="00C47B92"/>
    <w:p w14:paraId="1F24F583" w14:textId="77777777" w:rsidR="002F6A2B" w:rsidRDefault="002F6A2B" w:rsidP="00C47B92"/>
    <w:p w14:paraId="67EB5A1C" w14:textId="77777777" w:rsidR="002F6A2B" w:rsidRDefault="002F6A2B" w:rsidP="00C47B92"/>
    <w:p w14:paraId="4AECD4DD" w14:textId="77777777" w:rsidR="00DC5172" w:rsidRDefault="002F6A2B" w:rsidP="002F6A2B">
      <w:pPr>
        <w:pStyle w:val="3"/>
      </w:pPr>
      <w:commentRangeStart w:id="7"/>
      <w:r>
        <w:rPr>
          <w:rFonts w:hint="eastAsia"/>
        </w:rPr>
        <w:t>第二十四章我在哪里见过你？</w:t>
      </w:r>
      <w:commentRangeEnd w:id="7"/>
      <w:r>
        <w:rPr>
          <w:rStyle w:val="a6"/>
          <w:b w:val="0"/>
        </w:rPr>
        <w:commentReference w:id="7"/>
      </w:r>
    </w:p>
    <w:p w14:paraId="7AAF0350" w14:textId="77777777" w:rsidR="00C47B92" w:rsidRDefault="00C47B92" w:rsidP="00C47B92">
      <w:r>
        <w:rPr>
          <w:rFonts w:hint="eastAsia"/>
        </w:rPr>
        <w:t>一道青色人影在树林中急急而奔，不远处，另一道青色人影，急追而来，而这人正是陆三阴。</w:t>
      </w:r>
    </w:p>
    <w:p w14:paraId="271F1CE2" w14:textId="77777777" w:rsidR="00C47B92" w:rsidRDefault="00C47B92" w:rsidP="00C47B92">
      <w:r>
        <w:rPr>
          <w:rFonts w:hint="eastAsia"/>
        </w:rPr>
        <w:t>他从柴桑的另一入了禁地，目睹了这青衣人要杀西门纤纤以及刺偏那一剑的过程，在此人与柴桑一战后，他追了出来。</w:t>
      </w:r>
    </w:p>
    <w:p w14:paraId="6FA3D7A6" w14:textId="77777777" w:rsidR="00C47B92" w:rsidRDefault="00C47B92" w:rsidP="00C47B92">
      <w:r>
        <w:rPr>
          <w:rFonts w:hint="eastAsia"/>
        </w:rPr>
        <w:t>杀一个人是要原因的，不杀也一个也是有原因的，他不知这人为何不杀西门纤纤，所以他要弄清楚。现在的止戈山充满了层层迷雾，任何一个可能的线索都不能放过。</w:t>
      </w:r>
    </w:p>
    <w:p w14:paraId="7B94FB6E" w14:textId="77777777" w:rsidR="001D6C1E" w:rsidRDefault="00C47B92" w:rsidP="00C47B92">
      <w:r>
        <w:rPr>
          <w:rFonts w:hint="eastAsia"/>
        </w:rPr>
        <w:t>狄败青快在出刀的速度，陆三阴则快在跑的速度，他对自己速度有足够的信心，可是这一次，他却没有追上这青衣人。</w:t>
      </w:r>
    </w:p>
    <w:p w14:paraId="1D7E9C2E" w14:textId="77777777" w:rsidR="00C47B92" w:rsidRDefault="00C47B92" w:rsidP="00C47B92">
      <w:r>
        <w:rPr>
          <w:rFonts w:hint="eastAsia"/>
        </w:rPr>
        <w:t>无论他怎么追，始终保持着三丈的距离</w:t>
      </w:r>
      <w:r w:rsidR="001D6C1E">
        <w:rPr>
          <w:rFonts w:hint="eastAsia"/>
        </w:rPr>
        <w:t>，陆三阴暗自庆幸，那人再也没有施展疾足，否则他</w:t>
      </w:r>
      <w:r w:rsidR="001D6C1E">
        <w:rPr>
          <w:rFonts w:hint="eastAsia"/>
        </w:rPr>
        <w:lastRenderedPageBreak/>
        <w:t>已经被甩到百丈开外了</w:t>
      </w:r>
      <w:r>
        <w:rPr>
          <w:rFonts w:hint="eastAsia"/>
        </w:rPr>
        <w:t>。</w:t>
      </w:r>
    </w:p>
    <w:p w14:paraId="1D3A55DF" w14:textId="77777777" w:rsidR="00AA208E" w:rsidRDefault="00AA208E" w:rsidP="00C47B92">
      <w:r>
        <w:rPr>
          <w:rFonts w:hint="eastAsia"/>
        </w:rPr>
        <w:t>这是个好消息，间接说明了这人没有他想象中那般强，至少还没有达成那夜夺剑胎的那人的程度。</w:t>
      </w:r>
    </w:p>
    <w:p w14:paraId="61FD1896" w14:textId="77777777" w:rsidR="00C47B92" w:rsidRDefault="00C47B92" w:rsidP="00C47B92">
      <w:r>
        <w:rPr>
          <w:rFonts w:hint="eastAsia"/>
        </w:rPr>
        <w:t>陆三阴飞跃上树，折技为箭，朝那人掷去。</w:t>
      </w:r>
    </w:p>
    <w:p w14:paraId="45A524C2" w14:textId="77777777" w:rsidR="00C47B92" w:rsidRDefault="00C47B92" w:rsidP="00C47B92">
      <w:r>
        <w:rPr>
          <w:rFonts w:hint="eastAsia"/>
        </w:rPr>
        <w:t>但那人身法闪快，竟是一一闪过，反手还抓住两根，反朝陆三阴掷来。</w:t>
      </w:r>
    </w:p>
    <w:p w14:paraId="6B800063" w14:textId="77777777" w:rsidR="00833686" w:rsidRDefault="00833686" w:rsidP="00C47B92">
      <w:r>
        <w:rPr>
          <w:rFonts w:hint="eastAsia"/>
        </w:rPr>
        <w:t>两人这样的距离僵持了百丈，始终不增不减，陆三阴显得有些焦急起来。</w:t>
      </w:r>
    </w:p>
    <w:p w14:paraId="289BD4F8" w14:textId="77777777" w:rsidR="00833686" w:rsidRDefault="00833686" w:rsidP="00C47B92">
      <w:r>
        <w:rPr>
          <w:rFonts w:hint="eastAsia"/>
        </w:rPr>
        <w:t>突然间，宁溪从前方的林子里蹿了出来，抓了一把土，朝那人洒去。</w:t>
      </w:r>
    </w:p>
    <w:p w14:paraId="7D46036F" w14:textId="77777777" w:rsidR="00C47B92" w:rsidRDefault="00833686" w:rsidP="00C47B92">
      <w:r>
        <w:rPr>
          <w:rFonts w:hint="eastAsia"/>
        </w:rPr>
        <w:t>青衣人</w:t>
      </w:r>
      <w:r w:rsidR="00C47B92">
        <w:rPr>
          <w:rFonts w:hint="eastAsia"/>
        </w:rPr>
        <w:t>防不急猝，赶忙挥袖一挡</w:t>
      </w:r>
      <w:r>
        <w:rPr>
          <w:rFonts w:hint="eastAsia"/>
        </w:rPr>
        <w:t>，从而慢了半步</w:t>
      </w:r>
      <w:r w:rsidR="00C47B92">
        <w:rPr>
          <w:rFonts w:hint="eastAsia"/>
        </w:rPr>
        <w:t>。</w:t>
      </w:r>
    </w:p>
    <w:p w14:paraId="01FEB542" w14:textId="77777777" w:rsidR="00833686" w:rsidRDefault="00833686" w:rsidP="00C47B92">
      <w:r>
        <w:rPr>
          <w:rFonts w:hint="eastAsia"/>
        </w:rPr>
        <w:t>宁溪立即抽剑压上，</w:t>
      </w:r>
      <w:r w:rsidR="007879BC">
        <w:rPr>
          <w:rFonts w:hint="eastAsia"/>
        </w:rPr>
        <w:t>那人持剑一挡，剑未出鞘，便将宁溪震惊数步，但也被</w:t>
      </w:r>
      <w:r w:rsidR="00F15308">
        <w:rPr>
          <w:rFonts w:hint="eastAsia"/>
        </w:rPr>
        <w:t>拖慢了</w:t>
      </w:r>
      <w:r w:rsidR="006422B9">
        <w:rPr>
          <w:rFonts w:hint="eastAsia"/>
        </w:rPr>
        <w:t>半步。</w:t>
      </w:r>
    </w:p>
    <w:p w14:paraId="237C693D" w14:textId="77777777" w:rsidR="006422B9" w:rsidRDefault="00C47B92" w:rsidP="00C47B92">
      <w:r>
        <w:rPr>
          <w:rFonts w:hint="eastAsia"/>
        </w:rPr>
        <w:t>陆三阴</w:t>
      </w:r>
      <w:r w:rsidR="006422B9">
        <w:rPr>
          <w:rFonts w:hint="eastAsia"/>
        </w:rPr>
        <w:t>抢到这一步的时间差，掠到两人之间，在那人出第二剑之时，挡在宁溪身前。</w:t>
      </w:r>
    </w:p>
    <w:p w14:paraId="76DE0ED8" w14:textId="77777777" w:rsidR="007879BC" w:rsidRDefault="00407AEC" w:rsidP="00C47B92">
      <w:r>
        <w:rPr>
          <w:rFonts w:hAnsi="宋体" w:cs="宋体" w:hint="eastAsia"/>
        </w:rPr>
        <w:t>没有任何的迟疑与犹豫，青锋出鞘，在夜色下划出一道冷光，朝陆三阴斩去。</w:t>
      </w:r>
    </w:p>
    <w:p w14:paraId="3FEC6277" w14:textId="77777777" w:rsidR="00C47B92" w:rsidRDefault="00C47B92" w:rsidP="00C47B92">
      <w:r>
        <w:rPr>
          <w:rFonts w:hint="eastAsia"/>
        </w:rPr>
        <w:t>腥红的剑胎从袖子里滑落下来，被陆三阴握住瞬间，便随风而起。</w:t>
      </w:r>
    </w:p>
    <w:p w14:paraId="6A8A3B95" w14:textId="77777777" w:rsidR="00C47B92" w:rsidRDefault="00C912BE" w:rsidP="00C47B92">
      <w:r>
        <w:rPr>
          <w:rFonts w:hint="eastAsia"/>
        </w:rPr>
        <w:t>风起毫末，剑起</w:t>
      </w:r>
      <w:r w:rsidR="00C47B92">
        <w:rPr>
          <w:rFonts w:hint="eastAsia"/>
        </w:rPr>
        <w:t>青萍，</w:t>
      </w:r>
      <w:r w:rsidRPr="00C912BE">
        <w:t>缘太山之阿，舞于松柏之下，飘忽</w:t>
      </w:r>
      <w:hyperlink r:id="rId16" w:tgtFrame="_blank" w:history="1">
        <w:r w:rsidRPr="00C912BE">
          <w:t>淜滂</w:t>
        </w:r>
      </w:hyperlink>
      <w:r w:rsidRPr="00C912BE">
        <w:t>，激飓熛怒。耾耾</w:t>
      </w:r>
      <w:r w:rsidR="00C6096A">
        <w:rPr>
          <w:rFonts w:hint="eastAsia"/>
        </w:rPr>
        <w:t>如</w:t>
      </w:r>
      <w:r w:rsidR="00C6096A">
        <w:t>雷</w:t>
      </w:r>
      <w:r w:rsidRPr="00C912BE">
        <w:t>，回穴</w:t>
      </w:r>
      <w:hyperlink r:id="rId17" w:tgtFrame="_blank" w:history="1">
        <w:r w:rsidRPr="00C912BE">
          <w:t>错迕</w:t>
        </w:r>
      </w:hyperlink>
      <w:r w:rsidRPr="00C912BE">
        <w:t>，</w:t>
      </w:r>
      <w:r w:rsidR="00834993">
        <w:rPr>
          <w:rFonts w:hint="eastAsia"/>
        </w:rPr>
        <w:t>侵万穴</w:t>
      </w:r>
      <w:r w:rsidR="00C47B92">
        <w:rPr>
          <w:rFonts w:hint="eastAsia"/>
        </w:rPr>
        <w:t>，</w:t>
      </w:r>
      <w:r>
        <w:rPr>
          <w:rFonts w:hint="eastAsia"/>
        </w:rPr>
        <w:t>而王百谷。</w:t>
      </w:r>
    </w:p>
    <w:p w14:paraId="541CA07D" w14:textId="77777777" w:rsidR="00CC6E37" w:rsidRPr="00274CF9" w:rsidRDefault="00CC6E37" w:rsidP="00CC6E37">
      <w:pPr>
        <w:pStyle w:val="ad"/>
        <w:rPr>
          <w:rFonts w:hAnsi="宋体" w:cs="宋体"/>
        </w:rPr>
      </w:pPr>
      <w:r w:rsidRPr="00274CF9">
        <w:rPr>
          <w:rFonts w:hAnsi="宋体" w:cs="宋体" w:hint="eastAsia"/>
        </w:rPr>
        <w:t>轰的一声巨响！</w:t>
      </w:r>
    </w:p>
    <w:p w14:paraId="6945C1AF" w14:textId="77777777" w:rsidR="00CC6E37" w:rsidRDefault="00CC6E37" w:rsidP="00E6557D">
      <w:pPr>
        <w:pStyle w:val="ad"/>
        <w:rPr>
          <w:rFonts w:hAnsi="宋体" w:cs="宋体"/>
        </w:rPr>
      </w:pPr>
      <w:r w:rsidRPr="00274CF9">
        <w:rPr>
          <w:rFonts w:hAnsi="宋体" w:cs="宋体" w:hint="eastAsia"/>
        </w:rPr>
        <w:t>两把剑在夜色里相遇，</w:t>
      </w:r>
      <w:r w:rsidR="00C6096A">
        <w:rPr>
          <w:rFonts w:hAnsi="宋体" w:cs="宋体" w:hint="eastAsia"/>
        </w:rPr>
        <w:t>天地收声，</w:t>
      </w:r>
      <w:r w:rsidR="00E6557D" w:rsidRPr="00274CF9">
        <w:rPr>
          <w:rFonts w:hAnsi="宋体" w:cs="宋体" w:hint="eastAsia"/>
        </w:rPr>
        <w:t>厉风呼啸而起，</w:t>
      </w:r>
      <w:r w:rsidR="00E6557D">
        <w:rPr>
          <w:rFonts w:hAnsi="宋体" w:cs="宋体" w:hint="eastAsia"/>
        </w:rPr>
        <w:t>被风吹起</w:t>
      </w:r>
      <w:r w:rsidR="00E6557D" w:rsidRPr="00274CF9">
        <w:rPr>
          <w:rFonts w:hAnsi="宋体" w:cs="宋体" w:hint="eastAsia"/>
        </w:rPr>
        <w:t>的衣衫，</w:t>
      </w:r>
      <w:r w:rsidR="00E6557D">
        <w:rPr>
          <w:rFonts w:hAnsi="宋体" w:cs="宋体" w:hint="eastAsia"/>
        </w:rPr>
        <w:t>宛若沾了水的布棍，</w:t>
      </w:r>
      <w:r w:rsidR="000201F4">
        <w:rPr>
          <w:rFonts w:hAnsi="宋体" w:cs="宋体" w:hint="eastAsia"/>
        </w:rPr>
        <w:t>变得沉重起来，</w:t>
      </w:r>
      <w:r w:rsidR="00E6557D">
        <w:rPr>
          <w:rFonts w:hAnsi="宋体" w:cs="宋体" w:hint="eastAsia"/>
        </w:rPr>
        <w:t>发出啪啪的碎响。</w:t>
      </w:r>
    </w:p>
    <w:p w14:paraId="34245474" w14:textId="77777777" w:rsidR="00C912BE" w:rsidRDefault="00524CD9" w:rsidP="00E6557D">
      <w:pPr>
        <w:pStyle w:val="ad"/>
        <w:rPr>
          <w:rFonts w:hAnsi="宋体" w:cs="宋体"/>
        </w:rPr>
      </w:pPr>
      <w:r>
        <w:rPr>
          <w:rFonts w:hAnsi="宋体" w:cs="宋体" w:hint="eastAsia"/>
        </w:rPr>
        <w:t>这一剑交击之下，两人双足，下沉半分</w:t>
      </w:r>
      <w:r w:rsidR="007C04A3">
        <w:rPr>
          <w:rFonts w:hAnsi="宋体" w:cs="宋体" w:hint="eastAsia"/>
        </w:rPr>
        <w:t>。</w:t>
      </w:r>
    </w:p>
    <w:p w14:paraId="70C8C5F9" w14:textId="77777777" w:rsidR="00B82CB7" w:rsidRDefault="00B82CB7" w:rsidP="00B82CB7">
      <w:r>
        <w:rPr>
          <w:rFonts w:hAnsi="宋体" w:cs="宋体" w:hint="eastAsia"/>
        </w:rPr>
        <w:t>陆三阴惊骇至极，青萍之末，是</w:t>
      </w:r>
      <w:r>
        <w:rPr>
          <w:rFonts w:hint="eastAsia"/>
        </w:rPr>
        <w:t>以最快的速度求爆发，</w:t>
      </w:r>
      <w:r w:rsidRPr="00C912BE">
        <w:t>蹶石伐木，</w:t>
      </w:r>
      <w:hyperlink r:id="rId18" w:tgtFrame="_blank" w:history="1">
        <w:r w:rsidRPr="00C912BE">
          <w:t>梢杀</w:t>
        </w:r>
      </w:hyperlink>
      <w:hyperlink r:id="rId19" w:tgtFrame="_blank" w:history="1">
        <w:r w:rsidRPr="00C912BE">
          <w:t>林莽</w:t>
        </w:r>
      </w:hyperlink>
      <w:r>
        <w:rPr>
          <w:rFonts w:hint="eastAsia"/>
        </w:rPr>
        <w:t>的一剑。</w:t>
      </w:r>
    </w:p>
    <w:p w14:paraId="615FC782" w14:textId="77777777" w:rsidR="00C47B92" w:rsidRDefault="00F73899" w:rsidP="00C47B92">
      <w:r>
        <w:rPr>
          <w:rFonts w:hint="eastAsia"/>
        </w:rPr>
        <w:t>而青衣人</w:t>
      </w:r>
      <w:r w:rsidR="00C47B92">
        <w:rPr>
          <w:rFonts w:hint="eastAsia"/>
        </w:rPr>
        <w:t>剑走奔雷，势若流星，以力克力，以速破速</w:t>
      </w:r>
      <w:r>
        <w:rPr>
          <w:rFonts w:hint="eastAsia"/>
        </w:rPr>
        <w:t>，一击之下，</w:t>
      </w:r>
      <w:r w:rsidR="007C04A3">
        <w:rPr>
          <w:rFonts w:hint="eastAsia"/>
        </w:rPr>
        <w:t>竟是不分轩轾</w:t>
      </w:r>
      <w:r w:rsidR="00C47B92">
        <w:rPr>
          <w:rFonts w:hint="eastAsia"/>
        </w:rPr>
        <w:t>。</w:t>
      </w:r>
    </w:p>
    <w:p w14:paraId="3275AF5A" w14:textId="77777777" w:rsidR="007C04A3" w:rsidRDefault="00D00C9A" w:rsidP="00C47B92">
      <w:pPr>
        <w:rPr>
          <w:rFonts w:hAnsi="宋体" w:cs="宋体"/>
        </w:rPr>
      </w:pPr>
      <w:r>
        <w:rPr>
          <w:rFonts w:hAnsi="宋体" w:cs="宋体" w:hint="eastAsia"/>
        </w:rPr>
        <w:t>两人足间的落叶，霎时被风卷起，向四周散去，这不是被夜风吹而的，而是被两人分开时带起的吹起的。</w:t>
      </w:r>
    </w:p>
    <w:p w14:paraId="67D4E377" w14:textId="77777777" w:rsidR="00F01202" w:rsidRDefault="00F01202" w:rsidP="00F01202">
      <w:pPr>
        <w:pStyle w:val="ad"/>
        <w:rPr>
          <w:rFonts w:hAnsi="宋体" w:cs="宋体"/>
        </w:rPr>
      </w:pPr>
      <w:r>
        <w:rPr>
          <w:rFonts w:hAnsi="宋体" w:cs="宋体" w:hint="eastAsia"/>
        </w:rPr>
        <w:t>看着场间的画面，观战的宁溪</w:t>
      </w:r>
      <w:r w:rsidRPr="00274CF9">
        <w:rPr>
          <w:rFonts w:hAnsi="宋体" w:cs="宋体" w:hint="eastAsia"/>
        </w:rPr>
        <w:t>有些错愕，很是震惊。</w:t>
      </w:r>
    </w:p>
    <w:p w14:paraId="6D2728EA" w14:textId="77777777" w:rsidR="00F01202" w:rsidRDefault="00F01202" w:rsidP="00F01202">
      <w:pPr>
        <w:pStyle w:val="ad"/>
        <w:rPr>
          <w:rFonts w:hAnsi="宋体" w:cs="宋体"/>
        </w:rPr>
      </w:pPr>
      <w:r>
        <w:rPr>
          <w:rFonts w:hAnsi="宋体" w:cs="宋体" w:hint="eastAsia"/>
        </w:rPr>
        <w:t>她也习有陆三阴的剑招</w:t>
      </w:r>
      <w:r w:rsidRPr="00274CF9">
        <w:rPr>
          <w:rFonts w:hAnsi="宋体" w:cs="宋体" w:hint="eastAsia"/>
        </w:rPr>
        <w:t>，</w:t>
      </w:r>
      <w:r>
        <w:rPr>
          <w:rFonts w:hAnsi="宋体" w:cs="宋体" w:hint="eastAsia"/>
        </w:rPr>
        <w:t>即便是身为女子之身的西门纤纤，施展出的青萍之末，也能抵住红甲人</w:t>
      </w:r>
      <w:r w:rsidR="00991AE2">
        <w:rPr>
          <w:rFonts w:hAnsi="宋体" w:cs="宋体" w:hint="eastAsia"/>
        </w:rPr>
        <w:t>林时雨</w:t>
      </w:r>
      <w:r>
        <w:rPr>
          <w:rFonts w:hAnsi="宋体" w:cs="宋体" w:hint="eastAsia"/>
        </w:rPr>
        <w:t>的重刀，更别说作为创招者的陆三阴了</w:t>
      </w:r>
      <w:r w:rsidRPr="00274CF9">
        <w:rPr>
          <w:rFonts w:hAnsi="宋体" w:cs="宋体" w:hint="eastAsia"/>
        </w:rPr>
        <w:t>，</w:t>
      </w:r>
      <w:r>
        <w:rPr>
          <w:rFonts w:hAnsi="宋体" w:cs="宋体" w:hint="eastAsia"/>
        </w:rPr>
        <w:t>而这青衣人竟然没有在这招上吃亏半分，此人的强大远远超出了</w:t>
      </w:r>
      <w:r w:rsidRPr="00274CF9">
        <w:rPr>
          <w:rFonts w:hAnsi="宋体" w:cs="宋体" w:hint="eastAsia"/>
        </w:rPr>
        <w:t>，</w:t>
      </w:r>
      <w:r>
        <w:rPr>
          <w:rFonts w:hAnsi="宋体" w:cs="宋体" w:hint="eastAsia"/>
        </w:rPr>
        <w:t>远超出她的想象。</w:t>
      </w:r>
    </w:p>
    <w:p w14:paraId="12598D4D" w14:textId="77777777" w:rsidR="009E74E6" w:rsidRDefault="00F01202" w:rsidP="00F01202">
      <w:pPr>
        <w:pStyle w:val="ad"/>
        <w:rPr>
          <w:rFonts w:hAnsi="宋体" w:cs="宋体"/>
        </w:rPr>
      </w:pPr>
      <w:r>
        <w:rPr>
          <w:rFonts w:hAnsi="宋体" w:cs="宋体" w:hint="eastAsia"/>
        </w:rPr>
        <w:t>而更他在吃惊的是，青衣人那口的剑，</w:t>
      </w:r>
      <w:r w:rsidR="009E74E6">
        <w:rPr>
          <w:rFonts w:hAnsi="宋体" w:cs="宋体" w:hint="eastAsia"/>
        </w:rPr>
        <w:t>剑上青光，灿若星辰。</w:t>
      </w:r>
    </w:p>
    <w:p w14:paraId="108E72DB" w14:textId="77777777" w:rsidR="009E74E6" w:rsidRDefault="009E74E6" w:rsidP="00F01202">
      <w:pPr>
        <w:pStyle w:val="ad"/>
        <w:rPr>
          <w:rFonts w:hAnsi="宋体" w:cs="宋体"/>
        </w:rPr>
      </w:pPr>
      <w:r>
        <w:rPr>
          <w:rFonts w:hAnsi="宋体" w:cs="宋体" w:hint="eastAsia"/>
        </w:rPr>
        <w:t>剑身之上，刻着奇异的图腾与文字，饶是她走过很多地方，见过很多部落的文明，也找不出任何一种与之相匹配的图腾。</w:t>
      </w:r>
    </w:p>
    <w:p w14:paraId="43D8F1A8" w14:textId="77777777" w:rsidR="007A5CC4" w:rsidRDefault="007A5CC4" w:rsidP="00F01202">
      <w:pPr>
        <w:pStyle w:val="ad"/>
        <w:rPr>
          <w:rFonts w:hAnsi="宋体" w:cs="宋体"/>
        </w:rPr>
      </w:pPr>
      <w:r>
        <w:rPr>
          <w:rFonts w:hAnsi="宋体" w:cs="宋体" w:hint="eastAsia"/>
        </w:rPr>
        <w:t>不，她是见过的。</w:t>
      </w:r>
    </w:p>
    <w:p w14:paraId="74BB9969" w14:textId="77777777" w:rsidR="00F53EF5" w:rsidRDefault="00ED4D2C" w:rsidP="00F01202">
      <w:pPr>
        <w:pStyle w:val="ad"/>
        <w:rPr>
          <w:rFonts w:hAnsi="宋体" w:cs="宋体"/>
        </w:rPr>
      </w:pPr>
      <w:r>
        <w:rPr>
          <w:rFonts w:hAnsi="宋体" w:cs="宋体" w:hint="eastAsia"/>
        </w:rPr>
        <w:t>宁溪突然想起了陆三阴以前那口剑，那口剑也是青色的</w:t>
      </w:r>
      <w:r w:rsidR="00F53EF5">
        <w:rPr>
          <w:rFonts w:hAnsi="宋体" w:cs="宋体" w:hint="eastAsia"/>
        </w:rPr>
        <w:t>，</w:t>
      </w:r>
      <w:r>
        <w:rPr>
          <w:rFonts w:hAnsi="宋体" w:cs="宋体" w:hint="eastAsia"/>
        </w:rPr>
        <w:t>剑身</w:t>
      </w:r>
      <w:r w:rsidR="00F53EF5">
        <w:rPr>
          <w:rFonts w:hAnsi="宋体" w:cs="宋体" w:hint="eastAsia"/>
        </w:rPr>
        <w:t>也刻着奇异的图腾</w:t>
      </w:r>
      <w:r w:rsidR="009271DA">
        <w:rPr>
          <w:rFonts w:hAnsi="宋体" w:cs="宋体" w:hint="eastAsia"/>
        </w:rPr>
        <w:t>与文字</w:t>
      </w:r>
      <w:r w:rsidR="00F53EF5">
        <w:rPr>
          <w:rFonts w:hAnsi="宋体" w:cs="宋体" w:hint="eastAsia"/>
        </w:rPr>
        <w:t>。</w:t>
      </w:r>
    </w:p>
    <w:p w14:paraId="5BF95A1D" w14:textId="77777777" w:rsidR="00ED4D2C" w:rsidRDefault="00ED4D2C" w:rsidP="00F01202">
      <w:pPr>
        <w:pStyle w:val="ad"/>
        <w:rPr>
          <w:rFonts w:hAnsi="宋体" w:cs="宋体"/>
        </w:rPr>
      </w:pPr>
      <w:r>
        <w:rPr>
          <w:rFonts w:hAnsi="宋体" w:cs="宋体" w:hint="eastAsia"/>
        </w:rPr>
        <w:t>她清楚的记得，当年纤纤初见那剑时，格外欢喜，陆三阴便请剑师打造了一口与之相同的剑送给纤纤。</w:t>
      </w:r>
    </w:p>
    <w:p w14:paraId="0802E5E0" w14:textId="77777777" w:rsidR="00D00C9A" w:rsidRDefault="00037A29" w:rsidP="00C47B92">
      <w:pPr>
        <w:rPr>
          <w:rFonts w:hAnsi="宋体" w:cs="宋体"/>
        </w:rPr>
      </w:pPr>
      <w:r>
        <w:rPr>
          <w:rFonts w:hAnsi="宋体" w:cs="宋体" w:hint="eastAsia"/>
        </w:rPr>
        <w:t>可这时，陆三阴已不再用那剑，而是用着这口一尺左右的剑胎。</w:t>
      </w:r>
    </w:p>
    <w:p w14:paraId="723985F5" w14:textId="77777777" w:rsidR="00402D0F" w:rsidRDefault="00402D0F" w:rsidP="00C47B92">
      <w:pPr>
        <w:rPr>
          <w:rFonts w:hAnsi="宋体" w:cs="宋体"/>
        </w:rPr>
      </w:pPr>
      <w:r>
        <w:rPr>
          <w:rFonts w:hAnsi="宋体" w:cs="宋体" w:hint="eastAsia"/>
        </w:rPr>
        <w:t>剑胎上没有剑光，只有剑屑，纷纷而落。</w:t>
      </w:r>
    </w:p>
    <w:p w14:paraId="23D50210" w14:textId="77777777" w:rsidR="00402D0F" w:rsidRDefault="009271DA" w:rsidP="00C47B92">
      <w:pPr>
        <w:rPr>
          <w:rFonts w:hAnsi="宋体" w:cs="宋体"/>
        </w:rPr>
      </w:pPr>
      <w:r>
        <w:rPr>
          <w:rFonts w:hAnsi="宋体" w:cs="宋体" w:hint="eastAsia"/>
        </w:rPr>
        <w:t>陆三阴</w:t>
      </w:r>
      <w:r w:rsidR="00402D0F">
        <w:rPr>
          <w:rFonts w:hAnsi="宋体" w:cs="宋体" w:hint="eastAsia"/>
        </w:rPr>
        <w:t>望着那口青色的剑，问道：“你是谁？”</w:t>
      </w:r>
    </w:p>
    <w:p w14:paraId="3DBCF59B" w14:textId="77777777" w:rsidR="00402D0F" w:rsidRPr="00080398" w:rsidRDefault="00402D0F" w:rsidP="00C47B92">
      <w:r>
        <w:rPr>
          <w:rFonts w:hint="eastAsia"/>
        </w:rPr>
        <w:t>青衣人</w:t>
      </w:r>
      <w:r w:rsidR="00080398">
        <w:rPr>
          <w:rFonts w:hint="eastAsia"/>
        </w:rPr>
        <w:t>低头望着剑锋，神情淡漠地道：“问剑吧！”</w:t>
      </w:r>
    </w:p>
    <w:p w14:paraId="15271454" w14:textId="77777777" w:rsidR="00D00C9A" w:rsidRPr="007C04A3" w:rsidRDefault="00D00C9A" w:rsidP="00C47B92">
      <w:r>
        <w:rPr>
          <w:rFonts w:hAnsi="宋体" w:cs="宋体" w:hint="eastAsia"/>
        </w:rPr>
        <w:t>夜风骤起，林叶纷乱，</w:t>
      </w:r>
      <w:r w:rsidR="00080398">
        <w:rPr>
          <w:rFonts w:hAnsi="宋体" w:cs="宋体" w:hint="eastAsia"/>
        </w:rPr>
        <w:t>纷乱中，两人再次相遇。</w:t>
      </w:r>
    </w:p>
    <w:p w14:paraId="174385E7" w14:textId="77777777" w:rsidR="00C47B92" w:rsidRDefault="00C47B92" w:rsidP="00C47B92">
      <w:r>
        <w:rPr>
          <w:rFonts w:hint="eastAsia"/>
        </w:rPr>
        <w:t>招行式往不过十余式，却已几度攻守互换，胜负逆转，两人心中各自震撼。</w:t>
      </w:r>
    </w:p>
    <w:p w14:paraId="1474A8EA" w14:textId="77777777" w:rsidR="00C47B92" w:rsidRDefault="00C47B92" w:rsidP="00C47B92">
      <w:r>
        <w:rPr>
          <w:rFonts w:hint="eastAsia"/>
        </w:rPr>
        <w:t>这个震撼是多重因素的，除却对对方的剑艺的震惊外，还有就是两人惊奇的发现，两人的剑路竟是惊人的相似，尤其是以速度求爆发这点，更是空前一致。</w:t>
      </w:r>
    </w:p>
    <w:p w14:paraId="5A80E31C" w14:textId="77777777" w:rsidR="00323EA0" w:rsidRDefault="00C47B92" w:rsidP="00C47B92">
      <w:r>
        <w:rPr>
          <w:rFonts w:hint="eastAsia"/>
        </w:rPr>
        <w:t>陆三阴想起了一些几乎忘却的往事，求证之心更加坚定，于是以一式重击强制划开战局，</w:t>
      </w:r>
      <w:r w:rsidR="00323EA0">
        <w:rPr>
          <w:rFonts w:hint="eastAsia"/>
        </w:rPr>
        <w:t>两人再次分开。</w:t>
      </w:r>
    </w:p>
    <w:p w14:paraId="1D959BAA" w14:textId="77777777" w:rsidR="00C47B92" w:rsidRDefault="0094031A" w:rsidP="00C47B92">
      <w:r>
        <w:rPr>
          <w:rFonts w:hint="eastAsia"/>
        </w:rPr>
        <w:t>陆三阴看着他的眼睛，认真地</w:t>
      </w:r>
      <w:r w:rsidR="00C47B92">
        <w:rPr>
          <w:rFonts w:hint="eastAsia"/>
        </w:rPr>
        <w:t>道：“</w:t>
      </w:r>
      <w:r w:rsidR="0059279B">
        <w:rPr>
          <w:rFonts w:hint="eastAsia"/>
        </w:rPr>
        <w:t>既然你没有对纤纤下手，我想</w:t>
      </w:r>
      <w:r w:rsidR="00EB0162">
        <w:rPr>
          <w:rFonts w:hint="eastAsia"/>
        </w:rPr>
        <w:t>我们</w:t>
      </w:r>
      <w:r w:rsidR="0059279B">
        <w:rPr>
          <w:rFonts w:hint="eastAsia"/>
        </w:rPr>
        <w:t>应该</w:t>
      </w:r>
      <w:r w:rsidR="00EB0162">
        <w:rPr>
          <w:rFonts w:hint="eastAsia"/>
        </w:rPr>
        <w:t>不是敌人，</w:t>
      </w:r>
      <w:r>
        <w:rPr>
          <w:rFonts w:hint="eastAsia"/>
        </w:rPr>
        <w:t>我叫</w:t>
      </w:r>
      <w:r>
        <w:rPr>
          <w:rFonts w:hint="eastAsia"/>
        </w:rPr>
        <w:lastRenderedPageBreak/>
        <w:t>陆三阴，我想知道</w:t>
      </w:r>
      <w:r w:rsidR="00C47B92">
        <w:rPr>
          <w:rFonts w:hint="eastAsia"/>
        </w:rPr>
        <w:t>你是谁？”</w:t>
      </w:r>
    </w:p>
    <w:p w14:paraId="0F819137" w14:textId="77777777" w:rsidR="0094031A" w:rsidRDefault="0094031A" w:rsidP="00C47B92">
      <w:r>
        <w:rPr>
          <w:rFonts w:hint="eastAsia"/>
        </w:rPr>
        <w:t>青衣人看着他，沉默了很长时间，</w:t>
      </w:r>
      <w:r w:rsidR="0059279B">
        <w:rPr>
          <w:rFonts w:hint="eastAsia"/>
        </w:rPr>
        <w:t>最终还是扬起了剑锋。</w:t>
      </w:r>
    </w:p>
    <w:p w14:paraId="78ACB741" w14:textId="77777777" w:rsidR="0059279B" w:rsidRDefault="003B7526" w:rsidP="00C47B92">
      <w:r>
        <w:rPr>
          <w:rFonts w:hint="eastAsia"/>
        </w:rPr>
        <w:t>陆三阴无奈地叹了口气，</w:t>
      </w:r>
      <w:r w:rsidR="00A349DE">
        <w:rPr>
          <w:rFonts w:hint="eastAsia"/>
        </w:rPr>
        <w:t>有些事情终究还是想得太简单了。</w:t>
      </w:r>
    </w:p>
    <w:p w14:paraId="14FF355F" w14:textId="77777777" w:rsidR="00A349DE" w:rsidRDefault="00A349DE" w:rsidP="00C47B92">
      <w:r>
        <w:rPr>
          <w:rFonts w:hint="eastAsia"/>
        </w:rPr>
        <w:t>两道身影乍然掠起，在空中形成两道残影，这是第三轮的对决。</w:t>
      </w:r>
    </w:p>
    <w:p w14:paraId="1DAF41A0" w14:textId="77777777" w:rsidR="00A349DE" w:rsidRPr="00A349DE" w:rsidRDefault="00A349DE" w:rsidP="00C47B92">
      <w:r>
        <w:rPr>
          <w:rFonts w:hint="eastAsia"/>
        </w:rPr>
        <w:t>“住手。”</w:t>
      </w:r>
    </w:p>
    <w:p w14:paraId="67754EDF" w14:textId="77777777" w:rsidR="00C47B92" w:rsidRDefault="00276631" w:rsidP="00C47B92">
      <w:r>
        <w:rPr>
          <w:rFonts w:hint="eastAsia"/>
        </w:rPr>
        <w:t>宁溪</w:t>
      </w:r>
      <w:r w:rsidR="00C47B92">
        <w:rPr>
          <w:rFonts w:hint="eastAsia"/>
        </w:rPr>
        <w:t>一声高喝，突然介入战局，横在两人中间。</w:t>
      </w:r>
    </w:p>
    <w:p w14:paraId="1A5FA040" w14:textId="77777777" w:rsidR="00C47B92" w:rsidRDefault="00C47B92" w:rsidP="00C47B92">
      <w:r>
        <w:rPr>
          <w:rFonts w:hint="eastAsia"/>
        </w:rPr>
        <w:t>两人各自吃了一惊，剑偏三分，两口柄分别从</w:t>
      </w:r>
      <w:r w:rsidR="00276631">
        <w:rPr>
          <w:rFonts w:hint="eastAsia"/>
        </w:rPr>
        <w:t>宁溪</w:t>
      </w:r>
      <w:r>
        <w:rPr>
          <w:rFonts w:hint="eastAsia"/>
        </w:rPr>
        <w:t>左右两颊刺了过来。</w:t>
      </w:r>
    </w:p>
    <w:p w14:paraId="6193658E" w14:textId="77777777" w:rsidR="00C47B92" w:rsidRDefault="00C47B92" w:rsidP="00C47B92">
      <w:r>
        <w:rPr>
          <w:rFonts w:hint="eastAsia"/>
        </w:rPr>
        <w:t>青衣人的剑指着陆三阴的咽喉，陆三阴的剑也指青衣人咽喉，而</w:t>
      </w:r>
      <w:r w:rsidR="00276631">
        <w:rPr>
          <w:rFonts w:hint="eastAsia"/>
        </w:rPr>
        <w:t>宁溪</w:t>
      </w:r>
      <w:r>
        <w:rPr>
          <w:rFonts w:hint="eastAsia"/>
        </w:rPr>
        <w:t>就脸就在两口剑之间，只要她稍稍一动，两口剑就会划破她美丽的脸颊。</w:t>
      </w:r>
    </w:p>
    <w:p w14:paraId="6EABDC2A" w14:textId="77777777" w:rsidR="00C47B92" w:rsidRDefault="00C47B92" w:rsidP="00C47B92">
      <w:r>
        <w:rPr>
          <w:rFonts w:hint="eastAsia"/>
        </w:rPr>
        <w:t>她的脸是正对青衣的人，所以她清楚的看清了青衣人的样子，然后青衣人从她的目光里看到了她渐为复杂的情绪。</w:t>
      </w:r>
    </w:p>
    <w:p w14:paraId="522A2075" w14:textId="77777777" w:rsidR="00C47B92" w:rsidRDefault="00C47B92" w:rsidP="00C47B92">
      <w:r>
        <w:rPr>
          <w:rFonts w:hint="eastAsia"/>
        </w:rPr>
        <w:t>那双美丽的眼睛，从期待到惊奇，再到失望，然后化为缅怀悲伤，在悲伤之后竟然又出现了类似失而复得的喜悦。</w:t>
      </w:r>
    </w:p>
    <w:p w14:paraId="352C033E" w14:textId="77777777" w:rsidR="00C47B92" w:rsidRDefault="00C47B92" w:rsidP="00C47B92">
      <w:r>
        <w:rPr>
          <w:rFonts w:hint="eastAsia"/>
        </w:rPr>
        <w:t>在两口剑锋之间，她流着冷汗，有些颤抖地问道：“我在哪里见过你？”</w:t>
      </w:r>
    </w:p>
    <w:p w14:paraId="74853A16" w14:textId="77777777" w:rsidR="00C47B92" w:rsidRDefault="00C47B92" w:rsidP="00C47B92">
      <w:r>
        <w:rPr>
          <w:rFonts w:hint="eastAsia"/>
        </w:rPr>
        <w:t>青衣人没有说话，但眼中却闪过另一种情绪，这种情绪并不像</w:t>
      </w:r>
      <w:r w:rsidR="00276631">
        <w:rPr>
          <w:rFonts w:hint="eastAsia"/>
        </w:rPr>
        <w:t>宁溪</w:t>
      </w:r>
      <w:r>
        <w:rPr>
          <w:rFonts w:hint="eastAsia"/>
        </w:rPr>
        <w:t>眼中的那么复杂，而是一种无比纯粹的恨意。</w:t>
      </w:r>
    </w:p>
    <w:p w14:paraId="361252A8" w14:textId="77777777" w:rsidR="00C47B92" w:rsidRDefault="00C47B92" w:rsidP="00C47B92">
      <w:r>
        <w:rPr>
          <w:rFonts w:hint="eastAsia"/>
        </w:rPr>
        <w:t>陆三阴清楚的地看到了这道恨意，他以为下一刻青衣人的剑便会反向隔断</w:t>
      </w:r>
      <w:r w:rsidR="00276631">
        <w:rPr>
          <w:rFonts w:hint="eastAsia"/>
        </w:rPr>
        <w:t>宁溪</w:t>
      </w:r>
      <w:r>
        <w:rPr>
          <w:rFonts w:hint="eastAsia"/>
        </w:rPr>
        <w:t>的咽喉。</w:t>
      </w:r>
    </w:p>
    <w:p w14:paraId="77F9C9D3" w14:textId="77777777" w:rsidR="00C47B92" w:rsidRDefault="00C47B92" w:rsidP="00C47B92">
      <w:r>
        <w:rPr>
          <w:rFonts w:hint="eastAsia"/>
        </w:rPr>
        <w:t>在那电花火石间，他抬起手，抓住那柄随时可能变向的利剑，然而青衣人却收剑飞退，随即消失在无边暗夜里。</w:t>
      </w:r>
    </w:p>
    <w:p w14:paraId="44C098D7" w14:textId="77777777" w:rsidR="00A349DE" w:rsidRDefault="00A349DE" w:rsidP="00C47B92">
      <w:r>
        <w:rPr>
          <w:rFonts w:hint="eastAsia"/>
        </w:rPr>
        <w:t>“罗青邪。”</w:t>
      </w:r>
    </w:p>
    <w:p w14:paraId="2BB44D3E" w14:textId="77777777" w:rsidR="00483799" w:rsidRDefault="00483799" w:rsidP="00C47B92">
      <w:r>
        <w:rPr>
          <w:rFonts w:hint="eastAsia"/>
        </w:rPr>
        <w:t>一个淡漠的声音，从他消失的方向传来过来。</w:t>
      </w:r>
    </w:p>
    <w:p w14:paraId="3F0414E5" w14:textId="77777777" w:rsidR="00C47B92" w:rsidRDefault="00276631" w:rsidP="00C47B92">
      <w:r>
        <w:rPr>
          <w:rFonts w:hint="eastAsia"/>
        </w:rPr>
        <w:t>宁溪</w:t>
      </w:r>
      <w:r w:rsidR="00E24166">
        <w:rPr>
          <w:rFonts w:hint="eastAsia"/>
        </w:rPr>
        <w:t>望着他消失的方向，怅然若失，眼中</w:t>
      </w:r>
      <w:r w:rsidR="00C47B92">
        <w:rPr>
          <w:rFonts w:hint="eastAsia"/>
        </w:rPr>
        <w:t>有泪光闪过。</w:t>
      </w:r>
    </w:p>
    <w:p w14:paraId="1AA27913" w14:textId="77777777" w:rsidR="00E24166" w:rsidRDefault="00E24166" w:rsidP="00C47B92">
      <w:r>
        <w:rPr>
          <w:rFonts w:hint="eastAsia"/>
        </w:rPr>
        <w:t>陆三阴没有看着她的泪水，不知道她现在是怎样的情绪，但他清楚地知道自己的情绪，他现在有些恼火。</w:t>
      </w:r>
    </w:p>
    <w:p w14:paraId="660B863F" w14:textId="77777777" w:rsidR="004E3E37" w:rsidRPr="00E24166" w:rsidRDefault="00E24166" w:rsidP="00C47B92">
      <w:r>
        <w:rPr>
          <w:rFonts w:hint="eastAsia"/>
        </w:rPr>
        <w:t>“</w:t>
      </w:r>
      <w:r w:rsidR="004E3E37">
        <w:rPr>
          <w:rFonts w:hint="eastAsia"/>
        </w:rPr>
        <w:t>我不知道你是不是见过他，但你刚才的行为是在玩命</w:t>
      </w:r>
      <w:r>
        <w:rPr>
          <w:rFonts w:hint="eastAsia"/>
        </w:rPr>
        <w:t>。”</w:t>
      </w:r>
    </w:p>
    <w:p w14:paraId="632A0F81" w14:textId="77777777" w:rsidR="00C47B92" w:rsidRDefault="0066050C" w:rsidP="00C47B92">
      <w:r>
        <w:rPr>
          <w:rFonts w:hint="eastAsia"/>
        </w:rPr>
        <w:t>宁溪便没有被他唬住，突然望着他，反问道：“我和娘亲找了这么多年，你以为没玩过命？”</w:t>
      </w:r>
    </w:p>
    <w:p w14:paraId="5FA1A1ED" w14:textId="77777777" w:rsidR="00D00C9A" w:rsidRDefault="0066050C" w:rsidP="00C47B92">
      <w:r>
        <w:rPr>
          <w:rFonts w:hint="eastAsia"/>
        </w:rPr>
        <w:t>陆三阴怔住了，因为他看到了宁溪眼中的泪光，</w:t>
      </w:r>
      <w:r w:rsidR="00823CEF">
        <w:rPr>
          <w:rFonts w:hint="eastAsia"/>
        </w:rPr>
        <w:t>他想伸手去擦，却又觉得不好意思。</w:t>
      </w:r>
    </w:p>
    <w:p w14:paraId="56CDE7AC" w14:textId="77777777" w:rsidR="00B877A9" w:rsidRDefault="00B877A9" w:rsidP="00C47B92">
      <w:r>
        <w:rPr>
          <w:rFonts w:hint="eastAsia"/>
        </w:rPr>
        <w:t>两人看着彼此，都没有说话，气氛显得有些沉默。</w:t>
      </w:r>
    </w:p>
    <w:p w14:paraId="343DA4E0" w14:textId="77777777" w:rsidR="00823CEF" w:rsidRDefault="00823CEF" w:rsidP="00C47B92">
      <w:r>
        <w:rPr>
          <w:rFonts w:hint="eastAsia"/>
        </w:rPr>
        <w:t>“不管怎么说，刚才谢谢你。”</w:t>
      </w:r>
    </w:p>
    <w:p w14:paraId="3BEAF4BA" w14:textId="77777777" w:rsidR="00313159" w:rsidRPr="00313159" w:rsidRDefault="00313159" w:rsidP="00C47B92">
      <w:r>
        <w:rPr>
          <w:rFonts w:hint="eastAsia"/>
        </w:rPr>
        <w:t>最终，陆三阴打破了沉默，向她道谢。</w:t>
      </w:r>
    </w:p>
    <w:p w14:paraId="3FBB44C2" w14:textId="77777777" w:rsidR="0066050C" w:rsidRDefault="00883275" w:rsidP="00C47B92">
      <w:r>
        <w:rPr>
          <w:rFonts w:hint="eastAsia"/>
        </w:rPr>
        <w:t>昨日为夺剑胎，陆三阴受了那神秘强者一掌，</w:t>
      </w:r>
      <w:r w:rsidR="00A37B94">
        <w:rPr>
          <w:rFonts w:hint="eastAsia"/>
        </w:rPr>
        <w:t>双流之气打入他的体内，</w:t>
      </w:r>
      <w:r w:rsidR="00795425">
        <w:rPr>
          <w:rFonts w:hint="eastAsia"/>
        </w:rPr>
        <w:t>把他打得半死，然而又被引爆的地气重创，几乎半废，所以遇到山贼时，才不敢动手。</w:t>
      </w:r>
    </w:p>
    <w:p w14:paraId="0E49A15E" w14:textId="77777777" w:rsidR="00565E8B" w:rsidRDefault="00565E8B" w:rsidP="00C47B92">
      <w:r>
        <w:rPr>
          <w:rFonts w:hint="eastAsia"/>
        </w:rPr>
        <w:t>今日之举，纯属是在玩命。</w:t>
      </w:r>
      <w:r w:rsidR="00D70DA3">
        <w:rPr>
          <w:rFonts w:hint="eastAsia"/>
        </w:rPr>
        <w:t>刚才与青衣人罗青邪的那两回合交战，看似</w:t>
      </w:r>
      <w:r>
        <w:rPr>
          <w:rFonts w:hint="eastAsia"/>
        </w:rPr>
        <w:t>不分轩轾，实则早已气空力尽</w:t>
      </w:r>
      <w:r w:rsidR="002B6E1A">
        <w:rPr>
          <w:rFonts w:hint="eastAsia"/>
        </w:rPr>
        <w:t>，宁溪看</w:t>
      </w:r>
      <w:r w:rsidR="008B2482">
        <w:rPr>
          <w:rFonts w:hint="eastAsia"/>
        </w:rPr>
        <w:t>得清楚，所以才舍命介中，强制中断战局。</w:t>
      </w:r>
    </w:p>
    <w:p w14:paraId="39C0534A" w14:textId="77777777" w:rsidR="008B2482" w:rsidRDefault="008B2482" w:rsidP="00C47B92">
      <w:r>
        <w:rPr>
          <w:rFonts w:hint="eastAsia"/>
        </w:rPr>
        <w:t>陆三阴这声谢谢，是该然的。</w:t>
      </w:r>
    </w:p>
    <w:p w14:paraId="224803F1" w14:textId="77777777" w:rsidR="00B9321A" w:rsidRDefault="00B9321A" w:rsidP="00B9321A">
      <w:r>
        <w:rPr>
          <w:rFonts w:hint="eastAsia"/>
        </w:rPr>
        <w:t>宁溪伸手抹掉眼泪，</w:t>
      </w:r>
      <w:r w:rsidR="004F6093">
        <w:rPr>
          <w:rFonts w:hint="eastAsia"/>
        </w:rPr>
        <w:t>仍有些气鼓鼓地</w:t>
      </w:r>
      <w:r>
        <w:rPr>
          <w:rFonts w:hint="eastAsia"/>
        </w:rPr>
        <w:t>道：“不客气，战五渣。”</w:t>
      </w:r>
    </w:p>
    <w:p w14:paraId="3FCC0805" w14:textId="77777777" w:rsidR="00B9321A" w:rsidRDefault="004F6093" w:rsidP="00C47B92">
      <w:r>
        <w:rPr>
          <w:rFonts w:hint="eastAsia"/>
        </w:rPr>
        <w:t>陆三阴笑了笑，</w:t>
      </w:r>
      <w:r w:rsidR="009F0F7C">
        <w:rPr>
          <w:rFonts w:hint="eastAsia"/>
        </w:rPr>
        <w:t>摸着她的头，安慰说道：“</w:t>
      </w:r>
      <w:r w:rsidR="006B5409">
        <w:rPr>
          <w:rFonts w:hint="eastAsia"/>
        </w:rPr>
        <w:t>他既然没有对纤纤下手，又愿意留下名字，我想这事会有转机的。</w:t>
      </w:r>
      <w:r w:rsidR="009F0F7C">
        <w:rPr>
          <w:rFonts w:hint="eastAsia"/>
        </w:rPr>
        <w:t>”</w:t>
      </w:r>
    </w:p>
    <w:p w14:paraId="115C8EFF" w14:textId="77777777" w:rsidR="00B360D8" w:rsidRDefault="00B360D8" w:rsidP="00C47B92">
      <w:r>
        <w:rPr>
          <w:rFonts w:hint="eastAsia"/>
        </w:rPr>
        <w:t>宁溪</w:t>
      </w:r>
      <w:r w:rsidRPr="00B360D8">
        <w:rPr>
          <w:rFonts w:hint="eastAsia"/>
        </w:rPr>
        <w:t>高兴地嗯了声，</w:t>
      </w:r>
      <w:r w:rsidR="00E140D4">
        <w:rPr>
          <w:rFonts w:hint="eastAsia"/>
        </w:rPr>
        <w:t>露出了笑脸，</w:t>
      </w:r>
      <w:r w:rsidR="0066573E">
        <w:rPr>
          <w:rFonts w:hint="eastAsia"/>
        </w:rPr>
        <w:t>这多年的追寻，总算看到了一丝曙光。</w:t>
      </w:r>
    </w:p>
    <w:p w14:paraId="26E684AF" w14:textId="77777777" w:rsidR="00284F73" w:rsidRDefault="00284F73" w:rsidP="00C47B92">
      <w:r>
        <w:rPr>
          <w:rFonts w:hint="eastAsia"/>
        </w:rPr>
        <w:t>“你确实他真是你想要找的人？”陆三阴很认真地确认了一遍。</w:t>
      </w:r>
    </w:p>
    <w:p w14:paraId="747D0251" w14:textId="77777777" w:rsidR="00E23DCE" w:rsidRDefault="00E23DCE" w:rsidP="00C47B92">
      <w:r>
        <w:rPr>
          <w:rFonts w:hint="eastAsia"/>
        </w:rPr>
        <w:t>宁溪点点头，说道：“如果我没有记错，当年他们是一起失踪的。”</w:t>
      </w:r>
    </w:p>
    <w:p w14:paraId="7ACEC7F8" w14:textId="77777777" w:rsidR="004B78AA" w:rsidRDefault="004B78AA" w:rsidP="00C47B92">
      <w:r>
        <w:rPr>
          <w:rFonts w:hint="eastAsia"/>
        </w:rPr>
        <w:t>陆三阴叹了口气，说道：“其实我也有这种感觉，好像在哪里见过他，就算没有见过他，他那口剑也应该是见过的。”</w:t>
      </w:r>
    </w:p>
    <w:p w14:paraId="69DA80AF" w14:textId="77777777" w:rsidR="008D5776" w:rsidRDefault="008D5776" w:rsidP="00C47B92">
      <w:r>
        <w:rPr>
          <w:rFonts w:hint="eastAsia"/>
        </w:rPr>
        <w:t>“的确，那口剑和你之前的好像，那你原来的剑呢？”</w:t>
      </w:r>
    </w:p>
    <w:p w14:paraId="7E87A2B2" w14:textId="77777777" w:rsidR="0025617F" w:rsidRPr="0025617F" w:rsidRDefault="0025617F" w:rsidP="00C47B92">
      <w:r>
        <w:rPr>
          <w:rFonts w:hint="eastAsia"/>
        </w:rPr>
        <w:lastRenderedPageBreak/>
        <w:t>之前陆三阴只向他提了剑胎的事情，却对那口剑只字不提，故而这样问。</w:t>
      </w:r>
    </w:p>
    <w:p w14:paraId="347980CC" w14:textId="77777777" w:rsidR="008D5776" w:rsidRDefault="008D5776" w:rsidP="00C47B92">
      <w:r>
        <w:rPr>
          <w:rFonts w:hint="eastAsia"/>
        </w:rPr>
        <w:t>陆三阴闻言想到一些不愉快的事，沉默半晌，才道：“</w:t>
      </w:r>
      <w:r w:rsidR="003717FE">
        <w:rPr>
          <w:rFonts w:hint="eastAsia"/>
        </w:rPr>
        <w:t>为了得到这剑胎，我把它插入桐山地底了。</w:t>
      </w:r>
      <w:r>
        <w:rPr>
          <w:rFonts w:hint="eastAsia"/>
        </w:rPr>
        <w:t>”</w:t>
      </w:r>
    </w:p>
    <w:p w14:paraId="344EEEF2" w14:textId="77777777" w:rsidR="008762DE" w:rsidRPr="00E23DCE" w:rsidRDefault="00EC7B6A" w:rsidP="00C47B92">
      <w:r>
        <w:rPr>
          <w:rFonts w:hint="eastAsia"/>
        </w:rPr>
        <w:t>宁溪显得有些失望</w:t>
      </w:r>
      <w:r w:rsidR="008762DE">
        <w:rPr>
          <w:rFonts w:hint="eastAsia"/>
        </w:rPr>
        <w:t>，说道：“可惜了一口好剑，本来还想用它跟罗青邪拉拉关系的。”</w:t>
      </w:r>
    </w:p>
    <w:p w14:paraId="533195C6" w14:textId="77777777" w:rsidR="00284F73" w:rsidRDefault="00EE64ED" w:rsidP="00C47B92">
      <w:r>
        <w:rPr>
          <w:rFonts w:hint="eastAsia"/>
        </w:rPr>
        <w:t>陆三阴安慰道：“放心，我这个剑胎和他的那口剑也有所感应，改天我陪你去找他。”</w:t>
      </w:r>
    </w:p>
    <w:p w14:paraId="304BC14B" w14:textId="77777777" w:rsidR="000D09DE" w:rsidRDefault="000D09DE" w:rsidP="00C47B92">
      <w:r>
        <w:rPr>
          <w:rFonts w:hint="eastAsia"/>
        </w:rPr>
        <w:t>宁溪瞪大了眼睛，问道：“为什么是改天？”</w:t>
      </w:r>
    </w:p>
    <w:p w14:paraId="65433774" w14:textId="77777777" w:rsidR="00293B6C" w:rsidRDefault="00293B6C" w:rsidP="00C47B92">
      <w:r>
        <w:rPr>
          <w:rFonts w:hint="eastAsia"/>
        </w:rPr>
        <w:t>陆三阴看着夜色下的青思阁，说道：“经过刚才的事情，我仔细想了一下，在这片夜里还藏着很多危机，需要我们去解决。”</w:t>
      </w:r>
    </w:p>
    <w:p w14:paraId="5EB35BD8" w14:textId="77777777" w:rsidR="00D161E9" w:rsidRDefault="00D161E9" w:rsidP="00C47B92">
      <w:r>
        <w:rPr>
          <w:rFonts w:hint="eastAsia"/>
        </w:rPr>
        <w:t>宁溪有些不解，问道：“一夜风雨已经退走，罗青邪的刺杀也没有得手，现在还有什么能威胁到纤纤？”</w:t>
      </w:r>
    </w:p>
    <w:p w14:paraId="21D74D3B" w14:textId="77777777" w:rsidR="008B1C60" w:rsidRDefault="008B1C60" w:rsidP="00C47B92">
      <w:r>
        <w:rPr>
          <w:rFonts w:hint="eastAsia"/>
        </w:rPr>
        <w:t>陆三阴说道：“那个带头反对纤纤上山的长老是不是没有回山？”</w:t>
      </w:r>
    </w:p>
    <w:p w14:paraId="5BBA8927" w14:textId="77777777" w:rsidR="00654F41" w:rsidRPr="00293B6C" w:rsidRDefault="00654F41" w:rsidP="00C47B92">
      <w:r>
        <w:rPr>
          <w:rFonts w:hint="eastAsia"/>
        </w:rPr>
        <w:t>宁溪有些恼火，尖声道：“这种事我怎么会知道？”</w:t>
      </w:r>
    </w:p>
    <w:p w14:paraId="1E2C8A44" w14:textId="77777777" w:rsidR="00795425" w:rsidRDefault="0011572A" w:rsidP="00C47B92">
      <w:r>
        <w:rPr>
          <w:rFonts w:hint="eastAsia"/>
        </w:rPr>
        <w:t>陆三阴道：“</w:t>
      </w:r>
      <w:r w:rsidR="004D370D">
        <w:rPr>
          <w:rFonts w:hint="eastAsia"/>
        </w:rPr>
        <w:t>所以我希望你去查探一下，你有</w:t>
      </w:r>
      <w:r w:rsidR="00827CC5">
        <w:rPr>
          <w:rFonts w:hint="eastAsia"/>
        </w:rPr>
        <w:t>青鸟协助，要找到他应该不难。</w:t>
      </w:r>
      <w:r>
        <w:rPr>
          <w:rFonts w:hint="eastAsia"/>
        </w:rPr>
        <w:t>”</w:t>
      </w:r>
    </w:p>
    <w:p w14:paraId="2DC1182A" w14:textId="77777777" w:rsidR="00DD6D5B" w:rsidRDefault="00DD6D5B" w:rsidP="00C47B92">
      <w:r>
        <w:rPr>
          <w:rFonts w:hint="eastAsia"/>
        </w:rPr>
        <w:t>宁溪看着他，问道：“那你呢？”</w:t>
      </w:r>
    </w:p>
    <w:p w14:paraId="63C8C558" w14:textId="77777777" w:rsidR="00613800" w:rsidRDefault="00613800" w:rsidP="00C47B92">
      <w:r>
        <w:rPr>
          <w:rFonts w:hint="eastAsia"/>
        </w:rPr>
        <w:t>陆三阴看着远方夜色，说道：“我要去找一夜风雨。”</w:t>
      </w:r>
    </w:p>
    <w:p w14:paraId="2847A2C0" w14:textId="77777777" w:rsidR="00E6594C" w:rsidRDefault="00E6594C" w:rsidP="00C47B92">
      <w:r>
        <w:rPr>
          <w:rFonts w:hint="eastAsia"/>
        </w:rPr>
        <w:t>宁溪闻言大惊失色，怒道：“</w:t>
      </w:r>
      <w:r w:rsidR="00C77EFB">
        <w:rPr>
          <w:rFonts w:hint="eastAsia"/>
        </w:rPr>
        <w:t>你不要命啦，忘了刚才</w:t>
      </w:r>
      <w:r>
        <w:rPr>
          <w:rFonts w:hint="eastAsia"/>
        </w:rPr>
        <w:t>差点死了吧？”</w:t>
      </w:r>
    </w:p>
    <w:p w14:paraId="5F3B7B29" w14:textId="77777777" w:rsidR="00613800" w:rsidRDefault="008B5AC8" w:rsidP="00C47B92">
      <w:r>
        <w:rPr>
          <w:rFonts w:hint="eastAsia"/>
        </w:rPr>
        <w:t>陆三阴道：“放心，我只是去找落单的。”</w:t>
      </w:r>
    </w:p>
    <w:p w14:paraId="07F0C4D1" w14:textId="77777777" w:rsidR="0043299C" w:rsidRDefault="0043299C" w:rsidP="00C47B92">
      <w:r>
        <w:rPr>
          <w:rFonts w:hint="eastAsia"/>
        </w:rPr>
        <w:t>“兽散入林，人散入市，你怎么可能找到他们？”</w:t>
      </w:r>
    </w:p>
    <w:p w14:paraId="3ABB2F23" w14:textId="77777777" w:rsidR="00B8438E" w:rsidRPr="008B5AC8" w:rsidRDefault="0043299C" w:rsidP="00C47B92">
      <w:r>
        <w:rPr>
          <w:rFonts w:hint="eastAsia"/>
        </w:rPr>
        <w:t>“</w:t>
      </w:r>
      <w:r w:rsidR="00971B97">
        <w:rPr>
          <w:rFonts w:hint="eastAsia"/>
        </w:rPr>
        <w:t>我想有一个人绝</w:t>
      </w:r>
      <w:r w:rsidR="00B8438E">
        <w:rPr>
          <w:rFonts w:hint="eastAsia"/>
        </w:rPr>
        <w:t>不会让他们这么轻易撤走的。</w:t>
      </w:r>
      <w:r>
        <w:rPr>
          <w:rFonts w:hint="eastAsia"/>
        </w:rPr>
        <w:t>”</w:t>
      </w:r>
    </w:p>
    <w:p w14:paraId="3A0C27CF" w14:textId="77777777" w:rsidR="00795425" w:rsidRPr="00827CC5" w:rsidRDefault="00971B97" w:rsidP="00C47B92">
      <w:r>
        <w:rPr>
          <w:rFonts w:hint="eastAsia"/>
        </w:rPr>
        <w:t>“谁？”</w:t>
      </w:r>
    </w:p>
    <w:p w14:paraId="7F5FFEB8" w14:textId="77777777" w:rsidR="00795425" w:rsidRDefault="00971B97" w:rsidP="00C47B92">
      <w:r>
        <w:rPr>
          <w:rFonts w:hint="eastAsia"/>
        </w:rPr>
        <w:t>“应江湖。”</w:t>
      </w:r>
    </w:p>
    <w:p w14:paraId="20BBE6D6" w14:textId="77777777" w:rsidR="00894289" w:rsidRDefault="00894289" w:rsidP="00C47B92"/>
    <w:p w14:paraId="63935B4F" w14:textId="77777777" w:rsidR="00894289" w:rsidRDefault="00894289" w:rsidP="00C47B92"/>
    <w:p w14:paraId="2722CF0D" w14:textId="77777777" w:rsidR="00894289" w:rsidRDefault="00894289" w:rsidP="00C47B92"/>
    <w:p w14:paraId="7D6DE808" w14:textId="77777777" w:rsidR="00894289" w:rsidRDefault="00894289" w:rsidP="00C47B92"/>
    <w:p w14:paraId="7C6B7197" w14:textId="77777777" w:rsidR="00ED4CE9" w:rsidRDefault="00ED4CE9" w:rsidP="00C47B92"/>
    <w:p w14:paraId="40F1A345" w14:textId="77777777" w:rsidR="00894289" w:rsidRDefault="00894289" w:rsidP="00C47B92"/>
    <w:p w14:paraId="111159D2" w14:textId="77777777" w:rsidR="00795425" w:rsidRDefault="00795425" w:rsidP="00C47B92"/>
    <w:p w14:paraId="61AF9944" w14:textId="77777777" w:rsidR="00795425" w:rsidRPr="0066050C" w:rsidRDefault="00795425" w:rsidP="00C47B92"/>
    <w:p w14:paraId="2897A696" w14:textId="77777777" w:rsidR="00CE659C" w:rsidRPr="00400AA1" w:rsidRDefault="00CE659C"/>
    <w:p w14:paraId="5CDE9D03" w14:textId="77777777" w:rsidR="00556ED1" w:rsidRPr="00DB5BBE" w:rsidRDefault="00556ED1" w:rsidP="00556ED1">
      <w:pPr>
        <w:pStyle w:val="3"/>
      </w:pPr>
      <w:r>
        <w:rPr>
          <w:rFonts w:hint="eastAsia"/>
        </w:rPr>
        <w:t>第七章成为山贼王的男人</w:t>
      </w:r>
    </w:p>
    <w:p w14:paraId="633A51BB" w14:textId="77777777" w:rsidR="00556ED1" w:rsidRDefault="00556ED1" w:rsidP="00556ED1">
      <w:r>
        <w:rPr>
          <w:rFonts w:hint="eastAsia"/>
        </w:rPr>
        <w:t>话说这百里山与止戈山只隔着一条百里溪，百里城两大名山之一，百里山上便植枫树，一到秋天，满山红叶，美不胜收。</w:t>
      </w:r>
    </w:p>
    <w:p w14:paraId="4F5E6460" w14:textId="77777777" w:rsidR="00556ED1" w:rsidRDefault="00556ED1" w:rsidP="00556ED1">
      <w:r>
        <w:rPr>
          <w:rFonts w:hint="eastAsia"/>
        </w:rPr>
        <w:t>一年前百里城来了一个少年，这少年名叫应江湖。一到城里，他就到处询问如何在百里城扬名立万，人们纷纷指着止戈山说：“只止戈山的西门缜是百里城最厉害的人，只要打败了他，你就能扬名立万。”</w:t>
      </w:r>
    </w:p>
    <w:p w14:paraId="733D90DC" w14:textId="77777777" w:rsidR="00556ED1" w:rsidRDefault="00556ED1" w:rsidP="00556ED1">
      <w:r>
        <w:rPr>
          <w:rFonts w:hint="eastAsia"/>
        </w:rPr>
        <w:t>少年便上了止戈山，想与西门缜一决高下。然而却在止戈山上他遇到一个人，那个人告诉他，要想扬名立万，打败西门缜就可以了。但要在百里城立得住脚，就不是这么简单了，就算你打败了西门缜，但止戈流与青思阁人多势众，一个人出一个拳头，就能揍死你七八十次。</w:t>
      </w:r>
    </w:p>
    <w:p w14:paraId="1BEB4DE5" w14:textId="77777777" w:rsidR="00556ED1" w:rsidRDefault="00556ED1" w:rsidP="00556ED1">
      <w:r>
        <w:rPr>
          <w:rFonts w:hint="eastAsia"/>
        </w:rPr>
        <w:t>少年觉得很有道理，便离开了止戈山，他坐在百里山上坐了三天，思考如何拉一票人，在百里城干一番大事，但一直苦无头绪。</w:t>
      </w:r>
    </w:p>
    <w:p w14:paraId="2D181B57" w14:textId="77777777" w:rsidR="00556ED1" w:rsidRDefault="00556ED1" w:rsidP="00556ED1">
      <w:r>
        <w:rPr>
          <w:rFonts w:hint="eastAsia"/>
        </w:rPr>
        <w:t>直接看到山下有人抢劫，他终于明白了，金钱是万恶的起源，也是世界转动的核心能源，只</w:t>
      </w:r>
      <w:r>
        <w:rPr>
          <w:rFonts w:hint="eastAsia"/>
        </w:rPr>
        <w:lastRenderedPageBreak/>
        <w:t>有以钱为中心，才能迅速召集人马。他没有钱，那就抢钱，于是他成了百里山的第一个山贼，并四处张贴告示，很快便召集了一帮不务正业的二五仔，在百里山成立了盗贼团伙。</w:t>
      </w:r>
    </w:p>
    <w:p w14:paraId="10DDA795" w14:textId="77777777" w:rsidR="00556ED1" w:rsidRDefault="00556ED1" w:rsidP="00556ED1">
      <w:r>
        <w:rPr>
          <w:rFonts w:hint="eastAsia"/>
        </w:rPr>
        <w:t>抢人不抢命，抢七分留三分，下次再来只抢你五分，下下次便只抢你三分，下下下次他就不抢你了，甚至请你喝酒吃饭，拉你入伙。</w:t>
      </w:r>
    </w:p>
    <w:p w14:paraId="2272C3D7" w14:textId="77777777" w:rsidR="00556ED1" w:rsidRPr="00DC6764" w:rsidRDefault="00556ED1" w:rsidP="00556ED1">
      <w:r>
        <w:rPr>
          <w:rFonts w:hint="eastAsia"/>
        </w:rPr>
        <w:t>你要是被抢了不服气，有两种渠道，一是写一封陈情表，述说你令人声泪俱下的悲惨故事，要是觉得合理，我就把钱还给你，二是下次找人来大家平静气的打架，打赢了我双倍还你钱。</w:t>
      </w:r>
    </w:p>
    <w:p w14:paraId="27CFD83D" w14:textId="77777777" w:rsidR="00556ED1" w:rsidRDefault="00556ED1" w:rsidP="00556ED1">
      <w:r>
        <w:rPr>
          <w:rFonts w:hint="eastAsia"/>
        </w:rPr>
        <w:t>这个山贼制度看似奇葩，实则很有效用，有的人甚至自愿来到百里让你抢个三五次，然后等着被拉入伙，理由很简单被抢三五次，你更抢个三五人就回本了。</w:t>
      </w:r>
    </w:p>
    <w:p w14:paraId="6BA75A6C" w14:textId="77777777" w:rsidR="00556ED1" w:rsidRDefault="00556ED1" w:rsidP="00556ED1">
      <w:r>
        <w:rPr>
          <w:rFonts w:hint="eastAsia"/>
        </w:rPr>
        <w:t>这个制度最绝的是，最开始的时候，事情不疼不痒，甚至不能算是抢劫，与其请出青思阁出头，还不如找个先生写一封声泪俱下的陈情表。</w:t>
      </w:r>
    </w:p>
    <w:p w14:paraId="0E44DF44" w14:textId="77777777" w:rsidR="00556ED1" w:rsidRDefault="00556ED1" w:rsidP="00556ED1">
      <w:r>
        <w:rPr>
          <w:rFonts w:hint="eastAsia"/>
        </w:rPr>
        <w:t>事情不疼不痒，青思阁也就没有介入的理由，百里山很快就状大起来，但这时候，青思阁那边想管也管不了了，因为你会发现，百里山上的强盗一半以上都是曾经被打劫的人。</w:t>
      </w:r>
    </w:p>
    <w:p w14:paraId="0335FB44" w14:textId="77777777" w:rsidR="00556ED1" w:rsidRPr="000D68BC" w:rsidRDefault="00556ED1" w:rsidP="00556ED1">
      <w:r>
        <w:rPr>
          <w:rFonts w:hint="eastAsia"/>
        </w:rPr>
        <w:t>这时候你再去剿匪，山贼们表示我们也是受害者啊，我们被抢的时候你不来，现在凭什么打我们？青思阁都不禁觉得他们说的好有道理，于是悻悻而归。</w:t>
      </w:r>
    </w:p>
    <w:p w14:paraId="48F4FEB9" w14:textId="77777777" w:rsidR="00556ED1" w:rsidRDefault="00556ED1" w:rsidP="00556ED1">
      <w:r>
        <w:rPr>
          <w:rFonts w:hint="eastAsia"/>
        </w:rPr>
        <w:t>听完这个故事，陆三阴开始脑补青思阁围剿百里山的场景来。</w:t>
      </w:r>
    </w:p>
    <w:p w14:paraId="79DCE0B0" w14:textId="77777777" w:rsidR="00556ED1" w:rsidRDefault="00556ED1" w:rsidP="00556ED1">
      <w:r>
        <w:rPr>
          <w:rFonts w:hint="eastAsia"/>
        </w:rPr>
        <w:t>青思阁：为了百里城的安宁，请你们败亡吧！</w:t>
      </w:r>
    </w:p>
    <w:p w14:paraId="29A4BCD8" w14:textId="77777777" w:rsidR="00556ED1" w:rsidRDefault="00556ED1" w:rsidP="00556ED1">
      <w:r>
        <w:rPr>
          <w:rFonts w:hint="eastAsia"/>
        </w:rPr>
        <w:t>百里山山贼：好啊，你来安排工作，赔偿我们被抢的损失啊。</w:t>
      </w:r>
    </w:p>
    <w:p w14:paraId="2FED7C84" w14:textId="77777777" w:rsidR="00556ED1" w:rsidRDefault="00556ED1" w:rsidP="00556ED1">
      <w:r>
        <w:rPr>
          <w:rFonts w:hint="eastAsia"/>
        </w:rPr>
        <w:t>青思阁：……</w:t>
      </w:r>
    </w:p>
    <w:p w14:paraId="44CEA9D2" w14:textId="77777777" w:rsidR="00556ED1" w:rsidRDefault="00556ED1" w:rsidP="00556ED1">
      <w:r>
        <w:rPr>
          <w:rFonts w:hint="eastAsia"/>
        </w:rPr>
        <w:t>------</w:t>
      </w:r>
    </w:p>
    <w:p w14:paraId="4755BD46" w14:textId="77777777" w:rsidR="00556ED1" w:rsidRDefault="00556ED1" w:rsidP="00556ED1">
      <w:r>
        <w:rPr>
          <w:rFonts w:hint="eastAsia"/>
        </w:rPr>
        <w:t>------</w:t>
      </w:r>
    </w:p>
    <w:p w14:paraId="3F4AF40E" w14:textId="77777777" w:rsidR="00556ED1" w:rsidRDefault="00556ED1" w:rsidP="00556ED1">
      <w:r>
        <w:rPr>
          <w:rFonts w:hint="eastAsia"/>
        </w:rPr>
        <w:t>这些事情自然是阿漂哥告诉陆三阴的，阿漂哥还说今天百里七人众成立一周年纪念</w:t>
      </w:r>
      <w:r w:rsidRPr="00CE1279">
        <w:rPr>
          <w:rFonts w:hint="eastAsia"/>
        </w:rPr>
        <w:t>日</w:t>
      </w:r>
      <w:r>
        <w:rPr>
          <w:rFonts w:hint="eastAsia"/>
        </w:rPr>
        <w:t>子</w:t>
      </w:r>
      <w:r w:rsidRPr="00CE1279">
        <w:rPr>
          <w:rFonts w:hint="eastAsia"/>
        </w:rPr>
        <w:t>，</w:t>
      </w:r>
      <w:r>
        <w:rPr>
          <w:rFonts w:hint="eastAsia"/>
        </w:rPr>
        <w:t>正在举行封王百里的庆典。</w:t>
      </w:r>
    </w:p>
    <w:p w14:paraId="39819DD2" w14:textId="77777777" w:rsidR="00556ED1" w:rsidRDefault="00556ED1" w:rsidP="00556ED1">
      <w:r>
        <w:rPr>
          <w:rFonts w:hint="eastAsia"/>
        </w:rPr>
        <w:t>陆三阴与宁溪对这个叫应江湖的人产生了极大的兴趣，于是跟着他上山瞧瞧情况。</w:t>
      </w:r>
    </w:p>
    <w:p w14:paraId="3C9047DF" w14:textId="77777777" w:rsidR="00556ED1" w:rsidRDefault="00556ED1" w:rsidP="00556ED1">
      <w:r>
        <w:rPr>
          <w:rFonts w:hint="eastAsia"/>
        </w:rPr>
        <w:t>走了一会，诸人来到了山腰处，然后陆三阴看到了一个灰白衣衫的少年坐在门栏上。</w:t>
      </w:r>
    </w:p>
    <w:p w14:paraId="062213E7" w14:textId="77777777" w:rsidR="00556ED1" w:rsidRDefault="00556ED1" w:rsidP="00556ED1">
      <w:r>
        <w:rPr>
          <w:rFonts w:hint="eastAsia"/>
        </w:rPr>
        <w:t>他坐的姿势有点像打坐，但脚却没有盘起来，而是向前伸去，双是脚踝交插，身体微微前倾，双手放在大腿上，然后十指交插，双目微闭似在冥想一般。</w:t>
      </w:r>
    </w:p>
    <w:p w14:paraId="646228E2" w14:textId="77777777" w:rsidR="00556ED1" w:rsidRDefault="00556ED1" w:rsidP="00556ED1">
      <w:r>
        <w:rPr>
          <w:rFonts w:hint="eastAsia"/>
        </w:rPr>
        <w:t>在他身前，坐着的数十人，正交头接耳，窃窃私语，还不时朝那人坚起大拇指，看起来热闹非凡。</w:t>
      </w:r>
    </w:p>
    <w:p w14:paraId="24C74723" w14:textId="77777777" w:rsidR="00556ED1" w:rsidRDefault="00556ED1" w:rsidP="00556ED1">
      <w:r>
        <w:rPr>
          <w:rFonts w:hint="eastAsia"/>
        </w:rPr>
        <w:t>在那人头上的大门的匾额上写着“百里七人众”几个大字，在他是一座大院，没有任何山贼营地哨卡的气息，仿佛只是一间普通的山间别院，但那人拦在门口，谁也进不去，不禁给这间院子增添了一丝神秘的气味。</w:t>
      </w:r>
    </w:p>
    <w:p w14:paraId="0C00C5D0" w14:textId="77777777" w:rsidR="00556ED1" w:rsidRDefault="00556ED1" w:rsidP="00556ED1">
      <w:r>
        <w:rPr>
          <w:rFonts w:hint="eastAsia"/>
        </w:rPr>
        <w:t>这时候，那人的目光突然张开了，从坐着的人群中越了过来，然后看到了阿漂哥，阿漂哥朝他招了招手，说道：“哟，老应啊，怎么还没开始呢！”</w:t>
      </w:r>
    </w:p>
    <w:p w14:paraId="14B1639A" w14:textId="77777777" w:rsidR="00556ED1" w:rsidRDefault="00556ED1" w:rsidP="00556ED1">
      <w:r>
        <w:rPr>
          <w:rFonts w:hint="eastAsia"/>
        </w:rPr>
        <w:t>那人脸上的平静与淡定瞬间消失怠尽，朝阿漂哥大吼道：“还不是在等你这混蛋，你丫的又在我山下发小卡片了吧？”</w:t>
      </w:r>
    </w:p>
    <w:p w14:paraId="7446D6C5" w14:textId="77777777" w:rsidR="00556ED1" w:rsidRDefault="00556ED1" w:rsidP="00556ED1">
      <w:r>
        <w:rPr>
          <w:rFonts w:hint="eastAsia"/>
        </w:rPr>
        <w:t>阿漂哥挑眉说道：“发什么小卡片，这不是给你带了两个人来？”</w:t>
      </w:r>
    </w:p>
    <w:p w14:paraId="5CAA3CE0" w14:textId="77777777" w:rsidR="00556ED1" w:rsidRDefault="00556ED1" w:rsidP="00556ED1">
      <w:r>
        <w:rPr>
          <w:rFonts w:hint="eastAsia"/>
        </w:rPr>
        <w:t>那人打量了陆三阴与宁溪一眼，眉头微皱，问道：“金锋仔呢？”</w:t>
      </w:r>
    </w:p>
    <w:p w14:paraId="09EE3A37" w14:textId="77777777" w:rsidR="00556ED1" w:rsidRDefault="00556ED1" w:rsidP="00556ED1">
      <w:r>
        <w:rPr>
          <w:rFonts w:hint="eastAsia"/>
        </w:rPr>
        <w:t>“这个啊！”阿漂哥摸摸着，笑道：“金锋仔托我给你带个话，他说参加你这中二的会议有失色优雅的气质。”</w:t>
      </w:r>
    </w:p>
    <w:p w14:paraId="133C057B" w14:textId="77777777" w:rsidR="00556ED1" w:rsidRDefault="00556ED1" w:rsidP="00556ED1">
      <w:r>
        <w:rPr>
          <w:rFonts w:hint="eastAsia"/>
        </w:rPr>
        <w:t>应江湖朝地上吐了一口唾沫，骂道：“我呸，一个打铁的，还谈什么优雅的气质。”</w:t>
      </w:r>
    </w:p>
    <w:p w14:paraId="00AB0DB0" w14:textId="77777777" w:rsidR="00556ED1" w:rsidRDefault="00556ED1" w:rsidP="00556ED1">
      <w:r>
        <w:rPr>
          <w:rFonts w:hint="eastAsia"/>
        </w:rPr>
        <w:t>宁溪悄悄地陆三阴道：“虽然不知道那个金锋仔是什么人，但无疑他说的很有道理。”</w:t>
      </w:r>
    </w:p>
    <w:p w14:paraId="3D38CFC9" w14:textId="77777777" w:rsidR="00556ED1" w:rsidRDefault="00556ED1" w:rsidP="00556ED1">
      <w:r>
        <w:rPr>
          <w:rFonts w:hint="eastAsia"/>
        </w:rPr>
        <w:t>陆三阴点头，对此深表同意。</w:t>
      </w:r>
    </w:p>
    <w:p w14:paraId="47882A5C" w14:textId="77777777" w:rsidR="00556ED1" w:rsidRDefault="00556ED1" w:rsidP="00556ED1">
      <w:r>
        <w:rPr>
          <w:rFonts w:hint="eastAsia"/>
        </w:rPr>
        <w:t>“为虾米金锋仔不来？为虾米打铁的没有优雅的气质？为虾米百里七人众开会，没有百里七人众？”</w:t>
      </w:r>
    </w:p>
    <w:p w14:paraId="4DCDF6A5" w14:textId="77777777" w:rsidR="00556ED1" w:rsidRDefault="00556ED1" w:rsidP="00556ED1">
      <w:r>
        <w:rPr>
          <w:rFonts w:hint="eastAsia"/>
        </w:rPr>
        <w:lastRenderedPageBreak/>
        <w:t>这时候，一个稚嫩的声音打破了从人群中传来，诸人定眼看去，却是一个坐在应江湖不远处的小光头，约莫七八岁的样子，看起来有些呆萌。</w:t>
      </w:r>
    </w:p>
    <w:p w14:paraId="717BEF01" w14:textId="77777777" w:rsidR="00556ED1" w:rsidRDefault="00556ED1" w:rsidP="00556ED1">
      <w:r>
        <w:rPr>
          <w:rFonts w:hint="eastAsia"/>
        </w:rPr>
        <w:t>宁溪有些惊讶，这里怎么会有一个孩子，问道：“这么可爱的孩子，是抓来卖器官的吗？”</w:t>
      </w:r>
    </w:p>
    <w:p w14:paraId="3A8CFC1D" w14:textId="77777777" w:rsidR="00556ED1" w:rsidRDefault="00556ED1" w:rsidP="00556ED1">
      <w:r>
        <w:rPr>
          <w:rFonts w:hint="eastAsia"/>
        </w:rPr>
        <w:t>阿漂哥道：“这么可爱的孩子，当然是个山贼啦！”</w:t>
      </w:r>
    </w:p>
    <w:p w14:paraId="4DB0BD06" w14:textId="77777777" w:rsidR="00556ED1" w:rsidRPr="00626ED8" w:rsidRDefault="00556ED1" w:rsidP="00556ED1">
      <w:r>
        <w:rPr>
          <w:rFonts w:hint="eastAsia"/>
        </w:rPr>
        <w:t>宁溪：……</w:t>
      </w:r>
    </w:p>
    <w:p w14:paraId="10507CE1" w14:textId="77777777" w:rsidR="00556ED1" w:rsidRDefault="00556ED1" w:rsidP="00556ED1">
      <w:r>
        <w:rPr>
          <w:rFonts w:hint="eastAsia"/>
        </w:rPr>
        <w:t>应江湖对小孩道：“好了，小宝，开会了，你再问为什么，就耽误吃饭时间了。”</w:t>
      </w:r>
    </w:p>
    <w:p w14:paraId="7AD37437" w14:textId="77777777" w:rsidR="00556ED1" w:rsidRDefault="00556ED1" w:rsidP="00556ED1">
      <w:r>
        <w:rPr>
          <w:rFonts w:hint="eastAsia"/>
        </w:rPr>
        <w:t>那叫小宝的孩子闻言立即捂住了嘴。</w:t>
      </w:r>
    </w:p>
    <w:p w14:paraId="1D1E4FD4" w14:textId="77777777" w:rsidR="00556ED1" w:rsidRPr="00E10694" w:rsidRDefault="00556ED1" w:rsidP="00556ED1">
      <w:r>
        <w:rPr>
          <w:rFonts w:hint="eastAsia"/>
        </w:rPr>
        <w:t>应江湖直起身来，朗声</w:t>
      </w:r>
      <w:r w:rsidRPr="00E10694">
        <w:rPr>
          <w:rFonts w:hint="eastAsia"/>
        </w:rPr>
        <w:t>说道：“天就要黑了，所以就此省略一万字的感言，直切主题。”</w:t>
      </w:r>
    </w:p>
    <w:p w14:paraId="2EE93695" w14:textId="77777777" w:rsidR="00556ED1" w:rsidRPr="00E10694" w:rsidRDefault="00556ED1" w:rsidP="00556ED1">
      <w:r w:rsidRPr="00E10694">
        <w:rPr>
          <w:rFonts w:hint="eastAsia"/>
        </w:rPr>
        <w:t>台下为他这人性化的做法一片欢呼，应江湖</w:t>
      </w:r>
      <w:r>
        <w:rPr>
          <w:rFonts w:hint="eastAsia"/>
        </w:rPr>
        <w:t>示意大家安静下来</w:t>
      </w:r>
      <w:r w:rsidRPr="00E10694">
        <w:rPr>
          <w:rFonts w:hint="eastAsia"/>
        </w:rPr>
        <w:t>，继续说道：“</w:t>
      </w:r>
      <w:r>
        <w:rPr>
          <w:rFonts w:hint="eastAsia"/>
        </w:rPr>
        <w:t>今天是百里七人众成立一周年的日子，感谢大家来参加此次的匪民一家亲活动。想必很多都认识我了，但也还有路过的，我就重新介绍一下，我叫应江湖，狮子座，是要成为山贼王的男人，今天是我的幸运日，所以……</w:t>
      </w:r>
      <w:r w:rsidRPr="00E10694">
        <w:rPr>
          <w:rFonts w:hint="eastAsia"/>
        </w:rPr>
        <w:t>”</w:t>
      </w:r>
    </w:p>
    <w:p w14:paraId="43DFBF4E" w14:textId="77777777" w:rsidR="00556ED1" w:rsidRPr="00E10694" w:rsidRDefault="00556ED1" w:rsidP="00556ED1">
      <w:r w:rsidRPr="00E10694">
        <w:rPr>
          <w:rFonts w:hint="eastAsia"/>
        </w:rPr>
        <w:t>宁溪</w:t>
      </w:r>
      <w:r>
        <w:rPr>
          <w:rFonts w:hint="eastAsia"/>
        </w:rPr>
        <w:t>听他滔滔不绝，断然打断了他的话头，举手问</w:t>
      </w:r>
      <w:r w:rsidRPr="00E10694">
        <w:rPr>
          <w:rFonts w:hint="eastAsia"/>
        </w:rPr>
        <w:t>道：“</w:t>
      </w:r>
      <w:r>
        <w:rPr>
          <w:rFonts w:hint="eastAsia"/>
        </w:rPr>
        <w:t>大哥，不是说省略一万字的感言了吗，怎么还这么多废话？</w:t>
      </w:r>
      <w:r w:rsidRPr="00E10694">
        <w:rPr>
          <w:rFonts w:hint="eastAsia"/>
        </w:rPr>
        <w:t>”</w:t>
      </w:r>
    </w:p>
    <w:p w14:paraId="79BAF09E" w14:textId="77777777" w:rsidR="00556ED1" w:rsidRPr="00E10694" w:rsidRDefault="00556ED1" w:rsidP="00556ED1">
      <w:r w:rsidRPr="00E10694">
        <w:rPr>
          <w:rFonts w:hint="eastAsia"/>
        </w:rPr>
        <w:t>气氛突然就冷了下来，所有人都看着她，大家都在想这个姑娘的下场会怎样。</w:t>
      </w:r>
    </w:p>
    <w:p w14:paraId="13ADE313" w14:textId="77777777" w:rsidR="00556ED1" w:rsidRPr="00E10694" w:rsidRDefault="00556ED1" w:rsidP="00556ED1">
      <w:r w:rsidRPr="00E10694">
        <w:rPr>
          <w:rFonts w:hint="eastAsia"/>
        </w:rPr>
        <w:t>应江湖也觉得有些尴尬，但他是一个有理想有抱负的山贼，在这种众所瞩目的场合一定要保持宽容的气度。</w:t>
      </w:r>
    </w:p>
    <w:p w14:paraId="10ED052E" w14:textId="77777777" w:rsidR="00556ED1" w:rsidRPr="00E10694" w:rsidRDefault="00556ED1" w:rsidP="00556ED1">
      <w:r w:rsidRPr="00E10694">
        <w:rPr>
          <w:rFonts w:hint="eastAsia"/>
        </w:rPr>
        <w:t>“想必大家都知道了，我们百里城的扛把子西门缜被一个小瘪三做掉了，所以最近百里城有些乱。这时候百里城的治安就不能指望青思阁那帮家伙了，</w:t>
      </w:r>
      <w:r>
        <w:rPr>
          <w:rFonts w:hint="eastAsia"/>
        </w:rPr>
        <w:t>毕竟以前他们有多靠不住是有目共睹的，现在他们的</w:t>
      </w:r>
      <w:r w:rsidRPr="00E10694">
        <w:rPr>
          <w:rFonts w:hint="eastAsia"/>
        </w:rPr>
        <w:t>老大又死了，现在估计还在内乱。”</w:t>
      </w:r>
    </w:p>
    <w:p w14:paraId="6FEC6ECE" w14:textId="77777777" w:rsidR="00556ED1" w:rsidRPr="00E10694" w:rsidRDefault="00556ED1" w:rsidP="00556ED1">
      <w:r w:rsidRPr="00E10694">
        <w:rPr>
          <w:rFonts w:hint="eastAsia"/>
        </w:rPr>
        <w:t>“这时候正是百里城危急存亡之秋，所以我们需要一个新的领导，站出来保卫百里城的安宁，大家说对不对？”</w:t>
      </w:r>
    </w:p>
    <w:p w14:paraId="5C63BE69" w14:textId="77777777" w:rsidR="00556ED1" w:rsidRPr="00E10694" w:rsidRDefault="00556ED1" w:rsidP="00556ED1">
      <w:r w:rsidRPr="00E10694">
        <w:rPr>
          <w:rFonts w:hint="eastAsia"/>
        </w:rPr>
        <w:t>“对，青思阁靠不住，不能再这指望青思阁了。”</w:t>
      </w:r>
    </w:p>
    <w:p w14:paraId="798C996F" w14:textId="77777777" w:rsidR="00556ED1" w:rsidRPr="00E10694" w:rsidRDefault="00556ED1" w:rsidP="00556ED1">
      <w:r w:rsidRPr="00E10694">
        <w:rPr>
          <w:rFonts w:hint="eastAsia"/>
        </w:rPr>
        <w:t>“对，说的没错。”</w:t>
      </w:r>
    </w:p>
    <w:p w14:paraId="21E7289E" w14:textId="77777777" w:rsidR="00556ED1" w:rsidRPr="00E10694" w:rsidRDefault="00556ED1" w:rsidP="00556ED1">
      <w:r w:rsidRPr="00E10694">
        <w:rPr>
          <w:rFonts w:hint="eastAsia"/>
        </w:rPr>
        <w:t>……</w:t>
      </w:r>
    </w:p>
    <w:p w14:paraId="3C0E0174" w14:textId="77777777" w:rsidR="00556ED1" w:rsidRPr="00E10694" w:rsidRDefault="00556ED1" w:rsidP="00556ED1">
      <w:r w:rsidRPr="00E10694">
        <w:rPr>
          <w:rFonts w:hint="eastAsia"/>
        </w:rPr>
        <w:t>台下一片欢呼称同，哗然中，突然冒出一个声音。</w:t>
      </w:r>
    </w:p>
    <w:p w14:paraId="005A80A2" w14:textId="77777777" w:rsidR="00556ED1" w:rsidRPr="00E10694" w:rsidRDefault="00556ED1" w:rsidP="00556ED1">
      <w:r w:rsidRPr="00E10694">
        <w:rPr>
          <w:rFonts w:hint="eastAsia"/>
        </w:rPr>
        <w:t>“你说的那个新的领导该不会就是你自己吧？”</w:t>
      </w:r>
    </w:p>
    <w:p w14:paraId="2B0570E3" w14:textId="77777777" w:rsidR="00556ED1" w:rsidRPr="00E10694" w:rsidRDefault="00556ED1" w:rsidP="00556ED1">
      <w:r w:rsidRPr="00E10694">
        <w:rPr>
          <w:rFonts w:hint="eastAsia"/>
        </w:rPr>
        <w:t>一片安静。</w:t>
      </w:r>
    </w:p>
    <w:p w14:paraId="0AC88A7D" w14:textId="77777777" w:rsidR="00556ED1" w:rsidRPr="00E10694" w:rsidRDefault="00556ED1" w:rsidP="00556ED1">
      <w:r w:rsidRPr="00E10694">
        <w:rPr>
          <w:rFonts w:hint="eastAsia"/>
        </w:rPr>
        <w:t>无数双目光朝声音的发源处聚集而去。</w:t>
      </w:r>
    </w:p>
    <w:p w14:paraId="4A758CFD" w14:textId="77777777" w:rsidR="00556ED1" w:rsidRPr="00E10694" w:rsidRDefault="00556ED1" w:rsidP="00556ED1">
      <w:r w:rsidRPr="00E10694">
        <w:rPr>
          <w:rFonts w:hint="eastAsia"/>
        </w:rPr>
        <w:t>这个声音，来自宁溪。</w:t>
      </w:r>
    </w:p>
    <w:p w14:paraId="1AAEACDD" w14:textId="77777777" w:rsidR="00556ED1" w:rsidRPr="00E10694" w:rsidRDefault="00556ED1" w:rsidP="00556ED1">
      <w:r w:rsidRPr="00E10694">
        <w:rPr>
          <w:rFonts w:hint="eastAsia"/>
        </w:rPr>
        <w:t>那些看着宁溪的目光充满了各种情绪。情绪，就是无言的声音。</w:t>
      </w:r>
    </w:p>
    <w:p w14:paraId="3A2A63CA" w14:textId="77777777" w:rsidR="00556ED1" w:rsidRPr="00E10694" w:rsidRDefault="00556ED1" w:rsidP="00556ED1">
      <w:r w:rsidRPr="00E10694">
        <w:rPr>
          <w:rFonts w:hint="eastAsia"/>
        </w:rPr>
        <w:t>陆三阴大概猜得出来他们想表达什么，有的说，姑娘我敬你是条汉子；有的说，瞎说什么大实话，万一连累到我们怎么办……</w:t>
      </w:r>
    </w:p>
    <w:p w14:paraId="07431D7E" w14:textId="77777777" w:rsidR="00556ED1" w:rsidRDefault="00556ED1" w:rsidP="00556ED1">
      <w:r w:rsidRPr="00E10694">
        <w:rPr>
          <w:rFonts w:hint="eastAsia"/>
        </w:rPr>
        <w:t>眼见气氛从尴尬变成了压抑，</w:t>
      </w:r>
      <w:r>
        <w:rPr>
          <w:rFonts w:hint="eastAsia"/>
        </w:rPr>
        <w:t>陆三阴不禁捂住了脸，鬼知道接下来会发生什么。</w:t>
      </w:r>
    </w:p>
    <w:p w14:paraId="34CF2DD6" w14:textId="77777777" w:rsidR="00556ED1" w:rsidRPr="00E10694" w:rsidRDefault="00556ED1" w:rsidP="00556ED1">
      <w:r w:rsidRPr="00E10694">
        <w:rPr>
          <w:rFonts w:hint="eastAsia"/>
        </w:rPr>
        <w:t>还好，这时候有阿漂哥。</w:t>
      </w:r>
    </w:p>
    <w:p w14:paraId="0B1E3407" w14:textId="77777777" w:rsidR="00556ED1" w:rsidRPr="00E10694" w:rsidRDefault="00556ED1" w:rsidP="00556ED1">
      <w:r w:rsidRPr="00E10694">
        <w:rPr>
          <w:rFonts w:hint="eastAsia"/>
        </w:rPr>
        <w:t>阿漂哥站了起来，哈哈大笑道：“哇，这位姑娘真是目光独到，火眼金睛，给我们找到了这么好的领导者。”</w:t>
      </w:r>
    </w:p>
    <w:p w14:paraId="20BE9662" w14:textId="77777777" w:rsidR="00556ED1" w:rsidRPr="00E10694" w:rsidRDefault="00556ED1" w:rsidP="00556ED1">
      <w:r w:rsidRPr="00E10694">
        <w:rPr>
          <w:rFonts w:hint="eastAsia"/>
        </w:rPr>
        <w:t>众人怔了一下，还没有反应过来，于是阿漂哥又道：“这位姑娘推荐了应江湖应大王做我们新的领导，大家可有人反对？”</w:t>
      </w:r>
    </w:p>
    <w:p w14:paraId="4A9BFD06" w14:textId="77777777" w:rsidR="00556ED1" w:rsidRPr="00E10694" w:rsidRDefault="00556ED1" w:rsidP="00556ED1">
      <w:r w:rsidRPr="00E10694">
        <w:rPr>
          <w:rFonts w:hint="eastAsia"/>
        </w:rPr>
        <w:t>诸人又怔了下，然后慢慢反应了过来。</w:t>
      </w:r>
    </w:p>
    <w:p w14:paraId="5D46BDB3" w14:textId="77777777" w:rsidR="00556ED1" w:rsidRDefault="00556ED1" w:rsidP="00556ED1">
      <w:r w:rsidRPr="00E10694">
        <w:rPr>
          <w:rFonts w:hint="eastAsia"/>
        </w:rPr>
        <w:t>“我同意，我完全同意这位姑娘的看法。”</w:t>
      </w:r>
    </w:p>
    <w:p w14:paraId="7DE852CA" w14:textId="77777777" w:rsidR="00556ED1" w:rsidRPr="00E10694" w:rsidRDefault="00556ED1" w:rsidP="00556ED1">
      <w:r>
        <w:rPr>
          <w:rFonts w:hint="eastAsia"/>
        </w:rPr>
        <w:t>“这个姑娘真是目光如矩，我双手加双脚同意。”</w:t>
      </w:r>
    </w:p>
    <w:p w14:paraId="54BD1C9F" w14:textId="77777777" w:rsidR="00556ED1" w:rsidRPr="00E10694" w:rsidRDefault="00556ED1" w:rsidP="00556ED1">
      <w:r w:rsidRPr="00E10694">
        <w:rPr>
          <w:rFonts w:hint="eastAsia"/>
        </w:rPr>
        <w:t>“坚持拥护应大王领导百里城。”</w:t>
      </w:r>
    </w:p>
    <w:p w14:paraId="75FFE8BC" w14:textId="77777777" w:rsidR="00556ED1" w:rsidRPr="00E10694" w:rsidRDefault="00556ED1" w:rsidP="00556ED1">
      <w:r w:rsidRPr="00E10694">
        <w:rPr>
          <w:rFonts w:hint="eastAsia"/>
        </w:rPr>
        <w:t>……</w:t>
      </w:r>
    </w:p>
    <w:p w14:paraId="7590607E" w14:textId="77777777" w:rsidR="00556ED1" w:rsidRPr="00E10694" w:rsidRDefault="00556ED1" w:rsidP="00556ED1">
      <w:r w:rsidRPr="00E10694">
        <w:rPr>
          <w:rFonts w:hint="eastAsia"/>
        </w:rPr>
        <w:lastRenderedPageBreak/>
        <w:t>冰冷的气氛立即变成了温暖的洋流，应江湖也露出了笑脸，陆三阴与宁溪同时看着阿漂哥，用眼神说道：“论无耻，你排第二，真的没人能排第一。”</w:t>
      </w:r>
    </w:p>
    <w:p w14:paraId="3ED2A6B4" w14:textId="77777777" w:rsidR="00556ED1" w:rsidRDefault="00556ED1" w:rsidP="00556ED1">
      <w:r w:rsidRPr="00E10694">
        <w:rPr>
          <w:rFonts w:hint="eastAsia"/>
        </w:rPr>
        <w:t>应江湖咳嗽两声，说道：</w:t>
      </w:r>
      <w:r w:rsidRPr="004F0FB1">
        <w:rPr>
          <w:rFonts w:hint="eastAsia"/>
        </w:rPr>
        <w:t>“</w:t>
      </w:r>
      <w:r>
        <w:rPr>
          <w:rFonts w:hint="eastAsia"/>
        </w:rPr>
        <w:t>既然大家盛意拳拳，那我也就不再推辞了。为了回馈大家的信任，保卫百里城的安宁，我提出了封王百里的理念。”</w:t>
      </w:r>
    </w:p>
    <w:p w14:paraId="325214A5" w14:textId="77777777" w:rsidR="00556ED1" w:rsidRPr="004F0FB1" w:rsidRDefault="00556ED1" w:rsidP="00556ED1">
      <w:r>
        <w:rPr>
          <w:rFonts w:hint="eastAsia"/>
        </w:rPr>
        <w:t>应江湖道：“以后为了规范百里城的行动，我们在此</w:t>
      </w:r>
      <w:r w:rsidRPr="004F0FB1">
        <w:t>约法三章：</w:t>
      </w:r>
    </w:p>
    <w:p w14:paraId="11EEBBD6" w14:textId="77777777" w:rsidR="00556ED1" w:rsidRPr="004F0FB1" w:rsidRDefault="00556ED1" w:rsidP="00556ED1">
      <w:r>
        <w:rPr>
          <w:rFonts w:hint="eastAsia"/>
        </w:rPr>
        <w:t>第一</w:t>
      </w:r>
      <w:r w:rsidRPr="004F0FB1">
        <w:t> </w:t>
      </w:r>
      <w:r w:rsidRPr="004F0FB1">
        <w:t>我们</w:t>
      </w:r>
      <w:r>
        <w:rPr>
          <w:rFonts w:hint="eastAsia"/>
        </w:rPr>
        <w:t>以后</w:t>
      </w:r>
      <w:r w:rsidRPr="004F0FB1">
        <w:t>不抢劫，不杀人放火，不奸淫掳掠，但你要给我交保护费，当然，我可以保证今后也只能我一个人在收保护费，那些乱收费的人，我就来清理</w:t>
      </w:r>
    </w:p>
    <w:p w14:paraId="0EA8B592" w14:textId="77777777" w:rsidR="00556ED1" w:rsidRPr="004F0FB1" w:rsidRDefault="00556ED1" w:rsidP="00556ED1">
      <w:r>
        <w:rPr>
          <w:rFonts w:hint="eastAsia"/>
        </w:rPr>
        <w:t>第二</w:t>
      </w:r>
      <w:r w:rsidRPr="004F0FB1">
        <w:t>打架的，斗殴的，聚</w:t>
      </w:r>
      <w:r>
        <w:t>众赌博的，一切照旧，但要以后先来百里山报备</w:t>
      </w:r>
      <w:r>
        <w:rPr>
          <w:rFonts w:hint="eastAsia"/>
        </w:rPr>
        <w:t>，不会你会很惨。</w:t>
      </w:r>
    </w:p>
    <w:p w14:paraId="794A57AF" w14:textId="77777777" w:rsidR="00556ED1" w:rsidRDefault="00556ED1" w:rsidP="00556ED1">
      <w:r>
        <w:rPr>
          <w:rFonts w:hint="eastAsia"/>
        </w:rPr>
        <w:t>第三就</w:t>
      </w:r>
      <w:r w:rsidRPr="004F0FB1">
        <w:t>是百里城只有一个王，那就是我应江湖</w:t>
      </w:r>
      <w:r>
        <w:rPr>
          <w:rFonts w:hint="eastAsia"/>
        </w:rPr>
        <w:t>。</w:t>
      </w:r>
      <w:r w:rsidRPr="004F0FB1">
        <w:rPr>
          <w:rFonts w:hint="eastAsia"/>
        </w:rPr>
        <w:t>”</w:t>
      </w:r>
    </w:p>
    <w:p w14:paraId="3412D6E0" w14:textId="77777777" w:rsidR="00556ED1" w:rsidRPr="004F0FB1" w:rsidRDefault="00556ED1" w:rsidP="00556ED1">
      <w:r>
        <w:rPr>
          <w:rFonts w:hint="eastAsia"/>
        </w:rPr>
        <w:t>应江湖从怀中拿出一个名册薄，对诸人道：“以上三点，简称封王百里，大家要是没意见，就到这上面签字。”</w:t>
      </w:r>
    </w:p>
    <w:p w14:paraId="51CA246B" w14:textId="77777777" w:rsidR="00556ED1" w:rsidRDefault="00556ED1" w:rsidP="00556ED1">
      <w:r>
        <w:rPr>
          <w:rFonts w:hint="eastAsia"/>
        </w:rPr>
        <w:t>陆三阴问道：“有意见会怎么样？”</w:t>
      </w:r>
    </w:p>
    <w:p w14:paraId="52E3FCEE" w14:textId="77777777" w:rsidR="00556ED1" w:rsidRDefault="00556ED1" w:rsidP="00556ED1">
      <w:r>
        <w:rPr>
          <w:rFonts w:hint="eastAsia"/>
        </w:rPr>
        <w:t>应江湖道：“那我们只能到后山慢慢说。”</w:t>
      </w:r>
    </w:p>
    <w:p w14:paraId="0F6B0B0F" w14:textId="77777777" w:rsidR="00556ED1" w:rsidRDefault="00556ED1" w:rsidP="00556ED1">
      <w:r>
        <w:rPr>
          <w:rFonts w:hint="eastAsia"/>
        </w:rPr>
        <w:t>陆三阴又问道：“为什么到后山说？”</w:t>
      </w:r>
    </w:p>
    <w:p w14:paraId="1893F4B3" w14:textId="77777777" w:rsidR="00556ED1" w:rsidRDefault="00556ED1" w:rsidP="00556ED1">
      <w:r>
        <w:rPr>
          <w:rFonts w:hint="eastAsia"/>
        </w:rPr>
        <w:t>应江湖不阴不阳地道：“因为后山泥土很松软。”</w:t>
      </w:r>
    </w:p>
    <w:p w14:paraId="7F1F3DFB" w14:textId="77777777" w:rsidR="00556ED1" w:rsidRDefault="00556ED1" w:rsidP="00556ED1">
      <w:r>
        <w:rPr>
          <w:rFonts w:hint="eastAsia"/>
        </w:rPr>
        <w:t>泥土很松弱，风景也不错，铁撬插在那，随时可埋人。</w:t>
      </w:r>
    </w:p>
    <w:p w14:paraId="6C99C6E8" w14:textId="77777777" w:rsidR="00556ED1" w:rsidRDefault="00556ED1" w:rsidP="00556ED1">
      <w:r>
        <w:rPr>
          <w:rFonts w:hint="eastAsia"/>
        </w:rPr>
        <w:t>这是百里城诸名的打油诗，百里城的人没有不知道的，一时间汗意渗渗，然而这时候又看到宁溪缓缓地伸出手来，应该是有问题。</w:t>
      </w:r>
    </w:p>
    <w:p w14:paraId="6270B4E1" w14:textId="77777777" w:rsidR="00556ED1" w:rsidRDefault="00556ED1" w:rsidP="00556ED1">
      <w:r>
        <w:rPr>
          <w:rFonts w:hint="eastAsia"/>
        </w:rPr>
        <w:t>诸人立即异口同声地咆哮道：“你不要说话了。”</w:t>
      </w:r>
    </w:p>
    <w:p w14:paraId="18D80CA8" w14:textId="77777777" w:rsidR="00556ED1" w:rsidRDefault="00556ED1" w:rsidP="00556ED1">
      <w:r>
        <w:rPr>
          <w:rFonts w:hint="eastAsia"/>
        </w:rPr>
        <w:t>宁溪感觉有些尴尬，弱弱地道：“我只是想问，可不可以中场休息，考虑一下？”</w:t>
      </w:r>
    </w:p>
    <w:p w14:paraId="336A589B" w14:textId="77777777" w:rsidR="00556ED1" w:rsidRDefault="00556ED1" w:rsidP="00556ED1">
      <w:r>
        <w:rPr>
          <w:rFonts w:hint="eastAsia"/>
        </w:rPr>
        <w:t>应江湖很爽快地道：“可以可以，大家考虑好后到我这签名就可以离开了。”</w:t>
      </w:r>
    </w:p>
    <w:p w14:paraId="11D60868" w14:textId="77777777" w:rsidR="00556ED1" w:rsidRPr="000B2D0F" w:rsidRDefault="00556ED1" w:rsidP="00556ED1">
      <w:r>
        <w:rPr>
          <w:rFonts w:hint="eastAsia"/>
        </w:rPr>
        <w:t>诸人吁了一口气，爬起来抹了把汗，冲过去签字，这时候还考虑个屁，考虑要不要被埋在后山？尽快签字离开才是王道。</w:t>
      </w:r>
    </w:p>
    <w:p w14:paraId="5B0D25F1" w14:textId="77777777" w:rsidR="00556ED1" w:rsidRDefault="00556ED1" w:rsidP="00556ED1">
      <w:r>
        <w:rPr>
          <w:rFonts w:hint="eastAsia"/>
        </w:rPr>
        <w:t>宁溪用看垃圾的眼神看着签字离开的众人，顺便看到了正在向众人发卡片的阿漂哥，不禁叹了口气，回头时，陆三阴已经走到了西边的枫树下。</w:t>
      </w:r>
    </w:p>
    <w:p w14:paraId="2275762E" w14:textId="77777777" w:rsidR="00556ED1" w:rsidRDefault="00556ED1" w:rsidP="00556ED1">
      <w:r>
        <w:rPr>
          <w:rFonts w:hint="eastAsia"/>
        </w:rPr>
        <w:t>陆三阴摸着枫树上皱起的树皮，想到了当年与纤纤等人在此处赏秋枫的时光，想起了当年纤纤在夕阳下练了那招青萍之末时，洋洋得意的表情。</w:t>
      </w:r>
    </w:p>
    <w:p w14:paraId="0F437E35" w14:textId="77777777" w:rsidR="00556ED1" w:rsidRDefault="00556ED1" w:rsidP="00556ED1">
      <w:r>
        <w:rPr>
          <w:rFonts w:hint="eastAsia"/>
        </w:rPr>
        <w:t>那时候他坐在树上，看着坐在这树下的她专注弹琴的背影，以及那在夕阳下耀眼夺目的剑簪，秋风吹起的声音轻柔的就像她的琴声，他又想起了千落，想起了那行字刻。</w:t>
      </w:r>
    </w:p>
    <w:p w14:paraId="2B4D7346" w14:textId="77777777" w:rsidR="00556ED1" w:rsidRPr="00D673D0" w:rsidRDefault="00556ED1" w:rsidP="00556ED1">
      <w:r>
        <w:rPr>
          <w:rFonts w:hint="eastAsia"/>
        </w:rPr>
        <w:t>宁溪走过来，看着另一棵树沉默不语。</w:t>
      </w:r>
    </w:p>
    <w:p w14:paraId="554C0ADC" w14:textId="77777777" w:rsidR="00556ED1" w:rsidRDefault="00556ED1" w:rsidP="00556ED1">
      <w:r>
        <w:rPr>
          <w:rFonts w:hint="eastAsia"/>
        </w:rPr>
        <w:t>陆三阴道：“很多事情，过去了很多年，却仍是历历在目，难以忘怀啊。”</w:t>
      </w:r>
    </w:p>
    <w:p w14:paraId="6149903B" w14:textId="77777777" w:rsidR="00556ED1" w:rsidRPr="00823B1B" w:rsidRDefault="00556ED1" w:rsidP="00556ED1">
      <w:r>
        <w:rPr>
          <w:rFonts w:hint="eastAsia"/>
        </w:rPr>
        <w:t>宁溪叹了口气，说道：“当年纤纤在夕阳下练成那招青萍之招之末后，挥舞着宝剑朝你大喊时那洋洋得意的表情，可那时你似乎没有注意到她，于是她生气地一跃而起，勒住你的脖子，谁知道你没有坐稳，两个人一起从树上掉了下来，摔了个人扬马翻。”</w:t>
      </w:r>
    </w:p>
    <w:p w14:paraId="5E2F205E" w14:textId="77777777" w:rsidR="00556ED1" w:rsidRDefault="00556ED1" w:rsidP="00556ED1">
      <w:r>
        <w:rPr>
          <w:rFonts w:hint="eastAsia"/>
        </w:rPr>
        <w:t>陆三阴白了她一眼，说道：“这么糗事，你总是记得很清楚。”</w:t>
      </w:r>
    </w:p>
    <w:p w14:paraId="50F9966E" w14:textId="77777777" w:rsidR="00556ED1" w:rsidRDefault="00556ED1" w:rsidP="00556ED1">
      <w:r>
        <w:rPr>
          <w:rFonts w:hint="eastAsia"/>
        </w:rPr>
        <w:t>宁溪笑道：“所以当年你刻在这里的那行字是什么呢？”</w:t>
      </w:r>
    </w:p>
    <w:p w14:paraId="120CE377" w14:textId="77777777" w:rsidR="00556ED1" w:rsidRDefault="00556ED1" w:rsidP="00556ED1">
      <w:r>
        <w:rPr>
          <w:rFonts w:hint="eastAsia"/>
        </w:rPr>
        <w:t>陆三阴看着他，笑道：“原来你还记得。”</w:t>
      </w:r>
    </w:p>
    <w:p w14:paraId="137EF61E" w14:textId="77777777" w:rsidR="00556ED1" w:rsidRDefault="00556ED1" w:rsidP="00556ED1">
      <w:r>
        <w:rPr>
          <w:rFonts w:hint="eastAsia"/>
        </w:rPr>
        <w:t>宁溪也看着他，笑道：“当时的你深情款款，含情脉脉在这树上刻字的模样，被纤纤偷看后你打气急败坏的销毁刻字时的表情，已经成了我们嘲笑的经典安全，怎么可能忘记呢！”</w:t>
      </w:r>
    </w:p>
    <w:p w14:paraId="08B4A4FC" w14:textId="77777777" w:rsidR="00556ED1" w:rsidRDefault="00556ED1" w:rsidP="00556ED1">
      <w:r>
        <w:rPr>
          <w:rFonts w:hint="eastAsia"/>
        </w:rPr>
        <w:t>陆三阴苦笑不语，宁溪问道：“所以当时你究竟在这刻了什么？”</w:t>
      </w:r>
    </w:p>
    <w:p w14:paraId="152A00FC" w14:textId="77777777" w:rsidR="00556ED1" w:rsidRPr="00F95819" w:rsidRDefault="00556ED1" w:rsidP="00556ED1">
      <w:r>
        <w:rPr>
          <w:rFonts w:hint="eastAsia"/>
        </w:rPr>
        <w:t>陆三阴看着树上那些已经模糊得分辨不清的字刻，旧时的情景似也模糊起来。</w:t>
      </w:r>
    </w:p>
    <w:p w14:paraId="0774882F" w14:textId="77777777" w:rsidR="00556ED1" w:rsidRDefault="00556ED1" w:rsidP="00556ED1">
      <w:r>
        <w:rPr>
          <w:rFonts w:hint="eastAsia"/>
        </w:rPr>
        <w:t>“我愿长眠此树下。”</w:t>
      </w:r>
    </w:p>
    <w:p w14:paraId="1C99353D" w14:textId="77777777" w:rsidR="00556ED1" w:rsidRDefault="00556ED1" w:rsidP="00556ED1">
      <w:r>
        <w:rPr>
          <w:rFonts w:hint="eastAsia"/>
        </w:rPr>
        <w:t>“什么？”</w:t>
      </w:r>
    </w:p>
    <w:p w14:paraId="3C9C278C" w14:textId="77777777" w:rsidR="00556ED1" w:rsidRDefault="00556ED1" w:rsidP="00556ED1">
      <w:r>
        <w:rPr>
          <w:rFonts w:hint="eastAsia"/>
        </w:rPr>
        <w:t>陆三阴道：“在那之前或之后的岁月，我的人生只能用一片狼藉来形容了，所以我很珍惜那</w:t>
      </w:r>
      <w:r>
        <w:rPr>
          <w:rFonts w:hint="eastAsia"/>
        </w:rPr>
        <w:lastRenderedPageBreak/>
        <w:t>时岁月，我想对你来说那同样是难以忘却的记忆吧！”</w:t>
      </w:r>
    </w:p>
    <w:p w14:paraId="4DA5FD26" w14:textId="77777777" w:rsidR="00556ED1" w:rsidRDefault="00556ED1" w:rsidP="00556ED1">
      <w:r>
        <w:rPr>
          <w:rFonts w:hint="eastAsia"/>
        </w:rPr>
        <w:t>宁溪也陷入了沉默，因为她想起了那个半抱着臂，慵懒地靠在另一棵树上，看到远山的人，那时他的眼神寥落得就像天上的孤星。</w:t>
      </w:r>
    </w:p>
    <w:p w14:paraId="73ED8C18" w14:textId="77777777" w:rsidR="00556ED1" w:rsidRDefault="00556ED1" w:rsidP="00556ED1">
      <w:r>
        <w:rPr>
          <w:rFonts w:hint="eastAsia"/>
        </w:rPr>
        <w:t>满山的红枫，看树出神的少女少年，在夕阳在形成了一幅极好的画面。</w:t>
      </w:r>
    </w:p>
    <w:p w14:paraId="7B246722" w14:textId="77777777" w:rsidR="00556ED1" w:rsidRDefault="00556ED1" w:rsidP="00556ED1">
      <w:r>
        <w:rPr>
          <w:rFonts w:hint="eastAsia"/>
        </w:rPr>
        <w:t>然而这时候，阿漂哥说了一句话，让这幅极好的画面变得极不和谐。</w:t>
      </w:r>
    </w:p>
    <w:p w14:paraId="3E956B47" w14:textId="77777777" w:rsidR="00556ED1" w:rsidRDefault="00556ED1" w:rsidP="00556ED1">
      <w:r>
        <w:rPr>
          <w:rFonts w:hint="eastAsia"/>
        </w:rPr>
        <w:t>他是这样说的：“路是还是条路，二狗子已经不是当年的二狗子了。”</w:t>
      </w:r>
    </w:p>
    <w:p w14:paraId="05415A3D" w14:textId="77777777" w:rsidR="00556ED1" w:rsidRPr="00563D56" w:rsidRDefault="00556ED1" w:rsidP="00556ED1">
      <w:r>
        <w:rPr>
          <w:rFonts w:hint="eastAsia"/>
        </w:rPr>
        <w:t>陆三阴的视线也从远方收回，落在了阿漂哥的脸上，脸色顿时沉了下去，当时他只有一个想法，如果手里有一把狗屎，他一定塞到阿漂哥嘴里。</w:t>
      </w:r>
    </w:p>
    <w:p w14:paraId="372F88AA" w14:textId="77777777" w:rsidR="00556ED1" w:rsidRDefault="00556ED1" w:rsidP="00556ED1">
      <w:r>
        <w:rPr>
          <w:rFonts w:hint="eastAsia"/>
        </w:rPr>
        <w:t>阿漂哥的眼睛眯成一条缝，好似永远都不会睁开，嘴角微扬，似笑非笑地说道：“我想说的是，骚年你该去签字了。”</w:t>
      </w:r>
    </w:p>
    <w:p w14:paraId="359AA592" w14:textId="77777777" w:rsidR="00556ED1" w:rsidRDefault="00556ED1" w:rsidP="00556ED1">
      <w:r>
        <w:rPr>
          <w:rFonts w:hint="eastAsia"/>
        </w:rPr>
        <w:t>宁溪问道：“如果不签会怎样？”</w:t>
      </w:r>
    </w:p>
    <w:p w14:paraId="08CE9448" w14:textId="77777777" w:rsidR="00556ED1" w:rsidRPr="00E10694" w:rsidRDefault="00556ED1" w:rsidP="00556ED1">
      <w:r w:rsidRPr="00E10694">
        <w:t>说完这话，就看到山道上刺眼的光，那是上百把明晃晃的砍刀在夕阳下的耀眼光芒。</w:t>
      </w:r>
    </w:p>
    <w:p w14:paraId="781B3125" w14:textId="77777777" w:rsidR="00556ED1" w:rsidRPr="00E10694" w:rsidRDefault="00556ED1" w:rsidP="00556ED1">
      <w:r w:rsidRPr="00E10694">
        <w:t>看来要走先得干上一架了，宁溪伸手摸剑，有些跃跃欲试，陆三阴赶紧拦住，然后对山道上的人道：</w:t>
      </w:r>
      <w:r w:rsidRPr="00E10694">
        <w:rPr>
          <w:rFonts w:hint="eastAsia"/>
        </w:rPr>
        <w:t>“</w:t>
      </w:r>
      <w:r w:rsidRPr="00E10694">
        <w:t>等等，让我们商量一下。</w:t>
      </w:r>
      <w:r w:rsidRPr="00E10694">
        <w:rPr>
          <w:rFonts w:hint="eastAsia"/>
        </w:rPr>
        <w:t>”</w:t>
      </w:r>
    </w:p>
    <w:p w14:paraId="463951FA" w14:textId="77777777" w:rsidR="00556ED1" w:rsidRPr="00E10694" w:rsidRDefault="00556ED1" w:rsidP="00556ED1">
      <w:r w:rsidRPr="00E10694">
        <w:t>那人点头，陆三阴拉宁溪拉到一边，窃窃私语起来。</w:t>
      </w:r>
    </w:p>
    <w:p w14:paraId="200AAF46" w14:textId="77777777" w:rsidR="00556ED1" w:rsidRPr="00E10694" w:rsidRDefault="00556ED1" w:rsidP="00556ED1">
      <w:r w:rsidRPr="00E10694">
        <w:rPr>
          <w:rFonts w:hint="eastAsia"/>
        </w:rPr>
        <w:t>“</w:t>
      </w:r>
      <w:r w:rsidRPr="00E10694">
        <w:t>怎么样，打不打？</w:t>
      </w:r>
      <w:r w:rsidRPr="00E10694">
        <w:rPr>
          <w:rFonts w:hint="eastAsia"/>
        </w:rPr>
        <w:t>”</w:t>
      </w:r>
    </w:p>
    <w:p w14:paraId="54F2E6E5" w14:textId="77777777" w:rsidR="00556ED1" w:rsidRPr="00E10694" w:rsidRDefault="00556ED1" w:rsidP="00556ED1">
      <w:r w:rsidRPr="00E10694">
        <w:t>宁溪以为是要商量战术，一脸兴奋。</w:t>
      </w:r>
    </w:p>
    <w:p w14:paraId="0590D090" w14:textId="77777777" w:rsidR="00556ED1" w:rsidRPr="00E10694" w:rsidRDefault="00556ED1" w:rsidP="00556ED1">
      <w:r>
        <w:rPr>
          <w:rFonts w:hint="eastAsia"/>
        </w:rPr>
        <w:t>陆三阴像看白痴一样的看着她，说道：</w:t>
      </w:r>
      <w:r w:rsidRPr="00E10694">
        <w:rPr>
          <w:rFonts w:hint="eastAsia"/>
        </w:rPr>
        <w:t>“</w:t>
      </w:r>
      <w:r w:rsidRPr="00E10694">
        <w:t>打个屁啊，不是说了我现在的战斗指数最多不超过五了吗！</w:t>
      </w:r>
      <w:r w:rsidRPr="00E10694">
        <w:rPr>
          <w:rFonts w:hint="eastAsia"/>
        </w:rPr>
        <w:t>”</w:t>
      </w:r>
    </w:p>
    <w:p w14:paraId="1F9DD0F9" w14:textId="77777777" w:rsidR="00556ED1" w:rsidRPr="00E10694" w:rsidRDefault="00556ED1" w:rsidP="00556ED1">
      <w:r>
        <w:rPr>
          <w:rFonts w:hint="eastAsia"/>
        </w:rPr>
        <w:t>宁溪完全不以为然，说道：</w:t>
      </w:r>
      <w:r w:rsidRPr="00E10694">
        <w:rPr>
          <w:rFonts w:hint="eastAsia"/>
        </w:rPr>
        <w:t>“</w:t>
      </w:r>
      <w:r w:rsidRPr="00E10694">
        <w:t>这有什么关系，根据设定，你这个战五渣被逼入绝境，然后光环爆发，各种开挂，把这些二五仔打得做狗爬。</w:t>
      </w:r>
      <w:r w:rsidRPr="00E10694">
        <w:rPr>
          <w:rFonts w:hint="eastAsia"/>
        </w:rPr>
        <w:t>”</w:t>
      </w:r>
    </w:p>
    <w:p w14:paraId="04669DD4" w14:textId="77777777" w:rsidR="00556ED1" w:rsidRPr="00E10694" w:rsidRDefault="00556ED1" w:rsidP="00556ED1">
      <w:r w:rsidRPr="00E10694">
        <w:t>陆三阴怒道：</w:t>
      </w:r>
      <w:r w:rsidRPr="00E10694">
        <w:rPr>
          <w:rFonts w:hint="eastAsia"/>
        </w:rPr>
        <w:t>“</w:t>
      </w:r>
      <w:r w:rsidRPr="00E10694">
        <w:t>妈的，我可没有这种中二的设定。</w:t>
      </w:r>
      <w:r w:rsidRPr="00E10694">
        <w:rPr>
          <w:rFonts w:hint="eastAsia"/>
        </w:rPr>
        <w:t>”</w:t>
      </w:r>
    </w:p>
    <w:p w14:paraId="6FC1786C" w14:textId="77777777" w:rsidR="00556ED1" w:rsidRPr="00E10694" w:rsidRDefault="00556ED1" w:rsidP="00556ED1">
      <w:r w:rsidRPr="00E10694">
        <w:rPr>
          <w:rFonts w:hint="eastAsia"/>
        </w:rPr>
        <w:t>“</w:t>
      </w:r>
      <w:r w:rsidRPr="00E10694">
        <w:t>那怎么办？</w:t>
      </w:r>
      <w:r w:rsidRPr="00E10694">
        <w:rPr>
          <w:rFonts w:hint="eastAsia"/>
        </w:rPr>
        <w:t>”</w:t>
      </w:r>
    </w:p>
    <w:p w14:paraId="6C35C017" w14:textId="77777777" w:rsidR="00556ED1" w:rsidRPr="00E10694" w:rsidRDefault="00556ED1" w:rsidP="00556ED1">
      <w:r w:rsidRPr="00E10694">
        <w:rPr>
          <w:rFonts w:hint="eastAsia"/>
        </w:rPr>
        <w:t>“</w:t>
      </w:r>
      <w:r w:rsidRPr="00E10694">
        <w:t>还能怎么办，上百把明晃晃的砍刀对着你，</w:t>
      </w:r>
      <w:r w:rsidRPr="00E10694">
        <w:rPr>
          <w:rFonts w:hint="eastAsia"/>
        </w:rPr>
        <w:t>你说怎么办？”</w:t>
      </w:r>
    </w:p>
    <w:p w14:paraId="6517321B" w14:textId="77777777" w:rsidR="00556ED1" w:rsidRDefault="00556ED1" w:rsidP="00556ED1">
      <w:pPr>
        <w:autoSpaceDE w:val="0"/>
        <w:autoSpaceDN w:val="0"/>
        <w:adjustRightInd w:val="0"/>
        <w:jc w:val="left"/>
      </w:pPr>
      <w:r>
        <w:rPr>
          <w:rFonts w:hint="eastAsia"/>
        </w:rPr>
        <w:t>……</w:t>
      </w:r>
    </w:p>
    <w:p w14:paraId="45EA2A79" w14:textId="77777777" w:rsidR="00556ED1" w:rsidRDefault="00556ED1" w:rsidP="00556ED1">
      <w:pPr>
        <w:autoSpaceDE w:val="0"/>
        <w:autoSpaceDN w:val="0"/>
        <w:adjustRightInd w:val="0"/>
        <w:jc w:val="left"/>
        <w:rPr>
          <w:rFonts w:ascii="微软雅黑" w:eastAsia="宋体" w:hAnsi="微软雅黑" w:cs="微软雅黑"/>
          <w:kern w:val="0"/>
          <w:sz w:val="20"/>
          <w:szCs w:val="20"/>
        </w:rPr>
      </w:pPr>
      <w:r>
        <w:rPr>
          <w:rFonts w:hint="eastAsia"/>
        </w:rPr>
        <w:t>……</w:t>
      </w:r>
    </w:p>
    <w:p w14:paraId="436C36AE" w14:textId="77777777" w:rsidR="00556ED1" w:rsidRPr="00E10694" w:rsidRDefault="00556ED1" w:rsidP="00556ED1">
      <w:r w:rsidRPr="00E10694">
        <w:t>宁溪用看垃圾的眼神看了陆三阴一眼，</w:t>
      </w:r>
      <w:r w:rsidRPr="00E10694">
        <w:rPr>
          <w:rFonts w:hint="eastAsia"/>
        </w:rPr>
        <w:t>她已经知道陆三阴要说什么了，还能怎么办？那不就是投降咯。</w:t>
      </w:r>
    </w:p>
    <w:p w14:paraId="297A7912" w14:textId="77777777" w:rsidR="00556ED1" w:rsidRPr="00E10694" w:rsidRDefault="00556ED1" w:rsidP="00556ED1">
      <w:r w:rsidRPr="00E10694">
        <w:rPr>
          <w:rFonts w:hint="eastAsia"/>
        </w:rPr>
        <w:t>“</w:t>
      </w:r>
      <w:r w:rsidRPr="00E10694">
        <w:t>战五渣。</w:t>
      </w:r>
      <w:r w:rsidRPr="00E10694">
        <w:rPr>
          <w:rFonts w:hint="eastAsia"/>
        </w:rPr>
        <w:t>”</w:t>
      </w:r>
    </w:p>
    <w:p w14:paraId="5A83626E" w14:textId="77777777" w:rsidR="00556ED1" w:rsidRDefault="00556ED1" w:rsidP="00556ED1">
      <w:r>
        <w:rPr>
          <w:rFonts w:hint="eastAsia"/>
        </w:rPr>
        <w:t>宁溪不想再直视陆三阴接下来低头为人头背书的样子，于是转过身去，却看到应江湖正站在不远处看着自己，一脸春风沉醉的笑意。</w:t>
      </w:r>
    </w:p>
    <w:p w14:paraId="7D640D51" w14:textId="77777777" w:rsidR="00556ED1" w:rsidRDefault="00556ED1" w:rsidP="00556ED1">
      <w:r>
        <w:rPr>
          <w:rFonts w:hint="eastAsia"/>
        </w:rPr>
        <w:t>宁溪没好气地问道：“干吗？”</w:t>
      </w:r>
    </w:p>
    <w:p w14:paraId="025FEA32" w14:textId="77777777" w:rsidR="00556ED1" w:rsidRPr="00447850" w:rsidRDefault="00556ED1" w:rsidP="00556ED1">
      <w:r>
        <w:rPr>
          <w:rFonts w:hint="eastAsia"/>
        </w:rPr>
        <w:t>应江湖笑道：“上一个吐槽我这么厉害的，是我老大的老大。”</w:t>
      </w:r>
    </w:p>
    <w:p w14:paraId="34A826C1" w14:textId="77777777" w:rsidR="00556ED1" w:rsidRDefault="00556ED1" w:rsidP="00556ED1">
      <w:r>
        <w:rPr>
          <w:rFonts w:hint="eastAsia"/>
        </w:rPr>
        <w:t>“搭讪的方式真低级。”宁溪惊起一身鸡皮疙瘩，骂了声变态，然后愤愤离开。</w:t>
      </w:r>
    </w:p>
    <w:p w14:paraId="31E3827F" w14:textId="77777777" w:rsidR="00556ED1" w:rsidRDefault="00556ED1" w:rsidP="00556ED1">
      <w:r>
        <w:rPr>
          <w:rFonts w:hint="eastAsia"/>
        </w:rPr>
        <w:t>应江湖内心噗通一阵，这时候陆三阴也签好了，看到自己是最后一个，便把名册丢给了应江湖，问道：“这下可以走了吧？”</w:t>
      </w:r>
    </w:p>
    <w:p w14:paraId="00121E74" w14:textId="77777777" w:rsidR="00556ED1" w:rsidRDefault="00556ED1" w:rsidP="00556ED1">
      <w:r>
        <w:rPr>
          <w:rFonts w:hint="eastAsia"/>
        </w:rPr>
        <w:t>应江湖接过来后，指着宁溪说道：“这位姑娘还没有签呢！”</w:t>
      </w:r>
    </w:p>
    <w:p w14:paraId="5226F339" w14:textId="77777777" w:rsidR="00556ED1" w:rsidRDefault="00556ED1" w:rsidP="00556ED1">
      <w:r>
        <w:rPr>
          <w:rFonts w:hint="eastAsia"/>
        </w:rPr>
        <w:t>宁溪尖声叫道：“我才不要为你这个死变态背书呢。”</w:t>
      </w:r>
    </w:p>
    <w:p w14:paraId="3B4DBC8F" w14:textId="77777777" w:rsidR="00556ED1" w:rsidRDefault="00556ED1" w:rsidP="00556ED1">
      <w:r>
        <w:rPr>
          <w:rFonts w:hint="eastAsia"/>
        </w:rPr>
        <w:t>应江湖显得有些沉默，陆三阴朝她使了个眼色，意思是大小姐，你签个假名会怎样？</w:t>
      </w:r>
    </w:p>
    <w:p w14:paraId="30477BD0" w14:textId="77777777" w:rsidR="00556ED1" w:rsidRDefault="00556ED1" w:rsidP="00556ED1">
      <w:r>
        <w:rPr>
          <w:rFonts w:hint="eastAsia"/>
        </w:rPr>
        <w:t>宁溪明白了他的意思，却仍是把头一甩，意思是我才不要，大不了打一架。</w:t>
      </w:r>
    </w:p>
    <w:p w14:paraId="4165A770" w14:textId="77777777" w:rsidR="00556ED1" w:rsidRDefault="00556ED1" w:rsidP="00556ED1">
      <w:r>
        <w:rPr>
          <w:rFonts w:hint="eastAsia"/>
        </w:rPr>
        <w:t>应江湖没有说什么，翻开名册，看到最后一个签字，不禁皱起眉来，叫道：“陆人甲？”</w:t>
      </w:r>
    </w:p>
    <w:p w14:paraId="73D55B76" w14:textId="77777777" w:rsidR="00556ED1" w:rsidRDefault="00556ED1" w:rsidP="00556ED1">
      <w:r>
        <w:rPr>
          <w:rFonts w:hint="eastAsia"/>
        </w:rPr>
        <w:t>是的，你没有听错，他也没有看错，陆三阴用的假名就是陆人甲。</w:t>
      </w:r>
    </w:p>
    <w:p w14:paraId="5B22ADA9" w14:textId="77777777" w:rsidR="00556ED1" w:rsidRDefault="00556ED1" w:rsidP="00556ED1">
      <w:r>
        <w:rPr>
          <w:rFonts w:hint="eastAsia"/>
        </w:rPr>
        <w:t>陆人甲，路人甲，宁溪突然有些后悔，没有上去写一个什么宁十三娘。</w:t>
      </w:r>
    </w:p>
    <w:p w14:paraId="5C6D0688" w14:textId="77777777" w:rsidR="00556ED1" w:rsidRDefault="00556ED1" w:rsidP="00556ED1">
      <w:r>
        <w:rPr>
          <w:rFonts w:hint="eastAsia"/>
        </w:rPr>
        <w:t>看着应江湖皱眉的模样，陆三阴水禁有点佩服起自己的想象力来，正准备笑出来的时候，另</w:t>
      </w:r>
      <w:r>
        <w:rPr>
          <w:rFonts w:hint="eastAsia"/>
        </w:rPr>
        <w:lastRenderedPageBreak/>
        <w:t>一个小宝说了一句话。</w:t>
      </w:r>
    </w:p>
    <w:p w14:paraId="5DA07CF3" w14:textId="77777777" w:rsidR="00556ED1" w:rsidRDefault="00556ED1" w:rsidP="00556ED1">
      <w:r>
        <w:rPr>
          <w:rFonts w:hint="eastAsia"/>
        </w:rPr>
        <w:t>确认的说，小宝说的是一个字——到。</w:t>
      </w:r>
    </w:p>
    <w:p w14:paraId="70E6658B" w14:textId="77777777" w:rsidR="00556ED1" w:rsidRDefault="00556ED1" w:rsidP="00556ED1">
      <w:r>
        <w:rPr>
          <w:rFonts w:hint="eastAsia"/>
        </w:rPr>
        <w:t>陆三阴与宁溪确信自己没有听说，应江湖叫了一声陆人甲，小宝就像被点了名字一般跳了起来，说道：“到。”</w:t>
      </w:r>
    </w:p>
    <w:p w14:paraId="51D27B95" w14:textId="77777777" w:rsidR="00556ED1" w:rsidRPr="007C00CF" w:rsidRDefault="00556ED1" w:rsidP="00556ED1">
      <w:r>
        <w:rPr>
          <w:rFonts w:hint="eastAsia"/>
        </w:rPr>
        <w:t>应江湖道：“我没有叫你，我是在叫陆人甲。”</w:t>
      </w:r>
    </w:p>
    <w:p w14:paraId="12DBE729" w14:textId="77777777" w:rsidR="00556ED1" w:rsidRDefault="00556ED1" w:rsidP="00556ED1">
      <w:r>
        <w:rPr>
          <w:rFonts w:hint="eastAsia"/>
        </w:rPr>
        <w:t>小宝一脸迷茫，问道：“为什么叫小宝，不是在叫小宝？”</w:t>
      </w:r>
    </w:p>
    <w:p w14:paraId="193FD62E" w14:textId="77777777" w:rsidR="00556ED1" w:rsidRDefault="00556ED1" w:rsidP="00556ED1">
      <w:r>
        <w:rPr>
          <w:rFonts w:hint="eastAsia"/>
        </w:rPr>
        <w:t>应江湖一脸沉默，有些想打人。</w:t>
      </w:r>
    </w:p>
    <w:p w14:paraId="410864B9" w14:textId="77777777" w:rsidR="00556ED1" w:rsidRDefault="00556ED1" w:rsidP="00556ED1">
      <w:r>
        <w:rPr>
          <w:rFonts w:hint="eastAsia"/>
        </w:rPr>
        <w:t>陆三阴憋了半天，终于憋出个笑脸，问道：“除了小宝你还有什么其他名字吗？”</w:t>
      </w:r>
    </w:p>
    <w:p w14:paraId="7A0CE804" w14:textId="77777777" w:rsidR="00556ED1" w:rsidRDefault="00556ED1" w:rsidP="00556ED1">
      <w:r>
        <w:rPr>
          <w:rFonts w:hint="eastAsia"/>
        </w:rPr>
        <w:t>小宝答道：“小宝是小宝的小名，小宝的大名叫做鹿人甲，鹿是麋鹿的鹿。”</w:t>
      </w:r>
    </w:p>
    <w:p w14:paraId="5C2DE759" w14:textId="77777777" w:rsidR="00556ED1" w:rsidRDefault="00556ED1" w:rsidP="00556ED1">
      <w:r>
        <w:rPr>
          <w:rFonts w:hint="eastAsia"/>
        </w:rPr>
        <w:t>场面一度变得尴尬。</w:t>
      </w:r>
    </w:p>
    <w:p w14:paraId="681131F2" w14:textId="77777777" w:rsidR="00556ED1" w:rsidRDefault="00556ED1" w:rsidP="00556ED1">
      <w:r>
        <w:rPr>
          <w:rFonts w:hint="eastAsia"/>
        </w:rPr>
        <w:t>应江湖仍是保持着沉默。</w:t>
      </w:r>
    </w:p>
    <w:p w14:paraId="76B61157" w14:textId="77777777" w:rsidR="00556ED1" w:rsidRDefault="00556ED1" w:rsidP="00556ED1">
      <w:r>
        <w:rPr>
          <w:rFonts w:hint="eastAsia"/>
        </w:rPr>
        <w:t>宁溪笑得前仰后合，肚子有些疼。</w:t>
      </w:r>
    </w:p>
    <w:p w14:paraId="41C41D2F" w14:textId="77777777" w:rsidR="00556ED1" w:rsidRDefault="00556ED1" w:rsidP="00556ED1">
      <w:r>
        <w:rPr>
          <w:rFonts w:hint="eastAsia"/>
        </w:rPr>
        <w:t>阿漂哥虽然没有发出声音，但眼睛的那条缝此时已经看不到了。</w:t>
      </w:r>
    </w:p>
    <w:p w14:paraId="1BA0612E" w14:textId="77777777" w:rsidR="00556ED1" w:rsidRDefault="00556ED1" w:rsidP="00556ED1">
      <w:r>
        <w:rPr>
          <w:rFonts w:hint="eastAsia"/>
        </w:rPr>
        <w:t>小宝不明所以，不理解发底发生了什么。</w:t>
      </w:r>
    </w:p>
    <w:p w14:paraId="72BCD1AA" w14:textId="77777777" w:rsidR="00556ED1" w:rsidRDefault="00556ED1" w:rsidP="00556ED1">
      <w:r>
        <w:rPr>
          <w:rFonts w:hint="eastAsia"/>
        </w:rPr>
        <w:t>这时候，陆三阴突然低下声，摸着小宝的光头，若无其事地道：“鹿人甲你好，我叫陆人甲，以后请多关照。”</w:t>
      </w:r>
    </w:p>
    <w:p w14:paraId="50C44A30" w14:textId="77777777" w:rsidR="00556ED1" w:rsidRDefault="00556ED1" w:rsidP="00556ED1">
      <w:r>
        <w:rPr>
          <w:rFonts w:hint="eastAsia"/>
        </w:rPr>
        <w:t>小宝挠着头，问道：“为虾米我们都叫鹿人甲？为虾米鹿人甲要关照陆人甲？”</w:t>
      </w:r>
    </w:p>
    <w:p w14:paraId="155EEEC7" w14:textId="77777777" w:rsidR="00556ED1" w:rsidRDefault="00556ED1" w:rsidP="00556ED1">
      <w:r>
        <w:rPr>
          <w:rFonts w:hint="eastAsia"/>
        </w:rPr>
        <w:t>陆三阴恬不知耻地道：“因为你是本地鹿人甲，我是外地陆人甲。”</w:t>
      </w:r>
    </w:p>
    <w:p w14:paraId="75FB0BE0" w14:textId="77777777" w:rsidR="00556ED1" w:rsidRDefault="00556ED1" w:rsidP="00556ED1">
      <w:r>
        <w:rPr>
          <w:rFonts w:hint="eastAsia"/>
        </w:rPr>
        <w:t>“我从未见过如此厚颜无耻之人。”</w:t>
      </w:r>
      <w:r w:rsidRPr="00FF1E38">
        <w:rPr>
          <w:rFonts w:hint="eastAsia"/>
        </w:rPr>
        <w:t xml:space="preserve"> </w:t>
      </w:r>
    </w:p>
    <w:p w14:paraId="3B038A6F" w14:textId="77777777" w:rsidR="00556ED1" w:rsidRDefault="00556ED1" w:rsidP="00556ED1">
      <w:r>
        <w:rPr>
          <w:rFonts w:hint="eastAsia"/>
        </w:rPr>
        <w:t>阿漂哥拍拍陆三阴的肩膀，然后离开。</w:t>
      </w:r>
    </w:p>
    <w:p w14:paraId="11E29A1F" w14:textId="77777777" w:rsidR="00556ED1" w:rsidRDefault="00556ED1" w:rsidP="00556ED1">
      <w:r>
        <w:rPr>
          <w:rFonts w:hint="eastAsia"/>
        </w:rPr>
        <w:t>“小宝走，我请去吃六块钱的麻辣烫。”</w:t>
      </w:r>
    </w:p>
    <w:p w14:paraId="3D3F49EA" w14:textId="77777777" w:rsidR="00556ED1" w:rsidRDefault="00556ED1" w:rsidP="00556ED1">
      <w:r>
        <w:rPr>
          <w:rFonts w:hint="eastAsia"/>
        </w:rPr>
        <w:t>“可不可以再加个鸡腿？”</w:t>
      </w:r>
    </w:p>
    <w:p w14:paraId="400367C1" w14:textId="77777777" w:rsidR="00556ED1" w:rsidRDefault="00556ED1" w:rsidP="00556ED1">
      <w:r>
        <w:rPr>
          <w:rFonts w:hint="eastAsia"/>
        </w:rPr>
        <w:t>“可以可以，你想加多少个都可以。”</w:t>
      </w:r>
    </w:p>
    <w:p w14:paraId="5DB03778" w14:textId="77777777" w:rsidR="00556ED1" w:rsidRDefault="00556ED1" w:rsidP="00556ED1">
      <w:r>
        <w:rPr>
          <w:rFonts w:hint="eastAsia"/>
        </w:rPr>
        <w:t>小宝很高兴，跟着阿漂哥离开。</w:t>
      </w:r>
    </w:p>
    <w:p w14:paraId="4C4CE710" w14:textId="77777777" w:rsidR="00556ED1" w:rsidRDefault="00556ED1" w:rsidP="00556ED1">
      <w:r>
        <w:rPr>
          <w:rFonts w:hint="eastAsia"/>
        </w:rPr>
        <w:t>宁溪催促道：“还不赶紧走！难道要留在这儿继续丢人现眼？”</w:t>
      </w:r>
    </w:p>
    <w:p w14:paraId="3D491CF1" w14:textId="77777777" w:rsidR="00556ED1" w:rsidRDefault="00556ED1" w:rsidP="00556ED1">
      <w:r>
        <w:rPr>
          <w:rFonts w:hint="eastAsia"/>
        </w:rPr>
        <w:t>陆三阴问道：“去哪里？”</w:t>
      </w:r>
    </w:p>
    <w:p w14:paraId="38E81202" w14:textId="77777777" w:rsidR="00556ED1" w:rsidRDefault="00556ED1" w:rsidP="00556ED1"/>
    <w:p w14:paraId="3A07A301" w14:textId="77777777" w:rsidR="00556ED1" w:rsidRDefault="00556ED1" w:rsidP="00556ED1">
      <w:r>
        <w:rPr>
          <w:rFonts w:hint="eastAsia"/>
        </w:rPr>
        <w:t>……</w:t>
      </w:r>
    </w:p>
    <w:p w14:paraId="520533C1" w14:textId="77777777" w:rsidR="00556ED1" w:rsidRDefault="00556ED1" w:rsidP="00556ED1">
      <w:r>
        <w:rPr>
          <w:rFonts w:hint="eastAsia"/>
        </w:rPr>
        <w:t>……</w:t>
      </w:r>
    </w:p>
    <w:p w14:paraId="2C9F5D83" w14:textId="77777777" w:rsidR="00556ED1" w:rsidRDefault="00556ED1" w:rsidP="00556ED1">
      <w:r>
        <w:rPr>
          <w:rFonts w:hint="eastAsia"/>
        </w:rPr>
        <w:t>应江湖本想阻拦几人下山，但宁溪一个眼神瞪过来，他便什么也说不出来了。</w:t>
      </w:r>
    </w:p>
    <w:p w14:paraId="78D341BA" w14:textId="77777777" w:rsidR="00556ED1" w:rsidRDefault="00556ED1" w:rsidP="00556ED1">
      <w:r>
        <w:rPr>
          <w:rFonts w:hint="eastAsia"/>
        </w:rPr>
        <w:t>等他反应过来的时候，宁溪已经走了好远，赶紧跟了上去。</w:t>
      </w:r>
    </w:p>
    <w:p w14:paraId="5B8D864A" w14:textId="77777777" w:rsidR="00556ED1" w:rsidRDefault="00556ED1" w:rsidP="00556ED1">
      <w:r>
        <w:rPr>
          <w:rFonts w:hint="eastAsia"/>
        </w:rPr>
        <w:t>“老大，就这么放他们走吗？”</w:t>
      </w:r>
    </w:p>
    <w:p w14:paraId="5F659953" w14:textId="77777777" w:rsidR="00556ED1" w:rsidRDefault="00556ED1" w:rsidP="00556ED1">
      <w:r>
        <w:rPr>
          <w:rFonts w:hint="eastAsia"/>
        </w:rPr>
        <w:t>看到应江湖不作为，一个小弟上前问道。</w:t>
      </w:r>
    </w:p>
    <w:p w14:paraId="57B7FA30" w14:textId="77777777" w:rsidR="00556ED1" w:rsidRDefault="00556ED1" w:rsidP="00556ED1">
      <w:r>
        <w:rPr>
          <w:rFonts w:hint="eastAsia"/>
        </w:rPr>
        <w:t>应江湖望着宁溪的背影，有些失神，口中喃喃道：“她姓宁，她姓宁……”</w:t>
      </w:r>
    </w:p>
    <w:p w14:paraId="4805F900" w14:textId="77777777" w:rsidR="00556ED1" w:rsidRDefault="00556ED1" w:rsidP="00556ED1">
      <w:r>
        <w:rPr>
          <w:rFonts w:hint="eastAsia"/>
        </w:rPr>
        <w:t>那小弟见他反应异常，又问道：“老大，你没事吧？”</w:t>
      </w:r>
    </w:p>
    <w:p w14:paraId="282E4E9E" w14:textId="77777777" w:rsidR="00556ED1" w:rsidRDefault="00556ED1" w:rsidP="00556ED1">
      <w:r>
        <w:rPr>
          <w:rFonts w:hint="eastAsia"/>
        </w:rPr>
        <w:t>“有事。”</w:t>
      </w:r>
    </w:p>
    <w:p w14:paraId="138AC02B" w14:textId="77777777" w:rsidR="00556ED1" w:rsidRPr="008F2446" w:rsidRDefault="00556ED1" w:rsidP="00556ED1">
      <w:r>
        <w:rPr>
          <w:rFonts w:hint="eastAsia"/>
        </w:rPr>
        <w:t>“怎么了？”</w:t>
      </w:r>
    </w:p>
    <w:p w14:paraId="4CFAF103" w14:textId="77777777" w:rsidR="00556ED1" w:rsidRDefault="00556ED1" w:rsidP="00556ED1">
      <w:r>
        <w:rPr>
          <w:rFonts w:hint="eastAsia"/>
        </w:rPr>
        <w:t>应江湖突然捂住胸口，说道：“遭了，是心动的感觉。”</w:t>
      </w:r>
    </w:p>
    <w:p w14:paraId="51FCCD31" w14:textId="77777777" w:rsidR="00556ED1" w:rsidRDefault="00556ED1" w:rsidP="00556ED1">
      <w:r>
        <w:rPr>
          <w:rFonts w:hint="eastAsia"/>
        </w:rPr>
        <w:t>百里山众：……</w:t>
      </w:r>
    </w:p>
    <w:p w14:paraId="6A58A71E" w14:textId="77777777" w:rsidR="00556ED1" w:rsidRDefault="00556ED1" w:rsidP="00556ED1">
      <w:r>
        <w:rPr>
          <w:rFonts w:hint="eastAsia"/>
        </w:rPr>
        <w:t>应江湖自顾自地道：“飞羽姑娘说的对，今天果然是我的幸运日，爱恋幸运日。”</w:t>
      </w:r>
    </w:p>
    <w:p w14:paraId="66100D54" w14:textId="77777777" w:rsidR="00556ED1" w:rsidRDefault="00556ED1" w:rsidP="00556ED1"/>
    <w:p w14:paraId="10DC2AC8" w14:textId="77777777" w:rsidR="00556ED1" w:rsidRDefault="00556ED1" w:rsidP="00556ED1"/>
    <w:p w14:paraId="6961F745" w14:textId="77777777" w:rsidR="00556ED1" w:rsidRDefault="00556ED1" w:rsidP="00556ED1"/>
    <w:p w14:paraId="6E58103E" w14:textId="77777777" w:rsidR="00556ED1" w:rsidRDefault="00556ED1" w:rsidP="00556ED1"/>
    <w:p w14:paraId="4374163B" w14:textId="77777777" w:rsidR="00556ED1" w:rsidRDefault="00556ED1" w:rsidP="00556ED1"/>
    <w:p w14:paraId="5785AB13" w14:textId="77777777" w:rsidR="00CE659C" w:rsidRDefault="002F6A2B">
      <w:pPr>
        <w:pStyle w:val="3"/>
      </w:pPr>
      <w:r>
        <w:rPr>
          <w:rFonts w:hint="eastAsia"/>
        </w:rPr>
        <w:t>第二十五章社会人应江湖</w:t>
      </w:r>
    </w:p>
    <w:p w14:paraId="3E00E958" w14:textId="77777777" w:rsidR="00661676" w:rsidRDefault="0033433D" w:rsidP="004C3496">
      <w:r>
        <w:rPr>
          <w:rFonts w:hint="eastAsia"/>
        </w:rPr>
        <w:t>止戈流的一夜</w:t>
      </w:r>
      <w:r w:rsidR="004C3496">
        <w:rPr>
          <w:rFonts w:hint="eastAsia"/>
        </w:rPr>
        <w:t>过去了，但一夜风雨的却没有，</w:t>
      </w:r>
      <w:r w:rsidR="00661676">
        <w:rPr>
          <w:rFonts w:hint="eastAsia"/>
        </w:rPr>
        <w:t>一夜风雨在撤走的过程中，出了一个意外。</w:t>
      </w:r>
    </w:p>
    <w:p w14:paraId="4404AEF5" w14:textId="77777777" w:rsidR="00661676" w:rsidRDefault="00661676" w:rsidP="004C3496">
      <w:r>
        <w:rPr>
          <w:rFonts w:hint="eastAsia"/>
        </w:rPr>
        <w:t>那名在止戈山在被柴桑吓破胆的杀手，因为害怕被清算，而逃离了一夜风雨。</w:t>
      </w:r>
    </w:p>
    <w:p w14:paraId="02B8CC9E" w14:textId="77777777" w:rsidR="00DB3FA1" w:rsidRDefault="00DB3FA1" w:rsidP="00DB3FA1">
      <w:r>
        <w:rPr>
          <w:rFonts w:hint="eastAsia"/>
        </w:rPr>
        <w:t>他是来自三山七水二十一寨的强盗，方山五雄中唯一的幸存者，在二十一寨覆灭之后，被一夜风雨所招揽，意图在这个杀手集团中磨砺自己，以图日后报仇。</w:t>
      </w:r>
    </w:p>
    <w:p w14:paraId="068E7430" w14:textId="77777777" w:rsidR="00DB3FA1" w:rsidRDefault="00DB3FA1" w:rsidP="00DB3FA1">
      <w:r>
        <w:rPr>
          <w:rFonts w:hint="eastAsia"/>
        </w:rPr>
        <w:t>这一夜，他终于见到了他的仇人，而他的仇人一拳便打爆了一个杀手的头，他认识那名杀手，那并不是一位弱者，他知道自己不可能再报仇了，他已经丧失了面对他的勇气。</w:t>
      </w:r>
    </w:p>
    <w:p w14:paraId="220BFE0E" w14:textId="77777777" w:rsidR="00DB3FA1" w:rsidRPr="00DB3FA1" w:rsidRDefault="00991AE2" w:rsidP="004C3496">
      <w:r>
        <w:rPr>
          <w:rFonts w:hint="eastAsia"/>
        </w:rPr>
        <w:t>林时雨</w:t>
      </w:r>
      <w:r w:rsidR="00DB3FA1">
        <w:rPr>
          <w:rFonts w:hint="eastAsia"/>
        </w:rPr>
        <w:t>领队如领军，刚才在止戈山的行为无疑是扰乱军心，这是死罪。</w:t>
      </w:r>
    </w:p>
    <w:p w14:paraId="411E146D" w14:textId="77777777" w:rsidR="006A33E0" w:rsidRDefault="006A33E0" w:rsidP="004C3496">
      <w:r>
        <w:rPr>
          <w:rFonts w:hint="eastAsia"/>
        </w:rPr>
        <w:t>那名杀手很清楚这一点，所以在撤走的时候趁乱逃离。</w:t>
      </w:r>
    </w:p>
    <w:p w14:paraId="3A0270C7" w14:textId="77777777" w:rsidR="00683A7D" w:rsidRDefault="00683A7D" w:rsidP="004C3496">
      <w:r>
        <w:rPr>
          <w:rFonts w:hint="eastAsia"/>
        </w:rPr>
        <w:t>一夜风雨很快便发现了此事，</w:t>
      </w:r>
      <w:r w:rsidR="00DE2C4D">
        <w:rPr>
          <w:rFonts w:hint="eastAsia"/>
        </w:rPr>
        <w:t>于是派人追杀，而追杀他的人，正是打算在柴桑背后捅刀却被一掌打飞的林夜雨。</w:t>
      </w:r>
    </w:p>
    <w:p w14:paraId="0AAD55EB" w14:textId="77777777" w:rsidR="00C27313" w:rsidRDefault="00C27313" w:rsidP="004C3496">
      <w:r>
        <w:rPr>
          <w:rFonts w:hint="eastAsia"/>
        </w:rPr>
        <w:t>雨楼三百士，以雨为名，以名为阶，他们的代表着他们的身份，地位与特征。</w:t>
      </w:r>
    </w:p>
    <w:p w14:paraId="36C5C0C2" w14:textId="77777777" w:rsidR="00C27313" w:rsidRDefault="00C27313" w:rsidP="004C3496">
      <w:r>
        <w:rPr>
          <w:rFonts w:hint="eastAsia"/>
        </w:rPr>
        <w:t>林夜雨，就是藏在夜色里的风雨，不知何时而落，不知何时而至，便风雨加身，黄泉献命。</w:t>
      </w:r>
    </w:p>
    <w:p w14:paraId="5B80A8A5" w14:textId="77777777" w:rsidR="00E82F2D" w:rsidRDefault="00766EAE" w:rsidP="004C3496">
      <w:r>
        <w:rPr>
          <w:rFonts w:hint="eastAsia"/>
        </w:rPr>
        <w:t>他是一夜风雨中，最好的杀手，所以这个任务非他莫属。</w:t>
      </w:r>
    </w:p>
    <w:p w14:paraId="71D2976F" w14:textId="77777777" w:rsidR="00DB3FA1" w:rsidRPr="00DB3FA1" w:rsidRDefault="00DB3FA1" w:rsidP="004C3496">
      <w:r>
        <w:rPr>
          <w:rFonts w:hint="eastAsia"/>
        </w:rPr>
        <w:t>那名逃亡的杀手如野狗般在漆黑的林中横冲直撞，</w:t>
      </w:r>
      <w:r w:rsidR="00E002BD">
        <w:rPr>
          <w:rFonts w:hint="eastAsia"/>
        </w:rPr>
        <w:t>而林夜雨已从夜色中缓缓抽出了剑。</w:t>
      </w:r>
    </w:p>
    <w:p w14:paraId="370860D4" w14:textId="77777777" w:rsidR="00661676" w:rsidRDefault="008B4B9A" w:rsidP="004C3496">
      <w:r>
        <w:rPr>
          <w:rFonts w:hint="eastAsia"/>
        </w:rPr>
        <w:t>而在这时。</w:t>
      </w:r>
    </w:p>
    <w:p w14:paraId="5777873F" w14:textId="77777777" w:rsidR="004C3496" w:rsidRDefault="008B4B9A" w:rsidP="004C3496">
      <w:r>
        <w:rPr>
          <w:rFonts w:hint="eastAsia"/>
        </w:rPr>
        <w:t>只见一道冷若秋水的刀光，在前方的林子里</w:t>
      </w:r>
      <w:r w:rsidR="002F3B8D">
        <w:rPr>
          <w:rFonts w:hint="eastAsia"/>
        </w:rPr>
        <w:t>出现</w:t>
      </w:r>
      <w:r w:rsidR="004C3496">
        <w:rPr>
          <w:rFonts w:hint="eastAsia"/>
        </w:rPr>
        <w:t>。</w:t>
      </w:r>
    </w:p>
    <w:p w14:paraId="1F8C5AC0" w14:textId="77777777" w:rsidR="002F3B8D" w:rsidRDefault="002F3B8D" w:rsidP="004C3496">
      <w:r>
        <w:rPr>
          <w:rFonts w:hint="eastAsia"/>
        </w:rPr>
        <w:t>刀是杀人的刀。</w:t>
      </w:r>
    </w:p>
    <w:p w14:paraId="66822993" w14:textId="77777777" w:rsidR="002F3B8D" w:rsidRPr="002F3B8D" w:rsidRDefault="002F3B8D" w:rsidP="004C3496">
      <w:r>
        <w:rPr>
          <w:rFonts w:hint="eastAsia"/>
        </w:rPr>
        <w:t>这样的刀，百里城只有一把。</w:t>
      </w:r>
    </w:p>
    <w:p w14:paraId="2A81E497" w14:textId="77777777" w:rsidR="004C3496" w:rsidRDefault="004C3496" w:rsidP="004C3496">
      <w:r>
        <w:rPr>
          <w:rFonts w:hint="eastAsia"/>
        </w:rPr>
        <w:t>杀人刀，刀杀人。</w:t>
      </w:r>
    </w:p>
    <w:p w14:paraId="542B35D1" w14:textId="77777777" w:rsidR="004C3496" w:rsidRDefault="004C3496" w:rsidP="004C3496">
      <w:r>
        <w:rPr>
          <w:rFonts w:hint="eastAsia"/>
        </w:rPr>
        <w:t>仇百里者杀百里。</w:t>
      </w:r>
    </w:p>
    <w:p w14:paraId="18BC7F46" w14:textId="77777777" w:rsidR="004C3496" w:rsidRDefault="004C3496" w:rsidP="004C3496">
      <w:r>
        <w:rPr>
          <w:rFonts w:hint="eastAsia"/>
        </w:rPr>
        <w:t>百里七人众</w:t>
      </w:r>
      <w:r w:rsidR="00ED2B43">
        <w:rPr>
          <w:rFonts w:hint="eastAsia"/>
        </w:rPr>
        <w:t>第五人</w:t>
      </w:r>
      <w:r>
        <w:rPr>
          <w:rFonts w:hint="eastAsia"/>
        </w:rPr>
        <w:t>仇百里。</w:t>
      </w:r>
    </w:p>
    <w:p w14:paraId="126B6CEF" w14:textId="77777777" w:rsidR="004C3496" w:rsidRDefault="004C3496" w:rsidP="004C3496">
      <w:r>
        <w:rPr>
          <w:rFonts w:hint="eastAsia"/>
        </w:rPr>
        <w:t>林夜雨是惯于暗夜中捅刀的人，正面为敌并不是他的强项，何况这时候还受了伤，所以他选择退走。</w:t>
      </w:r>
    </w:p>
    <w:p w14:paraId="3E3ED1C2" w14:textId="77777777" w:rsidR="004C3496" w:rsidRDefault="004C3496" w:rsidP="004C3496">
      <w:r>
        <w:rPr>
          <w:rFonts w:hint="eastAsia"/>
        </w:rPr>
        <w:t>杀手分两种，一种是后天锤炼而成，他就属于后天锤炼，在这个后天杀手体系里，</w:t>
      </w:r>
      <w:r w:rsidR="00CE1B4E">
        <w:rPr>
          <w:rFonts w:hint="eastAsia"/>
        </w:rPr>
        <w:t>只有那名青衣刺客比他强</w:t>
      </w:r>
      <w:r>
        <w:rPr>
          <w:rFonts w:hint="eastAsia"/>
        </w:rPr>
        <w:t>。</w:t>
      </w:r>
    </w:p>
    <w:p w14:paraId="0B01DD84" w14:textId="77777777" w:rsidR="004C3496" w:rsidRDefault="004C3496" w:rsidP="004C3496">
      <w:r>
        <w:rPr>
          <w:rFonts w:hint="eastAsia"/>
        </w:rPr>
        <w:t>另一种是先天自成，这种人的杀觉杀竟以及杀人时的心境都是先天自成的，这种人是最可怕的杀人者，在他的组织里，</w:t>
      </w:r>
      <w:r w:rsidR="00CE1B4E">
        <w:rPr>
          <w:rFonts w:hint="eastAsia"/>
        </w:rPr>
        <w:t>也</w:t>
      </w:r>
      <w:r>
        <w:rPr>
          <w:rFonts w:hint="eastAsia"/>
        </w:rPr>
        <w:t>只有一人。</w:t>
      </w:r>
    </w:p>
    <w:p w14:paraId="619BC2DB" w14:textId="77777777" w:rsidR="004C3496" w:rsidRDefault="004C3496" w:rsidP="004C3496">
      <w:r>
        <w:rPr>
          <w:rFonts w:hint="eastAsia"/>
        </w:rPr>
        <w:t>当他看到仇百里的瞬间，他杀手的直觉让他清楚知道，这是一个天生的杀人者，虽然还比不上组织里那个人，但已经不是他能应付的角色。</w:t>
      </w:r>
    </w:p>
    <w:p w14:paraId="2F8F245A" w14:textId="77777777" w:rsidR="004C3496" w:rsidRDefault="004C3496" w:rsidP="004C3496">
      <w:r>
        <w:rPr>
          <w:rFonts w:hint="eastAsia"/>
        </w:rPr>
        <w:t>他紧握着剑锋，警惕地盯着缓缓逼进的仇百里，并且缓步后退。</w:t>
      </w:r>
    </w:p>
    <w:p w14:paraId="21724D8A" w14:textId="77777777" w:rsidR="004C3496" w:rsidRDefault="004C3496" w:rsidP="004C3496">
      <w:r>
        <w:rPr>
          <w:rFonts w:hint="eastAsia"/>
        </w:rPr>
        <w:t>他把所有的注意力都放在了仇百里身上，以至于他没有注意到自己踩了一根凸在地上的树根，树根很大，说明树也很大，树很大说话可以藏人。</w:t>
      </w:r>
    </w:p>
    <w:p w14:paraId="39156D7E" w14:textId="77777777" w:rsidR="004C3496" w:rsidRDefault="004C3496" w:rsidP="004C3496">
      <w:r>
        <w:rPr>
          <w:rFonts w:hint="eastAsia"/>
        </w:rPr>
        <w:t>一记闷棍从树后伸出，击中了他的后脑，林夜风只感头晕目眩，扑倒在地，吃了一嘴土，但还没有晕过去，于是他挣扎着扭头向后看去。</w:t>
      </w:r>
    </w:p>
    <w:p w14:paraId="061643C2" w14:textId="77777777" w:rsidR="00027451" w:rsidRPr="00027451" w:rsidRDefault="00027451" w:rsidP="004C3496">
      <w:r>
        <w:rPr>
          <w:rFonts w:hint="eastAsia"/>
        </w:rPr>
        <w:t>那名逃亡的杀手，慌乱中回头看了一眼，然后头也不回朝山间小道逃去。</w:t>
      </w:r>
    </w:p>
    <w:p w14:paraId="1F3219CF" w14:textId="77777777" w:rsidR="004C3496" w:rsidRDefault="00447C3F" w:rsidP="004C3496">
      <w:r>
        <w:rPr>
          <w:rFonts w:hint="eastAsia"/>
        </w:rPr>
        <w:t>只见应江湖与山贼小宝，</w:t>
      </w:r>
      <w:r w:rsidR="004C3496">
        <w:rPr>
          <w:rFonts w:hint="eastAsia"/>
        </w:rPr>
        <w:t>从大树后面走了出来，一人手握</w:t>
      </w:r>
      <w:r>
        <w:rPr>
          <w:rFonts w:hint="eastAsia"/>
        </w:rPr>
        <w:t>一只</w:t>
      </w:r>
      <w:r w:rsidR="00C70959">
        <w:rPr>
          <w:rFonts w:hint="eastAsia"/>
        </w:rPr>
        <w:t>木棍，不时用木棍拍一下手</w:t>
      </w:r>
      <w:r w:rsidR="0086516C">
        <w:rPr>
          <w:rFonts w:hint="eastAsia"/>
        </w:rPr>
        <w:t>，恫吓意味十分明显</w:t>
      </w:r>
      <w:r w:rsidR="004C3496">
        <w:rPr>
          <w:rFonts w:hint="eastAsia"/>
        </w:rPr>
        <w:t>。</w:t>
      </w:r>
    </w:p>
    <w:p w14:paraId="6014D3BE" w14:textId="77777777" w:rsidR="00027451" w:rsidRDefault="00C16778" w:rsidP="004C3496">
      <w:r>
        <w:rPr>
          <w:rFonts w:hint="eastAsia"/>
        </w:rPr>
        <w:t>林夜雨隐隐猜出了对方的身份，正准备交涉，却是应江湖先开了口。</w:t>
      </w:r>
    </w:p>
    <w:p w14:paraId="1A0C0D0C" w14:textId="77777777" w:rsidR="004C3496" w:rsidRDefault="00AF1EAC" w:rsidP="004C3496">
      <w:r>
        <w:rPr>
          <w:rFonts w:hint="eastAsia"/>
        </w:rPr>
        <w:t>应江湖</w:t>
      </w:r>
      <w:r w:rsidR="00FA113E">
        <w:rPr>
          <w:rFonts w:hint="eastAsia"/>
        </w:rPr>
        <w:t>看着笑笑，</w:t>
      </w:r>
      <w:r w:rsidR="001047FB">
        <w:rPr>
          <w:rFonts w:hint="eastAsia"/>
        </w:rPr>
        <w:t>问道：</w:t>
      </w:r>
      <w:r w:rsidR="004C3496">
        <w:rPr>
          <w:rFonts w:hint="eastAsia"/>
        </w:rPr>
        <w:t>“</w:t>
      </w:r>
      <w:r w:rsidR="001047FB">
        <w:rPr>
          <w:rFonts w:hint="eastAsia"/>
        </w:rPr>
        <w:t>怎么</w:t>
      </w:r>
      <w:r w:rsidR="00C16778">
        <w:rPr>
          <w:rFonts w:hint="eastAsia"/>
        </w:rPr>
        <w:t>样</w:t>
      </w:r>
      <w:r w:rsidR="001047FB">
        <w:rPr>
          <w:rFonts w:hint="eastAsia"/>
        </w:rPr>
        <w:t>啊，你这个专门背后捅阴刀的</w:t>
      </w:r>
      <w:r w:rsidR="00911494">
        <w:rPr>
          <w:rFonts w:hint="eastAsia"/>
        </w:rPr>
        <w:t>二五</w:t>
      </w:r>
      <w:r w:rsidR="001047FB">
        <w:rPr>
          <w:rFonts w:hint="eastAsia"/>
        </w:rPr>
        <w:t>仔，</w:t>
      </w:r>
      <w:r w:rsidR="004C3496">
        <w:rPr>
          <w:rFonts w:hint="eastAsia"/>
        </w:rPr>
        <w:t>被捅阴刀的感觉</w:t>
      </w:r>
      <w:r w:rsidR="001047FB">
        <w:rPr>
          <w:rFonts w:hint="eastAsia"/>
        </w:rPr>
        <w:t>不错吧？”</w:t>
      </w:r>
    </w:p>
    <w:p w14:paraId="5B5D43D9" w14:textId="77777777" w:rsidR="00BB64F0" w:rsidRPr="00BB64F0" w:rsidRDefault="00BB64F0" w:rsidP="004C3496">
      <w:r>
        <w:rPr>
          <w:rFonts w:hint="eastAsia"/>
        </w:rPr>
        <w:lastRenderedPageBreak/>
        <w:t>山贼小宝认真问道：“为虾米捅阴刀不用刀捅，而是要用棍子敲？”</w:t>
      </w:r>
    </w:p>
    <w:p w14:paraId="2400C868" w14:textId="77777777" w:rsidR="004C3496" w:rsidRDefault="004B627E" w:rsidP="004C3496">
      <w:r>
        <w:rPr>
          <w:rFonts w:hint="eastAsia"/>
        </w:rPr>
        <w:t>应江湖</w:t>
      </w:r>
      <w:r w:rsidR="000160F1">
        <w:rPr>
          <w:rFonts w:hint="eastAsia"/>
        </w:rPr>
        <w:t>骂</w:t>
      </w:r>
      <w:r w:rsidR="004C3496">
        <w:rPr>
          <w:rFonts w:hint="eastAsia"/>
        </w:rPr>
        <w:t>道：“妈的，给他一刀把他捅死了，他还怎么体会？”</w:t>
      </w:r>
    </w:p>
    <w:p w14:paraId="4D14F8D3" w14:textId="77777777" w:rsidR="004C3496" w:rsidRDefault="007956D8" w:rsidP="004C3496">
      <w:r>
        <w:rPr>
          <w:rFonts w:hint="eastAsia"/>
        </w:rPr>
        <w:t>山贼小宝又问道：“为虾米不把他捅死？为虾米要让他体会？为虾米捅死不能体会？”</w:t>
      </w:r>
    </w:p>
    <w:p w14:paraId="389A9596" w14:textId="77777777" w:rsidR="004C3496" w:rsidRDefault="00966903" w:rsidP="004C3496">
      <w:r>
        <w:rPr>
          <w:rFonts w:hint="eastAsia"/>
        </w:rPr>
        <w:t>应江湖有些不耐烦了，指着林夜雨说道：“你去问他吧！”</w:t>
      </w:r>
    </w:p>
    <w:p w14:paraId="1D697AA7" w14:textId="77777777" w:rsidR="00CE16F4" w:rsidRDefault="00CE16F4" w:rsidP="004C3496">
      <w:r>
        <w:rPr>
          <w:rFonts w:hint="eastAsia"/>
        </w:rPr>
        <w:t>山贼小宝走上前，认真地问道：“为虾米不把你捅死？为虾米要让你</w:t>
      </w:r>
      <w:r w:rsidR="00AA4A2B">
        <w:rPr>
          <w:rFonts w:hint="eastAsia"/>
        </w:rPr>
        <w:t>体会？为虾米……</w:t>
      </w:r>
      <w:r>
        <w:rPr>
          <w:rFonts w:hint="eastAsia"/>
        </w:rPr>
        <w:t>”</w:t>
      </w:r>
    </w:p>
    <w:p w14:paraId="7293265E" w14:textId="77777777" w:rsidR="0050445E" w:rsidRDefault="004B0DF8" w:rsidP="004C3496">
      <w:r>
        <w:rPr>
          <w:rFonts w:hint="eastAsia"/>
        </w:rPr>
        <w:t>林夜雨突然暴掠而起，伸手去抓山贼小宝做人质。</w:t>
      </w:r>
    </w:p>
    <w:p w14:paraId="1233CBDA" w14:textId="77777777" w:rsidR="00EC3CC2" w:rsidRDefault="00EC3CC2" w:rsidP="004C3496">
      <w:r>
        <w:rPr>
          <w:rFonts w:hint="eastAsia"/>
        </w:rPr>
        <w:t>只听砰的一声响。</w:t>
      </w:r>
    </w:p>
    <w:p w14:paraId="68202CA8" w14:textId="77777777" w:rsidR="00AC2A4A" w:rsidRDefault="00AC2A4A" w:rsidP="004C3496">
      <w:r>
        <w:rPr>
          <w:rFonts w:hint="eastAsia"/>
        </w:rPr>
        <w:t>刚刚离地的林夜雨便被扬起的木棒拍进了土里。</w:t>
      </w:r>
    </w:p>
    <w:p w14:paraId="355E074B" w14:textId="77777777" w:rsidR="000D3BEF" w:rsidRDefault="000D3BEF" w:rsidP="004C3496">
      <w:r>
        <w:rPr>
          <w:rFonts w:hint="eastAsia"/>
        </w:rPr>
        <w:t>林夜雨吃了一嘴落叶，扭头看着山贼小宝，脸上写满了不可思议的表情。</w:t>
      </w:r>
    </w:p>
    <w:p w14:paraId="734A8F0D" w14:textId="77777777" w:rsidR="007024E9" w:rsidRDefault="000D3BEF" w:rsidP="000D3BEF">
      <w:r>
        <w:rPr>
          <w:rFonts w:hint="eastAsia"/>
        </w:rPr>
        <w:t>那一棍，</w:t>
      </w:r>
      <w:r w:rsidR="00C33CA2">
        <w:rPr>
          <w:rFonts w:hint="eastAsia"/>
        </w:rPr>
        <w:t>正是山贼小宝拍的。</w:t>
      </w:r>
    </w:p>
    <w:p w14:paraId="0E5ED884" w14:textId="77777777" w:rsidR="000D3BEF" w:rsidRPr="000D3BEF" w:rsidRDefault="000D3BEF" w:rsidP="000D3BEF">
      <w:r>
        <w:rPr>
          <w:rFonts w:hint="eastAsia"/>
        </w:rPr>
        <w:t>一个七分岁的小孩，怎么可能比他出手更快，用力更猛，这简直太不可思议了。</w:t>
      </w:r>
    </w:p>
    <w:p w14:paraId="67A4FDEB" w14:textId="77777777" w:rsidR="000D3BEF" w:rsidRDefault="00CA6DAB" w:rsidP="004C3496">
      <w:r>
        <w:rPr>
          <w:rFonts w:hint="eastAsia"/>
        </w:rPr>
        <w:t>山贼小宝觉得自己有些委屈，问道：“为虾米你要偷袭小宝？</w:t>
      </w:r>
      <w:r w:rsidR="00782AE4">
        <w:rPr>
          <w:rFonts w:hint="eastAsia"/>
        </w:rPr>
        <w:t>为虾米……</w:t>
      </w:r>
      <w:r>
        <w:rPr>
          <w:rFonts w:hint="eastAsia"/>
        </w:rPr>
        <w:t>”</w:t>
      </w:r>
    </w:p>
    <w:p w14:paraId="3FAE0287" w14:textId="77777777" w:rsidR="00C16778" w:rsidRDefault="00782AE4" w:rsidP="004C3496">
      <w:r w:rsidRPr="00782AE4">
        <w:rPr>
          <w:rFonts w:hint="eastAsia"/>
        </w:rPr>
        <w:t>说到这里，他的声音戛然而止，因为</w:t>
      </w:r>
      <w:r>
        <w:rPr>
          <w:rFonts w:hint="eastAsia"/>
        </w:rPr>
        <w:t>应江湖拿着烧鸡屁股直接塞住了他的嘴</w:t>
      </w:r>
      <w:r w:rsidRPr="00782AE4">
        <w:rPr>
          <w:rFonts w:hint="eastAsia"/>
        </w:rPr>
        <w:t>。</w:t>
      </w:r>
    </w:p>
    <w:p w14:paraId="11A3CCF0" w14:textId="77777777" w:rsidR="00782AE4" w:rsidRPr="00782AE4" w:rsidRDefault="00782AE4" w:rsidP="004C3496">
      <w:r>
        <w:rPr>
          <w:rFonts w:hint="eastAsia"/>
        </w:rPr>
        <w:t>“好了，换你老大我问了。”</w:t>
      </w:r>
    </w:p>
    <w:p w14:paraId="53F9C923" w14:textId="77777777" w:rsidR="00420323" w:rsidRDefault="00420323" w:rsidP="004C3496">
      <w:r>
        <w:rPr>
          <w:rFonts w:hint="eastAsia"/>
        </w:rPr>
        <w:t>山贼小宝丢了棍子，抓着烧鸡脖子，用力一咬，把整个鸡屁股都咬了下来，</w:t>
      </w:r>
      <w:r w:rsidR="00665C00">
        <w:rPr>
          <w:rFonts w:hint="eastAsia"/>
        </w:rPr>
        <w:t>溅了</w:t>
      </w:r>
      <w:r>
        <w:rPr>
          <w:rFonts w:hint="eastAsia"/>
        </w:rPr>
        <w:t>满嘴的油渍</w:t>
      </w:r>
      <w:r w:rsidR="00902FC5">
        <w:rPr>
          <w:rFonts w:hint="eastAsia"/>
        </w:rPr>
        <w:t>，然后默默地退到一边</w:t>
      </w:r>
      <w:r>
        <w:rPr>
          <w:rFonts w:hint="eastAsia"/>
        </w:rPr>
        <w:t>。</w:t>
      </w:r>
    </w:p>
    <w:p w14:paraId="30A6152A" w14:textId="77777777" w:rsidR="003C408D" w:rsidRDefault="003C408D" w:rsidP="004C3496">
      <w:r>
        <w:rPr>
          <w:rFonts w:hint="eastAsia"/>
        </w:rPr>
        <w:t>“知道老子是谁吗？”</w:t>
      </w:r>
    </w:p>
    <w:p w14:paraId="6E86B0BD" w14:textId="77777777" w:rsidR="003C408D" w:rsidRDefault="003C408D" w:rsidP="004C3496">
      <w:r>
        <w:rPr>
          <w:rFonts w:hint="eastAsia"/>
        </w:rPr>
        <w:t>应江湖屈指成拳，拇指指着自己的鼻子，一幅嚣张跋扈的流氓嘴脸。</w:t>
      </w:r>
    </w:p>
    <w:p w14:paraId="4037439D" w14:textId="77777777" w:rsidR="00420323" w:rsidRDefault="00324D47" w:rsidP="004C3496">
      <w:r>
        <w:rPr>
          <w:rFonts w:hint="eastAsia"/>
        </w:rPr>
        <w:t>林夜雨微怔，还正要说话，却又被应江湖抢了先。</w:t>
      </w:r>
    </w:p>
    <w:p w14:paraId="2329A8BE" w14:textId="77777777" w:rsidR="00324D47" w:rsidRDefault="00324D47" w:rsidP="004C3496">
      <w:r>
        <w:rPr>
          <w:rFonts w:hint="eastAsia"/>
        </w:rPr>
        <w:t>“老子叫应江湖，社会人应江湖，是要成为山贼王的男人。”</w:t>
      </w:r>
    </w:p>
    <w:p w14:paraId="103B382D" w14:textId="77777777" w:rsidR="00CD714D" w:rsidRDefault="00CD714D" w:rsidP="004C3496">
      <w:r>
        <w:rPr>
          <w:rFonts w:hint="eastAsia"/>
        </w:rPr>
        <w:t>林夜雨</w:t>
      </w:r>
      <w:r w:rsidR="00091507">
        <w:rPr>
          <w:rFonts w:hint="eastAsia"/>
        </w:rPr>
        <w:t>有些恼火，心想小小山贼，也在我面前嚣张</w:t>
      </w:r>
      <w:r>
        <w:rPr>
          <w:rFonts w:hint="eastAsia"/>
        </w:rPr>
        <w:t>，</w:t>
      </w:r>
      <w:r w:rsidR="00091507">
        <w:rPr>
          <w:rFonts w:hint="eastAsia"/>
        </w:rPr>
        <w:t>冷冷地</w:t>
      </w:r>
      <w:r>
        <w:rPr>
          <w:rFonts w:hint="eastAsia"/>
        </w:rPr>
        <w:t>问道：“你想怎么样？</w:t>
      </w:r>
      <w:r w:rsidR="00824EC7">
        <w:rPr>
          <w:rFonts w:hint="eastAsia"/>
        </w:rPr>
        <w:t>我可是一夜风雨的人。</w:t>
      </w:r>
      <w:r>
        <w:rPr>
          <w:rFonts w:hint="eastAsia"/>
        </w:rPr>
        <w:t>”</w:t>
      </w:r>
    </w:p>
    <w:p w14:paraId="4AE6BDD6" w14:textId="77777777" w:rsidR="00E160DD" w:rsidRDefault="00824EC7" w:rsidP="004C3496">
      <w:r>
        <w:rPr>
          <w:rFonts w:hint="eastAsia"/>
        </w:rPr>
        <w:t>应江湖楞了楞，林夜雨以为他怕了，</w:t>
      </w:r>
      <w:r w:rsidR="008A40B0">
        <w:rPr>
          <w:rFonts w:hint="eastAsia"/>
        </w:rPr>
        <w:t>缓缓站起来。</w:t>
      </w:r>
    </w:p>
    <w:p w14:paraId="110D8A05" w14:textId="77777777" w:rsidR="00F135AB" w:rsidRDefault="00F135AB" w:rsidP="004C3496">
      <w:r>
        <w:rPr>
          <w:rFonts w:hint="eastAsia"/>
        </w:rPr>
        <w:t>忽然，应江湖一脚踏在他肚子上，再次把他踩到土里。</w:t>
      </w:r>
    </w:p>
    <w:p w14:paraId="4F749C09" w14:textId="77777777" w:rsidR="00F135AB" w:rsidRDefault="00F135AB" w:rsidP="004C3496">
      <w:r>
        <w:rPr>
          <w:rFonts w:hint="eastAsia"/>
        </w:rPr>
        <w:t>林夜雨捂着肚子蜷成一团，</w:t>
      </w:r>
      <w:r w:rsidR="002E78DB">
        <w:rPr>
          <w:rFonts w:hint="eastAsia"/>
        </w:rPr>
        <w:t>痛苦地叫着，</w:t>
      </w:r>
      <w:r w:rsidR="00931B45">
        <w:rPr>
          <w:rFonts w:hint="eastAsia"/>
        </w:rPr>
        <w:t>想推开应江湖的脚，应江湖却踩得更狠了。</w:t>
      </w:r>
    </w:p>
    <w:p w14:paraId="4792E447" w14:textId="77777777" w:rsidR="004C3496" w:rsidRDefault="007024E9" w:rsidP="004C3496">
      <w:r>
        <w:rPr>
          <w:rFonts w:hint="eastAsia"/>
        </w:rPr>
        <w:t>仇百里</w:t>
      </w:r>
      <w:r w:rsidR="004B21FD">
        <w:rPr>
          <w:rFonts w:hint="eastAsia"/>
        </w:rPr>
        <w:t>走上前来</w:t>
      </w:r>
      <w:r>
        <w:rPr>
          <w:rFonts w:hint="eastAsia"/>
        </w:rPr>
        <w:t>，</w:t>
      </w:r>
      <w:r w:rsidR="00B4558D">
        <w:rPr>
          <w:rFonts w:hint="eastAsia"/>
        </w:rPr>
        <w:t>问道：“要怎么处置</w:t>
      </w:r>
      <w:r w:rsidR="004C3496">
        <w:rPr>
          <w:rFonts w:hint="eastAsia"/>
        </w:rPr>
        <w:t>他？”</w:t>
      </w:r>
    </w:p>
    <w:p w14:paraId="694C5DEB" w14:textId="77777777" w:rsidR="004C3496" w:rsidRDefault="0046617A" w:rsidP="004C3496">
      <w:r>
        <w:rPr>
          <w:rFonts w:hint="eastAsia"/>
        </w:rPr>
        <w:t>应江湖说道：</w:t>
      </w:r>
      <w:r w:rsidR="004C3496">
        <w:rPr>
          <w:rFonts w:hint="eastAsia"/>
        </w:rPr>
        <w:t>“先揍一顿再说。”</w:t>
      </w:r>
    </w:p>
    <w:p w14:paraId="31BBF051" w14:textId="77777777" w:rsidR="004C3496" w:rsidRDefault="0046617A" w:rsidP="004C3496">
      <w:r>
        <w:rPr>
          <w:rFonts w:hint="eastAsia"/>
        </w:rPr>
        <w:t>仇百里说道：</w:t>
      </w:r>
      <w:r w:rsidR="004C3496">
        <w:rPr>
          <w:rFonts w:hint="eastAsia"/>
        </w:rPr>
        <w:t>“万一揍不死这小子跑回去，带人找我们麻烦怎么办？”</w:t>
      </w:r>
    </w:p>
    <w:p w14:paraId="11FF1524" w14:textId="77777777" w:rsidR="004C3496" w:rsidRDefault="0046617A" w:rsidP="004C3496">
      <w:r>
        <w:rPr>
          <w:rFonts w:hint="eastAsia"/>
        </w:rPr>
        <w:t>应江湖眼珠一转，朝着正在吃鸡的山贼小宝看去，说道：“小宝你来揍</w:t>
      </w:r>
      <w:r w:rsidR="004C3496">
        <w:rPr>
          <w:rFonts w:hint="eastAsia"/>
        </w:rPr>
        <w:t>。”</w:t>
      </w:r>
    </w:p>
    <w:p w14:paraId="01DAC506" w14:textId="77777777" w:rsidR="004C3496" w:rsidRDefault="00541D6D" w:rsidP="004C3496">
      <w:r>
        <w:rPr>
          <w:rFonts w:hint="eastAsia"/>
        </w:rPr>
        <w:t>山贼小宝</w:t>
      </w:r>
      <w:r w:rsidR="004C3496">
        <w:rPr>
          <w:rFonts w:hint="eastAsia"/>
        </w:rPr>
        <w:t>眼前一黑，叫道：“</w:t>
      </w:r>
      <w:r w:rsidR="00392B13">
        <w:rPr>
          <w:rFonts w:hint="eastAsia"/>
        </w:rPr>
        <w:t>为虾米是小宝</w:t>
      </w:r>
      <w:r w:rsidR="00470438">
        <w:rPr>
          <w:rFonts w:hint="eastAsia"/>
        </w:rPr>
        <w:t>来揍</w:t>
      </w:r>
      <w:r w:rsidR="004652F2">
        <w:rPr>
          <w:rFonts w:hint="eastAsia"/>
        </w:rPr>
        <w:t>？</w:t>
      </w:r>
      <w:r w:rsidR="000E6653">
        <w:rPr>
          <w:rFonts w:hint="eastAsia"/>
        </w:rPr>
        <w:t>为虾米不是仇老五揍？</w:t>
      </w:r>
      <w:r w:rsidR="004C3496">
        <w:rPr>
          <w:rFonts w:hint="eastAsia"/>
        </w:rPr>
        <w:t>”</w:t>
      </w:r>
    </w:p>
    <w:p w14:paraId="40C51A79" w14:textId="77777777" w:rsidR="000F7BFE" w:rsidRPr="000F7BFE" w:rsidRDefault="00A34022" w:rsidP="004C3496">
      <w:r>
        <w:rPr>
          <w:rFonts w:hint="eastAsia"/>
        </w:rPr>
        <w:t>仇百里立马投来了一个令人毛骨悚然的眼神，</w:t>
      </w:r>
      <w:r w:rsidR="000F7BFE">
        <w:rPr>
          <w:rFonts w:hint="eastAsia"/>
        </w:rPr>
        <w:t>说道：“七分死，还是五分死？”</w:t>
      </w:r>
    </w:p>
    <w:p w14:paraId="64955CA3" w14:textId="77777777" w:rsidR="004C3496" w:rsidRDefault="00A34022" w:rsidP="004C3496">
      <w:r>
        <w:rPr>
          <w:rFonts w:hint="eastAsia"/>
        </w:rPr>
        <w:t>山贼小宝</w:t>
      </w:r>
      <w:r w:rsidR="004C3496">
        <w:rPr>
          <w:rFonts w:hint="eastAsia"/>
        </w:rPr>
        <w:t>打了个寒颤。</w:t>
      </w:r>
    </w:p>
    <w:p w14:paraId="510FD166" w14:textId="77777777" w:rsidR="004C3496" w:rsidRDefault="004C3496" w:rsidP="004C3496">
      <w:r>
        <w:rPr>
          <w:rFonts w:hint="eastAsia"/>
        </w:rPr>
        <w:t>应江湖</w:t>
      </w:r>
      <w:r w:rsidR="00480742">
        <w:rPr>
          <w:rFonts w:hint="eastAsia"/>
        </w:rPr>
        <w:t>急了，</w:t>
      </w:r>
      <w:r>
        <w:rPr>
          <w:rFonts w:hint="eastAsia"/>
        </w:rPr>
        <w:t>问道：“怎么样，打不打？”</w:t>
      </w:r>
    </w:p>
    <w:p w14:paraId="66E11D61" w14:textId="77777777" w:rsidR="004C3496" w:rsidRDefault="008C747D" w:rsidP="004C3496">
      <w:r>
        <w:rPr>
          <w:rFonts w:hint="eastAsia"/>
        </w:rPr>
        <w:t>山贼小宝显得有些委屈，却又无可奈何</w:t>
      </w:r>
      <w:r w:rsidR="004C3496">
        <w:rPr>
          <w:rFonts w:hint="eastAsia"/>
        </w:rPr>
        <w:t>，说道：“你是老大，你说打，就打咯。”</w:t>
      </w:r>
    </w:p>
    <w:p w14:paraId="6530FE95" w14:textId="77777777" w:rsidR="004C3496" w:rsidRDefault="004C3496" w:rsidP="004C3496">
      <w:r>
        <w:rPr>
          <w:rFonts w:hint="eastAsia"/>
        </w:rPr>
        <w:t>然后，</w:t>
      </w:r>
      <w:r w:rsidR="00B5133F">
        <w:rPr>
          <w:rFonts w:hint="eastAsia"/>
        </w:rPr>
        <w:t>山贼小宝在小树林，</w:t>
      </w:r>
      <w:r>
        <w:rPr>
          <w:rFonts w:hint="eastAsia"/>
        </w:rPr>
        <w:t>对林夜雨进行了一场不可描述的殴打。</w:t>
      </w:r>
    </w:p>
    <w:p w14:paraId="23A38CFF" w14:textId="77777777" w:rsidR="004C3496" w:rsidRDefault="004C3496" w:rsidP="004C3496">
      <w:r>
        <w:rPr>
          <w:rFonts w:hint="eastAsia"/>
        </w:rPr>
        <w:t>殴打结束后，应江湖则走到林夜雨面前一脚踏在嘴青脸肿的林夜雨背上，说道：“老子是谁我想你不会不知道，至于为什么要揍你，我想还是需要我提醒一下的……”</w:t>
      </w:r>
    </w:p>
    <w:p w14:paraId="5464D792" w14:textId="77777777" w:rsidR="004C3496" w:rsidRDefault="004C3496" w:rsidP="004C3496">
      <w:r>
        <w:rPr>
          <w:rFonts w:hint="eastAsia"/>
        </w:rPr>
        <w:t>“我应江湖这人一向讲究礼数周全，所以今天让人在百里城颁布了一条命令，以后百里城归我们百里七人众管理，打散斗殴可以，杀人放火也行，不过要先来我百里山报备，我想你们这么大个组织不会不知道，可是你们干了啥，直接越地而入，进攻止戈流，那分明就是不把我应江湖放在眼中……”</w:t>
      </w:r>
    </w:p>
    <w:p w14:paraId="3BAEDA13" w14:textId="77777777" w:rsidR="004C3496" w:rsidRDefault="004C3496" w:rsidP="004C3496">
      <w:r>
        <w:rPr>
          <w:rFonts w:hint="eastAsia"/>
        </w:rPr>
        <w:t>应江湖狠狠踹了林夜雨几脚，继续说道：“不把我放在眼里，我就要揍你。”</w:t>
      </w:r>
    </w:p>
    <w:p w14:paraId="3DF0E32B" w14:textId="77777777" w:rsidR="004C3496" w:rsidRDefault="004C3496" w:rsidP="004C3496">
      <w:r>
        <w:rPr>
          <w:rFonts w:hint="eastAsia"/>
        </w:rPr>
        <w:t>林夜雨盯着他，目光有些凶狠，只是加上鼻青脸肿的画面，就显得有些滑稽了。</w:t>
      </w:r>
    </w:p>
    <w:p w14:paraId="5D47C169" w14:textId="77777777" w:rsidR="004C3496" w:rsidRDefault="00B5133F" w:rsidP="004C3496">
      <w:r>
        <w:rPr>
          <w:rFonts w:hint="eastAsia"/>
        </w:rPr>
        <w:t>山贼小宝看着他的表情，叫道：“为虾米小宝感觉他好像有点不服？</w:t>
      </w:r>
      <w:r w:rsidR="004C3496">
        <w:rPr>
          <w:rFonts w:hint="eastAsia"/>
        </w:rPr>
        <w:t>”</w:t>
      </w:r>
    </w:p>
    <w:p w14:paraId="24D3BC5A" w14:textId="77777777" w:rsidR="004C3496" w:rsidRDefault="004C3496" w:rsidP="004C3496">
      <w:r>
        <w:rPr>
          <w:rFonts w:hint="eastAsia"/>
        </w:rPr>
        <w:lastRenderedPageBreak/>
        <w:t>“不服，那继续打咯。”</w:t>
      </w:r>
    </w:p>
    <w:p w14:paraId="69ED8F0D" w14:textId="77777777" w:rsidR="004C3496" w:rsidRDefault="004C3496" w:rsidP="004C3496">
      <w:r>
        <w:rPr>
          <w:rFonts w:hint="eastAsia"/>
        </w:rPr>
        <w:t>说着，林夜雨又被进行了一次不可描述的殴打，这次是王百里和应江湖一起揍的。</w:t>
      </w:r>
    </w:p>
    <w:p w14:paraId="5995D511" w14:textId="77777777" w:rsidR="004C3496" w:rsidRDefault="004C3496" w:rsidP="004C3496">
      <w:r>
        <w:rPr>
          <w:rFonts w:hint="eastAsia"/>
        </w:rPr>
        <w:t>眼见打得差不多了，应江湖停手，继续对他实行人道主义教育。</w:t>
      </w:r>
    </w:p>
    <w:p w14:paraId="641BC3DE" w14:textId="77777777" w:rsidR="00B5133F" w:rsidRDefault="00903C94" w:rsidP="004C3496">
      <w:r>
        <w:rPr>
          <w:rFonts w:hint="eastAsia"/>
        </w:rPr>
        <w:t>------</w:t>
      </w:r>
    </w:p>
    <w:p w14:paraId="1835FB8F" w14:textId="77777777" w:rsidR="007C0F5E" w:rsidRDefault="00903C94" w:rsidP="004C3496">
      <w:r>
        <w:rPr>
          <w:rFonts w:hint="eastAsia"/>
        </w:rPr>
        <w:t>-----</w:t>
      </w:r>
    </w:p>
    <w:p w14:paraId="6A00639B" w14:textId="77777777" w:rsidR="007323BA" w:rsidRDefault="007323BA" w:rsidP="004C3496">
      <w:r>
        <w:rPr>
          <w:rFonts w:hint="eastAsia"/>
        </w:rPr>
        <w:t>陆三阴从止戈山上下来后，寻着阿漂哥留下的线索赶来，在一条偏僻的山道上与那名逃亡的杀手撞了个满怀。</w:t>
      </w:r>
    </w:p>
    <w:p w14:paraId="2BFA162A" w14:textId="77777777" w:rsidR="00735E3B" w:rsidRDefault="00735E3B" w:rsidP="004C3496">
      <w:r>
        <w:rPr>
          <w:rFonts w:hint="eastAsia"/>
        </w:rPr>
        <w:t>那人急忙说了声对不起，</w:t>
      </w:r>
      <w:r w:rsidR="001772AB">
        <w:rPr>
          <w:rFonts w:hint="eastAsia"/>
        </w:rPr>
        <w:t>便匆匆走开。</w:t>
      </w:r>
    </w:p>
    <w:p w14:paraId="34310F77" w14:textId="77777777" w:rsidR="000B16C3" w:rsidRDefault="000B16C3" w:rsidP="004C3496">
      <w:r>
        <w:rPr>
          <w:rFonts w:hint="eastAsia"/>
        </w:rPr>
        <w:t>陆三阴心想这么有</w:t>
      </w:r>
      <w:r w:rsidR="005D360D">
        <w:rPr>
          <w:rFonts w:hint="eastAsia"/>
        </w:rPr>
        <w:t>礼貌，应该不是一夜风雨的人，便又继续向前走，顺手杀掉了几个杀手后，终于找到了阿漂哥</w:t>
      </w:r>
      <w:r w:rsidR="00266B8F">
        <w:rPr>
          <w:rFonts w:hint="eastAsia"/>
        </w:rPr>
        <w:t>。</w:t>
      </w:r>
    </w:p>
    <w:p w14:paraId="592B29A3" w14:textId="77777777" w:rsidR="005D360D" w:rsidRDefault="00266B8F" w:rsidP="004C3496">
      <w:r>
        <w:rPr>
          <w:rFonts w:hint="eastAsia"/>
        </w:rPr>
        <w:t>阿漂哥与盛飞羽躲在不远处的树丛里，</w:t>
      </w:r>
      <w:r w:rsidR="00E34DA7">
        <w:rPr>
          <w:rFonts w:hint="eastAsia"/>
        </w:rPr>
        <w:t>看到陆三阴后，阿漂哥作了个嘘的动作，陆三阴</w:t>
      </w:r>
      <w:r w:rsidR="00AF1BE2">
        <w:rPr>
          <w:rFonts w:hint="eastAsia"/>
        </w:rPr>
        <w:t>蹑手蹑脚地来到盛飞羽旁边</w:t>
      </w:r>
      <w:r w:rsidR="00E34DA7">
        <w:rPr>
          <w:rFonts w:hint="eastAsia"/>
        </w:rPr>
        <w:t>，并朝前方看去</w:t>
      </w:r>
      <w:r>
        <w:rPr>
          <w:rFonts w:hint="eastAsia"/>
        </w:rPr>
        <w:t>。</w:t>
      </w:r>
    </w:p>
    <w:p w14:paraId="67E93126" w14:textId="77777777" w:rsidR="005B2929" w:rsidRDefault="005B2929" w:rsidP="004C3496">
      <w:r>
        <w:rPr>
          <w:rFonts w:hint="eastAsia"/>
        </w:rPr>
        <w:t>打人的画面很</w:t>
      </w:r>
      <w:r w:rsidR="003F5EEF">
        <w:rPr>
          <w:rFonts w:hint="eastAsia"/>
        </w:rPr>
        <w:t>黄</w:t>
      </w:r>
      <w:r>
        <w:rPr>
          <w:rFonts w:hint="eastAsia"/>
        </w:rPr>
        <w:t>暴力，</w:t>
      </w:r>
      <w:r w:rsidR="003F5EEF">
        <w:rPr>
          <w:rFonts w:hint="eastAsia"/>
        </w:rPr>
        <w:t>陆三阴不禁低声感叹道：“</w:t>
      </w:r>
      <w:r w:rsidR="003558F7">
        <w:rPr>
          <w:rFonts w:hint="eastAsia"/>
        </w:rPr>
        <w:t>现在的小孩可真社会</w:t>
      </w:r>
      <w:r w:rsidR="003F5EEF">
        <w:rPr>
          <w:rFonts w:hint="eastAsia"/>
        </w:rPr>
        <w:t>。”</w:t>
      </w:r>
    </w:p>
    <w:p w14:paraId="780F5DF6" w14:textId="77777777" w:rsidR="000B2F59" w:rsidRDefault="000B2F59" w:rsidP="004C3496">
      <w:r>
        <w:rPr>
          <w:rFonts w:hint="eastAsia"/>
        </w:rPr>
        <w:t>这时候，盛飞羽忽然向左看了陆三阴一眼，然后又向右看了阿漂哥一眼，也感叹了一句。</w:t>
      </w:r>
    </w:p>
    <w:p w14:paraId="00949A6F" w14:textId="77777777" w:rsidR="00D00D95" w:rsidRDefault="00D00D95" w:rsidP="004C3496">
      <w:r>
        <w:rPr>
          <w:rFonts w:hint="eastAsia"/>
        </w:rPr>
        <w:t>“嗯，这应该就是书上说的左右为男。”</w:t>
      </w:r>
    </w:p>
    <w:p w14:paraId="5FF555BC" w14:textId="77777777" w:rsidR="00CD5DBC" w:rsidRDefault="00CD5DBC" w:rsidP="00CD5DBC">
      <w:r>
        <w:rPr>
          <w:rFonts w:hint="eastAsia"/>
        </w:rPr>
        <w:t>一片安静。</w:t>
      </w:r>
    </w:p>
    <w:p w14:paraId="61E6FD17" w14:textId="77777777" w:rsidR="00CD5DBC" w:rsidRDefault="00CD5DBC" w:rsidP="00CD5DBC">
      <w:r>
        <w:rPr>
          <w:rFonts w:hint="eastAsia"/>
        </w:rPr>
        <w:t>阿漂哥忽然有些恰死她的的冲动。</w:t>
      </w:r>
    </w:p>
    <w:p w14:paraId="758840F5" w14:textId="77777777" w:rsidR="00F76645" w:rsidRDefault="00F76645" w:rsidP="00CD5DBC">
      <w:r>
        <w:rPr>
          <w:rFonts w:hint="eastAsia"/>
        </w:rPr>
        <w:t>陆三阴觉得真是件有趣的事，这妹子明明做事一本正经，可为什么总是让阿漂哥处于无话可说的境地呢？</w:t>
      </w:r>
    </w:p>
    <w:p w14:paraId="0730DC89" w14:textId="77777777" w:rsidR="00F76645" w:rsidRPr="00F76645" w:rsidRDefault="00F76645" w:rsidP="00CD5DBC">
      <w:r>
        <w:rPr>
          <w:rFonts w:hint="eastAsia"/>
        </w:rPr>
        <w:t>但不管怎么说，阿漂哥的痛苦，便是他的快乐，于是陆三阴分别朝阿漂哥与盛飞羽伸出拇指，表示二位真是学识渊博，厉害厉害，佩服佩服。</w:t>
      </w:r>
    </w:p>
    <w:p w14:paraId="78892C0A" w14:textId="77777777" w:rsidR="00942476" w:rsidRDefault="00942476" w:rsidP="00CD5DBC">
      <w:r>
        <w:rPr>
          <w:rFonts w:hint="eastAsia"/>
        </w:rPr>
        <w:t>盛飞羽觉得好像自己做错了什么，</w:t>
      </w:r>
      <w:r w:rsidR="00F76645">
        <w:rPr>
          <w:rFonts w:hint="eastAsia"/>
        </w:rPr>
        <w:t>心想难道我记错了？</w:t>
      </w:r>
      <w:r w:rsidR="008500D2">
        <w:rPr>
          <w:rFonts w:hint="eastAsia"/>
        </w:rPr>
        <w:t>便翻开时刻揣在手中的两境词典认真的查阅起来。</w:t>
      </w:r>
    </w:p>
    <w:p w14:paraId="416B6548" w14:textId="77777777" w:rsidR="002A4A05" w:rsidRDefault="002A4A05" w:rsidP="00CD5DBC">
      <w:r>
        <w:rPr>
          <w:rFonts w:hint="eastAsia"/>
        </w:rPr>
        <w:t>陆三阴不再管她，飞身一跃，跳到了树上</w:t>
      </w:r>
      <w:r w:rsidR="007235DA">
        <w:rPr>
          <w:rFonts w:hint="eastAsia"/>
        </w:rPr>
        <w:t>，以便更清楚的观察到那边的情况</w:t>
      </w:r>
      <w:r>
        <w:rPr>
          <w:rFonts w:hint="eastAsia"/>
        </w:rPr>
        <w:t>。</w:t>
      </w:r>
    </w:p>
    <w:p w14:paraId="5019597E" w14:textId="77777777" w:rsidR="002A4A05" w:rsidRDefault="002A4A05" w:rsidP="00CD5DBC">
      <w:r>
        <w:rPr>
          <w:rFonts w:hint="eastAsia"/>
        </w:rPr>
        <w:t>阿漂哥随即甩来一根绳子，示</w:t>
      </w:r>
      <w:r w:rsidR="00D939AC">
        <w:rPr>
          <w:rFonts w:hint="eastAsia"/>
        </w:rPr>
        <w:t>意陆三阴把他拉到树上。</w:t>
      </w:r>
    </w:p>
    <w:p w14:paraId="778B048C" w14:textId="77777777" w:rsidR="00D939AC" w:rsidRDefault="009212F2" w:rsidP="00CD5DBC">
      <w:r>
        <w:rPr>
          <w:rFonts w:hint="eastAsia"/>
        </w:rPr>
        <w:t>陆三阴无奈，只得把拉了上来。</w:t>
      </w:r>
    </w:p>
    <w:p w14:paraId="2B3A5D88" w14:textId="77777777" w:rsidR="009212F2" w:rsidRDefault="009212F2" w:rsidP="00CD5DBC">
      <w:r>
        <w:rPr>
          <w:rFonts w:hint="eastAsia"/>
        </w:rPr>
        <w:t>这时候，外境人盛飞羽查阅完两境词典，看到上面写的是难而不是男，有些分不清这两个词的区别，转脸去问阿漂哥，才发现已经没了人影。</w:t>
      </w:r>
    </w:p>
    <w:p w14:paraId="7922E8D1" w14:textId="77777777" w:rsidR="009212F2" w:rsidRDefault="00C918BD" w:rsidP="00CD5DBC">
      <w:r>
        <w:rPr>
          <w:rFonts w:hint="eastAsia"/>
        </w:rPr>
        <w:t>左右无人，便向上望去，见到陆三阴已经拉着阿漂哥上了树。</w:t>
      </w:r>
    </w:p>
    <w:p w14:paraId="4B4AA5E4" w14:textId="77777777" w:rsidR="00C918BD" w:rsidRDefault="00C918BD" w:rsidP="00CD5DBC">
      <w:r>
        <w:rPr>
          <w:rFonts w:hint="eastAsia"/>
        </w:rPr>
        <w:t>看到这画面，她又想到一个词了，便轻声读了出来。</w:t>
      </w:r>
    </w:p>
    <w:p w14:paraId="09CB015C" w14:textId="77777777" w:rsidR="00C918BD" w:rsidRDefault="00C918BD" w:rsidP="00CD5DBC">
      <w:r>
        <w:rPr>
          <w:rFonts w:hint="eastAsia"/>
        </w:rPr>
        <w:t>“嗯，这个叫满头大汉</w:t>
      </w:r>
      <w:r w:rsidR="00532E4A">
        <w:rPr>
          <w:rFonts w:hint="eastAsia"/>
        </w:rPr>
        <w:t>，这个应该不会错了</w:t>
      </w:r>
      <w:r>
        <w:rPr>
          <w:rFonts w:hint="eastAsia"/>
        </w:rPr>
        <w:t>。”</w:t>
      </w:r>
    </w:p>
    <w:p w14:paraId="4BFFDE9E" w14:textId="77777777" w:rsidR="00532E4A" w:rsidRDefault="002260F9" w:rsidP="00CD5DBC">
      <w:r>
        <w:rPr>
          <w:rFonts w:hint="eastAsia"/>
        </w:rPr>
        <w:t>听完这话，阿漂哥与陆三阴一个趔趄，从树上掉了下来。</w:t>
      </w:r>
    </w:p>
    <w:p w14:paraId="320C3615" w14:textId="77777777" w:rsidR="00A401DD" w:rsidRDefault="008E4D7E" w:rsidP="00CD5DBC">
      <w:r>
        <w:rPr>
          <w:rFonts w:hint="eastAsia"/>
        </w:rPr>
        <w:t>林中的动静，传入了应江湖耳中。</w:t>
      </w:r>
    </w:p>
    <w:p w14:paraId="19837F93" w14:textId="77777777" w:rsidR="008E4D7E" w:rsidRDefault="008E4D7E" w:rsidP="00CD5DBC">
      <w:r>
        <w:rPr>
          <w:rFonts w:hint="eastAsia"/>
        </w:rPr>
        <w:t>应江湖停下揍林夜雨的手脚，朝林子深处望去。</w:t>
      </w:r>
    </w:p>
    <w:p w14:paraId="64C1E9DD" w14:textId="77777777" w:rsidR="008E4D7E" w:rsidRPr="008E4D7E" w:rsidRDefault="008E4D7E" w:rsidP="00CD5DBC">
      <w:r>
        <w:rPr>
          <w:rFonts w:hint="eastAsia"/>
        </w:rPr>
        <w:t>“</w:t>
      </w:r>
      <w:r w:rsidR="001F477E">
        <w:rPr>
          <w:rFonts w:hint="eastAsia"/>
        </w:rPr>
        <w:t>出来吧</w:t>
      </w:r>
      <w:r w:rsidR="006548C9">
        <w:rPr>
          <w:rFonts w:hint="eastAsia"/>
        </w:rPr>
        <w:t>。</w:t>
      </w:r>
      <w:r>
        <w:rPr>
          <w:rFonts w:hint="eastAsia"/>
        </w:rPr>
        <w:t>”</w:t>
      </w:r>
    </w:p>
    <w:p w14:paraId="7E35BDB7" w14:textId="77777777" w:rsidR="00D939AC" w:rsidRPr="002A4A05" w:rsidRDefault="00D939AC" w:rsidP="00CD5DBC"/>
    <w:p w14:paraId="6EBC0E0A" w14:textId="77777777" w:rsidR="005D360D" w:rsidRPr="005D360D" w:rsidRDefault="005D360D" w:rsidP="004C3496"/>
    <w:p w14:paraId="3F737983" w14:textId="77777777" w:rsidR="005D360D" w:rsidRDefault="005D360D" w:rsidP="004C3496"/>
    <w:p w14:paraId="4C097560" w14:textId="77777777" w:rsidR="0019679A" w:rsidRDefault="0019679A" w:rsidP="004C3496"/>
    <w:p w14:paraId="21E8B519" w14:textId="77777777" w:rsidR="0019679A" w:rsidRDefault="0019679A" w:rsidP="004C3496"/>
    <w:p w14:paraId="77785606" w14:textId="77777777" w:rsidR="008C1A1E" w:rsidRDefault="008C1A1E" w:rsidP="004C3496"/>
    <w:p w14:paraId="5E890B21" w14:textId="77777777" w:rsidR="008C1A1E" w:rsidRDefault="008C1A1E" w:rsidP="004C3496"/>
    <w:p w14:paraId="4A7CE101" w14:textId="77777777" w:rsidR="008C1A1E" w:rsidRDefault="008C1A1E" w:rsidP="008C1A1E">
      <w:pPr>
        <w:pStyle w:val="3"/>
      </w:pPr>
      <w:r>
        <w:rPr>
          <w:rFonts w:hint="eastAsia"/>
        </w:rPr>
        <w:lastRenderedPageBreak/>
        <w:t>第二十六章应江湖的三个问题</w:t>
      </w:r>
    </w:p>
    <w:p w14:paraId="33D0D268" w14:textId="77777777" w:rsidR="008C1A1E" w:rsidRDefault="00DB6527" w:rsidP="004C3496">
      <w:r>
        <w:rPr>
          <w:rFonts w:hint="eastAsia"/>
        </w:rPr>
        <w:t>陆三阴和阿漂哥没有走出去，甚至都没有着地。</w:t>
      </w:r>
    </w:p>
    <w:p w14:paraId="6D24C0F6" w14:textId="77777777" w:rsidR="00DB6527" w:rsidRDefault="00DB6527" w:rsidP="004C3496">
      <w:r>
        <w:rPr>
          <w:rFonts w:hint="eastAsia"/>
        </w:rPr>
        <w:t>两人掉下来的时候，陆三阴单手抓住了树干，阿漂哥则抓住了他的脚。</w:t>
      </w:r>
    </w:p>
    <w:p w14:paraId="360B8DC3" w14:textId="77777777" w:rsidR="00C60498" w:rsidRDefault="00C60498" w:rsidP="004C3496">
      <w:r>
        <w:rPr>
          <w:rFonts w:hint="eastAsia"/>
        </w:rPr>
        <w:t>半悬在空中的两个，顺着应江湖的目光看去。</w:t>
      </w:r>
    </w:p>
    <w:p w14:paraId="744A36FF" w14:textId="77777777" w:rsidR="00C60498" w:rsidRDefault="00C60498" w:rsidP="004C3496">
      <w:r>
        <w:rPr>
          <w:rFonts w:hint="eastAsia"/>
        </w:rPr>
        <w:t>丛林沙沙作响，从林子深处，走出来的人是</w:t>
      </w:r>
      <w:r w:rsidR="00991AE2">
        <w:rPr>
          <w:rFonts w:hint="eastAsia"/>
        </w:rPr>
        <w:t>林时雨</w:t>
      </w:r>
      <w:r>
        <w:rPr>
          <w:rFonts w:hint="eastAsia"/>
        </w:rPr>
        <w:t>。</w:t>
      </w:r>
    </w:p>
    <w:p w14:paraId="5E2CC793" w14:textId="77777777" w:rsidR="00A7380A" w:rsidRPr="00A7380A" w:rsidRDefault="00AC3EB0" w:rsidP="004C3496">
      <w:r>
        <w:rPr>
          <w:rFonts w:hint="eastAsia"/>
        </w:rPr>
        <w:t>应江湖看着</w:t>
      </w:r>
      <w:r w:rsidR="00991AE2">
        <w:rPr>
          <w:rFonts w:hint="eastAsia"/>
        </w:rPr>
        <w:t>林时雨</w:t>
      </w:r>
      <w:r>
        <w:rPr>
          <w:rFonts w:hint="eastAsia"/>
        </w:rPr>
        <w:t>，脸上没有一丝惊讶的表情，微笑说道：</w:t>
      </w:r>
      <w:r w:rsidR="00A7380A">
        <w:rPr>
          <w:rFonts w:hint="eastAsia"/>
        </w:rPr>
        <w:t>“终于来了个能说话的。”</w:t>
      </w:r>
    </w:p>
    <w:p w14:paraId="76F144D1" w14:textId="77777777" w:rsidR="008C1A1E" w:rsidRDefault="00991AE2" w:rsidP="004C3496">
      <w:r>
        <w:rPr>
          <w:rFonts w:hint="eastAsia"/>
        </w:rPr>
        <w:t>林时雨</w:t>
      </w:r>
      <w:r w:rsidR="000F258C">
        <w:rPr>
          <w:rFonts w:hint="eastAsia"/>
        </w:rPr>
        <w:t>看着</w:t>
      </w:r>
      <w:r w:rsidR="003D4459">
        <w:rPr>
          <w:rFonts w:hint="eastAsia"/>
        </w:rPr>
        <w:t>被打得鼻青脸肿，并被踩在脚下的林夜雨</w:t>
      </w:r>
      <w:r w:rsidR="000F258C">
        <w:rPr>
          <w:rFonts w:hint="eastAsia"/>
        </w:rPr>
        <w:t>，有些不是滋味，问道：“可以放了他了？”</w:t>
      </w:r>
    </w:p>
    <w:p w14:paraId="20E9EDC7" w14:textId="77777777" w:rsidR="003D4459" w:rsidRPr="003D4459" w:rsidRDefault="003D4459" w:rsidP="003D4459">
      <w:r>
        <w:rPr>
          <w:rFonts w:hint="eastAsia"/>
        </w:rPr>
        <w:t>应江湖抬起脚，淡漠说道：“</w:t>
      </w:r>
      <w:r w:rsidR="00BF073B">
        <w:rPr>
          <w:rFonts w:hint="eastAsia"/>
        </w:rPr>
        <w:t>滚吧，别记吃不吃打，再看到你捅阴刀</w:t>
      </w:r>
      <w:r w:rsidR="0073063A">
        <w:rPr>
          <w:rFonts w:hint="eastAsia"/>
        </w:rPr>
        <w:t>决不放过你</w:t>
      </w:r>
      <w:r w:rsidR="00BF073B">
        <w:rPr>
          <w:rFonts w:hint="eastAsia"/>
        </w:rPr>
        <w:t>。</w:t>
      </w:r>
      <w:r>
        <w:rPr>
          <w:rFonts w:hint="eastAsia"/>
        </w:rPr>
        <w:t>”</w:t>
      </w:r>
    </w:p>
    <w:p w14:paraId="4953BBD7" w14:textId="77777777" w:rsidR="003D4459" w:rsidRDefault="004A4259" w:rsidP="003D4459">
      <w:r>
        <w:rPr>
          <w:rFonts w:hint="eastAsia"/>
        </w:rPr>
        <w:t>林夜雨挣扎着爬了起来，把剑当拐杖杵，小步离开，山贼小宝</w:t>
      </w:r>
      <w:r w:rsidR="003D4459">
        <w:rPr>
          <w:rFonts w:hint="eastAsia"/>
        </w:rPr>
        <w:t>嫌他走得太慢，就给他补了一脚，踹得他扑倒在两米外</w:t>
      </w:r>
      <w:r>
        <w:rPr>
          <w:rFonts w:hint="eastAsia"/>
        </w:rPr>
        <w:t>。</w:t>
      </w:r>
    </w:p>
    <w:p w14:paraId="2C5A0B10" w14:textId="77777777" w:rsidR="004A4259" w:rsidRDefault="004A4259" w:rsidP="004A4259">
      <w:r>
        <w:rPr>
          <w:rFonts w:hint="eastAsia"/>
        </w:rPr>
        <w:t>林夜雨爬起来就跑，山贼小宝看他这凄惨落迫的样子，忍不住放声大笑。</w:t>
      </w:r>
    </w:p>
    <w:p w14:paraId="15672421" w14:textId="77777777" w:rsidR="004A4259" w:rsidRDefault="004E361C" w:rsidP="004A4259">
      <w:r>
        <w:rPr>
          <w:rFonts w:hint="eastAsia"/>
        </w:rPr>
        <w:t>这时候，应江湖幽幽地</w:t>
      </w:r>
      <w:r w:rsidR="004A4259">
        <w:rPr>
          <w:rFonts w:hint="eastAsia"/>
        </w:rPr>
        <w:t>来了句，</w:t>
      </w:r>
      <w:r w:rsidR="008D4604">
        <w:rPr>
          <w:rFonts w:hint="eastAsia"/>
        </w:rPr>
        <w:t>说道：</w:t>
      </w:r>
      <w:r w:rsidR="004A4259">
        <w:rPr>
          <w:rFonts w:hint="eastAsia"/>
        </w:rPr>
        <w:t>“打人者，百里山</w:t>
      </w:r>
      <w:r w:rsidR="008D4604">
        <w:rPr>
          <w:rFonts w:hint="eastAsia"/>
        </w:rPr>
        <w:t>山贼小宝</w:t>
      </w:r>
      <w:r w:rsidR="004A4259">
        <w:rPr>
          <w:rFonts w:hint="eastAsia"/>
        </w:rPr>
        <w:t>是也，要报仇直接找他就行了。”</w:t>
      </w:r>
    </w:p>
    <w:p w14:paraId="30E1CC1F" w14:textId="77777777" w:rsidR="004A4259" w:rsidRDefault="009A7F4C" w:rsidP="004A4259">
      <w:r>
        <w:rPr>
          <w:rFonts w:hint="eastAsia"/>
        </w:rPr>
        <w:t>山贼小宝听得脸都绿了起来，叫道：“为虾米大哥叫小宝打他，账要算小宝头上？</w:t>
      </w:r>
      <w:r w:rsidR="004A4259">
        <w:rPr>
          <w:rFonts w:hint="eastAsia"/>
        </w:rPr>
        <w:t>”</w:t>
      </w:r>
    </w:p>
    <w:p w14:paraId="61609BB3" w14:textId="77777777" w:rsidR="004A4259" w:rsidRDefault="002E31A8" w:rsidP="004A4259">
      <w:r>
        <w:rPr>
          <w:rFonts w:hint="eastAsia"/>
        </w:rPr>
        <w:t>应江湖揶揄道：“我可没叫你踹他最后一脚。”</w:t>
      </w:r>
    </w:p>
    <w:p w14:paraId="52420515" w14:textId="77777777" w:rsidR="004A4259" w:rsidRDefault="00CD34D4" w:rsidP="003D4459">
      <w:r>
        <w:rPr>
          <w:rFonts w:hint="eastAsia"/>
        </w:rPr>
        <w:t>山贼小宝觉得有些委屈，</w:t>
      </w:r>
      <w:r w:rsidR="00D378B4">
        <w:rPr>
          <w:rFonts w:hint="eastAsia"/>
        </w:rPr>
        <w:t>气鼓鼓地</w:t>
      </w:r>
      <w:r>
        <w:rPr>
          <w:rFonts w:hint="eastAsia"/>
        </w:rPr>
        <w:t>转身过去，不停的踢树。</w:t>
      </w:r>
    </w:p>
    <w:p w14:paraId="49C9D56A" w14:textId="77777777" w:rsidR="00D378B4" w:rsidRPr="00D378B4" w:rsidRDefault="00D378B4" w:rsidP="003D4459">
      <w:r>
        <w:rPr>
          <w:rFonts w:hint="eastAsia"/>
        </w:rPr>
        <w:t>林夜雨忽然有种很羞耻的感觉，很是</w:t>
      </w:r>
      <w:r w:rsidRPr="00D378B4">
        <w:rPr>
          <w:rFonts w:hint="eastAsia"/>
        </w:rPr>
        <w:t>恼</w:t>
      </w:r>
      <w:r>
        <w:rPr>
          <w:rFonts w:hint="eastAsia"/>
        </w:rPr>
        <w:t>火，心想被这小子打一顿真是羞耻。</w:t>
      </w:r>
    </w:p>
    <w:p w14:paraId="5F0D14BA" w14:textId="77777777" w:rsidR="00D378B4" w:rsidRDefault="00991AE2" w:rsidP="003D4459">
      <w:r>
        <w:rPr>
          <w:rFonts w:hint="eastAsia"/>
        </w:rPr>
        <w:t>林时雨</w:t>
      </w:r>
      <w:r w:rsidR="00334D58">
        <w:rPr>
          <w:rFonts w:hint="eastAsia"/>
        </w:rPr>
        <w:t>看了他一眼，觉得他留下这，对一夜风雨才是真正的羞耻。</w:t>
      </w:r>
    </w:p>
    <w:p w14:paraId="13E11FE1" w14:textId="77777777" w:rsidR="00334D58" w:rsidRDefault="00334D58" w:rsidP="003D4459">
      <w:r>
        <w:rPr>
          <w:rFonts w:hint="eastAsia"/>
        </w:rPr>
        <w:t>林夜雨明白他的意思，一瘸一拐地走进黑暗之中。</w:t>
      </w:r>
    </w:p>
    <w:p w14:paraId="3E90BB54" w14:textId="77777777" w:rsidR="00334D58" w:rsidRDefault="0062516C" w:rsidP="003D4459">
      <w:r>
        <w:rPr>
          <w:rFonts w:hint="eastAsia"/>
        </w:rPr>
        <w:t>应江湖看着他落魄的背影，脸上不由得露出愉悦的表情。</w:t>
      </w:r>
    </w:p>
    <w:p w14:paraId="516F4F05" w14:textId="77777777" w:rsidR="0062516C" w:rsidRDefault="00991AE2" w:rsidP="003D4459">
      <w:r>
        <w:rPr>
          <w:rFonts w:hint="eastAsia"/>
        </w:rPr>
        <w:t>林时雨</w:t>
      </w:r>
      <w:r w:rsidR="0062516C">
        <w:rPr>
          <w:rFonts w:hint="eastAsia"/>
        </w:rPr>
        <w:t>看着他问道：“这就是你的目的？”</w:t>
      </w:r>
    </w:p>
    <w:p w14:paraId="363753ED" w14:textId="77777777" w:rsidR="0041195A" w:rsidRDefault="0041195A" w:rsidP="003D4459">
      <w:r>
        <w:rPr>
          <w:rFonts w:hint="eastAsia"/>
        </w:rPr>
        <w:t>应江湖没有回答他这个问题，转而问道：“</w:t>
      </w:r>
      <w:r w:rsidR="004E1C90">
        <w:rPr>
          <w:rFonts w:hint="eastAsia"/>
        </w:rPr>
        <w:t>昨天我在百里山封王百里的事</w:t>
      </w:r>
      <w:r w:rsidR="00841CD0">
        <w:rPr>
          <w:rFonts w:hint="eastAsia"/>
        </w:rPr>
        <w:t>，我记得你们有一个小弟是参加了的。</w:t>
      </w:r>
      <w:r>
        <w:rPr>
          <w:rFonts w:hint="eastAsia"/>
        </w:rPr>
        <w:t>”</w:t>
      </w:r>
    </w:p>
    <w:p w14:paraId="039B6E2A" w14:textId="77777777" w:rsidR="00841CD0" w:rsidRDefault="00991AE2" w:rsidP="003D4459">
      <w:r>
        <w:rPr>
          <w:rFonts w:hint="eastAsia"/>
        </w:rPr>
        <w:t>林时雨</w:t>
      </w:r>
      <w:r w:rsidR="00EB2AE9">
        <w:rPr>
          <w:rFonts w:hint="eastAsia"/>
        </w:rPr>
        <w:t>皱起眉头，他指派的是一个本地商贩去参加的，</w:t>
      </w:r>
      <w:r w:rsidR="007A3257">
        <w:rPr>
          <w:rFonts w:hint="eastAsia"/>
        </w:rPr>
        <w:t>想不到应江湖应江湖竟能看出破绽来，心想这人确实不简单。</w:t>
      </w:r>
    </w:p>
    <w:p w14:paraId="7CDDE42C" w14:textId="77777777" w:rsidR="00FD0484" w:rsidRPr="00841CD0" w:rsidRDefault="00D04969" w:rsidP="003D4459">
      <w:r>
        <w:rPr>
          <w:rFonts w:hint="eastAsia"/>
        </w:rPr>
        <w:t>“那又怎样？”</w:t>
      </w:r>
    </w:p>
    <w:p w14:paraId="67875E8C" w14:textId="77777777" w:rsidR="004C3496" w:rsidRDefault="00FE649F" w:rsidP="004C3496">
      <w:r>
        <w:rPr>
          <w:rFonts w:hint="eastAsia"/>
        </w:rPr>
        <w:t>应江湖</w:t>
      </w:r>
      <w:r w:rsidR="0042129F">
        <w:rPr>
          <w:rFonts w:hint="eastAsia"/>
        </w:rPr>
        <w:t>看着他，</w:t>
      </w:r>
      <w:r>
        <w:rPr>
          <w:rFonts w:hint="eastAsia"/>
        </w:rPr>
        <w:t>眼中出现了愤怒的情绪</w:t>
      </w:r>
      <w:r w:rsidR="00FD0484">
        <w:rPr>
          <w:rFonts w:hint="eastAsia"/>
        </w:rPr>
        <w:t>，</w:t>
      </w:r>
      <w:r>
        <w:rPr>
          <w:rFonts w:hint="eastAsia"/>
        </w:rPr>
        <w:t>冷冷</w:t>
      </w:r>
      <w:r w:rsidR="00FD0484">
        <w:rPr>
          <w:rFonts w:hint="eastAsia"/>
        </w:rPr>
        <w:t>说</w:t>
      </w:r>
      <w:r w:rsidR="0041195A">
        <w:rPr>
          <w:rFonts w:hint="eastAsia"/>
        </w:rPr>
        <w:t>道：</w:t>
      </w:r>
      <w:r w:rsidR="004C3496">
        <w:rPr>
          <w:rFonts w:hint="eastAsia"/>
        </w:rPr>
        <w:t>“我</w:t>
      </w:r>
      <w:r w:rsidR="0041195A">
        <w:rPr>
          <w:rFonts w:hint="eastAsia"/>
        </w:rPr>
        <w:t>应江湖做事最讲究礼数周全，</w:t>
      </w:r>
      <w:r w:rsidR="004C3496">
        <w:rPr>
          <w:rFonts w:hint="eastAsia"/>
        </w:rPr>
        <w:t>攻打止戈流也不是不可以，不过先得来百里山拜山头，报个备，兴许还可以跟你们结个盟什么的，</w:t>
      </w:r>
      <w:r w:rsidR="00B57315">
        <w:rPr>
          <w:rFonts w:hint="eastAsia"/>
        </w:rPr>
        <w:t>但你们却过而不入，直接越过我去打止戈山，那不是在抽我应江湖的脸吗？</w:t>
      </w:r>
      <w:r w:rsidR="004C3496">
        <w:rPr>
          <w:rFonts w:hint="eastAsia"/>
        </w:rPr>
        <w:t>”</w:t>
      </w:r>
    </w:p>
    <w:p w14:paraId="4F4316B9" w14:textId="77777777" w:rsidR="00860755" w:rsidRDefault="00991AE2" w:rsidP="004C3496">
      <w:r>
        <w:rPr>
          <w:rFonts w:hint="eastAsia"/>
        </w:rPr>
        <w:t>林时雨</w:t>
      </w:r>
      <w:r w:rsidR="00860755">
        <w:rPr>
          <w:rFonts w:hint="eastAsia"/>
        </w:rPr>
        <w:t>作为一夜风雨的领导者，自然不会这么被他唬住，而他也有自己的愤怒</w:t>
      </w:r>
      <w:r w:rsidR="00B577C7">
        <w:rPr>
          <w:rFonts w:hint="eastAsia"/>
        </w:rPr>
        <w:t>，若不是应江湖提前给西门纤纤通风报信，止戈流这一役，他们必然已经拿下了</w:t>
      </w:r>
      <w:r w:rsidR="00860755">
        <w:rPr>
          <w:rFonts w:hint="eastAsia"/>
        </w:rPr>
        <w:t>。</w:t>
      </w:r>
    </w:p>
    <w:p w14:paraId="5BCB8654" w14:textId="77777777" w:rsidR="00860755" w:rsidRDefault="00991AE2" w:rsidP="004C3496">
      <w:r>
        <w:rPr>
          <w:rFonts w:hint="eastAsia"/>
        </w:rPr>
        <w:t>林时雨</w:t>
      </w:r>
      <w:r w:rsidR="0042129F">
        <w:rPr>
          <w:rFonts w:hint="eastAsia"/>
        </w:rPr>
        <w:t>抬眼，与他的目光撞在一起，冷漠地道：</w:t>
      </w:r>
      <w:r w:rsidR="00B577C7">
        <w:rPr>
          <w:rFonts w:hint="eastAsia"/>
        </w:rPr>
        <w:t>“</w:t>
      </w:r>
      <w:r w:rsidR="007A5982">
        <w:rPr>
          <w:rFonts w:hint="eastAsia"/>
        </w:rPr>
        <w:t>所以最后那一掌是你出的？</w:t>
      </w:r>
      <w:r w:rsidR="00B577C7">
        <w:rPr>
          <w:rFonts w:hint="eastAsia"/>
        </w:rPr>
        <w:t>”</w:t>
      </w:r>
    </w:p>
    <w:p w14:paraId="29ED3D87" w14:textId="77777777" w:rsidR="00F73E7A" w:rsidRDefault="00F73E7A" w:rsidP="004C3496">
      <w:r>
        <w:rPr>
          <w:rFonts w:hint="eastAsia"/>
        </w:rPr>
        <w:t>应江湖由怒转笑，说道：“自己猜咯。”</w:t>
      </w:r>
    </w:p>
    <w:p w14:paraId="0D5E24EF" w14:textId="77777777" w:rsidR="00606B37" w:rsidRPr="00F73E7A" w:rsidRDefault="00606B37" w:rsidP="004C3496">
      <w:r>
        <w:rPr>
          <w:rFonts w:hint="eastAsia"/>
        </w:rPr>
        <w:t>“刻意惹怒一夜风雨是不智的行为。”</w:t>
      </w:r>
    </w:p>
    <w:p w14:paraId="6FBBA3D6" w14:textId="77777777" w:rsidR="002F6A2B" w:rsidRDefault="00991AE2" w:rsidP="004C3496">
      <w:r>
        <w:rPr>
          <w:rFonts w:hint="eastAsia"/>
        </w:rPr>
        <w:t>林时雨</w:t>
      </w:r>
      <w:r w:rsidR="00606B37">
        <w:rPr>
          <w:rFonts w:hint="eastAsia"/>
        </w:rPr>
        <w:t>的脸上的情绪消失了，只是言语还是一样冰冷。</w:t>
      </w:r>
    </w:p>
    <w:p w14:paraId="0C893FBB" w14:textId="77777777" w:rsidR="002F6A2B" w:rsidRDefault="00606B37" w:rsidP="004C3496">
      <w:r>
        <w:rPr>
          <w:rFonts w:hint="eastAsia"/>
        </w:rPr>
        <w:t>应江湖举起手中的木棍，说道：“</w:t>
      </w:r>
      <w:r w:rsidR="00A7281C">
        <w:rPr>
          <w:rFonts w:hint="eastAsia"/>
        </w:rPr>
        <w:t>我的本地</w:t>
      </w:r>
      <w:r>
        <w:rPr>
          <w:rFonts w:hint="eastAsia"/>
        </w:rPr>
        <w:t>木棍可不是吃素的。”</w:t>
      </w:r>
    </w:p>
    <w:p w14:paraId="085EAD7F" w14:textId="77777777" w:rsidR="00A7281C" w:rsidRDefault="00991AE2" w:rsidP="004C3496">
      <w:r>
        <w:rPr>
          <w:rFonts w:hint="eastAsia"/>
        </w:rPr>
        <w:t>林时雨</w:t>
      </w:r>
      <w:r w:rsidR="00A7281C">
        <w:rPr>
          <w:rFonts w:hint="eastAsia"/>
        </w:rPr>
        <w:t>怔了怔，才明白他的意思，他说的是强龙不压地头蛇。</w:t>
      </w:r>
    </w:p>
    <w:p w14:paraId="33329C55" w14:textId="77777777" w:rsidR="00A7281C" w:rsidRDefault="00991AE2" w:rsidP="004C3496">
      <w:r>
        <w:rPr>
          <w:rFonts w:hint="eastAsia"/>
        </w:rPr>
        <w:t>林时雨</w:t>
      </w:r>
      <w:r w:rsidR="00A7281C">
        <w:rPr>
          <w:rFonts w:hint="eastAsia"/>
        </w:rPr>
        <w:t>沉默了很长一段时间。</w:t>
      </w:r>
    </w:p>
    <w:p w14:paraId="37A42F63" w14:textId="77777777" w:rsidR="00A55733" w:rsidRDefault="00A55733" w:rsidP="004C3496">
      <w:r>
        <w:rPr>
          <w:rFonts w:hint="eastAsia"/>
        </w:rPr>
        <w:t>“既然如此，那扯平了。”</w:t>
      </w:r>
    </w:p>
    <w:p w14:paraId="30BABFE2" w14:textId="77777777" w:rsidR="00A7281C" w:rsidRDefault="005F05E5" w:rsidP="004C3496">
      <w:r>
        <w:rPr>
          <w:rFonts w:hint="eastAsia"/>
        </w:rPr>
        <w:t>从某种意义上来说，他也算服软的一种，应江湖对此很满意，</w:t>
      </w:r>
      <w:r w:rsidR="00211C61">
        <w:rPr>
          <w:rFonts w:hint="eastAsia"/>
        </w:rPr>
        <w:t>但还不是十分满意。</w:t>
      </w:r>
    </w:p>
    <w:p w14:paraId="07600F8E" w14:textId="77777777" w:rsidR="00211C61" w:rsidRDefault="00211C61" w:rsidP="004C3496">
      <w:r>
        <w:rPr>
          <w:rFonts w:hint="eastAsia"/>
        </w:rPr>
        <w:t>“哪有这么简单，回答我三个问题，才算扯平。”</w:t>
      </w:r>
    </w:p>
    <w:p w14:paraId="0B4174E2" w14:textId="77777777" w:rsidR="005C35FC" w:rsidRPr="00211C61" w:rsidRDefault="00991AE2" w:rsidP="004C3496">
      <w:r>
        <w:rPr>
          <w:rFonts w:hint="eastAsia"/>
        </w:rPr>
        <w:lastRenderedPageBreak/>
        <w:t>林时雨</w:t>
      </w:r>
      <w:r w:rsidR="000D247D">
        <w:rPr>
          <w:rFonts w:hint="eastAsia"/>
        </w:rPr>
        <w:t>脸色变得十分难看，他彻底怒了，说道：</w:t>
      </w:r>
      <w:r w:rsidR="005C35FC">
        <w:rPr>
          <w:rFonts w:hint="eastAsia"/>
        </w:rPr>
        <w:t>“</w:t>
      </w:r>
      <w:r w:rsidR="00624AB2">
        <w:rPr>
          <w:rFonts w:hint="eastAsia"/>
        </w:rPr>
        <w:t>别给脸不要脸。</w:t>
      </w:r>
      <w:r w:rsidR="005C35FC">
        <w:rPr>
          <w:rFonts w:hint="eastAsia"/>
        </w:rPr>
        <w:t>”</w:t>
      </w:r>
    </w:p>
    <w:p w14:paraId="692DC1B7" w14:textId="77777777" w:rsidR="005F05E5" w:rsidRDefault="002C1AE0" w:rsidP="004C3496">
      <w:r>
        <w:rPr>
          <w:rFonts w:hint="eastAsia"/>
        </w:rPr>
        <w:t>“</w:t>
      </w:r>
      <w:r w:rsidR="000D5E22">
        <w:rPr>
          <w:rFonts w:hint="eastAsia"/>
        </w:rPr>
        <w:t>好好。</w:t>
      </w:r>
      <w:r>
        <w:rPr>
          <w:rFonts w:hint="eastAsia"/>
        </w:rPr>
        <w:t>”</w:t>
      </w:r>
      <w:r w:rsidR="000D5E22">
        <w:rPr>
          <w:rFonts w:hint="eastAsia"/>
        </w:rPr>
        <w:t>应江湖摆摆说，表示此事作罢，说道：“那换一种说法，我们来交换三个问题。”</w:t>
      </w:r>
    </w:p>
    <w:p w14:paraId="1B6D6B7D" w14:textId="77777777" w:rsidR="00446987" w:rsidRDefault="00991AE2" w:rsidP="004C3496">
      <w:r>
        <w:rPr>
          <w:rFonts w:hint="eastAsia"/>
        </w:rPr>
        <w:t>林时雨</w:t>
      </w:r>
      <w:r w:rsidR="00027A9C">
        <w:rPr>
          <w:rFonts w:hint="eastAsia"/>
        </w:rPr>
        <w:t>没有说话，更没有点头，也没有摇头。</w:t>
      </w:r>
    </w:p>
    <w:p w14:paraId="4FC1645D" w14:textId="77777777" w:rsidR="00027A9C" w:rsidRDefault="00027A9C" w:rsidP="004C3496">
      <w:r>
        <w:rPr>
          <w:rFonts w:hint="eastAsia"/>
        </w:rPr>
        <w:t>应江湖就当他同意，便问道：“</w:t>
      </w:r>
      <w:r w:rsidR="00683EC6" w:rsidRPr="00BA41A5">
        <w:t>一剑倾城</w:t>
      </w:r>
      <w:r w:rsidR="00683EC6" w:rsidRPr="00BA41A5">
        <w:rPr>
          <w:rFonts w:hint="eastAsia"/>
        </w:rPr>
        <w:t>为什么会配合你们与西门纤纤父女决斗？</w:t>
      </w:r>
      <w:r>
        <w:rPr>
          <w:rFonts w:hint="eastAsia"/>
        </w:rPr>
        <w:t>”</w:t>
      </w:r>
    </w:p>
    <w:p w14:paraId="49342857" w14:textId="77777777" w:rsidR="00D92669" w:rsidRDefault="00991AE2" w:rsidP="004C3496">
      <w:r>
        <w:rPr>
          <w:rFonts w:hint="eastAsia"/>
        </w:rPr>
        <w:t>林时雨</w:t>
      </w:r>
      <w:r w:rsidR="00DA221F">
        <w:rPr>
          <w:rFonts w:hint="eastAsia"/>
        </w:rPr>
        <w:t>微异，想不到应江湖竟能看透这一层，沉默片刻后，说道：</w:t>
      </w:r>
      <w:r w:rsidR="00D92669">
        <w:rPr>
          <w:rFonts w:hint="eastAsia"/>
        </w:rPr>
        <w:t>“</w:t>
      </w:r>
      <w:r w:rsidR="00DA221F">
        <w:rPr>
          <w:rFonts w:hint="eastAsia"/>
        </w:rPr>
        <w:t>不是配合，只是利用，</w:t>
      </w:r>
      <w:r w:rsidR="00D92669">
        <w:rPr>
          <w:rFonts w:hint="eastAsia"/>
        </w:rPr>
        <w:t>因为他</w:t>
      </w:r>
      <w:r w:rsidR="00C85CFC">
        <w:rPr>
          <w:rFonts w:hint="eastAsia"/>
        </w:rPr>
        <w:t>想</w:t>
      </w:r>
      <w:r w:rsidR="00D92669">
        <w:rPr>
          <w:rFonts w:hint="eastAsia"/>
        </w:rPr>
        <w:t>报仇。”</w:t>
      </w:r>
    </w:p>
    <w:p w14:paraId="70FC624D" w14:textId="77777777" w:rsidR="004F3ED8" w:rsidRDefault="004F3ED8" w:rsidP="004C3496">
      <w:r>
        <w:rPr>
          <w:rFonts w:hint="eastAsia"/>
        </w:rPr>
        <w:t>应江湖听完这句话，心想果然如此，本想再追问他想报什么仇，却发现问出口便是第二个问题了，他不想将第二个问题浪费在这个身上，遂道：“那么换你了。”</w:t>
      </w:r>
    </w:p>
    <w:p w14:paraId="1D5415DE" w14:textId="77777777" w:rsidR="00395297" w:rsidRDefault="00395297" w:rsidP="004C3496">
      <w:r>
        <w:rPr>
          <w:rFonts w:hint="eastAsia"/>
        </w:rPr>
        <w:t>“止戈山上的那一掌是不是你发了？”</w:t>
      </w:r>
    </w:p>
    <w:p w14:paraId="3DD79CB9" w14:textId="77777777" w:rsidR="007B4A05" w:rsidRDefault="007B4A05" w:rsidP="004C3496">
      <w:r>
        <w:rPr>
          <w:rFonts w:hint="eastAsia"/>
        </w:rPr>
        <w:t>应江湖摇摇头。</w:t>
      </w:r>
    </w:p>
    <w:p w14:paraId="13A42C18" w14:textId="77777777" w:rsidR="007B4A05" w:rsidRDefault="007B4A05" w:rsidP="004C3496">
      <w:r>
        <w:rPr>
          <w:rFonts w:hint="eastAsia"/>
        </w:rPr>
        <w:t>“那么是谁发的？”</w:t>
      </w:r>
    </w:p>
    <w:p w14:paraId="1C3C41C1" w14:textId="77777777" w:rsidR="00327664" w:rsidRDefault="00327664" w:rsidP="004C3496">
      <w:r>
        <w:rPr>
          <w:rFonts w:hint="eastAsia"/>
        </w:rPr>
        <w:t>“</w:t>
      </w:r>
      <w:r w:rsidR="00970A25">
        <w:rPr>
          <w:rFonts w:hint="eastAsia"/>
        </w:rPr>
        <w:t>这是第二个问题了，现在该我先问。</w:t>
      </w:r>
      <w:r>
        <w:rPr>
          <w:rFonts w:hint="eastAsia"/>
        </w:rPr>
        <w:t>”</w:t>
      </w:r>
    </w:p>
    <w:p w14:paraId="4EB342F5" w14:textId="77777777" w:rsidR="00165699" w:rsidRDefault="00165699" w:rsidP="004C3496">
      <w:r>
        <w:rPr>
          <w:rFonts w:hint="eastAsia"/>
        </w:rPr>
        <w:t>“你问。”</w:t>
      </w:r>
      <w:r w:rsidR="00991AE2">
        <w:rPr>
          <w:rFonts w:hint="eastAsia"/>
        </w:rPr>
        <w:t>林时雨</w:t>
      </w:r>
      <w:r w:rsidR="002F0550">
        <w:rPr>
          <w:rFonts w:hint="eastAsia"/>
        </w:rPr>
        <w:t>倒也爽快。</w:t>
      </w:r>
    </w:p>
    <w:p w14:paraId="4E1C9389" w14:textId="77777777" w:rsidR="00165699" w:rsidRDefault="00165699" w:rsidP="004C3496">
      <w:r>
        <w:rPr>
          <w:rFonts w:hint="eastAsia"/>
        </w:rPr>
        <w:t>“</w:t>
      </w:r>
      <w:r w:rsidR="004D793B">
        <w:rPr>
          <w:rFonts w:hint="eastAsia"/>
        </w:rPr>
        <w:t>当年那一役</w:t>
      </w:r>
      <w:r w:rsidR="007916B4">
        <w:rPr>
          <w:rFonts w:hint="eastAsia"/>
        </w:rPr>
        <w:t>的起因是什么？</w:t>
      </w:r>
      <w:r>
        <w:rPr>
          <w:rFonts w:hint="eastAsia"/>
        </w:rPr>
        <w:t>”</w:t>
      </w:r>
    </w:p>
    <w:p w14:paraId="3954C324" w14:textId="77777777" w:rsidR="007916B4" w:rsidRDefault="007916B4" w:rsidP="004C3496">
      <w:r>
        <w:rPr>
          <w:rFonts w:hint="eastAsia"/>
        </w:rPr>
        <w:t>“</w:t>
      </w:r>
      <w:r w:rsidR="00967525">
        <w:rPr>
          <w:rFonts w:hint="eastAsia"/>
        </w:rPr>
        <w:t>因为一个人，一条线索。</w:t>
      </w:r>
      <w:r>
        <w:rPr>
          <w:rFonts w:hint="eastAsia"/>
        </w:rPr>
        <w:t>”</w:t>
      </w:r>
    </w:p>
    <w:p w14:paraId="03CF03CA" w14:textId="77777777" w:rsidR="0013624B" w:rsidRDefault="0013624B" w:rsidP="004C3496">
      <w:r>
        <w:rPr>
          <w:rFonts w:hint="eastAsia"/>
        </w:rPr>
        <w:t>他吐露的并不多，</w:t>
      </w:r>
      <w:r w:rsidR="009C7C09">
        <w:rPr>
          <w:rFonts w:hint="eastAsia"/>
        </w:rPr>
        <w:t>但应江湖也能接受，于是点了点头，算是默认。</w:t>
      </w:r>
    </w:p>
    <w:p w14:paraId="37D10957" w14:textId="77777777" w:rsidR="002A5168" w:rsidRDefault="00991AE2" w:rsidP="004C3496">
      <w:r>
        <w:rPr>
          <w:rFonts w:hint="eastAsia"/>
        </w:rPr>
        <w:t>林时雨</w:t>
      </w:r>
      <w:r w:rsidR="002A5168">
        <w:rPr>
          <w:rFonts w:hint="eastAsia"/>
        </w:rPr>
        <w:t>道：“那一掌是谁发的？”</w:t>
      </w:r>
    </w:p>
    <w:p w14:paraId="696027D8" w14:textId="77777777" w:rsidR="001166B0" w:rsidRDefault="001166B0" w:rsidP="004C3496">
      <w:r>
        <w:rPr>
          <w:rFonts w:hint="eastAsia"/>
        </w:rPr>
        <w:t>应江湖摇摇头，说道：“我不知道。”</w:t>
      </w:r>
    </w:p>
    <w:p w14:paraId="28E5701F" w14:textId="77777777" w:rsidR="001166B0" w:rsidRDefault="00991AE2" w:rsidP="004C3496">
      <w:r>
        <w:rPr>
          <w:rFonts w:hint="eastAsia"/>
        </w:rPr>
        <w:t>林时雨</w:t>
      </w:r>
      <w:r w:rsidR="00962232">
        <w:rPr>
          <w:rFonts w:hint="eastAsia"/>
        </w:rPr>
        <w:t>发现自己两个问题都白问了，不禁</w:t>
      </w:r>
      <w:r w:rsidR="001166B0">
        <w:rPr>
          <w:rFonts w:hint="eastAsia"/>
        </w:rPr>
        <w:t>有些恼火，喝道：“你这不是答案。”</w:t>
      </w:r>
    </w:p>
    <w:p w14:paraId="050B2943" w14:textId="77777777" w:rsidR="00962232" w:rsidRDefault="00962232" w:rsidP="004C3496">
      <w:r>
        <w:rPr>
          <w:rFonts w:hint="eastAsia"/>
        </w:rPr>
        <w:t>应江湖像看白痴一样一看着他，说道：“我确实不知道，</w:t>
      </w:r>
      <w:r w:rsidR="002C78DB">
        <w:rPr>
          <w:rFonts w:hint="eastAsia"/>
        </w:rPr>
        <w:t>谁叫你问出这种蠢问题，自己智商欠费，难道还要怪我？</w:t>
      </w:r>
      <w:r>
        <w:rPr>
          <w:rFonts w:hint="eastAsia"/>
        </w:rPr>
        <w:t>”</w:t>
      </w:r>
    </w:p>
    <w:p w14:paraId="183A9435" w14:textId="77777777" w:rsidR="00090522" w:rsidRPr="00090522" w:rsidRDefault="00991AE2" w:rsidP="004C3496">
      <w:r>
        <w:rPr>
          <w:rFonts w:hint="eastAsia"/>
        </w:rPr>
        <w:t>林时雨</w:t>
      </w:r>
      <w:r w:rsidR="00090522">
        <w:rPr>
          <w:rFonts w:hint="eastAsia"/>
        </w:rPr>
        <w:t>大怒，本就拂袖而去，但一想这不是白白便宜了应江湖两个问题，</w:t>
      </w:r>
      <w:r w:rsidR="00BF539D">
        <w:rPr>
          <w:rFonts w:hint="eastAsia"/>
        </w:rPr>
        <w:t>至少也要从他口中捞出点什么才行，只好把心一横，说道：“</w:t>
      </w:r>
      <w:r w:rsidR="008C70B7">
        <w:rPr>
          <w:rFonts w:hint="eastAsia"/>
        </w:rPr>
        <w:t>下一个</w:t>
      </w:r>
      <w:r w:rsidR="00BF539D">
        <w:rPr>
          <w:rFonts w:hint="eastAsia"/>
        </w:rPr>
        <w:t>。”</w:t>
      </w:r>
    </w:p>
    <w:p w14:paraId="1A5476D2" w14:textId="77777777" w:rsidR="00596259" w:rsidRDefault="00570193" w:rsidP="004C3496">
      <w:r>
        <w:rPr>
          <w:rFonts w:hint="eastAsia"/>
        </w:rPr>
        <w:t>应江湖看着他的眼睛问道：</w:t>
      </w:r>
      <w:r w:rsidR="0026379E">
        <w:rPr>
          <w:rFonts w:hint="eastAsia"/>
        </w:rPr>
        <w:t>“</w:t>
      </w:r>
      <w:r>
        <w:rPr>
          <w:rFonts w:hint="eastAsia"/>
        </w:rPr>
        <w:t>当年</w:t>
      </w:r>
      <w:r w:rsidR="0026379E">
        <w:rPr>
          <w:rFonts w:hint="eastAsia"/>
        </w:rPr>
        <w:t>雨宫八百士为什么会败？”</w:t>
      </w:r>
    </w:p>
    <w:p w14:paraId="355F074B" w14:textId="77777777" w:rsidR="00BD059A" w:rsidRPr="00683EC6" w:rsidRDefault="00BD059A" w:rsidP="004C3496">
      <w:r>
        <w:rPr>
          <w:rFonts w:hint="eastAsia"/>
        </w:rPr>
        <w:t>“我也不清楚，只是听说当时止戈山上出现了剑阵</w:t>
      </w:r>
      <w:r w:rsidR="009622F9">
        <w:rPr>
          <w:rFonts w:hint="eastAsia"/>
        </w:rPr>
        <w:t>，或许关联到百年断层</w:t>
      </w:r>
      <w:r>
        <w:rPr>
          <w:rFonts w:hint="eastAsia"/>
        </w:rPr>
        <w:t>。”</w:t>
      </w:r>
    </w:p>
    <w:p w14:paraId="19A79A25" w14:textId="77777777" w:rsidR="000D5E22" w:rsidRDefault="00991AE2" w:rsidP="004C3496">
      <w:r>
        <w:rPr>
          <w:rFonts w:hint="eastAsia"/>
        </w:rPr>
        <w:t>林时雨</w:t>
      </w:r>
      <w:r w:rsidR="00BD059A">
        <w:rPr>
          <w:rFonts w:hint="eastAsia"/>
        </w:rPr>
        <w:t>回答得很平淡</w:t>
      </w:r>
      <w:r w:rsidR="00C60762">
        <w:rPr>
          <w:rFonts w:hint="eastAsia"/>
        </w:rPr>
        <w:t>，心中却是暗喜，这才是他接受这个问题交换的原因，</w:t>
      </w:r>
      <w:r w:rsidR="00BD059A">
        <w:rPr>
          <w:rFonts w:hint="eastAsia"/>
        </w:rPr>
        <w:t>当年</w:t>
      </w:r>
      <w:r w:rsidR="00212623">
        <w:rPr>
          <w:rFonts w:hint="eastAsia"/>
        </w:rPr>
        <w:t>止戈山上的青思阁弟子被调离，</w:t>
      </w:r>
      <w:r w:rsidR="006C0570">
        <w:rPr>
          <w:rFonts w:hint="eastAsia"/>
        </w:rPr>
        <w:t>雨宫八百士全面入侵，</w:t>
      </w:r>
      <w:r w:rsidR="009622F9">
        <w:rPr>
          <w:rFonts w:hint="eastAsia"/>
        </w:rPr>
        <w:t>却全部折在那里，一夜风雨追查了二十余年，皆找不到头绪，所以他便想趁此把问题抛出来，让更多的人追查，</w:t>
      </w:r>
      <w:r w:rsidR="00895627">
        <w:rPr>
          <w:rFonts w:hint="eastAsia"/>
        </w:rPr>
        <w:t>从而解开当年的秘密。</w:t>
      </w:r>
    </w:p>
    <w:p w14:paraId="4DD1455F" w14:textId="77777777" w:rsidR="00895627" w:rsidRDefault="00A82BC6" w:rsidP="004C3496">
      <w:r>
        <w:rPr>
          <w:rFonts w:hint="eastAsia"/>
        </w:rPr>
        <w:t>也不知道应江湖是否听出他的弦外之音，但并没有否定这个答案。</w:t>
      </w:r>
    </w:p>
    <w:p w14:paraId="705F35BC" w14:textId="77777777" w:rsidR="00CE465C" w:rsidRDefault="00CE465C" w:rsidP="004C3496">
      <w:r>
        <w:rPr>
          <w:rFonts w:hint="eastAsia"/>
        </w:rPr>
        <w:t>“我最后的问题是，你究竟是谁？”</w:t>
      </w:r>
    </w:p>
    <w:p w14:paraId="0F9D608A" w14:textId="77777777" w:rsidR="0081591F" w:rsidRDefault="00C67EFD" w:rsidP="004C3496">
      <w:r>
        <w:rPr>
          <w:rFonts w:hint="eastAsia"/>
        </w:rPr>
        <w:t>听到这个问题，应江湖就笑了，说道：“我叫应江湖，爹妈取的，</w:t>
      </w:r>
      <w:r w:rsidR="00BA41A5">
        <w:rPr>
          <w:rFonts w:hint="eastAsia"/>
        </w:rPr>
        <w:t>狮子座，飞羽姑娘说的，</w:t>
      </w:r>
      <w:r w:rsidR="00B16CFB">
        <w:rPr>
          <w:rFonts w:hint="eastAsia"/>
        </w:rPr>
        <w:t>性别男爱号女，我的梦想是成为山贼王，在百里城封王百里。</w:t>
      </w:r>
      <w:r>
        <w:rPr>
          <w:rFonts w:hint="eastAsia"/>
        </w:rPr>
        <w:t>”</w:t>
      </w:r>
    </w:p>
    <w:p w14:paraId="238D4FB2" w14:textId="77777777" w:rsidR="00FE6C92" w:rsidRDefault="00991AE2" w:rsidP="004C3496">
      <w:r>
        <w:rPr>
          <w:rFonts w:hint="eastAsia"/>
        </w:rPr>
        <w:t>林时雨</w:t>
      </w:r>
      <w:r w:rsidR="00FE6C92">
        <w:rPr>
          <w:rFonts w:hint="eastAsia"/>
        </w:rPr>
        <w:t>简直想踹人，</w:t>
      </w:r>
      <w:r w:rsidR="00E51EDF">
        <w:rPr>
          <w:rFonts w:hint="eastAsia"/>
        </w:rPr>
        <w:t>这几个问题，问了等于没问。</w:t>
      </w:r>
    </w:p>
    <w:p w14:paraId="7F373707" w14:textId="77777777" w:rsidR="009A1F34" w:rsidRDefault="009A1F34" w:rsidP="004C3496">
      <w:r>
        <w:rPr>
          <w:rFonts w:hint="eastAsia"/>
        </w:rPr>
        <w:t>这时候，应江湖抛出了第四个问题。</w:t>
      </w:r>
    </w:p>
    <w:p w14:paraId="0446FFCF" w14:textId="77777777" w:rsidR="009A1F34" w:rsidRDefault="009A1F34" w:rsidP="004C3496">
      <w:r>
        <w:rPr>
          <w:rFonts w:hint="eastAsia"/>
        </w:rPr>
        <w:t>“你们想利用李占山做什么？”</w:t>
      </w:r>
    </w:p>
    <w:p w14:paraId="32D049D8" w14:textId="77777777" w:rsidR="00B7289F" w:rsidRDefault="00E17ACB" w:rsidP="004C3496">
      <w:r>
        <w:rPr>
          <w:rFonts w:hint="eastAsia"/>
        </w:rPr>
        <w:t>“自己猜去吧！”</w:t>
      </w:r>
    </w:p>
    <w:p w14:paraId="7BADAC4C" w14:textId="77777777" w:rsidR="00B7289F" w:rsidRDefault="00991AE2" w:rsidP="004C3496">
      <w:r>
        <w:rPr>
          <w:rFonts w:hint="eastAsia"/>
        </w:rPr>
        <w:t>林时雨</w:t>
      </w:r>
      <w:r w:rsidR="00780B56">
        <w:rPr>
          <w:rFonts w:hint="eastAsia"/>
        </w:rPr>
        <w:t>大怒，</w:t>
      </w:r>
      <w:r w:rsidR="005C436F">
        <w:rPr>
          <w:rFonts w:hint="eastAsia"/>
        </w:rPr>
        <w:t>感觉自己被耍了，</w:t>
      </w:r>
      <w:r w:rsidR="00B7289F">
        <w:rPr>
          <w:rFonts w:hint="eastAsia"/>
        </w:rPr>
        <w:t>这个问题若是回答，无疑是坐实了他们与李占山的关系，若不回答，又显得做贼心虚，不打自招。</w:t>
      </w:r>
    </w:p>
    <w:p w14:paraId="50B7CEBA" w14:textId="77777777" w:rsidR="00963D6F" w:rsidRDefault="00824133" w:rsidP="004C3496">
      <w:r>
        <w:rPr>
          <w:rFonts w:hint="eastAsia"/>
        </w:rPr>
        <w:t>因为进攻止戈山失败的关系，</w:t>
      </w:r>
      <w:r w:rsidR="00991AE2">
        <w:rPr>
          <w:rFonts w:hint="eastAsia"/>
        </w:rPr>
        <w:t>林时雨</w:t>
      </w:r>
      <w:r>
        <w:rPr>
          <w:rFonts w:hint="eastAsia"/>
        </w:rPr>
        <w:t>有些失了冷静，从而给应江湖钻了个大空子，</w:t>
      </w:r>
      <w:r w:rsidR="00A95DB9">
        <w:rPr>
          <w:rFonts w:hint="eastAsia"/>
        </w:rPr>
        <w:t>待他发现时，为时已完，</w:t>
      </w:r>
      <w:r w:rsidR="00462F9A">
        <w:rPr>
          <w:rFonts w:hint="eastAsia"/>
        </w:rPr>
        <w:t>只能</w:t>
      </w:r>
      <w:r w:rsidR="00986042">
        <w:rPr>
          <w:rFonts w:hint="eastAsia"/>
        </w:rPr>
        <w:t>拂袖</w:t>
      </w:r>
      <w:r w:rsidR="00780B56">
        <w:rPr>
          <w:rFonts w:hint="eastAsia"/>
        </w:rPr>
        <w:t>而去。</w:t>
      </w:r>
    </w:p>
    <w:p w14:paraId="36829DCC" w14:textId="77777777" w:rsidR="00AB2D54" w:rsidRDefault="003E26AF" w:rsidP="004C3496">
      <w:r>
        <w:rPr>
          <w:rFonts w:hint="eastAsia"/>
        </w:rPr>
        <w:t>应江湖看着他离开时愤怒的模样，简直不能再开心，揶揄道：</w:t>
      </w:r>
      <w:r w:rsidR="00AB2D54">
        <w:rPr>
          <w:rFonts w:hint="eastAsia"/>
        </w:rPr>
        <w:t>“</w:t>
      </w:r>
      <w:r w:rsidR="00576F23">
        <w:rPr>
          <w:rFonts w:hint="eastAsia"/>
        </w:rPr>
        <w:t>我以为一夜风雨这么大个组织，怎么就这么小气呢！</w:t>
      </w:r>
      <w:r w:rsidR="00C45B88">
        <w:rPr>
          <w:rFonts w:hint="eastAsia"/>
        </w:rPr>
        <w:t>耍一耍而已嘛，气成这样。</w:t>
      </w:r>
      <w:r w:rsidR="00AB2D54">
        <w:rPr>
          <w:rFonts w:hint="eastAsia"/>
        </w:rPr>
        <w:t>”</w:t>
      </w:r>
    </w:p>
    <w:p w14:paraId="4BEC67FC" w14:textId="77777777" w:rsidR="00DC4E51" w:rsidRDefault="003E7DE4" w:rsidP="004C3496">
      <w:r>
        <w:rPr>
          <w:rFonts w:hint="eastAsia"/>
        </w:rPr>
        <w:t>看</w:t>
      </w:r>
      <w:r w:rsidR="00FC7CFE">
        <w:rPr>
          <w:rFonts w:hint="eastAsia"/>
        </w:rPr>
        <w:t>到这幕画面，阿漂哥</w:t>
      </w:r>
      <w:r w:rsidR="007D6C2F">
        <w:rPr>
          <w:rFonts w:hint="eastAsia"/>
        </w:rPr>
        <w:t>有些为</w:t>
      </w:r>
      <w:r w:rsidR="00991AE2">
        <w:rPr>
          <w:rFonts w:hint="eastAsia"/>
        </w:rPr>
        <w:t>林时雨</w:t>
      </w:r>
      <w:r w:rsidR="007D6C2F">
        <w:rPr>
          <w:rFonts w:hint="eastAsia"/>
        </w:rPr>
        <w:t>感到可怜</w:t>
      </w:r>
      <w:r w:rsidR="00054291">
        <w:rPr>
          <w:rFonts w:hint="eastAsia"/>
        </w:rPr>
        <w:t>，</w:t>
      </w:r>
      <w:r w:rsidR="006C6CDE">
        <w:rPr>
          <w:rFonts w:hint="eastAsia"/>
        </w:rPr>
        <w:t>轻声</w:t>
      </w:r>
      <w:r w:rsidR="00054291">
        <w:rPr>
          <w:rFonts w:hint="eastAsia"/>
        </w:rPr>
        <w:t>叹</w:t>
      </w:r>
      <w:r w:rsidR="00DC4E51">
        <w:rPr>
          <w:rFonts w:hint="eastAsia"/>
        </w:rPr>
        <w:t>道：“</w:t>
      </w:r>
      <w:r w:rsidR="00470D3F">
        <w:rPr>
          <w:rFonts w:hint="eastAsia"/>
        </w:rPr>
        <w:t>组织大和小气有什么必然联系吗？</w:t>
      </w:r>
      <w:r w:rsidR="00DC4E51">
        <w:rPr>
          <w:rFonts w:hint="eastAsia"/>
        </w:rPr>
        <w:t>”</w:t>
      </w:r>
    </w:p>
    <w:p w14:paraId="475E1653" w14:textId="77777777" w:rsidR="00DC4E51" w:rsidRDefault="00FC7CFE" w:rsidP="004C3496">
      <w:r>
        <w:rPr>
          <w:rFonts w:hint="eastAsia"/>
        </w:rPr>
        <w:lastRenderedPageBreak/>
        <w:t>陆三阴白了他一眼，问</w:t>
      </w:r>
      <w:r w:rsidR="00D003D0">
        <w:rPr>
          <w:rFonts w:hint="eastAsia"/>
        </w:rPr>
        <w:t>道：“</w:t>
      </w:r>
      <w:r>
        <w:rPr>
          <w:rFonts w:hint="eastAsia"/>
        </w:rPr>
        <w:t>能不能不要说话，被发现了怎么办？</w:t>
      </w:r>
      <w:r w:rsidR="00D003D0">
        <w:rPr>
          <w:rFonts w:hint="eastAsia"/>
        </w:rPr>
        <w:t>”</w:t>
      </w:r>
    </w:p>
    <w:p w14:paraId="7F8B3794" w14:textId="77777777" w:rsidR="00576F23" w:rsidRDefault="007D6C2F" w:rsidP="004C3496">
      <w:r>
        <w:rPr>
          <w:rFonts w:hint="eastAsia"/>
        </w:rPr>
        <w:t>阿漂哥正要与他争执，却听那边应江湖对山贼小宝说道：“小宝，拿</w:t>
      </w:r>
      <w:r w:rsidR="009109FC">
        <w:rPr>
          <w:rFonts w:hint="eastAsia"/>
        </w:rPr>
        <w:t>纸</w:t>
      </w:r>
      <w:r>
        <w:rPr>
          <w:rFonts w:hint="eastAsia"/>
        </w:rPr>
        <w:t>笔来。”</w:t>
      </w:r>
    </w:p>
    <w:p w14:paraId="1AE02945" w14:textId="77777777" w:rsidR="009109FC" w:rsidRDefault="009109FC" w:rsidP="004C3496">
      <w:r>
        <w:rPr>
          <w:rFonts w:hint="eastAsia"/>
        </w:rPr>
        <w:t>山贼小宝还在踢树，从怀中掏出纸笔和墨水</w:t>
      </w:r>
      <w:r w:rsidR="002923EC">
        <w:rPr>
          <w:rFonts w:hint="eastAsia"/>
        </w:rPr>
        <w:t>盒子丢了过去</w:t>
      </w:r>
      <w:r>
        <w:rPr>
          <w:rFonts w:hint="eastAsia"/>
        </w:rPr>
        <w:t>。</w:t>
      </w:r>
    </w:p>
    <w:p w14:paraId="249C0353" w14:textId="77777777" w:rsidR="002923EC" w:rsidRDefault="002923EC" w:rsidP="004C3496">
      <w:r>
        <w:rPr>
          <w:rFonts w:hint="eastAsia"/>
        </w:rPr>
        <w:t>应江湖接过纸笔墨，</w:t>
      </w:r>
      <w:r w:rsidR="00470DFC">
        <w:rPr>
          <w:rFonts w:hint="eastAsia"/>
        </w:rPr>
        <w:t>盘膝坐了下来，给西门纤纤写了封信，写好后直接把笔墨丢到了一边，然后把信折好，站起来朝山贼小宝走去。</w:t>
      </w:r>
    </w:p>
    <w:p w14:paraId="10385707" w14:textId="77777777" w:rsidR="00470DFC" w:rsidRDefault="005175D2" w:rsidP="004C3496">
      <w:r>
        <w:rPr>
          <w:rFonts w:hint="eastAsia"/>
        </w:rPr>
        <w:t>“小宝，</w:t>
      </w:r>
      <w:r w:rsidR="000C15C0">
        <w:rPr>
          <w:rFonts w:hint="eastAsia"/>
        </w:rPr>
        <w:t>山贼小宝，</w:t>
      </w:r>
      <w:r>
        <w:rPr>
          <w:rFonts w:hint="eastAsia"/>
        </w:rPr>
        <w:t>去帮我送封信好不好？”</w:t>
      </w:r>
    </w:p>
    <w:p w14:paraId="5C6F7325" w14:textId="77777777" w:rsidR="005175D2" w:rsidRDefault="00594386" w:rsidP="004C3496">
      <w:r>
        <w:rPr>
          <w:rFonts w:hint="eastAsia"/>
        </w:rPr>
        <w:t>山贼小宝还在生气，</w:t>
      </w:r>
      <w:r w:rsidR="000C15C0">
        <w:rPr>
          <w:rFonts w:hint="eastAsia"/>
        </w:rPr>
        <w:t>一边气鼓鼓地踢树，一边说道：“为虾米又叫小宝</w:t>
      </w:r>
      <w:r w:rsidR="006E38CC">
        <w:rPr>
          <w:rFonts w:hint="eastAsia"/>
        </w:rPr>
        <w:t>去背锅？</w:t>
      </w:r>
      <w:r w:rsidR="000C15C0">
        <w:rPr>
          <w:rFonts w:hint="eastAsia"/>
        </w:rPr>
        <w:t>”</w:t>
      </w:r>
    </w:p>
    <w:p w14:paraId="3AA136D9" w14:textId="77777777" w:rsidR="00923571" w:rsidRDefault="00923571" w:rsidP="004C3496">
      <w:r>
        <w:rPr>
          <w:rFonts w:hint="eastAsia"/>
        </w:rPr>
        <w:t>听到背锅两个字，应江湖觉得瞒有新意，但决不是小宝自己想出来的，遂问道：“小宝，是谁教你这些新词汇的？</w:t>
      </w:r>
      <w:r w:rsidR="006C10BA">
        <w:rPr>
          <w:rFonts w:hint="eastAsia"/>
        </w:rPr>
        <w:t>该不会是单身客栈那个油腻</w:t>
      </w:r>
      <w:r w:rsidR="00772B2A">
        <w:rPr>
          <w:rFonts w:hint="eastAsia"/>
        </w:rPr>
        <w:t>中年男</w:t>
      </w:r>
      <w:r w:rsidR="004672AE">
        <w:rPr>
          <w:rFonts w:hint="eastAsia"/>
        </w:rPr>
        <w:t>阿漂哥吧？</w:t>
      </w:r>
      <w:r w:rsidR="00A42839">
        <w:rPr>
          <w:rFonts w:hint="eastAsia"/>
        </w:rPr>
        <w:t>我告诉你哦，小孩子要离那个神棍</w:t>
      </w:r>
      <w:r w:rsidR="006C10BA">
        <w:rPr>
          <w:rFonts w:hint="eastAsia"/>
        </w:rPr>
        <w:t>远一点，会被带坏的。</w:t>
      </w:r>
      <w:r>
        <w:rPr>
          <w:rFonts w:hint="eastAsia"/>
        </w:rPr>
        <w:t>”</w:t>
      </w:r>
    </w:p>
    <w:p w14:paraId="55C1E598" w14:textId="77777777" w:rsidR="00A42839" w:rsidRDefault="00A42839" w:rsidP="004C3496">
      <w:r>
        <w:rPr>
          <w:rFonts w:hint="eastAsia"/>
        </w:rPr>
        <w:t>听到这话，阿漂哥一脸白目地看着他，心想妈的，一个你个山贼还真有脸说。</w:t>
      </w:r>
    </w:p>
    <w:p w14:paraId="0A91CBFE" w14:textId="77777777" w:rsidR="004672AE" w:rsidRDefault="009A12C7" w:rsidP="004C3496">
      <w:r>
        <w:rPr>
          <w:rFonts w:hint="eastAsia"/>
        </w:rPr>
        <w:t>“不，</w:t>
      </w:r>
      <w:r w:rsidR="005222DA">
        <w:rPr>
          <w:rFonts w:hint="eastAsia"/>
        </w:rPr>
        <w:t>不是漂哥，是飞羽姐姐</w:t>
      </w:r>
      <w:r>
        <w:rPr>
          <w:rFonts w:hint="eastAsia"/>
        </w:rPr>
        <w:t>。”</w:t>
      </w:r>
    </w:p>
    <w:p w14:paraId="164B8599" w14:textId="77777777" w:rsidR="00594701" w:rsidRDefault="00594701" w:rsidP="004C3496">
      <w:r>
        <w:rPr>
          <w:rFonts w:hint="eastAsia"/>
        </w:rPr>
        <w:t>躲在草丛里的盛飞羽，立马犯了花痴，脑中充满了无限遐想，两只手抱在一手轻声说道：“</w:t>
      </w:r>
      <w:r w:rsidR="002822D7">
        <w:rPr>
          <w:rFonts w:hint="eastAsia"/>
        </w:rPr>
        <w:t>啊，他说我是阿漂哥的女人，</w:t>
      </w:r>
      <w:r w:rsidR="008F6AB6">
        <w:rPr>
          <w:rFonts w:hint="eastAsia"/>
        </w:rPr>
        <w:t>果然群众的眼光是雪亮的，</w:t>
      </w:r>
      <w:r w:rsidR="00E633C3">
        <w:rPr>
          <w:rFonts w:hint="eastAsia"/>
        </w:rPr>
        <w:t>真是</w:t>
      </w:r>
      <w:r w:rsidR="002822D7">
        <w:rPr>
          <w:rFonts w:hint="eastAsia"/>
        </w:rPr>
        <w:t>太幸福了。</w:t>
      </w:r>
      <w:r>
        <w:rPr>
          <w:rFonts w:hint="eastAsia"/>
        </w:rPr>
        <w:t>”</w:t>
      </w:r>
    </w:p>
    <w:p w14:paraId="6A510C81" w14:textId="77777777" w:rsidR="002822D7" w:rsidRDefault="00E216EC" w:rsidP="004C3496">
      <w:r>
        <w:rPr>
          <w:rFonts w:hint="eastAsia"/>
        </w:rPr>
        <w:t>阿漂哥心态当时就崩了，朝树下低地咆哮道：“喂，他说的是小姐姐，不是女人，</w:t>
      </w:r>
      <w:r w:rsidR="0009509E">
        <w:rPr>
          <w:rFonts w:hint="eastAsia"/>
        </w:rPr>
        <w:t>还有你脑子里想的都是些什么画面啊？</w:t>
      </w:r>
      <w:r>
        <w:rPr>
          <w:rFonts w:hint="eastAsia"/>
        </w:rPr>
        <w:t>”</w:t>
      </w:r>
    </w:p>
    <w:p w14:paraId="4259AD78" w14:textId="77777777" w:rsidR="00A5322B" w:rsidRDefault="00FA2949" w:rsidP="004C3496">
      <w:r>
        <w:rPr>
          <w:rFonts w:hint="eastAsia"/>
        </w:rPr>
        <w:t>陆三阴感觉好惊奇，惊叹</w:t>
      </w:r>
      <w:r w:rsidR="005E040A">
        <w:rPr>
          <w:rFonts w:hint="eastAsia"/>
        </w:rPr>
        <w:t>道：</w:t>
      </w:r>
      <w:r w:rsidR="00A5322B">
        <w:rPr>
          <w:rFonts w:hint="eastAsia"/>
        </w:rPr>
        <w:t>“哇，你</w:t>
      </w:r>
      <w:r w:rsidR="000C18FA">
        <w:rPr>
          <w:rFonts w:hint="eastAsia"/>
        </w:rPr>
        <w:t>连她脑子想的是什么画面都知道，真是心有灵犀。</w:t>
      </w:r>
      <w:r w:rsidR="00A5322B">
        <w:rPr>
          <w:rFonts w:hint="eastAsia"/>
        </w:rPr>
        <w:t>”</w:t>
      </w:r>
    </w:p>
    <w:p w14:paraId="0560B10F" w14:textId="77777777" w:rsidR="00DE0EE2" w:rsidRDefault="00DE0EE2" w:rsidP="004C3496">
      <w:r>
        <w:rPr>
          <w:rFonts w:hint="eastAsia"/>
        </w:rPr>
        <w:t>“啊，我跟阿漂心有灵犀，真是太幸福了。”</w:t>
      </w:r>
    </w:p>
    <w:p w14:paraId="69754578" w14:textId="77777777" w:rsidR="00DE0EE2" w:rsidRDefault="00DE0EE2" w:rsidP="004C3496">
      <w:r>
        <w:rPr>
          <w:rFonts w:hint="eastAsia"/>
        </w:rPr>
        <w:t>盛飞羽的花痴更为严重了，直接有些坐不信，倒在了地上，看着树上的阿漂哥，又想到了某些别的什么画面，不禁羞红了脸，在地上打了个滚。</w:t>
      </w:r>
    </w:p>
    <w:p w14:paraId="52F6EF33" w14:textId="77777777" w:rsidR="009C1436" w:rsidRPr="009A12C7" w:rsidRDefault="009C1436" w:rsidP="004C3496">
      <w:r>
        <w:rPr>
          <w:rFonts w:hint="eastAsia"/>
        </w:rPr>
        <w:t>阿漂哥大为恼火，揪着陆三阴的衣领，威胁道：“你丫的要是再带节奏，信不信我撩一嗓子？”</w:t>
      </w:r>
    </w:p>
    <w:p w14:paraId="664352DD" w14:textId="77777777" w:rsidR="000C15C0" w:rsidRDefault="00666BFA" w:rsidP="004C3496">
      <w:r>
        <w:rPr>
          <w:rFonts w:hint="eastAsia"/>
        </w:rPr>
        <w:t>陆三阴举手投降，心想我不说，我想行了吧！</w:t>
      </w:r>
    </w:p>
    <w:p w14:paraId="3FCED23C" w14:textId="77777777" w:rsidR="006C10BA" w:rsidRDefault="008279BA" w:rsidP="004C3496">
      <w:r>
        <w:rPr>
          <w:rFonts w:hint="eastAsia"/>
        </w:rPr>
        <w:t>“不管谁说的，总之小宝乖啦，快去我把这封信送到止戈山。”</w:t>
      </w:r>
    </w:p>
    <w:p w14:paraId="7C641B7D" w14:textId="77777777" w:rsidR="00C16C2B" w:rsidRDefault="00C16C2B" w:rsidP="004C3496">
      <w:r>
        <w:rPr>
          <w:rFonts w:hint="eastAsia"/>
        </w:rPr>
        <w:t>“为虾米不是仇老五送，为什么是小宝送？”</w:t>
      </w:r>
    </w:p>
    <w:p w14:paraId="277F867E" w14:textId="77777777" w:rsidR="00474C49" w:rsidRPr="006C10BA" w:rsidRDefault="00474C49" w:rsidP="004C3496">
      <w:r>
        <w:rPr>
          <w:rFonts w:hint="eastAsia"/>
        </w:rPr>
        <w:t>“你看仇老五，长着一张凶神恶煞的脸，整天每事，到处去杀人，声名狼藉，让他去送信，怕是信没送到，就被人跺成肉酱了。”</w:t>
      </w:r>
    </w:p>
    <w:p w14:paraId="625761D1" w14:textId="77777777" w:rsidR="00470DFC" w:rsidRDefault="00F346D1" w:rsidP="004C3496">
      <w:r>
        <w:rPr>
          <w:rFonts w:hint="eastAsia"/>
        </w:rPr>
        <w:t>仇百里闻言冷哼一声，转过脸去。</w:t>
      </w:r>
    </w:p>
    <w:p w14:paraId="4D508B28" w14:textId="77777777" w:rsidR="00F346D1" w:rsidRPr="00F346D1" w:rsidRDefault="00F346D1" w:rsidP="004C3496">
      <w:r>
        <w:rPr>
          <w:rFonts w:hint="eastAsia"/>
        </w:rPr>
        <w:t>应江湖哪里管他，说道：“哪像我们小宝，七岁时第一次做山贼，就做了七当家，人家都说山贼小宝，长得可爱又</w:t>
      </w:r>
      <w:r w:rsidR="002C05EC">
        <w:rPr>
          <w:rFonts w:hint="eastAsia"/>
        </w:rPr>
        <w:t>帅气，简直就是百里七人众的颜值与帅气的化身……</w:t>
      </w:r>
      <w:r>
        <w:rPr>
          <w:rFonts w:hint="eastAsia"/>
        </w:rPr>
        <w:t>”</w:t>
      </w:r>
    </w:p>
    <w:p w14:paraId="25F75D84" w14:textId="77777777" w:rsidR="00DC4E51" w:rsidRDefault="002C05EC" w:rsidP="004C3496">
      <w:r>
        <w:rPr>
          <w:rFonts w:hint="eastAsia"/>
        </w:rPr>
        <w:t>听着应江湖在吹嘘山贼小宝，陆三阴不由得看了阿漂哥一眼，说道：“</w:t>
      </w:r>
      <w:r w:rsidR="00386FA7">
        <w:rPr>
          <w:rFonts w:hint="eastAsia"/>
        </w:rPr>
        <w:t>这个吹牛的功夫，简直和你不相上下啊</w:t>
      </w:r>
      <w:r w:rsidR="002C7A2B">
        <w:rPr>
          <w:rFonts w:hint="eastAsia"/>
        </w:rPr>
        <w:t>！</w:t>
      </w:r>
      <w:r>
        <w:rPr>
          <w:rFonts w:hint="eastAsia"/>
        </w:rPr>
        <w:t>”</w:t>
      </w:r>
    </w:p>
    <w:p w14:paraId="1DCB5E95" w14:textId="77777777" w:rsidR="00A2142E" w:rsidRDefault="00A2142E" w:rsidP="004C3496">
      <w:r>
        <w:rPr>
          <w:rFonts w:hint="eastAsia"/>
        </w:rPr>
        <w:t>阿漂哥像看白痴一样看着他，说道：“这叫商业吹捧，</w:t>
      </w:r>
      <w:r w:rsidR="00706136">
        <w:rPr>
          <w:rFonts w:hint="eastAsia"/>
        </w:rPr>
        <w:t>顺应时代的发展，贴近社会的需要，</w:t>
      </w:r>
      <w:r>
        <w:rPr>
          <w:rFonts w:hint="eastAsia"/>
        </w:rPr>
        <w:t>你</w:t>
      </w:r>
      <w:r w:rsidR="00491727">
        <w:rPr>
          <w:rFonts w:hint="eastAsia"/>
        </w:rPr>
        <w:t>一个刚从原始森林里走出来的猿始人</w:t>
      </w:r>
      <w:r>
        <w:rPr>
          <w:rFonts w:hint="eastAsia"/>
        </w:rPr>
        <w:t>懂个屁。”</w:t>
      </w:r>
    </w:p>
    <w:p w14:paraId="1DF83480" w14:textId="77777777" w:rsidR="002F6A2B" w:rsidRDefault="00A2142E" w:rsidP="0033433D">
      <w:r>
        <w:rPr>
          <w:rFonts w:hint="eastAsia"/>
        </w:rPr>
        <w:t>山贼小宝被应江湖吹得有些飘了，但还是没有飘上去，</w:t>
      </w:r>
      <w:r w:rsidR="00BC4517">
        <w:rPr>
          <w:rFonts w:hint="eastAsia"/>
        </w:rPr>
        <w:t>应江湖有些无奈，</w:t>
      </w:r>
      <w:r w:rsidR="005B0F75">
        <w:rPr>
          <w:rFonts w:hint="eastAsia"/>
        </w:rPr>
        <w:t>闭上了眼，</w:t>
      </w:r>
      <w:r w:rsidR="00BC4517">
        <w:rPr>
          <w:rFonts w:hint="eastAsia"/>
        </w:rPr>
        <w:t>幽幽地说了一句话，山贼小宝立马抢过信纸，头也不回的冲向止戈山。</w:t>
      </w:r>
    </w:p>
    <w:p w14:paraId="5602D915" w14:textId="77777777" w:rsidR="00BC4517" w:rsidRPr="00BC4517" w:rsidRDefault="00BC4517" w:rsidP="0033433D">
      <w:r>
        <w:rPr>
          <w:rFonts w:hint="eastAsia"/>
        </w:rPr>
        <w:t>“你要是不去，那我只好送你去跟金锋仔送打铁了。”</w:t>
      </w:r>
    </w:p>
    <w:p w14:paraId="464ED884" w14:textId="77777777" w:rsidR="00A2142E" w:rsidRDefault="005B0F75" w:rsidP="0033433D">
      <w:r>
        <w:rPr>
          <w:rFonts w:hint="eastAsia"/>
        </w:rPr>
        <w:t>应江湖说的就是这句话，便勾起了山贼小宝无限的恐惧，</w:t>
      </w:r>
      <w:r w:rsidR="00011FC0">
        <w:rPr>
          <w:rFonts w:hint="eastAsia"/>
        </w:rPr>
        <w:t>睁眼时山贼小宝跑了好远，赶紧在他跑的方面撩了一嗓子。</w:t>
      </w:r>
    </w:p>
    <w:p w14:paraId="59D50A48" w14:textId="77777777" w:rsidR="00011FC0" w:rsidRPr="00011FC0" w:rsidRDefault="00011FC0" w:rsidP="0033433D">
      <w:r>
        <w:rPr>
          <w:rFonts w:hint="eastAsia"/>
        </w:rPr>
        <w:t>“再带一句话，李占山要搞事情。”</w:t>
      </w:r>
    </w:p>
    <w:p w14:paraId="5CF84D30" w14:textId="77777777" w:rsidR="00E57342" w:rsidRDefault="00E57342" w:rsidP="0033433D"/>
    <w:p w14:paraId="3CB60CE5" w14:textId="77777777" w:rsidR="00E57342" w:rsidRDefault="00E57342" w:rsidP="0033433D"/>
    <w:p w14:paraId="2F197A98" w14:textId="77777777" w:rsidR="002F6A2B" w:rsidRDefault="002F6A2B" w:rsidP="0033433D"/>
    <w:p w14:paraId="7F80E50B" w14:textId="77777777" w:rsidR="00D5447D" w:rsidRPr="00D5447D" w:rsidRDefault="002F6A2B" w:rsidP="00D5447D">
      <w:pPr>
        <w:pStyle w:val="3"/>
      </w:pPr>
      <w:r>
        <w:rPr>
          <w:rFonts w:hint="eastAsia"/>
        </w:rPr>
        <w:lastRenderedPageBreak/>
        <w:t>第二十七章两军交战，不打来使</w:t>
      </w:r>
    </w:p>
    <w:p w14:paraId="0EDFD04F" w14:textId="77777777" w:rsidR="00E6567E" w:rsidRDefault="00E6567E" w:rsidP="00E6567E">
      <w:r>
        <w:rPr>
          <w:rFonts w:hint="eastAsia"/>
        </w:rPr>
        <w:t>长夜渐尽，止戈山上的雾气却更浓了些。</w:t>
      </w:r>
    </w:p>
    <w:p w14:paraId="3B471D2C" w14:textId="77777777" w:rsidR="00E6567E" w:rsidRDefault="00E6567E" w:rsidP="00E6567E">
      <w:r>
        <w:rPr>
          <w:rFonts w:hint="eastAsia"/>
        </w:rPr>
        <w:t>宁溪是止戈山的一处孤坟边发现李占山的，那时李占山站在那孤坟前，望着远处的云雾，好似在想些什么。</w:t>
      </w:r>
    </w:p>
    <w:p w14:paraId="3236FCD9" w14:textId="77777777" w:rsidR="00E6567E" w:rsidRDefault="00E6567E" w:rsidP="00E6567E">
      <w:r>
        <w:rPr>
          <w:rFonts w:hint="eastAsia"/>
        </w:rPr>
        <w:t>雾中的身影，显得有些模糊，宁溪没有看不太清，便下意识的走上前了些。</w:t>
      </w:r>
    </w:p>
    <w:p w14:paraId="028EDED6" w14:textId="77777777" w:rsidR="00E6567E" w:rsidRDefault="00E6567E" w:rsidP="00E6567E">
      <w:r>
        <w:rPr>
          <w:rFonts w:hint="eastAsia"/>
        </w:rPr>
        <w:t>忽然一只手搭在她的肩膀上。</w:t>
      </w:r>
    </w:p>
    <w:p w14:paraId="3E076E97" w14:textId="77777777" w:rsidR="00E6567E" w:rsidRPr="000C343A" w:rsidRDefault="00E6567E" w:rsidP="00E6567E">
      <w:r>
        <w:rPr>
          <w:rFonts w:hint="eastAsia"/>
        </w:rPr>
        <w:t>宁溪惊诧回头，只见司马轶一手作了个嘘的手势，一手指着孤深更远的地方。</w:t>
      </w:r>
    </w:p>
    <w:p w14:paraId="3E2A6F33" w14:textId="77777777" w:rsidR="00E6567E" w:rsidRPr="006360FF" w:rsidRDefault="00E6567E" w:rsidP="00E6567E">
      <w:r>
        <w:rPr>
          <w:rFonts w:hint="eastAsia"/>
        </w:rPr>
        <w:t>宁溪顺着他的目光向前看去，隐约看到还有一条身影站在更远的地方，而李占山望着的便是那道模糊的身影。</w:t>
      </w:r>
    </w:p>
    <w:p w14:paraId="7CF8C7EC" w14:textId="77777777" w:rsidR="00E6567E" w:rsidRDefault="00E6567E" w:rsidP="00E6567E">
      <w:r>
        <w:rPr>
          <w:rFonts w:hint="eastAsia"/>
        </w:rPr>
        <w:t>司马轶摇了摇头，示意她不要再靠近。</w:t>
      </w:r>
    </w:p>
    <w:p w14:paraId="6F1AA51D" w14:textId="77777777" w:rsidR="00E6567E" w:rsidRDefault="00E6567E" w:rsidP="00E6567E">
      <w:r>
        <w:rPr>
          <w:rFonts w:hint="eastAsia"/>
        </w:rPr>
        <w:t>宁溪明白了他的意思，然后目光落在他搭着自己肩膀的那只手上。</w:t>
      </w:r>
    </w:p>
    <w:p w14:paraId="6C3D3774" w14:textId="77777777" w:rsidR="00E6567E" w:rsidRDefault="00E6567E" w:rsidP="00E6567E">
      <w:r>
        <w:rPr>
          <w:rFonts w:hint="eastAsia"/>
        </w:rPr>
        <w:t>司马轶显得有些尴尬，赶紧把手放了下来。</w:t>
      </w:r>
    </w:p>
    <w:p w14:paraId="038548F7" w14:textId="77777777" w:rsidR="00E6567E" w:rsidRDefault="00E6567E" w:rsidP="00E6567E">
      <w:r>
        <w:rPr>
          <w:rFonts w:hint="eastAsia"/>
        </w:rPr>
        <w:t>“这……样做风险太大。”</w:t>
      </w:r>
    </w:p>
    <w:p w14:paraId="2B4CEDE5" w14:textId="77777777" w:rsidR="00E6567E" w:rsidRDefault="00E6567E" w:rsidP="00E6567E">
      <w:r>
        <w:rPr>
          <w:rFonts w:hint="eastAsia"/>
        </w:rPr>
        <w:t>一道微颤的声音从孤坟那边传来。</w:t>
      </w:r>
    </w:p>
    <w:p w14:paraId="414F2C94" w14:textId="77777777" w:rsidR="00E6567E" w:rsidRDefault="00E6567E" w:rsidP="00E6567E">
      <w:r>
        <w:rPr>
          <w:rFonts w:hint="eastAsia"/>
        </w:rPr>
        <w:t>宁溪听出了他声音中的迟疑，睁大了眼，望向更远处那道缥缈的身影。</w:t>
      </w:r>
    </w:p>
    <w:p w14:paraId="156E010F" w14:textId="77777777" w:rsidR="00E6567E" w:rsidRDefault="00E6567E" w:rsidP="00E6567E">
      <w:r>
        <w:rPr>
          <w:rFonts w:hint="eastAsia"/>
        </w:rPr>
        <w:t>那身影一直背对着李占山，在浓雾中显隐时现，但声音却是十分清楚。</w:t>
      </w:r>
    </w:p>
    <w:p w14:paraId="382B6761" w14:textId="77777777" w:rsidR="00E6567E" w:rsidRDefault="00E6567E" w:rsidP="00E6567E">
      <w:r>
        <w:rPr>
          <w:rFonts w:hint="eastAsia"/>
        </w:rPr>
        <w:t>“要想摧毁一个人的威望，就必须摧毁他的名声。”</w:t>
      </w:r>
    </w:p>
    <w:p w14:paraId="7429C04A" w14:textId="77777777" w:rsidR="00E6567E" w:rsidRDefault="00E6567E" w:rsidP="00E6567E">
      <w:r>
        <w:rPr>
          <w:rFonts w:hint="eastAsia"/>
        </w:rPr>
        <w:t>李占山沉默了一会，仍是十分犹豫，没有下订决心去做那件事，问道：“就没有其他选择了吗？”</w:t>
      </w:r>
    </w:p>
    <w:p w14:paraId="00C2BEBD" w14:textId="77777777" w:rsidR="00E6567E" w:rsidRDefault="00E6567E" w:rsidP="00E6567E">
      <w:r>
        <w:rPr>
          <w:rFonts w:hint="eastAsia"/>
        </w:rPr>
        <w:t>“你可以选择就此离开，成为一个逃亡者，就像止戈流那些丧家之犬一样。”</w:t>
      </w:r>
    </w:p>
    <w:p w14:paraId="4A1C02D8" w14:textId="77777777" w:rsidR="00E6567E" w:rsidRPr="004251F6" w:rsidRDefault="00E6567E" w:rsidP="00E6567E">
      <w:r>
        <w:rPr>
          <w:rFonts w:hint="eastAsia"/>
        </w:rPr>
        <w:t>李占山再次沉默，西门纤纤在大破一夜风雨后，无疑是在那些不敢救援的青思阁众人脸上打了一击狠狠的耳光</w:t>
      </w:r>
      <w:r w:rsidR="00D153EF">
        <w:rPr>
          <w:rFonts w:hint="eastAsia"/>
        </w:rPr>
        <w:t>，所以这部分上不会愿意西门纤纤执掌掌门之位。而被人伏击的平飞，</w:t>
      </w:r>
      <w:r w:rsidR="00D161F1">
        <w:rPr>
          <w:rFonts w:hint="eastAsia"/>
        </w:rPr>
        <w:t>重伤不治，已经死了</w:t>
      </w:r>
      <w:r>
        <w:rPr>
          <w:rFonts w:hint="eastAsia"/>
        </w:rPr>
        <w:t>，现在他才是青思阁最有威望的人。</w:t>
      </w:r>
      <w:r w:rsidRPr="004251F6">
        <w:rPr>
          <w:rFonts w:hint="eastAsia"/>
        </w:rPr>
        <w:t xml:space="preserve"> </w:t>
      </w:r>
    </w:p>
    <w:p w14:paraId="2FA5FC6D" w14:textId="77777777" w:rsidR="00E6567E" w:rsidRDefault="00E6567E" w:rsidP="00E6567E">
      <w:r>
        <w:rPr>
          <w:rFonts w:hint="eastAsia"/>
        </w:rPr>
        <w:t>李占山看着孤坟说道：“你能确定这件事是真的？”</w:t>
      </w:r>
    </w:p>
    <w:p w14:paraId="0DD1AC61" w14:textId="77777777" w:rsidR="00E6567E" w:rsidRDefault="00E6567E" w:rsidP="00E6567E">
      <w:r>
        <w:rPr>
          <w:rFonts w:hint="eastAsia"/>
        </w:rPr>
        <w:t>那缥缈的身影说道：“一剑倾城一向自视甚高，若非有必得之物，他怎么可能与一夜风雨合作？”</w:t>
      </w:r>
    </w:p>
    <w:p w14:paraId="3FCEC35B" w14:textId="77777777" w:rsidR="00E6567E" w:rsidRPr="00022A1D" w:rsidRDefault="00E6567E" w:rsidP="00E6567E">
      <w:r>
        <w:rPr>
          <w:rFonts w:hint="eastAsia"/>
        </w:rPr>
        <w:t>李占山看着那背影，问道：“那我现在该怎么做？”</w:t>
      </w:r>
    </w:p>
    <w:p w14:paraId="7A2943C9" w14:textId="77777777" w:rsidR="00E6567E" w:rsidRDefault="00E6567E" w:rsidP="00E6567E">
      <w:r>
        <w:rPr>
          <w:rFonts w:hint="eastAsia"/>
        </w:rPr>
        <w:t>那身影一声轻笑，身影突然变得模糊起来，然后就不见。</w:t>
      </w:r>
    </w:p>
    <w:p w14:paraId="1C1A6C09" w14:textId="77777777" w:rsidR="00E6567E" w:rsidRPr="00645B6C" w:rsidRDefault="00E6567E" w:rsidP="00E6567E">
      <w:r>
        <w:rPr>
          <w:rFonts w:hint="eastAsia"/>
        </w:rPr>
        <w:t>过了诺久，浓浓的大雾之中，传来一道缥缈而沧桑的声音。</w:t>
      </w:r>
    </w:p>
    <w:p w14:paraId="3CAF4C0B" w14:textId="77777777" w:rsidR="00E6567E" w:rsidRPr="001268D7" w:rsidRDefault="00E6567E" w:rsidP="00E6567E">
      <w:r>
        <w:rPr>
          <w:rFonts w:hint="eastAsia"/>
        </w:rPr>
        <w:t>“回到止戈山，自然有人会帮助</w:t>
      </w:r>
      <w:r w:rsidR="009E2BF3">
        <w:rPr>
          <w:rFonts w:hint="eastAsia"/>
        </w:rPr>
        <w:t>你</w:t>
      </w:r>
      <w:r>
        <w:rPr>
          <w:rFonts w:hint="eastAsia"/>
        </w:rPr>
        <w:t>。”</w:t>
      </w:r>
    </w:p>
    <w:p w14:paraId="2C05135F" w14:textId="77777777" w:rsidR="002F6A2B" w:rsidRDefault="00883FC7" w:rsidP="0033433D">
      <w:r>
        <w:rPr>
          <w:rFonts w:hint="eastAsia"/>
        </w:rPr>
        <w:t>雾中的神秘人走了，李占山仍站在原地，神情寥落，有种怅然若失的感觉。</w:t>
      </w:r>
    </w:p>
    <w:p w14:paraId="59C4E107" w14:textId="77777777" w:rsidR="00FB471E" w:rsidRDefault="00FB471E" w:rsidP="0033433D">
      <w:r>
        <w:rPr>
          <w:rFonts w:hint="eastAsia"/>
        </w:rPr>
        <w:t>宁溪转身，准备去追那神秘人，司马轶却挡在了她前面，说道：“那个人武功太高了，你这想追去太冒险了，你还是找陆兄商量一下的好。”</w:t>
      </w:r>
    </w:p>
    <w:p w14:paraId="70F9A840" w14:textId="77777777" w:rsidR="00F04A0E" w:rsidRDefault="00F51F0C" w:rsidP="0033433D">
      <w:r>
        <w:rPr>
          <w:rFonts w:hint="eastAsia"/>
        </w:rPr>
        <w:t>听着对方在阻止自己冒险</w:t>
      </w:r>
      <w:r w:rsidR="00F04A0E">
        <w:rPr>
          <w:rFonts w:hint="eastAsia"/>
        </w:rPr>
        <w:t>，宁溪</w:t>
      </w:r>
      <w:r>
        <w:rPr>
          <w:rFonts w:hint="eastAsia"/>
        </w:rPr>
        <w:t>还觉得有些感激，但一听到最后一句，便沉下脸来，心想这么怎么喜欢试探。</w:t>
      </w:r>
    </w:p>
    <w:p w14:paraId="34B88FDE" w14:textId="77777777" w:rsidR="00F51F0C" w:rsidRPr="00F51F0C" w:rsidRDefault="00866DD8" w:rsidP="0033433D">
      <w:r>
        <w:rPr>
          <w:rFonts w:hint="eastAsia"/>
        </w:rPr>
        <w:t>宁溪看着</w:t>
      </w:r>
      <w:r w:rsidR="00A243E0">
        <w:rPr>
          <w:rFonts w:hint="eastAsia"/>
        </w:rPr>
        <w:t>司马轶</w:t>
      </w:r>
      <w:r>
        <w:rPr>
          <w:rFonts w:hint="eastAsia"/>
        </w:rPr>
        <w:t>说道：</w:t>
      </w:r>
      <w:r w:rsidR="00F51F0C">
        <w:rPr>
          <w:rFonts w:hint="eastAsia"/>
        </w:rPr>
        <w:t>“你这人真没劲。”</w:t>
      </w:r>
    </w:p>
    <w:p w14:paraId="277411CA" w14:textId="77777777" w:rsidR="009E2BF3" w:rsidRDefault="00891EFB" w:rsidP="0033433D">
      <w:r>
        <w:rPr>
          <w:rFonts w:hint="eastAsia"/>
        </w:rPr>
        <w:t>司马轶微怔，</w:t>
      </w:r>
      <w:r w:rsidR="00737823">
        <w:rPr>
          <w:rFonts w:hint="eastAsia"/>
        </w:rPr>
        <w:t>不知自己又做错了什么。</w:t>
      </w:r>
    </w:p>
    <w:p w14:paraId="2ADB3991" w14:textId="77777777" w:rsidR="006E728F" w:rsidRPr="006E728F" w:rsidRDefault="006E728F" w:rsidP="0033433D">
      <w:r>
        <w:rPr>
          <w:rFonts w:hint="eastAsia"/>
        </w:rPr>
        <w:t>“</w:t>
      </w:r>
      <w:r w:rsidR="00222AC2">
        <w:rPr>
          <w:rFonts w:hint="eastAsia"/>
        </w:rPr>
        <w:t>看来也只能搏一搏了。</w:t>
      </w:r>
      <w:r>
        <w:rPr>
          <w:rFonts w:hint="eastAsia"/>
        </w:rPr>
        <w:t>”</w:t>
      </w:r>
    </w:p>
    <w:p w14:paraId="373C3895" w14:textId="77777777" w:rsidR="008709BE" w:rsidRDefault="00EF6D19" w:rsidP="0033433D">
      <w:r>
        <w:rPr>
          <w:rFonts w:hint="eastAsia"/>
        </w:rPr>
        <w:t>孤坟那边响起了李占山的声音。</w:t>
      </w:r>
    </w:p>
    <w:p w14:paraId="1C537BDB" w14:textId="77777777" w:rsidR="00EF6D19" w:rsidRDefault="001D637C" w:rsidP="0033433D">
      <w:r>
        <w:rPr>
          <w:rFonts w:hint="eastAsia"/>
        </w:rPr>
        <w:t>李占山终于下定了决心，深吸了口气，朝宗门赶去。</w:t>
      </w:r>
    </w:p>
    <w:p w14:paraId="49C33E39" w14:textId="77777777" w:rsidR="00C73B3C" w:rsidRDefault="009F67C8" w:rsidP="00C73B3C">
      <w:r>
        <w:rPr>
          <w:rFonts w:hint="eastAsia"/>
        </w:rPr>
        <w:t>曙意</w:t>
      </w:r>
      <w:r w:rsidR="00C73B3C">
        <w:rPr>
          <w:rFonts w:hint="eastAsia"/>
        </w:rPr>
        <w:t>渐明，</w:t>
      </w:r>
      <w:r>
        <w:rPr>
          <w:rFonts w:hint="eastAsia"/>
        </w:rPr>
        <w:t>天边渐渐有了曙色，山林里不时传来的晨</w:t>
      </w:r>
      <w:r w:rsidR="00F37E2A">
        <w:rPr>
          <w:rFonts w:hint="eastAsia"/>
        </w:rPr>
        <w:t>鸟啼叫的声音，没有用多长时间便来到了仲裁堂</w:t>
      </w:r>
      <w:r w:rsidR="00C73B3C">
        <w:rPr>
          <w:rFonts w:hint="eastAsia"/>
        </w:rPr>
        <w:t>。</w:t>
      </w:r>
    </w:p>
    <w:p w14:paraId="6236FD5A" w14:textId="77777777" w:rsidR="00F37E2A" w:rsidRDefault="00F37E2A" w:rsidP="00C73B3C">
      <w:r>
        <w:rPr>
          <w:rFonts w:hint="eastAsia"/>
        </w:rPr>
        <w:lastRenderedPageBreak/>
        <w:t>李占山在仲裁堂前停了下来，望</w:t>
      </w:r>
      <w:r w:rsidR="00920378">
        <w:rPr>
          <w:rFonts w:hint="eastAsia"/>
        </w:rPr>
        <w:t>着仲裁堂前飘飞的红缦沉默了很久，整个过程中，他的眼神一直是含着怨憎的情绪</w:t>
      </w:r>
      <w:r>
        <w:rPr>
          <w:rFonts w:hint="eastAsia"/>
        </w:rPr>
        <w:t>。</w:t>
      </w:r>
    </w:p>
    <w:p w14:paraId="72A24E11" w14:textId="77777777" w:rsidR="00BA1577" w:rsidRDefault="00BA1577" w:rsidP="00C73B3C">
      <w:r>
        <w:rPr>
          <w:rFonts w:hint="eastAsia"/>
        </w:rPr>
        <w:t>仲裁堂建立在止戈流成立之后，用于仲裁青思阁与止戈流之间的纷争，</w:t>
      </w:r>
      <w:r w:rsidR="00710D6F">
        <w:rPr>
          <w:rFonts w:hint="eastAsia"/>
        </w:rPr>
        <w:t>在他眼里，仲裁堂与止戈流一样，同样是不需要的所在。</w:t>
      </w:r>
    </w:p>
    <w:p w14:paraId="5799E35A" w14:textId="77777777" w:rsidR="004955ED" w:rsidRPr="00BA1577" w:rsidRDefault="004955ED" w:rsidP="00C73B3C">
      <w:r>
        <w:rPr>
          <w:rFonts w:hint="eastAsia"/>
        </w:rPr>
        <w:t>“</w:t>
      </w:r>
      <w:r w:rsidR="00CB5911">
        <w:rPr>
          <w:rFonts w:hint="eastAsia"/>
        </w:rPr>
        <w:t>今日之后，我要拆掉这些碍眼的所在。</w:t>
      </w:r>
      <w:r>
        <w:rPr>
          <w:rFonts w:hint="eastAsia"/>
        </w:rPr>
        <w:t>”</w:t>
      </w:r>
    </w:p>
    <w:p w14:paraId="45B3D33B" w14:textId="77777777" w:rsidR="00C73B3C" w:rsidRDefault="004955ED" w:rsidP="00C73B3C">
      <w:r>
        <w:rPr>
          <w:rFonts w:hint="eastAsia"/>
        </w:rPr>
        <w:t>从仲裁堂到青思阁的道路，铺着很多石阶，</w:t>
      </w:r>
      <w:r w:rsidR="00C73B3C">
        <w:rPr>
          <w:rFonts w:hint="eastAsia"/>
        </w:rPr>
        <w:t>走起来很是轻松</w:t>
      </w:r>
      <w:r w:rsidR="003736C5">
        <w:rPr>
          <w:rFonts w:hint="eastAsia"/>
        </w:rPr>
        <w:t>，走了小半会，已经可以看到青思阁与止戈流了</w:t>
      </w:r>
      <w:r w:rsidR="00C73B3C">
        <w:rPr>
          <w:rFonts w:hint="eastAsia"/>
        </w:rPr>
        <w:t>。</w:t>
      </w:r>
    </w:p>
    <w:p w14:paraId="1EBB489D" w14:textId="77777777" w:rsidR="00C73B3C" w:rsidRDefault="008907D8" w:rsidP="00C73B3C">
      <w:r>
        <w:rPr>
          <w:rFonts w:hint="eastAsia"/>
        </w:rPr>
        <w:t>此时清晨的第一缕晨光降临了</w:t>
      </w:r>
      <w:r w:rsidR="00C73B3C">
        <w:rPr>
          <w:rFonts w:hint="eastAsia"/>
        </w:rPr>
        <w:t>，</w:t>
      </w:r>
      <w:r>
        <w:rPr>
          <w:rFonts w:hint="eastAsia"/>
        </w:rPr>
        <w:t>穿过止戈山缥缈的云雾，照亮了远处青思阁</w:t>
      </w:r>
      <w:r w:rsidR="00C73B3C">
        <w:rPr>
          <w:rFonts w:hint="eastAsia"/>
        </w:rPr>
        <w:t>的建筑，</w:t>
      </w:r>
      <w:r w:rsidR="00B454D7">
        <w:rPr>
          <w:rFonts w:hint="eastAsia"/>
        </w:rPr>
        <w:t>近百年历史的青</w:t>
      </w:r>
      <w:r w:rsidR="00E879C2">
        <w:rPr>
          <w:rFonts w:hint="eastAsia"/>
        </w:rPr>
        <w:t>思阁，古朴优雅，巍峨壮</w:t>
      </w:r>
      <w:r w:rsidR="00B454D7">
        <w:rPr>
          <w:rFonts w:hint="eastAsia"/>
        </w:rPr>
        <w:t>观，透露着历史的光辉</w:t>
      </w:r>
      <w:r w:rsidR="00D31B0A">
        <w:rPr>
          <w:rFonts w:hint="eastAsia"/>
        </w:rPr>
        <w:t>，怎么看都很舒服</w:t>
      </w:r>
      <w:r w:rsidR="00C73B3C">
        <w:rPr>
          <w:rFonts w:hint="eastAsia"/>
        </w:rPr>
        <w:t>。</w:t>
      </w:r>
    </w:p>
    <w:p w14:paraId="11DD8222" w14:textId="77777777" w:rsidR="00C73B3C" w:rsidRDefault="00D31B0A" w:rsidP="00C73B3C">
      <w:r>
        <w:rPr>
          <w:rFonts w:hint="eastAsia"/>
        </w:rPr>
        <w:t>相较之下，旁边的止戈流却显得格外刺眼，明明建筑风格上仿照青思阁，却偏偏来了个红色，</w:t>
      </w:r>
      <w:r w:rsidR="00AF7889">
        <w:rPr>
          <w:rFonts w:hint="eastAsia"/>
        </w:rPr>
        <w:t>红是凶险的颜色。</w:t>
      </w:r>
    </w:p>
    <w:p w14:paraId="79D616AF" w14:textId="77777777" w:rsidR="009D0397" w:rsidRDefault="009D0397" w:rsidP="00C73B3C">
      <w:r>
        <w:rPr>
          <w:rFonts w:hint="eastAsia"/>
        </w:rPr>
        <w:t>止戈流就是青思阁拙劣的仿制品。</w:t>
      </w:r>
    </w:p>
    <w:p w14:paraId="25312A97" w14:textId="77777777" w:rsidR="00AD7BF5" w:rsidRDefault="002F1224" w:rsidP="00AD7BF5">
      <w:r>
        <w:rPr>
          <w:rFonts w:hint="eastAsia"/>
        </w:rPr>
        <w:t>李占山更坚定了他的信念，</w:t>
      </w:r>
      <w:r w:rsidR="00AD7BF5">
        <w:rPr>
          <w:rFonts w:hint="eastAsia"/>
        </w:rPr>
        <w:t>止戈山上有青思阁就够了，不需要什么止戈流，</w:t>
      </w:r>
      <w:r w:rsidR="008B1226">
        <w:rPr>
          <w:rFonts w:hint="eastAsia"/>
        </w:rPr>
        <w:t>它的存在在刺眼了</w:t>
      </w:r>
      <w:r w:rsidR="00AD7BF5">
        <w:rPr>
          <w:rFonts w:hint="eastAsia"/>
        </w:rPr>
        <w:t>。</w:t>
      </w:r>
    </w:p>
    <w:p w14:paraId="6A3BB5CD" w14:textId="77777777" w:rsidR="008B1226" w:rsidRDefault="008B1226" w:rsidP="00AD7BF5">
      <w:r>
        <w:rPr>
          <w:rFonts w:hint="eastAsia"/>
        </w:rPr>
        <w:t>与止戈流同样刺眼的还有西门纤纤，李占山已经看到了她。</w:t>
      </w:r>
    </w:p>
    <w:p w14:paraId="0FBA563D" w14:textId="77777777" w:rsidR="00CB3A7E" w:rsidRDefault="00CB3A7E" w:rsidP="00AD7BF5">
      <w:r>
        <w:rPr>
          <w:rFonts w:hint="eastAsia"/>
        </w:rPr>
        <w:t>晨光下的西门纤纤，浑身散发着种温暖的感觉，但这种温暖体现在李占山身上，却是炙热的温度，让他感觉很不舒服。</w:t>
      </w:r>
    </w:p>
    <w:p w14:paraId="7A8B10B0" w14:textId="77777777" w:rsidR="00151CC2" w:rsidRDefault="00151CC2" w:rsidP="00AD7BF5">
      <w:r>
        <w:rPr>
          <w:rFonts w:hint="eastAsia"/>
        </w:rPr>
        <w:t>落在她身上的晨光，使她整个人显得更为刺眼。</w:t>
      </w:r>
    </w:p>
    <w:p w14:paraId="440C286C" w14:textId="77777777" w:rsidR="00113A9E" w:rsidRDefault="00FF0BFA" w:rsidP="00AD7BF5">
      <w:r>
        <w:rPr>
          <w:rFonts w:hint="eastAsia"/>
        </w:rPr>
        <w:t>李占山不知道要说些什么，</w:t>
      </w:r>
      <w:r w:rsidR="00507392">
        <w:rPr>
          <w:rFonts w:hint="eastAsia"/>
        </w:rPr>
        <w:t>所以他没有停下脚</w:t>
      </w:r>
      <w:r w:rsidR="00984BB8">
        <w:rPr>
          <w:rFonts w:hint="eastAsia"/>
        </w:rPr>
        <w:t>步，准备</w:t>
      </w:r>
      <w:r w:rsidR="00507392">
        <w:rPr>
          <w:rFonts w:hint="eastAsia"/>
        </w:rPr>
        <w:t>从她身边走过，尽管这样对掌门有失尊敬，但论辈分，她还得叫他一声师叔，少叫一声掌门，那又怎样？</w:t>
      </w:r>
    </w:p>
    <w:p w14:paraId="21779413" w14:textId="77777777" w:rsidR="00DE084D" w:rsidRDefault="00DE084D" w:rsidP="00DE084D">
      <w:r>
        <w:rPr>
          <w:rFonts w:hint="eastAsia"/>
        </w:rPr>
        <w:t>“没有一夜风雨之后，这条路是不是很好走？”</w:t>
      </w:r>
    </w:p>
    <w:p w14:paraId="03785268" w14:textId="77777777" w:rsidR="00DE084D" w:rsidRPr="00DE084D" w:rsidRDefault="00DE084D" w:rsidP="00DE084D">
      <w:r>
        <w:rPr>
          <w:rFonts w:hint="eastAsia"/>
        </w:rPr>
        <w:t>西门纤纤忽然说了这样一句话。</w:t>
      </w:r>
    </w:p>
    <w:p w14:paraId="39FE076B" w14:textId="77777777" w:rsidR="00555621" w:rsidRDefault="004A1F4A" w:rsidP="00EF2798">
      <w:r>
        <w:rPr>
          <w:rFonts w:hint="eastAsia"/>
        </w:rPr>
        <w:t>李占山停</w:t>
      </w:r>
      <w:r w:rsidR="00DE084D">
        <w:rPr>
          <w:rFonts w:hint="eastAsia"/>
        </w:rPr>
        <w:t>了下来，</w:t>
      </w:r>
      <w:r w:rsidR="00EF2798">
        <w:rPr>
          <w:rFonts w:hint="eastAsia"/>
        </w:rPr>
        <w:t>他不</w:t>
      </w:r>
      <w:r w:rsidR="00DE084D">
        <w:rPr>
          <w:rFonts w:hint="eastAsia"/>
        </w:rPr>
        <w:t>知如何去回应这句话，更不</w:t>
      </w:r>
      <w:r w:rsidR="00EF2798">
        <w:rPr>
          <w:rFonts w:hint="eastAsia"/>
        </w:rPr>
        <w:t>敢去看西门纤纤的眼睛，目光微抬</w:t>
      </w:r>
      <w:r w:rsidR="00BB3AAB">
        <w:rPr>
          <w:rFonts w:hint="eastAsia"/>
        </w:rPr>
        <w:t>，</w:t>
      </w:r>
      <w:r w:rsidR="00F75A06">
        <w:rPr>
          <w:rFonts w:hint="eastAsia"/>
        </w:rPr>
        <w:t>看着她身后的渐渐升起的朝阳，沉默了很长时间。</w:t>
      </w:r>
    </w:p>
    <w:p w14:paraId="616F7115" w14:textId="77777777" w:rsidR="00F66F72" w:rsidRPr="00F66F72" w:rsidRDefault="00A732CA" w:rsidP="00EF2798">
      <w:r>
        <w:rPr>
          <w:rFonts w:hint="eastAsia"/>
        </w:rPr>
        <w:t>“确实好走了不少。”</w:t>
      </w:r>
    </w:p>
    <w:p w14:paraId="0B520AF9" w14:textId="77777777" w:rsidR="00113A9E" w:rsidRPr="00113A9E" w:rsidRDefault="00054400" w:rsidP="00AD7BF5">
      <w:r>
        <w:rPr>
          <w:rFonts w:hint="eastAsia"/>
        </w:rPr>
        <w:t>说这句话的时候，他</w:t>
      </w:r>
      <w:r w:rsidRPr="00054400">
        <w:rPr>
          <w:rFonts w:hint="eastAsia"/>
        </w:rPr>
        <w:t>的声音在微微颤抖</w:t>
      </w:r>
      <w:r w:rsidR="00BC61C9">
        <w:rPr>
          <w:rFonts w:hint="eastAsia"/>
        </w:rPr>
        <w:t>。</w:t>
      </w:r>
    </w:p>
    <w:p w14:paraId="657BABDA" w14:textId="77777777" w:rsidR="002F1224" w:rsidRDefault="004D1F06" w:rsidP="0033433D">
      <w:r>
        <w:rPr>
          <w:rFonts w:hint="eastAsia"/>
        </w:rPr>
        <w:t>“那为何李师叔会走了这么长时间呢？</w:t>
      </w:r>
      <w:r w:rsidR="00EF2A66">
        <w:rPr>
          <w:rFonts w:hint="eastAsia"/>
        </w:rPr>
        <w:t>总不是迷路了吧？</w:t>
      </w:r>
      <w:r>
        <w:rPr>
          <w:rFonts w:hint="eastAsia"/>
        </w:rPr>
        <w:t>”</w:t>
      </w:r>
    </w:p>
    <w:p w14:paraId="547CA947" w14:textId="77777777" w:rsidR="00EF2A66" w:rsidRDefault="00D5447D" w:rsidP="0033433D">
      <w:r>
        <w:rPr>
          <w:rFonts w:hint="eastAsia"/>
        </w:rPr>
        <w:t>“有些事情耽搁了。”</w:t>
      </w:r>
    </w:p>
    <w:p w14:paraId="4D76F5E3" w14:textId="77777777" w:rsidR="00AE2C9A" w:rsidRDefault="00AE2C9A" w:rsidP="0033433D">
      <w:r>
        <w:rPr>
          <w:rFonts w:hint="eastAsia"/>
        </w:rPr>
        <w:t>“哦，是吗？现在平师叔已经倒</w:t>
      </w:r>
      <w:r w:rsidR="00A50AD4">
        <w:rPr>
          <w:rFonts w:hint="eastAsia"/>
        </w:rPr>
        <w:t>下了，李占山是青思阁最德高望重的人了，想来能耽搁李师叔的事情，应该是</w:t>
      </w:r>
      <w:r w:rsidR="00C43444">
        <w:rPr>
          <w:rFonts w:hint="eastAsia"/>
        </w:rPr>
        <w:t>很</w:t>
      </w:r>
      <w:r w:rsidR="00A50AD4">
        <w:rPr>
          <w:rFonts w:hint="eastAsia"/>
        </w:rPr>
        <w:t>大事</w:t>
      </w:r>
      <w:r w:rsidR="00C43444">
        <w:rPr>
          <w:rFonts w:hint="eastAsia"/>
        </w:rPr>
        <w:t>情</w:t>
      </w:r>
      <w:r w:rsidR="00A50AD4">
        <w:rPr>
          <w:rFonts w:hint="eastAsia"/>
        </w:rPr>
        <w:t>吧！</w:t>
      </w:r>
      <w:r>
        <w:rPr>
          <w:rFonts w:hint="eastAsia"/>
        </w:rPr>
        <w:t>”</w:t>
      </w:r>
    </w:p>
    <w:p w14:paraId="67C3F149" w14:textId="77777777" w:rsidR="00605532" w:rsidRDefault="00137E7A" w:rsidP="0033433D">
      <w:r>
        <w:rPr>
          <w:rFonts w:hint="eastAsia"/>
        </w:rPr>
        <w:t>李占山不知道该怎么接</w:t>
      </w:r>
      <w:r w:rsidR="000603B8">
        <w:rPr>
          <w:rFonts w:hint="eastAsia"/>
        </w:rPr>
        <w:t>这话，</w:t>
      </w:r>
      <w:r>
        <w:rPr>
          <w:rFonts w:hint="eastAsia"/>
        </w:rPr>
        <w:t>起身向青思阁走去。</w:t>
      </w:r>
    </w:p>
    <w:p w14:paraId="630C65F8" w14:textId="77777777" w:rsidR="00E6694A" w:rsidRDefault="00E6694A" w:rsidP="0033433D">
      <w:r>
        <w:rPr>
          <w:rFonts w:hint="eastAsia"/>
        </w:rPr>
        <w:t>西门纤纤忽然</w:t>
      </w:r>
      <w:r w:rsidR="0023322B">
        <w:rPr>
          <w:rFonts w:hint="eastAsia"/>
        </w:rPr>
        <w:t>转过身来，</w:t>
      </w:r>
      <w:r>
        <w:rPr>
          <w:rFonts w:hint="eastAsia"/>
        </w:rPr>
        <w:t>看着李占山的眼睛说道：“李师叔</w:t>
      </w:r>
      <w:r w:rsidR="000603B8">
        <w:rPr>
          <w:rFonts w:hint="eastAsia"/>
        </w:rPr>
        <w:t>在山上见了什么重要的人吧？</w:t>
      </w:r>
      <w:r>
        <w:rPr>
          <w:rFonts w:hint="eastAsia"/>
        </w:rPr>
        <w:t>”</w:t>
      </w:r>
    </w:p>
    <w:p w14:paraId="6DB0BCDF" w14:textId="77777777" w:rsidR="000603B8" w:rsidRDefault="000603B8" w:rsidP="000603B8">
      <w:r>
        <w:rPr>
          <w:rFonts w:hint="eastAsia"/>
        </w:rPr>
        <w:t>李占山停下脚步，因为他忽然觉得自己的身体变得有些僵硬。</w:t>
      </w:r>
    </w:p>
    <w:p w14:paraId="304AB8CA" w14:textId="77777777" w:rsidR="00470334" w:rsidRDefault="000603B8" w:rsidP="000603B8">
      <w:r>
        <w:rPr>
          <w:rFonts w:hint="eastAsia"/>
        </w:rPr>
        <w:t>西门纤纤这句话，使他的心脏骤然收紧，血管里的血液突然加快，撑大了他的血管，脸上的青筋骤然浮现</w:t>
      </w:r>
      <w:r w:rsidR="00470334">
        <w:rPr>
          <w:rFonts w:hint="eastAsia"/>
        </w:rPr>
        <w:t>。</w:t>
      </w:r>
    </w:p>
    <w:p w14:paraId="3D9FE7F0" w14:textId="77777777" w:rsidR="00470334" w:rsidRDefault="000603B8" w:rsidP="000603B8">
      <w:r>
        <w:rPr>
          <w:rFonts w:hint="eastAsia"/>
        </w:rPr>
        <w:t>隐约之间，他听到了自己的心跳声。</w:t>
      </w:r>
    </w:p>
    <w:p w14:paraId="3A91B1C3" w14:textId="77777777" w:rsidR="000603B8" w:rsidRDefault="00470334" w:rsidP="000603B8">
      <w:r>
        <w:rPr>
          <w:rFonts w:hint="eastAsia"/>
        </w:rPr>
        <w:t>他站在青思阁的门口，看着殿里的</w:t>
      </w:r>
      <w:r w:rsidR="00651A48">
        <w:rPr>
          <w:rFonts w:hint="eastAsia"/>
        </w:rPr>
        <w:t>无数双</w:t>
      </w:r>
      <w:r>
        <w:rPr>
          <w:rFonts w:hint="eastAsia"/>
        </w:rPr>
        <w:t>目光</w:t>
      </w:r>
      <w:r w:rsidR="00651A48">
        <w:rPr>
          <w:rFonts w:hint="eastAsia"/>
        </w:rPr>
        <w:t>正盯着自己</w:t>
      </w:r>
      <w:r w:rsidR="000603B8">
        <w:rPr>
          <w:rFonts w:hint="eastAsia"/>
        </w:rPr>
        <w:t>。</w:t>
      </w:r>
    </w:p>
    <w:p w14:paraId="025D5BF0" w14:textId="77777777" w:rsidR="00651A48" w:rsidRDefault="00651A48" w:rsidP="000603B8">
      <w:r>
        <w:rPr>
          <w:rFonts w:hint="eastAsia"/>
        </w:rPr>
        <w:t>那些目光好似是突然出现的，就在西门纤纤说完那句话的时候。</w:t>
      </w:r>
    </w:p>
    <w:p w14:paraId="529CAE59" w14:textId="77777777" w:rsidR="00871EB2" w:rsidRDefault="00871EB2" w:rsidP="00871EB2">
      <w:r>
        <w:rPr>
          <w:rFonts w:hint="eastAsia"/>
        </w:rPr>
        <w:t>便在这时，一阵凌乱的脚步声在后方响起。</w:t>
      </w:r>
    </w:p>
    <w:p w14:paraId="5FD973F5" w14:textId="77777777" w:rsidR="00871EB2" w:rsidRDefault="00485656" w:rsidP="00871EB2">
      <w:r>
        <w:rPr>
          <w:rFonts w:hint="eastAsia"/>
        </w:rPr>
        <w:t>他回首，看见了</w:t>
      </w:r>
      <w:r w:rsidR="00B701C0">
        <w:rPr>
          <w:rFonts w:hint="eastAsia"/>
        </w:rPr>
        <w:t>愤怒的</w:t>
      </w:r>
      <w:r>
        <w:rPr>
          <w:rFonts w:hint="eastAsia"/>
        </w:rPr>
        <w:t>止戈流众</w:t>
      </w:r>
      <w:r w:rsidR="00871EB2">
        <w:rPr>
          <w:rFonts w:hint="eastAsia"/>
        </w:rPr>
        <w:t>。</w:t>
      </w:r>
    </w:p>
    <w:p w14:paraId="344276DD" w14:textId="77777777" w:rsidR="00871EB2" w:rsidRDefault="00B03198" w:rsidP="00871EB2">
      <w:r>
        <w:rPr>
          <w:rFonts w:hint="eastAsia"/>
        </w:rPr>
        <w:t>无数双目光，带着各种复杂的情绪，静静看着他，</w:t>
      </w:r>
      <w:r w:rsidR="00CE70EF">
        <w:rPr>
          <w:rFonts w:hint="eastAsia"/>
        </w:rPr>
        <w:t>给他一种要撕碎</w:t>
      </w:r>
      <w:r w:rsidR="00871EB2">
        <w:rPr>
          <w:rFonts w:hint="eastAsia"/>
        </w:rPr>
        <w:t>的感觉。</w:t>
      </w:r>
    </w:p>
    <w:p w14:paraId="74D6D599" w14:textId="77777777" w:rsidR="00B03198" w:rsidRDefault="00CE70EF" w:rsidP="00871EB2">
      <w:r>
        <w:rPr>
          <w:rFonts w:hint="eastAsia"/>
        </w:rPr>
        <w:t>无论是谁，在这样死寂压抑的环境里，看到这样的目光</w:t>
      </w:r>
      <w:r w:rsidR="00871EB2">
        <w:rPr>
          <w:rFonts w:hint="eastAsia"/>
        </w:rPr>
        <w:t>，下意识都会有些害怕</w:t>
      </w:r>
      <w:r>
        <w:rPr>
          <w:rFonts w:hint="eastAsia"/>
        </w:rPr>
        <w:t>，何况有了西门纤纤那句话的铺垫。</w:t>
      </w:r>
    </w:p>
    <w:p w14:paraId="70CD3C33" w14:textId="77777777" w:rsidR="00472F52" w:rsidRDefault="008C2B52" w:rsidP="00871EB2">
      <w:r>
        <w:rPr>
          <w:rFonts w:hint="eastAsia"/>
        </w:rPr>
        <w:t>李占山很紧张，但仍然清醒，知道自己现在唯一可以做的就是沉默。</w:t>
      </w:r>
    </w:p>
    <w:p w14:paraId="0C8B66D8" w14:textId="77777777" w:rsidR="001A21AE" w:rsidRDefault="00A50958" w:rsidP="0033433D">
      <w:r>
        <w:rPr>
          <w:rFonts w:hint="eastAsia"/>
        </w:rPr>
        <w:lastRenderedPageBreak/>
        <w:t>西门纤纤问道：</w:t>
      </w:r>
      <w:r w:rsidR="001A21AE">
        <w:rPr>
          <w:rFonts w:hint="eastAsia"/>
        </w:rPr>
        <w:t>“</w:t>
      </w:r>
      <w:r w:rsidR="006C6250">
        <w:rPr>
          <w:rFonts w:hint="eastAsia"/>
        </w:rPr>
        <w:t>沉默是代表默认了吗？</w:t>
      </w:r>
      <w:r w:rsidR="001A21AE">
        <w:rPr>
          <w:rFonts w:hint="eastAsia"/>
        </w:rPr>
        <w:t>”</w:t>
      </w:r>
    </w:p>
    <w:p w14:paraId="5AF518C0" w14:textId="77777777" w:rsidR="00464D4E" w:rsidRDefault="00464D4E" w:rsidP="0033433D">
      <w:r>
        <w:rPr>
          <w:rFonts w:hint="eastAsia"/>
        </w:rPr>
        <w:t>“我没承认什么，也没什么好承认的。”</w:t>
      </w:r>
    </w:p>
    <w:p w14:paraId="07C36501" w14:textId="77777777" w:rsidR="00E41D7B" w:rsidRPr="008C2B52" w:rsidRDefault="008C2B52" w:rsidP="0033433D">
      <w:r>
        <w:rPr>
          <w:rFonts w:hint="eastAsia"/>
        </w:rPr>
        <w:t>这时候，只能死撑着不承认，因为承认了便只有死，止戈流那些人立马会冲上来，将他撕碎。</w:t>
      </w:r>
    </w:p>
    <w:p w14:paraId="6E069660" w14:textId="77777777" w:rsidR="002A2178" w:rsidRDefault="002A2178" w:rsidP="002A2178">
      <w:r>
        <w:rPr>
          <w:rFonts w:hint="eastAsia"/>
        </w:rPr>
        <w:t>场间一片死寂。</w:t>
      </w:r>
    </w:p>
    <w:p w14:paraId="0DC3D7DD" w14:textId="77777777" w:rsidR="002A2178" w:rsidRDefault="002A2178" w:rsidP="002A2178">
      <w:r>
        <w:rPr>
          <w:rFonts w:hint="eastAsia"/>
        </w:rPr>
        <w:t>所有人都在等待着西门纤纤表态，哪怕只是一个动作，止戈流众便会一涌而上，将他撕碎。</w:t>
      </w:r>
    </w:p>
    <w:p w14:paraId="2D3CFDD9" w14:textId="77777777" w:rsidR="00C60166" w:rsidRDefault="005F53BA" w:rsidP="002A2178">
      <w:r>
        <w:rPr>
          <w:rFonts w:hint="eastAsia"/>
        </w:rPr>
        <w:t>西门纤纤也只是沉默，她的确没有任何证据，李占山死不承认，她也没有办法。</w:t>
      </w:r>
    </w:p>
    <w:p w14:paraId="17E32907" w14:textId="77777777" w:rsidR="00F06F00" w:rsidRPr="00F06F00" w:rsidRDefault="00F06F00" w:rsidP="002A2178">
      <w:r>
        <w:rPr>
          <w:rFonts w:hint="eastAsia"/>
        </w:rPr>
        <w:t>山道上忽然响起了</w:t>
      </w:r>
      <w:r w:rsidR="00BB7296">
        <w:rPr>
          <w:rFonts w:hint="eastAsia"/>
        </w:rPr>
        <w:t>一道稚嫩而委屈</w:t>
      </w:r>
      <w:r>
        <w:rPr>
          <w:rFonts w:hint="eastAsia"/>
        </w:rPr>
        <w:t>的声音。</w:t>
      </w:r>
    </w:p>
    <w:p w14:paraId="00A9B80E" w14:textId="77777777" w:rsidR="00E41D7B" w:rsidRDefault="00E41D7B" w:rsidP="0033433D">
      <w:r>
        <w:rPr>
          <w:rFonts w:hint="eastAsia"/>
        </w:rPr>
        <w:t>“</w:t>
      </w:r>
      <w:r w:rsidR="0021640D">
        <w:rPr>
          <w:rFonts w:hint="eastAsia"/>
        </w:rPr>
        <w:t>为虾米路这么长？为虾米</w:t>
      </w:r>
      <w:r w:rsidR="004B6A0B">
        <w:rPr>
          <w:rFonts w:hint="eastAsia"/>
        </w:rPr>
        <w:t>小宝</w:t>
      </w:r>
      <w:r w:rsidR="0021640D">
        <w:rPr>
          <w:rFonts w:hint="eastAsia"/>
        </w:rPr>
        <w:t>要当信差</w:t>
      </w:r>
      <w:r w:rsidR="004B6A0B">
        <w:rPr>
          <w:rFonts w:hint="eastAsia"/>
        </w:rPr>
        <w:t>？</w:t>
      </w:r>
      <w:r>
        <w:rPr>
          <w:rFonts w:hint="eastAsia"/>
        </w:rPr>
        <w:t>”</w:t>
      </w:r>
    </w:p>
    <w:p w14:paraId="0A06A1A5" w14:textId="77777777" w:rsidR="00E2590F" w:rsidRDefault="00E2590F" w:rsidP="0033433D">
      <w:r>
        <w:rPr>
          <w:rFonts w:hint="eastAsia"/>
        </w:rPr>
        <w:t>这时候打破了僵持的气氛，</w:t>
      </w:r>
      <w:r w:rsidR="002B263D">
        <w:rPr>
          <w:rFonts w:hint="eastAsia"/>
        </w:rPr>
        <w:t xml:space="preserve"> </w:t>
      </w:r>
      <w:r>
        <w:rPr>
          <w:rFonts w:hint="eastAsia"/>
        </w:rPr>
        <w:t>李占山松了一口气，伸手抹掉</w:t>
      </w:r>
      <w:r w:rsidR="009123BE">
        <w:rPr>
          <w:rFonts w:hint="eastAsia"/>
        </w:rPr>
        <w:t>了</w:t>
      </w:r>
      <w:r w:rsidR="002B263D">
        <w:rPr>
          <w:rFonts w:hint="eastAsia"/>
        </w:rPr>
        <w:t>额</w:t>
      </w:r>
      <w:r>
        <w:rPr>
          <w:rFonts w:hint="eastAsia"/>
        </w:rPr>
        <w:t>头上的汗珠。</w:t>
      </w:r>
    </w:p>
    <w:p w14:paraId="3B73DF08" w14:textId="77777777" w:rsidR="002B263D" w:rsidRDefault="002B263D" w:rsidP="0033433D">
      <w:r>
        <w:rPr>
          <w:rFonts w:hint="eastAsia"/>
        </w:rPr>
        <w:t>所有的目光都转山贼小宝看来，</w:t>
      </w:r>
      <w:r w:rsidR="009123BE">
        <w:rPr>
          <w:rFonts w:hint="eastAsia"/>
        </w:rPr>
        <w:t>目光中带着无限的愤怒。</w:t>
      </w:r>
    </w:p>
    <w:p w14:paraId="673FFBB3" w14:textId="77777777" w:rsidR="00956F53" w:rsidRPr="00956F53" w:rsidRDefault="00956F53" w:rsidP="0033433D">
      <w:r>
        <w:rPr>
          <w:rFonts w:hint="eastAsia"/>
        </w:rPr>
        <w:t>山贼小宝骤然闯入，打乱了原本凝滞的气氛，但他却不知道发生了什么。</w:t>
      </w:r>
    </w:p>
    <w:p w14:paraId="1CA7F69E" w14:textId="77777777" w:rsidR="0021640D" w:rsidRDefault="00956F53" w:rsidP="0033433D">
      <w:r>
        <w:rPr>
          <w:rFonts w:hint="eastAsia"/>
        </w:rPr>
        <w:t>他就像一只</w:t>
      </w:r>
      <w:r w:rsidR="00E2590F" w:rsidRPr="00E2590F">
        <w:rPr>
          <w:rFonts w:hint="eastAsia"/>
        </w:rPr>
        <w:t>误入</w:t>
      </w:r>
      <w:r w:rsidRPr="00956F53">
        <w:rPr>
          <w:rFonts w:hint="eastAsia"/>
        </w:rPr>
        <w:t>藕花深处</w:t>
      </w:r>
      <w:r>
        <w:rPr>
          <w:rFonts w:hint="eastAsia"/>
        </w:rPr>
        <w:t>孤舟</w:t>
      </w:r>
      <w:r w:rsidR="00E2590F" w:rsidRPr="00E2590F">
        <w:rPr>
          <w:rFonts w:hint="eastAsia"/>
        </w:rPr>
        <w:t>，起桨时，却惊起一摊鸥鹭。</w:t>
      </w:r>
    </w:p>
    <w:p w14:paraId="72ACD726" w14:textId="77777777" w:rsidR="00DD6586" w:rsidRDefault="00DD6586" w:rsidP="0033433D">
      <w:r>
        <w:rPr>
          <w:rFonts w:hint="eastAsia"/>
        </w:rPr>
        <w:t>“为虾米大家都这样看着小宝？”</w:t>
      </w:r>
    </w:p>
    <w:p w14:paraId="6BC6BF25" w14:textId="77777777" w:rsidR="0021640D" w:rsidRDefault="00304BF2" w:rsidP="0033433D">
      <w:r>
        <w:rPr>
          <w:rFonts w:hint="eastAsia"/>
        </w:rPr>
        <w:t>看到众人无来由的愤怒目光，山贼小宝</w:t>
      </w:r>
      <w:r w:rsidR="001F3ACC">
        <w:rPr>
          <w:rFonts w:hint="eastAsia"/>
        </w:rPr>
        <w:t>觉得有些奇怪</w:t>
      </w:r>
      <w:r w:rsidR="00DD6586">
        <w:rPr>
          <w:rFonts w:hint="eastAsia"/>
        </w:rPr>
        <w:t>，不禁挠了脑头，觉得不能理解。</w:t>
      </w:r>
    </w:p>
    <w:p w14:paraId="429FCF79" w14:textId="77777777" w:rsidR="001F3ACC" w:rsidRPr="00646E22" w:rsidRDefault="00C47567" w:rsidP="0033433D">
      <w:r>
        <w:rPr>
          <w:rFonts w:hint="eastAsia"/>
        </w:rPr>
        <w:t>年仅七岁的他，又怎会知道</w:t>
      </w:r>
      <w:r w:rsidR="00646E22">
        <w:rPr>
          <w:rFonts w:hint="eastAsia"/>
        </w:rPr>
        <w:t>，他这是承接了所有人的愤怒。</w:t>
      </w:r>
    </w:p>
    <w:p w14:paraId="07E7377E" w14:textId="77777777" w:rsidR="0080305F" w:rsidRDefault="00C670A0" w:rsidP="0033433D">
      <w:r>
        <w:rPr>
          <w:rFonts w:hint="eastAsia"/>
        </w:rPr>
        <w:t>突然间，他看到了狄败青，好似想起了什么，无来由地有些紧张，自语道：</w:t>
      </w:r>
      <w:r w:rsidR="0080305F">
        <w:rPr>
          <w:rFonts w:hint="eastAsia"/>
        </w:rPr>
        <w:t>“为虾米看到那个佛珠男，会有一种要被揍的感觉？”</w:t>
      </w:r>
    </w:p>
    <w:p w14:paraId="4C488AC7" w14:textId="77777777" w:rsidR="00725AA1" w:rsidRDefault="00725AA1" w:rsidP="0033433D">
      <w:r>
        <w:rPr>
          <w:rFonts w:hint="eastAsia"/>
        </w:rPr>
        <w:t>狄败青缓缓走到他的身前，摸着他的小脑袋，</w:t>
      </w:r>
      <w:r w:rsidR="0049299C">
        <w:rPr>
          <w:rFonts w:hint="eastAsia"/>
        </w:rPr>
        <w:t>轻轻</w:t>
      </w:r>
      <w:r>
        <w:rPr>
          <w:rFonts w:hint="eastAsia"/>
        </w:rPr>
        <w:t>说道：“不是感觉，是你的确要被揍。”</w:t>
      </w:r>
    </w:p>
    <w:p w14:paraId="1600E25E" w14:textId="77777777" w:rsidR="00725AA1" w:rsidRDefault="00725AA1" w:rsidP="00725AA1">
      <w:r>
        <w:rPr>
          <w:rFonts w:hint="eastAsia"/>
        </w:rPr>
        <w:t>说完这句话，他神情骤冷，</w:t>
      </w:r>
      <w:r w:rsidR="00CB33C7">
        <w:rPr>
          <w:rFonts w:hint="eastAsia"/>
        </w:rPr>
        <w:t>飞起</w:t>
      </w:r>
      <w:r>
        <w:rPr>
          <w:rFonts w:hint="eastAsia"/>
        </w:rPr>
        <w:t>一脚狠狠地踹到了山贼小宝的胸腹间！</w:t>
      </w:r>
    </w:p>
    <w:p w14:paraId="3AF8DD1B" w14:textId="77777777" w:rsidR="00725AA1" w:rsidRDefault="00725AA1" w:rsidP="00725AA1">
      <w:r>
        <w:rPr>
          <w:rFonts w:hint="eastAsia"/>
        </w:rPr>
        <w:t>啪的一声闷响！</w:t>
      </w:r>
    </w:p>
    <w:p w14:paraId="78472E0C" w14:textId="77777777" w:rsidR="00C670A0" w:rsidRDefault="0085057E" w:rsidP="00725AA1">
      <w:r>
        <w:rPr>
          <w:rFonts w:hint="eastAsia"/>
        </w:rPr>
        <w:t>山贼小宝骤然飞起，在空中形成一道孤线，撞在止戈流的墙上，然后又落到了地上，吃了一脸土</w:t>
      </w:r>
      <w:r w:rsidR="00725AA1">
        <w:rPr>
          <w:rFonts w:hint="eastAsia"/>
        </w:rPr>
        <w:t>。</w:t>
      </w:r>
    </w:p>
    <w:p w14:paraId="5DBE6902" w14:textId="77777777" w:rsidR="00135C41" w:rsidRPr="00135C41" w:rsidRDefault="0085057E" w:rsidP="00725AA1">
      <w:r>
        <w:rPr>
          <w:rFonts w:hint="eastAsia"/>
        </w:rPr>
        <w:t>狄败青这一脚踹得非常</w:t>
      </w:r>
      <w:r w:rsidRPr="0085057E">
        <w:rPr>
          <w:rFonts w:hint="eastAsia"/>
        </w:rPr>
        <w:t>狠，</w:t>
      </w:r>
      <w:r>
        <w:rPr>
          <w:rFonts w:hint="eastAsia"/>
        </w:rPr>
        <w:t>落地后的山贼小宝，一手捂着肚子，一手</w:t>
      </w:r>
      <w:r w:rsidR="00135C41">
        <w:rPr>
          <w:rFonts w:hint="eastAsia"/>
        </w:rPr>
        <w:t>捂着鼻子</w:t>
      </w:r>
      <w:r w:rsidR="00BB0560">
        <w:rPr>
          <w:rFonts w:hint="eastAsia"/>
        </w:rPr>
        <w:t>，抹掉鼻子里流出的白色液体</w:t>
      </w:r>
      <w:r w:rsidR="0071251B">
        <w:rPr>
          <w:rFonts w:hint="eastAsia"/>
        </w:rPr>
        <w:t>，显得有些痛苦</w:t>
      </w:r>
      <w:r w:rsidR="00135C41">
        <w:rPr>
          <w:rFonts w:hint="eastAsia"/>
        </w:rPr>
        <w:t>。</w:t>
      </w:r>
    </w:p>
    <w:p w14:paraId="6CCF6C3B" w14:textId="77777777" w:rsidR="0080305F" w:rsidRDefault="0080305F" w:rsidP="0033433D">
      <w:r>
        <w:rPr>
          <w:rFonts w:hint="eastAsia"/>
        </w:rPr>
        <w:t>“</w:t>
      </w:r>
      <w:r w:rsidR="00135C41">
        <w:rPr>
          <w:rFonts w:hint="eastAsia"/>
        </w:rPr>
        <w:t>哇丫度，好疼疼，</w:t>
      </w:r>
      <w:r w:rsidR="00BB0560">
        <w:rPr>
          <w:rFonts w:hint="eastAsia"/>
        </w:rPr>
        <w:t>为虾米小宝要挨揍，不是两军交战，不斩来使吗？小宝只是个送信的，哇啊……</w:t>
      </w:r>
      <w:r>
        <w:rPr>
          <w:rFonts w:hint="eastAsia"/>
        </w:rPr>
        <w:t>”</w:t>
      </w:r>
    </w:p>
    <w:p w14:paraId="6C7812F6" w14:textId="77777777" w:rsidR="00D34FD7" w:rsidRDefault="00D34FD7" w:rsidP="0033433D">
      <w:r>
        <w:rPr>
          <w:rFonts w:hint="eastAsia"/>
        </w:rPr>
        <w:t>狄败青这一拳揍出去，心里的怨气解了一半，而且内心完全没有一点大人揍小孩的羞耻感，说道：“是啊，我没有斩，我只是打啊！”</w:t>
      </w:r>
    </w:p>
    <w:p w14:paraId="557C4733" w14:textId="77777777" w:rsidR="008D6567" w:rsidRDefault="00D34FD7" w:rsidP="0033433D">
      <w:r>
        <w:rPr>
          <w:rFonts w:hint="eastAsia"/>
        </w:rPr>
        <w:t>山贼小宝愤愤地盯着他，问道：</w:t>
      </w:r>
      <w:r w:rsidR="008D6567">
        <w:rPr>
          <w:rFonts w:hint="eastAsia"/>
        </w:rPr>
        <w:t>“为虾米要打小宝，小宝又不认识你？”</w:t>
      </w:r>
    </w:p>
    <w:p w14:paraId="1BC455A8" w14:textId="77777777" w:rsidR="00CE50E1" w:rsidRDefault="00CE50E1" w:rsidP="0033433D">
      <w:r>
        <w:rPr>
          <w:rFonts w:hint="eastAsia"/>
        </w:rPr>
        <w:t>狄败青微怔，突然想到什么，</w:t>
      </w:r>
      <w:r w:rsidR="00295428">
        <w:rPr>
          <w:rFonts w:hint="eastAsia"/>
        </w:rPr>
        <w:t>盯着他问道：“百里山上的那个小强盗就是你？”</w:t>
      </w:r>
    </w:p>
    <w:p w14:paraId="5616D79C" w14:textId="77777777" w:rsidR="005F5FC4" w:rsidRDefault="005F5FC4" w:rsidP="0033433D">
      <w:r>
        <w:rPr>
          <w:rFonts w:hint="eastAsia"/>
        </w:rPr>
        <w:t>山贼小宝捂着鼻子，怯怯地瞪了他一点，说道：“就是小宝啊！</w:t>
      </w:r>
      <w:r w:rsidR="00241EDB">
        <w:rPr>
          <w:rFonts w:hint="eastAsia"/>
        </w:rPr>
        <w:t>为虾米你要打小宝？</w:t>
      </w:r>
      <w:r>
        <w:rPr>
          <w:rFonts w:hint="eastAsia"/>
        </w:rPr>
        <w:t>”</w:t>
      </w:r>
    </w:p>
    <w:p w14:paraId="455A63BF" w14:textId="77777777" w:rsidR="00CE50E1" w:rsidRDefault="00830DAF" w:rsidP="0033433D">
      <w:r>
        <w:rPr>
          <w:rFonts w:hint="eastAsia"/>
        </w:rPr>
        <w:t>狄败青一脸白目地看着他说，道：</w:t>
      </w:r>
      <w:r w:rsidR="00CE50E1">
        <w:rPr>
          <w:rFonts w:hint="eastAsia"/>
        </w:rPr>
        <w:t>“你丫的，三个月前偷了我的钱，装傻就完了？”</w:t>
      </w:r>
    </w:p>
    <w:p w14:paraId="37B17BB1" w14:textId="77777777" w:rsidR="004B6A0B" w:rsidRPr="00830DAF" w:rsidRDefault="00830DAF" w:rsidP="0033433D">
      <w:r>
        <w:rPr>
          <w:rFonts w:hint="eastAsia"/>
        </w:rPr>
        <w:t>山贼小宝想了想，确实想不起这事，挠挠头，问道：“小宝想不起来。”</w:t>
      </w:r>
    </w:p>
    <w:p w14:paraId="2EE2FEF5" w14:textId="77777777" w:rsidR="0080305F" w:rsidRDefault="00EB54D3" w:rsidP="0033433D">
      <w:r>
        <w:rPr>
          <w:rFonts w:hint="eastAsia"/>
        </w:rPr>
        <w:t>狄败青心想是不是被我一脚踢傻了，忽然又想到他说是来送信的，遂问道：“那你来这送什么信？”</w:t>
      </w:r>
    </w:p>
    <w:p w14:paraId="555BC5AF" w14:textId="77777777" w:rsidR="00955A2C" w:rsidRDefault="00F22165" w:rsidP="00955A2C">
      <w:r>
        <w:rPr>
          <w:rFonts w:hint="eastAsia"/>
        </w:rPr>
        <w:t>山贼小宝从怀中取</w:t>
      </w:r>
      <w:r w:rsidR="00955A2C">
        <w:rPr>
          <w:rFonts w:hint="eastAsia"/>
        </w:rPr>
        <w:t>出信纸，说道：“这是我们应老大，要送给这里的掌门的，谁是掌门过来收信。”</w:t>
      </w:r>
    </w:p>
    <w:p w14:paraId="3CBBABC2" w14:textId="77777777" w:rsidR="00EB54D3" w:rsidRDefault="00955A2C" w:rsidP="0033433D">
      <w:r>
        <w:rPr>
          <w:rFonts w:hint="eastAsia"/>
        </w:rPr>
        <w:t>西门纤纤闻言上前，伸过手去，说道：“我就是这的掌门，把信给我吧！”</w:t>
      </w:r>
    </w:p>
    <w:p w14:paraId="06B8FB82" w14:textId="77777777" w:rsidR="002F625D" w:rsidRDefault="002F625D" w:rsidP="002F625D">
      <w:r>
        <w:rPr>
          <w:rFonts w:hint="eastAsia"/>
        </w:rPr>
        <w:t>山贼小宝便将信交了出去，西门纤纤拆开信纸，看到内容时，眉角微微挑起。</w:t>
      </w:r>
    </w:p>
    <w:p w14:paraId="01956F64" w14:textId="77777777" w:rsidR="00883FC7" w:rsidRPr="00DC4594" w:rsidRDefault="00883FC7" w:rsidP="00883FC7">
      <w:r>
        <w:rPr>
          <w:rFonts w:hint="eastAsia"/>
        </w:rPr>
        <w:t>“我应江湖做事一向讲究礼数周全，也不趁人之危，知道你们昨夜受了打击也不偷袭你们，不过为了确定谁是百里城的老大，还是有必要进行一波有道德有素质的约架，今天太阳落山后，百里七人众七人在山脚等你，应江湖拜谒西门纤纤。”</w:t>
      </w:r>
    </w:p>
    <w:p w14:paraId="5CDEF58A" w14:textId="77777777" w:rsidR="008709BE" w:rsidRDefault="002F625D" w:rsidP="0033433D">
      <w:r>
        <w:rPr>
          <w:rFonts w:hint="eastAsia"/>
        </w:rPr>
        <w:t>这是信的正文，字的个头比较大，</w:t>
      </w:r>
      <w:r w:rsidR="00EC32DF">
        <w:rPr>
          <w:rFonts w:hint="eastAsia"/>
        </w:rPr>
        <w:t>正文之外，还有一行小小的字。</w:t>
      </w:r>
    </w:p>
    <w:p w14:paraId="707EA166" w14:textId="77777777" w:rsidR="00EC32DF" w:rsidRPr="00EC32DF" w:rsidRDefault="00EC32DF" w:rsidP="0033433D">
      <w:r>
        <w:rPr>
          <w:rFonts w:hint="eastAsia"/>
        </w:rPr>
        <w:t>“我知道一剑倾城的秘密，你来的话，损失很大哦！”</w:t>
      </w:r>
    </w:p>
    <w:p w14:paraId="4502AB6F" w14:textId="77777777" w:rsidR="008709BE" w:rsidRDefault="0007398D" w:rsidP="0033433D">
      <w:r>
        <w:rPr>
          <w:rFonts w:hint="eastAsia"/>
        </w:rPr>
        <w:lastRenderedPageBreak/>
        <w:t>读完信后，西门纤纤显得有些沉默，</w:t>
      </w:r>
      <w:r w:rsidR="00AB0CD5">
        <w:rPr>
          <w:rFonts w:hint="eastAsia"/>
        </w:rPr>
        <w:t>暂时不知道怎么处理这件事，幸好约在黄昏，还有很长的时间考虑。</w:t>
      </w:r>
    </w:p>
    <w:p w14:paraId="12779206" w14:textId="77777777" w:rsidR="00447E3A" w:rsidRDefault="00447E3A" w:rsidP="0033433D">
      <w:r>
        <w:rPr>
          <w:rFonts w:hint="eastAsia"/>
        </w:rPr>
        <w:t>“信已送到，小宝要离开了。”</w:t>
      </w:r>
    </w:p>
    <w:p w14:paraId="1029BBB6" w14:textId="77777777" w:rsidR="00447E3A" w:rsidRDefault="00447E3A" w:rsidP="0033433D">
      <w:r>
        <w:rPr>
          <w:rFonts w:hint="eastAsia"/>
        </w:rPr>
        <w:t>山贼小宝站起身来，起身离开</w:t>
      </w:r>
      <w:r w:rsidR="0034177E">
        <w:rPr>
          <w:rFonts w:hint="eastAsia"/>
        </w:rPr>
        <w:t>，一边走一边叫疼</w:t>
      </w:r>
      <w:r>
        <w:rPr>
          <w:rFonts w:hint="eastAsia"/>
        </w:rPr>
        <w:t>。</w:t>
      </w:r>
    </w:p>
    <w:p w14:paraId="2C12EC31" w14:textId="77777777" w:rsidR="00D7291F" w:rsidRDefault="00D7291F" w:rsidP="0033433D">
      <w:r>
        <w:rPr>
          <w:rFonts w:hint="eastAsia"/>
        </w:rPr>
        <w:t>“</w:t>
      </w:r>
      <w:r w:rsidR="00D66DB4">
        <w:rPr>
          <w:rFonts w:hint="eastAsia"/>
        </w:rPr>
        <w:t>呀好疼好疼……</w:t>
      </w:r>
      <w:r>
        <w:rPr>
          <w:rFonts w:hint="eastAsia"/>
        </w:rPr>
        <w:t>”</w:t>
      </w:r>
    </w:p>
    <w:p w14:paraId="6CFBDAAE" w14:textId="77777777" w:rsidR="0034177E" w:rsidRDefault="00D66DB4" w:rsidP="0033433D">
      <w:r>
        <w:rPr>
          <w:rFonts w:hint="eastAsia"/>
        </w:rPr>
        <w:t>狄败青看着山贼小宝，若有所思。</w:t>
      </w:r>
    </w:p>
    <w:p w14:paraId="15013EF9" w14:textId="77777777" w:rsidR="00D66DB4" w:rsidRDefault="00D66DB4" w:rsidP="0033433D">
      <w:r>
        <w:rPr>
          <w:rFonts w:hint="eastAsia"/>
        </w:rPr>
        <w:t>季突然突然叫住他，说道：“小朋友，我是医生，我来给你治治伤吧！”</w:t>
      </w:r>
    </w:p>
    <w:p w14:paraId="6BD99060" w14:textId="77777777" w:rsidR="00157721" w:rsidRDefault="00157721" w:rsidP="0033433D">
      <w:r>
        <w:rPr>
          <w:rFonts w:hint="eastAsia"/>
        </w:rPr>
        <w:t>青思阁与止戈流众人听到这话，一阵嘘唏。</w:t>
      </w:r>
    </w:p>
    <w:p w14:paraId="14849C61" w14:textId="77777777" w:rsidR="00157721" w:rsidRDefault="00157721" w:rsidP="0033433D">
      <w:r>
        <w:rPr>
          <w:rFonts w:hint="eastAsia"/>
        </w:rPr>
        <w:t>季海棠立时羞红了脸，</w:t>
      </w:r>
      <w:r w:rsidR="00A624AD">
        <w:rPr>
          <w:rFonts w:hint="eastAsia"/>
        </w:rPr>
        <w:t>恨不得一头埋进土里。</w:t>
      </w:r>
    </w:p>
    <w:p w14:paraId="3E6FDF20" w14:textId="77777777" w:rsidR="00A624AD" w:rsidRDefault="00A624AD" w:rsidP="0033433D">
      <w:r>
        <w:rPr>
          <w:rFonts w:hint="eastAsia"/>
        </w:rPr>
        <w:t>山贼小宝却是停了下来，转身看着季海棠问道：“可以止疼吗？”</w:t>
      </w:r>
    </w:p>
    <w:p w14:paraId="64CF96B4" w14:textId="77777777" w:rsidR="00F859A1" w:rsidRDefault="00F859A1" w:rsidP="0033433D">
      <w:r>
        <w:rPr>
          <w:rFonts w:hint="eastAsia"/>
        </w:rPr>
        <w:t>季海棠点点头，端着海棠花，走上前去，摘了一片海棠叶递给山贼小宝，说道：“含着这个就不疼了。”</w:t>
      </w:r>
    </w:p>
    <w:p w14:paraId="0AD56D8E" w14:textId="77777777" w:rsidR="00F859A1" w:rsidRDefault="00F859A1" w:rsidP="0033433D">
      <w:r>
        <w:rPr>
          <w:rFonts w:hint="eastAsia"/>
        </w:rPr>
        <w:t>山贼小宝将信将疑，犹豫一会，还是含到了嘴里，然后感觉一股清甜味，海棠叶竟如红糖一般融化了。</w:t>
      </w:r>
    </w:p>
    <w:p w14:paraId="38D8A539" w14:textId="77777777" w:rsidR="00F859A1" w:rsidRDefault="007B19E4" w:rsidP="007B19E4">
      <w:r>
        <w:rPr>
          <w:rFonts w:hint="eastAsia"/>
        </w:rPr>
        <w:t>山贼小宝喜出望外，惊奇地叫道：</w:t>
      </w:r>
      <w:r w:rsidR="00F859A1">
        <w:rPr>
          <w:rFonts w:hint="eastAsia"/>
        </w:rPr>
        <w:t>“哇，真的不疼了唉</w:t>
      </w:r>
      <w:r>
        <w:rPr>
          <w:rFonts w:hint="eastAsia"/>
        </w:rPr>
        <w:t>，你的医术真厉害</w:t>
      </w:r>
      <w:r w:rsidR="00F859A1">
        <w:rPr>
          <w:rFonts w:hint="eastAsia"/>
        </w:rPr>
        <w:t>！”</w:t>
      </w:r>
    </w:p>
    <w:p w14:paraId="6A473DDE" w14:textId="77777777" w:rsidR="008709BE" w:rsidRDefault="002C6C28" w:rsidP="0033433D">
      <w:r>
        <w:rPr>
          <w:rFonts w:hint="eastAsia"/>
        </w:rPr>
        <w:t>季海棠笑了笑，又撕了两条绷带贴在他的鼻子上，这时候他惊奇地发现，山贼小宝鼻子里流出来的竟然不是鼻涕，而是如水般清澈的液体，不同得一怔。</w:t>
      </w:r>
    </w:p>
    <w:p w14:paraId="4A1D5666" w14:textId="77777777" w:rsidR="00966D0A" w:rsidRPr="00966D0A" w:rsidRDefault="00966D0A" w:rsidP="0033433D">
      <w:r>
        <w:rPr>
          <w:rFonts w:hint="eastAsia"/>
        </w:rPr>
        <w:t>“那小宝走咯！”</w:t>
      </w:r>
    </w:p>
    <w:p w14:paraId="62885E58" w14:textId="77777777" w:rsidR="00C70EA4" w:rsidRDefault="00C70EA4" w:rsidP="0033433D">
      <w:r>
        <w:rPr>
          <w:rFonts w:hint="eastAsia"/>
        </w:rPr>
        <w:t>山贼小宝摸了摸鼻子上的绷带，转身离开。</w:t>
      </w:r>
    </w:p>
    <w:p w14:paraId="24984743" w14:textId="77777777" w:rsidR="00C70EA4" w:rsidRDefault="0019284B" w:rsidP="0033433D">
      <w:r>
        <w:rPr>
          <w:rFonts w:hint="eastAsia"/>
        </w:rPr>
        <w:t>止戈流众带着失望，渐渐</w:t>
      </w:r>
      <w:r w:rsidR="00C70EA4">
        <w:rPr>
          <w:rFonts w:hint="eastAsia"/>
        </w:rPr>
        <w:t>散去，</w:t>
      </w:r>
      <w:r>
        <w:rPr>
          <w:rFonts w:hint="eastAsia"/>
        </w:rPr>
        <w:t>被山贼小宝这一搅合，再想套出李占山的话显然是不可能了。</w:t>
      </w:r>
    </w:p>
    <w:p w14:paraId="00F2A165" w14:textId="77777777" w:rsidR="00CB2033" w:rsidRDefault="00CB2033" w:rsidP="0033433D">
      <w:r>
        <w:rPr>
          <w:rFonts w:hint="eastAsia"/>
        </w:rPr>
        <w:t>西门纤纤倒不是很失望，李占山死不承认，她也没有办法。</w:t>
      </w:r>
    </w:p>
    <w:p w14:paraId="7726612D" w14:textId="77777777" w:rsidR="00CB2033" w:rsidRPr="00CB2033" w:rsidRDefault="00CB2033" w:rsidP="0033433D">
      <w:r>
        <w:rPr>
          <w:rFonts w:hint="eastAsia"/>
        </w:rPr>
        <w:t>整个过程最开心的当然是李占山，心想百里山这小贼真是帮了大忙。</w:t>
      </w:r>
    </w:p>
    <w:p w14:paraId="166AF21D" w14:textId="77777777" w:rsidR="00C70EA4" w:rsidRPr="00C70EA4" w:rsidRDefault="00CB2033" w:rsidP="0033433D">
      <w:r>
        <w:rPr>
          <w:rFonts w:hint="eastAsia"/>
        </w:rPr>
        <w:t>忽然间，山贼小宝停了下来，因为他终于</w:t>
      </w:r>
      <w:r w:rsidR="00C70EA4">
        <w:rPr>
          <w:rFonts w:hint="eastAsia"/>
        </w:rPr>
        <w:t>想到了应江湖要他捎的口信。</w:t>
      </w:r>
    </w:p>
    <w:p w14:paraId="1FD6FDCE" w14:textId="77777777" w:rsidR="00CB2033" w:rsidRPr="00CB2033" w:rsidRDefault="00CB2033" w:rsidP="0033433D">
      <w:r>
        <w:rPr>
          <w:rFonts w:hint="eastAsia"/>
        </w:rPr>
        <w:t>山贼小宝转过身来，看着西门纤纤，说道：“我们应老大，还让我带一句话，他说李占山跟一夜风雨合起伙来，要搞事情”</w:t>
      </w:r>
    </w:p>
    <w:p w14:paraId="15D39551" w14:textId="77777777" w:rsidR="008709BE" w:rsidRDefault="00E054CE" w:rsidP="0033433D">
      <w:r>
        <w:rPr>
          <w:rFonts w:hint="eastAsia"/>
        </w:rPr>
        <w:t>一片安静。</w:t>
      </w:r>
    </w:p>
    <w:p w14:paraId="7113F0DB" w14:textId="77777777" w:rsidR="00E054CE" w:rsidRPr="00E054CE" w:rsidRDefault="00E054CE" w:rsidP="0033433D">
      <w:r>
        <w:rPr>
          <w:rFonts w:hint="eastAsia"/>
        </w:rPr>
        <w:t>渐渐散去的止戈流众，突然停下了脚步，青思阁众散离的目光突然再次聚集，全部落到了李占山身上。</w:t>
      </w:r>
    </w:p>
    <w:p w14:paraId="250BF6C0" w14:textId="77777777" w:rsidR="008709BE" w:rsidRDefault="00E054CE" w:rsidP="0033433D">
      <w:r>
        <w:rPr>
          <w:rFonts w:hint="eastAsia"/>
        </w:rPr>
        <w:t>山贼小宝不知道发生了什么，只感到一股寒意在上升，吓得他转身就跑。</w:t>
      </w:r>
    </w:p>
    <w:p w14:paraId="5705DA86" w14:textId="77777777" w:rsidR="00E054CE" w:rsidRDefault="00E054CE" w:rsidP="0033433D">
      <w:r>
        <w:rPr>
          <w:rFonts w:hint="eastAsia"/>
        </w:rPr>
        <w:t>“不关小宝的事，小宝只是传话的。”</w:t>
      </w:r>
    </w:p>
    <w:p w14:paraId="169D180E" w14:textId="77777777" w:rsidR="00FD4765" w:rsidRDefault="00FD4765" w:rsidP="0033433D">
      <w:r>
        <w:rPr>
          <w:rFonts w:hint="eastAsia"/>
        </w:rPr>
        <w:t>山贼小宝突然就像多长了两条脚，一溜烟转不便了踪影。</w:t>
      </w:r>
    </w:p>
    <w:p w14:paraId="23B08E9B" w14:textId="77777777" w:rsidR="00FD4765" w:rsidRPr="00E054CE" w:rsidRDefault="0076301D" w:rsidP="0033433D">
      <w:r>
        <w:rPr>
          <w:rFonts w:hint="eastAsia"/>
        </w:rPr>
        <w:t>接下来，该发生的事情都发生了。</w:t>
      </w:r>
    </w:p>
    <w:p w14:paraId="475B88A8" w14:textId="77777777" w:rsidR="008709BE" w:rsidRDefault="008709BE" w:rsidP="0033433D"/>
    <w:p w14:paraId="1D965F4A" w14:textId="77777777" w:rsidR="00CA76F3" w:rsidRDefault="00CA76F3" w:rsidP="0033433D"/>
    <w:p w14:paraId="2CD24D96" w14:textId="77777777" w:rsidR="00CA76F3" w:rsidRDefault="00CA76F3" w:rsidP="0033433D"/>
    <w:p w14:paraId="1AF733B5" w14:textId="77777777" w:rsidR="00CA76F3" w:rsidRDefault="00CA76F3" w:rsidP="0033433D"/>
    <w:p w14:paraId="188773C8" w14:textId="77777777" w:rsidR="00CA76F3" w:rsidRDefault="00CA76F3" w:rsidP="0033433D"/>
    <w:p w14:paraId="1F718F02" w14:textId="77777777" w:rsidR="00CA76F3" w:rsidRDefault="00CA76F3" w:rsidP="0033433D"/>
    <w:p w14:paraId="628800EA" w14:textId="77777777" w:rsidR="00CA76F3" w:rsidRDefault="00CA76F3" w:rsidP="0033433D"/>
    <w:p w14:paraId="1697EBE6" w14:textId="77777777" w:rsidR="008709BE" w:rsidRDefault="008709BE" w:rsidP="0033433D"/>
    <w:p w14:paraId="5D4196B1" w14:textId="77777777" w:rsidR="008709BE" w:rsidRDefault="008709BE" w:rsidP="0033433D"/>
    <w:p w14:paraId="383EF0B9" w14:textId="77777777" w:rsidR="002F6A2B" w:rsidRDefault="002F6A2B" w:rsidP="0033433D"/>
    <w:p w14:paraId="61A5BCAD" w14:textId="77777777" w:rsidR="002F6A2B" w:rsidRDefault="006A38C6" w:rsidP="002F6A2B">
      <w:pPr>
        <w:pStyle w:val="3"/>
      </w:pPr>
      <w:r>
        <w:rPr>
          <w:rFonts w:hint="eastAsia"/>
        </w:rPr>
        <w:lastRenderedPageBreak/>
        <w:t>第二十八章</w:t>
      </w:r>
      <w:commentRangeStart w:id="8"/>
      <w:r>
        <w:rPr>
          <w:rFonts w:hint="eastAsia"/>
        </w:rPr>
        <w:t>无可奈何应江湖</w:t>
      </w:r>
      <w:commentRangeEnd w:id="8"/>
      <w:r w:rsidR="006C3B8F">
        <w:rPr>
          <w:rStyle w:val="a6"/>
          <w:b w:val="0"/>
        </w:rPr>
        <w:commentReference w:id="8"/>
      </w:r>
    </w:p>
    <w:p w14:paraId="2E442006" w14:textId="77777777" w:rsidR="002F6A2B" w:rsidRPr="00E10694" w:rsidRDefault="00916195" w:rsidP="00D50FF6">
      <w:r w:rsidRPr="00E10694">
        <w:rPr>
          <w:rFonts w:hint="eastAsia"/>
        </w:rPr>
        <w:t>宁溪回到单身客栈，把这件事告诉了陆三阴。</w:t>
      </w:r>
    </w:p>
    <w:p w14:paraId="068D6498" w14:textId="77777777" w:rsidR="00916195" w:rsidRPr="00E10694" w:rsidRDefault="00916195" w:rsidP="00D50FF6">
      <w:r w:rsidRPr="00E10694">
        <w:rPr>
          <w:rFonts w:hint="eastAsia"/>
        </w:rPr>
        <w:t>应江湖与仇</w:t>
      </w:r>
      <w:r w:rsidR="00F36C6F" w:rsidRPr="00E10694">
        <w:rPr>
          <w:rFonts w:hint="eastAsia"/>
        </w:rPr>
        <w:t>百里也来到了单身客栈，坐在一楼吃油条</w:t>
      </w:r>
      <w:r w:rsidRPr="00E10694">
        <w:rPr>
          <w:rFonts w:hint="eastAsia"/>
        </w:rPr>
        <w:t>。</w:t>
      </w:r>
    </w:p>
    <w:p w14:paraId="7958C999" w14:textId="77777777" w:rsidR="004A1EFA" w:rsidRPr="004A1EFA" w:rsidRDefault="004A1EFA" w:rsidP="00D50FF6">
      <w:r>
        <w:rPr>
          <w:rFonts w:hint="eastAsia"/>
        </w:rPr>
        <w:t>应江湖一边用蘸着油条，一边向上张像，想再看宁溪一眼。</w:t>
      </w:r>
    </w:p>
    <w:p w14:paraId="5E3ADD21" w14:textId="77777777" w:rsidR="0000342F" w:rsidRPr="00E10694" w:rsidRDefault="0000342F" w:rsidP="0000342F">
      <w:r w:rsidRPr="00E10694">
        <w:rPr>
          <w:rFonts w:hint="eastAsia"/>
        </w:rPr>
        <w:t>为了不与应江湖碰头，陆三阴与宁溪叫了两碗黑米粥与两个包子，到房间里吃。</w:t>
      </w:r>
    </w:p>
    <w:p w14:paraId="13422038" w14:textId="77777777" w:rsidR="0000342F" w:rsidRPr="00E10694" w:rsidRDefault="0000342F" w:rsidP="0000342F">
      <w:r w:rsidRPr="00E10694">
        <w:rPr>
          <w:rFonts w:hint="eastAsia"/>
        </w:rPr>
        <w:t>阿漂哥端了两盘牛肉包子放到仇百里面前，看到应江湖这模样，不禁笑道：“你丫的在犯什么花痴呢？”</w:t>
      </w:r>
    </w:p>
    <w:p w14:paraId="6ADAC707" w14:textId="77777777" w:rsidR="00E57567" w:rsidRPr="00E10694" w:rsidRDefault="00E57567" w:rsidP="0000342F">
      <w:r w:rsidRPr="00E10694">
        <w:rPr>
          <w:rFonts w:hint="eastAsia"/>
        </w:rPr>
        <w:t>应江湖</w:t>
      </w:r>
      <w:r w:rsidR="0086589D" w:rsidRPr="00E10694">
        <w:rPr>
          <w:rFonts w:hint="eastAsia"/>
        </w:rPr>
        <w:t>被他戳破，愤怒地抬起头来，却看到应江湖眼角的黑眼圈，</w:t>
      </w:r>
      <w:r w:rsidRPr="00E10694">
        <w:rPr>
          <w:rFonts w:hint="eastAsia"/>
        </w:rPr>
        <w:t>想到阿漂哥是晚于自己进客栈的，眼神顿时变得锐利起来，</w:t>
      </w:r>
      <w:r w:rsidR="0086589D" w:rsidRPr="00E10694">
        <w:rPr>
          <w:rFonts w:hint="eastAsia"/>
        </w:rPr>
        <w:t>忽然抓住他的手，</w:t>
      </w:r>
      <w:r w:rsidRPr="00E10694">
        <w:rPr>
          <w:rFonts w:hint="eastAsia"/>
        </w:rPr>
        <w:t>问道：“</w:t>
      </w:r>
      <w:r w:rsidR="00FB2AE0" w:rsidRPr="00E10694">
        <w:rPr>
          <w:rFonts w:hint="eastAsia"/>
        </w:rPr>
        <w:t>你昨晚跟踪我？</w:t>
      </w:r>
      <w:r w:rsidRPr="00E10694">
        <w:rPr>
          <w:rFonts w:hint="eastAsia"/>
        </w:rPr>
        <w:t>”</w:t>
      </w:r>
    </w:p>
    <w:p w14:paraId="66124AB5" w14:textId="77777777" w:rsidR="00E57567" w:rsidRPr="00E10694" w:rsidRDefault="0086589D" w:rsidP="0000342F">
      <w:r w:rsidRPr="00E10694">
        <w:rPr>
          <w:rFonts w:hint="eastAsia"/>
        </w:rPr>
        <w:t>阿漂哥微怔，心想这也能被你看得出来，佩服佩服，心里这样想，口上却不是这么说。</w:t>
      </w:r>
    </w:p>
    <w:p w14:paraId="66C8E2A2" w14:textId="77777777" w:rsidR="0086589D" w:rsidRPr="00E10694" w:rsidRDefault="00FB3EC1" w:rsidP="0000342F">
      <w:r w:rsidRPr="00E10694">
        <w:rPr>
          <w:rFonts w:hint="eastAsia"/>
        </w:rPr>
        <w:t>“</w:t>
      </w:r>
      <w:r w:rsidR="00941E47" w:rsidRPr="00E10694">
        <w:rPr>
          <w:rFonts w:hint="eastAsia"/>
        </w:rPr>
        <w:t>老应啊，你这当了</w:t>
      </w:r>
      <w:r w:rsidR="00043E9E" w:rsidRPr="00E10694">
        <w:rPr>
          <w:rFonts w:hint="eastAsia"/>
        </w:rPr>
        <w:t>大王，人怎么也变得自恋起来了，还跟踪你，你怎么不说我偷看你洗澡？跟踪你有什么好处吗？给我放手。</w:t>
      </w:r>
      <w:r w:rsidRPr="00E10694">
        <w:rPr>
          <w:rFonts w:hint="eastAsia"/>
        </w:rPr>
        <w:t>”</w:t>
      </w:r>
    </w:p>
    <w:p w14:paraId="43AB5BBC" w14:textId="77777777" w:rsidR="00043E9E" w:rsidRPr="00E10694" w:rsidRDefault="00043E9E" w:rsidP="0000342F">
      <w:r w:rsidRPr="00E10694">
        <w:rPr>
          <w:rFonts w:hint="eastAsia"/>
        </w:rPr>
        <w:t>阿漂哥神气傲然，不悲不抗，抓了双筷子拍了应江湖那首抓着他的手。</w:t>
      </w:r>
    </w:p>
    <w:p w14:paraId="1FEB10F1" w14:textId="77777777" w:rsidR="00615F3B" w:rsidRPr="00E10694" w:rsidRDefault="00615F3B" w:rsidP="0000342F">
      <w:r w:rsidRPr="00E10694">
        <w:rPr>
          <w:rFonts w:hint="eastAsia"/>
        </w:rPr>
        <w:t>看到这画面，仇百里放下了包子，缓缓拿起了刀。</w:t>
      </w:r>
    </w:p>
    <w:p w14:paraId="17F5B8A2" w14:textId="77777777" w:rsidR="00615F3B" w:rsidRPr="00E10694" w:rsidRDefault="00615F3B" w:rsidP="0000342F">
      <w:r w:rsidRPr="00E10694">
        <w:rPr>
          <w:rFonts w:hint="eastAsia"/>
        </w:rPr>
        <w:t>气氛骤然压抑。</w:t>
      </w:r>
    </w:p>
    <w:p w14:paraId="48B8D27A" w14:textId="77777777" w:rsidR="00B25C3D" w:rsidRPr="00E10694" w:rsidRDefault="00B25C3D" w:rsidP="0000342F">
      <w:r w:rsidRPr="00E10694">
        <w:rPr>
          <w:rFonts w:hint="eastAsia"/>
        </w:rPr>
        <w:t>客栈内的人立时就慌了。</w:t>
      </w:r>
    </w:p>
    <w:p w14:paraId="756F71ED" w14:textId="77777777" w:rsidR="00B25C3D" w:rsidRPr="00E10694" w:rsidRDefault="00B25C3D" w:rsidP="0000342F">
      <w:r w:rsidRPr="00E10694">
        <w:rPr>
          <w:rFonts w:hint="eastAsia"/>
        </w:rPr>
        <w:t>盛飞羽转身去拿剑。</w:t>
      </w:r>
    </w:p>
    <w:p w14:paraId="4F72889C" w14:textId="77777777" w:rsidR="006F56C4" w:rsidRPr="00E10694" w:rsidRDefault="006F56C4" w:rsidP="0000342F">
      <w:r w:rsidRPr="00E10694">
        <w:rPr>
          <w:rFonts w:hint="eastAsia"/>
        </w:rPr>
        <w:t>应江湖没有松手，盯着他的目光更是凌厉，说道：“别以为我不知道，你悄悄卖情报的事。”</w:t>
      </w:r>
    </w:p>
    <w:p w14:paraId="77EF97B8" w14:textId="77777777" w:rsidR="00FF6D67" w:rsidRPr="00E10694" w:rsidRDefault="001D301F" w:rsidP="0000342F">
      <w:r w:rsidRPr="00E10694">
        <w:rPr>
          <w:rFonts w:hint="eastAsia"/>
        </w:rPr>
        <w:t>阿漂哥</w:t>
      </w:r>
      <w:r w:rsidR="00615F3B" w:rsidRPr="00E10694">
        <w:rPr>
          <w:rFonts w:hint="eastAsia"/>
        </w:rPr>
        <w:t>却似丝毫没有感觉到仇百里的杀意，</w:t>
      </w:r>
      <w:r w:rsidRPr="00E10694">
        <w:rPr>
          <w:rFonts w:hint="eastAsia"/>
        </w:rPr>
        <w:t>像看白痴一样的看着他，说</w:t>
      </w:r>
      <w:r w:rsidR="00FF6D67" w:rsidRPr="00E10694">
        <w:rPr>
          <w:rFonts w:hint="eastAsia"/>
        </w:rPr>
        <w:t>道：“你丫的，要能被我一个软弱无力的客栈经理跟踪，还好意思提？”</w:t>
      </w:r>
    </w:p>
    <w:p w14:paraId="3D9C5FE3" w14:textId="77777777" w:rsidR="002F6A2B" w:rsidRDefault="00D84653" w:rsidP="00D50FF6">
      <w:r>
        <w:rPr>
          <w:rFonts w:hint="eastAsia"/>
        </w:rPr>
        <w:t>应江湖觉得有理，便放开了手，仇百里却是没有把刀放下来。</w:t>
      </w:r>
    </w:p>
    <w:p w14:paraId="33174CA0" w14:textId="77777777" w:rsidR="00D84653" w:rsidRDefault="00D84653" w:rsidP="00D50FF6">
      <w:r>
        <w:rPr>
          <w:rFonts w:hint="eastAsia"/>
        </w:rPr>
        <w:t>“仇老五，要是把这家伙砍了，百里城就太寂寞了。”</w:t>
      </w:r>
    </w:p>
    <w:p w14:paraId="1FE362B4" w14:textId="77777777" w:rsidR="00B25C3D" w:rsidRDefault="00B25C3D" w:rsidP="00D50FF6">
      <w:r>
        <w:rPr>
          <w:rFonts w:hint="eastAsia"/>
        </w:rPr>
        <w:t>应江湖说着放下筷子，起身离开了客栈。</w:t>
      </w:r>
    </w:p>
    <w:p w14:paraId="714E5F4A" w14:textId="77777777" w:rsidR="00B25C3D" w:rsidRDefault="00B25C3D" w:rsidP="00D50FF6">
      <w:r>
        <w:rPr>
          <w:rFonts w:hint="eastAsia"/>
        </w:rPr>
        <w:t>仇百里收了刀，也跟了上去。</w:t>
      </w:r>
    </w:p>
    <w:p w14:paraId="66AA9A28" w14:textId="77777777" w:rsidR="00B25C3D" w:rsidRPr="00B25C3D" w:rsidRDefault="00B25C3D" w:rsidP="00D50FF6">
      <w:r>
        <w:rPr>
          <w:rFonts w:hint="eastAsia"/>
        </w:rPr>
        <w:t>客栈的人都松了口气。</w:t>
      </w:r>
    </w:p>
    <w:p w14:paraId="39E8EF89" w14:textId="77777777" w:rsidR="00B07110" w:rsidRDefault="00B25C3D" w:rsidP="00D50FF6">
      <w:r>
        <w:rPr>
          <w:rFonts w:hint="eastAsia"/>
        </w:rPr>
        <w:t>盛飞羽提着口造型奇怪的剑走出来时，人已经走光了。</w:t>
      </w:r>
    </w:p>
    <w:p w14:paraId="383A300A" w14:textId="77777777" w:rsidR="00B25C3D" w:rsidRDefault="00B25C3D" w:rsidP="00D50FF6">
      <w:r>
        <w:rPr>
          <w:rFonts w:hint="eastAsia"/>
        </w:rPr>
        <w:t>阿漂哥瞟了瞟周围看着自己的惊诧目光，淡地道：“都看着我干吗？”</w:t>
      </w:r>
    </w:p>
    <w:p w14:paraId="2B51BE3C" w14:textId="77777777" w:rsidR="00C61AAE" w:rsidRPr="00C61AAE" w:rsidRDefault="00C61AAE" w:rsidP="00D50FF6">
      <w:r>
        <w:rPr>
          <w:rFonts w:hint="eastAsia"/>
        </w:rPr>
        <w:t>看到这里，陆三阴不禁有些失望，叹道：“可惜了，要是这家伙被砍死了，我欠他的钱就不用还了。”</w:t>
      </w:r>
    </w:p>
    <w:p w14:paraId="79FBCC06" w14:textId="77777777" w:rsidR="00B07110" w:rsidRDefault="004742EA" w:rsidP="00D50FF6">
      <w:r>
        <w:rPr>
          <w:rFonts w:hint="eastAsia"/>
        </w:rPr>
        <w:t>宁溪说道：“祸害移千年，我觉得他和你一样，属于打不死的小强那一款。”</w:t>
      </w:r>
    </w:p>
    <w:p w14:paraId="4BCF0647" w14:textId="77777777" w:rsidR="00B07110" w:rsidRDefault="00F948B3" w:rsidP="00D50FF6">
      <w:r>
        <w:rPr>
          <w:rFonts w:hint="eastAsia"/>
        </w:rPr>
        <w:t>陆三阴大为恼火，问道：“你这是什么话，我怎么会和那种油腻中年男是一款？”</w:t>
      </w:r>
    </w:p>
    <w:p w14:paraId="6030B49F" w14:textId="77777777" w:rsidR="0097324C" w:rsidRDefault="0097324C" w:rsidP="00D50FF6">
      <w:r>
        <w:rPr>
          <w:rFonts w:hint="eastAsia"/>
        </w:rPr>
        <w:t>宁溪一个包子塞到他嘴里，说道：“你开心就好。”</w:t>
      </w:r>
    </w:p>
    <w:p w14:paraId="478E2801" w14:textId="77777777" w:rsidR="002F3E72" w:rsidRDefault="002F3E72" w:rsidP="00D50FF6">
      <w:r>
        <w:rPr>
          <w:rFonts w:hint="eastAsia"/>
        </w:rPr>
        <w:t>应江湖走出客栈，看到七分道士在那里摆摊算命，外加卖药，便停了下来，朝那边看去，不知在想些什么。</w:t>
      </w:r>
    </w:p>
    <w:p w14:paraId="33A18BF3" w14:textId="77777777" w:rsidR="002F3E72" w:rsidRDefault="002F3E72" w:rsidP="00D50FF6">
      <w:r>
        <w:rPr>
          <w:rFonts w:hint="eastAsia"/>
        </w:rPr>
        <w:t>仇百里见他迟迟不走，</w:t>
      </w:r>
      <w:r w:rsidR="00826876">
        <w:rPr>
          <w:rFonts w:hint="eastAsia"/>
        </w:rPr>
        <w:t>大为好奇，正要开口相问。</w:t>
      </w:r>
    </w:p>
    <w:p w14:paraId="5782BE18" w14:textId="77777777" w:rsidR="00826876" w:rsidRDefault="00826876" w:rsidP="00D50FF6">
      <w:r>
        <w:rPr>
          <w:rFonts w:hint="eastAsia"/>
        </w:rPr>
        <w:t>应江湖忽然看向他，问道：“你说那个是不是老三？”</w:t>
      </w:r>
    </w:p>
    <w:p w14:paraId="4DC3903C" w14:textId="77777777" w:rsidR="00156082" w:rsidRPr="00156082" w:rsidRDefault="00156082" w:rsidP="00D50FF6">
      <w:r>
        <w:rPr>
          <w:rFonts w:hint="eastAsia"/>
        </w:rPr>
        <w:t>仇百里知道他说的是百里七人众的第三人，便朝他翻了个白眼，冷冷地道：“百里七人众全是你招的，就你一人知道谁是谁，我又没见过老三，你来问我？”</w:t>
      </w:r>
    </w:p>
    <w:p w14:paraId="62812EC1" w14:textId="77777777" w:rsidR="002F3E72" w:rsidRDefault="00A047B4" w:rsidP="00D50FF6">
      <w:r>
        <w:rPr>
          <w:rFonts w:hint="eastAsia"/>
        </w:rPr>
        <w:t>应江湖对他的态度很不满意，瞪了他一眼，说道：“你这仇老五脾气比我这做老大的还大了怎的？”</w:t>
      </w:r>
    </w:p>
    <w:p w14:paraId="10EB7D9B" w14:textId="77777777" w:rsidR="00A047B4" w:rsidRDefault="00A047B4" w:rsidP="00D50FF6">
      <w:r>
        <w:rPr>
          <w:rFonts w:hint="eastAsia"/>
        </w:rPr>
        <w:t>仇百里冷哼一声，拂袖而去。</w:t>
      </w:r>
    </w:p>
    <w:p w14:paraId="353E4E78" w14:textId="77777777" w:rsidR="002F3E72" w:rsidRDefault="00A047B4" w:rsidP="00D50FF6">
      <w:r>
        <w:rPr>
          <w:rFonts w:hint="eastAsia"/>
        </w:rPr>
        <w:t>应江湖抓住他的袖子，说道：“</w:t>
      </w:r>
      <w:r w:rsidR="00BC04B1">
        <w:rPr>
          <w:rFonts w:hint="eastAsia"/>
        </w:rPr>
        <w:t>瞧你这傲娇样</w:t>
      </w:r>
      <w:r w:rsidR="004A38DD">
        <w:rPr>
          <w:rFonts w:hint="eastAsia"/>
        </w:rPr>
        <w:t>，</w:t>
      </w:r>
      <w:r w:rsidR="00BC04B1">
        <w:rPr>
          <w:rFonts w:hint="eastAsia"/>
        </w:rPr>
        <w:t>我们</w:t>
      </w:r>
      <w:r w:rsidR="004A38DD">
        <w:rPr>
          <w:rFonts w:hint="eastAsia"/>
        </w:rPr>
        <w:t>小宝都比你大气，走走走，去问问不就</w:t>
      </w:r>
      <w:r w:rsidR="004A38DD">
        <w:rPr>
          <w:rFonts w:hint="eastAsia"/>
        </w:rPr>
        <w:lastRenderedPageBreak/>
        <w:t>知道啦！</w:t>
      </w:r>
      <w:r>
        <w:rPr>
          <w:rFonts w:hint="eastAsia"/>
        </w:rPr>
        <w:t>”</w:t>
      </w:r>
    </w:p>
    <w:p w14:paraId="32551D0C" w14:textId="77777777" w:rsidR="00BC04B1" w:rsidRDefault="00BC04B1" w:rsidP="00D50FF6">
      <w:r>
        <w:rPr>
          <w:rFonts w:hint="eastAsia"/>
        </w:rPr>
        <w:t>不由分说，应江湖拖着仇百里</w:t>
      </w:r>
      <w:r w:rsidR="00F43D85">
        <w:rPr>
          <w:rFonts w:hint="eastAsia"/>
        </w:rPr>
        <w:t>朝七分道士的药摊走去。</w:t>
      </w:r>
    </w:p>
    <w:p w14:paraId="06482BD5" w14:textId="77777777" w:rsidR="00476AB4" w:rsidRDefault="00476AB4" w:rsidP="00476AB4">
      <w:r>
        <w:rPr>
          <w:rFonts w:hint="eastAsia"/>
        </w:rPr>
        <w:t>应江湖走到摊子边，朝着七分道士热情招呼道：“嘿，老三，好见不见啊！”</w:t>
      </w:r>
    </w:p>
    <w:p w14:paraId="19C62F06" w14:textId="77777777" w:rsidR="00476AB4" w:rsidRDefault="00127A85" w:rsidP="00D50FF6">
      <w:r>
        <w:rPr>
          <w:rFonts w:hint="eastAsia"/>
        </w:rPr>
        <w:t>七分道士仍在卖药，好似没有听到他在说话。</w:t>
      </w:r>
    </w:p>
    <w:p w14:paraId="6306A5D6" w14:textId="77777777" w:rsidR="00127A85" w:rsidRDefault="00127A85" w:rsidP="00D50FF6">
      <w:r>
        <w:rPr>
          <w:rFonts w:hint="eastAsia"/>
        </w:rPr>
        <w:t>“嘿，卖药呢？”</w:t>
      </w:r>
    </w:p>
    <w:p w14:paraId="1114E67A" w14:textId="77777777" w:rsidR="00073332" w:rsidRDefault="00073332" w:rsidP="00D50FF6">
      <w:r>
        <w:rPr>
          <w:rFonts w:hint="eastAsia"/>
        </w:rPr>
        <w:t>七分道士还是没有理他。</w:t>
      </w:r>
    </w:p>
    <w:p w14:paraId="69DA80BA" w14:textId="77777777" w:rsidR="00127A85" w:rsidRDefault="00127A85" w:rsidP="00D50FF6">
      <w:r>
        <w:rPr>
          <w:rFonts w:hint="eastAsia"/>
        </w:rPr>
        <w:t>应江湖</w:t>
      </w:r>
      <w:r w:rsidR="00F50E36">
        <w:rPr>
          <w:rFonts w:hint="eastAsia"/>
        </w:rPr>
        <w:t>也不生气，</w:t>
      </w:r>
      <w:r>
        <w:rPr>
          <w:rFonts w:hint="eastAsia"/>
        </w:rPr>
        <w:t>很有耐心</w:t>
      </w:r>
      <w:r w:rsidR="00F50E36">
        <w:rPr>
          <w:rFonts w:hint="eastAsia"/>
        </w:rPr>
        <w:t>的坐下来</w:t>
      </w:r>
      <w:r>
        <w:rPr>
          <w:rFonts w:hint="eastAsia"/>
        </w:rPr>
        <w:t>，准备等他卖完药再继续</w:t>
      </w:r>
      <w:r w:rsidR="00F50E36">
        <w:rPr>
          <w:rFonts w:hint="eastAsia"/>
        </w:rPr>
        <w:t>招呼。</w:t>
      </w:r>
    </w:p>
    <w:p w14:paraId="7E89586D" w14:textId="77777777" w:rsidR="00170791" w:rsidRDefault="00170791" w:rsidP="00D50FF6">
      <w:r>
        <w:rPr>
          <w:rFonts w:hint="eastAsia"/>
        </w:rPr>
        <w:t>仇百里则没那么多耐心，直接往排队的人群里一站。</w:t>
      </w:r>
    </w:p>
    <w:p w14:paraId="76124D46" w14:textId="77777777" w:rsidR="00170791" w:rsidRDefault="00170791" w:rsidP="00D50FF6">
      <w:r>
        <w:rPr>
          <w:rFonts w:hint="eastAsia"/>
        </w:rPr>
        <w:t>很多人都认识这鼎鼎大名的魔头，立即吓得落荒而逃。</w:t>
      </w:r>
    </w:p>
    <w:p w14:paraId="372B640D" w14:textId="77777777" w:rsidR="00170791" w:rsidRDefault="00146E26" w:rsidP="00D50FF6">
      <w:r>
        <w:rPr>
          <w:rFonts w:hint="eastAsia"/>
        </w:rPr>
        <w:t>七分道士很生气，质问道：“你们两个怎么回事啊？不买药还要吓走我的客人。”</w:t>
      </w:r>
    </w:p>
    <w:p w14:paraId="16AA16AD" w14:textId="77777777" w:rsidR="00FF314B" w:rsidRDefault="00FF314B" w:rsidP="00D50FF6">
      <w:r>
        <w:rPr>
          <w:rFonts w:hint="eastAsia"/>
        </w:rPr>
        <w:t>应江湖站了起来，伸手搭着七分道士的肩膀说道：“我说老三啊，同事来看你，你应一声也好啊！”</w:t>
      </w:r>
    </w:p>
    <w:p w14:paraId="1634970F" w14:textId="77777777" w:rsidR="00397D96" w:rsidRPr="00170791" w:rsidRDefault="00F029E1" w:rsidP="00D50FF6">
      <w:r>
        <w:rPr>
          <w:rFonts w:hint="eastAsia"/>
        </w:rPr>
        <w:t>七分道士眉眼一挑，很生气地</w:t>
      </w:r>
      <w:r w:rsidR="005368C0">
        <w:rPr>
          <w:rFonts w:hint="eastAsia"/>
        </w:rPr>
        <w:t>道：</w:t>
      </w:r>
      <w:r w:rsidR="00397D96">
        <w:rPr>
          <w:rFonts w:hint="eastAsia"/>
        </w:rPr>
        <w:t>“老三？什么老三？谁你是老三？谁跟你是同事？”</w:t>
      </w:r>
    </w:p>
    <w:p w14:paraId="7A93D45E" w14:textId="77777777" w:rsidR="00170791" w:rsidRDefault="00AC4BC9" w:rsidP="00D50FF6">
      <w:r>
        <w:rPr>
          <w:rFonts w:hint="eastAsia"/>
        </w:rPr>
        <w:t>应江湖微怔，然后笑了起来，说道：“你这么多个为什么，是跟小宝学的吧？”</w:t>
      </w:r>
    </w:p>
    <w:p w14:paraId="144703A7" w14:textId="77777777" w:rsidR="00CC5141" w:rsidRDefault="00CC5141" w:rsidP="00D50FF6">
      <w:r>
        <w:rPr>
          <w:rFonts w:hint="eastAsia"/>
        </w:rPr>
        <w:t>七分道士大概明白了怎么回事，说道：“我不是你的同伴，你认错人了，别在这影响我做生意。”</w:t>
      </w:r>
    </w:p>
    <w:p w14:paraId="0363C78F" w14:textId="77777777" w:rsidR="00A96EC7" w:rsidRPr="00CC5141" w:rsidRDefault="007479BD" w:rsidP="00D50FF6">
      <w:r>
        <w:rPr>
          <w:rFonts w:hint="eastAsia"/>
        </w:rPr>
        <w:t>应江湖认真</w:t>
      </w:r>
      <w:r w:rsidR="00A96EC7">
        <w:rPr>
          <w:rFonts w:hint="eastAsia"/>
        </w:rPr>
        <w:t>说道：“别装了，有正事跟你说。”</w:t>
      </w:r>
    </w:p>
    <w:p w14:paraId="25EB5AAB" w14:textId="77777777" w:rsidR="00B07110" w:rsidRDefault="00B62B55" w:rsidP="00D50FF6">
      <w:r>
        <w:rPr>
          <w:rFonts w:hint="eastAsia"/>
        </w:rPr>
        <w:t>七分道士像看白痴一样的看着他，问道：“你们这些山贼除了打家劫舍</w:t>
      </w:r>
      <w:r w:rsidR="006E42C3">
        <w:rPr>
          <w:rFonts w:hint="eastAsia"/>
        </w:rPr>
        <w:t>，杀人放火，打架斗殴</w:t>
      </w:r>
      <w:r>
        <w:rPr>
          <w:rFonts w:hint="eastAsia"/>
        </w:rPr>
        <w:t>，还有什么正事？”</w:t>
      </w:r>
    </w:p>
    <w:p w14:paraId="510221EB" w14:textId="77777777" w:rsidR="00DF50B8" w:rsidRDefault="00A5323A" w:rsidP="00D50FF6">
      <w:r>
        <w:rPr>
          <w:rFonts w:hint="eastAsia"/>
        </w:rPr>
        <w:t>应江湖有些不高兴了，</w:t>
      </w:r>
      <w:r w:rsidR="00DF50B8">
        <w:rPr>
          <w:rFonts w:hint="eastAsia"/>
        </w:rPr>
        <w:t>说道：“什么就会这些？”</w:t>
      </w:r>
    </w:p>
    <w:p w14:paraId="59DC1F5E" w14:textId="77777777" w:rsidR="004A5921" w:rsidRPr="004A5921" w:rsidRDefault="004A5921" w:rsidP="00D50FF6">
      <w:r>
        <w:rPr>
          <w:rFonts w:hint="eastAsia"/>
        </w:rPr>
        <w:t>七分道士看着他问道：“那你说，还要干什么事？”</w:t>
      </w:r>
    </w:p>
    <w:p w14:paraId="6CAC41AC" w14:textId="77777777" w:rsidR="00A5323A" w:rsidRDefault="00861DBB" w:rsidP="00D50FF6">
      <w:r>
        <w:rPr>
          <w:rFonts w:hint="eastAsia"/>
        </w:rPr>
        <w:t>应江湖</w:t>
      </w:r>
      <w:r w:rsidR="00A5323A">
        <w:rPr>
          <w:rFonts w:hint="eastAsia"/>
        </w:rPr>
        <w:t>说道：“</w:t>
      </w:r>
      <w:r w:rsidR="0048621C">
        <w:rPr>
          <w:rFonts w:hint="eastAsia"/>
        </w:rPr>
        <w:t>下午跟青思阁约战百里溪，怎么得你也要来露个脸</w:t>
      </w:r>
      <w:r w:rsidR="00A5323A">
        <w:rPr>
          <w:rFonts w:hint="eastAsia"/>
        </w:rPr>
        <w:t>。”</w:t>
      </w:r>
    </w:p>
    <w:p w14:paraId="27604C3C" w14:textId="77777777" w:rsidR="00B07110" w:rsidRDefault="00861DBB" w:rsidP="00D50FF6">
      <w:r>
        <w:rPr>
          <w:rFonts w:hint="eastAsia"/>
        </w:rPr>
        <w:t>七分道士一脸鄙薄，说道：“说来说去，不就是打架。”</w:t>
      </w:r>
    </w:p>
    <w:p w14:paraId="3459713D" w14:textId="77777777" w:rsidR="00861DBB" w:rsidRDefault="00861DBB" w:rsidP="00D50FF6">
      <w:r>
        <w:rPr>
          <w:rFonts w:hint="eastAsia"/>
        </w:rPr>
        <w:t>应江湖认真解释道：“这次是打架不错，但这是为了确定谁是百里城的扛把子而战，是为了百里七人众的荣誉而战。”</w:t>
      </w:r>
    </w:p>
    <w:p w14:paraId="665A0A06" w14:textId="77777777" w:rsidR="000208AD" w:rsidRDefault="002648D9" w:rsidP="00D50FF6">
      <w:r>
        <w:rPr>
          <w:rFonts w:hint="eastAsia"/>
        </w:rPr>
        <w:t>七分道士说</w:t>
      </w:r>
      <w:r w:rsidR="000208AD">
        <w:rPr>
          <w:rFonts w:hint="eastAsia"/>
        </w:rPr>
        <w:t>道：“关我屁事。”</w:t>
      </w:r>
    </w:p>
    <w:p w14:paraId="273F725B" w14:textId="77777777" w:rsidR="007B6ABC" w:rsidRDefault="007B6ABC" w:rsidP="00D50FF6">
      <w:r>
        <w:rPr>
          <w:rFonts w:hint="eastAsia"/>
        </w:rPr>
        <w:t>“今晚夜色正好，正是花盛开的时节啊，不去你可能会后悔哦！”</w:t>
      </w:r>
    </w:p>
    <w:p w14:paraId="4812CF4C" w14:textId="77777777" w:rsidR="00B07110" w:rsidRDefault="007B6ABC" w:rsidP="00D50FF6">
      <w:r>
        <w:rPr>
          <w:rFonts w:hint="eastAsia"/>
        </w:rPr>
        <w:t>这好似一句无关要紧的一句话，七分道士</w:t>
      </w:r>
      <w:r w:rsidR="006F4AFD">
        <w:rPr>
          <w:rFonts w:hint="eastAsia"/>
        </w:rPr>
        <w:t>却是眉眼一立，应江湖拍拍他的肩膀，转身离开，仇百里也跟着他走。</w:t>
      </w:r>
    </w:p>
    <w:p w14:paraId="14A75FF8" w14:textId="77777777" w:rsidR="00364FEF" w:rsidRDefault="00D4026A" w:rsidP="00D50FF6">
      <w:r>
        <w:rPr>
          <w:rFonts w:hint="eastAsia"/>
        </w:rPr>
        <w:t>走了一会，应江湖忽然问</w:t>
      </w:r>
      <w:r w:rsidR="00364FEF">
        <w:rPr>
          <w:rFonts w:hint="eastAsia"/>
        </w:rPr>
        <w:t>道：“</w:t>
      </w:r>
      <w:r>
        <w:rPr>
          <w:rFonts w:hint="eastAsia"/>
        </w:rPr>
        <w:t>仇老五，刚才你在客栈的杀意是认真的？</w:t>
      </w:r>
      <w:r w:rsidR="00364FEF">
        <w:rPr>
          <w:rFonts w:hint="eastAsia"/>
        </w:rPr>
        <w:t>”</w:t>
      </w:r>
    </w:p>
    <w:p w14:paraId="741959E6" w14:textId="77777777" w:rsidR="00D4026A" w:rsidRPr="009E234A" w:rsidRDefault="009E234A" w:rsidP="00D50FF6">
      <w:r>
        <w:rPr>
          <w:rFonts w:hint="eastAsia"/>
        </w:rPr>
        <w:t>仇百里心想我怕你不是脑子有问题，</w:t>
      </w:r>
      <w:r w:rsidR="0075267D">
        <w:rPr>
          <w:rFonts w:hint="eastAsia"/>
        </w:rPr>
        <w:t>冷冷</w:t>
      </w:r>
      <w:r>
        <w:rPr>
          <w:rFonts w:hint="eastAsia"/>
        </w:rPr>
        <w:t>说道：“杀意还分认不认真？”</w:t>
      </w:r>
    </w:p>
    <w:p w14:paraId="0B9ABE39" w14:textId="77777777" w:rsidR="00B07110" w:rsidRDefault="00893B70" w:rsidP="00D50FF6">
      <w:r>
        <w:rPr>
          <w:rFonts w:hint="eastAsia"/>
        </w:rPr>
        <w:t>应江湖</w:t>
      </w:r>
      <w:r w:rsidR="002648D9">
        <w:rPr>
          <w:rFonts w:hint="eastAsia"/>
        </w:rPr>
        <w:t>有点受不了的就是这个，</w:t>
      </w:r>
      <w:r>
        <w:rPr>
          <w:rFonts w:hint="eastAsia"/>
        </w:rPr>
        <w:t>道：</w:t>
      </w:r>
      <w:r w:rsidR="002648D9">
        <w:rPr>
          <w:rFonts w:hint="eastAsia"/>
        </w:rPr>
        <w:t>“不是我说你啊，仇老五，凭你这一身本事</w:t>
      </w:r>
      <w:r w:rsidR="00B07110">
        <w:rPr>
          <w:rFonts w:hint="eastAsia"/>
        </w:rPr>
        <w:t>，要是少杀点人，别说百里七人众前三，只怕我这老大的位置都要让给你。”</w:t>
      </w:r>
    </w:p>
    <w:p w14:paraId="4A805950" w14:textId="77777777" w:rsidR="00B07110" w:rsidRDefault="00B07110" w:rsidP="00D50FF6">
      <w:r>
        <w:rPr>
          <w:rFonts w:hint="eastAsia"/>
        </w:rPr>
        <w:t>“我对你那位置不感兴趣。”</w:t>
      </w:r>
    </w:p>
    <w:p w14:paraId="38EF2C47" w14:textId="77777777" w:rsidR="00B07110" w:rsidRDefault="00B07110" w:rsidP="00D50FF6">
      <w:r>
        <w:rPr>
          <w:rFonts w:hint="eastAsia"/>
        </w:rPr>
        <w:t>“那你对什么感兴趣？黄金，不对，你这人也不喜欢钱，哦对了，你喜欢杀人……”</w:t>
      </w:r>
    </w:p>
    <w:p w14:paraId="4A826DF1" w14:textId="77777777" w:rsidR="002648D9" w:rsidRDefault="002648D9" w:rsidP="002648D9">
      <w:r>
        <w:rPr>
          <w:rFonts w:hint="eastAsia"/>
        </w:rPr>
        <w:t>仇百里作为很山贼首领，在一年之年把百里山经营到与青思阁相当的地步，靠的不是杀人，他不喜欢无意义的杀戮，所以对仇百里这种行为有些不解：“</w:t>
      </w:r>
      <w:r w:rsidR="006229A0">
        <w:rPr>
          <w:rFonts w:hint="eastAsia"/>
        </w:rPr>
        <w:t>保守估计，你起码承包了百里七人众一半的人头数吧！</w:t>
      </w:r>
      <w:r>
        <w:rPr>
          <w:rFonts w:hint="eastAsia"/>
        </w:rPr>
        <w:t>”</w:t>
      </w:r>
    </w:p>
    <w:p w14:paraId="08C0A1B4" w14:textId="77777777" w:rsidR="002648D9" w:rsidRDefault="002648D9" w:rsidP="002648D9">
      <w:r>
        <w:rPr>
          <w:rFonts w:hint="eastAsia"/>
        </w:rPr>
        <w:t>“</w:t>
      </w:r>
      <w:r w:rsidR="006229A0">
        <w:rPr>
          <w:rFonts w:hint="eastAsia"/>
        </w:rPr>
        <w:t>可你为什么就偏偏这么喜欢杀人呢？</w:t>
      </w:r>
      <w:r w:rsidR="00215C67">
        <w:rPr>
          <w:rFonts w:hint="eastAsia"/>
        </w:rPr>
        <w:t>杀人是你的理想？职业？”</w:t>
      </w:r>
      <w:r w:rsidR="006229A0">
        <w:rPr>
          <w:rFonts w:hint="eastAsia"/>
        </w:rPr>
        <w:t>应江湖不解问</w:t>
      </w:r>
      <w:r>
        <w:rPr>
          <w:rFonts w:hint="eastAsia"/>
        </w:rPr>
        <w:t>道。</w:t>
      </w:r>
    </w:p>
    <w:p w14:paraId="61082020" w14:textId="77777777" w:rsidR="002648D9" w:rsidRDefault="002648D9" w:rsidP="002648D9">
      <w:r>
        <w:rPr>
          <w:rFonts w:hint="eastAsia"/>
        </w:rPr>
        <w:t>忽然，他想起</w:t>
      </w:r>
      <w:r w:rsidR="00215C67">
        <w:rPr>
          <w:rFonts w:hint="eastAsia"/>
        </w:rPr>
        <w:t>仇百里杀的那些人和仇百里并无仇怨，仇百里也不取其钱财</w:t>
      </w:r>
      <w:r w:rsidR="00E668AE">
        <w:rPr>
          <w:rFonts w:hint="eastAsia"/>
        </w:rPr>
        <w:t>，有一些人有种先天性的杀人</w:t>
      </w:r>
      <w:r w:rsidR="00215C67">
        <w:rPr>
          <w:rFonts w:hint="eastAsia"/>
        </w:rPr>
        <w:t>人格</w:t>
      </w:r>
      <w:r>
        <w:rPr>
          <w:rFonts w:hint="eastAsia"/>
        </w:rPr>
        <w:t>，</w:t>
      </w:r>
      <w:r w:rsidR="00E668AE">
        <w:rPr>
          <w:rFonts w:hint="eastAsia"/>
        </w:rPr>
        <w:t>难道仇老五</w:t>
      </w:r>
      <w:r w:rsidR="00215C67">
        <w:rPr>
          <w:rFonts w:hint="eastAsia"/>
        </w:rPr>
        <w:t>……</w:t>
      </w:r>
    </w:p>
    <w:p w14:paraId="0FC54C23" w14:textId="77777777" w:rsidR="00215C67" w:rsidRDefault="00215C67" w:rsidP="002648D9">
      <w:r>
        <w:rPr>
          <w:rFonts w:hint="eastAsia"/>
        </w:rPr>
        <w:t>“还是说你无法克制自己杀人的欲望？”</w:t>
      </w:r>
    </w:p>
    <w:p w14:paraId="1F068C65" w14:textId="77777777" w:rsidR="002648D9" w:rsidRDefault="00215C67" w:rsidP="002648D9">
      <w:r>
        <w:rPr>
          <w:rFonts w:hint="eastAsia"/>
        </w:rPr>
        <w:t>他纠正纠正了一遍</w:t>
      </w:r>
      <w:r w:rsidR="002648D9">
        <w:rPr>
          <w:rFonts w:hint="eastAsia"/>
        </w:rPr>
        <w:t>，忽然又想起</w:t>
      </w:r>
      <w:r>
        <w:rPr>
          <w:rFonts w:hint="eastAsia"/>
        </w:rPr>
        <w:t>仇百里杀男不杀女，杀壮不杀少，如果是先天杀人人格，那更不应该留活口才是。</w:t>
      </w:r>
    </w:p>
    <w:p w14:paraId="5944C293" w14:textId="77777777" w:rsidR="002648D9" w:rsidRDefault="002648D9" w:rsidP="002648D9">
      <w:r>
        <w:rPr>
          <w:rFonts w:hint="eastAsia"/>
        </w:rPr>
        <w:lastRenderedPageBreak/>
        <w:t>“</w:t>
      </w:r>
      <w:r w:rsidR="00215C67">
        <w:rPr>
          <w:rFonts w:hint="eastAsia"/>
        </w:rPr>
        <w:t>问题你杀就杀吧，还不杀全家，就杀家里的男人，还当着少妇和孩子面前杀，你说你这人有多残忍？对少妇感兴趣？不对啊？我也没见你强奸谁啊？</w:t>
      </w:r>
      <w:r>
        <w:rPr>
          <w:rFonts w:hint="eastAsia"/>
        </w:rPr>
        <w:t>”</w:t>
      </w:r>
    </w:p>
    <w:p w14:paraId="3DE970F9" w14:textId="77777777" w:rsidR="002648D9" w:rsidRDefault="00B031B8" w:rsidP="002648D9">
      <w:r>
        <w:rPr>
          <w:rFonts w:hint="eastAsia"/>
        </w:rPr>
        <w:t>应江湖</w:t>
      </w:r>
      <w:r w:rsidR="004256EA">
        <w:rPr>
          <w:rFonts w:hint="eastAsia"/>
        </w:rPr>
        <w:t>越想越不对劲，问</w:t>
      </w:r>
      <w:r w:rsidR="002648D9">
        <w:rPr>
          <w:rFonts w:hint="eastAsia"/>
        </w:rPr>
        <w:t>道：“</w:t>
      </w:r>
      <w:r w:rsidR="004256EA">
        <w:rPr>
          <w:rFonts w:hint="eastAsia"/>
        </w:rPr>
        <w:t>你到底想干什么？</w:t>
      </w:r>
      <w:r w:rsidR="002648D9">
        <w:rPr>
          <w:rFonts w:hint="eastAsia"/>
        </w:rPr>
        <w:t>”</w:t>
      </w:r>
    </w:p>
    <w:p w14:paraId="3F9FC5B1" w14:textId="77777777" w:rsidR="002648D9" w:rsidRDefault="00B031B8" w:rsidP="002648D9">
      <w:r>
        <w:rPr>
          <w:rFonts w:hint="eastAsia"/>
        </w:rPr>
        <w:t>“复仇。”</w:t>
      </w:r>
    </w:p>
    <w:p w14:paraId="6F6FEAD8" w14:textId="77777777" w:rsidR="002648D9" w:rsidRDefault="00B031B8" w:rsidP="002648D9">
      <w:r>
        <w:rPr>
          <w:rFonts w:hint="eastAsia"/>
        </w:rPr>
        <w:t>沉默</w:t>
      </w:r>
      <w:r w:rsidR="002A2E01">
        <w:rPr>
          <w:rFonts w:hint="eastAsia"/>
        </w:rPr>
        <w:t>许久</w:t>
      </w:r>
      <w:r>
        <w:rPr>
          <w:rFonts w:hint="eastAsia"/>
        </w:rPr>
        <w:t>的仇百里忽然开口，</w:t>
      </w:r>
      <w:r w:rsidR="002A2E01">
        <w:rPr>
          <w:rFonts w:hint="eastAsia"/>
        </w:rPr>
        <w:t>看着</w:t>
      </w:r>
      <w:r w:rsidR="00CC4D0B">
        <w:rPr>
          <w:rFonts w:hint="eastAsia"/>
        </w:rPr>
        <w:t>远处来往的行人说</w:t>
      </w:r>
      <w:r>
        <w:rPr>
          <w:rFonts w:hint="eastAsia"/>
        </w:rPr>
        <w:t>道</w:t>
      </w:r>
      <w:r w:rsidR="002648D9">
        <w:rPr>
          <w:rFonts w:hint="eastAsia"/>
        </w:rPr>
        <w:t>：“</w:t>
      </w:r>
      <w:r>
        <w:rPr>
          <w:rFonts w:hint="eastAsia"/>
        </w:rPr>
        <w:t>我要向世界复仇。</w:t>
      </w:r>
      <w:r w:rsidR="002648D9">
        <w:rPr>
          <w:rFonts w:hint="eastAsia"/>
        </w:rPr>
        <w:t>”</w:t>
      </w:r>
    </w:p>
    <w:p w14:paraId="33914E9D" w14:textId="77777777" w:rsidR="002648D9" w:rsidRDefault="006A77E7" w:rsidP="002648D9">
      <w:r>
        <w:rPr>
          <w:rFonts w:hint="eastAsia"/>
        </w:rPr>
        <w:t>应江湖</w:t>
      </w:r>
      <w:r w:rsidR="002648D9">
        <w:rPr>
          <w:rFonts w:hint="eastAsia"/>
        </w:rPr>
        <w:t>无语，转而问道：“</w:t>
      </w:r>
      <w:r w:rsidR="00B031B8">
        <w:rPr>
          <w:rFonts w:hint="eastAsia"/>
        </w:rPr>
        <w:t>当少妇和孩子面前杀几个男人就能向世界复仇？</w:t>
      </w:r>
      <w:r w:rsidR="002648D9">
        <w:rPr>
          <w:rFonts w:hint="eastAsia"/>
        </w:rPr>
        <w:t>”</w:t>
      </w:r>
    </w:p>
    <w:p w14:paraId="6881B779" w14:textId="77777777" w:rsidR="002648D9" w:rsidRDefault="006A77E7" w:rsidP="002648D9">
      <w:r>
        <w:rPr>
          <w:rFonts w:hint="eastAsia"/>
        </w:rPr>
        <w:t>仇百里</w:t>
      </w:r>
      <w:r w:rsidR="002648D9">
        <w:rPr>
          <w:rFonts w:hint="eastAsia"/>
        </w:rPr>
        <w:t>看着他说道：“</w:t>
      </w:r>
      <w:r>
        <w:rPr>
          <w:rFonts w:hint="eastAsia"/>
        </w:rPr>
        <w:t>埋下仇恨的种子，就是我的方式。</w:t>
      </w:r>
      <w:r w:rsidR="002648D9">
        <w:rPr>
          <w:rFonts w:hint="eastAsia"/>
        </w:rPr>
        <w:t>”</w:t>
      </w:r>
    </w:p>
    <w:p w14:paraId="53688003" w14:textId="77777777" w:rsidR="002648D9" w:rsidRDefault="002648D9" w:rsidP="002648D9">
      <w:r>
        <w:rPr>
          <w:rFonts w:hint="eastAsia"/>
        </w:rPr>
        <w:t>一片安静。</w:t>
      </w:r>
    </w:p>
    <w:p w14:paraId="6B03D1DF" w14:textId="77777777" w:rsidR="002648D9" w:rsidRDefault="006A77E7" w:rsidP="002648D9">
      <w:r>
        <w:rPr>
          <w:rFonts w:hint="eastAsia"/>
        </w:rPr>
        <w:t>仇百里</w:t>
      </w:r>
      <w:r w:rsidR="002648D9">
        <w:rPr>
          <w:rFonts w:hint="eastAsia"/>
        </w:rPr>
        <w:t>忽然</w:t>
      </w:r>
      <w:r>
        <w:rPr>
          <w:rFonts w:hint="eastAsia"/>
        </w:rPr>
        <w:t>有种把仇百里踢出百里七人众的冲动</w:t>
      </w:r>
      <w:r w:rsidR="002648D9">
        <w:rPr>
          <w:rFonts w:hint="eastAsia"/>
        </w:rPr>
        <w:t>。</w:t>
      </w:r>
    </w:p>
    <w:p w14:paraId="0C974F9A" w14:textId="77777777" w:rsidR="002648D9" w:rsidRDefault="002648D9" w:rsidP="00D50FF6">
      <w:r>
        <w:rPr>
          <w:rFonts w:hint="eastAsia"/>
        </w:rPr>
        <w:t>因为</w:t>
      </w:r>
      <w:r w:rsidR="006A77E7">
        <w:rPr>
          <w:rFonts w:hint="eastAsia"/>
        </w:rPr>
        <w:t>他比谁都清楚，这个家伙做的事，对这世界来说是多么的可怕</w:t>
      </w:r>
      <w:r>
        <w:rPr>
          <w:rFonts w:hint="eastAsia"/>
        </w:rPr>
        <w:t>。</w:t>
      </w:r>
    </w:p>
    <w:p w14:paraId="23D57687" w14:textId="77777777" w:rsidR="00B07110" w:rsidRDefault="00FD5BCC" w:rsidP="00D50FF6">
      <w:r>
        <w:rPr>
          <w:rFonts w:hint="eastAsia"/>
        </w:rPr>
        <w:t>……</w:t>
      </w:r>
    </w:p>
    <w:p w14:paraId="4F30D9A1" w14:textId="77777777" w:rsidR="00FD5BCC" w:rsidRDefault="00FD5BCC" w:rsidP="00D50FF6">
      <w:r>
        <w:rPr>
          <w:rFonts w:hint="eastAsia"/>
        </w:rPr>
        <w:t>……</w:t>
      </w:r>
    </w:p>
    <w:p w14:paraId="2019E55C" w14:textId="77777777" w:rsidR="00FD5BCC" w:rsidRDefault="00FD5BCC" w:rsidP="00D50FF6">
      <w:r>
        <w:rPr>
          <w:rFonts w:hint="eastAsia"/>
        </w:rPr>
        <w:t>两人来到打铁铺前，却见门是关着的，应江湖边敲门边道：“金锋仔，开门啊</w:t>
      </w:r>
      <w:r w:rsidR="00D24B7A">
        <w:rPr>
          <w:rFonts w:hint="eastAsia"/>
        </w:rPr>
        <w:t>，社区送温暖</w:t>
      </w:r>
      <w:r>
        <w:rPr>
          <w:rFonts w:hint="eastAsia"/>
        </w:rPr>
        <w:t>！”</w:t>
      </w:r>
    </w:p>
    <w:p w14:paraId="1C80B52B" w14:textId="77777777" w:rsidR="00B07110" w:rsidRDefault="00A226D9" w:rsidP="00D50FF6">
      <w:r>
        <w:rPr>
          <w:rFonts w:hint="eastAsia"/>
        </w:rPr>
        <w:t>门没有打开，</w:t>
      </w:r>
      <w:r w:rsidR="00570FD0">
        <w:rPr>
          <w:rFonts w:hint="eastAsia"/>
        </w:rPr>
        <w:t>一</w:t>
      </w:r>
      <w:r w:rsidR="00FD08A8">
        <w:rPr>
          <w:rFonts w:hint="eastAsia"/>
        </w:rPr>
        <w:t>道</w:t>
      </w:r>
      <w:r w:rsidR="006E3C82">
        <w:rPr>
          <w:rFonts w:hint="eastAsia"/>
        </w:rPr>
        <w:t>微怒的声音</w:t>
      </w:r>
      <w:r w:rsidR="00F4496C">
        <w:rPr>
          <w:rFonts w:hint="eastAsia"/>
        </w:rPr>
        <w:t>从里面传了出来。</w:t>
      </w:r>
    </w:p>
    <w:p w14:paraId="10B2F5AF" w14:textId="77777777" w:rsidR="00F4496C" w:rsidRDefault="00F4496C" w:rsidP="00D50FF6">
      <w:r>
        <w:rPr>
          <w:rFonts w:hint="eastAsia"/>
        </w:rPr>
        <w:t>“</w:t>
      </w:r>
      <w:r w:rsidR="0079689A">
        <w:rPr>
          <w:rFonts w:hint="eastAsia"/>
        </w:rPr>
        <w:t>什么温暖，我现在就很温暖，不需要！</w:t>
      </w:r>
      <w:r>
        <w:rPr>
          <w:rFonts w:hint="eastAsia"/>
        </w:rPr>
        <w:t>”</w:t>
      </w:r>
    </w:p>
    <w:p w14:paraId="3C8803DB" w14:textId="77777777" w:rsidR="00A60240" w:rsidRDefault="00A60240" w:rsidP="00D50FF6">
      <w:r>
        <w:rPr>
          <w:rFonts w:hint="eastAsia"/>
        </w:rPr>
        <w:t>“给你送打铁匠来了，快开门。”</w:t>
      </w:r>
    </w:p>
    <w:p w14:paraId="4908B4C3" w14:textId="77777777" w:rsidR="006E3C82" w:rsidRDefault="006E3C82" w:rsidP="00D50FF6">
      <w:r>
        <w:rPr>
          <w:rFonts w:hint="eastAsia"/>
        </w:rPr>
        <w:t>“你讲的铁匠该不会又是那个只会问为虾米的小光头吧？”</w:t>
      </w:r>
    </w:p>
    <w:p w14:paraId="6E0B6C43" w14:textId="77777777" w:rsidR="0054648B" w:rsidRDefault="0054648B" w:rsidP="00D50FF6">
      <w:r>
        <w:rPr>
          <w:rFonts w:hint="eastAsia"/>
        </w:rPr>
        <w:t>“这次不是山贼小宝……”</w:t>
      </w:r>
    </w:p>
    <w:p w14:paraId="474534DC" w14:textId="77777777" w:rsidR="00FD08A8" w:rsidRDefault="00570FD0" w:rsidP="00D50FF6">
      <w:r>
        <w:rPr>
          <w:rFonts w:hint="eastAsia"/>
        </w:rPr>
        <w:t>应江湖的目光留下了仇百里身上，手仍在敲门，</w:t>
      </w:r>
      <w:r w:rsidR="0054648B">
        <w:rPr>
          <w:rFonts w:hint="eastAsia"/>
        </w:rPr>
        <w:t>根据仇百里的形容，</w:t>
      </w:r>
      <w:r>
        <w:rPr>
          <w:rFonts w:hint="eastAsia"/>
        </w:rPr>
        <w:t>说道：</w:t>
      </w:r>
      <w:r w:rsidR="00FD08A8">
        <w:rPr>
          <w:rFonts w:hint="eastAsia"/>
        </w:rPr>
        <w:t>“</w:t>
      </w:r>
      <w:r>
        <w:rPr>
          <w:rFonts w:hint="eastAsia"/>
        </w:rPr>
        <w:t>这次这个</w:t>
      </w:r>
      <w:r w:rsidR="0054648B">
        <w:rPr>
          <w:rFonts w:hint="eastAsia"/>
        </w:rPr>
        <w:t>四肢发达，体格壮硕，</w:t>
      </w:r>
      <w:r w:rsidR="00055360">
        <w:rPr>
          <w:rFonts w:hint="eastAsia"/>
        </w:rPr>
        <w:t>敲一百下锤不换手，扛二百斤柴不换肩……</w:t>
      </w:r>
      <w:r w:rsidR="00FD08A8">
        <w:rPr>
          <w:rFonts w:hint="eastAsia"/>
        </w:rPr>
        <w:t>”</w:t>
      </w:r>
    </w:p>
    <w:p w14:paraId="4509B2C4" w14:textId="77777777" w:rsidR="00A60240" w:rsidRDefault="00B43738" w:rsidP="00D50FF6">
      <w:r>
        <w:rPr>
          <w:rFonts w:hint="eastAsia"/>
        </w:rPr>
        <w:t>应江湖没有说下去，</w:t>
      </w:r>
      <w:r w:rsidR="009279B3">
        <w:rPr>
          <w:rFonts w:hint="eastAsia"/>
        </w:rPr>
        <w:t>因为门</w:t>
      </w:r>
      <w:r w:rsidR="00A60240">
        <w:rPr>
          <w:rFonts w:hint="eastAsia"/>
        </w:rPr>
        <w:t>开了。</w:t>
      </w:r>
    </w:p>
    <w:p w14:paraId="201BD0B0" w14:textId="77777777" w:rsidR="00F831BF" w:rsidRDefault="00F831BF" w:rsidP="00F831BF">
      <w:r>
        <w:rPr>
          <w:rFonts w:hint="eastAsia"/>
        </w:rPr>
        <w:t>一位中年男子站在门后面。</w:t>
      </w:r>
    </w:p>
    <w:p w14:paraId="6621AE5A" w14:textId="77777777" w:rsidR="00F831BF" w:rsidRDefault="00F831BF" w:rsidP="00F831BF">
      <w:r>
        <w:rPr>
          <w:rFonts w:hint="eastAsia"/>
        </w:rPr>
        <w:t>他穿着锦衣华袍，握着一把羽扇。</w:t>
      </w:r>
    </w:p>
    <w:p w14:paraId="352A984D" w14:textId="77777777" w:rsidR="00F831BF" w:rsidRDefault="00F831BF" w:rsidP="00F831BF">
      <w:r>
        <w:rPr>
          <w:rFonts w:hint="eastAsia"/>
        </w:rPr>
        <w:t>他堵在门口，并没有让应江湖进去的意思，而是左右张望，确认此地除了应江湖和仇百里没有其他人，问道：“打铁匠在哪？”</w:t>
      </w:r>
    </w:p>
    <w:p w14:paraId="3E218123" w14:textId="77777777" w:rsidR="00B66BF8" w:rsidRDefault="00A60240" w:rsidP="00D50FF6">
      <w:r>
        <w:rPr>
          <w:rFonts w:hint="eastAsia"/>
        </w:rPr>
        <w:t>应江湖指着仇百里说道：“这不是！”</w:t>
      </w:r>
    </w:p>
    <w:p w14:paraId="2663FA47" w14:textId="77777777" w:rsidR="00A60240" w:rsidRDefault="00A60240" w:rsidP="00D50FF6">
      <w:r>
        <w:rPr>
          <w:rFonts w:hint="eastAsia"/>
        </w:rPr>
        <w:t>碰</w:t>
      </w:r>
      <w:r w:rsidR="00B66BF8">
        <w:rPr>
          <w:rFonts w:hint="eastAsia"/>
        </w:rPr>
        <w:t>的</w:t>
      </w:r>
      <w:r>
        <w:rPr>
          <w:rFonts w:hint="eastAsia"/>
        </w:rPr>
        <w:t>一声响。</w:t>
      </w:r>
    </w:p>
    <w:p w14:paraId="6485321C" w14:textId="77777777" w:rsidR="00B66BF8" w:rsidRDefault="00B66BF8" w:rsidP="00D50FF6">
      <w:r>
        <w:rPr>
          <w:rFonts w:hint="eastAsia"/>
        </w:rPr>
        <w:t>门重新关上了，被门带动的风，把应江湖的衣裳头发吹得有些乱。</w:t>
      </w:r>
    </w:p>
    <w:p w14:paraId="64E03E7A" w14:textId="77777777" w:rsidR="003A4952" w:rsidRDefault="004A3A79" w:rsidP="00D50FF6">
      <w:r>
        <w:rPr>
          <w:rFonts w:hint="eastAsia"/>
        </w:rPr>
        <w:t>应江湖吃了个闭门羹，有些恼火，</w:t>
      </w:r>
      <w:r w:rsidR="00223F55">
        <w:rPr>
          <w:rFonts w:hint="eastAsia"/>
        </w:rPr>
        <w:t>打算叫仇百里砸门，却看到仇百里铁青着脸，显然对刚才的玩笑表示了很大的不满。</w:t>
      </w:r>
    </w:p>
    <w:p w14:paraId="09C9B427" w14:textId="77777777" w:rsidR="00583450" w:rsidRDefault="003A4952" w:rsidP="00D50FF6">
      <w:r>
        <w:rPr>
          <w:rFonts w:hint="eastAsia"/>
        </w:rPr>
        <w:t>应江湖没奈何，</w:t>
      </w:r>
      <w:r w:rsidR="00583450">
        <w:rPr>
          <w:rFonts w:hint="eastAsia"/>
        </w:rPr>
        <w:t>只能出去最后绝招。</w:t>
      </w:r>
    </w:p>
    <w:p w14:paraId="1A10E9E0" w14:textId="77777777" w:rsidR="004A3A79" w:rsidRPr="00A60240" w:rsidRDefault="00583450" w:rsidP="00D50FF6">
      <w:r>
        <w:rPr>
          <w:rFonts w:hint="eastAsia"/>
        </w:rPr>
        <w:t>深吸一口气，抬头看天，</w:t>
      </w:r>
      <w:r w:rsidR="004A3A79">
        <w:rPr>
          <w:rFonts w:hint="eastAsia"/>
        </w:rPr>
        <w:t>大吼道：“你再不开我就唱歌了啊！”</w:t>
      </w:r>
    </w:p>
    <w:p w14:paraId="15E90893" w14:textId="77777777" w:rsidR="00D50FF6" w:rsidRDefault="0091353D" w:rsidP="00D50FF6">
      <w:r>
        <w:rPr>
          <w:rFonts w:hint="eastAsia"/>
        </w:rPr>
        <w:t>炼金锋没有回应，应江湖果真</w:t>
      </w:r>
      <w:r w:rsidR="00D50FF6">
        <w:rPr>
          <w:rFonts w:hint="eastAsia"/>
        </w:rPr>
        <w:t>哼起儿歌来。</w:t>
      </w:r>
    </w:p>
    <w:p w14:paraId="27FAACD8" w14:textId="77777777" w:rsidR="00D50FF6" w:rsidRDefault="00D50FF6" w:rsidP="00D50FF6">
      <w:r>
        <w:rPr>
          <w:rFonts w:hint="eastAsia"/>
        </w:rPr>
        <w:t>“</w:t>
      </w:r>
      <w:r w:rsidRPr="00D50FF6">
        <w:t>张打铁，打毛铁，打完毛铁送阿姐，阿退留我歇，我不歇，我要回家打毛铁</w:t>
      </w:r>
      <w:r w:rsidR="00690508">
        <w:rPr>
          <w:rFonts w:hint="eastAsia"/>
        </w:rPr>
        <w:t>。</w:t>
      </w:r>
      <w:r>
        <w:rPr>
          <w:rFonts w:hint="eastAsia"/>
        </w:rPr>
        <w:t>”</w:t>
      </w:r>
    </w:p>
    <w:p w14:paraId="56C5B235" w14:textId="77777777" w:rsidR="00D50FF6" w:rsidRDefault="0061595D" w:rsidP="00D50FF6">
      <w:r>
        <w:rPr>
          <w:rFonts w:hint="eastAsia"/>
        </w:rPr>
        <w:t>歌声之优雅动人已到了不可描述的地步，唱完之后，又补了一句。</w:t>
      </w:r>
    </w:p>
    <w:p w14:paraId="79528FFD" w14:textId="77777777" w:rsidR="0061595D" w:rsidRPr="0061595D" w:rsidRDefault="0061595D" w:rsidP="00D50FF6">
      <w:r>
        <w:rPr>
          <w:rFonts w:hint="eastAsia"/>
        </w:rPr>
        <w:t>“</w:t>
      </w:r>
      <w:r w:rsidRPr="00D50FF6">
        <w:t>毛铁哥注孤生</w:t>
      </w:r>
      <w:r>
        <w:rPr>
          <w:rFonts w:hint="eastAsia"/>
        </w:rPr>
        <w:t>咯！”</w:t>
      </w:r>
    </w:p>
    <w:p w14:paraId="6F6ADCF6" w14:textId="77777777" w:rsidR="00D50FF6" w:rsidRPr="00D50FF6" w:rsidRDefault="0061595D" w:rsidP="00D50FF6">
      <w:r>
        <w:rPr>
          <w:rFonts w:hint="eastAsia"/>
        </w:rPr>
        <w:t>门开了，炼金锋问道：“什么意思？”</w:t>
      </w:r>
    </w:p>
    <w:p w14:paraId="71ABB38A" w14:textId="77777777" w:rsidR="00D50FF6" w:rsidRPr="00D50FF6" w:rsidRDefault="00D50FF6" w:rsidP="00D50FF6">
      <w:r w:rsidRPr="00D50FF6">
        <w:t>应江湖</w:t>
      </w:r>
      <w:r>
        <w:rPr>
          <w:rFonts w:hint="eastAsia"/>
        </w:rPr>
        <w:t>答道</w:t>
      </w:r>
      <w:r w:rsidRPr="00D50FF6">
        <w:t>：</w:t>
      </w:r>
      <w:r>
        <w:rPr>
          <w:rFonts w:hint="eastAsia"/>
        </w:rPr>
        <w:t>“</w:t>
      </w:r>
      <w:r w:rsidRPr="00D50FF6">
        <w:t>打完毛铁送阿姐，阿姐留我歇，你</w:t>
      </w:r>
      <w:r>
        <w:rPr>
          <w:rFonts w:hint="eastAsia"/>
        </w:rPr>
        <w:t>他妈</w:t>
      </w:r>
      <w:r w:rsidRPr="00D50FF6">
        <w:t>还不歇，那不是注孤生哦？</w:t>
      </w:r>
      <w:r>
        <w:rPr>
          <w:rFonts w:hint="eastAsia"/>
        </w:rPr>
        <w:t>”</w:t>
      </w:r>
    </w:p>
    <w:p w14:paraId="63139DCE" w14:textId="77777777" w:rsidR="00D50FF6" w:rsidRPr="00D50FF6" w:rsidRDefault="00F5326E" w:rsidP="00D50FF6">
      <w:r>
        <w:rPr>
          <w:rFonts w:hint="eastAsia"/>
        </w:rPr>
        <w:t>炼金锋瞬间醒悟，又一下把门关了，骂</w:t>
      </w:r>
      <w:r w:rsidR="00D50FF6">
        <w:rPr>
          <w:rFonts w:hint="eastAsia"/>
        </w:rPr>
        <w:t>道</w:t>
      </w:r>
      <w:r w:rsidR="00D50FF6" w:rsidRPr="00D50FF6">
        <w:t>：</w:t>
      </w:r>
      <w:r w:rsidR="00D50FF6">
        <w:rPr>
          <w:rFonts w:hint="eastAsia"/>
        </w:rPr>
        <w:t>“</w:t>
      </w:r>
      <w:r>
        <w:rPr>
          <w:rFonts w:hint="eastAsia"/>
        </w:rPr>
        <w:t>你才是毛铁哥！</w:t>
      </w:r>
      <w:r w:rsidR="00D50FF6">
        <w:rPr>
          <w:rFonts w:hint="eastAsia"/>
        </w:rPr>
        <w:t>”</w:t>
      </w:r>
    </w:p>
    <w:p w14:paraId="0299DE9A" w14:textId="77777777" w:rsidR="00F4496C" w:rsidRDefault="009D5ADE" w:rsidP="00D50FF6">
      <w:r>
        <w:rPr>
          <w:rFonts w:hint="eastAsia"/>
        </w:rPr>
        <w:t>应江湖吃了一脸土，只得隔门问道：“那我的四十米大刀打好了没啊？”</w:t>
      </w:r>
    </w:p>
    <w:p w14:paraId="63FD6999" w14:textId="77777777" w:rsidR="00AD6EF5" w:rsidRDefault="00AD6EF5" w:rsidP="00D50FF6">
      <w:r>
        <w:rPr>
          <w:rFonts w:hint="eastAsia"/>
        </w:rPr>
        <w:t>炼金锋</w:t>
      </w:r>
      <w:r w:rsidR="00583450">
        <w:rPr>
          <w:rFonts w:hint="eastAsia"/>
        </w:rPr>
        <w:t>淡淡地</w:t>
      </w:r>
      <w:r w:rsidR="00F46D01">
        <w:rPr>
          <w:rFonts w:hint="eastAsia"/>
        </w:rPr>
        <w:t>道：“差不多了，也就</w:t>
      </w:r>
      <w:r>
        <w:rPr>
          <w:rFonts w:hint="eastAsia"/>
        </w:rPr>
        <w:t>差个三十九点七八米了。”</w:t>
      </w:r>
    </w:p>
    <w:p w14:paraId="0BC90082" w14:textId="77777777" w:rsidR="004869C2" w:rsidRDefault="004869C2" w:rsidP="00D50FF6">
      <w:r>
        <w:rPr>
          <w:rFonts w:hint="eastAsia"/>
        </w:rPr>
        <w:t>应江湖</w:t>
      </w:r>
      <w:r w:rsidR="00F46D01">
        <w:rPr>
          <w:rFonts w:hint="eastAsia"/>
        </w:rPr>
        <w:t>简直抓狂</w:t>
      </w:r>
      <w:r>
        <w:rPr>
          <w:rFonts w:hint="eastAsia"/>
        </w:rPr>
        <w:t>，</w:t>
      </w:r>
      <w:r w:rsidR="00CB2305">
        <w:rPr>
          <w:rFonts w:hint="eastAsia"/>
        </w:rPr>
        <w:t>说道：“那黄昏时和青思阁在百里溪有一场约架</w:t>
      </w:r>
      <w:r>
        <w:rPr>
          <w:rFonts w:hint="eastAsia"/>
        </w:rPr>
        <w:t>，</w:t>
      </w:r>
      <w:r w:rsidR="00F46D01">
        <w:rPr>
          <w:rFonts w:hint="eastAsia"/>
        </w:rPr>
        <w:t>没刀我怎么打啊？</w:t>
      </w:r>
      <w:r>
        <w:rPr>
          <w:rFonts w:hint="eastAsia"/>
        </w:rPr>
        <w:t>”</w:t>
      </w:r>
    </w:p>
    <w:p w14:paraId="39253140" w14:textId="77777777" w:rsidR="00F46D01" w:rsidRPr="00F46D01" w:rsidRDefault="00F46D01" w:rsidP="00D50FF6">
      <w:r>
        <w:rPr>
          <w:rFonts w:hint="eastAsia"/>
        </w:rPr>
        <w:t>“</w:t>
      </w:r>
      <w:r w:rsidR="00DC471F">
        <w:rPr>
          <w:rFonts w:hint="eastAsia"/>
        </w:rPr>
        <w:t>你可以试试空手接白刃</w:t>
      </w:r>
      <w:r>
        <w:rPr>
          <w:rFonts w:hint="eastAsia"/>
        </w:rPr>
        <w:t>。”</w:t>
      </w:r>
    </w:p>
    <w:p w14:paraId="62DF3CAA" w14:textId="77777777" w:rsidR="00F46D01" w:rsidRDefault="00CB2305" w:rsidP="00D50FF6">
      <w:r>
        <w:rPr>
          <w:rFonts w:hint="eastAsia"/>
        </w:rPr>
        <w:t>这声音刚开始还听得清晰，但渐渐远了。</w:t>
      </w:r>
    </w:p>
    <w:p w14:paraId="29272C7C" w14:textId="77777777" w:rsidR="00CB2305" w:rsidRPr="00CB2305" w:rsidRDefault="00CB2305" w:rsidP="00D50FF6">
      <w:r>
        <w:rPr>
          <w:rFonts w:hint="eastAsia"/>
        </w:rPr>
        <w:lastRenderedPageBreak/>
        <w:t>应江湖知道没了希望，只好放大声音说道：“喂，金锋仔不要假装没听到，下午的约架可是记考勤的，缺勤扣工资和绩效。”</w:t>
      </w:r>
    </w:p>
    <w:p w14:paraId="5EE26C02" w14:textId="77777777" w:rsidR="00690508" w:rsidRDefault="00E357BE" w:rsidP="0033433D">
      <w:r>
        <w:rPr>
          <w:rFonts w:hint="eastAsia"/>
        </w:rPr>
        <w:t>炼金锋完全没理会他</w:t>
      </w:r>
      <w:r w:rsidR="004869C2">
        <w:rPr>
          <w:rFonts w:hint="eastAsia"/>
        </w:rPr>
        <w:t>。</w:t>
      </w:r>
    </w:p>
    <w:p w14:paraId="2F567633" w14:textId="77777777" w:rsidR="00C26D2D" w:rsidRDefault="00C26D2D" w:rsidP="0033433D">
      <w:r>
        <w:rPr>
          <w:rFonts w:hint="eastAsia"/>
        </w:rPr>
        <w:t>“仇老五，你去告诉燕子老六，说今晚的止戈山有她想要的东西，爱去不去。”</w:t>
      </w:r>
    </w:p>
    <w:p w14:paraId="23014477" w14:textId="77777777" w:rsidR="00C26D2D" w:rsidRDefault="00C26D2D" w:rsidP="0033433D">
      <w:r>
        <w:rPr>
          <w:rFonts w:hint="eastAsia"/>
        </w:rPr>
        <w:t>仇百里用沉默和不动作，表示自己不想去。</w:t>
      </w:r>
    </w:p>
    <w:p w14:paraId="02AC5D14" w14:textId="77777777" w:rsidR="00C26D2D" w:rsidRDefault="00C26D2D" w:rsidP="0033433D">
      <w:r>
        <w:rPr>
          <w:rFonts w:hint="eastAsia"/>
        </w:rPr>
        <w:t>应江湖彻底怒了，威胁道：“你要是不去，老子当场自尽。”</w:t>
      </w:r>
    </w:p>
    <w:p w14:paraId="297B858F" w14:textId="77777777" w:rsidR="00C26D2D" w:rsidRPr="00C26D2D" w:rsidRDefault="00C26D2D" w:rsidP="0033433D">
      <w:r>
        <w:rPr>
          <w:rFonts w:hint="eastAsia"/>
        </w:rPr>
        <w:t>仇百里微怔，没想到这家伙已经气到了这地步，为了不再刺激他，仇百里转身离开。</w:t>
      </w:r>
    </w:p>
    <w:p w14:paraId="02BF88C3" w14:textId="77777777" w:rsidR="00C26D2D" w:rsidRDefault="003A4952" w:rsidP="0033433D">
      <w:r>
        <w:rPr>
          <w:rFonts w:hint="eastAsia"/>
        </w:rPr>
        <w:t>应江湖有些丧志，心想我他妈这个老大当得也太没有存在感了，</w:t>
      </w:r>
      <w:r w:rsidR="002648D9">
        <w:rPr>
          <w:rFonts w:hint="eastAsia"/>
        </w:rPr>
        <w:t>卖药老三不理我</w:t>
      </w:r>
      <w:r w:rsidR="00FF189C">
        <w:rPr>
          <w:rFonts w:hint="eastAsia"/>
        </w:rPr>
        <w:t>，</w:t>
      </w:r>
      <w:r w:rsidR="002648D9">
        <w:rPr>
          <w:rFonts w:hint="eastAsia"/>
        </w:rPr>
        <w:t>金锋老四不给我进门</w:t>
      </w:r>
      <w:r w:rsidR="00FF189C">
        <w:rPr>
          <w:rFonts w:hint="eastAsia"/>
        </w:rPr>
        <w:t>，</w:t>
      </w:r>
      <w:r w:rsidR="00C26D2D">
        <w:rPr>
          <w:rFonts w:hint="eastAsia"/>
        </w:rPr>
        <w:t>仇老五那个脾气比我还大，丰都谷那个大小姐，仗着自己的背景，完全不将他放在眼里。</w:t>
      </w:r>
    </w:p>
    <w:p w14:paraId="08EE41BD" w14:textId="77777777" w:rsidR="000F1F6F" w:rsidRDefault="000F1F6F" w:rsidP="0033433D">
      <w:r>
        <w:rPr>
          <w:rFonts w:hint="eastAsia"/>
        </w:rPr>
        <w:t>“啊，我这个老大怎么当得这么憋屈啊？”</w:t>
      </w:r>
    </w:p>
    <w:p w14:paraId="375C992C" w14:textId="77777777" w:rsidR="000F1F6F" w:rsidRDefault="000F1F6F" w:rsidP="0033433D">
      <w:r>
        <w:rPr>
          <w:rFonts w:hint="eastAsia"/>
        </w:rPr>
        <w:t>应江湖</w:t>
      </w:r>
      <w:r w:rsidR="00FE68DE">
        <w:rPr>
          <w:rFonts w:hint="eastAsia"/>
        </w:rPr>
        <w:t>仰天长叹。</w:t>
      </w:r>
    </w:p>
    <w:p w14:paraId="766D0F94" w14:textId="77777777" w:rsidR="004869C2" w:rsidRDefault="004869C2" w:rsidP="0033433D"/>
    <w:p w14:paraId="50FB932E" w14:textId="77777777" w:rsidR="004869C2" w:rsidRDefault="004869C2" w:rsidP="0033433D"/>
    <w:p w14:paraId="5E4A33A3" w14:textId="77777777" w:rsidR="004869C2" w:rsidRDefault="004869C2" w:rsidP="0033433D"/>
    <w:p w14:paraId="5FABCB94" w14:textId="77777777" w:rsidR="0033433D" w:rsidRDefault="002F6A2B" w:rsidP="002F6A2B">
      <w:pPr>
        <w:pStyle w:val="3"/>
      </w:pPr>
      <w:commentRangeStart w:id="9"/>
      <w:r>
        <w:rPr>
          <w:rFonts w:hint="eastAsia"/>
        </w:rPr>
        <w:t>第二十九章</w:t>
      </w:r>
      <w:r w:rsidR="00EA1E16">
        <w:rPr>
          <w:rFonts w:hint="eastAsia"/>
        </w:rPr>
        <w:t>看钱办事阿漂哥</w:t>
      </w:r>
      <w:commentRangeEnd w:id="9"/>
      <w:r w:rsidR="00C6737A">
        <w:rPr>
          <w:rStyle w:val="a6"/>
          <w:b w:val="0"/>
        </w:rPr>
        <w:commentReference w:id="9"/>
      </w:r>
    </w:p>
    <w:p w14:paraId="5CADE506" w14:textId="77777777" w:rsidR="00EA1E16" w:rsidRDefault="00EA1E16" w:rsidP="00D24B7A">
      <w:pPr>
        <w:rPr>
          <w:rFonts w:ascii="微软雅黑" w:eastAsia="宋体" w:hAnsi="微软雅黑" w:cs="微软雅黑"/>
          <w:kern w:val="0"/>
          <w:sz w:val="20"/>
          <w:szCs w:val="20"/>
        </w:rPr>
      </w:pPr>
      <w:r>
        <w:rPr>
          <w:rFonts w:ascii="微软雅黑" w:eastAsia="宋体" w:hAnsi="微软雅黑" w:cs="微软雅黑" w:hint="eastAsia"/>
          <w:kern w:val="0"/>
          <w:sz w:val="20"/>
          <w:szCs w:val="20"/>
        </w:rPr>
        <w:t>陆三阴靠在宁溪屋里的桌子上一直趴到了中午。</w:t>
      </w:r>
    </w:p>
    <w:p w14:paraId="1638057A" w14:textId="77777777" w:rsidR="00FE68DE" w:rsidRDefault="00D24B7A" w:rsidP="00D24B7A">
      <w:pPr>
        <w:rPr>
          <w:rFonts w:ascii="微软雅黑" w:eastAsia="宋体" w:hAnsi="微软雅黑" w:cs="微软雅黑"/>
          <w:kern w:val="0"/>
          <w:sz w:val="20"/>
          <w:szCs w:val="20"/>
        </w:rPr>
      </w:pPr>
      <w:r w:rsidRPr="00D24B7A">
        <w:rPr>
          <w:rFonts w:ascii="微软雅黑" w:eastAsia="宋体" w:hAnsi="微软雅黑" w:cs="微软雅黑"/>
          <w:kern w:val="0"/>
          <w:sz w:val="20"/>
          <w:szCs w:val="20"/>
        </w:rPr>
        <w:t>陆，所以你不知道最先那个黑衣人对李占山说了什么？</w:t>
      </w:r>
    </w:p>
    <w:p w14:paraId="7E36DB2E" w14:textId="77777777" w:rsidR="00D24B7A" w:rsidRPr="00D24B7A" w:rsidRDefault="00D24B7A" w:rsidP="00D24B7A">
      <w:pPr>
        <w:rPr>
          <w:rFonts w:ascii="微软雅黑" w:eastAsia="宋体" w:hAnsi="微软雅黑" w:cs="微软雅黑"/>
          <w:kern w:val="0"/>
          <w:sz w:val="20"/>
          <w:szCs w:val="20"/>
        </w:rPr>
      </w:pPr>
      <w:r w:rsidRPr="00D24B7A">
        <w:rPr>
          <w:rFonts w:ascii="微软雅黑" w:eastAsia="宋体" w:hAnsi="微软雅黑" w:cs="微软雅黑"/>
          <w:kern w:val="0"/>
          <w:sz w:val="20"/>
          <w:szCs w:val="20"/>
        </w:rPr>
        <w:t>宁，司马坏水应该知道</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司马，陆兄，在下有事请见</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陆，没空</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司马，在下说的是青思阁</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陆，不好意思，青思阁的事你去找青思阁的掌门说好了，我没兴趣，再见慢走不送，关门</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司马退走，撞见阿漂哥</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阿漂，少子如此烦恼，是不是因为那个陆瘪三？</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司马微怔，</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阿漂，你想拉拢他？</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司马，漂兄能搞定？</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阿漂，世上如果有钱搞不定的懂事，那就用更多的钱</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司马恍然大悟，起身去找钱百万拿钱，不一会儿，拿钱来后，朝陆三阴走去</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阿漂，少主这是直接塞钱过去？你觉得会有效果？</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司马，那你的意思是？</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阿漂，钱给我，我帮你搞定，说吧，什么需求？</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司马，想请他加入南萌，成为南萌客卿</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阿漂，听说招贤令有四种等级，不知少子打算用那种等级的招贤令给那个家伙</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司马，第一等，黄金招贤令</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阿漂笑笑，少子知道为什么自己老是碰壁吗？</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司马，还请赐教</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阿漂，对付那种傲娇的人你就不能把他台得太高，不然他嘚瑟起来会上天</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司马，那漂兄的意思是？</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阿漂，给我一只白银招贤令，和你知道的情报，保证明天给你办得妥妥的</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司马犹豫</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lastRenderedPageBreak/>
        <w:t>阿漂，放心，我阿漂哥这块金字招牌就没被砸过</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司马，那就有劳漂兄了</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司马离开，阿漂哥溜回房间，</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阿漂，飞羽发财了发财了，黄金啊，我就说这些富二代最好宰了</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陆三阴走进来，你要宰谁？</w:t>
      </w:r>
      <w:r w:rsidRPr="00D24B7A">
        <w:rPr>
          <w:rFonts w:ascii="微软雅黑" w:eastAsia="宋体" w:hAnsi="微软雅黑" w:cs="微软雅黑"/>
          <w:kern w:val="0"/>
          <w:sz w:val="20"/>
          <w:szCs w:val="20"/>
        </w:rPr>
        <w:br/>
      </w:r>
      <w:r w:rsidRPr="00D24B7A">
        <w:rPr>
          <w:rFonts w:ascii="微软雅黑" w:eastAsia="宋体" w:hAnsi="微软雅黑" w:cs="微软雅黑"/>
          <w:kern w:val="0"/>
          <w:sz w:val="20"/>
          <w:szCs w:val="20"/>
        </w:rPr>
        <w:t>阿漂不高兴，反正不是你这种穷瘪三</w:t>
      </w:r>
    </w:p>
    <w:p w14:paraId="198366F4" w14:textId="77777777" w:rsidR="0033433D" w:rsidRPr="00D24B7A" w:rsidRDefault="0033433D" w:rsidP="0033433D">
      <w:pPr>
        <w:rPr>
          <w:rFonts w:ascii="微软雅黑" w:eastAsia="宋体" w:hAnsi="微软雅黑" w:cs="微软雅黑"/>
          <w:kern w:val="0"/>
          <w:sz w:val="20"/>
          <w:szCs w:val="20"/>
        </w:rPr>
      </w:pPr>
    </w:p>
    <w:p w14:paraId="61116034" w14:textId="77777777" w:rsidR="002F6A2B" w:rsidRDefault="002F6A2B" w:rsidP="0033433D"/>
    <w:p w14:paraId="72A48241" w14:textId="77777777" w:rsidR="00BD02B4" w:rsidRPr="0033433D" w:rsidRDefault="00BD02B4" w:rsidP="0033433D"/>
    <w:p w14:paraId="2C25EFE0" w14:textId="77777777" w:rsidR="00135BEE" w:rsidRPr="00594D76" w:rsidRDefault="007A6CFF" w:rsidP="007D4A9B">
      <w:pPr>
        <w:pStyle w:val="3"/>
      </w:pPr>
      <w:r>
        <w:rPr>
          <w:rFonts w:hint="eastAsia"/>
        </w:rPr>
        <w:t>第</w:t>
      </w:r>
      <w:r w:rsidR="00E357BE">
        <w:rPr>
          <w:rFonts w:hint="eastAsia"/>
        </w:rPr>
        <w:t>三十</w:t>
      </w:r>
      <w:r>
        <w:rPr>
          <w:rFonts w:hint="eastAsia"/>
        </w:rPr>
        <w:t>章</w:t>
      </w:r>
      <w:r w:rsidR="002F6A2B">
        <w:rPr>
          <w:rFonts w:hint="eastAsia"/>
        </w:rPr>
        <w:t>百里七人众，参上</w:t>
      </w:r>
    </w:p>
    <w:p w14:paraId="46702C62" w14:textId="77777777" w:rsidR="00135BEE" w:rsidRDefault="00B96450" w:rsidP="00135BEE">
      <w:r>
        <w:rPr>
          <w:rFonts w:hint="eastAsia"/>
        </w:rPr>
        <w:t>黄昏</w:t>
      </w:r>
      <w:r w:rsidR="00C45C54">
        <w:rPr>
          <w:rFonts w:hint="eastAsia"/>
        </w:rPr>
        <w:t>时分，应江湖坐在止戈山后山的百里溪旁，望着与之一水相隔的止戈山前山，感慨万千</w:t>
      </w:r>
      <w:r w:rsidR="00594D76">
        <w:rPr>
          <w:rFonts w:hint="eastAsia"/>
        </w:rPr>
        <w:t>。</w:t>
      </w:r>
    </w:p>
    <w:p w14:paraId="5863746E" w14:textId="77777777" w:rsidR="00656938" w:rsidRDefault="00C45C54" w:rsidP="00135BEE">
      <w:r>
        <w:rPr>
          <w:rFonts w:hint="eastAsia"/>
        </w:rPr>
        <w:t>百里溪一水隔二山，绕城而过，是百里城生命之源，</w:t>
      </w:r>
      <w:r w:rsidR="002D4008">
        <w:rPr>
          <w:rFonts w:hint="eastAsia"/>
        </w:rPr>
        <w:t>百里城依止戈山半山而建，止戈山前半山在百里城外，后半</w:t>
      </w:r>
      <w:r>
        <w:rPr>
          <w:rFonts w:hint="eastAsia"/>
        </w:rPr>
        <w:t>山在止戈城内。</w:t>
      </w:r>
    </w:p>
    <w:p w14:paraId="7A768F14" w14:textId="77777777" w:rsidR="002D4008" w:rsidRDefault="002D4008" w:rsidP="00135BEE">
      <w:r>
        <w:rPr>
          <w:rFonts w:hint="eastAsia"/>
        </w:rPr>
        <w:t>百里山与止戈山后山都是断壁，只能从前山而入，故而两山虽隔一水，却难以彼此攻击，这样的地势，很大程度上保证了相对弱势的</w:t>
      </w:r>
      <w:r w:rsidR="00C179E1">
        <w:rPr>
          <w:rFonts w:hint="eastAsia"/>
        </w:rPr>
        <w:t>一方</w:t>
      </w:r>
      <w:r>
        <w:rPr>
          <w:rFonts w:hint="eastAsia"/>
        </w:rPr>
        <w:t>。</w:t>
      </w:r>
    </w:p>
    <w:p w14:paraId="315BDA6B" w14:textId="77777777" w:rsidR="00C179E1" w:rsidRDefault="00C179E1" w:rsidP="00135BEE">
      <w:r>
        <w:rPr>
          <w:rFonts w:hint="eastAsia"/>
        </w:rPr>
        <w:t>应江湖把约架地点选在了</w:t>
      </w:r>
      <w:r w:rsidR="00C45C54">
        <w:rPr>
          <w:rFonts w:hint="eastAsia"/>
        </w:rPr>
        <w:t>这里，从某种意义上来说，是宣示了双方形势的互换，从前他得依靠百里山后山的断壁防御止戈山的攻击，现在却是这断壁阻碍了他对止戈山的攻击，</w:t>
      </w:r>
      <w:r w:rsidR="005B2B71">
        <w:rPr>
          <w:rFonts w:hint="eastAsia"/>
        </w:rPr>
        <w:t>想到这里，应江湖不由得叹了口气。</w:t>
      </w:r>
    </w:p>
    <w:p w14:paraId="2BD700EE" w14:textId="77777777" w:rsidR="006C1BE8" w:rsidRDefault="007D4A9B" w:rsidP="00135BEE">
      <w:r>
        <w:rPr>
          <w:rFonts w:hint="eastAsia"/>
        </w:rPr>
        <w:t>山贼小宝听到了这声叹息，</w:t>
      </w:r>
      <w:r w:rsidR="00D63059">
        <w:rPr>
          <w:rFonts w:hint="eastAsia"/>
        </w:rPr>
        <w:t>回头看了他一眼，</w:t>
      </w:r>
      <w:r>
        <w:rPr>
          <w:rFonts w:hint="eastAsia"/>
        </w:rPr>
        <w:t>但这样却没有问为虾米，因为他在</w:t>
      </w:r>
      <w:r w:rsidR="00D63059">
        <w:rPr>
          <w:rFonts w:hint="eastAsia"/>
        </w:rPr>
        <w:t>钓鱼。</w:t>
      </w:r>
    </w:p>
    <w:p w14:paraId="724B7DEE" w14:textId="77777777" w:rsidR="007D4A9B" w:rsidRDefault="00D63059" w:rsidP="00135BEE">
      <w:r>
        <w:rPr>
          <w:rFonts w:hint="eastAsia"/>
        </w:rPr>
        <w:t>鱼儿久不上钩，这让山贼小宝很惆怅，托着下巴呆呆地望着平静地水面，显得有些可爱。</w:t>
      </w:r>
    </w:p>
    <w:p w14:paraId="552AFAA3" w14:textId="77777777" w:rsidR="006C1BE8" w:rsidRDefault="006C1BE8" w:rsidP="00135BEE">
      <w:r>
        <w:rPr>
          <w:rFonts w:hint="eastAsia"/>
        </w:rPr>
        <w:t>百里溪中有一块很大的青石，青石上坐着一个戴斗笠的老者，他也在钓鱼。</w:t>
      </w:r>
    </w:p>
    <w:p w14:paraId="6CDE1DB2" w14:textId="77777777" w:rsidR="00D63059" w:rsidRDefault="007675EE" w:rsidP="00135BEE">
      <w:r>
        <w:rPr>
          <w:rFonts w:hint="eastAsia"/>
        </w:rPr>
        <w:t>这时候，</w:t>
      </w:r>
      <w:r w:rsidR="00D63059">
        <w:rPr>
          <w:rFonts w:hint="eastAsia"/>
        </w:rPr>
        <w:t>百里溪</w:t>
      </w:r>
      <w:r>
        <w:rPr>
          <w:rFonts w:hint="eastAsia"/>
        </w:rPr>
        <w:t>飘起了水雾，弥漫在两山之间。</w:t>
      </w:r>
    </w:p>
    <w:p w14:paraId="202637BE" w14:textId="77777777" w:rsidR="006C1BE8" w:rsidRDefault="006C1BE8" w:rsidP="00135BEE">
      <w:r>
        <w:rPr>
          <w:rFonts w:hint="eastAsia"/>
        </w:rPr>
        <w:t>仇百里从对面走了过来，带来了一只羽毛。</w:t>
      </w:r>
    </w:p>
    <w:p w14:paraId="75353416" w14:textId="77777777" w:rsidR="006C1BE8" w:rsidRDefault="006C1BE8" w:rsidP="00135BEE">
      <w:r>
        <w:rPr>
          <w:rFonts w:hint="eastAsia"/>
        </w:rPr>
        <w:t>山贼小宝见着很欢喜，因为羽毛是黄金做的，金光闪闪，美丽极了。</w:t>
      </w:r>
    </w:p>
    <w:p w14:paraId="151C1573" w14:textId="77777777" w:rsidR="006C1BE8" w:rsidRDefault="006C1BE8" w:rsidP="00135BEE">
      <w:r>
        <w:rPr>
          <w:rFonts w:hint="eastAsia"/>
        </w:rPr>
        <w:t>但山贼小宝最关心的是，这抵得上多少顿火锅，多少只烧鸡。</w:t>
      </w:r>
    </w:p>
    <w:p w14:paraId="716F8E27" w14:textId="77777777" w:rsidR="006C1BE8" w:rsidRDefault="006C1BE8" w:rsidP="00135BEE">
      <w:r>
        <w:rPr>
          <w:rFonts w:hint="eastAsia"/>
        </w:rPr>
        <w:t>山贼小宝伸手去抢，但被仇百里一把按住。</w:t>
      </w:r>
    </w:p>
    <w:p w14:paraId="5FAD62E8" w14:textId="77777777" w:rsidR="00B96450" w:rsidRPr="006C1BE8" w:rsidRDefault="006C1BE8" w:rsidP="00B96450">
      <w:r>
        <w:rPr>
          <w:rFonts w:hint="eastAsia"/>
        </w:rPr>
        <w:t>“好了，别闹了，集合点名了。”</w:t>
      </w:r>
    </w:p>
    <w:p w14:paraId="19B8381F" w14:textId="77777777" w:rsidR="00B96450" w:rsidRDefault="00B96450" w:rsidP="00B96450">
      <w:r>
        <w:rPr>
          <w:rFonts w:hint="eastAsia"/>
        </w:rPr>
        <w:t>应江湖</w:t>
      </w:r>
      <w:r w:rsidR="0036537F">
        <w:rPr>
          <w:rFonts w:hint="eastAsia"/>
        </w:rPr>
        <w:t>第一个点的是</w:t>
      </w:r>
      <w:r>
        <w:rPr>
          <w:rFonts w:hint="eastAsia"/>
        </w:rPr>
        <w:t>应江湖，</w:t>
      </w:r>
      <w:r w:rsidR="0036537F">
        <w:rPr>
          <w:rFonts w:hint="eastAsia"/>
        </w:rPr>
        <w:t>他先喊了声：“应江湖。”然后自己接了声：“</w:t>
      </w:r>
      <w:r>
        <w:rPr>
          <w:rFonts w:hint="eastAsia"/>
        </w:rPr>
        <w:t>应江湖到</w:t>
      </w:r>
      <w:r w:rsidR="0036537F">
        <w:rPr>
          <w:rFonts w:hint="eastAsia"/>
        </w:rPr>
        <w:t>”</w:t>
      </w:r>
    </w:p>
    <w:p w14:paraId="4B4DCEEF" w14:textId="77777777" w:rsidR="0036537F" w:rsidRDefault="006C1BE8" w:rsidP="00B96450">
      <w:r>
        <w:rPr>
          <w:rFonts w:hint="eastAsia"/>
        </w:rPr>
        <w:t>他</w:t>
      </w:r>
      <w:r w:rsidR="0036537F">
        <w:rPr>
          <w:rFonts w:hint="eastAsia"/>
        </w:rPr>
        <w:t>很满意的点点头，继续道：“好，应江湖到了，下一个西风千里，西风千里在哪？”</w:t>
      </w:r>
    </w:p>
    <w:p w14:paraId="03088038" w14:textId="77777777" w:rsidR="006C1BE8" w:rsidRPr="006C1BE8" w:rsidRDefault="006C1BE8" w:rsidP="00B96450">
      <w:r>
        <w:rPr>
          <w:rFonts w:hint="eastAsia"/>
        </w:rPr>
        <w:t>那钓鱼的老翁抬头朝他看来。</w:t>
      </w:r>
    </w:p>
    <w:p w14:paraId="782B8C34" w14:textId="77777777" w:rsidR="00566BF0" w:rsidRDefault="0002132F" w:rsidP="00B96450">
      <w:r>
        <w:rPr>
          <w:rFonts w:hint="eastAsia"/>
        </w:rPr>
        <w:t>“好，下一个</w:t>
      </w:r>
      <w:r w:rsidR="00566BF0">
        <w:rPr>
          <w:rFonts w:hint="eastAsia"/>
        </w:rPr>
        <w:t>老三。”</w:t>
      </w:r>
    </w:p>
    <w:p w14:paraId="39AE9902" w14:textId="77777777" w:rsidR="00566BF0" w:rsidRDefault="00566BF0" w:rsidP="00B96450">
      <w:r>
        <w:rPr>
          <w:rFonts w:hint="eastAsia"/>
        </w:rPr>
        <w:t>应江湖迟疑了一下，道：“</w:t>
      </w:r>
      <w:r w:rsidR="00B96450">
        <w:rPr>
          <w:rFonts w:hint="eastAsia"/>
        </w:rPr>
        <w:t>嗯，</w:t>
      </w:r>
      <w:r>
        <w:rPr>
          <w:rFonts w:hint="eastAsia"/>
        </w:rPr>
        <w:t>药老三</w:t>
      </w:r>
      <w:r w:rsidR="00B96450">
        <w:rPr>
          <w:rFonts w:hint="eastAsia"/>
        </w:rPr>
        <w:t>跳过，</w:t>
      </w:r>
      <w:r>
        <w:rPr>
          <w:rFonts w:hint="eastAsia"/>
        </w:rPr>
        <w:t>金锋老四？”</w:t>
      </w:r>
    </w:p>
    <w:p w14:paraId="7A30C4B4" w14:textId="77777777" w:rsidR="00B96450" w:rsidRDefault="00566BF0" w:rsidP="00B96450">
      <w:r>
        <w:rPr>
          <w:rFonts w:hint="eastAsia"/>
        </w:rPr>
        <w:t>叫了两声没人响，应江湖放大声音说道：“金锋老四在不，谁有空帮忙应一下也行啊！</w:t>
      </w:r>
      <w:r w:rsidR="0002132F">
        <w:rPr>
          <w:rFonts w:hint="eastAsia"/>
        </w:rPr>
        <w:t>”</w:t>
      </w:r>
    </w:p>
    <w:p w14:paraId="3BF72B92" w14:textId="77777777" w:rsidR="00B96450" w:rsidRDefault="006C1BE8" w:rsidP="00B96450">
      <w:r>
        <w:rPr>
          <w:rFonts w:hint="eastAsia"/>
        </w:rPr>
        <w:t>山贼小宝</w:t>
      </w:r>
      <w:r w:rsidR="00566BF0">
        <w:rPr>
          <w:rFonts w:hint="eastAsia"/>
        </w:rPr>
        <w:t>感觉应江湖的目光朝自己看来，应该意有所指，立即意会地答道：“在这在这，金锋</w:t>
      </w:r>
      <w:r w:rsidR="00B96450">
        <w:rPr>
          <w:rFonts w:hint="eastAsia"/>
        </w:rPr>
        <w:t>老四在这</w:t>
      </w:r>
      <w:r w:rsidR="00566BF0">
        <w:rPr>
          <w:rFonts w:hint="eastAsia"/>
        </w:rPr>
        <w:t>。”</w:t>
      </w:r>
    </w:p>
    <w:p w14:paraId="144F5563" w14:textId="77777777" w:rsidR="00B96450" w:rsidRDefault="00B96450" w:rsidP="00B96450">
      <w:r>
        <w:rPr>
          <w:rFonts w:hint="eastAsia"/>
        </w:rPr>
        <w:t>应江湖</w:t>
      </w:r>
      <w:r w:rsidR="00566BF0">
        <w:rPr>
          <w:rFonts w:hint="eastAsia"/>
        </w:rPr>
        <w:t>很满意的点点头，继续道</w:t>
      </w:r>
      <w:r>
        <w:rPr>
          <w:rFonts w:hint="eastAsia"/>
        </w:rPr>
        <w:t>：</w:t>
      </w:r>
      <w:r w:rsidR="00566BF0">
        <w:rPr>
          <w:rFonts w:hint="eastAsia"/>
        </w:rPr>
        <w:t>“</w:t>
      </w:r>
      <w:r>
        <w:rPr>
          <w:rFonts w:hint="eastAsia"/>
        </w:rPr>
        <w:t>好，很好，</w:t>
      </w:r>
      <w:r w:rsidR="00566BF0">
        <w:rPr>
          <w:rFonts w:hint="eastAsia"/>
        </w:rPr>
        <w:t>下一个仇</w:t>
      </w:r>
      <w:r>
        <w:rPr>
          <w:rFonts w:hint="eastAsia"/>
        </w:rPr>
        <w:t>老五</w:t>
      </w:r>
      <w:r w:rsidR="00566BF0">
        <w:rPr>
          <w:rFonts w:hint="eastAsia"/>
        </w:rPr>
        <w:t>。”</w:t>
      </w:r>
    </w:p>
    <w:p w14:paraId="428B662B" w14:textId="77777777" w:rsidR="00B96450" w:rsidRDefault="00B96450" w:rsidP="00B96450">
      <w:r>
        <w:rPr>
          <w:rFonts w:hint="eastAsia"/>
        </w:rPr>
        <w:t>仇百里</w:t>
      </w:r>
      <w:r w:rsidR="006C1BE8">
        <w:rPr>
          <w:rFonts w:hint="eastAsia"/>
        </w:rPr>
        <w:t>冷冷应道：“这不就是吗？”</w:t>
      </w:r>
    </w:p>
    <w:p w14:paraId="78DB6A17" w14:textId="77777777" w:rsidR="00B96450" w:rsidRDefault="00B96450" w:rsidP="00B96450">
      <w:r>
        <w:rPr>
          <w:rFonts w:hint="eastAsia"/>
        </w:rPr>
        <w:t>应江湖</w:t>
      </w:r>
      <w:r w:rsidR="00566BF0">
        <w:rPr>
          <w:rFonts w:hint="eastAsia"/>
        </w:rPr>
        <w:t>白了他一眼，骂道</w:t>
      </w:r>
      <w:r>
        <w:rPr>
          <w:rFonts w:hint="eastAsia"/>
        </w:rPr>
        <w:t>：</w:t>
      </w:r>
      <w:r w:rsidR="00566BF0">
        <w:rPr>
          <w:rFonts w:hint="eastAsia"/>
        </w:rPr>
        <w:t>“脾气比你老大我还大怎样，下一个小燕子，小燕子在哪？”</w:t>
      </w:r>
    </w:p>
    <w:p w14:paraId="1481F8D5" w14:textId="77777777" w:rsidR="00B96450" w:rsidRDefault="006C1BE8" w:rsidP="00B96450">
      <w:r>
        <w:rPr>
          <w:rFonts w:hint="eastAsia"/>
        </w:rPr>
        <w:t>仇百里扬了那黄金羽毛。</w:t>
      </w:r>
    </w:p>
    <w:p w14:paraId="5933BC40" w14:textId="77777777" w:rsidR="00B96450" w:rsidRDefault="00B96450" w:rsidP="00B96450">
      <w:r>
        <w:rPr>
          <w:rFonts w:hint="eastAsia"/>
        </w:rPr>
        <w:t>应江湖</w:t>
      </w:r>
      <w:r w:rsidR="00566BF0">
        <w:rPr>
          <w:rFonts w:hint="eastAsia"/>
        </w:rPr>
        <w:t>点点头，道</w:t>
      </w:r>
      <w:r>
        <w:rPr>
          <w:rFonts w:hint="eastAsia"/>
        </w:rPr>
        <w:t>：</w:t>
      </w:r>
      <w:r w:rsidR="00566BF0">
        <w:rPr>
          <w:rFonts w:hint="eastAsia"/>
        </w:rPr>
        <w:t>“好，应到六个，实到五个</w:t>
      </w:r>
      <w:r>
        <w:rPr>
          <w:rFonts w:hint="eastAsia"/>
        </w:rPr>
        <w:t>，点名结束，不在的扣工资</w:t>
      </w:r>
      <w:r w:rsidR="00566BF0">
        <w:rPr>
          <w:rFonts w:hint="eastAsia"/>
        </w:rPr>
        <w:t>。”</w:t>
      </w:r>
    </w:p>
    <w:p w14:paraId="30C9B7EC" w14:textId="77777777" w:rsidR="00B96450" w:rsidRDefault="006C1BE8" w:rsidP="00B96450">
      <w:r>
        <w:rPr>
          <w:rFonts w:hint="eastAsia"/>
        </w:rPr>
        <w:t>山贼小宝</w:t>
      </w:r>
      <w:r w:rsidR="00566BF0">
        <w:rPr>
          <w:rFonts w:hint="eastAsia"/>
        </w:rPr>
        <w:t>忙叫道</w:t>
      </w:r>
      <w:r w:rsidR="00B96450">
        <w:rPr>
          <w:rFonts w:hint="eastAsia"/>
        </w:rPr>
        <w:t>：</w:t>
      </w:r>
      <w:r w:rsidR="00566BF0">
        <w:rPr>
          <w:rFonts w:hint="eastAsia"/>
        </w:rPr>
        <w:t>“</w:t>
      </w:r>
      <w:r w:rsidR="00B96450">
        <w:rPr>
          <w:rFonts w:hint="eastAsia"/>
        </w:rPr>
        <w:t>为</w:t>
      </w:r>
      <w:r>
        <w:rPr>
          <w:rFonts w:hint="eastAsia"/>
        </w:rPr>
        <w:t>虾米不点小宝</w:t>
      </w:r>
      <w:r w:rsidR="00566BF0">
        <w:rPr>
          <w:rFonts w:hint="eastAsia"/>
        </w:rPr>
        <w:t>？”</w:t>
      </w:r>
    </w:p>
    <w:p w14:paraId="45A195F3" w14:textId="77777777" w:rsidR="00B96450" w:rsidRDefault="00B96450" w:rsidP="00B96450">
      <w:r>
        <w:rPr>
          <w:rFonts w:hint="eastAsia"/>
        </w:rPr>
        <w:lastRenderedPageBreak/>
        <w:t>应江湖</w:t>
      </w:r>
      <w:r w:rsidR="006C1BE8">
        <w:rPr>
          <w:rFonts w:hint="eastAsia"/>
        </w:rPr>
        <w:t>看着他问</w:t>
      </w:r>
      <w:r w:rsidR="00566BF0">
        <w:rPr>
          <w:rFonts w:hint="eastAsia"/>
        </w:rPr>
        <w:t>道</w:t>
      </w:r>
      <w:r>
        <w:rPr>
          <w:rFonts w:hint="eastAsia"/>
        </w:rPr>
        <w:t>：</w:t>
      </w:r>
      <w:r w:rsidR="00566BF0">
        <w:rPr>
          <w:rFonts w:hint="eastAsia"/>
        </w:rPr>
        <w:t>“</w:t>
      </w:r>
      <w:r w:rsidR="006C1BE8">
        <w:rPr>
          <w:rFonts w:hint="eastAsia"/>
        </w:rPr>
        <w:t>你不是帮金锋老四应了？</w:t>
      </w:r>
      <w:r w:rsidR="00566BF0">
        <w:rPr>
          <w:rFonts w:hint="eastAsia"/>
        </w:rPr>
        <w:t>”</w:t>
      </w:r>
    </w:p>
    <w:p w14:paraId="6302747A" w14:textId="77777777" w:rsidR="00B96450" w:rsidRDefault="006C1BE8" w:rsidP="00B96450">
      <w:r>
        <w:rPr>
          <w:rFonts w:hint="eastAsia"/>
        </w:rPr>
        <w:t>山贼小宝有些无辜，说</w:t>
      </w:r>
      <w:r w:rsidR="00566BF0">
        <w:rPr>
          <w:rFonts w:hint="eastAsia"/>
        </w:rPr>
        <w:t>道</w:t>
      </w:r>
      <w:r w:rsidR="00B96450">
        <w:rPr>
          <w:rFonts w:hint="eastAsia"/>
        </w:rPr>
        <w:t>：</w:t>
      </w:r>
      <w:r w:rsidR="00566BF0">
        <w:rPr>
          <w:rFonts w:hint="eastAsia"/>
        </w:rPr>
        <w:t>“</w:t>
      </w:r>
      <w:r w:rsidR="00B96450">
        <w:rPr>
          <w:rFonts w:hint="eastAsia"/>
        </w:rPr>
        <w:t>是你讲谁有空帮他应一声的啊</w:t>
      </w:r>
      <w:r w:rsidR="00566BF0">
        <w:rPr>
          <w:rFonts w:hint="eastAsia"/>
        </w:rPr>
        <w:t>！”</w:t>
      </w:r>
    </w:p>
    <w:p w14:paraId="703B470E" w14:textId="77777777" w:rsidR="00B96450" w:rsidRDefault="00B96450" w:rsidP="00B96450">
      <w:r>
        <w:rPr>
          <w:rFonts w:hint="eastAsia"/>
        </w:rPr>
        <w:t>应</w:t>
      </w:r>
      <w:commentRangeStart w:id="10"/>
      <w:r>
        <w:rPr>
          <w:rFonts w:hint="eastAsia"/>
        </w:rPr>
        <w:t>江湖</w:t>
      </w:r>
      <w:r w:rsidR="006C1BE8">
        <w:rPr>
          <w:rFonts w:hint="eastAsia"/>
        </w:rPr>
        <w:t>说</w:t>
      </w:r>
      <w:r w:rsidR="00566BF0">
        <w:rPr>
          <w:rFonts w:hint="eastAsia"/>
        </w:rPr>
        <w:t>道</w:t>
      </w:r>
      <w:r>
        <w:rPr>
          <w:rFonts w:hint="eastAsia"/>
        </w:rPr>
        <w:t>：</w:t>
      </w:r>
      <w:r w:rsidR="00566BF0">
        <w:rPr>
          <w:rFonts w:hint="eastAsia"/>
        </w:rPr>
        <w:t>“</w:t>
      </w:r>
      <w:r>
        <w:rPr>
          <w:rFonts w:hint="eastAsia"/>
        </w:rPr>
        <w:t>是啊，帮他应了，自己都不能再应了啊</w:t>
      </w:r>
      <w:r w:rsidR="00566BF0">
        <w:rPr>
          <w:rFonts w:hint="eastAsia"/>
        </w:rPr>
        <w:t>！”</w:t>
      </w:r>
    </w:p>
    <w:p w14:paraId="2D21E304" w14:textId="77777777" w:rsidR="00135BEE" w:rsidRDefault="004F5699" w:rsidP="00135BEE">
      <w:r>
        <w:rPr>
          <w:rFonts w:hint="eastAsia"/>
        </w:rPr>
        <w:t>山贼小宝</w:t>
      </w:r>
      <w:r w:rsidR="00F32548">
        <w:rPr>
          <w:rFonts w:hint="eastAsia"/>
        </w:rPr>
        <w:t>愁眉苦脸</w:t>
      </w:r>
      <w:r>
        <w:rPr>
          <w:rFonts w:hint="eastAsia"/>
        </w:rPr>
        <w:t>，心想又被金锋老四害惨了。</w:t>
      </w:r>
    </w:p>
    <w:p w14:paraId="080EDEE8" w14:textId="77777777" w:rsidR="00F30FC3" w:rsidRDefault="00F32548" w:rsidP="00F30FC3">
      <w:r>
        <w:rPr>
          <w:rFonts w:hint="eastAsia"/>
        </w:rPr>
        <w:t>便在这时，</w:t>
      </w:r>
      <w:r w:rsidR="00F30FC3">
        <w:rPr>
          <w:rFonts w:hint="eastAsia"/>
        </w:rPr>
        <w:t>西门纤纤与柴桑和狄败青来到了河对岸，看到对方只有四个人，还夹杂着一个被狄败青一拳揍飞的小光头，柴桑感慨说道：“要揍这几个二五仔</w:t>
      </w:r>
      <w:r w:rsidR="000F0053">
        <w:rPr>
          <w:rFonts w:hint="eastAsia"/>
        </w:rPr>
        <w:t>约架</w:t>
      </w:r>
      <w:r w:rsidR="00F30FC3">
        <w:rPr>
          <w:rFonts w:hint="eastAsia"/>
        </w:rPr>
        <w:t>，</w:t>
      </w:r>
      <w:r w:rsidR="000F0053">
        <w:rPr>
          <w:rFonts w:hint="eastAsia"/>
        </w:rPr>
        <w:t>真的</w:t>
      </w:r>
      <w:r w:rsidR="00F30FC3">
        <w:rPr>
          <w:rFonts w:hint="eastAsia"/>
        </w:rPr>
        <w:t>感觉没什么难度。”</w:t>
      </w:r>
    </w:p>
    <w:p w14:paraId="3D8A2493" w14:textId="77777777" w:rsidR="00F32548" w:rsidRDefault="00F30FC3" w:rsidP="00135BEE">
      <w:r>
        <w:rPr>
          <w:rFonts w:hint="eastAsia"/>
        </w:rPr>
        <w:t>这一段的河面水流平缓，水声并不大，应江湖能很清楚的听到对岸的声音。</w:t>
      </w:r>
      <w:commentRangeEnd w:id="10"/>
      <w:r>
        <w:rPr>
          <w:rStyle w:val="a6"/>
        </w:rPr>
        <w:commentReference w:id="10"/>
      </w:r>
    </w:p>
    <w:p w14:paraId="77AA0160" w14:textId="77777777" w:rsidR="00F30FC3" w:rsidRDefault="00F30FC3" w:rsidP="00F30FC3">
      <w:r>
        <w:rPr>
          <w:rFonts w:hint="eastAsia"/>
        </w:rPr>
        <w:t>按应江湖的性情，这时候应该会很不客气地回呛一句</w:t>
      </w:r>
      <w:r w:rsidR="009B241D">
        <w:rPr>
          <w:rFonts w:hint="eastAsia"/>
        </w:rPr>
        <w:t>试试才知道，但这次</w:t>
      </w:r>
      <w:r>
        <w:rPr>
          <w:rFonts w:hint="eastAsia"/>
        </w:rPr>
        <w:t>他没有说。</w:t>
      </w:r>
    </w:p>
    <w:p w14:paraId="5003C83E" w14:textId="77777777" w:rsidR="00F30FC3" w:rsidRDefault="00F30FC3" w:rsidP="00F30FC3">
      <w:r>
        <w:rPr>
          <w:rFonts w:hint="eastAsia"/>
        </w:rPr>
        <w:t>有晚风</w:t>
      </w:r>
      <w:r w:rsidR="009B241D">
        <w:rPr>
          <w:rFonts w:hint="eastAsia"/>
        </w:rPr>
        <w:t>轻轻吹起，河</w:t>
      </w:r>
      <w:r>
        <w:rPr>
          <w:rFonts w:hint="eastAsia"/>
        </w:rPr>
        <w:t>面上的</w:t>
      </w:r>
      <w:r w:rsidR="009B241D">
        <w:rPr>
          <w:rFonts w:hint="eastAsia"/>
        </w:rPr>
        <w:t>升腾的水雾被吹得有些扭曲</w:t>
      </w:r>
      <w:r>
        <w:rPr>
          <w:rFonts w:hint="eastAsia"/>
        </w:rPr>
        <w:t>。</w:t>
      </w:r>
    </w:p>
    <w:p w14:paraId="3C25E2D7" w14:textId="77777777" w:rsidR="00FB3E61" w:rsidRDefault="009B241D" w:rsidP="00F30FC3">
      <w:r>
        <w:rPr>
          <w:rFonts w:hint="eastAsia"/>
        </w:rPr>
        <w:t>应江湖在雾中淡然一笑，说道：“那不然</w:t>
      </w:r>
      <w:r w:rsidR="000F0053">
        <w:rPr>
          <w:rFonts w:hint="eastAsia"/>
        </w:rPr>
        <w:t>来比钓鱼好了</w:t>
      </w:r>
      <w:r>
        <w:rPr>
          <w:rFonts w:hint="eastAsia"/>
        </w:rPr>
        <w:t>。”</w:t>
      </w:r>
    </w:p>
    <w:p w14:paraId="147C36AA" w14:textId="77777777" w:rsidR="00F30FC3" w:rsidRPr="00F32548" w:rsidRDefault="000F0053" w:rsidP="00135BEE">
      <w:r>
        <w:rPr>
          <w:rFonts w:hint="eastAsia"/>
        </w:rPr>
        <w:t>柴桑觉得这样也不错，看着他说道：“只是光钓鱼也没什么意思。”</w:t>
      </w:r>
    </w:p>
    <w:p w14:paraId="7C49C217" w14:textId="77777777" w:rsidR="00135BEE" w:rsidRDefault="000F0053" w:rsidP="00135BEE">
      <w:r>
        <w:rPr>
          <w:rFonts w:hint="eastAsia"/>
        </w:rPr>
        <w:t>应江湖想了想，说道：“</w:t>
      </w:r>
      <w:r w:rsidR="00A10025">
        <w:rPr>
          <w:rFonts w:hint="eastAsia"/>
        </w:rPr>
        <w:t>我想你们来这里也是为了探听情报来的，</w:t>
      </w:r>
      <w:r>
        <w:rPr>
          <w:rFonts w:hint="eastAsia"/>
        </w:rPr>
        <w:t>这样好了，钓到鱼的那个人便可以向对方的某个人提问题，直到下一条鱼被钓到，</w:t>
      </w:r>
      <w:r w:rsidR="0038402D">
        <w:rPr>
          <w:rFonts w:hint="eastAsia"/>
        </w:rPr>
        <w:t>每个人只能钓一竿</w:t>
      </w:r>
      <w:r w:rsidR="00521B61">
        <w:rPr>
          <w:rFonts w:hint="eastAsia"/>
        </w:rPr>
        <w:t>，</w:t>
      </w:r>
      <w:r>
        <w:rPr>
          <w:rFonts w:hint="eastAsia"/>
        </w:rPr>
        <w:t>被问者必须如实以答，这样就可以直接交换情报，省去了相互试探的过程。”</w:t>
      </w:r>
    </w:p>
    <w:p w14:paraId="34A7DE3F" w14:textId="77777777" w:rsidR="00521B61" w:rsidRDefault="008E2610" w:rsidP="00135BEE">
      <w:r>
        <w:rPr>
          <w:rFonts w:hint="eastAsia"/>
        </w:rPr>
        <w:t>西门纤纤指着山贼小宝说道：“可是你们多一个人。”</w:t>
      </w:r>
    </w:p>
    <w:p w14:paraId="2705F453" w14:textId="77777777" w:rsidR="008E2610" w:rsidRDefault="008E2610" w:rsidP="00135BEE">
      <w:r>
        <w:rPr>
          <w:rFonts w:hint="eastAsia"/>
        </w:rPr>
        <w:t>应江湖说道：“</w:t>
      </w:r>
      <w:r w:rsidR="009A5936">
        <w:rPr>
          <w:rFonts w:hint="eastAsia"/>
        </w:rPr>
        <w:t>好歹我也是帮过你的</w:t>
      </w:r>
      <w:r>
        <w:rPr>
          <w:rFonts w:hint="eastAsia"/>
        </w:rPr>
        <w:t>？还不能占一点便宜？”</w:t>
      </w:r>
    </w:p>
    <w:p w14:paraId="2A7ADB09" w14:textId="77777777" w:rsidR="00FB3E61" w:rsidRPr="00A36B0C" w:rsidRDefault="00A36B0C" w:rsidP="00135BEE">
      <w:r>
        <w:rPr>
          <w:rFonts w:hint="eastAsia"/>
        </w:rPr>
        <w:t>西门纤纤觉得有理，便不再争执，双方开始找砍竹子做鱼竿，应江湖一方从钓鱼翁那里取了些鱼线，西门纤纤割下一截衣服，把线头扯下来做鱼线</w:t>
      </w:r>
      <w:r w:rsidR="00FB3E61">
        <w:rPr>
          <w:rFonts w:hint="eastAsia"/>
        </w:rPr>
        <w:t>，双方做好钓鱼工具后，隔溪垂钓。</w:t>
      </w:r>
    </w:p>
    <w:p w14:paraId="4631BBAA" w14:textId="77777777" w:rsidR="00135BEE" w:rsidRDefault="00FB3E61" w:rsidP="00135BEE">
      <w:r>
        <w:rPr>
          <w:rFonts w:hint="eastAsia"/>
        </w:rPr>
        <w:t>……</w:t>
      </w:r>
    </w:p>
    <w:p w14:paraId="7CF948F6" w14:textId="77777777" w:rsidR="00FB3E61" w:rsidRDefault="00FB3E61" w:rsidP="00135BEE">
      <w:r>
        <w:rPr>
          <w:rFonts w:hint="eastAsia"/>
        </w:rPr>
        <w:t>……</w:t>
      </w:r>
    </w:p>
    <w:p w14:paraId="02710E44" w14:textId="77777777" w:rsidR="00A2535C" w:rsidRDefault="00FB3E61" w:rsidP="00A2535C">
      <w:r>
        <w:rPr>
          <w:rFonts w:hint="eastAsia"/>
        </w:rPr>
        <w:t>“</w:t>
      </w:r>
      <w:r w:rsidR="00A2535C">
        <w:rPr>
          <w:rFonts w:hint="eastAsia"/>
        </w:rPr>
        <w:t>为虾米小宝是第一竿？为虾米小宝不知道要问虾米？</w:t>
      </w:r>
      <w:r>
        <w:rPr>
          <w:rFonts w:hint="eastAsia"/>
        </w:rPr>
        <w:t>”</w:t>
      </w:r>
    </w:p>
    <w:p w14:paraId="463CF4C9" w14:textId="77777777" w:rsidR="00FB3E61" w:rsidRDefault="00FB3E61" w:rsidP="00FB3E61">
      <w:r>
        <w:rPr>
          <w:rFonts w:hint="eastAsia"/>
        </w:rPr>
        <w:t>钓到第一条鱼显得格外紧张，一时不知道要问什么。</w:t>
      </w:r>
    </w:p>
    <w:p w14:paraId="2B8791B3" w14:textId="77777777" w:rsidR="00A2535C" w:rsidRDefault="00A2535C" w:rsidP="00A2535C">
      <w:r>
        <w:rPr>
          <w:rFonts w:hint="eastAsia"/>
        </w:rPr>
        <w:t>应</w:t>
      </w:r>
      <w:r w:rsidR="00FB3E61">
        <w:rPr>
          <w:rFonts w:hint="eastAsia"/>
        </w:rPr>
        <w:t>江湖像看白痴一样看着山贼小宝，说道：“</w:t>
      </w:r>
      <w:r>
        <w:rPr>
          <w:rFonts w:hint="eastAsia"/>
        </w:rPr>
        <w:t>平时你那么多为虾米，现在却问不出一个为虾米？</w:t>
      </w:r>
      <w:r w:rsidR="00FB3E61">
        <w:rPr>
          <w:rFonts w:hint="eastAsia"/>
        </w:rPr>
        <w:t>”</w:t>
      </w:r>
    </w:p>
    <w:p w14:paraId="0AED3FDF" w14:textId="77777777" w:rsidR="00A2535C" w:rsidRDefault="00A2535C" w:rsidP="00A2535C">
      <w:r>
        <w:rPr>
          <w:rFonts w:hint="eastAsia"/>
        </w:rPr>
        <w:t>狄</w:t>
      </w:r>
      <w:r w:rsidR="007463F2">
        <w:rPr>
          <w:rFonts w:hint="eastAsia"/>
        </w:rPr>
        <w:t>败青笑</w:t>
      </w:r>
      <w:r w:rsidR="00FB3E61">
        <w:rPr>
          <w:rFonts w:hint="eastAsia"/>
        </w:rPr>
        <w:t>道：“</w:t>
      </w:r>
      <w:r>
        <w:rPr>
          <w:rFonts w:hint="eastAsia"/>
        </w:rPr>
        <w:t>你可以弃权</w:t>
      </w:r>
      <w:r w:rsidR="00FB3E61">
        <w:rPr>
          <w:rFonts w:hint="eastAsia"/>
        </w:rPr>
        <w:t>！”</w:t>
      </w:r>
    </w:p>
    <w:p w14:paraId="4AB7F832" w14:textId="77777777" w:rsidR="007463F2" w:rsidRDefault="007463F2" w:rsidP="00A2535C">
      <w:r>
        <w:rPr>
          <w:rFonts w:hint="eastAsia"/>
        </w:rPr>
        <w:t>山贼</w:t>
      </w:r>
      <w:r w:rsidR="00A2535C">
        <w:rPr>
          <w:rFonts w:hint="eastAsia"/>
        </w:rPr>
        <w:t>小宝</w:t>
      </w:r>
      <w:r>
        <w:rPr>
          <w:rFonts w:hint="eastAsia"/>
        </w:rPr>
        <w:t>看着狄败青，忽然知道了要问什么。</w:t>
      </w:r>
    </w:p>
    <w:p w14:paraId="0EB97A1F" w14:textId="77777777" w:rsidR="00A2535C" w:rsidRDefault="007463F2" w:rsidP="00A2535C">
      <w:r>
        <w:rPr>
          <w:rFonts w:hint="eastAsia"/>
        </w:rPr>
        <w:t>“</w:t>
      </w:r>
      <w:r w:rsidR="00A2535C">
        <w:rPr>
          <w:rFonts w:hint="eastAsia"/>
        </w:rPr>
        <w:t>为虾米小宝要弃权，为虾米你早上要打小宝？为虾米你头上挂佛珠？</w:t>
      </w:r>
      <w:r>
        <w:rPr>
          <w:rFonts w:hint="eastAsia"/>
        </w:rPr>
        <w:t>”</w:t>
      </w:r>
    </w:p>
    <w:p w14:paraId="7C8EB693" w14:textId="77777777" w:rsidR="00A2535C" w:rsidRDefault="007463F2" w:rsidP="00A2535C">
      <w:r>
        <w:rPr>
          <w:rFonts w:hint="eastAsia"/>
        </w:rPr>
        <w:t>狄败青微微挑眉，看着山贼小宝沉默了半晌，心想这家伙是真傻还是假傻？</w:t>
      </w:r>
    </w:p>
    <w:p w14:paraId="09FF11E7" w14:textId="77777777" w:rsidR="00A2535C" w:rsidRDefault="007463F2" w:rsidP="00A2535C">
      <w:r>
        <w:rPr>
          <w:rFonts w:hint="eastAsia"/>
        </w:rPr>
        <w:t>“</w:t>
      </w:r>
      <w:r w:rsidR="00A2535C">
        <w:rPr>
          <w:rFonts w:hint="eastAsia"/>
        </w:rPr>
        <w:t>你偷了我的钱不记得了？</w:t>
      </w:r>
      <w:r>
        <w:rPr>
          <w:rFonts w:hint="eastAsia"/>
        </w:rPr>
        <w:t>”</w:t>
      </w:r>
    </w:p>
    <w:p w14:paraId="195E7EFF" w14:textId="77777777" w:rsidR="00A2535C" w:rsidRDefault="007463F2" w:rsidP="00A2535C">
      <w:r>
        <w:rPr>
          <w:rFonts w:hint="eastAsia"/>
        </w:rPr>
        <w:t>山贼</w:t>
      </w:r>
      <w:r w:rsidR="00A2535C">
        <w:rPr>
          <w:rFonts w:hint="eastAsia"/>
        </w:rPr>
        <w:t>小宝</w:t>
      </w:r>
      <w:r>
        <w:rPr>
          <w:rFonts w:hint="eastAsia"/>
        </w:rPr>
        <w:t>问道：“</w:t>
      </w:r>
      <w:r w:rsidR="00A2535C">
        <w:rPr>
          <w:rFonts w:hint="eastAsia"/>
        </w:rPr>
        <w:t>为虾米我会偷你的钱，为虾米小宝不记得？</w:t>
      </w:r>
      <w:r>
        <w:rPr>
          <w:rFonts w:hint="eastAsia"/>
        </w:rPr>
        <w:t>”</w:t>
      </w:r>
    </w:p>
    <w:p w14:paraId="593AB954" w14:textId="77777777" w:rsidR="00A2535C" w:rsidRDefault="00A2535C" w:rsidP="00A2535C">
      <w:r>
        <w:rPr>
          <w:rFonts w:hint="eastAsia"/>
        </w:rPr>
        <w:t>狄</w:t>
      </w:r>
      <w:r w:rsidR="008B0A19">
        <w:rPr>
          <w:rFonts w:hint="eastAsia"/>
        </w:rPr>
        <w:t>败青</w:t>
      </w:r>
      <w:r w:rsidR="007463F2">
        <w:rPr>
          <w:rFonts w:hint="eastAsia"/>
        </w:rPr>
        <w:t>看着他的眼睛问道：“</w:t>
      </w:r>
      <w:r>
        <w:rPr>
          <w:rFonts w:hint="eastAsia"/>
        </w:rPr>
        <w:t>你是不是连自己是谁都不记得了？</w:t>
      </w:r>
      <w:r w:rsidR="007463F2">
        <w:rPr>
          <w:rFonts w:hint="eastAsia"/>
        </w:rPr>
        <w:t>”</w:t>
      </w:r>
    </w:p>
    <w:p w14:paraId="3CE4AA4D" w14:textId="77777777" w:rsidR="00A2535C" w:rsidRDefault="007463F2" w:rsidP="00A2535C">
      <w:r>
        <w:rPr>
          <w:rFonts w:hint="eastAsia"/>
        </w:rPr>
        <w:t>山贼</w:t>
      </w:r>
      <w:r w:rsidR="00A2535C">
        <w:rPr>
          <w:rFonts w:hint="eastAsia"/>
        </w:rPr>
        <w:t>小宝</w:t>
      </w:r>
      <w:r>
        <w:rPr>
          <w:rFonts w:hint="eastAsia"/>
        </w:rPr>
        <w:t>道：“</w:t>
      </w:r>
      <w:r w:rsidR="00AD5073">
        <w:rPr>
          <w:rFonts w:hint="eastAsia"/>
        </w:rPr>
        <w:t>为虾米小宝要记得</w:t>
      </w:r>
      <w:r w:rsidR="00A2535C">
        <w:rPr>
          <w:rFonts w:hint="eastAsia"/>
        </w:rPr>
        <w:t>？</w:t>
      </w:r>
      <w:r>
        <w:rPr>
          <w:rFonts w:hint="eastAsia"/>
        </w:rPr>
        <w:t>”</w:t>
      </w:r>
    </w:p>
    <w:p w14:paraId="2B661D32" w14:textId="77777777" w:rsidR="008B0A19" w:rsidRDefault="008B0A19" w:rsidP="00A2535C">
      <w:r>
        <w:rPr>
          <w:rFonts w:hint="eastAsia"/>
        </w:rPr>
        <w:t>说这句话的时候，他的眼神清澈认真，没有半丝闪烁之意，很是笃定。</w:t>
      </w:r>
    </w:p>
    <w:p w14:paraId="077ADD1C" w14:textId="77777777" w:rsidR="008B0A19" w:rsidRDefault="008B0A19" w:rsidP="00A2535C">
      <w:r>
        <w:rPr>
          <w:rFonts w:hint="eastAsia"/>
        </w:rPr>
        <w:t>这时候，应江湖的鱼上钩了。</w:t>
      </w:r>
    </w:p>
    <w:p w14:paraId="0F813BC3" w14:textId="77777777" w:rsidR="008B0A19" w:rsidRPr="008B0A19" w:rsidRDefault="008B0A19" w:rsidP="00A2535C">
      <w:r>
        <w:rPr>
          <w:rFonts w:hint="eastAsia"/>
        </w:rPr>
        <w:t>“好了，我已经不想听你们十万个为虾米了，小宝你去生火烤鱼。”</w:t>
      </w:r>
    </w:p>
    <w:p w14:paraId="6BDE7158" w14:textId="77777777" w:rsidR="00FB3E61" w:rsidRDefault="008B0A19" w:rsidP="00FB3E61">
      <w:r>
        <w:rPr>
          <w:rFonts w:hint="eastAsia"/>
        </w:rPr>
        <w:t>应江湖一甩鱼竿，把一条硕大的河鱼甩到岸边。</w:t>
      </w:r>
    </w:p>
    <w:p w14:paraId="4FAF1E13" w14:textId="77777777" w:rsidR="008B0A19" w:rsidRDefault="008B0A19" w:rsidP="00FB3E61">
      <w:r>
        <w:rPr>
          <w:rFonts w:hint="eastAsia"/>
        </w:rPr>
        <w:t>山贼小宝捧起自己的那一条鱼，与应江湖那条一同甩到草丛里，开始拾柴生火。</w:t>
      </w:r>
    </w:p>
    <w:p w14:paraId="0C21A854" w14:textId="77777777" w:rsidR="008B0A19" w:rsidRDefault="008B0A19" w:rsidP="00FB3E61">
      <w:r>
        <w:rPr>
          <w:rFonts w:hint="eastAsia"/>
        </w:rPr>
        <w:t>狄败青的目光一直留意着山贼小宝。</w:t>
      </w:r>
    </w:p>
    <w:p w14:paraId="024367CD" w14:textId="77777777" w:rsidR="008B0A19" w:rsidRPr="008B0A19" w:rsidRDefault="008B0A19" w:rsidP="00FB3E61">
      <w:r>
        <w:rPr>
          <w:rFonts w:hint="eastAsia"/>
        </w:rPr>
        <w:t>应江湖却是不甚在意，而是将目光落到了柴桑身上，说道：“我就问你好了。”</w:t>
      </w:r>
    </w:p>
    <w:p w14:paraId="6EF1C94F" w14:textId="77777777" w:rsidR="008B0A19" w:rsidRDefault="008B0A19" w:rsidP="00FB3E61">
      <w:r>
        <w:rPr>
          <w:rFonts w:hint="eastAsia"/>
        </w:rPr>
        <w:t>“你想问什么？”</w:t>
      </w:r>
    </w:p>
    <w:p w14:paraId="4CC4D17D" w14:textId="77777777" w:rsidR="00FB3E61" w:rsidRDefault="00875343" w:rsidP="00FB3E61">
      <w:r>
        <w:rPr>
          <w:rFonts w:hint="eastAsia"/>
        </w:rPr>
        <w:t>“</w:t>
      </w:r>
      <w:r w:rsidR="00FB3E61">
        <w:rPr>
          <w:rFonts w:hint="eastAsia"/>
        </w:rPr>
        <w:t>五年前你多大了？</w:t>
      </w:r>
      <w:r>
        <w:rPr>
          <w:rFonts w:hint="eastAsia"/>
        </w:rPr>
        <w:t>在干什么？”</w:t>
      </w:r>
    </w:p>
    <w:p w14:paraId="35A587A5" w14:textId="77777777" w:rsidR="00FB3E61" w:rsidRDefault="00875343" w:rsidP="00FB3E61">
      <w:r>
        <w:rPr>
          <w:rFonts w:hint="eastAsia"/>
        </w:rPr>
        <w:t>“十五</w:t>
      </w:r>
      <w:r w:rsidR="00FB3E61">
        <w:rPr>
          <w:rFonts w:hint="eastAsia"/>
        </w:rPr>
        <w:t>岁</w:t>
      </w:r>
      <w:r>
        <w:rPr>
          <w:rFonts w:hint="eastAsia"/>
        </w:rPr>
        <w:t>，在山里砍柴。”</w:t>
      </w:r>
    </w:p>
    <w:p w14:paraId="2A51999D" w14:textId="77777777" w:rsidR="00FB3E61" w:rsidRDefault="00875343" w:rsidP="00FB3E61">
      <w:r>
        <w:rPr>
          <w:rFonts w:hint="eastAsia"/>
        </w:rPr>
        <w:t>“</w:t>
      </w:r>
      <w:r w:rsidR="00FB3E61">
        <w:rPr>
          <w:rFonts w:hint="eastAsia"/>
        </w:rPr>
        <w:t>哦，那应该不是你</w:t>
      </w:r>
      <w:r>
        <w:rPr>
          <w:rFonts w:hint="eastAsia"/>
        </w:rPr>
        <w:t>！”</w:t>
      </w:r>
    </w:p>
    <w:p w14:paraId="177ED941" w14:textId="77777777" w:rsidR="00875343" w:rsidRDefault="00875343" w:rsidP="00FB3E61">
      <w:r>
        <w:rPr>
          <w:rFonts w:hint="eastAsia"/>
        </w:rPr>
        <w:t>应江湖虽然对此不报太大的希望，但听到柴桑的答案，还显得有些失落。</w:t>
      </w:r>
    </w:p>
    <w:p w14:paraId="78615572" w14:textId="77777777" w:rsidR="00FB3E61" w:rsidRDefault="00FB3E61" w:rsidP="00FB3E61">
      <w:r>
        <w:rPr>
          <w:rFonts w:hint="eastAsia"/>
        </w:rPr>
        <w:lastRenderedPageBreak/>
        <w:t>柴</w:t>
      </w:r>
      <w:r w:rsidR="00875343">
        <w:rPr>
          <w:rFonts w:hint="eastAsia"/>
        </w:rPr>
        <w:t>桑有些不解，心想这家伙想问的情报就是这个？</w:t>
      </w:r>
    </w:p>
    <w:p w14:paraId="4917F784" w14:textId="77777777" w:rsidR="00875343" w:rsidRDefault="00875343" w:rsidP="00FB3E61">
      <w:r>
        <w:rPr>
          <w:rFonts w:hint="eastAsia"/>
        </w:rPr>
        <w:t>简单的问题，往往透露着复杂的心思，问题这问题也太简单了。</w:t>
      </w:r>
    </w:p>
    <w:p w14:paraId="377F5B98" w14:textId="77777777" w:rsidR="00875343" w:rsidRPr="00875343" w:rsidRDefault="00875343" w:rsidP="00FB3E61">
      <w:r>
        <w:rPr>
          <w:rFonts w:hint="eastAsia"/>
        </w:rPr>
        <w:t>“什么意思？”</w:t>
      </w:r>
    </w:p>
    <w:p w14:paraId="2BE9AB7D" w14:textId="77777777" w:rsidR="00FB3E61" w:rsidRDefault="00875343" w:rsidP="00FB3E61">
      <w:r>
        <w:rPr>
          <w:rFonts w:hint="eastAsia"/>
        </w:rPr>
        <w:t>“</w:t>
      </w:r>
      <w:r w:rsidR="00676A0F">
        <w:rPr>
          <w:rFonts w:hint="eastAsia"/>
        </w:rPr>
        <w:t>我现在是发问者，没有回答你的义务</w:t>
      </w:r>
      <w:r w:rsidR="00FB3E61">
        <w:rPr>
          <w:rFonts w:hint="eastAsia"/>
        </w:rPr>
        <w:t>，你要回答我的第二个问题——你的道是什么？</w:t>
      </w:r>
      <w:r>
        <w:rPr>
          <w:rFonts w:hint="eastAsia"/>
        </w:rPr>
        <w:t>”</w:t>
      </w:r>
    </w:p>
    <w:p w14:paraId="3E64A903" w14:textId="77777777" w:rsidR="00296BE6" w:rsidRDefault="00FB3E61" w:rsidP="00FB3E61">
      <w:r>
        <w:rPr>
          <w:rFonts w:hint="eastAsia"/>
        </w:rPr>
        <w:t>道，指的是人生</w:t>
      </w:r>
      <w:r w:rsidR="00875343">
        <w:rPr>
          <w:rFonts w:hint="eastAsia"/>
        </w:rPr>
        <w:t>要走的道路</w:t>
      </w:r>
      <w:r w:rsidR="00296BE6">
        <w:rPr>
          <w:rFonts w:hint="eastAsia"/>
        </w:rPr>
        <w:t>。</w:t>
      </w:r>
    </w:p>
    <w:p w14:paraId="36B4A052" w14:textId="77777777" w:rsidR="00FB3E61" w:rsidRDefault="00875343" w:rsidP="00FB3E61">
      <w:r>
        <w:rPr>
          <w:rFonts w:hint="eastAsia"/>
        </w:rPr>
        <w:t>理想，目标，意志所铺陈的人生轨迹，便是道。</w:t>
      </w:r>
    </w:p>
    <w:p w14:paraId="4A774786" w14:textId="77777777" w:rsidR="00296BE6" w:rsidRDefault="00296BE6" w:rsidP="00FB3E61">
      <w:r>
        <w:rPr>
          <w:rFonts w:hint="eastAsia"/>
        </w:rPr>
        <w:t>“我的道是什么？”</w:t>
      </w:r>
    </w:p>
    <w:p w14:paraId="5CFFC26F" w14:textId="77777777" w:rsidR="00FB3E61" w:rsidRDefault="00FB3E61" w:rsidP="00FB3E61">
      <w:r>
        <w:rPr>
          <w:rFonts w:hint="eastAsia"/>
        </w:rPr>
        <w:t>柴</w:t>
      </w:r>
      <w:r w:rsidR="00296BE6">
        <w:rPr>
          <w:rFonts w:hint="eastAsia"/>
        </w:rPr>
        <w:t>桑放低了目光看着河面浮沉的鱼竿，回溯起自己的走过的轨迹，说道：“</w:t>
      </w:r>
      <w:r>
        <w:rPr>
          <w:rFonts w:hint="eastAsia"/>
        </w:rPr>
        <w:t>我也还在找寻，不过我现在的道路是守护纤纤的道就是我的道</w:t>
      </w:r>
      <w:r w:rsidR="00296BE6">
        <w:rPr>
          <w:rFonts w:hint="eastAsia"/>
        </w:rPr>
        <w:t>！”</w:t>
      </w:r>
    </w:p>
    <w:p w14:paraId="5AD30599" w14:textId="77777777" w:rsidR="00FB3E61" w:rsidRDefault="00296BE6" w:rsidP="00FB3E61">
      <w:r>
        <w:rPr>
          <w:rFonts w:hint="eastAsia"/>
        </w:rPr>
        <w:t>“守护者吗？”</w:t>
      </w:r>
      <w:r w:rsidR="00FB3E61">
        <w:rPr>
          <w:rFonts w:hint="eastAsia"/>
        </w:rPr>
        <w:t>应</w:t>
      </w:r>
      <w:r>
        <w:rPr>
          <w:rFonts w:hint="eastAsia"/>
        </w:rPr>
        <w:t>江湖想到了自己的任务，立时来了兴趣，但一想到柴桑的名字，兴致又被消磨了大半</w:t>
      </w:r>
      <w:r w:rsidR="00FB3E61">
        <w:rPr>
          <w:rFonts w:hint="eastAsia"/>
        </w:rPr>
        <w:t>，</w:t>
      </w:r>
      <w:r>
        <w:rPr>
          <w:rFonts w:hint="eastAsia"/>
        </w:rPr>
        <w:t>看着柴桑感慨说道：“</w:t>
      </w:r>
      <w:r w:rsidR="00FB3E61">
        <w:rPr>
          <w:rFonts w:hint="eastAsia"/>
        </w:rPr>
        <w:t>很可惜你不是宁家的人，否则我们就是对手了</w:t>
      </w:r>
      <w:r>
        <w:rPr>
          <w:rFonts w:hint="eastAsia"/>
        </w:rPr>
        <w:t>！”</w:t>
      </w:r>
    </w:p>
    <w:p w14:paraId="6C8AA049" w14:textId="77777777" w:rsidR="00FB3E61" w:rsidRDefault="00FB3E61" w:rsidP="00FB3E61">
      <w:r>
        <w:rPr>
          <w:rFonts w:hint="eastAsia"/>
        </w:rPr>
        <w:t>柴</w:t>
      </w:r>
      <w:r w:rsidR="00296BE6">
        <w:rPr>
          <w:rFonts w:hint="eastAsia"/>
        </w:rPr>
        <w:t>桑冷笑道：“</w:t>
      </w:r>
      <w:r>
        <w:rPr>
          <w:rFonts w:hint="eastAsia"/>
        </w:rPr>
        <w:t>如果你有这种本事的话。</w:t>
      </w:r>
      <w:r w:rsidR="00296BE6">
        <w:rPr>
          <w:rFonts w:hint="eastAsia"/>
        </w:rPr>
        <w:t>”</w:t>
      </w:r>
    </w:p>
    <w:p w14:paraId="1D340B54" w14:textId="77777777" w:rsidR="00394B9A" w:rsidRDefault="00394B9A" w:rsidP="00FB3E61">
      <w:r>
        <w:rPr>
          <w:rFonts w:hint="eastAsia"/>
        </w:rPr>
        <w:t>应江湖用很轻慢地语气说道：</w:t>
      </w:r>
      <w:r w:rsidR="003F5F44">
        <w:rPr>
          <w:rFonts w:hint="eastAsia"/>
        </w:rPr>
        <w:t>“</w:t>
      </w:r>
      <w:r w:rsidR="00FB3E61">
        <w:rPr>
          <w:rFonts w:hint="eastAsia"/>
        </w:rPr>
        <w:t>说大话谁都会，但我不会因为你说了大话，就去重视你，至少你还没引起我的兴趣</w:t>
      </w:r>
      <w:r w:rsidR="003F5F44">
        <w:rPr>
          <w:rFonts w:hint="eastAsia"/>
        </w:rPr>
        <w:t>，赶紧下一竿吧，我对你没有兴趣了。”</w:t>
      </w:r>
    </w:p>
    <w:p w14:paraId="70A36443" w14:textId="77777777" w:rsidR="00FB3E61" w:rsidRDefault="00394B9A" w:rsidP="00A2535C">
      <w:r>
        <w:rPr>
          <w:rFonts w:hint="eastAsia"/>
        </w:rPr>
        <w:t>柴桑感受到的不仅仅是轻视，而是无视。</w:t>
      </w:r>
    </w:p>
    <w:p w14:paraId="474A5ADF" w14:textId="77777777" w:rsidR="00394B9A" w:rsidRDefault="00394B9A" w:rsidP="00A2535C">
      <w:r>
        <w:rPr>
          <w:rFonts w:hint="eastAsia"/>
        </w:rPr>
        <w:t>如果说这是柴桑生平仅受到的无视，那是笑话。</w:t>
      </w:r>
    </w:p>
    <w:p w14:paraId="0A8CF2A9" w14:textId="77777777" w:rsidR="00394B9A" w:rsidRDefault="00394B9A" w:rsidP="00A2535C">
      <w:r>
        <w:rPr>
          <w:rFonts w:hint="eastAsia"/>
        </w:rPr>
        <w:t>不过这次，他有些恼火，如果不是钓鱼，他已经拔刀砍人了</w:t>
      </w:r>
    </w:p>
    <w:p w14:paraId="5C45E21C" w14:textId="77777777" w:rsidR="00A2535C" w:rsidRDefault="00394B9A" w:rsidP="00A2535C">
      <w:r>
        <w:rPr>
          <w:rFonts w:hint="eastAsia"/>
        </w:rPr>
        <w:t>这时候，他的鱼上钩了。</w:t>
      </w:r>
    </w:p>
    <w:p w14:paraId="0000262A" w14:textId="77777777" w:rsidR="00394B9A" w:rsidRDefault="00A2535C" w:rsidP="00A2535C">
      <w:r>
        <w:rPr>
          <w:rFonts w:hint="eastAsia"/>
        </w:rPr>
        <w:t>柴</w:t>
      </w:r>
      <w:r w:rsidR="00394B9A">
        <w:rPr>
          <w:rFonts w:hint="eastAsia"/>
        </w:rPr>
        <w:t>桑把鱼拉了上来，把鱼取下后，朝山贼小宝丢去。</w:t>
      </w:r>
    </w:p>
    <w:p w14:paraId="20C4D281" w14:textId="77777777" w:rsidR="00394B9A" w:rsidRDefault="00394B9A" w:rsidP="00A2535C">
      <w:r>
        <w:rPr>
          <w:rFonts w:hint="eastAsia"/>
        </w:rPr>
        <w:t>山贼小宝被砸中脑袋，很生气的回头望来。</w:t>
      </w:r>
    </w:p>
    <w:p w14:paraId="39CC7003" w14:textId="77777777" w:rsidR="00394B9A" w:rsidRDefault="00394B9A" w:rsidP="00A2535C">
      <w:r>
        <w:rPr>
          <w:rFonts w:hint="eastAsia"/>
        </w:rPr>
        <w:t>但下一刻他的怒火便消失了。</w:t>
      </w:r>
    </w:p>
    <w:p w14:paraId="72F1FFD9" w14:textId="77777777" w:rsidR="00394B9A" w:rsidRDefault="00394B9A" w:rsidP="00A2535C">
      <w:r>
        <w:rPr>
          <w:rFonts w:hint="eastAsia"/>
        </w:rPr>
        <w:t>因为柴桑的眼中有一股更炙热的火焰。</w:t>
      </w:r>
    </w:p>
    <w:p w14:paraId="48F12317" w14:textId="77777777" w:rsidR="00394B9A" w:rsidRDefault="00676A0F" w:rsidP="00A2535C">
      <w:r>
        <w:rPr>
          <w:rFonts w:hint="eastAsia"/>
        </w:rPr>
        <w:t>那是与应江湖对视的余光。</w:t>
      </w:r>
    </w:p>
    <w:p w14:paraId="65DBFB8D" w14:textId="77777777" w:rsidR="00676A0F" w:rsidRDefault="00676A0F" w:rsidP="00A2535C">
      <w:r>
        <w:rPr>
          <w:rFonts w:hint="eastAsia"/>
        </w:rPr>
        <w:t>山贼小宝很惶恐的转过身去，眼瞳微缩，寒意骤生。</w:t>
      </w:r>
    </w:p>
    <w:p w14:paraId="434E3407" w14:textId="77777777" w:rsidR="00676A0F" w:rsidRPr="00676A0F" w:rsidRDefault="00676A0F" w:rsidP="00A2535C">
      <w:r>
        <w:rPr>
          <w:rFonts w:hint="eastAsia"/>
        </w:rPr>
        <w:t>只是余光，便让人不寒而栗。</w:t>
      </w:r>
    </w:p>
    <w:p w14:paraId="2A2EC849" w14:textId="77777777" w:rsidR="00676A0F" w:rsidRDefault="00676A0F" w:rsidP="00394B9A">
      <w:r>
        <w:rPr>
          <w:rFonts w:hint="eastAsia"/>
        </w:rPr>
        <w:t>应江湖正与这样的目光，正面相触。</w:t>
      </w:r>
    </w:p>
    <w:p w14:paraId="5FC666E5" w14:textId="77777777" w:rsidR="00676A0F" w:rsidRDefault="00676A0F" w:rsidP="00394B9A">
      <w:r>
        <w:rPr>
          <w:rFonts w:hint="eastAsia"/>
        </w:rPr>
        <w:t>眼神是没有刀光的战斗。</w:t>
      </w:r>
    </w:p>
    <w:p w14:paraId="596638E1" w14:textId="77777777" w:rsidR="00394B9A" w:rsidRDefault="00676A0F" w:rsidP="00394B9A">
      <w:r>
        <w:rPr>
          <w:rFonts w:hint="eastAsia"/>
        </w:rPr>
        <w:t>应江湖</w:t>
      </w:r>
      <w:r w:rsidR="00394B9A">
        <w:rPr>
          <w:rFonts w:hint="eastAsia"/>
        </w:rPr>
        <w:t>看着他</w:t>
      </w:r>
      <w:r>
        <w:rPr>
          <w:rFonts w:hint="eastAsia"/>
        </w:rPr>
        <w:t>的时候，微屈成拳，抓紧住大腿的布衫</w:t>
      </w:r>
      <w:r w:rsidR="00394B9A">
        <w:rPr>
          <w:rFonts w:hint="eastAsia"/>
        </w:rPr>
        <w:t>。</w:t>
      </w:r>
    </w:p>
    <w:p w14:paraId="41A0F9D6" w14:textId="77777777" w:rsidR="00676A0F" w:rsidRDefault="00676A0F" w:rsidP="00394B9A">
      <w:r>
        <w:rPr>
          <w:rFonts w:hint="eastAsia"/>
        </w:rPr>
        <w:t>如果柴桑不是提问，那便是死斗了。</w:t>
      </w:r>
    </w:p>
    <w:p w14:paraId="579D685F" w14:textId="77777777" w:rsidR="00676A0F" w:rsidRDefault="00676A0F" w:rsidP="00394B9A">
      <w:r>
        <w:rPr>
          <w:rFonts w:hint="eastAsia"/>
        </w:rPr>
        <w:t>便在这时，柴桑提了第一个问题。</w:t>
      </w:r>
    </w:p>
    <w:p w14:paraId="4CB9F85A" w14:textId="77777777" w:rsidR="00A2535C" w:rsidRDefault="00394B9A" w:rsidP="00A2535C">
      <w:r>
        <w:rPr>
          <w:rFonts w:hint="eastAsia"/>
        </w:rPr>
        <w:t>“</w:t>
      </w:r>
      <w:r w:rsidR="00A2535C">
        <w:rPr>
          <w:rFonts w:hint="eastAsia"/>
        </w:rPr>
        <w:t>你为什么要通知纤纤一夜风雨的事</w:t>
      </w:r>
      <w:r>
        <w:rPr>
          <w:rFonts w:hint="eastAsia"/>
        </w:rPr>
        <w:t>。”</w:t>
      </w:r>
    </w:p>
    <w:p w14:paraId="1579677E" w14:textId="77777777" w:rsidR="00A2535C" w:rsidRDefault="00A2535C" w:rsidP="00A2535C">
      <w:r>
        <w:rPr>
          <w:rFonts w:hint="eastAsia"/>
        </w:rPr>
        <w:t>应</w:t>
      </w:r>
      <w:r w:rsidR="00676A0F">
        <w:rPr>
          <w:rFonts w:hint="eastAsia"/>
        </w:rPr>
        <w:t>江湖松了口气，脸上的神色也放松了很多</w:t>
      </w:r>
      <w:r>
        <w:rPr>
          <w:rFonts w:hint="eastAsia"/>
        </w:rPr>
        <w:t>，</w:t>
      </w:r>
      <w:r w:rsidR="00676A0F">
        <w:rPr>
          <w:rFonts w:hint="eastAsia"/>
        </w:rPr>
        <w:t>说道：“</w:t>
      </w:r>
      <w:r>
        <w:rPr>
          <w:rFonts w:hint="eastAsia"/>
        </w:rPr>
        <w:t>说是好心你肯定是不信了，好吧那我就说实话了，我对你剿灭止戈流什么的不感兴趣，我的目标只是封王百里，一夜风雨灭了你们对我来说没好处，相互削弱才是我想要的</w:t>
      </w:r>
      <w:r w:rsidR="00676A0F">
        <w:rPr>
          <w:rFonts w:hint="eastAsia"/>
        </w:rPr>
        <w:t>。”</w:t>
      </w:r>
    </w:p>
    <w:p w14:paraId="6D841B98" w14:textId="77777777" w:rsidR="00A2535C" w:rsidRDefault="00A2535C" w:rsidP="00A2535C">
      <w:r>
        <w:rPr>
          <w:rFonts w:hint="eastAsia"/>
        </w:rPr>
        <w:t>柴</w:t>
      </w:r>
      <w:r w:rsidR="00676A0F">
        <w:rPr>
          <w:rFonts w:hint="eastAsia"/>
        </w:rPr>
        <w:t>桑问道：“</w:t>
      </w:r>
      <w:r>
        <w:rPr>
          <w:rFonts w:hint="eastAsia"/>
        </w:rPr>
        <w:t>那你如何得知一夜风雨会袭击止戈山</w:t>
      </w:r>
      <w:r w:rsidR="00676A0F">
        <w:rPr>
          <w:rFonts w:hint="eastAsia"/>
        </w:rPr>
        <w:t>？”</w:t>
      </w:r>
    </w:p>
    <w:p w14:paraId="002399B9" w14:textId="77777777" w:rsidR="00A2535C" w:rsidRDefault="00A2535C" w:rsidP="00A2535C">
      <w:r>
        <w:rPr>
          <w:rFonts w:hint="eastAsia"/>
        </w:rPr>
        <w:t>应</w:t>
      </w:r>
      <w:r w:rsidR="00676A0F">
        <w:rPr>
          <w:rFonts w:hint="eastAsia"/>
        </w:rPr>
        <w:t>江湖说道：“去年我去止戈山挑战西门镇的时候就知道双拳难敌四手，所以这一剑倾城杀了人还不赶紧跑路，还等着你来挑战他，等着你带青丝阁去围剿他，这人要不是脑子有洞就是别有所图，有所图的话，百分之百不会在你身上，不然费那功夫挑战你老爹干嘛，直接找你不就得了！”</w:t>
      </w:r>
    </w:p>
    <w:p w14:paraId="70CCF94A" w14:textId="77777777" w:rsidR="00A2535C" w:rsidRDefault="00A2535C" w:rsidP="00A2535C">
      <w:r>
        <w:rPr>
          <w:rFonts w:hint="eastAsia"/>
        </w:rPr>
        <w:t>西门，是一剑倾城来信说他要离开止戈城了，我只有一天的时间报仇</w:t>
      </w:r>
    </w:p>
    <w:p w14:paraId="028476BC" w14:textId="77777777" w:rsidR="00A2535C" w:rsidRDefault="00A2535C" w:rsidP="00A2535C">
      <w:r>
        <w:rPr>
          <w:rFonts w:hint="eastAsia"/>
        </w:rPr>
        <w:t>柴</w:t>
      </w:r>
      <w:r w:rsidR="0011030D">
        <w:rPr>
          <w:rFonts w:hint="eastAsia"/>
        </w:rPr>
        <w:t>桑又问道：“</w:t>
      </w:r>
      <w:r>
        <w:rPr>
          <w:rFonts w:hint="eastAsia"/>
        </w:rPr>
        <w:t>李占山的事你又为什么告知纤纤呢？</w:t>
      </w:r>
      <w:r w:rsidR="0011030D">
        <w:rPr>
          <w:rFonts w:hint="eastAsia"/>
        </w:rPr>
        <w:t>”</w:t>
      </w:r>
    </w:p>
    <w:p w14:paraId="2ECBCCE9" w14:textId="77777777" w:rsidR="00A2535C" w:rsidRDefault="00A2535C" w:rsidP="00A2535C">
      <w:r>
        <w:rPr>
          <w:rFonts w:hint="eastAsia"/>
        </w:rPr>
        <w:t>应</w:t>
      </w:r>
      <w:r w:rsidR="0011030D">
        <w:rPr>
          <w:rFonts w:hint="eastAsia"/>
        </w:rPr>
        <w:t>江湖忽然笑了起来，反问道：“</w:t>
      </w:r>
      <w:r>
        <w:rPr>
          <w:rFonts w:hint="eastAsia"/>
        </w:rPr>
        <w:t>这件事你怎么会觉得我是在帮你，而不是在帮石中龙呢？</w:t>
      </w:r>
      <w:r w:rsidR="0011030D">
        <w:rPr>
          <w:rFonts w:hint="eastAsia"/>
        </w:rPr>
        <w:t>”</w:t>
      </w:r>
    </w:p>
    <w:p w14:paraId="5B80CC7B" w14:textId="77777777" w:rsidR="0011030D" w:rsidRPr="0011030D" w:rsidRDefault="0011030D" w:rsidP="00A2535C">
      <w:r>
        <w:rPr>
          <w:rFonts w:hint="eastAsia"/>
        </w:rPr>
        <w:t>“什么意思？”</w:t>
      </w:r>
    </w:p>
    <w:p w14:paraId="77316040" w14:textId="77777777" w:rsidR="00AE1460" w:rsidRDefault="0011030D" w:rsidP="00A2535C">
      <w:r>
        <w:rPr>
          <w:rFonts w:hint="eastAsia"/>
        </w:rPr>
        <w:t>应江湖</w:t>
      </w:r>
      <w:r w:rsidR="00AE1460">
        <w:rPr>
          <w:rFonts w:hint="eastAsia"/>
        </w:rPr>
        <w:t>抬起头，看着止戈山</w:t>
      </w:r>
      <w:r w:rsidR="003B5374">
        <w:rPr>
          <w:rFonts w:hint="eastAsia"/>
        </w:rPr>
        <w:t>，嘴角微扬</w:t>
      </w:r>
      <w:r w:rsidR="00AE1460">
        <w:rPr>
          <w:rFonts w:hint="eastAsia"/>
        </w:rPr>
        <w:t>。</w:t>
      </w:r>
    </w:p>
    <w:p w14:paraId="3C4661B9" w14:textId="77777777" w:rsidR="007778E3" w:rsidRPr="00AE1460" w:rsidRDefault="0011030D" w:rsidP="007778E3">
      <w:r>
        <w:rPr>
          <w:rFonts w:hint="eastAsia"/>
        </w:rPr>
        <w:lastRenderedPageBreak/>
        <w:t>“你怎么知道这不是李占山想要的局面呢？”</w:t>
      </w:r>
    </w:p>
    <w:p w14:paraId="731FD464" w14:textId="77777777" w:rsidR="00AE1460" w:rsidRPr="00AE1460" w:rsidRDefault="00AE1460" w:rsidP="007778E3"/>
    <w:p w14:paraId="2723E688" w14:textId="77777777" w:rsidR="00CE659C" w:rsidRDefault="00550A20">
      <w:pPr>
        <w:pStyle w:val="3"/>
      </w:pPr>
      <w:r>
        <w:rPr>
          <w:rFonts w:hint="eastAsia"/>
        </w:rPr>
        <w:t>第三十一</w:t>
      </w:r>
      <w:r w:rsidR="007A6CFF">
        <w:rPr>
          <w:rFonts w:hint="eastAsia"/>
        </w:rPr>
        <w:t>章</w:t>
      </w:r>
      <w:r w:rsidR="006C68B5">
        <w:rPr>
          <w:rFonts w:hint="eastAsia"/>
        </w:rPr>
        <w:t>被孤立的英雄</w:t>
      </w:r>
    </w:p>
    <w:p w14:paraId="274FBFF5" w14:textId="77777777" w:rsidR="00926CBE" w:rsidRDefault="00B937D0" w:rsidP="00926CBE">
      <w:r>
        <w:rPr>
          <w:rFonts w:hint="eastAsia"/>
        </w:rPr>
        <w:t>黄昏的时候，李占山透过窗棂看到了夕阳沉入西山的景象，</w:t>
      </w:r>
      <w:r w:rsidR="00C465A8">
        <w:rPr>
          <w:rFonts w:hint="eastAsia"/>
        </w:rPr>
        <w:t>想起了很多年前的事情，而这些事情在经过无数岁月消磨之后，只剩下一个人的身影——宁咛。</w:t>
      </w:r>
    </w:p>
    <w:p w14:paraId="3983D798" w14:textId="77777777" w:rsidR="000C2045" w:rsidRDefault="000C2045" w:rsidP="00926CBE">
      <w:r>
        <w:rPr>
          <w:rFonts w:hint="eastAsia"/>
        </w:rPr>
        <w:t>“我从纤纤身上看到了你的影子，让我感到很欣慰，可是她变得越来越像师兄了……”</w:t>
      </w:r>
    </w:p>
    <w:p w14:paraId="11F2C7E6" w14:textId="77777777" w:rsidR="000C2045" w:rsidRPr="000C2045" w:rsidRDefault="000C2045" w:rsidP="00926CBE">
      <w:r>
        <w:rPr>
          <w:rFonts w:hint="eastAsia"/>
        </w:rPr>
        <w:t>就在李占山喃喃自语的时候，囚室的门被推开了，李占山停止了自语，却等到夕阳彻底没入西山的之后，才回过看看他。</w:t>
      </w:r>
    </w:p>
    <w:p w14:paraId="29EB88B0" w14:textId="77777777" w:rsidR="00B937D0" w:rsidRDefault="000C2045" w:rsidP="00926CBE">
      <w:r>
        <w:rPr>
          <w:rFonts w:hint="eastAsia"/>
        </w:rPr>
        <w:t>来的人是个断臂的年轻男子，断臂上还绑着绷带，绷带上沾着新干的血液。</w:t>
      </w:r>
    </w:p>
    <w:p w14:paraId="4BE7A260" w14:textId="77777777" w:rsidR="000C2045" w:rsidRPr="000C2045" w:rsidRDefault="000C2045" w:rsidP="00926CBE">
      <w:r>
        <w:rPr>
          <w:rFonts w:hint="eastAsia"/>
        </w:rPr>
        <w:t>李占山看着那条断臂说道：“</w:t>
      </w:r>
      <w:r w:rsidR="00151599">
        <w:rPr>
          <w:rFonts w:hint="eastAsia"/>
        </w:rPr>
        <w:t>一夜风雨终究</w:t>
      </w:r>
      <w:r>
        <w:rPr>
          <w:rFonts w:hint="eastAsia"/>
        </w:rPr>
        <w:t>是一夜风雨，这一刀就算是我也未免能接下。”</w:t>
      </w:r>
    </w:p>
    <w:p w14:paraId="104D1FEF" w14:textId="77777777" w:rsidR="00B937D0" w:rsidRDefault="00FE7900" w:rsidP="00926CBE">
      <w:r>
        <w:rPr>
          <w:rFonts w:hint="eastAsia"/>
        </w:rPr>
        <w:t>听闻此话这名男子眼角变得有些抽搐，本已麻木的断臂伤口处再次疼痛起来，脑中更是浮现出红甲人劈向他时那一刀的景象。</w:t>
      </w:r>
    </w:p>
    <w:p w14:paraId="79CECC3E" w14:textId="77777777" w:rsidR="00FE7900" w:rsidRPr="00FE7900" w:rsidRDefault="00FE7900" w:rsidP="00926CBE">
      <w:r>
        <w:rPr>
          <w:rFonts w:hint="eastAsia"/>
        </w:rPr>
        <w:t>这个人名叫石中龙，跟随西门纤纤杀上山的青思阁当代弟子中的翘楚，当时担任西门纤纤指定的第三队三角阵型的阵头，后被红甲人突发的一击断臂，后随局势演变，红甲人没有</w:t>
      </w:r>
      <w:r w:rsidR="00151599">
        <w:rPr>
          <w:rFonts w:hint="eastAsia"/>
        </w:rPr>
        <w:t>时间去看杀而侥幸活了下来，解了止戈流之围后，主动配合西门纤纤接受季海棠的医治，被西门纤纤尊为二十五勇士之首。</w:t>
      </w:r>
    </w:p>
    <w:p w14:paraId="0D7E5E1D" w14:textId="77777777" w:rsidR="00B937D0" w:rsidRDefault="00322293" w:rsidP="00926CBE">
      <w:r>
        <w:rPr>
          <w:rFonts w:hint="eastAsia"/>
        </w:rPr>
        <w:t>石中龙看着断臂，眼中含着抱憾与痛苦的情绪，说道：“如果当时我再小心一些，不去应接那一刀……”</w:t>
      </w:r>
    </w:p>
    <w:p w14:paraId="43ED2E1D" w14:textId="77777777" w:rsidR="00322293" w:rsidRDefault="00322293" w:rsidP="00926CBE">
      <w:r>
        <w:rPr>
          <w:rFonts w:hint="eastAsia"/>
        </w:rPr>
        <w:t>“</w:t>
      </w:r>
      <w:r w:rsidR="000A72B1">
        <w:rPr>
          <w:rFonts w:hint="eastAsia"/>
        </w:rPr>
        <w:t>可是人生是没有如果的。</w:t>
      </w:r>
      <w:r>
        <w:rPr>
          <w:rFonts w:hint="eastAsia"/>
        </w:rPr>
        <w:t>”</w:t>
      </w:r>
    </w:p>
    <w:p w14:paraId="7D0EF57C" w14:textId="77777777" w:rsidR="00F04B55" w:rsidRDefault="000A72B1" w:rsidP="00926CBE">
      <w:r>
        <w:rPr>
          <w:rFonts w:hint="eastAsia"/>
        </w:rPr>
        <w:t>李占山打断</w:t>
      </w:r>
      <w:r w:rsidR="00F04B55">
        <w:rPr>
          <w:rFonts w:hint="eastAsia"/>
        </w:rPr>
        <w:t>了他的话。</w:t>
      </w:r>
    </w:p>
    <w:p w14:paraId="41EC85EA" w14:textId="77777777" w:rsidR="00D924F7" w:rsidRDefault="00F04B55" w:rsidP="00926CBE">
      <w:r>
        <w:rPr>
          <w:rFonts w:hint="eastAsia"/>
        </w:rPr>
        <w:t>石中龙转眼看着李占山的眼睛，闪烁的眼睛</w:t>
      </w:r>
      <w:r w:rsidR="00D924F7">
        <w:rPr>
          <w:rFonts w:hint="eastAsia"/>
        </w:rPr>
        <w:t>变得十分痛苦。</w:t>
      </w:r>
    </w:p>
    <w:p w14:paraId="29DA4331" w14:textId="77777777" w:rsidR="00F04B55" w:rsidRDefault="00F04B55" w:rsidP="00926CBE">
      <w:r>
        <w:rPr>
          <w:rFonts w:hint="eastAsia"/>
        </w:rPr>
        <w:t>“在你决定背弃我跟随纤纤上山那一刻，你的人生就贴上了死亡的烙印，你能活下来只是一件意外</w:t>
      </w:r>
      <w:r w:rsidR="00187066">
        <w:rPr>
          <w:rFonts w:hint="eastAsia"/>
        </w:rPr>
        <w:t>，这个意外让你成了解救止戈流</w:t>
      </w:r>
      <w:r w:rsidR="00D924F7">
        <w:rPr>
          <w:rFonts w:hint="eastAsia"/>
        </w:rPr>
        <w:t>所谓的英雄，但这英雄的称号比得上你断臂的痛苦吗？止戈流的人因此而感激你了吗？</w:t>
      </w:r>
      <w:r>
        <w:rPr>
          <w:rFonts w:hint="eastAsia"/>
        </w:rPr>
        <w:t>”</w:t>
      </w:r>
    </w:p>
    <w:p w14:paraId="355078D5" w14:textId="77777777" w:rsidR="00D924F7" w:rsidRDefault="00D924F7" w:rsidP="00926CBE">
      <w:r>
        <w:rPr>
          <w:rFonts w:hint="eastAsia"/>
        </w:rPr>
        <w:t>石中龙睁大了眼，争辩道：“可是我不能放任纤纤置身危难之中。”</w:t>
      </w:r>
    </w:p>
    <w:p w14:paraId="6B384889" w14:textId="77777777" w:rsidR="00D924F7" w:rsidRDefault="00D924F7" w:rsidP="00926CBE">
      <w:r>
        <w:rPr>
          <w:rFonts w:hint="eastAsia"/>
        </w:rPr>
        <w:t>李占山看着他的眼睛，质问道：“所以呢？纤纤因此而喜欢上你了吗？”</w:t>
      </w:r>
    </w:p>
    <w:p w14:paraId="6943A2B5" w14:textId="77777777" w:rsidR="00F04B55" w:rsidRDefault="00F04B55" w:rsidP="00926CBE">
      <w:r>
        <w:rPr>
          <w:rFonts w:hint="eastAsia"/>
        </w:rPr>
        <w:t>石</w:t>
      </w:r>
      <w:r w:rsidR="00D924F7">
        <w:rPr>
          <w:rFonts w:hint="eastAsia"/>
        </w:rPr>
        <w:t>中龙突然跪了下来，眼泪也跟着流了下来，哽咽道</w:t>
      </w:r>
      <w:r>
        <w:rPr>
          <w:rFonts w:hint="eastAsia"/>
        </w:rPr>
        <w:t>：“</w:t>
      </w:r>
      <w:r w:rsidR="00D924F7">
        <w:rPr>
          <w:rFonts w:hint="eastAsia"/>
        </w:rPr>
        <w:t>师父……</w:t>
      </w:r>
      <w:r>
        <w:rPr>
          <w:rFonts w:hint="eastAsia"/>
        </w:rPr>
        <w:t>”</w:t>
      </w:r>
    </w:p>
    <w:p w14:paraId="62C5EC2B" w14:textId="77777777" w:rsidR="00DF4684" w:rsidRDefault="00DF4684" w:rsidP="00926CBE">
      <w:r>
        <w:rPr>
          <w:rFonts w:hint="eastAsia"/>
        </w:rPr>
        <w:t>看到了这一幕，陆三阴不由得感慨起来。</w:t>
      </w:r>
    </w:p>
    <w:p w14:paraId="5E021578" w14:textId="77777777" w:rsidR="00DF4684" w:rsidRDefault="00DF4684" w:rsidP="00DF4684">
      <w:r>
        <w:rPr>
          <w:rFonts w:hint="eastAsia"/>
        </w:rPr>
        <w:t>“原来这是一对师徒。”</w:t>
      </w:r>
    </w:p>
    <w:p w14:paraId="10FE935C" w14:textId="77777777" w:rsidR="00DF4684" w:rsidRDefault="00DF4684" w:rsidP="00926CBE">
      <w:r>
        <w:rPr>
          <w:rFonts w:hint="eastAsia"/>
        </w:rPr>
        <w:t>阿漂哥在旁边说道：“</w:t>
      </w:r>
      <w:r w:rsidR="00CD29CB">
        <w:rPr>
          <w:rFonts w:hint="eastAsia"/>
        </w:rPr>
        <w:t>你可以感慨得再大声一些，好让他们更快的发生我们。</w:t>
      </w:r>
      <w:r>
        <w:rPr>
          <w:rFonts w:hint="eastAsia"/>
        </w:rPr>
        <w:t>”</w:t>
      </w:r>
    </w:p>
    <w:p w14:paraId="1167E014" w14:textId="77777777" w:rsidR="007F0005" w:rsidRDefault="007F0005" w:rsidP="00926CBE">
      <w:r>
        <w:rPr>
          <w:rFonts w:hint="eastAsia"/>
        </w:rPr>
        <w:t>为了厘清李占山的</w:t>
      </w:r>
      <w:r w:rsidR="001B2E1D">
        <w:rPr>
          <w:rFonts w:hint="eastAsia"/>
        </w:rPr>
        <w:t>目的，以及追查昨夜与他对谈的人，陆三阴趁着暮色潜入了止戈山，为了</w:t>
      </w:r>
      <w:r>
        <w:rPr>
          <w:rFonts w:hint="eastAsia"/>
        </w:rPr>
        <w:t>收集与贩卖情报</w:t>
      </w:r>
      <w:r w:rsidR="001B2E1D">
        <w:rPr>
          <w:rFonts w:hint="eastAsia"/>
        </w:rPr>
        <w:t>，</w:t>
      </w:r>
      <w:r>
        <w:rPr>
          <w:rFonts w:hint="eastAsia"/>
        </w:rPr>
        <w:t>阿漂哥也跟了过来。</w:t>
      </w:r>
    </w:p>
    <w:p w14:paraId="590C26D2" w14:textId="77777777" w:rsidR="001B2E1D" w:rsidRDefault="001B2E1D" w:rsidP="00926CBE">
      <w:r>
        <w:rPr>
          <w:rFonts w:hint="eastAsia"/>
        </w:rPr>
        <w:t>这时候，</w:t>
      </w:r>
      <w:r w:rsidR="00510D89">
        <w:rPr>
          <w:rFonts w:hint="eastAsia"/>
        </w:rPr>
        <w:t>稍远处传来了动静。</w:t>
      </w:r>
    </w:p>
    <w:p w14:paraId="423A3209" w14:textId="77777777" w:rsidR="00510D89" w:rsidRDefault="00510D89" w:rsidP="00510D89">
      <w:r>
        <w:rPr>
          <w:rFonts w:hint="eastAsia"/>
        </w:rPr>
        <w:t>他们对视了一眼，然后目光同时向上方的屋檐看去。</w:t>
      </w:r>
    </w:p>
    <w:p w14:paraId="4D9E64C0" w14:textId="77777777" w:rsidR="00510D89" w:rsidRDefault="00510D89" w:rsidP="00510D89">
      <w:r>
        <w:rPr>
          <w:rFonts w:hint="eastAsia"/>
        </w:rPr>
        <w:t>陆三阴微微冷笑，心想虽然我现在是个战五渣，但要上去并不是难事，你就等着被青思阁的人打成猪头吧！</w:t>
      </w:r>
    </w:p>
    <w:p w14:paraId="508BFFA7" w14:textId="77777777" w:rsidR="00510D89" w:rsidRDefault="00510D89" w:rsidP="00510D89">
      <w:r>
        <w:rPr>
          <w:rFonts w:hint="eastAsia"/>
        </w:rPr>
        <w:t>阿漂哥从眼神里传懂了他的意思，却是毫不在意，作了个请的姿势。</w:t>
      </w:r>
    </w:p>
    <w:p w14:paraId="25DB84B5" w14:textId="77777777" w:rsidR="00510D89" w:rsidRDefault="00510D89" w:rsidP="00510D89">
      <w:r>
        <w:rPr>
          <w:rFonts w:hint="eastAsia"/>
        </w:rPr>
        <w:t>陆三阴一跃而起，落到房檐上，朝着下面的阿漂哥露出一个嘲弄的微笑。</w:t>
      </w:r>
    </w:p>
    <w:p w14:paraId="717EE1D4" w14:textId="77777777" w:rsidR="00510D89" w:rsidRDefault="00510D89" w:rsidP="00510D89">
      <w:r>
        <w:rPr>
          <w:rFonts w:hint="eastAsia"/>
        </w:rPr>
        <w:t>阿漂哥指了指房檐，意思是抓紧了，别掉下来。</w:t>
      </w:r>
    </w:p>
    <w:p w14:paraId="2BAA6632" w14:textId="77777777" w:rsidR="00510D89" w:rsidRDefault="00510D89" w:rsidP="00510D89">
      <w:r>
        <w:rPr>
          <w:rFonts w:hint="eastAsia"/>
        </w:rPr>
        <w:t>陆三阴转过头去，抓着房檐，</w:t>
      </w:r>
      <w:r w:rsidRPr="00510D89">
        <w:rPr>
          <w:rFonts w:hint="eastAsia"/>
        </w:rPr>
        <w:t>唇角微扬，</w:t>
      </w:r>
      <w:r>
        <w:rPr>
          <w:rFonts w:hint="eastAsia"/>
        </w:rPr>
        <w:t>心想死鸭子还嘴硬。</w:t>
      </w:r>
    </w:p>
    <w:p w14:paraId="431F6075" w14:textId="77777777" w:rsidR="00510D89" w:rsidRDefault="00510D89" w:rsidP="00510D89">
      <w:r>
        <w:rPr>
          <w:rFonts w:hint="eastAsia"/>
        </w:rPr>
        <w:t>忽然间，一根绳索从下方飞起，从空中落下，正好套住了陆三阴脖子上。</w:t>
      </w:r>
    </w:p>
    <w:p w14:paraId="25C44F9B" w14:textId="77777777" w:rsidR="00510D89" w:rsidRDefault="00510D89" w:rsidP="00510D89">
      <w:r>
        <w:rPr>
          <w:rFonts w:hint="eastAsia"/>
        </w:rPr>
        <w:t>就像套牛一样，绳子瞬间收紧。</w:t>
      </w:r>
    </w:p>
    <w:p w14:paraId="772EC4BF" w14:textId="77777777" w:rsidR="00510D89" w:rsidRDefault="00510D89" w:rsidP="00510D89">
      <w:r>
        <w:rPr>
          <w:rFonts w:hint="eastAsia"/>
        </w:rPr>
        <w:lastRenderedPageBreak/>
        <w:t>陆三阴被勒得喘不过气来。</w:t>
      </w:r>
    </w:p>
    <w:p w14:paraId="583ED29D" w14:textId="77777777" w:rsidR="00510D89" w:rsidRDefault="00510D89" w:rsidP="00510D89">
      <w:r>
        <w:rPr>
          <w:rFonts w:hint="eastAsia"/>
        </w:rPr>
        <w:t>这时候又感觉绳子向后一扯，显得险些摔倒下去。</w:t>
      </w:r>
    </w:p>
    <w:p w14:paraId="7D22BB5B" w14:textId="77777777" w:rsidR="00510D89" w:rsidRDefault="00510D89" w:rsidP="00510D89">
      <w:r>
        <w:rPr>
          <w:rFonts w:hint="eastAsia"/>
        </w:rPr>
        <w:t>陆三阴一手挡住脖子以免被勒死，一手抓住房檐以防掉下去。</w:t>
      </w:r>
    </w:p>
    <w:p w14:paraId="387A8899" w14:textId="77777777" w:rsidR="00510D89" w:rsidRDefault="00510D89" w:rsidP="00510D89">
      <w:r>
        <w:rPr>
          <w:rFonts w:hint="eastAsia"/>
        </w:rPr>
        <w:t>稳住身子后，朝转脸朝他看去。</w:t>
      </w:r>
    </w:p>
    <w:p w14:paraId="4FD716D8" w14:textId="77777777" w:rsidR="00510D89" w:rsidRDefault="00510D89" w:rsidP="00510D89">
      <w:r>
        <w:rPr>
          <w:rFonts w:hint="eastAsia"/>
        </w:rPr>
        <w:t>只见阿漂哥双手抓住绳子，双脚蹬着墙壁，像攀岩一般的向上攀爬。</w:t>
      </w:r>
    </w:p>
    <w:p w14:paraId="09943E54" w14:textId="77777777" w:rsidR="00510D89" w:rsidRDefault="00A816D1" w:rsidP="00510D89">
      <w:r>
        <w:rPr>
          <w:rFonts w:hint="eastAsia"/>
        </w:rPr>
        <w:t>他每在墙壁上蹬一步，陆三阴便会勒去半条命，但若这时候放手，阿漂哥掉下去，必然会惊动青思阁守卫。</w:t>
      </w:r>
    </w:p>
    <w:p w14:paraId="1727D889" w14:textId="77777777" w:rsidR="00A816D1" w:rsidRDefault="00A816D1" w:rsidP="00510D89">
      <w:r>
        <w:rPr>
          <w:rFonts w:hint="eastAsia"/>
        </w:rPr>
        <w:t>阿漂哥动作熟练，三五下就爬了上来，然后很得意的看了陆三阴一眼，意思是怎么样，我做得不错吧！</w:t>
      </w:r>
    </w:p>
    <w:p w14:paraId="6EAAC633" w14:textId="77777777" w:rsidR="00A816D1" w:rsidRDefault="00A816D1" w:rsidP="00510D89">
      <w:r>
        <w:rPr>
          <w:rFonts w:hint="eastAsia"/>
        </w:rPr>
        <w:t>不错你大爷。</w:t>
      </w:r>
    </w:p>
    <w:p w14:paraId="288288D7" w14:textId="77777777" w:rsidR="00A816D1" w:rsidRDefault="00A816D1" w:rsidP="00510D89">
      <w:r>
        <w:rPr>
          <w:rFonts w:hint="eastAsia"/>
        </w:rPr>
        <w:t>陆三阴松再强套，一把揪住阿漂哥的脖子，低声道：“你这瘪三算计我。”</w:t>
      </w:r>
    </w:p>
    <w:p w14:paraId="32C872C1" w14:textId="77777777" w:rsidR="0057459F" w:rsidRDefault="0057459F" w:rsidP="00510D89">
      <w:r>
        <w:rPr>
          <w:rFonts w:hint="eastAsia"/>
        </w:rPr>
        <w:t>阿漂哥指着下方笑了笑，警告他别轻举妄动。</w:t>
      </w:r>
    </w:p>
    <w:p w14:paraId="4EE71700" w14:textId="77777777" w:rsidR="0057459F" w:rsidRDefault="0057459F" w:rsidP="00510D89">
      <w:r>
        <w:rPr>
          <w:rFonts w:hint="eastAsia"/>
        </w:rPr>
        <w:t>李占山的声音从下方传来。</w:t>
      </w:r>
    </w:p>
    <w:p w14:paraId="126A4062" w14:textId="77777777" w:rsidR="0057459F" w:rsidRPr="0057459F" w:rsidRDefault="0057459F" w:rsidP="00510D89">
      <w:r>
        <w:rPr>
          <w:rFonts w:hint="eastAsia"/>
        </w:rPr>
        <w:t>“现在的纤纤，变得越来越像掌门师兄了，尤其是为了心中那错误的理念而牺牲同门这种事情，真的太像了。”</w:t>
      </w:r>
    </w:p>
    <w:p w14:paraId="113499DD" w14:textId="77777777" w:rsidR="00510D89" w:rsidRDefault="0057459F" w:rsidP="00510D89">
      <w:r>
        <w:rPr>
          <w:rFonts w:hint="eastAsia"/>
        </w:rPr>
        <w:t>陆三阴放开阿漂哥，轻轻掀起一枚瓦片，朝他望去。</w:t>
      </w:r>
    </w:p>
    <w:p w14:paraId="29FF77D9" w14:textId="77777777" w:rsidR="00625C38" w:rsidRPr="00510D89" w:rsidRDefault="00625C38" w:rsidP="00510D89">
      <w:r>
        <w:rPr>
          <w:rFonts w:hint="eastAsia"/>
        </w:rPr>
        <w:t>“牺牲？”</w:t>
      </w:r>
    </w:p>
    <w:p w14:paraId="48A57B06" w14:textId="77777777" w:rsidR="00510D89" w:rsidRDefault="0057459F" w:rsidP="00926CBE">
      <w:r>
        <w:rPr>
          <w:rFonts w:hint="eastAsia"/>
        </w:rPr>
        <w:t>石中龙</w:t>
      </w:r>
      <w:r w:rsidR="00625C38">
        <w:rPr>
          <w:rFonts w:hint="eastAsia"/>
        </w:rPr>
        <w:t>抬起头来，看着李占山的背影，有些不解。</w:t>
      </w:r>
      <w:r w:rsidR="00625C38">
        <w:t xml:space="preserve"> </w:t>
      </w:r>
    </w:p>
    <w:p w14:paraId="0F6D820E" w14:textId="77777777" w:rsidR="001C675C" w:rsidRDefault="00D924F7" w:rsidP="001C675C">
      <w:r>
        <w:rPr>
          <w:rFonts w:hint="eastAsia"/>
        </w:rPr>
        <w:t>李占山</w:t>
      </w:r>
      <w:r w:rsidR="00625C38">
        <w:rPr>
          <w:rFonts w:hint="eastAsia"/>
        </w:rPr>
        <w:t>望着窗棂外逐渐漆黑下来的夜色，久久才道：</w:t>
      </w:r>
      <w:r w:rsidR="001C675C">
        <w:rPr>
          <w:rFonts w:hint="eastAsia"/>
        </w:rPr>
        <w:t>“二十年前的青思阁，两壁四杰，青思阁才因此凋零，甚至连认同他理念的宁师妹也被他牺牲了，就为了那属于他一个人的英雄理</w:t>
      </w:r>
      <w:r w:rsidR="00DD4217">
        <w:rPr>
          <w:rFonts w:hint="eastAsia"/>
        </w:rPr>
        <w:t>念，这样值得吗？这些可以让青思阁成为一方之雄的人杰都被他牺牲了。</w:t>
      </w:r>
      <w:r w:rsidR="001C675C">
        <w:rPr>
          <w:rFonts w:hint="eastAsia"/>
        </w:rPr>
        <w:t>”</w:t>
      </w:r>
    </w:p>
    <w:p w14:paraId="772303A3" w14:textId="77777777" w:rsidR="006F0621" w:rsidRDefault="006F0621" w:rsidP="001C675C">
      <w:r>
        <w:rPr>
          <w:rFonts w:hint="eastAsia"/>
        </w:rPr>
        <w:t>石中龙</w:t>
      </w:r>
      <w:r w:rsidRPr="006F0621">
        <w:rPr>
          <w:rFonts w:hint="eastAsia"/>
        </w:rPr>
        <w:t>微僵，眼神微惘，明显</w:t>
      </w:r>
      <w:r>
        <w:rPr>
          <w:rFonts w:hint="eastAsia"/>
        </w:rPr>
        <w:t>被这些往事震撼得不轻</w:t>
      </w:r>
      <w:r w:rsidRPr="006F0621">
        <w:rPr>
          <w:rFonts w:hint="eastAsia"/>
        </w:rPr>
        <w:t>。</w:t>
      </w:r>
    </w:p>
    <w:p w14:paraId="154F7908" w14:textId="77777777" w:rsidR="001C675C" w:rsidRDefault="001C675C" w:rsidP="001C675C">
      <w:r>
        <w:rPr>
          <w:rFonts w:hint="eastAsia"/>
        </w:rPr>
        <w:t>李</w:t>
      </w:r>
      <w:r w:rsidR="006F0621">
        <w:rPr>
          <w:rFonts w:hint="eastAsia"/>
        </w:rPr>
        <w:t>占山忽然回过头来，看着他的眼睛问道</w:t>
      </w:r>
      <w:r>
        <w:rPr>
          <w:rFonts w:hint="eastAsia"/>
        </w:rPr>
        <w:t>：</w:t>
      </w:r>
      <w:r w:rsidR="006F0621">
        <w:rPr>
          <w:rFonts w:hint="eastAsia"/>
        </w:rPr>
        <w:t>“</w:t>
      </w:r>
      <w:r>
        <w:rPr>
          <w:rFonts w:hint="eastAsia"/>
        </w:rPr>
        <w:t>可是这样的牺牲换来了什么呢？你可知道当年他救下来的第一个人是怎么回报青思阁的吗？</w:t>
      </w:r>
      <w:r w:rsidR="006F0621">
        <w:rPr>
          <w:rFonts w:hint="eastAsia"/>
        </w:rPr>
        <w:t>”</w:t>
      </w:r>
    </w:p>
    <w:p w14:paraId="24E2E247" w14:textId="77777777" w:rsidR="006F0621" w:rsidRDefault="001C675C" w:rsidP="001C675C">
      <w:r>
        <w:rPr>
          <w:rFonts w:hint="eastAsia"/>
        </w:rPr>
        <w:t>石</w:t>
      </w:r>
      <w:r w:rsidR="006F0621">
        <w:rPr>
          <w:rFonts w:hint="eastAsia"/>
        </w:rPr>
        <w:t>中龙没有办法回答这个问题，这不是他所知道的事情。</w:t>
      </w:r>
    </w:p>
    <w:p w14:paraId="2F0F8460" w14:textId="77777777" w:rsidR="001C675C" w:rsidRDefault="006F0621" w:rsidP="001C675C">
      <w:r>
        <w:rPr>
          <w:rFonts w:hint="eastAsia"/>
        </w:rPr>
        <w:t>“为了追杀</w:t>
      </w:r>
      <w:r w:rsidR="001C675C">
        <w:rPr>
          <w:rFonts w:hint="eastAsia"/>
        </w:rPr>
        <w:t>的某个人，雨宫八百士大举来袭，掌门师兄甚至以怀有身孕的宁师妹血祭青思阁传说中的剑阵，致使雨宫八百士精英尽灭，雨宫追杀而接受止</w:t>
      </w:r>
      <w:r>
        <w:rPr>
          <w:rFonts w:hint="eastAsia"/>
        </w:rPr>
        <w:t>戈令的人看到雨宫覆灭后后悔了，他要下山寻找失落的儿子，但被宁师妹</w:t>
      </w:r>
      <w:r w:rsidR="001C675C">
        <w:rPr>
          <w:rFonts w:hint="eastAsia"/>
        </w:rPr>
        <w:t>所阻，那人心想逮念刺死了宁师妹</w:t>
      </w:r>
      <w:r>
        <w:rPr>
          <w:rFonts w:hint="eastAsia"/>
        </w:rPr>
        <w:t>。”</w:t>
      </w:r>
    </w:p>
    <w:p w14:paraId="015634C4" w14:textId="77777777" w:rsidR="006F0621" w:rsidRDefault="006F0621" w:rsidP="001C675C">
      <w:r>
        <w:rPr>
          <w:rFonts w:hint="eastAsia"/>
        </w:rPr>
        <w:t>听到这里，石中龙只感背脊发寒。</w:t>
      </w:r>
    </w:p>
    <w:p w14:paraId="6332E72B" w14:textId="77777777" w:rsidR="006F0621" w:rsidRDefault="006F0621" w:rsidP="001C675C">
      <w:r>
        <w:rPr>
          <w:rFonts w:hint="eastAsia"/>
        </w:rPr>
        <w:t>以前他很想知晓这些往事，现在知晓了，却后悔知晓这些往事了。</w:t>
      </w:r>
    </w:p>
    <w:p w14:paraId="32DB3DA8" w14:textId="77777777" w:rsidR="001C675C" w:rsidRDefault="006F0621" w:rsidP="001C675C">
      <w:r>
        <w:rPr>
          <w:rFonts w:hint="eastAsia"/>
        </w:rPr>
        <w:t>“</w:t>
      </w:r>
      <w:r w:rsidR="001C675C">
        <w:rPr>
          <w:rFonts w:hint="eastAsia"/>
        </w:rPr>
        <w:t>你是怎么知道这些事的呢？</w:t>
      </w:r>
      <w:r>
        <w:rPr>
          <w:rFonts w:hint="eastAsia"/>
        </w:rPr>
        <w:t>”</w:t>
      </w:r>
    </w:p>
    <w:p w14:paraId="1FD91D97" w14:textId="77777777" w:rsidR="001C675C" w:rsidRDefault="008401CA" w:rsidP="001C675C">
      <w:r>
        <w:rPr>
          <w:rFonts w:hint="eastAsia"/>
        </w:rPr>
        <w:t>李占山说道：“</w:t>
      </w:r>
      <w:r w:rsidR="001C675C">
        <w:rPr>
          <w:rFonts w:hint="eastAsia"/>
        </w:rPr>
        <w:t>昨晚我去见了一夜风雨的人</w:t>
      </w:r>
      <w:r>
        <w:rPr>
          <w:rFonts w:hint="eastAsia"/>
        </w:rPr>
        <w:t>，</w:t>
      </w:r>
      <w:r w:rsidR="001C675C">
        <w:rPr>
          <w:rFonts w:hint="eastAsia"/>
        </w:rPr>
        <w:t>终于弄清了当年雨宫入侵的真相，以及一剑倾城找掌门师兄决斗的原因</w:t>
      </w:r>
      <w:r>
        <w:rPr>
          <w:rFonts w:hint="eastAsia"/>
        </w:rPr>
        <w:t>。”</w:t>
      </w:r>
    </w:p>
    <w:p w14:paraId="6750EF3D" w14:textId="77777777" w:rsidR="001C675C" w:rsidRDefault="001C675C" w:rsidP="001C675C">
      <w:r>
        <w:rPr>
          <w:rFonts w:hint="eastAsia"/>
        </w:rPr>
        <w:t>石</w:t>
      </w:r>
      <w:r w:rsidR="008401CA">
        <w:rPr>
          <w:rFonts w:hint="eastAsia"/>
        </w:rPr>
        <w:t>中龙看着他问道</w:t>
      </w:r>
      <w:r>
        <w:rPr>
          <w:rFonts w:hint="eastAsia"/>
        </w:rPr>
        <w:t>：</w:t>
      </w:r>
      <w:r w:rsidR="008401CA">
        <w:rPr>
          <w:rFonts w:hint="eastAsia"/>
        </w:rPr>
        <w:t>“那</w:t>
      </w:r>
      <w:r>
        <w:rPr>
          <w:rFonts w:hint="eastAsia"/>
        </w:rPr>
        <w:t>真相是什么？</w:t>
      </w:r>
      <w:r w:rsidR="008401CA">
        <w:rPr>
          <w:rFonts w:hint="eastAsia"/>
        </w:rPr>
        <w:t>”</w:t>
      </w:r>
    </w:p>
    <w:p w14:paraId="26F6D8A5" w14:textId="77777777" w:rsidR="001C675C" w:rsidRDefault="008401CA" w:rsidP="001C675C">
      <w:r>
        <w:rPr>
          <w:rFonts w:hint="eastAsia"/>
        </w:rPr>
        <w:t>“</w:t>
      </w:r>
      <w:r w:rsidR="001C675C">
        <w:rPr>
          <w:rFonts w:hint="eastAsia"/>
        </w:rPr>
        <w:t>当年那个人关系一个雨宫八百士追寻的秘密，一剑倾城是那个人的后人</w:t>
      </w:r>
      <w:r>
        <w:rPr>
          <w:rFonts w:hint="eastAsia"/>
        </w:rPr>
        <w:t>。”</w:t>
      </w:r>
    </w:p>
    <w:p w14:paraId="66E1F17B" w14:textId="77777777" w:rsidR="008401CA" w:rsidRDefault="008401CA" w:rsidP="001C675C">
      <w:r>
        <w:rPr>
          <w:rFonts w:hint="eastAsia"/>
        </w:rPr>
        <w:t>石中龙此刻终于相信了，这世间的一切本</w:t>
      </w:r>
      <w:r w:rsidRPr="008401CA">
        <w:rPr>
          <w:rFonts w:hint="eastAsia"/>
        </w:rPr>
        <w:t>是因果相连的，</w:t>
      </w:r>
      <w:r>
        <w:rPr>
          <w:rFonts w:hint="eastAsia"/>
        </w:rPr>
        <w:t>没有什么是绝对孤立的事件，如果你看不透，那也仅仅是因为你看不透。</w:t>
      </w:r>
    </w:p>
    <w:p w14:paraId="04F9D6BA" w14:textId="77777777" w:rsidR="008401CA" w:rsidRDefault="008401CA" w:rsidP="001C675C">
      <w:r>
        <w:rPr>
          <w:rFonts w:hint="eastAsia"/>
        </w:rPr>
        <w:t>他一直搞不懂，</w:t>
      </w:r>
      <w:r w:rsidRPr="008401CA">
        <w:rPr>
          <w:rFonts w:hint="eastAsia"/>
        </w:rPr>
        <w:t>掌门</w:t>
      </w:r>
      <w:r>
        <w:rPr>
          <w:rFonts w:hint="eastAsia"/>
        </w:rPr>
        <w:t>师伯</w:t>
      </w:r>
      <w:r w:rsidRPr="008401CA">
        <w:rPr>
          <w:rFonts w:hint="eastAsia"/>
        </w:rPr>
        <w:t>身为七脉守护者，</w:t>
      </w:r>
      <w:r>
        <w:rPr>
          <w:rFonts w:hint="eastAsia"/>
        </w:rPr>
        <w:t>身份何等显赫，为何会接受一个无名小卒的挑战。这一切在他</w:t>
      </w:r>
      <w:r w:rsidRPr="008401CA">
        <w:rPr>
          <w:rFonts w:hint="eastAsia"/>
        </w:rPr>
        <w:t>看起来无法理解的事情</w:t>
      </w:r>
      <w:r>
        <w:rPr>
          <w:rFonts w:hint="eastAsia"/>
        </w:rPr>
        <w:t>，原来掌门师伯来是有不得不接受的理由。</w:t>
      </w:r>
    </w:p>
    <w:p w14:paraId="7FAF4547" w14:textId="77777777" w:rsidR="008401CA" w:rsidRDefault="008401CA" w:rsidP="001C675C">
      <w:r>
        <w:rPr>
          <w:rFonts w:hint="eastAsia"/>
        </w:rPr>
        <w:t>“</w:t>
      </w:r>
      <w:r w:rsidR="001C675C">
        <w:rPr>
          <w:rFonts w:hint="eastAsia"/>
        </w:rPr>
        <w:t>掌门师兄不惜血祭自己的妻子救回的那个人，杀了自己的妻子，而那个人的后人，又杀了他，这是何等讽刺的事啊！</w:t>
      </w:r>
      <w:r>
        <w:rPr>
          <w:rFonts w:hint="eastAsia"/>
        </w:rPr>
        <w:t>”</w:t>
      </w:r>
    </w:p>
    <w:p w14:paraId="0201BF57" w14:textId="77777777" w:rsidR="001C675C" w:rsidRDefault="008401CA" w:rsidP="001C675C">
      <w:r>
        <w:rPr>
          <w:rFonts w:hint="eastAsia"/>
        </w:rPr>
        <w:t>李占山继续说道：</w:t>
      </w:r>
      <w:r w:rsidR="001C675C">
        <w:rPr>
          <w:rFonts w:hint="eastAsia"/>
        </w:rPr>
        <w:t>“我说掌门师兄成立止戈流的理念是错误的，青思阁本该是一个祥和安宁的乐土，但止戈流的出现打破了这片宁静。”</w:t>
      </w:r>
    </w:p>
    <w:p w14:paraId="18161A8A" w14:textId="77777777" w:rsidR="008401CA" w:rsidRPr="004D1BE8" w:rsidRDefault="008401CA" w:rsidP="008401CA">
      <w:r>
        <w:rPr>
          <w:rFonts w:hint="eastAsia"/>
        </w:rPr>
        <w:t>石中龙心中隐隐浮现一股不安的感觉，问道：“师父你要做什么？”</w:t>
      </w:r>
    </w:p>
    <w:p w14:paraId="2304E0E0" w14:textId="77777777" w:rsidR="008401CA" w:rsidRDefault="008401CA" w:rsidP="008401CA">
      <w:r>
        <w:rPr>
          <w:rFonts w:hint="eastAsia"/>
        </w:rPr>
        <w:lastRenderedPageBreak/>
        <w:t>李占山扶着窗棂望着无边的夜风，缓缓说道：“我要证明掌门做错了。”</w:t>
      </w:r>
    </w:p>
    <w:p w14:paraId="0D33B976" w14:textId="77777777" w:rsidR="001C675C" w:rsidRDefault="008401CA" w:rsidP="001C675C">
      <w:r>
        <w:rPr>
          <w:rFonts w:hint="eastAsia"/>
        </w:rPr>
        <w:t>石中龙缓缓站了起来，看着李占山的背影，感觉有些寒冷，他问道：</w:t>
      </w:r>
      <w:r w:rsidR="001C675C">
        <w:rPr>
          <w:rFonts w:hint="eastAsia"/>
        </w:rPr>
        <w:t>“即便你要证明掌门错了，那和我又有什么关系，为什么特意告诉我这些？”</w:t>
      </w:r>
    </w:p>
    <w:p w14:paraId="145E8D4E" w14:textId="77777777" w:rsidR="001C675C" w:rsidRDefault="001C675C" w:rsidP="001C675C">
      <w:r>
        <w:rPr>
          <w:rFonts w:hint="eastAsia"/>
        </w:rPr>
        <w:t>李</w:t>
      </w:r>
      <w:r w:rsidR="00F87025">
        <w:rPr>
          <w:rFonts w:hint="eastAsia"/>
        </w:rPr>
        <w:t>占山转过身来，看着他的眼睛说道</w:t>
      </w:r>
      <w:r>
        <w:rPr>
          <w:rFonts w:hint="eastAsia"/>
        </w:rPr>
        <w:t>：“因为你是围了止戈流之围二十五勇士之首，你是我的弟子，所以我希望给你一个赎罪的机会</w:t>
      </w:r>
      <w:r w:rsidR="00F87025">
        <w:rPr>
          <w:rFonts w:hint="eastAsia"/>
        </w:rPr>
        <w:t>。</w:t>
      </w:r>
      <w:r>
        <w:rPr>
          <w:rFonts w:hint="eastAsia"/>
        </w:rPr>
        <w:t>”</w:t>
      </w:r>
    </w:p>
    <w:p w14:paraId="0A5FADF9" w14:textId="77777777" w:rsidR="001C675C" w:rsidRDefault="001C675C" w:rsidP="001C675C">
      <w:r>
        <w:rPr>
          <w:rFonts w:hint="eastAsia"/>
        </w:rPr>
        <w:t>石</w:t>
      </w:r>
      <w:r w:rsidR="00F87025">
        <w:rPr>
          <w:rFonts w:hint="eastAsia"/>
        </w:rPr>
        <w:t>中龙微怔，不是很理解他所说的赎罪。</w:t>
      </w:r>
      <w:r w:rsidR="00F87025">
        <w:rPr>
          <w:rFonts w:hint="eastAsia"/>
        </w:rPr>
        <w:t xml:space="preserve"> </w:t>
      </w:r>
    </w:p>
    <w:p w14:paraId="13A1EB9F" w14:textId="77777777" w:rsidR="001C675C" w:rsidRDefault="00F87025" w:rsidP="001C675C">
      <w:r>
        <w:rPr>
          <w:rFonts w:hint="eastAsia"/>
        </w:rPr>
        <w:t>“</w:t>
      </w:r>
      <w:r w:rsidR="001C675C">
        <w:rPr>
          <w:rFonts w:hint="eastAsia"/>
        </w:rPr>
        <w:t>你可知道，你是害死了那十几个长老和弟子，如果你前夜没有站出来支持他，那其他人也不会白白牺牲</w:t>
      </w:r>
      <w:r>
        <w:rPr>
          <w:rFonts w:hint="eastAsia"/>
        </w:rPr>
        <w:t>。”</w:t>
      </w:r>
    </w:p>
    <w:p w14:paraId="45D8F526" w14:textId="77777777" w:rsidR="001C675C" w:rsidRDefault="001C675C" w:rsidP="001C675C">
      <w:r>
        <w:rPr>
          <w:rFonts w:hint="eastAsia"/>
        </w:rPr>
        <w:t>李</w:t>
      </w:r>
      <w:r w:rsidR="00F87025">
        <w:rPr>
          <w:rFonts w:hint="eastAsia"/>
        </w:rPr>
        <w:t>占山继续说道</w:t>
      </w:r>
      <w:r>
        <w:rPr>
          <w:rFonts w:hint="eastAsia"/>
        </w:rPr>
        <w:t>：“你可知道守护止戈流的代价？难道青思阁死去的十五条性命还不足让你警醒？你还想让多少人为守护这错误的理念而死？”</w:t>
      </w:r>
    </w:p>
    <w:p w14:paraId="2F418A19" w14:textId="77777777" w:rsidR="00F87025" w:rsidRDefault="001C675C" w:rsidP="001C675C">
      <w:r>
        <w:rPr>
          <w:rFonts w:hint="eastAsia"/>
        </w:rPr>
        <w:t>石</w:t>
      </w:r>
      <w:r w:rsidR="00F87025">
        <w:rPr>
          <w:rFonts w:hint="eastAsia"/>
        </w:rPr>
        <w:t>中龙不能认可他的话。</w:t>
      </w:r>
    </w:p>
    <w:p w14:paraId="005BAC04" w14:textId="77777777" w:rsidR="001C675C" w:rsidRDefault="001C675C" w:rsidP="001C675C">
      <w:r>
        <w:rPr>
          <w:rFonts w:hint="eastAsia"/>
        </w:rPr>
        <w:t>“纤纤一开始就说过，没有不死人的战争，我追随她是自愿的，我也看到了她尽力救我的样子，所以我并不后悔。”</w:t>
      </w:r>
      <w:r>
        <w:rPr>
          <w:rFonts w:hint="eastAsia"/>
        </w:rPr>
        <w:t xml:space="preserve"> </w:t>
      </w:r>
    </w:p>
    <w:p w14:paraId="57E2BB24" w14:textId="77777777" w:rsidR="001C675C" w:rsidRDefault="001C675C" w:rsidP="001C675C">
      <w:r>
        <w:rPr>
          <w:rFonts w:hint="eastAsia"/>
        </w:rPr>
        <w:t>李</w:t>
      </w:r>
      <w:r w:rsidR="00F87025">
        <w:rPr>
          <w:rFonts w:hint="eastAsia"/>
        </w:rPr>
        <w:t>占山忽然冷笑道</w:t>
      </w:r>
      <w:r>
        <w:rPr>
          <w:rFonts w:hint="eastAsia"/>
        </w:rPr>
        <w:t>：</w:t>
      </w:r>
      <w:r w:rsidR="00F87025">
        <w:rPr>
          <w:rFonts w:hint="eastAsia"/>
        </w:rPr>
        <w:t>“呵呵，不后悔，那现在被你们拯救的止戈流感激你们了吗？大英雄？</w:t>
      </w:r>
      <w:r>
        <w:rPr>
          <w:rFonts w:hint="eastAsia"/>
        </w:rPr>
        <w:t>现在他们是怎么说青思阁的呢？</w:t>
      </w:r>
      <w:r w:rsidR="00F87025">
        <w:rPr>
          <w:rFonts w:hint="eastAsia"/>
        </w:rPr>
        <w:t>”</w:t>
      </w:r>
    </w:p>
    <w:p w14:paraId="30323BEE" w14:textId="77777777" w:rsidR="001C675C" w:rsidRDefault="00F87025" w:rsidP="001C675C">
      <w:r>
        <w:rPr>
          <w:rFonts w:hint="eastAsia"/>
        </w:rPr>
        <w:t>石中龙的思绪回到了早上，止戈流得知李占山勾结一夜风雨时说过的那些话，问道</w:t>
      </w:r>
      <w:r w:rsidR="001C675C">
        <w:rPr>
          <w:rFonts w:hint="eastAsia"/>
        </w:rPr>
        <w:t>：</w:t>
      </w:r>
      <w:r>
        <w:rPr>
          <w:rFonts w:hint="eastAsia"/>
        </w:rPr>
        <w:t>“</w:t>
      </w:r>
      <w:r w:rsidR="001C675C">
        <w:rPr>
          <w:rFonts w:hint="eastAsia"/>
        </w:rPr>
        <w:t>所以那些传言是真的，你们提前就知道有人会攻来，青思阁全员撤走？</w:t>
      </w:r>
      <w:r>
        <w:rPr>
          <w:rFonts w:hint="eastAsia"/>
        </w:rPr>
        <w:t>”</w:t>
      </w:r>
    </w:p>
    <w:p w14:paraId="1231F840" w14:textId="77777777" w:rsidR="001C675C" w:rsidRDefault="001C675C" w:rsidP="001C675C">
      <w:r>
        <w:rPr>
          <w:rFonts w:hint="eastAsia"/>
        </w:rPr>
        <w:t>李</w:t>
      </w:r>
      <w:r w:rsidR="00F87025">
        <w:rPr>
          <w:rFonts w:hint="eastAsia"/>
        </w:rPr>
        <w:t>占山意味深长地道</w:t>
      </w:r>
      <w:r>
        <w:rPr>
          <w:rFonts w:hint="eastAsia"/>
        </w:rPr>
        <w:t>：“你要明白，一夜风雨的目标从来不是青思阁，青思阁已经没有必要再为止戈流作任何的牺牲了。”</w:t>
      </w:r>
    </w:p>
    <w:p w14:paraId="220D5A1C" w14:textId="77777777" w:rsidR="00F87025" w:rsidRDefault="00F87025" w:rsidP="001C675C">
      <w:r>
        <w:rPr>
          <w:rFonts w:hint="eastAsia"/>
        </w:rPr>
        <w:t>没有否认，那便是承认，石中龙很明白这一点，只是他有一点不解。</w:t>
      </w:r>
    </w:p>
    <w:p w14:paraId="7546BA1D" w14:textId="77777777" w:rsidR="001C675C" w:rsidRDefault="00F87025" w:rsidP="001C675C">
      <w:r>
        <w:rPr>
          <w:rFonts w:hint="eastAsia"/>
        </w:rPr>
        <w:t>“</w:t>
      </w:r>
      <w:r w:rsidR="001C675C">
        <w:rPr>
          <w:rFonts w:hint="eastAsia"/>
        </w:rPr>
        <w:t>覆巢之下，安有完卵</w:t>
      </w:r>
      <w:r>
        <w:rPr>
          <w:rFonts w:hint="eastAsia"/>
        </w:rPr>
        <w:t>，你又如何保证青思阁不受池鱼之灾。”</w:t>
      </w:r>
    </w:p>
    <w:p w14:paraId="355ED17D" w14:textId="77777777" w:rsidR="001C675C" w:rsidRDefault="00F87025" w:rsidP="001C675C">
      <w:r>
        <w:rPr>
          <w:rFonts w:hint="eastAsia"/>
        </w:rPr>
        <w:t>“</w:t>
      </w:r>
      <w:r w:rsidR="001C675C">
        <w:rPr>
          <w:rFonts w:hint="eastAsia"/>
        </w:rPr>
        <w:t>只要得到取出那个人的遗书</w:t>
      </w:r>
      <w:r>
        <w:rPr>
          <w:rFonts w:hint="eastAsia"/>
        </w:rPr>
        <w:t>！”</w:t>
      </w:r>
    </w:p>
    <w:p w14:paraId="11977211" w14:textId="77777777" w:rsidR="001C675C" w:rsidRDefault="00F87025" w:rsidP="001C675C">
      <w:r>
        <w:rPr>
          <w:rFonts w:hint="eastAsia"/>
        </w:rPr>
        <w:t>“</w:t>
      </w:r>
      <w:r w:rsidR="001C675C">
        <w:rPr>
          <w:rFonts w:hint="eastAsia"/>
        </w:rPr>
        <w:t>什么遗书？</w:t>
      </w:r>
      <w:r>
        <w:rPr>
          <w:rFonts w:hint="eastAsia"/>
        </w:rPr>
        <w:t>”</w:t>
      </w:r>
    </w:p>
    <w:p w14:paraId="79FFBEDA" w14:textId="77777777" w:rsidR="001C675C" w:rsidRDefault="00F87025" w:rsidP="001C675C">
      <w:r>
        <w:rPr>
          <w:rFonts w:hint="eastAsia"/>
        </w:rPr>
        <w:t>“</w:t>
      </w:r>
      <w:r w:rsidR="001C675C">
        <w:rPr>
          <w:rFonts w:hint="eastAsia"/>
        </w:rPr>
        <w:t>一夜风雨要寻找的东西是那个人的遗书，而我意外的发现了当年那个人的坟墓，我认为那封遗书就藏在那里</w:t>
      </w:r>
      <w:r>
        <w:rPr>
          <w:rFonts w:hint="eastAsia"/>
        </w:rPr>
        <w:t>！”</w:t>
      </w:r>
    </w:p>
    <w:p w14:paraId="6349B8BD" w14:textId="77777777" w:rsidR="001C675C" w:rsidRDefault="00F87025" w:rsidP="001C675C">
      <w:r>
        <w:rPr>
          <w:rFonts w:hint="eastAsia"/>
        </w:rPr>
        <w:t>“</w:t>
      </w:r>
      <w:r w:rsidR="001C675C">
        <w:rPr>
          <w:rFonts w:hint="eastAsia"/>
        </w:rPr>
        <w:t>那你为什么当时没有取出来？</w:t>
      </w:r>
      <w:r>
        <w:rPr>
          <w:rFonts w:hint="eastAsia"/>
        </w:rPr>
        <w:t>”</w:t>
      </w:r>
    </w:p>
    <w:p w14:paraId="1E411B21" w14:textId="77777777" w:rsidR="001C675C" w:rsidRDefault="00F87025" w:rsidP="001C675C">
      <w:r>
        <w:rPr>
          <w:rFonts w:hint="eastAsia"/>
        </w:rPr>
        <w:t>“</w:t>
      </w:r>
      <w:r w:rsidR="001C675C">
        <w:rPr>
          <w:rFonts w:hint="eastAsia"/>
        </w:rPr>
        <w:t>我当时跟人跟踪了，我不想暴露</w:t>
      </w:r>
      <w:r>
        <w:rPr>
          <w:rFonts w:hint="eastAsia"/>
        </w:rPr>
        <w:t>。”</w:t>
      </w:r>
    </w:p>
    <w:p w14:paraId="42BA8D1E" w14:textId="77777777" w:rsidR="00F87025" w:rsidRDefault="00F87025" w:rsidP="001C675C">
      <w:r>
        <w:rPr>
          <w:rFonts w:hint="eastAsia"/>
        </w:rPr>
        <w:t>“谁……”</w:t>
      </w:r>
    </w:p>
    <w:p w14:paraId="09C4805C" w14:textId="77777777" w:rsidR="00F87025" w:rsidRDefault="00F87025" w:rsidP="001C675C">
      <w:r>
        <w:rPr>
          <w:rFonts w:hint="eastAsia"/>
        </w:rPr>
        <w:t>李占山突然警惕地朝上看来。</w:t>
      </w:r>
    </w:p>
    <w:p w14:paraId="527CEF56" w14:textId="77777777" w:rsidR="009361CD" w:rsidRDefault="009361CD" w:rsidP="001C675C">
      <w:r>
        <w:rPr>
          <w:rFonts w:hint="eastAsia"/>
        </w:rPr>
        <w:t>石中龙则追了出去。</w:t>
      </w:r>
    </w:p>
    <w:p w14:paraId="1DF68CA3" w14:textId="77777777" w:rsidR="001C675C" w:rsidRDefault="00F87025" w:rsidP="001C675C">
      <w:r>
        <w:rPr>
          <w:rFonts w:hint="eastAsia"/>
        </w:rPr>
        <w:t>这对师徒的对话，透露了太多的东西，陆三阴听得有些入神，不知道自己是否触动了什么，以至于被李占山发现了。</w:t>
      </w:r>
    </w:p>
    <w:p w14:paraId="167E0D41" w14:textId="77777777" w:rsidR="009361CD" w:rsidRDefault="009361CD" w:rsidP="001C675C">
      <w:r>
        <w:rPr>
          <w:rFonts w:hint="eastAsia"/>
        </w:rPr>
        <w:t>陆三阴与阿漂哥对视了一眼，已经作了好跑路的准备。</w:t>
      </w:r>
    </w:p>
    <w:p w14:paraId="7CCF2763" w14:textId="77777777" w:rsidR="009361CD" w:rsidRDefault="009361CD" w:rsidP="001C675C">
      <w:r>
        <w:rPr>
          <w:rFonts w:hint="eastAsia"/>
        </w:rPr>
        <w:t>便在这时，一条身影从房檐另一侧一闪而逝。</w:t>
      </w:r>
    </w:p>
    <w:p w14:paraId="32270AAF" w14:textId="77777777" w:rsidR="009361CD" w:rsidRDefault="009361CD" w:rsidP="001C675C">
      <w:r>
        <w:rPr>
          <w:rFonts w:hint="eastAsia"/>
        </w:rPr>
        <w:t>追出来的石中龙看到了那道身影，也想追过去。</w:t>
      </w:r>
    </w:p>
    <w:p w14:paraId="1ED1B005" w14:textId="77777777" w:rsidR="009361CD" w:rsidRDefault="009361CD" w:rsidP="001C675C">
      <w:r>
        <w:rPr>
          <w:rFonts w:hint="eastAsia"/>
        </w:rPr>
        <w:t>李占山的手拦在了前面，挡去了他的去路。</w:t>
      </w:r>
    </w:p>
    <w:p w14:paraId="6D5A7E7D" w14:textId="77777777" w:rsidR="009361CD" w:rsidRDefault="009361CD" w:rsidP="001C675C">
      <w:r>
        <w:rPr>
          <w:rFonts w:hint="eastAsia"/>
        </w:rPr>
        <w:t>石中龙看了李占山一眼。</w:t>
      </w:r>
    </w:p>
    <w:p w14:paraId="43B376F9" w14:textId="77777777" w:rsidR="009361CD" w:rsidRDefault="009361CD" w:rsidP="001C675C">
      <w:r>
        <w:rPr>
          <w:rFonts w:hint="eastAsia"/>
        </w:rPr>
        <w:t>李占山看着他，说道：“不必追了。”</w:t>
      </w:r>
    </w:p>
    <w:p w14:paraId="56E80825" w14:textId="77777777" w:rsidR="00E40531" w:rsidRDefault="00E40531" w:rsidP="001C675C">
      <w:r>
        <w:rPr>
          <w:rFonts w:hint="eastAsia"/>
        </w:rPr>
        <w:t>石中龙很不能理解，问道：“为什么？你知道他是谁？”</w:t>
      </w:r>
    </w:p>
    <w:p w14:paraId="1E8D5D8B" w14:textId="77777777" w:rsidR="00E40531" w:rsidRDefault="00E40531" w:rsidP="001C675C">
      <w:r>
        <w:rPr>
          <w:rFonts w:hint="eastAsia"/>
        </w:rPr>
        <w:t>李占山收回手，转身离开了禁室。</w:t>
      </w:r>
    </w:p>
    <w:p w14:paraId="304A58C4" w14:textId="77777777" w:rsidR="00E40531" w:rsidRDefault="00E40531" w:rsidP="001C675C">
      <w:r>
        <w:rPr>
          <w:rFonts w:hint="eastAsia"/>
        </w:rPr>
        <w:t>不知道为什么，石中龙没有上前拦住他。</w:t>
      </w:r>
    </w:p>
    <w:p w14:paraId="2F3C24AE" w14:textId="77777777" w:rsidR="00E40531" w:rsidRPr="00E40531" w:rsidRDefault="00E40531" w:rsidP="001C675C">
      <w:r>
        <w:rPr>
          <w:rFonts w:hint="eastAsia"/>
        </w:rPr>
        <w:t>他楞在原地很久，直到李占山的背影消失在长廊，直到他的声音从长廊尽头传了过来。</w:t>
      </w:r>
    </w:p>
    <w:p w14:paraId="3157FA02" w14:textId="77777777" w:rsidR="009361CD" w:rsidRDefault="00E40531" w:rsidP="001C675C">
      <w:r>
        <w:rPr>
          <w:rFonts w:hint="eastAsia"/>
        </w:rPr>
        <w:t>“这才是我想要的局面。”</w:t>
      </w:r>
    </w:p>
    <w:p w14:paraId="171EED8E" w14:textId="77777777" w:rsidR="00E40531" w:rsidRDefault="00E40531" w:rsidP="001C675C"/>
    <w:p w14:paraId="188C175C" w14:textId="77777777" w:rsidR="00E40531" w:rsidRDefault="00E40531" w:rsidP="001C675C"/>
    <w:p w14:paraId="5168F5CB" w14:textId="77777777" w:rsidR="00926CBE" w:rsidRPr="00926CBE" w:rsidRDefault="00926CBE" w:rsidP="00926CBE"/>
    <w:p w14:paraId="42AA50A0" w14:textId="77777777" w:rsidR="00CE659C" w:rsidRDefault="009C599D">
      <w:pPr>
        <w:pStyle w:val="3"/>
      </w:pPr>
      <w:r>
        <w:rPr>
          <w:rFonts w:hint="eastAsia"/>
        </w:rPr>
        <w:t>第</w:t>
      </w:r>
      <w:r w:rsidR="00550A20">
        <w:rPr>
          <w:rFonts w:hint="eastAsia"/>
        </w:rPr>
        <w:t>三十二</w:t>
      </w:r>
      <w:r>
        <w:rPr>
          <w:rFonts w:hint="eastAsia"/>
        </w:rPr>
        <w:t>章被牺牲的人们</w:t>
      </w:r>
    </w:p>
    <w:p w14:paraId="1AE3E8D6" w14:textId="77777777" w:rsidR="003B5374" w:rsidRDefault="003B5374" w:rsidP="00E40531">
      <w:r>
        <w:rPr>
          <w:rFonts w:hint="eastAsia"/>
        </w:rPr>
        <w:t>看着应江湖的笑容，西门纤纤明白了很多事情。</w:t>
      </w:r>
    </w:p>
    <w:p w14:paraId="346823FF" w14:textId="77777777" w:rsidR="003B5374" w:rsidRDefault="003B5374" w:rsidP="00E40531">
      <w:r>
        <w:rPr>
          <w:rFonts w:hint="eastAsia"/>
        </w:rPr>
        <w:t>青思阁的同情，止戈流的愤怒，就是李占山想要的局面。</w:t>
      </w:r>
    </w:p>
    <w:p w14:paraId="1A39C7B4" w14:textId="77777777" w:rsidR="003B5374" w:rsidRDefault="003B5374" w:rsidP="00E40531">
      <w:r>
        <w:rPr>
          <w:rFonts w:hint="eastAsia"/>
        </w:rPr>
        <w:t>正如今晨发生是止戈山的事情一样，</w:t>
      </w:r>
      <w:r w:rsidR="007D2509">
        <w:rPr>
          <w:rFonts w:hint="eastAsia"/>
        </w:rPr>
        <w:t>当得知李占山与一夜风雨有所勾结后，愤怒的止戈流众如同暴民一般殴打李占山，场面越残暴，越容易勾起青思阁众的同情。</w:t>
      </w:r>
    </w:p>
    <w:p w14:paraId="35AF049B" w14:textId="77777777" w:rsidR="007D2509" w:rsidRDefault="007D2509" w:rsidP="00E40531">
      <w:r>
        <w:rPr>
          <w:rFonts w:hint="eastAsia"/>
        </w:rPr>
        <w:t>不管青思阁众有没有参加与到这件事中，但一夜风雨在青思阁众撤走后入侵止戈山，这是不争的事实，这么大的事情，只有李占山一个人参与？</w:t>
      </w:r>
    </w:p>
    <w:p w14:paraId="16507B56" w14:textId="77777777" w:rsidR="007D2509" w:rsidRPr="003B5374" w:rsidRDefault="007D2509" w:rsidP="00E40531">
      <w:r>
        <w:rPr>
          <w:rFonts w:hint="eastAsia"/>
        </w:rPr>
        <w:t>别说止戈流众，就连西门纤纤自己都不相信，更别说青思阁众了。</w:t>
      </w:r>
    </w:p>
    <w:p w14:paraId="28986198" w14:textId="77777777" w:rsidR="007D2509" w:rsidRDefault="007D2509" w:rsidP="007D2509">
      <w:r>
        <w:rPr>
          <w:rFonts w:hint="eastAsia"/>
        </w:rPr>
        <w:t>所谓兔死狐悲，何况李占山还是青思阁现在的兔首。</w:t>
      </w:r>
    </w:p>
    <w:p w14:paraId="78E4C567" w14:textId="77777777" w:rsidR="003B5374" w:rsidRDefault="00233129" w:rsidP="00E40531">
      <w:r>
        <w:rPr>
          <w:rFonts w:hint="eastAsia"/>
        </w:rPr>
        <w:t>看着李占山被止戈流殴打的凄惨样，青思阁众很难不去想，当李占山倒下之后，下一个倒下的人对就是自己？</w:t>
      </w:r>
    </w:p>
    <w:p w14:paraId="7B7601AA" w14:textId="77777777" w:rsidR="00233129" w:rsidRDefault="00233129" w:rsidP="00E40531">
      <w:r>
        <w:rPr>
          <w:rFonts w:hint="eastAsia"/>
        </w:rPr>
        <w:t>因为这样的想法，他们对李占山的态度从事不关已，变成了同情和愤怒。</w:t>
      </w:r>
    </w:p>
    <w:p w14:paraId="792AE3B2" w14:textId="77777777" w:rsidR="00233129" w:rsidRDefault="00233129" w:rsidP="00E40531">
      <w:r>
        <w:rPr>
          <w:rFonts w:hint="eastAsia"/>
        </w:rPr>
        <w:t>西门纤纤不可能凭着山贼小宝的一句话，就任由止戈流众将李占山打死，所以只能将他囚禁，但这样做反而激化了双方的情绪。</w:t>
      </w:r>
    </w:p>
    <w:p w14:paraId="7D6E1720" w14:textId="77777777" w:rsidR="00233129" w:rsidRDefault="00233129" w:rsidP="00E40531">
      <w:r>
        <w:rPr>
          <w:rFonts w:hint="eastAsia"/>
        </w:rPr>
        <w:t>李占山抵死不会承认自己勾结了一夜风雨，青思阁认为，凭着一个小山贼的污蔑，便能将台面上最德高望重的长老打成这样，那我们又该如何自处？</w:t>
      </w:r>
    </w:p>
    <w:p w14:paraId="037A2362" w14:textId="77777777" w:rsidR="00233129" w:rsidRDefault="00233129" w:rsidP="00E40531">
      <w:r>
        <w:rPr>
          <w:rFonts w:hint="eastAsia"/>
        </w:rPr>
        <w:t>止戈流则认为，连李占山这样的首恶都不能杀之泄愤，更别说其他的青思阁众了，西门纤纤的作法是公然庇护青思阁。</w:t>
      </w:r>
    </w:p>
    <w:p w14:paraId="7FAC2AB5" w14:textId="77777777" w:rsidR="00233129" w:rsidRDefault="00233129" w:rsidP="00E40531">
      <w:r>
        <w:rPr>
          <w:rFonts w:hint="eastAsia"/>
        </w:rPr>
        <w:t>当两边的情绪不断挤压，止戈流与青思阁便真的到了水火不容的地步了。</w:t>
      </w:r>
    </w:p>
    <w:p w14:paraId="0AEF663B" w14:textId="77777777" w:rsidR="00233129" w:rsidRDefault="00594758" w:rsidP="00E40531">
      <w:r>
        <w:rPr>
          <w:rFonts w:hint="eastAsia"/>
        </w:rPr>
        <w:t>这时候，李占山只要抛出一个秘密</w:t>
      </w:r>
      <w:r w:rsidR="00233129">
        <w:rPr>
          <w:rFonts w:hint="eastAsia"/>
        </w:rPr>
        <w:t>，故意让止戈流的人听到，再传达到止戈流众耳中，止戈流众的情绪将彻底被引爆。</w:t>
      </w:r>
    </w:p>
    <w:p w14:paraId="1D319E4E" w14:textId="77777777" w:rsidR="00F66617" w:rsidRPr="00233129" w:rsidRDefault="00F66617" w:rsidP="00E40531">
      <w:r>
        <w:rPr>
          <w:rFonts w:hint="eastAsia"/>
        </w:rPr>
        <w:t>这就是李占山想要的局面，在这样的局面下，青思阁众需要的不是西门纤纤这样拯救了止戈流的英雄，而是与止戈流正面为敌的李占山。</w:t>
      </w:r>
    </w:p>
    <w:p w14:paraId="1392EB02" w14:textId="77777777" w:rsidR="00233129" w:rsidRDefault="00594758" w:rsidP="00E40531">
      <w:r>
        <w:rPr>
          <w:rFonts w:hint="eastAsia"/>
        </w:rPr>
        <w:t>西门纤纤不知道那个所谓的秘密是什么，但她知道一定和一剑倾城有关。</w:t>
      </w:r>
    </w:p>
    <w:p w14:paraId="064E68F2" w14:textId="77777777" w:rsidR="00594758" w:rsidRDefault="00594758" w:rsidP="00E40531">
      <w:r>
        <w:rPr>
          <w:rFonts w:hint="eastAsia"/>
        </w:rPr>
        <w:t>柴桑看了西门纤纤一眼，点了点头。</w:t>
      </w:r>
    </w:p>
    <w:p w14:paraId="091CCEC1" w14:textId="77777777" w:rsidR="00594758" w:rsidRDefault="00594758" w:rsidP="00E40531">
      <w:r>
        <w:rPr>
          <w:rFonts w:hint="eastAsia"/>
        </w:rPr>
        <w:t>本来还想问出与李占山会面的那个人，但现在已经没有时间去管这些了，必须问出李占山抛出的那个秘密是什么，然后赶回止戈山，阻止双方的内斗。</w:t>
      </w:r>
    </w:p>
    <w:p w14:paraId="3134767D" w14:textId="77777777" w:rsidR="00594758" w:rsidRDefault="00610FBF" w:rsidP="00E40531">
      <w:r>
        <w:rPr>
          <w:rFonts w:hint="eastAsia"/>
        </w:rPr>
        <w:t>于是西门纤纤收起了鱼竿，问出了她的问题。</w:t>
      </w:r>
    </w:p>
    <w:p w14:paraId="44B271FA" w14:textId="77777777" w:rsidR="00610FBF" w:rsidRDefault="00610FBF" w:rsidP="00E40531">
      <w:r>
        <w:rPr>
          <w:rFonts w:hint="eastAsia"/>
        </w:rPr>
        <w:t>“那个让一剑倾城为之疯狂，止戈流与青思阁为之内乱的秘密究竟是什么？”</w:t>
      </w:r>
    </w:p>
    <w:p w14:paraId="0CCB5220" w14:textId="77777777" w:rsidR="00610FBF" w:rsidRDefault="00610FBF" w:rsidP="00610FBF">
      <w:r>
        <w:rPr>
          <w:rFonts w:hint="eastAsia"/>
        </w:rPr>
        <w:t>应江湖的目光从止戈山上收了回去，看着一溪之隔的西门纤纤，说道：“想来你已经知道了，李占山昨晚在你们止戈山的一座孤坟边立了一夜，但你不知道的是，那孤坟的主人姓白，而一剑倾城也姓白。”</w:t>
      </w:r>
    </w:p>
    <w:p w14:paraId="6F1A41FB" w14:textId="77777777" w:rsidR="00610FBF" w:rsidRDefault="00610FBF" w:rsidP="00610FBF">
      <w:r>
        <w:rPr>
          <w:rFonts w:hint="eastAsia"/>
        </w:rPr>
        <w:t>西门纤纤有些惘然，原来这一切都不是偶然事件。</w:t>
      </w:r>
    </w:p>
    <w:p w14:paraId="5D622867" w14:textId="77777777" w:rsidR="00610FBF" w:rsidRDefault="00610FBF" w:rsidP="00610FBF">
      <w:r>
        <w:rPr>
          <w:rFonts w:hint="eastAsia"/>
        </w:rPr>
        <w:t>应江湖继续说道：“他叫白无双，他是那个人的儿子，这不是一次单纯的剑决，而是一次复仇，甚至可以说，一剑倾城，李占山，一夜风雨这次行动的中心就是这个孤坟。”</w:t>
      </w:r>
    </w:p>
    <w:p w14:paraId="19B4D8C1" w14:textId="77777777" w:rsidR="00610FBF" w:rsidRDefault="00610FBF" w:rsidP="00610FBF">
      <w:r>
        <w:rPr>
          <w:rFonts w:hint="eastAsia"/>
        </w:rPr>
        <w:t>西门纤纤问道：“这孤坟里到底埋葬了了什么？”</w:t>
      </w:r>
    </w:p>
    <w:p w14:paraId="49EC15B7" w14:textId="77777777" w:rsidR="00610FBF" w:rsidRDefault="00610FBF" w:rsidP="00610FBF">
      <w:r>
        <w:rPr>
          <w:rFonts w:hint="eastAsia"/>
        </w:rPr>
        <w:t>应</w:t>
      </w:r>
      <w:r w:rsidR="00D41B46">
        <w:rPr>
          <w:rFonts w:hint="eastAsia"/>
        </w:rPr>
        <w:t>江湖摇摇头，说道：“我不知道那是什么，但我可以断定，那是</w:t>
      </w:r>
      <w:r>
        <w:rPr>
          <w:rFonts w:hint="eastAsia"/>
        </w:rPr>
        <w:t>一个足以摧毁止戈流的秘密</w:t>
      </w:r>
      <w:r w:rsidR="00D41B46">
        <w:rPr>
          <w:rFonts w:hint="eastAsia"/>
        </w:rPr>
        <w:t>！”</w:t>
      </w:r>
    </w:p>
    <w:p w14:paraId="0109F0C4" w14:textId="77777777" w:rsidR="00610FBF" w:rsidRDefault="00D41B46" w:rsidP="00610FBF">
      <w:r>
        <w:rPr>
          <w:rFonts w:hint="eastAsia"/>
        </w:rPr>
        <w:t>西门</w:t>
      </w:r>
      <w:r w:rsidR="00610FBF">
        <w:rPr>
          <w:rFonts w:hint="eastAsia"/>
        </w:rPr>
        <w:t>纤纤</w:t>
      </w:r>
      <w:r>
        <w:rPr>
          <w:rFonts w:hint="eastAsia"/>
        </w:rPr>
        <w:t>看着应江湖，问道：“</w:t>
      </w:r>
      <w:r w:rsidR="00610FBF">
        <w:rPr>
          <w:rFonts w:hint="eastAsia"/>
        </w:rPr>
        <w:t>你怎么能确定？</w:t>
      </w:r>
      <w:r>
        <w:rPr>
          <w:rFonts w:hint="eastAsia"/>
        </w:rPr>
        <w:t>”</w:t>
      </w:r>
    </w:p>
    <w:p w14:paraId="7566362A" w14:textId="77777777" w:rsidR="00D41B46" w:rsidRDefault="00D41B46" w:rsidP="00610FBF">
      <w:r>
        <w:rPr>
          <w:rFonts w:hint="eastAsia"/>
        </w:rPr>
        <w:t>“就算没有，止戈流也会创造出一个这样的秘密！”</w:t>
      </w:r>
    </w:p>
    <w:p w14:paraId="6D38D47B" w14:textId="77777777" w:rsidR="00E40531" w:rsidRDefault="00610FBF" w:rsidP="00ED380F">
      <w:r>
        <w:rPr>
          <w:rFonts w:hint="eastAsia"/>
        </w:rPr>
        <w:lastRenderedPageBreak/>
        <w:t>应</w:t>
      </w:r>
      <w:r w:rsidR="00D41B46">
        <w:rPr>
          <w:rFonts w:hint="eastAsia"/>
        </w:rPr>
        <w:t>江湖望着止戈流方向</w:t>
      </w:r>
      <w:r>
        <w:rPr>
          <w:rFonts w:hint="eastAsia"/>
        </w:rPr>
        <w:t>，</w:t>
      </w:r>
      <w:r w:rsidR="00D41B46">
        <w:rPr>
          <w:rFonts w:hint="eastAsia"/>
        </w:rPr>
        <w:t>说道：“</w:t>
      </w:r>
      <w:r w:rsidR="00E40531">
        <w:rPr>
          <w:rFonts w:hint="eastAsia"/>
        </w:rPr>
        <w:t>我相信</w:t>
      </w:r>
      <w:r w:rsidR="00D41B46">
        <w:rPr>
          <w:rFonts w:hint="eastAsia"/>
        </w:rPr>
        <w:t>现在止戈流的某个人已经</w:t>
      </w:r>
      <w:r w:rsidR="00E40531">
        <w:rPr>
          <w:rFonts w:hint="eastAsia"/>
        </w:rPr>
        <w:t>很恰巧地听到了这段对话，然后止戈流与青思阁的沉积了二十余年的风暴终于卷起来了。</w:t>
      </w:r>
      <w:r w:rsidR="00D41B46">
        <w:rPr>
          <w:rFonts w:hint="eastAsia"/>
        </w:rPr>
        <w:t>”</w:t>
      </w:r>
    </w:p>
    <w:p w14:paraId="383C555D" w14:textId="77777777" w:rsidR="00E24D73" w:rsidRDefault="006576CD" w:rsidP="00ED380F">
      <w:r>
        <w:rPr>
          <w:rFonts w:hint="eastAsia"/>
        </w:rPr>
        <w:t>农应群，原剑阁四十九剑之一，对苗疆巫教一役中，面对某位传说人物，未战先怯，致使剑阁四十九剑出现漏洞，而被一人一剑当场击溃。</w:t>
      </w:r>
    </w:p>
    <w:p w14:paraId="7DA3B32A" w14:textId="77777777" w:rsidR="006576CD" w:rsidRDefault="006576CD" w:rsidP="00ED380F">
      <w:r>
        <w:rPr>
          <w:rFonts w:hint="eastAsia"/>
        </w:rPr>
        <w:t>这是世人所认识的说法，但并不是农应群认识的说法，农应群初见那人提着剑走向剑阵的时候，他就知道就算是毫无破绽的剑阵，也不可能击败那人的。</w:t>
      </w:r>
    </w:p>
    <w:p w14:paraId="0C1D3F0F" w14:textId="77777777" w:rsidR="006576CD" w:rsidRPr="006576CD" w:rsidRDefault="006576CD" w:rsidP="00ED380F">
      <w:r>
        <w:rPr>
          <w:rFonts w:hint="eastAsia"/>
        </w:rPr>
        <w:t>对于那个人，世间有太多的称号，比如说巫教传说，苗疆战神，两境六道奇人之一，名列同代三大传奇。</w:t>
      </w:r>
    </w:p>
    <w:p w14:paraId="5908CC09" w14:textId="77777777" w:rsidR="00E24D73" w:rsidRDefault="009C599D" w:rsidP="00ED380F">
      <w:r>
        <w:rPr>
          <w:rFonts w:hint="eastAsia"/>
        </w:rPr>
        <w:t>这样的传说人物，远不比一夜风雨可怕多少倍，岂是区区剑阁剑阵就能击溃的，但北境之主亲创的剑阁剑阵失败了，是一件多么丢脸的事，为了挽回这个颜面就必须有人承担这份责任，农应群很不幸的就成了这个牺牲品，然后举家被灭，辗转南逃，在生死之际被西门缜用止戈令救下。</w:t>
      </w:r>
    </w:p>
    <w:p w14:paraId="418847D7" w14:textId="77777777" w:rsidR="009C599D" w:rsidRDefault="009C599D" w:rsidP="00ED380F">
      <w:r>
        <w:rPr>
          <w:rFonts w:hint="eastAsia"/>
        </w:rPr>
        <w:t>换句话说，农应群是维护北境之主颜面的牺牲品，如今李占山的话让他再度唤起了被当成牺牲品的回忆，这让他无比的愤怒，但他没有冲进去质问李占山，因为他意识到这件事对来说是一个转机。</w:t>
      </w:r>
    </w:p>
    <w:p w14:paraId="2438E364" w14:textId="77777777" w:rsidR="009C599D" w:rsidRPr="001809F6" w:rsidRDefault="009C599D" w:rsidP="009C599D">
      <w:r>
        <w:rPr>
          <w:rFonts w:hint="eastAsia"/>
        </w:rPr>
        <w:t>“你要明白，一夜风雨的目标从来只有止戈流而已。”</w:t>
      </w:r>
    </w:p>
    <w:p w14:paraId="35783677" w14:textId="77777777" w:rsidR="009C599D" w:rsidRDefault="009C599D" w:rsidP="00ED380F">
      <w:r>
        <w:rPr>
          <w:rFonts w:hint="eastAsia"/>
        </w:rPr>
        <w:t>农应群把李占山最后的那句话告诉了止戈流的人，没有删减任何一个字，这句话本不任何的删减或者添油加醋就足够有煽动性了。</w:t>
      </w:r>
    </w:p>
    <w:p w14:paraId="5FCE437A" w14:textId="77777777" w:rsidR="007B2CC2" w:rsidRPr="007B2CC2" w:rsidRDefault="007B2CC2" w:rsidP="00ED380F">
      <w:r>
        <w:rPr>
          <w:rFonts w:hint="eastAsia"/>
        </w:rPr>
        <w:t>“妈的，什么叫一夜风雨的目标从来止戈流而已？”</w:t>
      </w:r>
    </w:p>
    <w:p w14:paraId="06FF8DC5" w14:textId="77777777" w:rsidR="00E24D73" w:rsidRDefault="007B2CC2" w:rsidP="00ED380F">
      <w:r>
        <w:rPr>
          <w:rFonts w:hint="eastAsia"/>
        </w:rPr>
        <w:t>“是啊，没有止戈流青思阁能获得这二十年的宁静？”</w:t>
      </w:r>
    </w:p>
    <w:p w14:paraId="14EE6801" w14:textId="77777777" w:rsidR="007B2CC2" w:rsidRDefault="007B2CC2" w:rsidP="00ED380F">
      <w:r>
        <w:rPr>
          <w:rFonts w:hint="eastAsia"/>
        </w:rPr>
        <w:t>“事情还不明显吗，青思阁一去追捕一剑倾城，一夜风雨就上了山，这分明就是蓄谋已久的事情。”</w:t>
      </w:r>
    </w:p>
    <w:p w14:paraId="1918B300" w14:textId="77777777" w:rsidR="007B2CC2" w:rsidRDefault="007B2CC2" w:rsidP="00ED380F">
      <w:r>
        <w:rPr>
          <w:rFonts w:hint="eastAsia"/>
        </w:rPr>
        <w:t>“但若是如果，西门纤纤为什么不顾生死的冲进去救我们？”</w:t>
      </w:r>
    </w:p>
    <w:p w14:paraId="6397C929" w14:textId="77777777" w:rsidR="007B2CC2" w:rsidRDefault="007B2CC2" w:rsidP="00ED380F">
      <w:r>
        <w:rPr>
          <w:rFonts w:hint="eastAsia"/>
        </w:rPr>
        <w:t>“这只能说明，青思阁的想法并不等于现流主的想法，也许流主并不知道。”</w:t>
      </w:r>
    </w:p>
    <w:p w14:paraId="510D12A5" w14:textId="77777777" w:rsidR="00D41861" w:rsidRPr="007B2CC2" w:rsidRDefault="00D41861" w:rsidP="00ED380F">
      <w:r>
        <w:rPr>
          <w:rFonts w:hint="eastAsia"/>
        </w:rPr>
        <w:t>“那又怎么样呢，这不也说明了现流主的想法也不等于青思阁的想法，青思阁已经容不下我们了。”</w:t>
      </w:r>
    </w:p>
    <w:p w14:paraId="7D911B3B" w14:textId="77777777" w:rsidR="00E24D73" w:rsidRDefault="00D41861" w:rsidP="00ED380F">
      <w:r>
        <w:rPr>
          <w:rFonts w:hint="eastAsia"/>
        </w:rPr>
        <w:t>“是啊，很显然他们一定和一夜风雨达成了某种协议，比如说用我们的性命再换取青思阁二十年的宁静。”</w:t>
      </w:r>
    </w:p>
    <w:p w14:paraId="42CE97BA" w14:textId="77777777" w:rsidR="00525856" w:rsidRDefault="00525856" w:rsidP="00ED380F">
      <w:r>
        <w:rPr>
          <w:rFonts w:hint="eastAsia"/>
        </w:rPr>
        <w:t>“那我们要怎么办？”</w:t>
      </w:r>
    </w:p>
    <w:p w14:paraId="0A9F86A0" w14:textId="77777777" w:rsidR="00E24D73" w:rsidRPr="00525856" w:rsidRDefault="00525856" w:rsidP="00ED380F">
      <w:r>
        <w:rPr>
          <w:rFonts w:hint="eastAsia"/>
        </w:rPr>
        <w:t>“还能怎么办，跟他们拼了。”</w:t>
      </w:r>
    </w:p>
    <w:p w14:paraId="24FC699D" w14:textId="77777777" w:rsidR="00E24D73" w:rsidRDefault="00077669" w:rsidP="00ED380F">
      <w:r>
        <w:rPr>
          <w:rFonts w:hint="eastAsia"/>
        </w:rPr>
        <w:t>“别冲动，昨夜流主已经允诺了收回我们的止戈令，再忍忍就好了。”</w:t>
      </w:r>
    </w:p>
    <w:p w14:paraId="026C7C70" w14:textId="77777777" w:rsidR="00077669" w:rsidRDefault="00077669" w:rsidP="00ED380F">
      <w:r>
        <w:rPr>
          <w:rFonts w:hint="eastAsia"/>
        </w:rPr>
        <w:t>“忍忍忍，忍了二十多余被人指着脊梁骨骂上个时代的失败者，还要忍到什么时候？”</w:t>
      </w:r>
    </w:p>
    <w:p w14:paraId="16EE8458" w14:textId="77777777" w:rsidR="00077669" w:rsidRDefault="00077669" w:rsidP="00ED380F">
      <w:r>
        <w:rPr>
          <w:rFonts w:hint="eastAsia"/>
        </w:rPr>
        <w:t>“是啊，止戈令的承诺交换的是我们的生命而不是为人的尊严，现在生不能为家人报仇，如果连尊严都不要了，那我们活着还有什么意义，还不如死了算了。”</w:t>
      </w:r>
    </w:p>
    <w:p w14:paraId="5757EB87" w14:textId="77777777" w:rsidR="00E24D73" w:rsidRDefault="00F84B01" w:rsidP="00ED380F">
      <w:r>
        <w:rPr>
          <w:rFonts w:hint="eastAsia"/>
        </w:rPr>
        <w:t>……</w:t>
      </w:r>
    </w:p>
    <w:p w14:paraId="62F3766E" w14:textId="77777777" w:rsidR="00F84B01" w:rsidRDefault="00F84B01" w:rsidP="00ED380F">
      <w:r>
        <w:rPr>
          <w:rFonts w:hint="eastAsia"/>
        </w:rPr>
        <w:t>事态如农应群所想的一样，</w:t>
      </w:r>
      <w:r w:rsidR="003B70BF">
        <w:rPr>
          <w:rFonts w:hint="eastAsia"/>
        </w:rPr>
        <w:t>渐渐走向了激烈，他很满意或者说他很需要这种局面，现今所有人的情绪已经达到了一个极端，于是他朝众人招招手，说道：“大家听我说一句。”</w:t>
      </w:r>
    </w:p>
    <w:p w14:paraId="31133261" w14:textId="77777777" w:rsidR="00782792" w:rsidRDefault="00782792" w:rsidP="00ED380F">
      <w:r>
        <w:rPr>
          <w:rFonts w:hint="eastAsia"/>
        </w:rPr>
        <w:t>诸人渐渐安静下来，目光齐刷刷的朝他看去。</w:t>
      </w:r>
    </w:p>
    <w:p w14:paraId="4880739A" w14:textId="77777777" w:rsidR="00782792" w:rsidRPr="00782792" w:rsidRDefault="009B5624" w:rsidP="00ED380F">
      <w:r>
        <w:rPr>
          <w:rFonts w:hint="eastAsia"/>
        </w:rPr>
        <w:t xml:space="preserve"> </w:t>
      </w:r>
      <w:r w:rsidR="00782792">
        <w:rPr>
          <w:rFonts w:hint="eastAsia"/>
        </w:rPr>
        <w:t>“</w:t>
      </w:r>
      <w:r w:rsidR="005F1B62">
        <w:rPr>
          <w:rFonts w:hint="eastAsia"/>
        </w:rPr>
        <w:t>现在的局势不用我多说了，我想说的是大家要认清两个事实，一是流主想救我们</w:t>
      </w:r>
      <w:r>
        <w:rPr>
          <w:rFonts w:hint="eastAsia"/>
        </w:rPr>
        <w:t>是不争的事实，二是青思阁想牺牲我们</w:t>
      </w:r>
      <w:r w:rsidR="005F1B62">
        <w:rPr>
          <w:rFonts w:hint="eastAsia"/>
        </w:rPr>
        <w:t>也是不争的事实。</w:t>
      </w:r>
      <w:r w:rsidR="00782792">
        <w:rPr>
          <w:rFonts w:hint="eastAsia"/>
        </w:rPr>
        <w:t>”</w:t>
      </w:r>
    </w:p>
    <w:p w14:paraId="02DFB5EA" w14:textId="77777777" w:rsidR="00E24D73" w:rsidRDefault="005F1B62" w:rsidP="00ED380F">
      <w:r>
        <w:rPr>
          <w:rFonts w:hint="eastAsia"/>
        </w:rPr>
        <w:t>无论从何种挑剔的眼光看来，这句话说得很公道，并没有刻意抹杀西门纤纤的功绩，所以这</w:t>
      </w:r>
      <w:r w:rsidR="009B5624">
        <w:rPr>
          <w:rFonts w:hint="eastAsia"/>
        </w:rPr>
        <w:t>是一句很有说服力的话，所有人都表示了认可。</w:t>
      </w:r>
    </w:p>
    <w:p w14:paraId="5B5272C0" w14:textId="77777777" w:rsidR="009B5624" w:rsidRPr="009B5624" w:rsidRDefault="009B5624" w:rsidP="00ED380F">
      <w:r>
        <w:rPr>
          <w:rFonts w:hint="eastAsia"/>
        </w:rPr>
        <w:t>“所以我们现下唯一的问题只有一个，现流主兑现承诺的之前我们是否会被青思阁所牺牲。”</w:t>
      </w:r>
    </w:p>
    <w:p w14:paraId="0509180E" w14:textId="77777777" w:rsidR="009B5624" w:rsidRDefault="009B5624" w:rsidP="009B5624">
      <w:r>
        <w:rPr>
          <w:rFonts w:hint="eastAsia"/>
        </w:rPr>
        <w:t>当他说完这句话，场内变得更加安静，气氛却更加压抑。</w:t>
      </w:r>
    </w:p>
    <w:p w14:paraId="48EC9592" w14:textId="77777777" w:rsidR="009B5624" w:rsidRDefault="009B5624" w:rsidP="009B5624">
      <w:r>
        <w:rPr>
          <w:rFonts w:hint="eastAsia"/>
        </w:rPr>
        <w:lastRenderedPageBreak/>
        <w:t>这些看着他的目光里充满了各种各样的情绪，农应群从这些眼睛里明白了一件事，安静并不是冷静。</w:t>
      </w:r>
    </w:p>
    <w:p w14:paraId="3732DCA1" w14:textId="77777777" w:rsidR="00E24D73" w:rsidRDefault="009B5624" w:rsidP="00ED380F">
      <w:r>
        <w:rPr>
          <w:rFonts w:hint="eastAsia"/>
        </w:rPr>
        <w:t>“换话简单的话说，我们是自救，还是坐等被救，对于这个问题大家必须尽快的给出一个明确的答案，因为拯救了我们的青思阁勇士石中龙已经释放了李占山，这也就意味着我们随时都可能被牺牲。”</w:t>
      </w:r>
    </w:p>
    <w:p w14:paraId="3546D71E" w14:textId="77777777" w:rsidR="00D66584" w:rsidRDefault="00D66584" w:rsidP="00ED380F">
      <w:r>
        <w:rPr>
          <w:rFonts w:hint="eastAsia"/>
        </w:rPr>
        <w:t>农应群的三句话，第一句铺垫，第二句陈述，第三句已经是逼人作出抉择，场内立时就开始骚动了。</w:t>
      </w:r>
    </w:p>
    <w:p w14:paraId="79B77070" w14:textId="77777777" w:rsidR="00D66584" w:rsidRPr="009B5624" w:rsidRDefault="00D66584" w:rsidP="00ED380F">
      <w:r>
        <w:rPr>
          <w:rFonts w:hint="eastAsia"/>
        </w:rPr>
        <w:t>“</w:t>
      </w:r>
      <w:r w:rsidR="00021B3C">
        <w:rPr>
          <w:rFonts w:hint="eastAsia"/>
        </w:rPr>
        <w:t>流主现在</w:t>
      </w:r>
      <w:r>
        <w:rPr>
          <w:rFonts w:hint="eastAsia"/>
        </w:rPr>
        <w:t>哪里？”</w:t>
      </w:r>
    </w:p>
    <w:p w14:paraId="0D617107" w14:textId="77777777" w:rsidR="009B5624" w:rsidRDefault="00D66584" w:rsidP="00ED380F">
      <w:r>
        <w:rPr>
          <w:rFonts w:hint="eastAsia"/>
        </w:rPr>
        <w:t>“不知道，好像和他的朋友下山了。”</w:t>
      </w:r>
    </w:p>
    <w:p w14:paraId="6E39C23A" w14:textId="77777777" w:rsidR="00D66584" w:rsidRDefault="00D66584" w:rsidP="00ED380F">
      <w:r>
        <w:rPr>
          <w:rFonts w:hint="eastAsia"/>
        </w:rPr>
        <w:t>“</w:t>
      </w:r>
      <w:r w:rsidR="00021B3C">
        <w:rPr>
          <w:rFonts w:hint="eastAsia"/>
        </w:rPr>
        <w:t>淳于心呢？平时就他</w:t>
      </w:r>
      <w:r>
        <w:rPr>
          <w:rFonts w:hint="eastAsia"/>
        </w:rPr>
        <w:t>鬼点子多。”</w:t>
      </w:r>
    </w:p>
    <w:p w14:paraId="38DD1D1D" w14:textId="77777777" w:rsidR="009B5624" w:rsidRDefault="00021B3C" w:rsidP="00ED380F">
      <w:r>
        <w:rPr>
          <w:rFonts w:hint="eastAsia"/>
        </w:rPr>
        <w:t>“不知道，流主下山后这老小子也不见了。”</w:t>
      </w:r>
    </w:p>
    <w:p w14:paraId="15B2A6B2" w14:textId="77777777" w:rsidR="009B5624" w:rsidRDefault="00760488" w:rsidP="00ED380F">
      <w:r>
        <w:rPr>
          <w:rFonts w:hint="eastAsia"/>
        </w:rPr>
        <w:t>“那管不了其他了，我们现在只有自救。”</w:t>
      </w:r>
    </w:p>
    <w:p w14:paraId="01B1C73F" w14:textId="77777777" w:rsidR="002B21BB" w:rsidRDefault="002B21BB" w:rsidP="00ED380F">
      <w:r>
        <w:rPr>
          <w:rFonts w:hint="eastAsia"/>
        </w:rPr>
        <w:t>杨天狼吼道：“他们想我们死，我们就先让他们死。”</w:t>
      </w:r>
    </w:p>
    <w:p w14:paraId="1C35616E" w14:textId="77777777" w:rsidR="002B21BB" w:rsidRPr="002B21BB" w:rsidRDefault="002B21BB" w:rsidP="00ED380F">
      <w:r>
        <w:rPr>
          <w:rFonts w:hint="eastAsia"/>
        </w:rPr>
        <w:t>“对，跟他们拼了。”</w:t>
      </w:r>
    </w:p>
    <w:p w14:paraId="46E76C84" w14:textId="77777777" w:rsidR="002B21BB" w:rsidRDefault="002B21BB" w:rsidP="00ED380F">
      <w:r>
        <w:rPr>
          <w:rFonts w:hint="eastAsia"/>
        </w:rPr>
        <w:t>这时候有人冷静地提了一个问题。</w:t>
      </w:r>
    </w:p>
    <w:p w14:paraId="373ACD3C" w14:textId="77777777" w:rsidR="002B21BB" w:rsidRDefault="002B21BB" w:rsidP="00ED380F">
      <w:r>
        <w:rPr>
          <w:rFonts w:hint="eastAsia"/>
        </w:rPr>
        <w:t>“且不说以现在的状况我们能不能拼得过，就算把他们全部杀了，那之后呢，毕竟这是收留了我们二十余年的门派，如果我们反噬他们，必然落一个以怨报德的罪名，到时哪一个门派还敢收留我们？”</w:t>
      </w:r>
    </w:p>
    <w:p w14:paraId="65E042FF" w14:textId="77777777" w:rsidR="002B21BB" w:rsidRPr="002B21BB" w:rsidRDefault="002B21BB" w:rsidP="00ED380F">
      <w:r>
        <w:rPr>
          <w:rFonts w:hint="eastAsia"/>
        </w:rPr>
        <w:t>这问题让场内再次安静下来，即使在这个相互征伐的时代还是要用信义的，尤其这些已经被时代成背弃的人，青思阁收留了你二十余年，现在反噬他们一口，那些想接纳的那些门派就会想，你能可以反噬青思阁，自然也能反噬我们，那时候他们的处境将变得更加艰难。</w:t>
      </w:r>
    </w:p>
    <w:p w14:paraId="6777266C" w14:textId="77777777" w:rsidR="002B21BB" w:rsidRPr="002B21BB" w:rsidRDefault="002B21BB" w:rsidP="00ED380F">
      <w:r>
        <w:rPr>
          <w:rFonts w:hint="eastAsia"/>
        </w:rPr>
        <w:t>“农兄，你说现在要怎么办？”</w:t>
      </w:r>
    </w:p>
    <w:p w14:paraId="6109EBC0" w14:textId="77777777" w:rsidR="00E24D73" w:rsidRDefault="002B21BB" w:rsidP="00ED380F">
      <w:r>
        <w:rPr>
          <w:rFonts w:hint="eastAsia"/>
        </w:rPr>
        <w:t>所有的目光再次集聚到农应群身上，而此时的农应群早已想好了对策，他对众人说道：“</w:t>
      </w:r>
      <w:r w:rsidR="00CD17AF">
        <w:rPr>
          <w:rFonts w:hint="eastAsia"/>
        </w:rPr>
        <w:t>所以我们需要一个名正言顺的理由，一个足以解除止戈流的理由。</w:t>
      </w:r>
      <w:r>
        <w:rPr>
          <w:rFonts w:hint="eastAsia"/>
        </w:rPr>
        <w:t>”</w:t>
      </w:r>
    </w:p>
    <w:p w14:paraId="54A621E1" w14:textId="77777777" w:rsidR="0017695D" w:rsidRPr="002B21BB" w:rsidRDefault="0017695D" w:rsidP="00ED380F">
      <w:r>
        <w:rPr>
          <w:rFonts w:hint="eastAsia"/>
        </w:rPr>
        <w:t>“什么理由？”</w:t>
      </w:r>
    </w:p>
    <w:p w14:paraId="046E9B9E" w14:textId="77777777" w:rsidR="00D41B46" w:rsidRDefault="00D41B46" w:rsidP="00D41B46">
      <w:r>
        <w:rPr>
          <w:rFonts w:hint="eastAsia"/>
        </w:rPr>
        <w:t>“就是李占山口中的那封藏在墓地里的遗书”</w:t>
      </w:r>
    </w:p>
    <w:p w14:paraId="2254BEF0" w14:textId="77777777" w:rsidR="00D41B46" w:rsidRDefault="00D41B46" w:rsidP="00D41B46">
      <w:r>
        <w:rPr>
          <w:rFonts w:hint="eastAsia"/>
        </w:rPr>
        <w:t>“可是他的墓地在哪里呢？”</w:t>
      </w:r>
    </w:p>
    <w:p w14:paraId="282DBC0E" w14:textId="77777777" w:rsidR="00D41B46" w:rsidRDefault="00D41B46" w:rsidP="00D41B46">
      <w:r>
        <w:rPr>
          <w:rFonts w:hint="eastAsia"/>
        </w:rPr>
        <w:t>“早晨埋葬昨夜战死的止戈流兄弟的地方吗？”</w:t>
      </w:r>
    </w:p>
    <w:p w14:paraId="7D9427C5" w14:textId="77777777" w:rsidR="00D41B46" w:rsidRDefault="00D41B46" w:rsidP="00D41B46">
      <w:r>
        <w:rPr>
          <w:rFonts w:hint="eastAsia"/>
        </w:rPr>
        <w:t>“对，那里早就有一座荒坟，一定就是他的。”</w:t>
      </w:r>
    </w:p>
    <w:p w14:paraId="37C6A3BB" w14:textId="77777777" w:rsidR="00D41B46" w:rsidRDefault="00D41B46" w:rsidP="00D41B46">
      <w:r>
        <w:rPr>
          <w:rFonts w:hint="eastAsia"/>
        </w:rPr>
        <w:t>“所以现在我们只要取得那封信，便是大义在手。”</w:t>
      </w:r>
    </w:p>
    <w:p w14:paraId="5A841DD1" w14:textId="77777777" w:rsidR="00D41B46" w:rsidRDefault="00D41B46" w:rsidP="00D41B46">
      <w:r>
        <w:rPr>
          <w:rFonts w:hint="eastAsia"/>
        </w:rPr>
        <w:t>这一问一答之间，便展人性最阴暗的算计铺陈出来，如果说还缺了什么，那一定是还不够完美。</w:t>
      </w:r>
    </w:p>
    <w:p w14:paraId="1978AF73" w14:textId="77777777" w:rsidR="00D41B46" w:rsidRDefault="00D41B46" w:rsidP="00D41B46">
      <w:r>
        <w:rPr>
          <w:rFonts w:hint="eastAsia"/>
        </w:rPr>
        <w:t>有人已经想到了这点，于是问道：“可万一那封信不在那坟墓之内呢？”</w:t>
      </w:r>
    </w:p>
    <w:p w14:paraId="45EF7E0F" w14:textId="77777777" w:rsidR="00D41B46" w:rsidRDefault="00D41B46" w:rsidP="00D41B46">
      <w:r>
        <w:rPr>
          <w:rFonts w:hint="eastAsia"/>
        </w:rPr>
        <w:t>这一点也早在农应群的算计之内，他笑了笑，说道：“那事情对我们就更有利了。”</w:t>
      </w:r>
    </w:p>
    <w:p w14:paraId="0FC3D088" w14:textId="77777777" w:rsidR="00D41B46" w:rsidRDefault="00D41B46" w:rsidP="00D41B46">
      <w:r>
        <w:rPr>
          <w:rFonts w:hint="eastAsia"/>
        </w:rPr>
        <w:t>他这句话含而不露，有些人不懂，但杨天狼却懂了，说道：“对，我们可以伪……”</w:t>
      </w:r>
    </w:p>
    <w:p w14:paraId="6623A508" w14:textId="77777777" w:rsidR="00D41B46" w:rsidRDefault="00D41B46" w:rsidP="00D41B46">
      <w:r>
        <w:rPr>
          <w:rFonts w:hint="eastAsia"/>
        </w:rPr>
        <w:t>杨天狼说了一半，突然掐断了话头，是农应群用眼神制止了他。</w:t>
      </w:r>
    </w:p>
    <w:p w14:paraId="007F0385" w14:textId="77777777" w:rsidR="00D41B46" w:rsidRDefault="00D41B46" w:rsidP="00D41B46">
      <w:r>
        <w:rPr>
          <w:rFonts w:hint="eastAsia"/>
        </w:rPr>
        <w:t>但仅是前半句，大家都明白了他的意思。</w:t>
      </w:r>
    </w:p>
    <w:p w14:paraId="23B6B01A" w14:textId="77777777" w:rsidR="00D41B46" w:rsidRDefault="00D41B46" w:rsidP="00D41B46">
      <w:r>
        <w:rPr>
          <w:rFonts w:hint="eastAsia"/>
        </w:rPr>
        <w:t>墓地里的秘密固然是选项之一，但不可知的东西，终究是不可控的，但自己伪造的就不一样了，你想要什么样的局面就会有什么样的局面。</w:t>
      </w:r>
    </w:p>
    <w:p w14:paraId="328EA46C" w14:textId="77777777" w:rsidR="00D41B46" w:rsidRPr="00D41B46" w:rsidRDefault="00D41B46" w:rsidP="00D41B46">
      <w:r>
        <w:rPr>
          <w:rFonts w:hint="eastAsia"/>
        </w:rPr>
        <w:t>大部分人都默认了这个计划，但仍有小部分人觉得内心不安。</w:t>
      </w:r>
    </w:p>
    <w:p w14:paraId="25469372" w14:textId="77777777" w:rsidR="00D41B46" w:rsidRDefault="00D41B46" w:rsidP="00D41B46">
      <w:r>
        <w:rPr>
          <w:rFonts w:hint="eastAsia"/>
        </w:rPr>
        <w:t>“只是这样做会不会对不起流主？”</w:t>
      </w:r>
    </w:p>
    <w:p w14:paraId="1F935432" w14:textId="77777777" w:rsidR="00D41B46" w:rsidRDefault="00D41B46" w:rsidP="00D41B46">
      <w:r>
        <w:rPr>
          <w:rFonts w:hint="eastAsia"/>
        </w:rPr>
        <w:t>杨天狼看着提问的那人，说道：“在生死之前，任何人性都会被无限放大的，我们所做的一切，只是为了能够活下去，能够获得自由</w:t>
      </w:r>
      <w:r w:rsidR="00866E72">
        <w:rPr>
          <w:rFonts w:hint="eastAsia"/>
        </w:rPr>
        <w:t>，如果你连这点都不能承受，那你也只配一辈子被束缚在止戈山上</w:t>
      </w:r>
      <w:r>
        <w:rPr>
          <w:rFonts w:hint="eastAsia"/>
        </w:rPr>
        <w:t>。”</w:t>
      </w:r>
    </w:p>
    <w:p w14:paraId="7211C0D7" w14:textId="77777777" w:rsidR="004A0FBA" w:rsidRDefault="004A0FBA" w:rsidP="00D41B46">
      <w:r>
        <w:rPr>
          <w:rFonts w:hint="eastAsia"/>
        </w:rPr>
        <w:lastRenderedPageBreak/>
        <w:t>那人闻言沉默无语，也再也没有反对或者质疑的声音。</w:t>
      </w:r>
    </w:p>
    <w:p w14:paraId="2E1FE2EB" w14:textId="77777777" w:rsidR="004A0FBA" w:rsidRDefault="004A0FBA" w:rsidP="00D41B46">
      <w:r>
        <w:rPr>
          <w:rFonts w:hint="eastAsia"/>
        </w:rPr>
        <w:t>“在生死之前，所有人都是卑微而卑劣的，所以诸位不必因为自身的卑微而自暴自弃，即便我们是上个时代的失败者，其他人也没有权力把我们当作牺牲品，因为我们已经被牺牲过一次了，既然我们没有死在上个时代的动乱之中，也没有死在昨夜一夜风雨的袭击之下，那我相信大家都有必须存活下去的理由。”</w:t>
      </w:r>
    </w:p>
    <w:p w14:paraId="18511555" w14:textId="77777777" w:rsidR="004A0FBA" w:rsidRPr="004A0FBA" w:rsidRDefault="00942E46" w:rsidP="00D41B46">
      <w:r>
        <w:rPr>
          <w:rFonts w:hint="eastAsia"/>
        </w:rPr>
        <w:t>听到这话</w:t>
      </w:r>
      <w:r w:rsidR="004A0FBA">
        <w:rPr>
          <w:rFonts w:hint="eastAsia"/>
        </w:rPr>
        <w:t>，</w:t>
      </w:r>
      <w:r>
        <w:rPr>
          <w:rFonts w:hint="eastAsia"/>
        </w:rPr>
        <w:t>止戈流众情绪五味杂陈，有的想起了自己的父母，有的想起了妻儿，有的想起了久远前的诺言，有的则想起了仇人，这些都是他们存活下去的理由</w:t>
      </w:r>
      <w:r w:rsidR="004A0FBA">
        <w:rPr>
          <w:rFonts w:hint="eastAsia"/>
        </w:rPr>
        <w:t>。</w:t>
      </w:r>
    </w:p>
    <w:p w14:paraId="79AC2E0D" w14:textId="77777777" w:rsidR="00D41B46" w:rsidRDefault="004A0FBA" w:rsidP="00D41B46">
      <w:r>
        <w:rPr>
          <w:rFonts w:hint="eastAsia"/>
        </w:rPr>
        <w:t>农应群继续说道：</w:t>
      </w:r>
      <w:r w:rsidR="00D41B46">
        <w:rPr>
          <w:rFonts w:hint="eastAsia"/>
        </w:rPr>
        <w:t>“接下来我们所做的事，可能有一些不为内心所接受，但如果我们不去做，我们随时都会被青思阁所牺牲，所以请大家相信，我们所做的一切都是为了能够活下去……”</w:t>
      </w:r>
    </w:p>
    <w:p w14:paraId="5D6F9032" w14:textId="77777777" w:rsidR="00E24D73" w:rsidRDefault="00AE115A" w:rsidP="00ED380F">
      <w:r>
        <w:rPr>
          <w:rFonts w:hint="eastAsia"/>
        </w:rPr>
        <w:t>今夜，农应群说了很多煽动性的话，</w:t>
      </w:r>
      <w:r w:rsidR="00707207">
        <w:rPr>
          <w:rFonts w:hint="eastAsia"/>
        </w:rPr>
        <w:t>这些话让人们去质疑自己的恩人，去牺牲掉那些被季海棠医治的伤者，甚至让人们作好做更恶劣的事情的心理准备，但这也让诸人内心开始愧疚，甚至是质疑。</w:t>
      </w:r>
    </w:p>
    <w:p w14:paraId="1BFBC886" w14:textId="77777777" w:rsidR="00E24D73" w:rsidRDefault="00707207" w:rsidP="00ED380F">
      <w:r>
        <w:rPr>
          <w:rFonts w:hint="eastAsia"/>
        </w:rPr>
        <w:t>然而这一切情绪，被他用最后一句话安抚了</w:t>
      </w:r>
      <w:r w:rsidR="004A0FBA">
        <w:rPr>
          <w:rFonts w:hint="eastAsia"/>
        </w:rPr>
        <w:t>。</w:t>
      </w:r>
    </w:p>
    <w:p w14:paraId="254887E9" w14:textId="77777777" w:rsidR="00CE11FA" w:rsidRDefault="00CE11FA" w:rsidP="00ED380F">
      <w:r>
        <w:rPr>
          <w:rFonts w:hint="eastAsia"/>
        </w:rPr>
        <w:t>就连藏在外面偷听的陆三阴与阿漂哥都不得不承认，那是没有能反驳的真理。</w:t>
      </w:r>
    </w:p>
    <w:p w14:paraId="6A92B734" w14:textId="77777777" w:rsidR="004A0FBA" w:rsidRDefault="004A0FBA" w:rsidP="004A0FBA">
      <w:r>
        <w:rPr>
          <w:rFonts w:hint="eastAsia"/>
        </w:rPr>
        <w:t>“捍卫自己生存的权利，那是堂堂正正的事。”</w:t>
      </w:r>
    </w:p>
    <w:p w14:paraId="198B439F" w14:textId="77777777" w:rsidR="00E24D73" w:rsidRDefault="00E24D73" w:rsidP="00ED380F"/>
    <w:p w14:paraId="0EADFCA9" w14:textId="77777777" w:rsidR="00E24D73" w:rsidRDefault="00E24D73" w:rsidP="00ED380F"/>
    <w:p w14:paraId="43C2A753" w14:textId="77777777" w:rsidR="00ED380F" w:rsidRPr="00ED380F" w:rsidRDefault="00ED380F" w:rsidP="00ED380F"/>
    <w:p w14:paraId="1D9A0361" w14:textId="77777777" w:rsidR="00CE659C" w:rsidRPr="00E24D73" w:rsidRDefault="00550A20">
      <w:pPr>
        <w:pStyle w:val="3"/>
      </w:pPr>
      <w:r>
        <w:rPr>
          <w:rFonts w:hint="eastAsia"/>
        </w:rPr>
        <w:t>第三十三</w:t>
      </w:r>
      <w:r w:rsidR="007A6CFF">
        <w:rPr>
          <w:rFonts w:hint="eastAsia"/>
        </w:rPr>
        <w:t>章</w:t>
      </w:r>
      <w:r w:rsidR="00CE11FA">
        <w:rPr>
          <w:rFonts w:hint="eastAsia"/>
        </w:rPr>
        <w:t>谁的正义是正义</w:t>
      </w:r>
    </w:p>
    <w:p w14:paraId="38806D1E" w14:textId="77777777" w:rsidR="002754F9" w:rsidRDefault="001926AB">
      <w:r>
        <w:rPr>
          <w:rFonts w:hint="eastAsia"/>
        </w:rPr>
        <w:t>应江湖没有说假话，这一点西门纤纤非常肯定。</w:t>
      </w:r>
    </w:p>
    <w:p w14:paraId="31E6D950" w14:textId="77777777" w:rsidR="001926AB" w:rsidRDefault="001926AB">
      <w:r w:rsidRPr="001926AB">
        <w:rPr>
          <w:rFonts w:hint="eastAsia"/>
        </w:rPr>
        <w:t>那孤坟里有没有这遗书不要紧，就算没有，他们也可以伪造一封</w:t>
      </w:r>
      <w:r>
        <w:rPr>
          <w:rFonts w:hint="eastAsia"/>
        </w:rPr>
        <w:t>。</w:t>
      </w:r>
    </w:p>
    <w:p w14:paraId="002B9B7F" w14:textId="77777777" w:rsidR="001926AB" w:rsidRDefault="001926AB">
      <w:r>
        <w:rPr>
          <w:rFonts w:hint="eastAsia"/>
        </w:rPr>
        <w:t>现在的止戈流情况一定很乱，但止戈流与青思阁彼此牵制，彼此都没有</w:t>
      </w:r>
      <w:r w:rsidRPr="001926AB">
        <w:rPr>
          <w:rFonts w:hint="eastAsia"/>
        </w:rPr>
        <w:t>单独行动的机会</w:t>
      </w:r>
      <w:r>
        <w:rPr>
          <w:rFonts w:hint="eastAsia"/>
        </w:rPr>
        <w:t>，加上淳于心在那里周旋，那么便还有最后一点时间，让她厘清最后的疑问。</w:t>
      </w:r>
    </w:p>
    <w:p w14:paraId="23F90AEA" w14:textId="77777777" w:rsidR="001926AB" w:rsidRDefault="001926AB">
      <w:r>
        <w:rPr>
          <w:rFonts w:hint="eastAsia"/>
        </w:rPr>
        <w:t>看到她竟然没有立即起身离开，应江湖都不禁有些佩服起来。</w:t>
      </w:r>
    </w:p>
    <w:p w14:paraId="24247A31" w14:textId="77777777" w:rsidR="001926AB" w:rsidRDefault="001926AB">
      <w:r>
        <w:rPr>
          <w:rFonts w:hint="eastAsia"/>
        </w:rPr>
        <w:t>只是她已经没有发问的机会，因为仇百里钓出了第五条鱼。</w:t>
      </w:r>
    </w:p>
    <w:p w14:paraId="26708118" w14:textId="77777777" w:rsidR="001926AB" w:rsidRDefault="001926AB">
      <w:r>
        <w:rPr>
          <w:rFonts w:hint="eastAsia"/>
        </w:rPr>
        <w:t>按照规矩，现在是仇百里提问的时间。</w:t>
      </w:r>
    </w:p>
    <w:p w14:paraId="451540A6" w14:textId="77777777" w:rsidR="001926AB" w:rsidRDefault="001926AB">
      <w:r>
        <w:rPr>
          <w:rFonts w:hint="eastAsia"/>
        </w:rPr>
        <w:t>山贼小宝问了狄败青，应江湖问了柴桑，那么不出所料，仇百里的问题应该是针对自己的了。</w:t>
      </w:r>
    </w:p>
    <w:p w14:paraId="5B5DEC5B" w14:textId="77777777" w:rsidR="001926AB" w:rsidRDefault="001926AB">
      <w:r>
        <w:rPr>
          <w:rFonts w:hint="eastAsia"/>
        </w:rPr>
        <w:t>西门纤纤看了仇百里一眼，实在想不出这个杀人无数的魔头会问出什么问题来。</w:t>
      </w:r>
    </w:p>
    <w:p w14:paraId="3D4146E9" w14:textId="77777777" w:rsidR="001926AB" w:rsidRDefault="001926AB">
      <w:r>
        <w:rPr>
          <w:rFonts w:hint="eastAsia"/>
        </w:rPr>
        <w:t>仇百里的目光从她身上轻轻拂过，落到了狄败青身上，他问了狄败青这样一个问题：</w:t>
      </w:r>
    </w:p>
    <w:p w14:paraId="0C4A290C" w14:textId="77777777" w:rsidR="001926AB" w:rsidRDefault="001926AB">
      <w:r>
        <w:rPr>
          <w:rFonts w:hint="eastAsia"/>
        </w:rPr>
        <w:t>“谁的正义是正义？”</w:t>
      </w:r>
    </w:p>
    <w:p w14:paraId="14156104" w14:textId="77777777" w:rsidR="001926AB" w:rsidRDefault="001926AB">
      <w:r>
        <w:rPr>
          <w:rFonts w:hint="eastAsia"/>
        </w:rPr>
        <w:t>狄败青有些惘然，问道：“我不是很明白你的意思。”</w:t>
      </w:r>
    </w:p>
    <w:p w14:paraId="13379E03" w14:textId="77777777" w:rsidR="001926AB" w:rsidRDefault="001926AB">
      <w:r>
        <w:rPr>
          <w:rFonts w:hint="eastAsia"/>
        </w:rPr>
        <w:t>“青思阁认为止戈流打乱了他们宁静的生活，所以他们将驱逐止戈流视为正义；止戈流认为止戈令束缚了他们这一生，所以他们摆脱止戈令的束缚视为正义。”</w:t>
      </w:r>
    </w:p>
    <w:p w14:paraId="57B59E79" w14:textId="77777777" w:rsidR="001926AB" w:rsidRDefault="001926AB">
      <w:r>
        <w:rPr>
          <w:rFonts w:hint="eastAsia"/>
        </w:rPr>
        <w:t>仇百里的目光从狄败青身上移开，落到了西门纤纤身上，继续说道：“而你们父女，将守护止戈流的理念视为正义，这就是现下止戈山所面临的困境。换句话来说，止戈山所面临的困境，实则是这三种正义的冲突。”</w:t>
      </w:r>
    </w:p>
    <w:p w14:paraId="6D8D6970" w14:textId="77777777" w:rsidR="001926AB" w:rsidRDefault="001926AB">
      <w:r>
        <w:rPr>
          <w:rFonts w:hint="eastAsia"/>
        </w:rPr>
        <w:t>仇百里的目光又回到了狄败青身上，看着他的眼睛问道：“而我想问的是，这三者之间，谁的正义才是真正的正义？”</w:t>
      </w:r>
    </w:p>
    <w:p w14:paraId="6512D397" w14:textId="77777777" w:rsidR="001926AB" w:rsidRDefault="001926AB">
      <w:r>
        <w:rPr>
          <w:rFonts w:hint="eastAsia"/>
        </w:rPr>
        <w:t>狄败青</w:t>
      </w:r>
      <w:r w:rsidRPr="001926AB">
        <w:rPr>
          <w:rFonts w:hint="eastAsia"/>
        </w:rPr>
        <w:t>怔了怔，然后</w:t>
      </w:r>
      <w:r>
        <w:rPr>
          <w:rFonts w:hint="eastAsia"/>
        </w:rPr>
        <w:t>看着溪水</w:t>
      </w:r>
      <w:r w:rsidRPr="001926AB">
        <w:rPr>
          <w:rFonts w:hint="eastAsia"/>
        </w:rPr>
        <w:t>沉默了很长时间。</w:t>
      </w:r>
    </w:p>
    <w:p w14:paraId="1E4C22E5" w14:textId="77777777" w:rsidR="001926AB" w:rsidRDefault="001926AB">
      <w:r>
        <w:rPr>
          <w:rFonts w:hint="eastAsia"/>
        </w:rPr>
        <w:t>时涨时退山溪水，易反易覆世人心。</w:t>
      </w:r>
    </w:p>
    <w:p w14:paraId="69E37944" w14:textId="77777777" w:rsidR="001926AB" w:rsidRDefault="001926AB">
      <w:r>
        <w:rPr>
          <w:rFonts w:hint="eastAsia"/>
        </w:rPr>
        <w:t>这是个关于人心的问题。</w:t>
      </w:r>
    </w:p>
    <w:p w14:paraId="56B009E2" w14:textId="77777777" w:rsidR="001926AB" w:rsidRDefault="001926AB">
      <w:r>
        <w:rPr>
          <w:rFonts w:hint="eastAsia"/>
        </w:rPr>
        <w:t>西门纤纤很不明白，这个问题为什么不是问自己。</w:t>
      </w:r>
    </w:p>
    <w:p w14:paraId="3A77F752" w14:textId="77777777" w:rsidR="001926AB" w:rsidRDefault="001926AB">
      <w:r>
        <w:rPr>
          <w:rFonts w:hint="eastAsia"/>
        </w:rPr>
        <w:lastRenderedPageBreak/>
        <w:t>明明她才是这个故事的主角，她是这三个正义中的一方，明明这个问题更适合她。</w:t>
      </w:r>
    </w:p>
    <w:p w14:paraId="2757E4ED" w14:textId="77777777" w:rsidR="001926AB" w:rsidRDefault="001926AB">
      <w:r>
        <w:rPr>
          <w:rFonts w:hint="eastAsia"/>
        </w:rPr>
        <w:t>西门纤纤看着仇百里，有些搞不懂这个人。</w:t>
      </w:r>
    </w:p>
    <w:p w14:paraId="71F60D4B" w14:textId="77777777" w:rsidR="001926AB" w:rsidRDefault="001926AB">
      <w:r>
        <w:rPr>
          <w:rFonts w:hint="eastAsia"/>
        </w:rPr>
        <w:t>仇百里没有注意到西门纤纤在看自己。</w:t>
      </w:r>
    </w:p>
    <w:p w14:paraId="0768F51A" w14:textId="77777777" w:rsidR="001926AB" w:rsidRDefault="001926AB">
      <w:r>
        <w:rPr>
          <w:rFonts w:hint="eastAsia"/>
        </w:rPr>
        <w:t>他和狄败青一样，也看着山溪之水。</w:t>
      </w:r>
    </w:p>
    <w:p w14:paraId="608FADDA" w14:textId="77777777" w:rsidR="001926AB" w:rsidRDefault="001926AB">
      <w:r>
        <w:rPr>
          <w:rFonts w:hint="eastAsia"/>
        </w:rPr>
        <w:t>他并不急于知晓答案，因为这不是一个很容易回答的问题。</w:t>
      </w:r>
    </w:p>
    <w:p w14:paraId="030D6202" w14:textId="77777777" w:rsidR="001926AB" w:rsidRDefault="001926AB" w:rsidP="001926AB">
      <w:r>
        <w:rPr>
          <w:rFonts w:hint="eastAsia"/>
        </w:rPr>
        <w:t>时间在沉默中缓缓流逝，红日渐渐西沉，百里溪的薄雾渐红，暮色铺满天空。</w:t>
      </w:r>
    </w:p>
    <w:p w14:paraId="3375AA17" w14:textId="77777777" w:rsidR="001926AB" w:rsidRDefault="001926AB" w:rsidP="001926AB">
      <w:r>
        <w:rPr>
          <w:rFonts w:hint="eastAsia"/>
        </w:rPr>
        <w:t>狄败青坐在溪畔的青石上，望着滔滔而逝的山溪水，思索着反反复复的</w:t>
      </w:r>
      <w:r w:rsidR="00016FC5">
        <w:rPr>
          <w:rFonts w:hint="eastAsia"/>
        </w:rPr>
        <w:t>世</w:t>
      </w:r>
      <w:r>
        <w:rPr>
          <w:rFonts w:hint="eastAsia"/>
        </w:rPr>
        <w:t>人心。</w:t>
      </w:r>
    </w:p>
    <w:p w14:paraId="440AF326" w14:textId="77777777" w:rsidR="00016FC5" w:rsidRDefault="00016FC5" w:rsidP="00016FC5">
      <w:r>
        <w:rPr>
          <w:rFonts w:hint="eastAsia"/>
        </w:rPr>
        <w:t>溪水清澈到底，十几条小鱼在溪中摆动着尾巴，向着他的钓钩游去，在那徘徊若久，最终没有咬钩。</w:t>
      </w:r>
    </w:p>
    <w:p w14:paraId="731ECB86" w14:textId="77777777" w:rsidR="001926AB" w:rsidRDefault="00016FC5" w:rsidP="001926AB">
      <w:r>
        <w:rPr>
          <w:rFonts w:hint="eastAsia"/>
        </w:rPr>
        <w:t>狄败青看着湖水里的倒影，看着自己的脸，看着那些散去的鱼儿</w:t>
      </w:r>
      <w:r w:rsidR="001926AB">
        <w:rPr>
          <w:rFonts w:hint="eastAsia"/>
        </w:rPr>
        <w:t>，</w:t>
      </w:r>
      <w:r>
        <w:rPr>
          <w:rFonts w:hint="eastAsia"/>
        </w:rPr>
        <w:t>忽然</w:t>
      </w:r>
      <w:r w:rsidR="001926AB">
        <w:rPr>
          <w:rFonts w:hint="eastAsia"/>
        </w:rPr>
        <w:t>说道：“</w:t>
      </w:r>
      <w:r w:rsidR="001926AB" w:rsidRPr="001926AB">
        <w:rPr>
          <w:rFonts w:hint="eastAsia"/>
        </w:rPr>
        <w:t>这世界本身就是残酷</w:t>
      </w:r>
      <w:r>
        <w:rPr>
          <w:rFonts w:hint="eastAsia"/>
        </w:rPr>
        <w:t>的，每个人都站正义的立场上做着邪恶的事情，然后指责别人的不正义。</w:t>
      </w:r>
      <w:r w:rsidR="001926AB">
        <w:rPr>
          <w:rFonts w:hint="eastAsia"/>
        </w:rPr>
        <w:t>”</w:t>
      </w:r>
    </w:p>
    <w:p w14:paraId="7F72C1E5" w14:textId="77777777" w:rsidR="00016FC5" w:rsidRDefault="00016FC5">
      <w:r>
        <w:rPr>
          <w:rFonts w:hint="eastAsia"/>
        </w:rPr>
        <w:t>这是狄败青这个答案的上部分，算是回答仇百里。</w:t>
      </w:r>
    </w:p>
    <w:p w14:paraId="708575E2" w14:textId="77777777" w:rsidR="00016FC5" w:rsidRDefault="00016FC5">
      <w:r>
        <w:rPr>
          <w:rFonts w:hint="eastAsia"/>
        </w:rPr>
        <w:t>他将下部分的答案西门纤纤，因为他知道身在局中的她正迷惘凄苦。</w:t>
      </w:r>
    </w:p>
    <w:p w14:paraId="4B085D81" w14:textId="77777777" w:rsidR="001926AB" w:rsidRDefault="00016FC5">
      <w:r>
        <w:rPr>
          <w:rFonts w:hint="eastAsia"/>
        </w:rPr>
        <w:t>狄败青看着西门纤纤说道：“</w:t>
      </w:r>
      <w:r w:rsidRPr="001926AB">
        <w:rPr>
          <w:rFonts w:hint="eastAsia"/>
        </w:rPr>
        <w:t>身处其中的我们是救不了那么多人的，所以你不必那么苛求自己要去拯救每一个人，</w:t>
      </w:r>
      <w:r>
        <w:rPr>
          <w:rFonts w:hint="eastAsia"/>
        </w:rPr>
        <w:t>你甚至可以转身离开，只要做着你认为正确的事就行了</w:t>
      </w:r>
      <w:r w:rsidRPr="001926AB">
        <w:rPr>
          <w:rFonts w:hint="eastAsia"/>
        </w:rPr>
        <w:t>。</w:t>
      </w:r>
      <w:r>
        <w:rPr>
          <w:rFonts w:hint="eastAsia"/>
        </w:rPr>
        <w:t>”</w:t>
      </w:r>
    </w:p>
    <w:p w14:paraId="1AF80830" w14:textId="77777777" w:rsidR="00016FC5" w:rsidRDefault="00016FC5">
      <w:r>
        <w:rPr>
          <w:rFonts w:hint="eastAsia"/>
        </w:rPr>
        <w:t>西门纤纤</w:t>
      </w:r>
      <w:r w:rsidRPr="00016FC5">
        <w:rPr>
          <w:rFonts w:hint="eastAsia"/>
        </w:rPr>
        <w:t>明白了他的意思，感激</w:t>
      </w:r>
      <w:r>
        <w:rPr>
          <w:rFonts w:hint="eastAsia"/>
        </w:rPr>
        <w:t>朝他点了点头。</w:t>
      </w:r>
    </w:p>
    <w:p w14:paraId="385EE99D" w14:textId="77777777" w:rsidR="00016FC5" w:rsidRDefault="00016FC5">
      <w:r>
        <w:rPr>
          <w:rFonts w:hint="eastAsia"/>
        </w:rPr>
        <w:t>仇百里也听懂了他的意思，但他并不同意。</w:t>
      </w:r>
    </w:p>
    <w:p w14:paraId="2C34ED26" w14:textId="77777777" w:rsidR="00016FC5" w:rsidRDefault="00016FC5">
      <w:r>
        <w:rPr>
          <w:rFonts w:hint="eastAsia"/>
        </w:rPr>
        <w:t>仇百里说道：“这样并不能终止仇恨。”</w:t>
      </w:r>
    </w:p>
    <w:p w14:paraId="057A9EBA" w14:textId="77777777" w:rsidR="00016FC5" w:rsidRDefault="00016FC5">
      <w:r>
        <w:rPr>
          <w:rFonts w:hint="eastAsia"/>
        </w:rPr>
        <w:t>狄败青听到这里，突然笑了起来，说道：“杀人如麻的你，想的却是如何终止仇恨，这算是讽刺吗？”</w:t>
      </w:r>
    </w:p>
    <w:p w14:paraId="4C2809D4" w14:textId="77777777" w:rsidR="00F00600" w:rsidRDefault="00F00600">
      <w:r>
        <w:rPr>
          <w:rFonts w:hint="eastAsia"/>
        </w:rPr>
        <w:t>仇百里没有被这句话激怒，淡漠说道：“这世间的光明与</w:t>
      </w:r>
      <w:r w:rsidR="00EB3E6A">
        <w:rPr>
          <w:rFonts w:hint="eastAsia"/>
        </w:rPr>
        <w:t>黑暗本就是对立</w:t>
      </w:r>
      <w:r>
        <w:rPr>
          <w:rFonts w:hint="eastAsia"/>
        </w:rPr>
        <w:t>，有人满身光鲜，就必须有人满身晦暗</w:t>
      </w:r>
      <w:r w:rsidR="00EB3E6A">
        <w:rPr>
          <w:rFonts w:hint="eastAsia"/>
        </w:rPr>
        <w:t>，生存和杀戮也一样，有人要生存，注定有人要被杀戮</w:t>
      </w:r>
      <w:r>
        <w:rPr>
          <w:rFonts w:hint="eastAsia"/>
        </w:rPr>
        <w:t>。”</w:t>
      </w:r>
    </w:p>
    <w:p w14:paraId="370DF610" w14:textId="77777777" w:rsidR="00016FC5" w:rsidRDefault="00F00600">
      <w:r>
        <w:rPr>
          <w:rFonts w:hint="eastAsia"/>
        </w:rPr>
        <w:t>狄败青认为这话有理，于是给出了另一个答案。</w:t>
      </w:r>
    </w:p>
    <w:p w14:paraId="2DA59ACE" w14:textId="77777777" w:rsidR="00F00600" w:rsidRDefault="00F00600">
      <w:r>
        <w:rPr>
          <w:rFonts w:hint="eastAsia"/>
        </w:rPr>
        <w:t>“当三方的立场相互冲突，所求相对，那衡量谁是正义的，便是实现目标的手段，心存正义的人不会使用卑劣的手段达成目标</w:t>
      </w:r>
      <w:r w:rsidR="00EB3E6A">
        <w:rPr>
          <w:rFonts w:hint="eastAsia"/>
        </w:rPr>
        <w:t>，而内心卑劣的人则会不计手段</w:t>
      </w:r>
      <w:r>
        <w:rPr>
          <w:rFonts w:hint="eastAsia"/>
        </w:rPr>
        <w:t>。”</w:t>
      </w:r>
    </w:p>
    <w:p w14:paraId="4530A641" w14:textId="77777777" w:rsidR="00EB3E6A" w:rsidRDefault="00EB3E6A">
      <w:r>
        <w:rPr>
          <w:rFonts w:hint="eastAsia"/>
        </w:rPr>
        <w:t>仇百里问道：“那你的正义呢？”</w:t>
      </w:r>
    </w:p>
    <w:p w14:paraId="7666E826" w14:textId="77777777" w:rsidR="00EB3E6A" w:rsidRDefault="00EB3E6A">
      <w:r>
        <w:rPr>
          <w:rFonts w:hint="eastAsia"/>
        </w:rPr>
        <w:t>狄败青说道：“我会阻止那些无畏的杀戮，让更多的人活下去。”</w:t>
      </w:r>
    </w:p>
    <w:p w14:paraId="64E4E028" w14:textId="77777777" w:rsidR="00EB3E6A" w:rsidRDefault="00EB3E6A">
      <w:r>
        <w:rPr>
          <w:rFonts w:hint="eastAsia"/>
        </w:rPr>
        <w:t>仇百里说道：“可活下去的人却充满了仇恨，就像止戈流那些人一样，如果他们在二十年前就死去了，那么就不会有今日止戈流与青思阁的对立，就不会有这么多的仇恨。”</w:t>
      </w:r>
    </w:p>
    <w:p w14:paraId="3B783D2B" w14:textId="77777777" w:rsidR="00EB3E6A" w:rsidRDefault="00EB3E6A">
      <w:r>
        <w:rPr>
          <w:rFonts w:hint="eastAsia"/>
        </w:rPr>
        <w:t>狄败青忽然抬起头，看着他的眼睛问道：“你也是一样吗？”</w:t>
      </w:r>
    </w:p>
    <w:p w14:paraId="0ECF5DE9" w14:textId="77777777" w:rsidR="00EB3E6A" w:rsidRDefault="00EB3E6A" w:rsidP="00EB3E6A">
      <w:r>
        <w:rPr>
          <w:rFonts w:hint="eastAsia"/>
        </w:rPr>
        <w:t>秋风入林，黄叶沙沙，百里溪两侧一片安静。</w:t>
      </w:r>
    </w:p>
    <w:p w14:paraId="44526B77" w14:textId="77777777" w:rsidR="00EB3E6A" w:rsidRDefault="00EB3E6A" w:rsidP="00EB3E6A">
      <w:r>
        <w:rPr>
          <w:rFonts w:hint="eastAsia"/>
        </w:rPr>
        <w:t>溪水潺潺而逝，一去不返。</w:t>
      </w:r>
    </w:p>
    <w:p w14:paraId="28F19A6F" w14:textId="77777777" w:rsidR="00EB3E6A" w:rsidRDefault="00EB3E6A" w:rsidP="00EB3E6A">
      <w:r>
        <w:rPr>
          <w:rFonts w:hint="eastAsia"/>
        </w:rPr>
        <w:t>仇百里张着嘴，眼角微颤。</w:t>
      </w:r>
    </w:p>
    <w:p w14:paraId="57BE64DF" w14:textId="77777777" w:rsidR="00EB3E6A" w:rsidRDefault="00EB3E6A" w:rsidP="00EB3E6A">
      <w:r>
        <w:rPr>
          <w:rFonts w:hint="eastAsia"/>
        </w:rPr>
        <w:t>无数双目光落在他的身上。</w:t>
      </w:r>
    </w:p>
    <w:p w14:paraId="3E30A2F7" w14:textId="77777777" w:rsidR="00EB3E6A" w:rsidRDefault="00EB3E6A" w:rsidP="00EB3E6A">
      <w:r>
        <w:rPr>
          <w:rFonts w:hint="eastAsia"/>
        </w:rPr>
        <w:t>溪畔的人们震惊无语，这是止戈流的故事，但也是仇百里的故事。</w:t>
      </w:r>
    </w:p>
    <w:p w14:paraId="6AE8C368" w14:textId="77777777" w:rsidR="00EB3E6A" w:rsidRPr="00EB3E6A" w:rsidRDefault="00EB3E6A" w:rsidP="00EB3E6A">
      <w:r>
        <w:rPr>
          <w:rFonts w:hint="eastAsia"/>
        </w:rPr>
        <w:t>一个从上一段仇恨中生存下来的人，没有获得新生，而是将这份恨意，回馈给这个世界，这就是他的故事。</w:t>
      </w:r>
    </w:p>
    <w:p w14:paraId="7E9D5946" w14:textId="77777777" w:rsidR="00EB3E6A" w:rsidRDefault="00EB3E6A" w:rsidP="00EB3E6A">
      <w:r>
        <w:rPr>
          <w:rFonts w:hint="eastAsia"/>
        </w:rPr>
        <w:t>仇百里者杀百里。</w:t>
      </w:r>
    </w:p>
    <w:p w14:paraId="7576D33A" w14:textId="77777777" w:rsidR="00EB3E6A" w:rsidRDefault="00EB3E6A">
      <w:r>
        <w:rPr>
          <w:rFonts w:hint="eastAsia"/>
        </w:rPr>
        <w:t>纵然他将自己的故事包装成第三者说出来，但仍逃不过狄败青锐利的眼睛。</w:t>
      </w:r>
    </w:p>
    <w:p w14:paraId="6A926190" w14:textId="77777777" w:rsidR="00EB3E6A" w:rsidRDefault="00EB3E6A">
      <w:r>
        <w:rPr>
          <w:rFonts w:hint="eastAsia"/>
        </w:rPr>
        <w:t>应江湖望着仇百里的侧脸，微微叹息。</w:t>
      </w:r>
      <w:r>
        <w:rPr>
          <w:rFonts w:hint="eastAsia"/>
        </w:rPr>
        <w:t xml:space="preserve"> </w:t>
      </w:r>
    </w:p>
    <w:p w14:paraId="0CB5B725" w14:textId="77777777" w:rsidR="00EB3E6A" w:rsidRPr="00F00600" w:rsidRDefault="00EB3E6A">
      <w:r>
        <w:rPr>
          <w:rFonts w:hint="eastAsia"/>
        </w:rPr>
        <w:t>仇百里是那种双眼能看到恶魔的男人。</w:t>
      </w:r>
    </w:p>
    <w:p w14:paraId="323FB426" w14:textId="77777777" w:rsidR="00016FC5" w:rsidRDefault="00EB3E6A">
      <w:r>
        <w:rPr>
          <w:rFonts w:hint="eastAsia"/>
        </w:rPr>
        <w:t>这样的人是没有办法用善意去看待这个世界的。</w:t>
      </w:r>
    </w:p>
    <w:p w14:paraId="50EEE800" w14:textId="77777777" w:rsidR="00EB3E6A" w:rsidRDefault="00EB3E6A">
      <w:r>
        <w:rPr>
          <w:rFonts w:hint="eastAsia"/>
        </w:rPr>
        <w:t>……</w:t>
      </w:r>
    </w:p>
    <w:p w14:paraId="78472BCD" w14:textId="77777777" w:rsidR="00EB3E6A" w:rsidRDefault="00EB3E6A">
      <w:r>
        <w:rPr>
          <w:rFonts w:hint="eastAsia"/>
        </w:rPr>
        <w:t>……</w:t>
      </w:r>
    </w:p>
    <w:p w14:paraId="5D685593" w14:textId="77777777" w:rsidR="00EB3E6A" w:rsidRDefault="00EB3E6A">
      <w:r>
        <w:rPr>
          <w:rFonts w:hint="eastAsia"/>
        </w:rPr>
        <w:lastRenderedPageBreak/>
        <w:t>农应群带着几个长老走进了大堂深处，鬼都知道他们要开始伪造遗书了。</w:t>
      </w:r>
    </w:p>
    <w:p w14:paraId="06A7DD38" w14:textId="77777777" w:rsidR="00EB3E6A" w:rsidRDefault="00EB3E6A">
      <w:r>
        <w:rPr>
          <w:rFonts w:hint="eastAsia"/>
        </w:rPr>
        <w:t>陆三阴忽然说道：“我能理解他们的想法，但不能认可他们的做法。”</w:t>
      </w:r>
    </w:p>
    <w:p w14:paraId="70DE67A3" w14:textId="77777777" w:rsidR="00EB3E6A" w:rsidRDefault="00EB3E6A">
      <w:r>
        <w:rPr>
          <w:rFonts w:hint="eastAsia"/>
        </w:rPr>
        <w:t>阿漂哥看着他笑了起来，感慨说道：“好一个圣母婊。”</w:t>
      </w:r>
    </w:p>
    <w:p w14:paraId="1F3ABE32" w14:textId="77777777" w:rsidR="000500CA" w:rsidRDefault="000500CA">
      <w:r>
        <w:rPr>
          <w:rFonts w:hint="eastAsia"/>
        </w:rPr>
        <w:t>陆三阴知道他误解了自己的意思，解释说道：“我的意思是，我会采取别的做法。”</w:t>
      </w:r>
    </w:p>
    <w:p w14:paraId="2B9F3FE2" w14:textId="77777777" w:rsidR="00385D5A" w:rsidRDefault="00385D5A">
      <w:r>
        <w:rPr>
          <w:rFonts w:hint="eastAsia"/>
        </w:rPr>
        <w:t>阿漂哥问道：“比如说呢？”</w:t>
      </w:r>
    </w:p>
    <w:p w14:paraId="17629207" w14:textId="77777777" w:rsidR="00880782" w:rsidRDefault="00385D5A" w:rsidP="00880782">
      <w:r>
        <w:rPr>
          <w:rFonts w:hint="eastAsia"/>
        </w:rPr>
        <w:t>陆三阴</w:t>
      </w:r>
      <w:r w:rsidR="00880782">
        <w:rPr>
          <w:rFonts w:hint="eastAsia"/>
        </w:rPr>
        <w:t>认真地想了想，说道：“他们可以选择相信他们的流主。”</w:t>
      </w:r>
    </w:p>
    <w:p w14:paraId="3B88D09D" w14:textId="77777777" w:rsidR="005C4135" w:rsidRDefault="005C4135" w:rsidP="00880782">
      <w:r>
        <w:rPr>
          <w:rFonts w:hint="eastAsia"/>
        </w:rPr>
        <w:t>阿漂哥怔住了，他觉得这样天真的话，怎会从陆三阴这样阴酸腹黑的人口中说出来。</w:t>
      </w:r>
    </w:p>
    <w:p w14:paraId="0AB7E81C" w14:textId="77777777" w:rsidR="005C4135" w:rsidRDefault="005C4135" w:rsidP="00880782">
      <w:r>
        <w:rPr>
          <w:rFonts w:hint="eastAsia"/>
        </w:rPr>
        <w:t>“宁溪姑娘第一次介绍你的时候，我记得是这样说的，陆三阴的阴，是阴谋诡计的阴。”</w:t>
      </w:r>
    </w:p>
    <w:p w14:paraId="4C50422D" w14:textId="77777777" w:rsidR="005C4135" w:rsidRDefault="005C4135" w:rsidP="00880782">
      <w:r>
        <w:rPr>
          <w:rFonts w:hint="eastAsia"/>
        </w:rPr>
        <w:t>陆三阴有些不奈，问道：“那又如何？”</w:t>
      </w:r>
    </w:p>
    <w:p w14:paraId="3E07A78B" w14:textId="77777777" w:rsidR="005C4135" w:rsidRDefault="005C4135" w:rsidP="00880782">
      <w:r>
        <w:rPr>
          <w:rFonts w:hint="eastAsia"/>
        </w:rPr>
        <w:t>“那你认为人心为什么是最好算计的东西？”</w:t>
      </w:r>
    </w:p>
    <w:p w14:paraId="46B34840" w14:textId="77777777" w:rsidR="005C4135" w:rsidRDefault="005C4135" w:rsidP="005C4135">
      <w:r>
        <w:rPr>
          <w:rFonts w:hint="eastAsia"/>
        </w:rPr>
        <w:t>阿漂哥发音清楚，眼神坚定，陆三阴确定自己没有听错，他问的就是人心。</w:t>
      </w:r>
    </w:p>
    <w:p w14:paraId="66E7A766" w14:textId="77777777" w:rsidR="005C4135" w:rsidRDefault="005C4135" w:rsidP="005C4135">
      <w:r>
        <w:rPr>
          <w:rFonts w:hint="eastAsia"/>
        </w:rPr>
        <w:t>他很快恢复了平静，看着阿漂哥微笑说道：“这是我最擅长的问题。”</w:t>
      </w:r>
    </w:p>
    <w:p w14:paraId="600DE053" w14:textId="77777777" w:rsidR="005C4135" w:rsidRDefault="005C4135" w:rsidP="005C4135">
      <w:r>
        <w:rPr>
          <w:rFonts w:hint="eastAsia"/>
        </w:rPr>
        <w:t>人心是最好算计的东西。</w:t>
      </w:r>
    </w:p>
    <w:p w14:paraId="0F63BC0D" w14:textId="77777777" w:rsidR="005C4135" w:rsidRDefault="005C4135" w:rsidP="005C4135">
      <w:r>
        <w:rPr>
          <w:rFonts w:hint="eastAsia"/>
        </w:rPr>
        <w:t>这句话是他告诉西门纤纤的，而阿漂哥这个问题，只是这句话的疑问句。</w:t>
      </w:r>
    </w:p>
    <w:p w14:paraId="003207C8" w14:textId="77777777" w:rsidR="005C4135" w:rsidRDefault="005C4135" w:rsidP="005C4135">
      <w:r>
        <w:rPr>
          <w:rFonts w:hint="eastAsia"/>
        </w:rPr>
        <w:t>那么能够慷慨陈述这句话的人，怎么会回答不了这个问题呢？</w:t>
      </w:r>
    </w:p>
    <w:p w14:paraId="1A613AF5" w14:textId="77777777" w:rsidR="005C4135" w:rsidRPr="005C4135" w:rsidRDefault="005C4135" w:rsidP="005C4135">
      <w:r>
        <w:rPr>
          <w:rFonts w:hint="eastAsia"/>
        </w:rPr>
        <w:t>他只用了一句话，便把这个问题回答清楚了。</w:t>
      </w:r>
    </w:p>
    <w:p w14:paraId="1F1F7E6E" w14:textId="77777777" w:rsidR="005C4135" w:rsidRDefault="005C4135" w:rsidP="00880782">
      <w:r>
        <w:rPr>
          <w:rFonts w:hint="eastAsia"/>
        </w:rPr>
        <w:t>“因为只要你越敢往坏处想，你就越知道他们想做什么。”</w:t>
      </w:r>
    </w:p>
    <w:p w14:paraId="1642175D" w14:textId="77777777" w:rsidR="00043476" w:rsidRDefault="00043476" w:rsidP="00043476">
      <w:r>
        <w:rPr>
          <w:rFonts w:hint="eastAsia"/>
        </w:rPr>
        <w:t>阿漂哥看着他的眼睛，显得有些震惊。</w:t>
      </w:r>
    </w:p>
    <w:p w14:paraId="008708D4" w14:textId="77777777" w:rsidR="00043476" w:rsidRDefault="00043476" w:rsidP="00043476">
      <w:r>
        <w:rPr>
          <w:rFonts w:hint="eastAsia"/>
        </w:rPr>
        <w:t>因为他知道陆三阴这个问题代表了什么。</w:t>
      </w:r>
    </w:p>
    <w:p w14:paraId="576A6FC7" w14:textId="77777777" w:rsidR="00043476" w:rsidRDefault="00043476" w:rsidP="00043476">
      <w:r>
        <w:rPr>
          <w:rFonts w:hint="eastAsia"/>
        </w:rPr>
        <w:t>只有满身泥泞者，才能看清污垢。只有身在黑暗的人，才能看清人心。</w:t>
      </w:r>
    </w:p>
    <w:p w14:paraId="294EF911" w14:textId="77777777" w:rsidR="00043476" w:rsidRDefault="00043476" w:rsidP="00043476">
      <w:r>
        <w:rPr>
          <w:rFonts w:hint="eastAsia"/>
        </w:rPr>
        <w:t>陆三阴的阴，果然是阴谋诡计的阴。</w:t>
      </w:r>
    </w:p>
    <w:p w14:paraId="55B5C2F6" w14:textId="77777777" w:rsidR="00043476" w:rsidRDefault="00043476" w:rsidP="00043476">
      <w:r>
        <w:rPr>
          <w:rFonts w:hint="eastAsia"/>
        </w:rPr>
        <w:t>从见面开始，他便有些欣赏陆三阴，他时常不知道为什么。</w:t>
      </w:r>
    </w:p>
    <w:p w14:paraId="390543A4" w14:textId="77777777" w:rsidR="00043476" w:rsidRDefault="00043476" w:rsidP="00043476">
      <w:r>
        <w:rPr>
          <w:rFonts w:hint="eastAsia"/>
        </w:rPr>
        <w:t>但现在他明白了，这份欣赏源于太过沉重。</w:t>
      </w:r>
    </w:p>
    <w:p w14:paraId="1A00B01D" w14:textId="77777777" w:rsidR="005C4135" w:rsidRDefault="00043476" w:rsidP="00880782">
      <w:r>
        <w:rPr>
          <w:rFonts w:hint="eastAsia"/>
        </w:rPr>
        <w:t>“与人斗其乐无穷，唯心累而已。”</w:t>
      </w:r>
    </w:p>
    <w:p w14:paraId="27711198" w14:textId="77777777" w:rsidR="00043476" w:rsidRDefault="00043476" w:rsidP="00880782">
      <w:r>
        <w:rPr>
          <w:rFonts w:hint="eastAsia"/>
        </w:rPr>
        <w:t>这是阿漂哥的感叹，也算是对陆三阴的劝诫。</w:t>
      </w:r>
    </w:p>
    <w:p w14:paraId="37BCAB84" w14:textId="77777777" w:rsidR="00043476" w:rsidRDefault="00043476" w:rsidP="00880782">
      <w:r>
        <w:rPr>
          <w:rFonts w:hint="eastAsia"/>
        </w:rPr>
        <w:t>陆三阴听懂了，于是看着他问道：“那么你呢？”</w:t>
      </w:r>
    </w:p>
    <w:p w14:paraId="5C0CC2BD" w14:textId="77777777" w:rsidR="00FF7271" w:rsidRDefault="00FF7271" w:rsidP="00880782">
      <w:r>
        <w:rPr>
          <w:rFonts w:hint="eastAsia"/>
        </w:rPr>
        <w:t>唯泥泞者最识误会，唯黑暗者最识人心。</w:t>
      </w:r>
    </w:p>
    <w:p w14:paraId="7097BA0E" w14:textId="77777777" w:rsidR="00FF7271" w:rsidRDefault="00FF7271" w:rsidP="00880782">
      <w:r>
        <w:rPr>
          <w:rFonts w:hint="eastAsia"/>
        </w:rPr>
        <w:t>你看到了我身后的黑暗，那么你呢？</w:t>
      </w:r>
    </w:p>
    <w:p w14:paraId="07C98C6C" w14:textId="77777777" w:rsidR="00FF7271" w:rsidRDefault="00FF7271" w:rsidP="00880782">
      <w:r>
        <w:rPr>
          <w:rFonts w:hint="eastAsia"/>
        </w:rPr>
        <w:t>你是否也是这样的人？</w:t>
      </w:r>
    </w:p>
    <w:p w14:paraId="5A1CBCE9" w14:textId="77777777" w:rsidR="00C91456" w:rsidRDefault="00FF7271" w:rsidP="00880782">
      <w:r>
        <w:rPr>
          <w:rFonts w:hint="eastAsia"/>
        </w:rPr>
        <w:t>阿漂哥对于这个问题，并不感到</w:t>
      </w:r>
      <w:r w:rsidR="00C91456">
        <w:rPr>
          <w:rFonts w:hint="eastAsia"/>
        </w:rPr>
        <w:t>震惊。</w:t>
      </w:r>
    </w:p>
    <w:p w14:paraId="1B8820E5" w14:textId="77777777" w:rsidR="00C91456" w:rsidRDefault="00C91456" w:rsidP="00880782">
      <w:r>
        <w:rPr>
          <w:rFonts w:hint="eastAsia"/>
        </w:rPr>
        <w:t>他抬起头，看向了远方。</w:t>
      </w:r>
    </w:p>
    <w:p w14:paraId="5062BA65" w14:textId="77777777" w:rsidR="00C91456" w:rsidRDefault="00C91456" w:rsidP="00880782">
      <w:r>
        <w:rPr>
          <w:rFonts w:hint="eastAsia"/>
        </w:rPr>
        <w:t>远天夕阳半抹，火云延烧千里，被风吹成各种形状，宛若龙争虎斗。</w:t>
      </w:r>
    </w:p>
    <w:p w14:paraId="7695A049" w14:textId="77777777" w:rsidR="00FF7271" w:rsidRDefault="00C91456" w:rsidP="00880782">
      <w:r>
        <w:rPr>
          <w:rFonts w:hint="eastAsia"/>
        </w:rPr>
        <w:t>阿漂哥平静</w:t>
      </w:r>
      <w:r w:rsidR="00FF7271">
        <w:rPr>
          <w:rFonts w:hint="eastAsia"/>
        </w:rPr>
        <w:t>说道：“与天斗其乐无穷。”</w:t>
      </w:r>
    </w:p>
    <w:p w14:paraId="65330A6D" w14:textId="77777777" w:rsidR="00C91456" w:rsidRDefault="00C91456" w:rsidP="00C91456">
      <w:r>
        <w:rPr>
          <w:rFonts w:hint="eastAsia"/>
        </w:rPr>
        <w:t>微风吹进长廊。</w:t>
      </w:r>
    </w:p>
    <w:p w14:paraId="7223E5D0" w14:textId="77777777" w:rsidR="00C91456" w:rsidRDefault="00C91456" w:rsidP="00C91456">
      <w:r>
        <w:rPr>
          <w:rFonts w:hint="eastAsia"/>
        </w:rPr>
        <w:t>淡蓝色的衣袖被拂动，在夕阳下摆舞成各种形状，就像远天的火云一样。</w:t>
      </w:r>
    </w:p>
    <w:p w14:paraId="6634642E" w14:textId="77777777" w:rsidR="00C91456" w:rsidRDefault="00C91456" w:rsidP="00C91456">
      <w:r>
        <w:rPr>
          <w:rFonts w:hint="eastAsia"/>
        </w:rPr>
        <w:t>夕阳下的阿漂哥，竟隐隐有种乘风而去的感觉。</w:t>
      </w:r>
    </w:p>
    <w:p w14:paraId="02F4303A" w14:textId="77777777" w:rsidR="00C91456" w:rsidRDefault="00B064AE" w:rsidP="00C91456">
      <w:r>
        <w:rPr>
          <w:rFonts w:hint="eastAsia"/>
        </w:rPr>
        <w:t>“你是个了不起的人。”</w:t>
      </w:r>
    </w:p>
    <w:p w14:paraId="6CEAC9AE" w14:textId="77777777" w:rsidR="00C91456" w:rsidRDefault="00864754" w:rsidP="00C91456">
      <w:r>
        <w:rPr>
          <w:rFonts w:hint="eastAsia"/>
        </w:rPr>
        <w:t>陆三阴看着远天半抹夕阳，补充说道：“至少比我了不起。”</w:t>
      </w:r>
    </w:p>
    <w:p w14:paraId="0648034A" w14:textId="77777777" w:rsidR="0090578A" w:rsidRDefault="0090578A" w:rsidP="00C91456">
      <w:r>
        <w:rPr>
          <w:rFonts w:hint="eastAsia"/>
        </w:rPr>
        <w:t>阿漂哥笑笑，说道：“话题好像扯得有些远了，我记得刚才你说的是，他们可以选择相信他们的流主，你凭什么会这样认为？”</w:t>
      </w:r>
    </w:p>
    <w:p w14:paraId="13B2E7A8" w14:textId="77777777" w:rsidR="0090578A" w:rsidRDefault="0090578A" w:rsidP="00880782">
      <w:r>
        <w:rPr>
          <w:rFonts w:hint="eastAsia"/>
        </w:rPr>
        <w:t>陆三阴反问道：“你凭什么不这样认为？”</w:t>
      </w:r>
    </w:p>
    <w:p w14:paraId="516DCD3B" w14:textId="77777777" w:rsidR="005C4135" w:rsidRDefault="005C4135" w:rsidP="00880782">
      <w:r>
        <w:rPr>
          <w:rFonts w:hint="eastAsia"/>
        </w:rPr>
        <w:t>“活得越久的人，也越不会信任他人，越不值得信任。”</w:t>
      </w:r>
    </w:p>
    <w:p w14:paraId="7C6728EC" w14:textId="77777777" w:rsidR="005C4135" w:rsidRDefault="005C4135" w:rsidP="00880782">
      <w:r>
        <w:rPr>
          <w:rFonts w:hint="eastAsia"/>
        </w:rPr>
        <w:t>阿漂哥看着他说道：“尤其在经历过一夜风雨的洗礼之后，现在青思阁磨刀霍霍，现在的等待就是坐以待毙。”</w:t>
      </w:r>
    </w:p>
    <w:p w14:paraId="1C99D36F" w14:textId="77777777" w:rsidR="005C4135" w:rsidRDefault="005C4135" w:rsidP="00880782">
      <w:r>
        <w:rPr>
          <w:rFonts w:hint="eastAsia"/>
        </w:rPr>
        <w:lastRenderedPageBreak/>
        <w:t>陆三阴坚持说道：“但我仍相信有值得信任的人。”</w:t>
      </w:r>
    </w:p>
    <w:p w14:paraId="5450F9CD" w14:textId="77777777" w:rsidR="005C4135" w:rsidRDefault="005C4135" w:rsidP="00880782">
      <w:r>
        <w:rPr>
          <w:rFonts w:hint="eastAsia"/>
        </w:rPr>
        <w:t>他指的是淳于心，那位淳于世家的长老曾两次襄助西门纤纤，这件事情不可能置之不理。</w:t>
      </w:r>
    </w:p>
    <w:p w14:paraId="418C1B51" w14:textId="77777777" w:rsidR="005C4135" w:rsidRDefault="005C4135" w:rsidP="00880782">
      <w:r>
        <w:rPr>
          <w:rFonts w:hint="eastAsia"/>
        </w:rPr>
        <w:t>阿漂哥说道：“我上山的时候看到有人送给了他一包泥土，他便匆匆下山了。”</w:t>
      </w:r>
    </w:p>
    <w:p w14:paraId="3700D735" w14:textId="77777777" w:rsidR="005C4135" w:rsidRDefault="005C4135" w:rsidP="00880782">
      <w:r>
        <w:rPr>
          <w:rFonts w:hint="eastAsia"/>
        </w:rPr>
        <w:t>陆三阴有些吃惊，问道：“你跟我一起上山的，我怎么没看到？”</w:t>
      </w:r>
    </w:p>
    <w:p w14:paraId="364CCB7F" w14:textId="77777777" w:rsidR="005C4135" w:rsidRDefault="005C4135" w:rsidP="00880782">
      <w:r>
        <w:rPr>
          <w:rFonts w:hint="eastAsia"/>
        </w:rPr>
        <w:t>阿漂哥像看白痴一样地看着他，说道：“你认识谁是淳于心吗？”</w:t>
      </w:r>
    </w:p>
    <w:p w14:paraId="3B27864D" w14:textId="77777777" w:rsidR="005C4135" w:rsidRDefault="005C4135" w:rsidP="00880782">
      <w:r>
        <w:rPr>
          <w:rFonts w:hint="eastAsia"/>
        </w:rPr>
        <w:t>陆三阴怔住，关于淳于心的事，都是宁溪转述给他的，李占山，农应群这些人他都是刚刚才看到，更别说认识了。</w:t>
      </w:r>
    </w:p>
    <w:p w14:paraId="76581687" w14:textId="77777777" w:rsidR="005C4135" w:rsidRDefault="005C4135" w:rsidP="00880782">
      <w:r>
        <w:rPr>
          <w:rFonts w:hint="eastAsia"/>
        </w:rPr>
        <w:t>阿漂哥忽然问道：“你知道压垮他们对西门纤纤信任的最后一根稻草是什么吗？”</w:t>
      </w:r>
    </w:p>
    <w:p w14:paraId="2C654217" w14:textId="77777777" w:rsidR="00EB3E6A" w:rsidRDefault="0090578A">
      <w:r>
        <w:rPr>
          <w:rFonts w:hint="eastAsia"/>
        </w:rPr>
        <w:t>“是应江湖。”</w:t>
      </w:r>
    </w:p>
    <w:p w14:paraId="43A52860" w14:textId="77777777" w:rsidR="00D05B1B" w:rsidRDefault="00D05B1B">
      <w:r>
        <w:rPr>
          <w:rFonts w:hint="eastAsia"/>
        </w:rPr>
        <w:t>陆三阴很明白，虽然双方的怨气不断积攒，但毕竟纤纤前夜才舍命救了止戈流，纵然不计之前西门缜的情分，但对西门纤纤的信任应该不会在一夜之间被消磨掉才是。</w:t>
      </w:r>
    </w:p>
    <w:p w14:paraId="320AB14F" w14:textId="77777777" w:rsidR="00D05B1B" w:rsidRDefault="00D05B1B">
      <w:r>
        <w:rPr>
          <w:rFonts w:hint="eastAsia"/>
        </w:rPr>
        <w:t>应江湖叫山贼小宝送了一封信，捎了一叫话，便将这份信任消磨怠尽了。</w:t>
      </w:r>
    </w:p>
    <w:p w14:paraId="5F40F3A5" w14:textId="77777777" w:rsidR="00D05B1B" w:rsidRDefault="00D05B1B">
      <w:r>
        <w:rPr>
          <w:rFonts w:hint="eastAsia"/>
        </w:rPr>
        <w:t>很多人不能明白这个道理，但陆三阴却很清楚。</w:t>
      </w:r>
    </w:p>
    <w:p w14:paraId="59CFF9E0" w14:textId="77777777" w:rsidR="00D05B1B" w:rsidRDefault="00D05B1B">
      <w:r>
        <w:rPr>
          <w:rFonts w:hint="eastAsia"/>
        </w:rPr>
        <w:t>李占山通过苦肉计博得了青思阁的同情，让青思阁众对西门纤纤寒了心。</w:t>
      </w:r>
    </w:p>
    <w:p w14:paraId="1AB1E6A9" w14:textId="77777777" w:rsidR="00D05B1B" w:rsidRPr="00D05B1B" w:rsidRDefault="00D05B1B">
      <w:r>
        <w:rPr>
          <w:rFonts w:hint="eastAsia"/>
        </w:rPr>
        <w:t>应江湖也是同样，当止戈流众发现李占山的阴谋的同时，很自然的会想到一些事情，一夜风雨进攻止戈山，是应江湖通知了西门纤纤回防，李占山勾结一夜风雨，也是应江湖派人提醒。</w:t>
      </w:r>
    </w:p>
    <w:p w14:paraId="35EAA488" w14:textId="77777777" w:rsidR="00D05B1B" w:rsidRDefault="00D05B1B">
      <w:r>
        <w:rPr>
          <w:rFonts w:hint="eastAsia"/>
        </w:rPr>
        <w:t>李占山能勾结一夜风雨，那西门纤纤为什么不能勾结应江湖？</w:t>
      </w:r>
    </w:p>
    <w:p w14:paraId="05B6C5A9" w14:textId="77777777" w:rsidR="00D05B1B" w:rsidRPr="00D05B1B" w:rsidRDefault="00D05B1B">
      <w:r>
        <w:rPr>
          <w:rFonts w:hint="eastAsia"/>
        </w:rPr>
        <w:t>人心算计，不过猜疑。</w:t>
      </w:r>
    </w:p>
    <w:p w14:paraId="4FC9861D" w14:textId="77777777" w:rsidR="00D05B1B" w:rsidRDefault="00D05B1B">
      <w:r>
        <w:rPr>
          <w:rFonts w:hint="eastAsia"/>
        </w:rPr>
        <w:t>正是这份猜疑，成为了压垮止戈流众对西门纤纤信任的最后一根稻草。</w:t>
      </w:r>
    </w:p>
    <w:p w14:paraId="012AD657" w14:textId="77777777" w:rsidR="00D05B1B" w:rsidRDefault="00D05B1B">
      <w:r>
        <w:rPr>
          <w:rFonts w:hint="eastAsia"/>
        </w:rPr>
        <w:t>陆三阴想到了更深处的层面。</w:t>
      </w:r>
    </w:p>
    <w:p w14:paraId="636D65E0" w14:textId="77777777" w:rsidR="00D05B1B" w:rsidRDefault="00D05B1B">
      <w:r>
        <w:rPr>
          <w:rFonts w:hint="eastAsia"/>
        </w:rPr>
        <w:t>一夜风雨入侵止戈流，死伤过半。</w:t>
      </w:r>
    </w:p>
    <w:p w14:paraId="76EA2AE6" w14:textId="77777777" w:rsidR="00D05B1B" w:rsidRDefault="00D05B1B">
      <w:r>
        <w:rPr>
          <w:rFonts w:hint="eastAsia"/>
        </w:rPr>
        <w:t>李占山为了扭转劣势，险被活活打死。</w:t>
      </w:r>
    </w:p>
    <w:p w14:paraId="107CADC6" w14:textId="77777777" w:rsidR="00D05B1B" w:rsidRDefault="00D05B1B">
      <w:r>
        <w:rPr>
          <w:rFonts w:hint="eastAsia"/>
        </w:rPr>
        <w:t>但应江湖却只说了两句话，送了一封信，便在这场多方博弈中，取得了最大的优势。</w:t>
      </w:r>
    </w:p>
    <w:p w14:paraId="1A232DEB" w14:textId="77777777" w:rsidR="00D05B1B" w:rsidRDefault="00D05B1B">
      <w:r>
        <w:rPr>
          <w:rFonts w:hint="eastAsia"/>
        </w:rPr>
        <w:t>隐在薄雾中百里山背面，好似应江湖的背影，带着神秘与阴森。</w:t>
      </w:r>
    </w:p>
    <w:p w14:paraId="52A5518F" w14:textId="77777777" w:rsidR="00D05B1B" w:rsidRPr="00D05B1B" w:rsidRDefault="00D05B1B">
      <w:r>
        <w:rPr>
          <w:rFonts w:hint="eastAsia"/>
        </w:rPr>
        <w:t>“应江湖真是个可怕的敌人。”</w:t>
      </w:r>
    </w:p>
    <w:p w14:paraId="2B36B5D7" w14:textId="77777777" w:rsidR="001926AB" w:rsidRDefault="001926AB"/>
    <w:p w14:paraId="6CEAB93E" w14:textId="77777777" w:rsidR="00881E71" w:rsidRDefault="00881E71"/>
    <w:p w14:paraId="03D16BF3" w14:textId="77777777" w:rsidR="004E2991" w:rsidRDefault="004E2991"/>
    <w:p w14:paraId="1426F676" w14:textId="77777777" w:rsidR="004E2991" w:rsidRDefault="004E2991"/>
    <w:p w14:paraId="35C9D4A6" w14:textId="77777777" w:rsidR="004E2991" w:rsidRDefault="004E2991"/>
    <w:p w14:paraId="1AEFBE99" w14:textId="77777777" w:rsidR="004E2991" w:rsidRDefault="004E2991"/>
    <w:p w14:paraId="7A6FA256" w14:textId="77777777" w:rsidR="004E2991" w:rsidRDefault="004E2991"/>
    <w:p w14:paraId="27B3A445" w14:textId="77777777" w:rsidR="004E2991" w:rsidRDefault="004E2991"/>
    <w:p w14:paraId="31B1BB9E" w14:textId="77777777" w:rsidR="004E2991" w:rsidRDefault="004E2991"/>
    <w:p w14:paraId="0A7759FE" w14:textId="77777777" w:rsidR="004E2991" w:rsidRDefault="004E2991"/>
    <w:p w14:paraId="1FC42497" w14:textId="77777777" w:rsidR="004E2991" w:rsidRDefault="004E2991"/>
    <w:p w14:paraId="42BC7AFD" w14:textId="77777777" w:rsidR="004E2991" w:rsidRDefault="004E2991"/>
    <w:p w14:paraId="53C71659" w14:textId="77777777" w:rsidR="004E2991" w:rsidRDefault="004E2991"/>
    <w:p w14:paraId="17B13764" w14:textId="77777777" w:rsidR="004E2991" w:rsidRDefault="004E2991"/>
    <w:p w14:paraId="04A6AFC1" w14:textId="77777777" w:rsidR="004E2991" w:rsidRDefault="004E2991"/>
    <w:p w14:paraId="09B129FA" w14:textId="77777777" w:rsidR="004E2991" w:rsidRDefault="004E2991"/>
    <w:p w14:paraId="6CA40B66" w14:textId="77777777" w:rsidR="004E2991" w:rsidRDefault="004E2991"/>
    <w:p w14:paraId="6C562F01" w14:textId="77777777" w:rsidR="004E2991" w:rsidRDefault="004E2991"/>
    <w:p w14:paraId="41562962" w14:textId="77777777" w:rsidR="00881E71" w:rsidRDefault="00881E71" w:rsidP="00881E71">
      <w:pPr>
        <w:pStyle w:val="3"/>
      </w:pPr>
      <w:r>
        <w:rPr>
          <w:rFonts w:hint="eastAsia"/>
        </w:rPr>
        <w:lastRenderedPageBreak/>
        <w:t>第三十四章被诅咒的海棠花</w:t>
      </w:r>
    </w:p>
    <w:p w14:paraId="217E5D5C" w14:textId="77777777" w:rsidR="004E2991" w:rsidRPr="00881E71" w:rsidRDefault="004E2991" w:rsidP="004E2991">
      <w:r>
        <w:rPr>
          <w:rFonts w:hint="eastAsia"/>
        </w:rPr>
        <w:t>应江湖抬头看了看天色，太阳已经落下山去，但天还没有黑尽。</w:t>
      </w:r>
    </w:p>
    <w:p w14:paraId="07D05436" w14:textId="77777777" w:rsidR="004E2991" w:rsidRDefault="004E2991" w:rsidP="004E2991">
      <w:r>
        <w:rPr>
          <w:rFonts w:hint="eastAsia"/>
        </w:rPr>
        <w:t>这时候，一条河鱼在狄败青的鱼钩那里徘徊若久之后，终于忍不住诱惑，一口咬中了鱼钩。</w:t>
      </w:r>
    </w:p>
    <w:p w14:paraId="5E3B6186" w14:textId="77777777" w:rsidR="004E2991" w:rsidRDefault="004E2991" w:rsidP="004E2991">
      <w:r>
        <w:rPr>
          <w:rFonts w:hint="eastAsia"/>
        </w:rPr>
        <w:t>咬钩的鱼儿，奋力摇尾挣扎，鱼竿被扯得时上时下。</w:t>
      </w:r>
    </w:p>
    <w:p w14:paraId="27193D94" w14:textId="77777777" w:rsidR="004E2991" w:rsidRPr="00881E71" w:rsidRDefault="004E2991" w:rsidP="004E2991">
      <w:r>
        <w:rPr>
          <w:rFonts w:hint="eastAsia"/>
        </w:rPr>
        <w:t>狄败青收起鱼竿，不想再被仇百里纠缠下去。</w:t>
      </w:r>
      <w:r w:rsidRPr="00881E71">
        <w:rPr>
          <w:rFonts w:hint="eastAsia"/>
        </w:rPr>
        <w:t xml:space="preserve"> </w:t>
      </w:r>
    </w:p>
    <w:p w14:paraId="0E5C1FD3" w14:textId="77777777" w:rsidR="004E2991" w:rsidRPr="004E2991" w:rsidRDefault="004E2991" w:rsidP="00881E71">
      <w:r>
        <w:rPr>
          <w:rFonts w:hint="eastAsia"/>
        </w:rPr>
        <w:t>应江湖看着上钩的鱼，问道：“你要用你的问题，来让仇老五回答你的问题吗？”</w:t>
      </w:r>
    </w:p>
    <w:p w14:paraId="7F3D98F2" w14:textId="77777777" w:rsidR="00881E71" w:rsidRDefault="00881E71" w:rsidP="00881E71">
      <w:r>
        <w:rPr>
          <w:rFonts w:hint="eastAsia"/>
        </w:rPr>
        <w:t>仇百里者杀百里。</w:t>
      </w:r>
    </w:p>
    <w:p w14:paraId="79217E10" w14:textId="77777777" w:rsidR="00881E71" w:rsidRPr="00881E71" w:rsidRDefault="00881E71" w:rsidP="00881E71">
      <w:r>
        <w:rPr>
          <w:rFonts w:hint="eastAsia"/>
        </w:rPr>
        <w:t>这是一个很传神也很血腥的故事，换作平时，狄败青一定会追问下去。</w:t>
      </w:r>
    </w:p>
    <w:p w14:paraId="14EE1949" w14:textId="77777777" w:rsidR="00881E71" w:rsidRDefault="00881E71" w:rsidP="00881E71">
      <w:r>
        <w:rPr>
          <w:rFonts w:hint="eastAsia"/>
        </w:rPr>
        <w:t>西门纤纤有些着急，转身朝着止戈山看去。</w:t>
      </w:r>
    </w:p>
    <w:p w14:paraId="0D4CC789" w14:textId="77777777" w:rsidR="00881E71" w:rsidRDefault="00881E71" w:rsidP="00881E71">
      <w:r>
        <w:rPr>
          <w:rFonts w:hint="eastAsia"/>
        </w:rPr>
        <w:t>不用想也知道，现在止戈山的形势肯定很不乐观，</w:t>
      </w:r>
      <w:r w:rsidR="00D05B1B">
        <w:rPr>
          <w:rFonts w:hint="eastAsia"/>
        </w:rPr>
        <w:t>但他们还需要最后一个情报。</w:t>
      </w:r>
      <w:r w:rsidR="00D05B1B">
        <w:rPr>
          <w:rFonts w:hint="eastAsia"/>
        </w:rPr>
        <w:t xml:space="preserve"> </w:t>
      </w:r>
    </w:p>
    <w:p w14:paraId="558F8738" w14:textId="77777777" w:rsidR="00881E71" w:rsidRDefault="004E2991" w:rsidP="00881E71">
      <w:r>
        <w:rPr>
          <w:rFonts w:hint="eastAsia"/>
        </w:rPr>
        <w:t>狄败青看着他问道：</w:t>
      </w:r>
      <w:r w:rsidR="00881E71">
        <w:rPr>
          <w:rFonts w:hint="eastAsia"/>
        </w:rPr>
        <w:t>“百里七人众的第三人是谁？和季海棠的关系是什么？”</w:t>
      </w:r>
    </w:p>
    <w:p w14:paraId="7E434EE0" w14:textId="77777777" w:rsidR="004E2991" w:rsidRDefault="00F84E61">
      <w:r>
        <w:rPr>
          <w:rFonts w:hint="eastAsia"/>
        </w:rPr>
        <w:t>“</w:t>
      </w:r>
      <w:r w:rsidR="00631372">
        <w:rPr>
          <w:rFonts w:hint="eastAsia"/>
        </w:rPr>
        <w:t>在三途河以西的某个</w:t>
      </w:r>
      <w:r w:rsidR="004E2991">
        <w:rPr>
          <w:rFonts w:hint="eastAsia"/>
        </w:rPr>
        <w:t>地方，流传着一个传说，绽放在无月之月的夜里冥月海棠结下的果实有生</w:t>
      </w:r>
      <w:r w:rsidR="00631372">
        <w:rPr>
          <w:rFonts w:hint="eastAsia"/>
        </w:rPr>
        <w:t>死人肉百骨的功效。</w:t>
      </w:r>
      <w:r>
        <w:rPr>
          <w:rFonts w:hint="eastAsia"/>
        </w:rPr>
        <w:t>”</w:t>
      </w:r>
    </w:p>
    <w:p w14:paraId="7735D7EA" w14:textId="77777777" w:rsidR="004E2991" w:rsidRPr="004E2991" w:rsidRDefault="004E2991">
      <w:r>
        <w:rPr>
          <w:rFonts w:hint="eastAsia"/>
        </w:rPr>
        <w:t>应江湖继续说道：“百里城中有一位医者，</w:t>
      </w:r>
      <w:r w:rsidRPr="004E2991">
        <w:rPr>
          <w:rFonts w:hint="eastAsia"/>
        </w:rPr>
        <w:t>南入巫教，北游溟渊，西至三途河，足踏万里，终于在三途河以西找到了冥月海棠，并用自身的血液饲养了他。</w:t>
      </w:r>
      <w:r>
        <w:rPr>
          <w:rFonts w:hint="eastAsia"/>
        </w:rPr>
        <w:t>”</w:t>
      </w:r>
    </w:p>
    <w:p w14:paraId="67A9259D" w14:textId="77777777" w:rsidR="004E2991" w:rsidRDefault="004E2991">
      <w:r>
        <w:rPr>
          <w:rFonts w:hint="eastAsia"/>
        </w:rPr>
        <w:t>西门纤纤的目光，也落在应江湖的身上。</w:t>
      </w:r>
    </w:p>
    <w:p w14:paraId="5F14F0BE" w14:textId="77777777" w:rsidR="00634C6C" w:rsidRDefault="004E2991">
      <w:r>
        <w:rPr>
          <w:rFonts w:hint="eastAsia"/>
        </w:rPr>
        <w:t>昨夜几经生死，季海棠都没有放弃那株海棠，果然</w:t>
      </w:r>
      <w:r w:rsidR="005A5F2D">
        <w:rPr>
          <w:rFonts w:hint="eastAsia"/>
        </w:rPr>
        <w:t>若</w:t>
      </w:r>
      <w:r>
        <w:rPr>
          <w:rFonts w:hint="eastAsia"/>
        </w:rPr>
        <w:t>非是绝顶尊贵的宝物，又怎会</w:t>
      </w:r>
      <w:r w:rsidR="008F2510">
        <w:rPr>
          <w:rFonts w:hint="eastAsia"/>
        </w:rPr>
        <w:t>在几经生死之后，依旧不愿舍弃</w:t>
      </w:r>
      <w:r>
        <w:rPr>
          <w:rFonts w:hint="eastAsia"/>
        </w:rPr>
        <w:t>。</w:t>
      </w:r>
    </w:p>
    <w:p w14:paraId="41649AC4" w14:textId="77777777" w:rsidR="004E2991" w:rsidRPr="004E2991" w:rsidRDefault="004E2991">
      <w:r>
        <w:rPr>
          <w:rFonts w:hint="eastAsia"/>
        </w:rPr>
        <w:t>狄败青问道：“这和你们那位老三有什么关系？”</w:t>
      </w:r>
    </w:p>
    <w:p w14:paraId="4B9220B4" w14:textId="77777777" w:rsidR="004E2991" w:rsidRPr="004E2991" w:rsidRDefault="004E2991">
      <w:r>
        <w:rPr>
          <w:rFonts w:hint="eastAsia"/>
        </w:rPr>
        <w:t>应江湖解释道：“生死人肉百骨的神药，自己是所有医者追求的目标，巧的是我们的老三就是一位炼药师。”</w:t>
      </w:r>
    </w:p>
    <w:p w14:paraId="3FFD6884" w14:textId="77777777" w:rsidR="004E2991" w:rsidRPr="004E2991" w:rsidRDefault="004E2991" w:rsidP="004E2991">
      <w:r>
        <w:rPr>
          <w:rFonts w:hint="eastAsia"/>
        </w:rPr>
        <w:t>那个一直沉默垂钓的老翁，蓦地抬起头来，从斗笠处露出一道目光，望着应江湖。</w:t>
      </w:r>
    </w:p>
    <w:p w14:paraId="779F6299" w14:textId="77777777" w:rsidR="004E2991" w:rsidRDefault="004E2991" w:rsidP="004E2991">
      <w:r>
        <w:rPr>
          <w:rFonts w:hint="eastAsia"/>
        </w:rPr>
        <w:t>这是应江湖第一次提起关于那个人的事，那个神秘永不现面的老三。</w:t>
      </w:r>
    </w:p>
    <w:p w14:paraId="38966ED6" w14:textId="77777777" w:rsidR="00891495" w:rsidRDefault="004E2991">
      <w:r>
        <w:rPr>
          <w:rFonts w:hint="eastAsia"/>
        </w:rPr>
        <w:t>仇百里突然想到了今晨的事情，脱口说道：</w:t>
      </w:r>
      <w:r w:rsidR="00891495">
        <w:rPr>
          <w:rFonts w:hint="eastAsia"/>
        </w:rPr>
        <w:t>“七分道士。”</w:t>
      </w:r>
    </w:p>
    <w:p w14:paraId="7E26C6E7" w14:textId="77777777" w:rsidR="00B53FC2" w:rsidRDefault="004E2991">
      <w:r>
        <w:rPr>
          <w:rFonts w:hint="eastAsia"/>
        </w:rPr>
        <w:t>听到这个名字，西门纤纤与狄败青三人皆露出了震惊的表情。</w:t>
      </w:r>
    </w:p>
    <w:p w14:paraId="30A990D8" w14:textId="77777777" w:rsidR="004E2991" w:rsidRDefault="004E2991">
      <w:r>
        <w:rPr>
          <w:rFonts w:hint="eastAsia"/>
        </w:rPr>
        <w:t>“我也不能确实七分道士是不是他。”</w:t>
      </w:r>
    </w:p>
    <w:p w14:paraId="74266AEF" w14:textId="77777777" w:rsidR="004E2991" w:rsidRDefault="004E2991">
      <w:r>
        <w:rPr>
          <w:rFonts w:hint="eastAsia"/>
        </w:rPr>
        <w:t>应江湖感慨说道：“我只见过老三几次，而且每次看到的都只是他的背影。”</w:t>
      </w:r>
    </w:p>
    <w:p w14:paraId="00E14312" w14:textId="77777777" w:rsidR="00A915AD" w:rsidRDefault="00A915AD">
      <w:r>
        <w:rPr>
          <w:rFonts w:hint="eastAsia"/>
        </w:rPr>
        <w:t>听着这三个字，西门纤纤想到了很多事情。</w:t>
      </w:r>
    </w:p>
    <w:p w14:paraId="5CD6C0E9" w14:textId="77777777" w:rsidR="00A915AD" w:rsidRDefault="00A915AD">
      <w:r>
        <w:rPr>
          <w:rFonts w:hint="eastAsia"/>
        </w:rPr>
        <w:t>季家三代医府，青思阁百年传承，都是百里城名门，相互之间的走动自然是少不了的，所以她和季海棠很小的时候就认识了。</w:t>
      </w:r>
    </w:p>
    <w:p w14:paraId="35B38D67" w14:textId="77777777" w:rsidR="00A915AD" w:rsidRDefault="00A915AD">
      <w:r>
        <w:rPr>
          <w:rFonts w:hint="eastAsia"/>
        </w:rPr>
        <w:t>这三年来，他认识了柴桑诸人，结伴游历两境，后又忙着寻找陆三阴的踪迹，很少待在百里城，只是听说季海棠远行求医，其他的事情便不清楚了。</w:t>
      </w:r>
    </w:p>
    <w:p w14:paraId="444476CB" w14:textId="77777777" w:rsidR="00A80281" w:rsidRDefault="00A915AD">
      <w:r>
        <w:rPr>
          <w:rFonts w:hint="eastAsia"/>
        </w:rPr>
        <w:t>直至此次回来，</w:t>
      </w:r>
      <w:r w:rsidR="00A80281">
        <w:rPr>
          <w:rFonts w:hint="eastAsia"/>
        </w:rPr>
        <w:t>方才知道关于他的故事已经成了百里城的噩梦。</w:t>
      </w:r>
    </w:p>
    <w:p w14:paraId="118E2370" w14:textId="77777777" w:rsidR="00BF018B" w:rsidRDefault="00A915AD">
      <w:r>
        <w:rPr>
          <w:rFonts w:hint="eastAsia"/>
        </w:rPr>
        <w:t>他的故事很富有传奇与神秘的色彩，</w:t>
      </w:r>
      <w:r w:rsidR="00BF018B">
        <w:rPr>
          <w:rFonts w:hint="eastAsia"/>
        </w:rPr>
        <w:t>名</w:t>
      </w:r>
      <w:r w:rsidR="00A80281">
        <w:rPr>
          <w:rFonts w:hint="eastAsia"/>
        </w:rPr>
        <w:t>叫</w:t>
      </w:r>
      <w:r>
        <w:rPr>
          <w:rFonts w:hint="eastAsia"/>
        </w:rPr>
        <w:t>被诅咒的海棠花</w:t>
      </w:r>
      <w:r w:rsidR="00A80281">
        <w:rPr>
          <w:rFonts w:hint="eastAsia"/>
        </w:rPr>
        <w:t>，</w:t>
      </w:r>
      <w:r w:rsidR="00BF018B">
        <w:rPr>
          <w:rFonts w:hint="eastAsia"/>
        </w:rPr>
        <w:t>她已经传了很多遍。</w:t>
      </w:r>
    </w:p>
    <w:p w14:paraId="14F2436D" w14:textId="77777777" w:rsidR="00A915AD" w:rsidRPr="00A80281" w:rsidRDefault="00BF018B">
      <w:r>
        <w:rPr>
          <w:rFonts w:hint="eastAsia"/>
        </w:rPr>
        <w:t>现在她却从应江湖口中听到了另一个版本，这个故事</w:t>
      </w:r>
      <w:r w:rsidR="00A80281">
        <w:rPr>
          <w:rFonts w:hint="eastAsia"/>
        </w:rPr>
        <w:t>叫看不见的背影</w:t>
      </w:r>
      <w:r w:rsidR="00A915AD">
        <w:rPr>
          <w:rFonts w:hint="eastAsia"/>
        </w:rPr>
        <w:t>。</w:t>
      </w:r>
    </w:p>
    <w:p w14:paraId="2D1167DE" w14:textId="77777777" w:rsidR="006C51BD" w:rsidRDefault="006C51BD" w:rsidP="006C51BD">
      <w:r>
        <w:rPr>
          <w:rFonts w:hint="eastAsia"/>
        </w:rPr>
        <w:t>那名医者得到海棠花之后，便听闻百里城爆发了瘟疫，于是赶回来救治，但他赶到的时候，瘟疫已经被压了下去，传说是南宫世家本家的少年压制下去的。</w:t>
      </w:r>
    </w:p>
    <w:p w14:paraId="0FCA7D21" w14:textId="77777777" w:rsidR="006C51BD" w:rsidRDefault="006C51BD" w:rsidP="006C51BD">
      <w:r>
        <w:rPr>
          <w:rFonts w:hint="eastAsia"/>
        </w:rPr>
        <w:t>看着百里城的人称颂那名医生的时候，他感到很失落，为此消沉了一段时间。</w:t>
      </w:r>
    </w:p>
    <w:p w14:paraId="662F076B" w14:textId="77777777" w:rsidR="006C51BD" w:rsidRDefault="006C51BD" w:rsidP="006C51BD">
      <w:r>
        <w:rPr>
          <w:rFonts w:hint="eastAsia"/>
        </w:rPr>
        <w:t>后来城里还是陆续有病症发生，于是他接着治疗，虽然后来的病症更为复杂，但他用冥月海棠夹在药物里医治的方式，似乎格外的有效，不管多难的病症，都能够治好，由此他获得了更多的荣誉。</w:t>
      </w:r>
    </w:p>
    <w:p w14:paraId="353C890F" w14:textId="77777777" w:rsidR="006C51BD" w:rsidRDefault="006C51BD" w:rsidP="006C51BD">
      <w:r>
        <w:rPr>
          <w:rFonts w:hint="eastAsia"/>
        </w:rPr>
        <w:t>但在那不久之后，被他医治好的病人，竟然逐个的离奇死亡，那些死者共同的特点都是被人</w:t>
      </w:r>
      <w:r>
        <w:rPr>
          <w:rFonts w:hint="eastAsia"/>
        </w:rPr>
        <w:lastRenderedPageBreak/>
        <w:t>抛开了心脏，随之而来的，就是铺天盖地的质疑与谩骂。</w:t>
      </w:r>
    </w:p>
    <w:p w14:paraId="6E62E195" w14:textId="77777777" w:rsidR="006C51BD" w:rsidRDefault="006C51BD" w:rsidP="006C51BD">
      <w:r>
        <w:rPr>
          <w:rFonts w:hint="eastAsia"/>
        </w:rPr>
        <w:t>他想证明这一切只是巧合，但每一次的证明都是证明了原先的质疑而已，于是他背上了一个被诅咒的医者的骂声。</w:t>
      </w:r>
    </w:p>
    <w:p w14:paraId="627508DD" w14:textId="77777777" w:rsidR="006C51BD" w:rsidRDefault="006C51BD" w:rsidP="006C51BD">
      <w:r>
        <w:rPr>
          <w:rFonts w:hint="eastAsia"/>
        </w:rPr>
        <w:t>每一次在失去意识前，看到的都只是一个模糊的背影，所以在接下来的数年时间里，他都在追逐着这个看不见的背影。</w:t>
      </w:r>
    </w:p>
    <w:p w14:paraId="3EE1EA51" w14:textId="77777777" w:rsidR="006C51BD" w:rsidRDefault="006C51BD" w:rsidP="006C51BD">
      <w:r>
        <w:rPr>
          <w:rFonts w:hint="eastAsia"/>
        </w:rPr>
        <w:t>听完这个故事，西门纤纤诸人沉默了很长时间。</w:t>
      </w:r>
    </w:p>
    <w:p w14:paraId="7BE6EBB5" w14:textId="77777777" w:rsidR="006C51BD" w:rsidRPr="00865469" w:rsidRDefault="006C51BD" w:rsidP="006C51BD">
      <w:r>
        <w:rPr>
          <w:rFonts w:hint="eastAsia"/>
        </w:rPr>
        <w:t>狄败青问道：“这个故事里的背影，和你所看到的你们百里老三的背影是同一个？”</w:t>
      </w:r>
    </w:p>
    <w:p w14:paraId="64ED6721" w14:textId="77777777" w:rsidR="00BF018B" w:rsidRPr="006C7F4B" w:rsidRDefault="006C7F4B">
      <w:r>
        <w:rPr>
          <w:rFonts w:hint="eastAsia"/>
        </w:rPr>
        <w:t>应江湖说道：“虽然还不是很确定，但多半就是这样。”</w:t>
      </w:r>
    </w:p>
    <w:p w14:paraId="029A37E1" w14:textId="77777777" w:rsidR="004E2991" w:rsidRDefault="006C7F4B" w:rsidP="004E2991">
      <w:r>
        <w:rPr>
          <w:rFonts w:hint="eastAsia"/>
        </w:rPr>
        <w:t>狄败青有些不解，问道：</w:t>
      </w:r>
      <w:r w:rsidR="004E2991">
        <w:rPr>
          <w:rFonts w:hint="eastAsia"/>
        </w:rPr>
        <w:t>“如此说些，</w:t>
      </w:r>
      <w:r>
        <w:rPr>
          <w:rFonts w:hint="eastAsia"/>
        </w:rPr>
        <w:t>你们老三</w:t>
      </w:r>
      <w:r w:rsidR="004E2991">
        <w:rPr>
          <w:rFonts w:hint="eastAsia"/>
        </w:rPr>
        <w:t>的目的是那株海棠，那他为什么不直接抢走，或者杀了季海棠。”</w:t>
      </w:r>
    </w:p>
    <w:p w14:paraId="715E72E0" w14:textId="77777777" w:rsidR="006C7F4B" w:rsidRDefault="006C7F4B" w:rsidP="004E2991">
      <w:r>
        <w:rPr>
          <w:rFonts w:hint="eastAsia"/>
        </w:rPr>
        <w:t>“如果可以谁愿意这么麻烦。”应江湖本来不想回答这个问题，但想想还是解释清楚为好，省得又把麻烦算到自己头上。</w:t>
      </w:r>
    </w:p>
    <w:p w14:paraId="4F69E7CC" w14:textId="77777777" w:rsidR="004E2991" w:rsidRDefault="006C7F4B" w:rsidP="004E2991">
      <w:r>
        <w:rPr>
          <w:rFonts w:hint="eastAsia"/>
        </w:rPr>
        <w:t>他解释说道：</w:t>
      </w:r>
      <w:r w:rsidR="004E2991">
        <w:rPr>
          <w:rFonts w:hint="eastAsia"/>
        </w:rPr>
        <w:t>“因为冥月海棠成长的条件太苛刻了，需要以命血温养，季海棠与冥月海棠缔血在前，这株海棠便只有季海棠能栽种了，抢药者既不能抢，也不能杀死季海棠，这就是为什么死了这么多人，季海棠仍然活着的原因。”</w:t>
      </w:r>
    </w:p>
    <w:p w14:paraId="2CEE6795" w14:textId="77777777" w:rsidR="00F5619B" w:rsidRDefault="00F5619B" w:rsidP="00F5619B">
      <w:r>
        <w:rPr>
          <w:rFonts w:hint="eastAsia"/>
        </w:rPr>
        <w:t>“你倒是说得坦诚。”</w:t>
      </w:r>
    </w:p>
    <w:p w14:paraId="51089D3D" w14:textId="77777777" w:rsidR="004E2991" w:rsidRDefault="00F5619B">
      <w:r>
        <w:rPr>
          <w:rFonts w:hint="eastAsia"/>
        </w:rPr>
        <w:t>狄败青觉得应江湖没有说谎。</w:t>
      </w:r>
    </w:p>
    <w:p w14:paraId="52850C65" w14:textId="77777777" w:rsidR="00F5619B" w:rsidRDefault="00F5619B">
      <w:r>
        <w:rPr>
          <w:rFonts w:hint="eastAsia"/>
        </w:rPr>
        <w:t>应江湖笑笑道：“我可是要成为山贼王的男人，说了交换情报，自然不会骗你们。”</w:t>
      </w:r>
    </w:p>
    <w:p w14:paraId="5539535C" w14:textId="77777777" w:rsidR="00F5619B" w:rsidRDefault="00F5619B">
      <w:r>
        <w:rPr>
          <w:rFonts w:hint="eastAsia"/>
        </w:rPr>
        <w:t>西门纤纤忽然说道：“为什么不说是别有所图？”</w:t>
      </w:r>
    </w:p>
    <w:p w14:paraId="133FD401" w14:textId="77777777" w:rsidR="00F5619B" w:rsidRDefault="00F5619B">
      <w:r>
        <w:rPr>
          <w:rFonts w:hint="eastAsia"/>
        </w:rPr>
        <w:t>应江湖有些好奇，看着她问道：“为什么这么说？”</w:t>
      </w:r>
    </w:p>
    <w:p w14:paraId="12B4ED34" w14:textId="77777777" w:rsidR="00F5619B" w:rsidRDefault="00F5619B">
      <w:r>
        <w:rPr>
          <w:rFonts w:hint="eastAsia"/>
        </w:rPr>
        <w:t>西门纤纤说道：“你利用山贼小宝传信，让止戈流对我存疑，这时李占山稍一煽动，青思阁也会将我排挤在外，但青思阁与止戈流双方彼此牵制，这样的矛盾并不足以引爆两边的战火，因为都欠缺一个关键，现在我明白了这个关键是什么。”</w:t>
      </w:r>
    </w:p>
    <w:p w14:paraId="41FC9844" w14:textId="77777777" w:rsidR="00F5619B" w:rsidRDefault="00F5619B">
      <w:r>
        <w:rPr>
          <w:rFonts w:hint="eastAsia"/>
        </w:rPr>
        <w:t>应江湖问道：“是什么？”</w:t>
      </w:r>
    </w:p>
    <w:p w14:paraId="126A4145" w14:textId="77777777" w:rsidR="00F5619B" w:rsidRDefault="00F5619B">
      <w:r>
        <w:rPr>
          <w:rFonts w:hint="eastAsia"/>
        </w:rPr>
        <w:t>“海棠花的诅咒一旦生效，便是双方最好的机会。”</w:t>
      </w:r>
    </w:p>
    <w:p w14:paraId="1156C25F" w14:textId="77777777" w:rsidR="00A5707B" w:rsidRDefault="00E66F82">
      <w:r>
        <w:rPr>
          <w:rFonts w:hint="eastAsia"/>
        </w:rPr>
        <w:t>这时候，</w:t>
      </w:r>
      <w:r w:rsidR="00881E71">
        <w:rPr>
          <w:rFonts w:hint="eastAsia"/>
        </w:rPr>
        <w:t>山贼小宝</w:t>
      </w:r>
      <w:r>
        <w:rPr>
          <w:rFonts w:hint="eastAsia"/>
        </w:rPr>
        <w:t>突然指着山上大叫起来，打断了两人的对话。</w:t>
      </w:r>
    </w:p>
    <w:p w14:paraId="486B62DE" w14:textId="77777777" w:rsidR="00E66F82" w:rsidRDefault="00E66F82">
      <w:r>
        <w:rPr>
          <w:rFonts w:hint="eastAsia"/>
        </w:rPr>
        <w:t>“</w:t>
      </w:r>
      <w:r w:rsidR="00881E71">
        <w:rPr>
          <w:rFonts w:hint="eastAsia"/>
        </w:rPr>
        <w:t>为虾米山上也起火了，那里也在烤鱼吗？</w:t>
      </w:r>
      <w:r>
        <w:rPr>
          <w:rFonts w:hint="eastAsia"/>
        </w:rPr>
        <w:t>”</w:t>
      </w:r>
    </w:p>
    <w:p w14:paraId="5ABCCCDE" w14:textId="77777777" w:rsidR="001908DB" w:rsidRDefault="001908DB">
      <w:r>
        <w:rPr>
          <w:rFonts w:hint="eastAsia"/>
        </w:rPr>
        <w:t>应江湖闻言朝他山望去，看到了一团</w:t>
      </w:r>
      <w:r w:rsidR="00B4781A">
        <w:rPr>
          <w:rFonts w:hint="eastAsia"/>
        </w:rPr>
        <w:t>微小昏黄的火光，应江湖看着山上的焰火，意味深长地道：“等过这漫长的岁月，这株被诅咒的海棠是否能够开花结果。”</w:t>
      </w:r>
    </w:p>
    <w:p w14:paraId="180C41E8" w14:textId="77777777" w:rsidR="00F5619B" w:rsidRDefault="00F5619B">
      <w:r>
        <w:rPr>
          <w:rFonts w:hint="eastAsia"/>
        </w:rPr>
        <w:t>“呵，人心果然是最恶劣的东西。”</w:t>
      </w:r>
    </w:p>
    <w:p w14:paraId="29493248" w14:textId="77777777" w:rsidR="00F5619B" w:rsidRDefault="00F5619B" w:rsidP="00F5619B">
      <w:r>
        <w:rPr>
          <w:rFonts w:hint="eastAsia"/>
        </w:rPr>
        <w:t>西门纤纤站起身来，准备离开。</w:t>
      </w:r>
    </w:p>
    <w:p w14:paraId="781AB531" w14:textId="77777777" w:rsidR="00F5619B" w:rsidRDefault="00F5619B" w:rsidP="00F5619B">
      <w:r>
        <w:rPr>
          <w:rFonts w:hint="eastAsia"/>
        </w:rPr>
        <w:t>便在此时，垂钓老翁的忽然一甩鱼竿，在西门纤纤前走的地方画了一条线。</w:t>
      </w:r>
    </w:p>
    <w:p w14:paraId="33A60C1E" w14:textId="77777777" w:rsidR="00F5619B" w:rsidRDefault="00F5619B" w:rsidP="00F5619B">
      <w:r>
        <w:rPr>
          <w:rFonts w:hint="eastAsia"/>
        </w:rPr>
        <w:t>线，就是界线。</w:t>
      </w:r>
    </w:p>
    <w:p w14:paraId="042BA35C" w14:textId="77777777" w:rsidR="00F5619B" w:rsidRPr="00F5619B" w:rsidRDefault="00F5619B" w:rsidP="00F5619B">
      <w:r>
        <w:rPr>
          <w:rFonts w:hint="eastAsia"/>
        </w:rPr>
        <w:t>西门纤纤停下脚步，冷冷朝他望去，问道：“你敢拦我？”</w:t>
      </w:r>
    </w:p>
    <w:p w14:paraId="1926A657" w14:textId="77777777" w:rsidR="00F5619B" w:rsidRDefault="00F5619B" w:rsidP="00F5619B">
      <w:r>
        <w:rPr>
          <w:rFonts w:hint="eastAsia"/>
        </w:rPr>
        <w:t>狄败青伸手到腰间，摸到了小刀。</w:t>
      </w:r>
    </w:p>
    <w:p w14:paraId="7AC807A2" w14:textId="77777777" w:rsidR="00F5619B" w:rsidRDefault="00F5619B" w:rsidP="00F5619B">
      <w:r>
        <w:rPr>
          <w:rFonts w:hint="eastAsia"/>
        </w:rPr>
        <w:t>柴桑的手也落到了刀柄上。</w:t>
      </w:r>
    </w:p>
    <w:p w14:paraId="66D9BC3F" w14:textId="77777777" w:rsidR="00F5619B" w:rsidRDefault="00F5619B" w:rsidP="00F5619B">
      <w:r>
        <w:rPr>
          <w:rFonts w:hint="eastAsia"/>
        </w:rPr>
        <w:t>垂钓老翁收轻轻一收，鱼线收了几分，被埋进林叶里的鱼钩那端露了出来。</w:t>
      </w:r>
    </w:p>
    <w:p w14:paraId="4A17BA64" w14:textId="77777777" w:rsidR="00F5619B" w:rsidRDefault="00F5619B" w:rsidP="00F5619B">
      <w:r>
        <w:rPr>
          <w:rFonts w:hint="eastAsia"/>
        </w:rPr>
        <w:t>鱼钩上挂着一条小白鱼。</w:t>
      </w:r>
    </w:p>
    <w:p w14:paraId="0B5671B0" w14:textId="77777777" w:rsidR="00F5619B" w:rsidRDefault="00F5619B" w:rsidP="00F5619B">
      <w:r>
        <w:rPr>
          <w:rFonts w:hint="eastAsia"/>
        </w:rPr>
        <w:t>垂钓老翁看着她说道：“按照规矩，现在该我提问了。”</w:t>
      </w:r>
    </w:p>
    <w:p w14:paraId="0E541ADF" w14:textId="77777777" w:rsidR="00F5619B" w:rsidRDefault="00E139A2" w:rsidP="00F5619B">
      <w:r>
        <w:rPr>
          <w:rFonts w:hint="eastAsia"/>
        </w:rPr>
        <w:t>“你是哪根葱？凭什么要回答了？”</w:t>
      </w:r>
      <w:r w:rsidR="00F5619B">
        <w:rPr>
          <w:rFonts w:hint="eastAsia"/>
        </w:rPr>
        <w:t>西门纤纤有些恼火，止戈山现在十分火急，哪还有心思在这里耗下去。</w:t>
      </w:r>
    </w:p>
    <w:p w14:paraId="4B979DC0" w14:textId="77777777" w:rsidR="00E139A2" w:rsidRDefault="00E139A2" w:rsidP="00F5619B">
      <w:r>
        <w:rPr>
          <w:rFonts w:hint="eastAsia"/>
        </w:rPr>
        <w:t>垂钓老者平静说道：“老朽百里山西风千里，想必有资格提这个问题。”</w:t>
      </w:r>
    </w:p>
    <w:p w14:paraId="128BA632" w14:textId="77777777" w:rsidR="00E139A2" w:rsidRDefault="00E139A2" w:rsidP="00F5619B">
      <w:r>
        <w:rPr>
          <w:rFonts w:hint="eastAsia"/>
        </w:rPr>
        <w:t>西门纤纤自然听过他的名号，百里山西风千里，百里七人众中排在第二位，为人虽然低调，却是应江湖不过缺失的臂膀。</w:t>
      </w:r>
    </w:p>
    <w:p w14:paraId="12737EAB" w14:textId="77777777" w:rsidR="00F5619B" w:rsidRDefault="00F5619B">
      <w:r>
        <w:rPr>
          <w:rFonts w:hint="eastAsia"/>
        </w:rPr>
        <w:lastRenderedPageBreak/>
        <w:t>狄败青说道：“我来回答你的问题。”</w:t>
      </w:r>
    </w:p>
    <w:p w14:paraId="73CF29EE" w14:textId="77777777" w:rsidR="00F5619B" w:rsidRDefault="00F5619B">
      <w:r>
        <w:rPr>
          <w:rFonts w:hint="eastAsia"/>
        </w:rPr>
        <w:t>“我的问题不是你能回答的。”</w:t>
      </w:r>
    </w:p>
    <w:p w14:paraId="6D88780F" w14:textId="77777777" w:rsidR="00F5619B" w:rsidRDefault="00F5619B">
      <w:r>
        <w:rPr>
          <w:rFonts w:hint="eastAsia"/>
        </w:rPr>
        <w:t>垂钓老翁说道：“止戈山双脉之主，该不会连这点气度都没有吧？”</w:t>
      </w:r>
    </w:p>
    <w:p w14:paraId="2772C72B" w14:textId="77777777" w:rsidR="00F5619B" w:rsidRPr="00F5619B" w:rsidRDefault="00F5619B">
      <w:r>
        <w:rPr>
          <w:rFonts w:hint="eastAsia"/>
        </w:rPr>
        <w:t>西门纤纤一咬牙，说道：“趁我还有耐性之前，你最好问快些。”</w:t>
      </w:r>
    </w:p>
    <w:p w14:paraId="794F8FDD" w14:textId="77777777" w:rsidR="00394355" w:rsidRDefault="00394355" w:rsidP="00F5619B">
      <w:r>
        <w:rPr>
          <w:rFonts w:hint="eastAsia"/>
        </w:rPr>
        <w:t>垂钓老翁笑道：“放心，我的问题只有一个，不会耽搁你太多时间。”</w:t>
      </w:r>
    </w:p>
    <w:p w14:paraId="7C4F09EB" w14:textId="77777777" w:rsidR="00394355" w:rsidRDefault="00394355" w:rsidP="00F5619B">
      <w:r>
        <w:rPr>
          <w:rFonts w:hint="eastAsia"/>
        </w:rPr>
        <w:t>“有屁快放。”柴桑现在简直想冲上去一拳打爆那张藏在斗笠下的笑声。</w:t>
      </w:r>
    </w:p>
    <w:p w14:paraId="7F3C674A" w14:textId="77777777" w:rsidR="00394355" w:rsidRDefault="00394355" w:rsidP="00F5619B">
      <w:r>
        <w:rPr>
          <w:rFonts w:hint="eastAsia"/>
        </w:rPr>
        <w:t>“据我所知，孤坟的主人是你的父亲西门缜救下的第一个止戈流的人。”</w:t>
      </w:r>
    </w:p>
    <w:p w14:paraId="4B5389E1" w14:textId="77777777" w:rsidR="00394355" w:rsidRDefault="00394355" w:rsidP="00F5619B">
      <w:r>
        <w:rPr>
          <w:rFonts w:hint="eastAsia"/>
        </w:rPr>
        <w:t>垂钓老翁说道：“当时他不惜血祭自己的妻子救回的那个人，杀了自己的妻子，而那个人的后人，又杀了他。而今止戈流的人亦是，他们在二十年前被你父亲救下，但这二十年里，他们感念过你的父亲？”</w:t>
      </w:r>
    </w:p>
    <w:p w14:paraId="5EDD4A4A" w14:textId="77777777" w:rsidR="00394355" w:rsidRDefault="00394355" w:rsidP="00F5619B">
      <w:r>
        <w:rPr>
          <w:rFonts w:hint="eastAsia"/>
        </w:rPr>
        <w:t>西门纤纤以为这是个问题，却听垂钓老翁一声轻笑。</w:t>
      </w:r>
    </w:p>
    <w:p w14:paraId="6A77D2A5" w14:textId="77777777" w:rsidR="00394355" w:rsidRDefault="00394355" w:rsidP="00F5619B">
      <w:r>
        <w:rPr>
          <w:rFonts w:hint="eastAsia"/>
        </w:rPr>
        <w:t>“好像没有吧，他们不仅不感念你的父亲，更视之为束缚他们人生的罪魁，在你的父亲死后，更这恨意更是转移到了你的身上，就算你在昨夜舍生忘死，救了他们，可他们对你也没有丝毫的信任。”</w:t>
      </w:r>
    </w:p>
    <w:p w14:paraId="11D8F503" w14:textId="77777777" w:rsidR="00E139A2" w:rsidRDefault="00394355" w:rsidP="00F5619B">
      <w:r>
        <w:rPr>
          <w:rFonts w:hint="eastAsia"/>
        </w:rPr>
        <w:t>西门纤纤有些不耐烦了，怒道：“你的问题到底是什么？”</w:t>
      </w:r>
    </w:p>
    <w:p w14:paraId="4B3C2B3D" w14:textId="77777777" w:rsidR="00394355" w:rsidRPr="00394355" w:rsidRDefault="005D76E7" w:rsidP="00F5619B">
      <w:r>
        <w:rPr>
          <w:rFonts w:hint="eastAsia"/>
        </w:rPr>
        <w:t>垂钓老翁看着西门纤纤的眼睛说道：“我要问的是，为了止戈流这样</w:t>
      </w:r>
      <w:r w:rsidR="00394355">
        <w:rPr>
          <w:rFonts w:hint="eastAsia"/>
        </w:rPr>
        <w:t>一群</w:t>
      </w:r>
      <w:r>
        <w:rPr>
          <w:rFonts w:hint="eastAsia"/>
        </w:rPr>
        <w:t>充满了恶臭的</w:t>
      </w:r>
      <w:r w:rsidR="00394355">
        <w:rPr>
          <w:rFonts w:hint="eastAsia"/>
        </w:rPr>
        <w:t>人去</w:t>
      </w:r>
      <w:r>
        <w:rPr>
          <w:rFonts w:hint="eastAsia"/>
        </w:rPr>
        <w:t>努力，甚至是</w:t>
      </w:r>
      <w:r w:rsidR="00394355">
        <w:rPr>
          <w:rFonts w:hint="eastAsia"/>
        </w:rPr>
        <w:t>牺牲，值得吗？”</w:t>
      </w:r>
    </w:p>
    <w:p w14:paraId="5E539102" w14:textId="77777777" w:rsidR="00394355" w:rsidRDefault="00394355" w:rsidP="00F5619B">
      <w:r>
        <w:rPr>
          <w:rFonts w:hint="eastAsia"/>
        </w:rPr>
        <w:t>西门纤纤忽然笑了起来。</w:t>
      </w:r>
    </w:p>
    <w:p w14:paraId="46EEEF5D" w14:textId="77777777" w:rsidR="00394355" w:rsidRDefault="00394355" w:rsidP="00F5619B">
      <w:r>
        <w:rPr>
          <w:rFonts w:hint="eastAsia"/>
        </w:rPr>
        <w:t>垂钓老翁不能理解她在笑什么。</w:t>
      </w:r>
    </w:p>
    <w:p w14:paraId="5761A35E" w14:textId="77777777" w:rsidR="00394355" w:rsidRDefault="00394355" w:rsidP="00F5619B">
      <w:r>
        <w:rPr>
          <w:rFonts w:hint="eastAsia"/>
        </w:rPr>
        <w:t>西门纤纤说道：“如果是这个问题，那可能要让你失望了，对于这件事，我从来没有想过值不值得，只有该不该为。”</w:t>
      </w:r>
    </w:p>
    <w:p w14:paraId="57C52C28" w14:textId="77777777" w:rsidR="00394355" w:rsidRDefault="00394355" w:rsidP="00F5619B">
      <w:r>
        <w:rPr>
          <w:rFonts w:hint="eastAsia"/>
        </w:rPr>
        <w:t>垂钓老翁怔了一下，说道：“但我并不认为，这是你该为的事情。”</w:t>
      </w:r>
    </w:p>
    <w:p w14:paraId="423BE0A9" w14:textId="77777777" w:rsidR="00394355" w:rsidRDefault="00394355">
      <w:r w:rsidRPr="00394355">
        <w:rPr>
          <w:rFonts w:hint="eastAsia"/>
        </w:rPr>
        <w:t>西门纤纤</w:t>
      </w:r>
      <w:r>
        <w:rPr>
          <w:rFonts w:hint="eastAsia"/>
        </w:rPr>
        <w:t>凝望着止戈山，沉默了片刻。</w:t>
      </w:r>
    </w:p>
    <w:p w14:paraId="0E267CFA" w14:textId="77777777" w:rsidR="00394355" w:rsidRPr="00394355" w:rsidRDefault="00394355">
      <w:r w:rsidRPr="00394355">
        <w:rPr>
          <w:rFonts w:hint="eastAsia"/>
        </w:rPr>
        <w:t>夜色降临的时候，百里溪氤氲而上的水气总会把止戈山笼罩在一片水雾之中。</w:t>
      </w:r>
    </w:p>
    <w:p w14:paraId="75954488" w14:textId="77777777" w:rsidR="00F5619B" w:rsidRDefault="00394355">
      <w:r>
        <w:rPr>
          <w:rFonts w:hint="eastAsia"/>
        </w:rPr>
        <w:t>“我从来也不认为这是我该为的事情，可谁叫死的那个人是我老爹，而偏偏我老爹既是止戈流之主，又是青思阁掌门呢？”</w:t>
      </w:r>
    </w:p>
    <w:p w14:paraId="7A72FAB5" w14:textId="77777777" w:rsidR="00394355" w:rsidRDefault="00394355">
      <w:r>
        <w:rPr>
          <w:rFonts w:hint="eastAsia"/>
        </w:rPr>
        <w:t>说完这句话，西门纤纤走进了止戈山那片含着薄雾的夜色之中。</w:t>
      </w:r>
    </w:p>
    <w:p w14:paraId="2808E1C6" w14:textId="77777777" w:rsidR="00394355" w:rsidRDefault="00394355">
      <w:r>
        <w:rPr>
          <w:rFonts w:hint="eastAsia"/>
        </w:rPr>
        <w:t>看着她的渐渐隐入夜色中的背影，应江湖说了一句话：</w:t>
      </w:r>
    </w:p>
    <w:p w14:paraId="77CA31AF" w14:textId="77777777" w:rsidR="00394355" w:rsidRDefault="00394355">
      <w:r>
        <w:rPr>
          <w:rFonts w:hint="eastAsia"/>
        </w:rPr>
        <w:t>“如果你理解了止戈流与青思阁的真正目的，那或许你就不会这么想了。”</w:t>
      </w:r>
    </w:p>
    <w:p w14:paraId="22E0EEBA" w14:textId="77777777" w:rsidR="00394355" w:rsidRPr="00394355" w:rsidRDefault="00394355">
      <w:r>
        <w:rPr>
          <w:rFonts w:hint="eastAsia"/>
        </w:rPr>
        <w:t>他的声音传入了止戈山的夜色之中，却没有听到西门纤纤的回音，也不知她听到了没有。</w:t>
      </w:r>
    </w:p>
    <w:p w14:paraId="2A331BA1" w14:textId="77777777" w:rsidR="00394355" w:rsidRDefault="00394355" w:rsidP="00394355">
      <w:r w:rsidRPr="00394355">
        <w:rPr>
          <w:rFonts w:hint="eastAsia"/>
        </w:rPr>
        <w:t>夜色</w:t>
      </w:r>
      <w:r w:rsidR="00556277">
        <w:rPr>
          <w:rFonts w:hint="eastAsia"/>
        </w:rPr>
        <w:t>下的止戈山</w:t>
      </w:r>
      <w:r>
        <w:rPr>
          <w:rFonts w:hint="eastAsia"/>
        </w:rPr>
        <w:t>，一片苍茫</w:t>
      </w:r>
      <w:r w:rsidRPr="00394355">
        <w:rPr>
          <w:rFonts w:hint="eastAsia"/>
        </w:rPr>
        <w:t>。</w:t>
      </w:r>
    </w:p>
    <w:p w14:paraId="05B7C2F6" w14:textId="77777777" w:rsidR="00394355" w:rsidRPr="00394355" w:rsidRDefault="00394355" w:rsidP="00394355">
      <w:r>
        <w:rPr>
          <w:rFonts w:hint="eastAsia"/>
        </w:rPr>
        <w:t>山上那团火光，宛若一个燃烧的灯笼。</w:t>
      </w:r>
    </w:p>
    <w:p w14:paraId="75BF182D" w14:textId="77777777" w:rsidR="00394355" w:rsidRPr="00394355" w:rsidRDefault="00394355"/>
    <w:p w14:paraId="3F0F7B1F" w14:textId="77777777" w:rsidR="00F5619B" w:rsidRDefault="00F5619B"/>
    <w:p w14:paraId="4FF32901" w14:textId="77777777" w:rsidR="00F5619B" w:rsidRDefault="00F5619B"/>
    <w:p w14:paraId="3E78F5E9" w14:textId="77777777" w:rsidR="00CE11FA" w:rsidRPr="000E38CA" w:rsidRDefault="00CE11FA"/>
    <w:p w14:paraId="417ED0B9" w14:textId="77777777" w:rsidR="00926223" w:rsidRDefault="00926223" w:rsidP="00926223">
      <w:pPr>
        <w:pStyle w:val="3"/>
      </w:pPr>
      <w:r>
        <w:rPr>
          <w:rFonts w:hint="eastAsia"/>
        </w:rPr>
        <w:t>第三十五章这残酷的世间</w:t>
      </w:r>
    </w:p>
    <w:p w14:paraId="391A2452" w14:textId="77777777" w:rsidR="00926223" w:rsidRDefault="00926223" w:rsidP="00926223">
      <w:r>
        <w:rPr>
          <w:rFonts w:hint="eastAsia"/>
        </w:rPr>
        <w:t>山下看起来那团只是微小的火光，在山上却是一团无法扑灭的熊熊烈火。</w:t>
      </w:r>
    </w:p>
    <w:p w14:paraId="3AF032D5" w14:textId="77777777" w:rsidR="00926223" w:rsidRPr="00F7064E" w:rsidRDefault="00926223" w:rsidP="00926223">
      <w:r>
        <w:rPr>
          <w:rFonts w:hint="eastAsia"/>
        </w:rPr>
        <w:t>烈火无情的肆虐着，吞噬着止戈流与青思阁伤员养伤的西厢房，木柴在烈火中炸裂的与火焰中痛苦的呼喊声充斥着四周。</w:t>
      </w:r>
    </w:p>
    <w:p w14:paraId="2BDAF570" w14:textId="77777777" w:rsidR="00926223" w:rsidRPr="004D4104" w:rsidRDefault="00926223" w:rsidP="00926223">
      <w:r>
        <w:rPr>
          <w:rFonts w:hint="eastAsia"/>
        </w:rPr>
        <w:t>季海棠就在那烈火之前，眼前是一片火海，心中却是另一片火海，两片火海中，同样有一个背影，一株血染的海棠花。</w:t>
      </w:r>
    </w:p>
    <w:p w14:paraId="0A069E49" w14:textId="77777777" w:rsidR="00926223" w:rsidRPr="00F27C91" w:rsidRDefault="00926223" w:rsidP="00926223">
      <w:r>
        <w:rPr>
          <w:rFonts w:hint="eastAsia"/>
        </w:rPr>
        <w:lastRenderedPageBreak/>
        <w:t>原本怯弱犹豫的他此刻有些一种近乎残忍的坚定，他终于追逐到了那个看不见的背影。</w:t>
      </w:r>
    </w:p>
    <w:p w14:paraId="3AF30CC5" w14:textId="77777777" w:rsidR="00926223" w:rsidRDefault="00926223" w:rsidP="00926223">
      <w:r>
        <w:rPr>
          <w:rFonts w:hint="eastAsia"/>
        </w:rPr>
        <w:t>在那火海之前，一个人，拿着一把细小的刀半蹲在一具尸体之前，地上有一滩鲜血，这是尸体的心脏被抛开时飞溅而出的，鲜血飞溅出来的时候把地上的那株海棠染成了红色。</w:t>
      </w:r>
    </w:p>
    <w:p w14:paraId="193DA887" w14:textId="77777777" w:rsidR="00926223" w:rsidRDefault="00926223" w:rsidP="00926223">
      <w:r>
        <w:rPr>
          <w:rFonts w:hint="eastAsia"/>
        </w:rPr>
        <w:t>沾在海棠枝叶上的血红没有被风干，也没有被吸收，而是汇聚成滴，缓缓滴落。</w:t>
      </w:r>
    </w:p>
    <w:p w14:paraId="6D76F70A" w14:textId="77777777" w:rsidR="00926223" w:rsidRPr="009258C4" w:rsidRDefault="00926223" w:rsidP="00926223">
      <w:r>
        <w:rPr>
          <w:rFonts w:hint="eastAsia"/>
        </w:rPr>
        <w:t>那个人还很年轻，一身道士的打扮，眼光有时看着手中的小刀挑动着的那早已停止的心脏，不时又看着那正在滴血的海棠。</w:t>
      </w:r>
    </w:p>
    <w:p w14:paraId="07F03D16" w14:textId="77777777" w:rsidR="00926223" w:rsidRDefault="00926223" w:rsidP="00926223">
      <w:r>
        <w:rPr>
          <w:rFonts w:hint="eastAsia"/>
        </w:rPr>
        <w:t>季海棠看着那人很久很久，焚天煮海的恨意在此时化作了毫无波动的冷漠。</w:t>
      </w:r>
    </w:p>
    <w:p w14:paraId="2664319C" w14:textId="77777777" w:rsidR="00926223" w:rsidRPr="004D4104" w:rsidRDefault="00926223" w:rsidP="00926223">
      <w:r>
        <w:rPr>
          <w:rFonts w:hint="eastAsia"/>
        </w:rPr>
        <w:t>“牺牲了那么多人，我终于不再只是看着你的背影。”</w:t>
      </w:r>
    </w:p>
    <w:p w14:paraId="6CD0057C" w14:textId="77777777" w:rsidR="00926223" w:rsidRPr="004D4104" w:rsidRDefault="00926223" w:rsidP="00926223">
      <w:r>
        <w:rPr>
          <w:rFonts w:hint="eastAsia"/>
        </w:rPr>
        <w:t>那道士，应该说是七分道士抬头看了他一眼，眼中仿佛有什么一闪而过，然后继续低头望着那滴血的海棠，喃喃地道：“终究还是没有开花。”</w:t>
      </w:r>
    </w:p>
    <w:p w14:paraId="036F61C2" w14:textId="77777777" w:rsidR="00926223" w:rsidRDefault="00926223" w:rsidP="00926223">
      <w:r>
        <w:rPr>
          <w:rFonts w:hint="eastAsia"/>
        </w:rPr>
        <w:t>七分道士的声音与他的眼神同样带着遗憾与落寞，他似乎并不在意季海棠，甚至可以说完全无视了季海棠，他的眼中只有那株滴血的海棠。</w:t>
      </w:r>
    </w:p>
    <w:p w14:paraId="6305FEC1" w14:textId="77777777" w:rsidR="00926223" w:rsidRDefault="00926223" w:rsidP="00926223">
      <w:r>
        <w:rPr>
          <w:rFonts w:hint="eastAsia"/>
        </w:rPr>
        <w:t>季海棠并不因被他无视而失落，也不但是他会从前方逃走，因为另一个人已经堵住了七分道士的前路——燕悲欢。</w:t>
      </w:r>
    </w:p>
    <w:p w14:paraId="780B238D" w14:textId="77777777" w:rsidR="00926223" w:rsidRDefault="00926223" w:rsidP="00926223">
      <w:r>
        <w:rPr>
          <w:rFonts w:hint="eastAsia"/>
        </w:rPr>
        <w:t>燕悲欢看着望着七分道士缓缓说道：“原来老三真的是你。”</w:t>
      </w:r>
    </w:p>
    <w:p w14:paraId="5E5FD893" w14:textId="77777777" w:rsidR="00926223" w:rsidRDefault="00926223" w:rsidP="00926223">
      <w:r>
        <w:rPr>
          <w:rFonts w:hint="eastAsia"/>
        </w:rPr>
        <w:t>七分道士抬起头，看到了那一袭黑色礼服，妖艳得近乎邪魅的女子，她的身后是熊熊烈火，黑发与衣裙在因温差而变幻不定的风势中摇摆不定，仿佛随时都会被点燃一般。永恒对立的红与黑，在她身上出现了近乎完美的融合。</w:t>
      </w:r>
    </w:p>
    <w:p w14:paraId="1E045F17" w14:textId="77777777" w:rsidR="00926223" w:rsidRDefault="00926223" w:rsidP="00926223">
      <w:r>
        <w:rPr>
          <w:rFonts w:hint="eastAsia"/>
        </w:rPr>
        <w:t>此时的她就像一只浴火涅槃，化成火凤的黑燕，七抬道士定了定神，缓缓地说出了两境对这只黑燕的称呼：“三途河，丰都谷，指燕为姓，悲欢燕，燕悲欢。”</w:t>
      </w:r>
    </w:p>
    <w:p w14:paraId="28C0A71C" w14:textId="77777777" w:rsidR="00926223" w:rsidRPr="00284E88" w:rsidRDefault="00926223" w:rsidP="00926223">
      <w:r>
        <w:rPr>
          <w:rFonts w:hint="eastAsia"/>
        </w:rPr>
        <w:t>这一段长长的称号，每一段都有其特殊的含义，燕悲欢听在耳里，却没有任何情绪，她指着那株仍在滴血的海棠，淡漠地道：“我来到止戈城，就是为了冥月海棠的果实。”</w:t>
      </w:r>
    </w:p>
    <w:p w14:paraId="01D7A808" w14:textId="77777777" w:rsidR="00926223" w:rsidRDefault="00926223" w:rsidP="00926223">
      <w:r>
        <w:rPr>
          <w:rFonts w:hint="eastAsia"/>
        </w:rPr>
        <w:t>七分道士道：“可是现在并没有结出果实。”</w:t>
      </w:r>
    </w:p>
    <w:p w14:paraId="4955D9A0" w14:textId="77777777" w:rsidR="00926223" w:rsidRDefault="00926223" w:rsidP="00926223">
      <w:r>
        <w:rPr>
          <w:rFonts w:hint="eastAsia"/>
        </w:rPr>
        <w:t>“终有一天他会结出果实的，同为百里七人众，你放弃吧，否则你将承受不起丰都谷的怒火。”</w:t>
      </w:r>
    </w:p>
    <w:p w14:paraId="7D8ABB18" w14:textId="77777777" w:rsidR="00926223" w:rsidRPr="008D2D77" w:rsidRDefault="00926223" w:rsidP="00926223">
      <w:r>
        <w:rPr>
          <w:rFonts w:hint="eastAsia"/>
        </w:rPr>
        <w:t>七分道士没有说谎，所以燕悲欢没有问罪他的意思，这句话既是劝告，也是警告。</w:t>
      </w:r>
    </w:p>
    <w:p w14:paraId="4E38951C" w14:textId="77777777" w:rsidR="00926223" w:rsidRDefault="00926223" w:rsidP="00926223">
      <w:r>
        <w:rPr>
          <w:rFonts w:hint="eastAsia"/>
        </w:rPr>
        <w:t>七分道士取出布条擦了擦手中的小刀，然后缓缓站了起来，看着燕悲欢问道：“那我现在可以走了吗？”</w:t>
      </w:r>
    </w:p>
    <w:p w14:paraId="6BBD23B8" w14:textId="77777777" w:rsidR="00926223" w:rsidRDefault="00926223" w:rsidP="00926223">
      <w:r>
        <w:rPr>
          <w:rFonts w:hint="eastAsia"/>
        </w:rPr>
        <w:t>燕悲欢没有说话，却手已经作了个请的姿势，七分道士道了声多谢，然后便要离开。</w:t>
      </w:r>
    </w:p>
    <w:p w14:paraId="52102DCC" w14:textId="77777777" w:rsidR="00926223" w:rsidRDefault="00926223" w:rsidP="00926223">
      <w:r>
        <w:rPr>
          <w:rFonts w:hint="eastAsia"/>
        </w:rPr>
        <w:t>季海棠这时声嘶力竭地大吼起来：“有人问过我的意见了吗？”</w:t>
      </w:r>
    </w:p>
    <w:p w14:paraId="51B9D0F0" w14:textId="77777777" w:rsidR="00926223" w:rsidRDefault="00926223" w:rsidP="00926223">
      <w:r>
        <w:rPr>
          <w:rFonts w:hint="eastAsia"/>
        </w:rPr>
        <w:t>七分道士停下，转身，看他，然后等待着他的话一句话。</w:t>
      </w:r>
    </w:p>
    <w:p w14:paraId="60915B41" w14:textId="77777777" w:rsidR="00926223" w:rsidRPr="005E282E" w:rsidRDefault="00926223" w:rsidP="00926223">
      <w:r>
        <w:rPr>
          <w:rFonts w:hint="eastAsia"/>
        </w:rPr>
        <w:t>“你这个恶魔，我一定要杀了你。”</w:t>
      </w:r>
    </w:p>
    <w:p w14:paraId="4366C52C" w14:textId="77777777" w:rsidR="00926223" w:rsidRPr="005E282E" w:rsidRDefault="00926223" w:rsidP="00926223">
      <w:r>
        <w:rPr>
          <w:rFonts w:hint="eastAsia"/>
        </w:rPr>
        <w:t>七分道士看着他的眼睛却没有情绪，用一种冷漠却又平淡的声音，反问道：“就为引我出来，你牺牲这么多人，你和恶魔又有什么区别？”</w:t>
      </w:r>
    </w:p>
    <w:p w14:paraId="58A70CCA" w14:textId="77777777" w:rsidR="00926223" w:rsidRDefault="00926223" w:rsidP="00926223">
      <w:r>
        <w:rPr>
          <w:rFonts w:hint="eastAsia"/>
        </w:rPr>
        <w:t>季海棠因为这句话失了一下神，然后七分道士就不见了，燕悲欢也不见了。</w:t>
      </w:r>
    </w:p>
    <w:p w14:paraId="1BA27920" w14:textId="77777777" w:rsidR="00926223" w:rsidRPr="001F4BEE" w:rsidRDefault="00926223" w:rsidP="00926223">
      <w:r>
        <w:rPr>
          <w:rFonts w:hint="eastAsia"/>
        </w:rPr>
        <w:t>回过神来的时候，他看着空荡荡的场地，抱起那失落在地上的海棠，仰天大喊道：“错过了今夜，海棠将不再盛开。”</w:t>
      </w:r>
    </w:p>
    <w:p w14:paraId="430D8F00" w14:textId="77777777" w:rsidR="00926223" w:rsidRDefault="00926223" w:rsidP="00926223">
      <w:r>
        <w:rPr>
          <w:rFonts w:hint="eastAsia"/>
        </w:rPr>
        <w:t>无边的夜色里，传来了冷哼的声音，季海棠知道七分道士听到了，他望着声音传来的方向，喃喃自语：“无论牺牲多</w:t>
      </w:r>
      <w:r w:rsidRPr="000E38CA">
        <w:rPr>
          <w:rFonts w:hint="eastAsia"/>
        </w:rPr>
        <w:t>少人，无论背负怎样的罪孽，我都要再次寻到你。”</w:t>
      </w:r>
    </w:p>
    <w:p w14:paraId="7A33CCB0" w14:textId="77777777" w:rsidR="00926223" w:rsidRDefault="00926223" w:rsidP="00926223">
      <w:r>
        <w:rPr>
          <w:rFonts w:hint="eastAsia"/>
        </w:rPr>
        <w:t>烈火吞噬的青思阁的西厢房忽地在季海棠面前轰然倒塌，季海棠就站在那里默然地看着。</w:t>
      </w:r>
    </w:p>
    <w:p w14:paraId="3040660A" w14:textId="77777777" w:rsidR="00926223" w:rsidRDefault="00926223" w:rsidP="00926223">
      <w:r>
        <w:rPr>
          <w:rFonts w:hint="eastAsia"/>
        </w:rPr>
        <w:t>这时候不知道哪里爬出一个人来，抓住了他的腿，痛苦地求救道：“季大夫，救救我。”</w:t>
      </w:r>
    </w:p>
    <w:p w14:paraId="319748E7" w14:textId="77777777" w:rsidR="00926223" w:rsidRDefault="00926223" w:rsidP="00926223">
      <w:r>
        <w:rPr>
          <w:rFonts w:hint="eastAsia"/>
        </w:rPr>
        <w:t>季海棠缓缓轻下身子，用清凉的药为他包扎被烧伤的大腿，并喂了一些止疼的药。</w:t>
      </w:r>
    </w:p>
    <w:p w14:paraId="13D49366" w14:textId="77777777" w:rsidR="00926223" w:rsidRDefault="00926223" w:rsidP="00926223">
      <w:r>
        <w:rPr>
          <w:rFonts w:hint="eastAsia"/>
        </w:rPr>
        <w:t>他的动作轻柔而细腻，将伤者的疼痛降到了最低，从伤者感激的目光里，他几乎可以确认自己是世间最好的医生。</w:t>
      </w:r>
    </w:p>
    <w:p w14:paraId="5D275C7C" w14:textId="77777777" w:rsidR="00926223" w:rsidRDefault="00926223" w:rsidP="00926223">
      <w:r>
        <w:rPr>
          <w:rFonts w:hint="eastAsia"/>
        </w:rPr>
        <w:t>他温柔地问道：“好点没有？”</w:t>
      </w:r>
    </w:p>
    <w:p w14:paraId="4A13F63C" w14:textId="77777777" w:rsidR="00926223" w:rsidRDefault="00926223" w:rsidP="00926223">
      <w:r>
        <w:rPr>
          <w:rFonts w:hint="eastAsia"/>
        </w:rPr>
        <w:lastRenderedPageBreak/>
        <w:t>“好多了。”伤者感激涕零。</w:t>
      </w:r>
    </w:p>
    <w:p w14:paraId="7ADA38EE" w14:textId="77777777" w:rsidR="00926223" w:rsidRDefault="00926223" w:rsidP="00926223">
      <w:r>
        <w:rPr>
          <w:rFonts w:hint="eastAsia"/>
        </w:rPr>
        <w:t>“那可以走动了吗？”</w:t>
      </w:r>
    </w:p>
    <w:p w14:paraId="20C6FA33" w14:textId="77777777" w:rsidR="00926223" w:rsidRDefault="00926223" w:rsidP="00926223">
      <w:r>
        <w:rPr>
          <w:rFonts w:hint="eastAsia"/>
        </w:rPr>
        <w:t>“嗯，应该可以的。”</w:t>
      </w:r>
    </w:p>
    <w:p w14:paraId="0C793432" w14:textId="77777777" w:rsidR="00926223" w:rsidRDefault="00926223" w:rsidP="00926223">
      <w:r>
        <w:rPr>
          <w:rFonts w:hint="eastAsia"/>
        </w:rPr>
        <w:t>季海棠很满意地拍拍他的肩膀，温柔地说道：“那麻烦你帮我转答，其他被我医治的人，就说夜海棠的诅咒已经来了。”</w:t>
      </w:r>
    </w:p>
    <w:p w14:paraId="20D42873" w14:textId="77777777" w:rsidR="00926223" w:rsidRDefault="00926223" w:rsidP="00926223">
      <w:r>
        <w:rPr>
          <w:rFonts w:hint="eastAsia"/>
        </w:rPr>
        <w:t>伤者充满感激与泪水的目光慢慢地，慢慢地变成了心酸，那双温暖的手不知何时也变得无比冰冷，当他看到那躺在地上的尸体时，终于变成了撕心裂肺的恐惧。</w:t>
      </w:r>
    </w:p>
    <w:p w14:paraId="062085CB" w14:textId="77777777" w:rsidR="00926223" w:rsidRDefault="00926223" w:rsidP="00926223">
      <w:r>
        <w:rPr>
          <w:rFonts w:hint="eastAsia"/>
        </w:rPr>
        <w:t>季海棠缓缓站了起来，看着无边夜色，留给伤者一个沉默的背影。</w:t>
      </w:r>
    </w:p>
    <w:p w14:paraId="28B97133" w14:textId="77777777" w:rsidR="00926223" w:rsidRDefault="00926223" w:rsidP="00926223">
      <w:r>
        <w:rPr>
          <w:rFonts w:hint="eastAsia"/>
        </w:rPr>
        <w:t>这是沉默，也是冷漠。</w:t>
      </w:r>
    </w:p>
    <w:p w14:paraId="6D386AB2" w14:textId="77777777" w:rsidR="00926223" w:rsidRDefault="00926223" w:rsidP="00926223">
      <w:r>
        <w:rPr>
          <w:rFonts w:hint="eastAsia"/>
        </w:rPr>
        <w:t>伤者望着这沉默的背影突然有了种寒入骨髓的冰冷感觉，不知什么力量，使他一跃而起，然后落荒而逃。</w:t>
      </w:r>
    </w:p>
    <w:p w14:paraId="28621F35" w14:textId="77777777" w:rsidR="00926223" w:rsidRDefault="00926223" w:rsidP="00926223">
      <w:r>
        <w:rPr>
          <w:rFonts w:hint="eastAsia"/>
        </w:rPr>
        <w:t>止戈山是建筑是一个四面合围的四合院子，青思阁在北向，止戈流在南向，东厢房是饭堂与存在粮食的地方，而西厢房存在药材与处理伤员的地方。</w:t>
      </w:r>
    </w:p>
    <w:p w14:paraId="57540780" w14:textId="77777777" w:rsidR="00926223" w:rsidRDefault="00926223" w:rsidP="00926223">
      <w:r>
        <w:rPr>
          <w:rFonts w:hint="eastAsia"/>
        </w:rPr>
        <w:t>四个厢房之间有二到三里的空隙，这除了为了保证平时搬运物资通行的方便之外，还有一层顾虑就是怕万一某个厢房失火，火势不会殃及其他地方，谁也没想到这个措施现在竟然真的取到了作用。</w:t>
      </w:r>
    </w:p>
    <w:p w14:paraId="4DB08BC5" w14:textId="77777777" w:rsidR="00926223" w:rsidRDefault="00926223" w:rsidP="00926223">
      <w:r>
        <w:rPr>
          <w:rFonts w:hint="eastAsia"/>
        </w:rPr>
        <w:t>季海棠转身，望着那迅速逃离的身影，缓缓说道：“你是解了青思阁之围的勇士，拯救止戈流的英雄，如果两边都没有人救你，那这世间就太残酷了。”</w:t>
      </w:r>
    </w:p>
    <w:p w14:paraId="08EEEF58" w14:textId="77777777" w:rsidR="00926223" w:rsidRPr="00DF18DC" w:rsidRDefault="00926223" w:rsidP="00926223">
      <w:r>
        <w:rPr>
          <w:rFonts w:hint="eastAsia"/>
        </w:rPr>
        <w:t>且不说今夜所发生的一切，对这位拯救了青思阁的英雄来说，是否确实太残酷了，但真的太过诡异了。</w:t>
      </w:r>
    </w:p>
    <w:p w14:paraId="5160B03A" w14:textId="77777777" w:rsidR="00926223" w:rsidRDefault="00926223" w:rsidP="00926223">
      <w:r>
        <w:rPr>
          <w:rFonts w:hint="eastAsia"/>
        </w:rPr>
        <w:t>在太阳落山之后，守卫西厢房伤者的护卫突然就撤走了，之前离开的石中龙折回来寻找季海棠的下落，但季海棠在此之前就已经下落不明了。</w:t>
      </w:r>
    </w:p>
    <w:p w14:paraId="05556FD3" w14:textId="77777777" w:rsidR="00926223" w:rsidRDefault="00926223" w:rsidP="00926223">
      <w:r>
        <w:rPr>
          <w:rFonts w:hint="eastAsia"/>
        </w:rPr>
        <w:t>不久之后，西厢房莫名的失火，火势越来越大，但只有三里之遥原来还喧嚣闹腾的止戈流与青思阁竟同时沉寂了下去，好似没有一个人发现这边失火了一般。</w:t>
      </w:r>
    </w:p>
    <w:p w14:paraId="39AFA175" w14:textId="77777777" w:rsidR="00926223" w:rsidRDefault="00926223" w:rsidP="00926223">
      <w:r>
        <w:rPr>
          <w:rFonts w:hint="eastAsia"/>
        </w:rPr>
        <w:t>一些逃出的伤者跑去两边求援，但都杳无音讯，其他人只好四散逃离，这名伤者没有逃出去，却很幸运的没有被烧死，然后得到了季海棠的救治，同时也见证了那个恐怖的死亡诅咒。</w:t>
      </w:r>
    </w:p>
    <w:p w14:paraId="21D1DB00" w14:textId="77777777" w:rsidR="00926223" w:rsidRDefault="00926223" w:rsidP="00926223">
      <w:r>
        <w:rPr>
          <w:rFonts w:hint="eastAsia"/>
        </w:rPr>
        <w:t>为了活下去，他开始寻求同伴的保护，可是原本人来人往的止戈山，这时竟空荡荡的，宛若荒郊的孤坟，看不到一个人影。</w:t>
      </w:r>
    </w:p>
    <w:p w14:paraId="0ACB4C25" w14:textId="77777777" w:rsidR="00926223" w:rsidRDefault="00926223" w:rsidP="00926223">
      <w:r>
        <w:rPr>
          <w:rFonts w:hint="eastAsia"/>
        </w:rPr>
        <w:t>他去过了止戈流，那里已经杳无人迹，于是他跑回了青思阁，这时的青思阁大门紧闭，他叫了很多声，却没有人开门。</w:t>
      </w:r>
    </w:p>
    <w:p w14:paraId="3434E34F" w14:textId="77777777" w:rsidR="00926223" w:rsidRDefault="00926223" w:rsidP="00926223">
      <w:r>
        <w:rPr>
          <w:rFonts w:hint="eastAsia"/>
        </w:rPr>
        <w:t>……</w:t>
      </w:r>
    </w:p>
    <w:p w14:paraId="6C012C8E" w14:textId="77777777" w:rsidR="00926223" w:rsidRDefault="00926223" w:rsidP="00926223">
      <w:r>
        <w:rPr>
          <w:rFonts w:hint="eastAsia"/>
        </w:rPr>
        <w:t>……</w:t>
      </w:r>
    </w:p>
    <w:p w14:paraId="04174225" w14:textId="77777777" w:rsidR="00926223" w:rsidRDefault="00926223" w:rsidP="00926223">
      <w:r>
        <w:rPr>
          <w:rFonts w:hint="eastAsia"/>
        </w:rPr>
        <w:t>在这紧闭的大门之内，在远处西厢房的大火映照之下，青思阁大堂的孤灯显得孤独而微弱，就像此时的石中龙一样。</w:t>
      </w:r>
    </w:p>
    <w:p w14:paraId="0B5130FA" w14:textId="77777777" w:rsidR="00926223" w:rsidRDefault="00926223" w:rsidP="00926223">
      <w:r>
        <w:rPr>
          <w:rFonts w:hint="eastAsia"/>
        </w:rPr>
        <w:t>他站在人群之中，眼前是几百双冷漠的目光，每个人都沉默着，仿佛没有听到门外的咚咚的敲门声，石中龙终于受不了了。</w:t>
      </w:r>
    </w:p>
    <w:p w14:paraId="44D0AEC0" w14:textId="77777777" w:rsidR="00926223" w:rsidRDefault="00926223" w:rsidP="00926223">
      <w:r>
        <w:rPr>
          <w:rFonts w:hint="eastAsia"/>
        </w:rPr>
        <w:t>“你说过，会救他们的。”他开始质问李占山。</w:t>
      </w:r>
    </w:p>
    <w:p w14:paraId="14CCE3FA" w14:textId="77777777" w:rsidR="00926223" w:rsidRDefault="00926223" w:rsidP="00926223">
      <w:r>
        <w:rPr>
          <w:rFonts w:hint="eastAsia"/>
        </w:rPr>
        <w:t>李占山反问道：“你知道那杀人者有多恐怖吗？你还想搭上多少同门？”</w:t>
      </w:r>
    </w:p>
    <w:p w14:paraId="1352BAB3" w14:textId="77777777" w:rsidR="00926223" w:rsidRDefault="00926223" w:rsidP="00926223">
      <w:r>
        <w:rPr>
          <w:rFonts w:hint="eastAsia"/>
        </w:rPr>
        <w:t>“可是昨夜他们救了青思阁。”</w:t>
      </w:r>
    </w:p>
    <w:p w14:paraId="67D12670" w14:textId="77777777" w:rsidR="00926223" w:rsidRDefault="00926223" w:rsidP="00926223">
      <w:r>
        <w:rPr>
          <w:rFonts w:hint="eastAsia"/>
        </w:rPr>
        <w:t>“不，被他们拯救的只有止戈流，如果一开始他们听我的不上山，那他们就不会受伤，也就不用接受季海棠的医治，也就不会有现今的处境了，而你也不会失去这条手臂。”</w:t>
      </w:r>
    </w:p>
    <w:p w14:paraId="5DBC867B" w14:textId="77777777" w:rsidR="00926223" w:rsidRDefault="00926223" w:rsidP="00926223">
      <w:r>
        <w:rPr>
          <w:rFonts w:hint="eastAsia"/>
        </w:rPr>
        <w:t>“救一个人就这么困难吗？只要放他进来，他就能活下去。”</w:t>
      </w:r>
    </w:p>
    <w:p w14:paraId="247FF6D3" w14:textId="77777777" w:rsidR="00926223" w:rsidRDefault="00926223" w:rsidP="00926223">
      <w:r>
        <w:rPr>
          <w:rFonts w:hint="eastAsia"/>
        </w:rPr>
        <w:t>李占山厉声道：“我说得不够清楚吗，被他们拯救的只有止戈流。”</w:t>
      </w:r>
    </w:p>
    <w:p w14:paraId="5C2CC3D5" w14:textId="77777777" w:rsidR="00926223" w:rsidRDefault="00926223" w:rsidP="00926223">
      <w:r>
        <w:rPr>
          <w:rFonts w:hint="eastAsia"/>
        </w:rPr>
        <w:t>石中龙怔了一下，仿佛明白了什么，当他看到其他的冰冷的目光后，他终于明白了。</w:t>
      </w:r>
    </w:p>
    <w:p w14:paraId="3C61B1A6" w14:textId="77777777" w:rsidR="00926223" w:rsidRDefault="00926223" w:rsidP="00926223">
      <w:r>
        <w:rPr>
          <w:rFonts w:hint="eastAsia"/>
        </w:rPr>
        <w:lastRenderedPageBreak/>
        <w:t>救一个人固然是极其简单的事，但这些人的存在对青思阁的这些人太不利了，门外的求救者是拯救了青思阁的英雄，那么在座的就都是不顾山门危难的贪生怕死者。</w:t>
      </w:r>
    </w:p>
    <w:p w14:paraId="0AE8FD08" w14:textId="77777777" w:rsidR="00926223" w:rsidRDefault="00926223" w:rsidP="00926223">
      <w:r>
        <w:rPr>
          <w:rFonts w:hint="eastAsia"/>
        </w:rPr>
        <w:t>这种对比太鲜明了，所以从某种意义上来说，眼前这些长老弟子们其实是想这些英雄都死在那恐怖的杀人者手中。</w:t>
      </w:r>
    </w:p>
    <w:p w14:paraId="273FD993" w14:textId="77777777" w:rsidR="00926223" w:rsidRPr="00C54488" w:rsidRDefault="00926223" w:rsidP="00926223">
      <w:r>
        <w:rPr>
          <w:rFonts w:hint="eastAsia"/>
        </w:rPr>
        <w:t>当然，这些英雄也包括石中龙他自己。</w:t>
      </w:r>
    </w:p>
    <w:p w14:paraId="578AA2AF" w14:textId="77777777" w:rsidR="00926223" w:rsidRDefault="00926223" w:rsidP="00926223">
      <w:r>
        <w:rPr>
          <w:rFonts w:hint="eastAsia"/>
        </w:rPr>
        <w:t>想明白这个道理后，石中龙离开了大堂，大堂内没有人去阻拦他，因为只有在外面，他才会遇到那个杀人者，只有死在那杀人者手中，才是他名正言顺的死法。</w:t>
      </w:r>
    </w:p>
    <w:p w14:paraId="7C8FFBF2" w14:textId="77777777" w:rsidR="00926223" w:rsidRDefault="00926223" w:rsidP="00926223">
      <w:r>
        <w:rPr>
          <w:rFonts w:hint="eastAsia"/>
        </w:rPr>
        <w:t>就在那伤者绝望的时候，石中龙推开了门走了出来，门突然就被关上了。</w:t>
      </w:r>
    </w:p>
    <w:p w14:paraId="3AC17417" w14:textId="77777777" w:rsidR="00926223" w:rsidRDefault="00926223" w:rsidP="00926223">
      <w:r>
        <w:rPr>
          <w:rFonts w:hint="eastAsia"/>
        </w:rPr>
        <w:t>伤者抓着石中龙道：“师兄，救救我。”</w:t>
      </w:r>
    </w:p>
    <w:p w14:paraId="2A8F75E4" w14:textId="77777777" w:rsidR="00926223" w:rsidRDefault="00926223" w:rsidP="00926223">
      <w:r>
        <w:rPr>
          <w:rFonts w:hint="eastAsia"/>
        </w:rPr>
        <w:t>石中龙扶起他，苦笑道：“我和你一样，也是被诅咒的人了啊！”</w:t>
      </w:r>
    </w:p>
    <w:p w14:paraId="5CAA7601" w14:textId="77777777" w:rsidR="00926223" w:rsidRPr="00C63CD6" w:rsidRDefault="00926223" w:rsidP="00926223">
      <w:r>
        <w:rPr>
          <w:rFonts w:hint="eastAsia"/>
        </w:rPr>
        <w:t>“那我们现在要怎么样？”</w:t>
      </w:r>
    </w:p>
    <w:p w14:paraId="127DFDD3" w14:textId="77777777" w:rsidR="00926223" w:rsidRDefault="00926223" w:rsidP="00926223">
      <w:r>
        <w:rPr>
          <w:rFonts w:hint="eastAsia"/>
        </w:rPr>
        <w:t>石中龙道：“你是拯救止戈流的英雄，你应该去寻求止戈流的帮助。”</w:t>
      </w:r>
    </w:p>
    <w:p w14:paraId="067F4BFE" w14:textId="77777777" w:rsidR="00926223" w:rsidRDefault="00926223" w:rsidP="00926223">
      <w:r>
        <w:rPr>
          <w:rFonts w:hint="eastAsia"/>
        </w:rPr>
        <w:t>“可是止戈流的人已经没有人了。”</w:t>
      </w:r>
    </w:p>
    <w:p w14:paraId="5C92F58F" w14:textId="77777777" w:rsidR="00926223" w:rsidRDefault="00926223" w:rsidP="00926223">
      <w:r>
        <w:rPr>
          <w:rFonts w:hint="eastAsia"/>
        </w:rPr>
        <w:t>“西郊坟地。”</w:t>
      </w:r>
    </w:p>
    <w:p w14:paraId="0CE36830" w14:textId="77777777" w:rsidR="00926223" w:rsidRDefault="00926223" w:rsidP="00926223">
      <w:r>
        <w:rPr>
          <w:rFonts w:hint="eastAsia"/>
        </w:rPr>
        <w:t>“他们去那里做什么？”</w:t>
      </w:r>
    </w:p>
    <w:p w14:paraId="0B20A8DF" w14:textId="77777777" w:rsidR="00926223" w:rsidRPr="00C63CD6" w:rsidRDefault="00926223" w:rsidP="00926223">
      <w:r>
        <w:rPr>
          <w:rFonts w:hint="eastAsia"/>
        </w:rPr>
        <w:t>“这你不用管，你记住如果遇到其他受伤的，就带他们一起去西郊坟地，如果止戈流不接纳你们，你们就分开逃生，这样生存的机率或者会大一点。”</w:t>
      </w:r>
    </w:p>
    <w:p w14:paraId="7EFB25A9" w14:textId="77777777" w:rsidR="00926223" w:rsidRDefault="00926223" w:rsidP="00926223">
      <w:r>
        <w:rPr>
          <w:rFonts w:hint="eastAsia"/>
        </w:rPr>
        <w:t>“那师兄你呢？”</w:t>
      </w:r>
    </w:p>
    <w:p w14:paraId="03E0BC82" w14:textId="77777777" w:rsidR="00926223" w:rsidRDefault="00926223" w:rsidP="00926223">
      <w:r>
        <w:rPr>
          <w:rFonts w:hint="eastAsia"/>
        </w:rPr>
        <w:t>“我去找掌门，现在只有掌门能救得了我们。”</w:t>
      </w:r>
    </w:p>
    <w:p w14:paraId="5FAC814B" w14:textId="77777777" w:rsidR="00926223" w:rsidRDefault="00926223" w:rsidP="00926223">
      <w:r>
        <w:rPr>
          <w:rFonts w:hint="eastAsia"/>
        </w:rPr>
        <w:t>伤者也朝西郊坟地跑去，途中他遇到了几个从大火中逃出，却不受被青思阁所接纳的伤者，而躲在荒郊里的伤者，然后带着他们朝西郊坟地跑去。</w:t>
      </w:r>
    </w:p>
    <w:p w14:paraId="77E911AE" w14:textId="77777777" w:rsidR="00926223" w:rsidRDefault="00926223" w:rsidP="00926223">
      <w:r>
        <w:rPr>
          <w:rFonts w:hint="eastAsia"/>
        </w:rPr>
        <w:t>看着那名伤者已经离开，石中龙起身朝山下走去。</w:t>
      </w:r>
    </w:p>
    <w:p w14:paraId="43582E95" w14:textId="77777777" w:rsidR="00926223" w:rsidRDefault="00926223" w:rsidP="00926223">
      <w:r>
        <w:rPr>
          <w:rFonts w:hint="eastAsia"/>
        </w:rPr>
        <w:t>来到山道时，忽然闻到一阵异香，双脚便再也站不住，倒在了地上。</w:t>
      </w:r>
    </w:p>
    <w:p w14:paraId="28FFD309" w14:textId="77777777" w:rsidR="00926223" w:rsidRDefault="00926223" w:rsidP="00926223">
      <w:r>
        <w:rPr>
          <w:rFonts w:hint="eastAsia"/>
        </w:rPr>
        <w:t>一道身影从黑暗中缓缓走出，他的手上抱着一盘海棠花。</w:t>
      </w:r>
    </w:p>
    <w:p w14:paraId="794FCFFD" w14:textId="77777777" w:rsidR="00926223" w:rsidRDefault="00926223" w:rsidP="00926223">
      <w:r>
        <w:rPr>
          <w:rFonts w:hint="eastAsia"/>
        </w:rPr>
        <w:t>石中龙忽然觉得很可笑，他是拯救止戈流的英雄，解了青思阁之围的勇士，在他将在死在海棠花诅咒之下的时候，竟然没有一个人赶来救他。</w:t>
      </w:r>
    </w:p>
    <w:p w14:paraId="05EB274E" w14:textId="77777777" w:rsidR="00926223" w:rsidRDefault="00926223" w:rsidP="00926223">
      <w:r>
        <w:rPr>
          <w:rFonts w:hint="eastAsia"/>
        </w:rPr>
        <w:t>“这世间真的残酷了。”</w:t>
      </w:r>
    </w:p>
    <w:p w14:paraId="294FA1B2" w14:textId="77777777" w:rsidR="00926223" w:rsidRDefault="00926223" w:rsidP="00926223"/>
    <w:p w14:paraId="6EFAF2A4" w14:textId="77777777" w:rsidR="00926223" w:rsidRPr="00CF0BBB" w:rsidRDefault="00926223" w:rsidP="00926223"/>
    <w:p w14:paraId="2C3B7AA3" w14:textId="77777777" w:rsidR="00926223" w:rsidRDefault="00926223" w:rsidP="00926223"/>
    <w:p w14:paraId="00DC78D7" w14:textId="77777777" w:rsidR="00926223" w:rsidRDefault="00926223" w:rsidP="00926223"/>
    <w:p w14:paraId="2514775F" w14:textId="77777777" w:rsidR="00CF0BBB" w:rsidRDefault="00CF0BBB" w:rsidP="00CF0BBB">
      <w:pPr>
        <w:pStyle w:val="3"/>
      </w:pPr>
      <w:r>
        <w:rPr>
          <w:rFonts w:hint="eastAsia"/>
        </w:rPr>
        <w:t>第三十六章悲欢冷暖世人心</w:t>
      </w:r>
    </w:p>
    <w:p w14:paraId="1D3431E2" w14:textId="77777777" w:rsidR="00CF0BBB" w:rsidRDefault="00CF0BBB" w:rsidP="006C0E6B">
      <w:r>
        <w:rPr>
          <w:rFonts w:hint="eastAsia"/>
        </w:rPr>
        <w:t>苍茫的夜色之下，抱着海棠花的身影向着石中龙走来。</w:t>
      </w:r>
    </w:p>
    <w:p w14:paraId="766A7D2F" w14:textId="77777777" w:rsidR="00CF0BBB" w:rsidRDefault="00CF0BBB" w:rsidP="006C0E6B">
      <w:r>
        <w:rPr>
          <w:rFonts w:hint="eastAsia"/>
        </w:rPr>
        <w:t>落叶被他踩着，发出沙沙的声响。</w:t>
      </w:r>
    </w:p>
    <w:p w14:paraId="6E51609B" w14:textId="77777777" w:rsidR="00CF0BBB" w:rsidRPr="00CF0BBB" w:rsidRDefault="00CF0BBB" w:rsidP="006C0E6B">
      <w:r>
        <w:rPr>
          <w:rFonts w:hint="eastAsia"/>
        </w:rPr>
        <w:t>石中龙知道自己要死了，所以他瞪大了眼，想看清楚那诅咒的杀手，究竟生作什么模样。</w:t>
      </w:r>
    </w:p>
    <w:p w14:paraId="42F40B87" w14:textId="77777777" w:rsidR="00CF0BBB" w:rsidRDefault="00CF0BBB" w:rsidP="00CF0BBB">
      <w:r>
        <w:rPr>
          <w:rFonts w:hint="eastAsia"/>
        </w:rPr>
        <w:t>但这时候，那人忽然停了下来。</w:t>
      </w:r>
    </w:p>
    <w:p w14:paraId="276AFF34" w14:textId="77777777" w:rsidR="00CF0BBB" w:rsidRDefault="00CF0BBB" w:rsidP="00CF0BBB">
      <w:r>
        <w:rPr>
          <w:rFonts w:hint="eastAsia"/>
        </w:rPr>
        <w:t>那身影静静地看着石中龙身后的树林，沉默了片刻，然后退走。</w:t>
      </w:r>
    </w:p>
    <w:p w14:paraId="4ECD3A77" w14:textId="77777777" w:rsidR="00CF0BBB" w:rsidRDefault="00CF0BBB" w:rsidP="00CF0BBB">
      <w:r>
        <w:rPr>
          <w:rFonts w:hint="eastAsia"/>
        </w:rPr>
        <w:t>他的身影再度消失在夜色之中。</w:t>
      </w:r>
    </w:p>
    <w:p w14:paraId="3248D97F" w14:textId="77777777" w:rsidR="00CF0BBB" w:rsidRDefault="00CF0BBB" w:rsidP="00CF0BBB">
      <w:r>
        <w:rPr>
          <w:rFonts w:hint="eastAsia"/>
        </w:rPr>
        <w:t>陆三阴与阿漂哥却走了出来。</w:t>
      </w:r>
    </w:p>
    <w:p w14:paraId="2FCCB70D" w14:textId="77777777" w:rsidR="00CF0BBB" w:rsidRDefault="00CF0BBB" w:rsidP="00CF0BBB">
      <w:r>
        <w:rPr>
          <w:rFonts w:hint="eastAsia"/>
        </w:rPr>
        <w:t>陆三阴看着夜色深处，问道：“你看清他的样子了吗？”</w:t>
      </w:r>
    </w:p>
    <w:p w14:paraId="5B97465D" w14:textId="77777777" w:rsidR="00CF0BBB" w:rsidRDefault="00CF0BBB" w:rsidP="00CF0BBB">
      <w:r>
        <w:rPr>
          <w:rFonts w:hint="eastAsia"/>
        </w:rPr>
        <w:t>阿漂哥摇摇头，说道：“这样的夜色，加上薄雾，怎么可能看得清楚。”</w:t>
      </w:r>
    </w:p>
    <w:p w14:paraId="5573330D" w14:textId="77777777" w:rsidR="00CF0BBB" w:rsidRDefault="00CF0BBB" w:rsidP="00CF0BBB">
      <w:r>
        <w:rPr>
          <w:rFonts w:hint="eastAsia"/>
        </w:rPr>
        <w:t>石中龙有些茫然，看着阿漂哥问道：“你是单身客栈的阿漂哥？”</w:t>
      </w:r>
    </w:p>
    <w:p w14:paraId="3F7A6EB0" w14:textId="77777777" w:rsidR="00CF0BBB" w:rsidRDefault="004D38D0" w:rsidP="00CF0BBB">
      <w:r>
        <w:rPr>
          <w:rFonts w:hint="eastAsia"/>
        </w:rPr>
        <w:lastRenderedPageBreak/>
        <w:t>阿漂哥恬不知耻地说道：“没错，就是我潇洒俊逸，英勇无敌，华丽无双的阿漂哥打退了那个杀人的恶魔，救了你的性命。”</w:t>
      </w:r>
    </w:p>
    <w:p w14:paraId="56F51E2B" w14:textId="77777777" w:rsidR="004D38D0" w:rsidRDefault="004D38D0" w:rsidP="004D38D0">
      <w:r>
        <w:rPr>
          <w:rFonts w:hint="eastAsia"/>
        </w:rPr>
        <w:t>石中龙愣了愣，说道：“谢……谢谢。”</w:t>
      </w:r>
    </w:p>
    <w:p w14:paraId="1493355C" w14:textId="77777777" w:rsidR="004D38D0" w:rsidRDefault="004D38D0" w:rsidP="004D38D0">
      <w:r>
        <w:rPr>
          <w:rFonts w:hint="eastAsia"/>
        </w:rPr>
        <w:t>“光谢谢就够了？”</w:t>
      </w:r>
    </w:p>
    <w:p w14:paraId="6E72C6D0" w14:textId="77777777" w:rsidR="004D38D0" w:rsidRDefault="004D38D0" w:rsidP="004D38D0">
      <w:r>
        <w:rPr>
          <w:rFonts w:hint="eastAsia"/>
        </w:rPr>
        <w:t>“那不然改天请你吃顿饭？”</w:t>
      </w:r>
    </w:p>
    <w:p w14:paraId="444202D6" w14:textId="77777777" w:rsidR="004D38D0" w:rsidRDefault="004D38D0" w:rsidP="004D38D0">
      <w:r>
        <w:rPr>
          <w:rFonts w:hint="eastAsia"/>
        </w:rPr>
        <w:t>阿漂哥走到他身前，看着他说道：“我要给我钱。”</w:t>
      </w:r>
    </w:p>
    <w:p w14:paraId="3373AD86" w14:textId="77777777" w:rsidR="004D38D0" w:rsidRDefault="004D38D0" w:rsidP="004D38D0">
      <w:r>
        <w:rPr>
          <w:rFonts w:hint="eastAsia"/>
        </w:rPr>
        <w:t>石中龙问道：“给多少？”</w:t>
      </w:r>
    </w:p>
    <w:p w14:paraId="77D4C917" w14:textId="77777777" w:rsidR="004D38D0" w:rsidRDefault="004D38D0" w:rsidP="004D38D0">
      <w:r>
        <w:rPr>
          <w:rFonts w:hint="eastAsia"/>
        </w:rPr>
        <w:t>“我阿漂哥收费是有标准的，你不用担心我讹你。”</w:t>
      </w:r>
    </w:p>
    <w:p w14:paraId="39336846" w14:textId="77777777" w:rsidR="004D38D0" w:rsidRDefault="004D38D0" w:rsidP="004D38D0">
      <w:r>
        <w:rPr>
          <w:rFonts w:hint="eastAsia"/>
        </w:rPr>
        <w:t>“那怎么收？”</w:t>
      </w:r>
    </w:p>
    <w:p w14:paraId="04341515" w14:textId="77777777" w:rsidR="004D38D0" w:rsidRDefault="004D38D0" w:rsidP="004D38D0">
      <w:r>
        <w:rPr>
          <w:rFonts w:hint="eastAsia"/>
        </w:rPr>
        <w:t>阿漂哥很认真地解释道：“长得好看的两万块，家财万贯的一万块，英雄豪杰五千块，后起之秀四千块，身家清贫的一千块。”</w:t>
      </w:r>
    </w:p>
    <w:p w14:paraId="5D197D53" w14:textId="77777777" w:rsidR="004D38D0" w:rsidRDefault="004D38D0" w:rsidP="004D38D0">
      <w:r>
        <w:rPr>
          <w:rFonts w:hint="eastAsia"/>
        </w:rPr>
        <w:t>石中龙松了口气，一千块他还是付得起的。</w:t>
      </w:r>
    </w:p>
    <w:p w14:paraId="35E9C9EC" w14:textId="77777777" w:rsidR="004D38D0" w:rsidRDefault="004D38D0" w:rsidP="004D38D0">
      <w:r>
        <w:rPr>
          <w:rFonts w:hint="eastAsia"/>
        </w:rPr>
        <w:t>看着他轻松的表情，阿漂哥便知道他会错意了，忙道：“你现在是止戈流与青思阁的英雄，所以现在你属于后起之秀加身家清贫行列，五千块，不用谢。”</w:t>
      </w:r>
    </w:p>
    <w:p w14:paraId="64F4245F" w14:textId="77777777" w:rsidR="005C5F78" w:rsidRDefault="005C5F78" w:rsidP="004D38D0">
      <w:r>
        <w:rPr>
          <w:rFonts w:hint="eastAsia"/>
        </w:rPr>
        <w:t>石中龙脸色变得有些难看，五千块对于他来说可是一个不小的数目。</w:t>
      </w:r>
    </w:p>
    <w:p w14:paraId="05242EDA" w14:textId="77777777" w:rsidR="005C5F78" w:rsidRDefault="005C5F78" w:rsidP="004D38D0">
      <w:r>
        <w:rPr>
          <w:rFonts w:hint="eastAsia"/>
        </w:rPr>
        <w:t>陆三阴看不下去了，说道：“你这人真是恬不知耻，贪得无厌，好大喜功，刚才那人是你赶走的吗？你怎么好意思要这钱？”</w:t>
      </w:r>
    </w:p>
    <w:p w14:paraId="5826089B" w14:textId="77777777" w:rsidR="005C5F78" w:rsidRDefault="005C5F78" w:rsidP="004D38D0">
      <w:r>
        <w:rPr>
          <w:rFonts w:hint="eastAsia"/>
        </w:rPr>
        <w:t>石中龙看着陆三阴，脸上写满了感激。</w:t>
      </w:r>
    </w:p>
    <w:p w14:paraId="462510FA" w14:textId="77777777" w:rsidR="005C5F78" w:rsidRDefault="005C5F78" w:rsidP="004D38D0">
      <w:r>
        <w:rPr>
          <w:rFonts w:hint="eastAsia"/>
        </w:rPr>
        <w:t>阿漂哥大怒，问道：“那要怎样才好意思？”</w:t>
      </w:r>
    </w:p>
    <w:p w14:paraId="17092B87" w14:textId="77777777" w:rsidR="005C5F78" w:rsidRDefault="005C5F78" w:rsidP="004D38D0">
      <w:r>
        <w:rPr>
          <w:rFonts w:hint="eastAsia"/>
        </w:rPr>
        <w:t>陆三阴认真说道：“你至少应该分我一半。”</w:t>
      </w:r>
    </w:p>
    <w:p w14:paraId="55D79250" w14:textId="77777777" w:rsidR="005C5F78" w:rsidRDefault="005C5F78" w:rsidP="005C5F78">
      <w:r>
        <w:rPr>
          <w:rFonts w:hint="eastAsia"/>
        </w:rPr>
        <w:t>一片安静。</w:t>
      </w:r>
    </w:p>
    <w:p w14:paraId="4A14F0B6" w14:textId="77777777" w:rsidR="005C5F78" w:rsidRDefault="005C5F78" w:rsidP="005C5F78">
      <w:r>
        <w:rPr>
          <w:rFonts w:hint="eastAsia"/>
        </w:rPr>
        <w:t>石中龙忽然有种以头抢地的冲动。</w:t>
      </w:r>
    </w:p>
    <w:p w14:paraId="2063544E" w14:textId="77777777" w:rsidR="005C5F78" w:rsidRDefault="005C5F78" w:rsidP="004D38D0">
      <w:r>
        <w:rPr>
          <w:rFonts w:hint="eastAsia"/>
        </w:rPr>
        <w:t>石中龙心想如果你们救了我的性命，那我一定会揍</w:t>
      </w:r>
      <w:r w:rsidRPr="005C5F78">
        <w:rPr>
          <w:rFonts w:hint="eastAsia"/>
        </w:rPr>
        <w:t>你</w:t>
      </w:r>
      <w:r>
        <w:rPr>
          <w:rFonts w:hint="eastAsia"/>
        </w:rPr>
        <w:t>一顿</w:t>
      </w:r>
      <w:r w:rsidRPr="005C5F78">
        <w:rPr>
          <w:rFonts w:hint="eastAsia"/>
        </w:rPr>
        <w:t>。</w:t>
      </w:r>
    </w:p>
    <w:p w14:paraId="1DA5F42D" w14:textId="77777777" w:rsidR="00CF0BBB" w:rsidRDefault="005C5F78" w:rsidP="006C0E6B">
      <w:r>
        <w:rPr>
          <w:rFonts w:hint="eastAsia"/>
        </w:rPr>
        <w:t>陆三阴忽然想到了别的事，问道：“这把火究竟是谁放的？”</w:t>
      </w:r>
    </w:p>
    <w:p w14:paraId="029532E6" w14:textId="77777777" w:rsidR="005C5F78" w:rsidRDefault="005C5F78" w:rsidP="006C0E6B">
      <w:r>
        <w:rPr>
          <w:rFonts w:hint="eastAsia"/>
        </w:rPr>
        <w:t>刚才他和阿漂哥还在止戈流长廊的时候，忽然看到火起，转悄悄溜了出来，然后看到了最后一个离开的石中龙。</w:t>
      </w:r>
    </w:p>
    <w:p w14:paraId="30CE5F26" w14:textId="77777777" w:rsidR="005C5F78" w:rsidRDefault="005C5F78" w:rsidP="006C0E6B">
      <w:r>
        <w:rPr>
          <w:rFonts w:hint="eastAsia"/>
        </w:rPr>
        <w:t>陆三阴从阿漂哥那里听了海棠花的故事，认为下一个目标一定是石中龙，所以便悄悄跟了过来，想在那个杀人者下手时伏击他，却不料被其发现，溜走了。</w:t>
      </w:r>
    </w:p>
    <w:p w14:paraId="7824F41E" w14:textId="77777777" w:rsidR="005C5F78" w:rsidRDefault="005C5F78" w:rsidP="006C0E6B">
      <w:r>
        <w:rPr>
          <w:rFonts w:hint="eastAsia"/>
        </w:rPr>
        <w:t>石中龙看着他，眼神闪烁，他不能相信陆三阴。</w:t>
      </w:r>
    </w:p>
    <w:p w14:paraId="3CB62666" w14:textId="77777777" w:rsidR="005C5F78" w:rsidRDefault="005C5F78" w:rsidP="006C0E6B">
      <w:r>
        <w:rPr>
          <w:rFonts w:hint="eastAsia"/>
        </w:rPr>
        <w:t>陆三阴有些无奈，但也理解他的心情，试想连自己的师父都不能相信了，你让他如何去相信一个陌生人。</w:t>
      </w:r>
    </w:p>
    <w:p w14:paraId="32EBE881" w14:textId="77777777" w:rsidR="005C5F78" w:rsidRDefault="007B045E" w:rsidP="006C0E6B">
      <w:r>
        <w:rPr>
          <w:rFonts w:hint="eastAsia"/>
        </w:rPr>
        <w:t>阿漂哥拍拍胸脯说道：“放心，我以你救命恩人的身份担保，这个丑家伙绝对是你掌门请来的救兵。”</w:t>
      </w:r>
    </w:p>
    <w:p w14:paraId="1F43615A" w14:textId="77777777" w:rsidR="007B045E" w:rsidRDefault="007B045E" w:rsidP="006C0E6B">
      <w:r>
        <w:rPr>
          <w:rFonts w:hint="eastAsia"/>
        </w:rPr>
        <w:t>陆三阴有些无语，心想说得我不是他的救命恩人一样，他不相信我，就能相信你？</w:t>
      </w:r>
    </w:p>
    <w:p w14:paraId="76FA6DEB" w14:textId="77777777" w:rsidR="007B045E" w:rsidRDefault="007B045E" w:rsidP="006C0E6B">
      <w:r>
        <w:rPr>
          <w:rFonts w:hint="eastAsia"/>
        </w:rPr>
        <w:t>“虽然不知道是谁，但我可以肯定，至少不是青思阁放的。”</w:t>
      </w:r>
    </w:p>
    <w:p w14:paraId="0057C15E" w14:textId="77777777" w:rsidR="007B045E" w:rsidRDefault="007B045E" w:rsidP="006C0E6B">
      <w:r>
        <w:rPr>
          <w:rFonts w:hint="eastAsia"/>
        </w:rPr>
        <w:t>石中龙竟然相信了，陆三阴觉得这件事真的是神奇。</w:t>
      </w:r>
    </w:p>
    <w:p w14:paraId="41A1E354" w14:textId="77777777" w:rsidR="007B045E" w:rsidRDefault="007B045E" w:rsidP="006C0E6B">
      <w:r>
        <w:rPr>
          <w:rFonts w:hint="eastAsia"/>
        </w:rPr>
        <w:t>阿漂哥说道：“止戈流忙着伪造遗书，想来也没这个时间做这事，那么……”</w:t>
      </w:r>
    </w:p>
    <w:p w14:paraId="7A9ADF7C" w14:textId="77777777" w:rsidR="007B045E" w:rsidRDefault="007B045E" w:rsidP="006C0E6B">
      <w:r>
        <w:rPr>
          <w:rFonts w:hint="eastAsia"/>
        </w:rPr>
        <w:t>陆三阴接着他的话头，说道：“这火是季海棠自己放的。”</w:t>
      </w:r>
    </w:p>
    <w:p w14:paraId="227C9BB3" w14:textId="77777777" w:rsidR="007B045E" w:rsidRDefault="007B045E" w:rsidP="006C0E6B">
      <w:r>
        <w:rPr>
          <w:rFonts w:hint="eastAsia"/>
        </w:rPr>
        <w:t>石中龙有些不敢相信这个事实，问道：“为什么？他为什么要这么做？”</w:t>
      </w:r>
    </w:p>
    <w:p w14:paraId="216DDB0D" w14:textId="77777777" w:rsidR="007B045E" w:rsidRPr="007B045E" w:rsidRDefault="007B045E" w:rsidP="006C0E6B">
      <w:r>
        <w:rPr>
          <w:rFonts w:hint="eastAsia"/>
        </w:rPr>
        <w:t>阿漂哥</w:t>
      </w:r>
      <w:r w:rsidR="005C124B">
        <w:rPr>
          <w:rFonts w:hint="eastAsia"/>
        </w:rPr>
        <w:t>淡淡地</w:t>
      </w:r>
      <w:r>
        <w:rPr>
          <w:rFonts w:hint="eastAsia"/>
        </w:rPr>
        <w:t>道：“自然是制造一些混乱，好引那个看不见的背影出来。”</w:t>
      </w:r>
    </w:p>
    <w:p w14:paraId="0E793DF8" w14:textId="77777777" w:rsidR="00CF0BBB" w:rsidRDefault="005C124B" w:rsidP="006C0E6B">
      <w:r>
        <w:rPr>
          <w:rFonts w:hint="eastAsia"/>
        </w:rPr>
        <w:t>石中龙忽然觉得背脊有些发寒，他的师父如此，和他并肩作战的人亦是如此。</w:t>
      </w:r>
    </w:p>
    <w:p w14:paraId="5C4B0811" w14:textId="77777777" w:rsidR="005C124B" w:rsidRDefault="005C124B" w:rsidP="006C0E6B">
      <w:r>
        <w:rPr>
          <w:rFonts w:hint="eastAsia"/>
        </w:rPr>
        <w:t>“人心真是可怕的东西。”</w:t>
      </w:r>
    </w:p>
    <w:p w14:paraId="45815E20" w14:textId="77777777" w:rsidR="005C124B" w:rsidRDefault="005C124B" w:rsidP="006C0E6B">
      <w:r>
        <w:rPr>
          <w:rFonts w:hint="eastAsia"/>
        </w:rPr>
        <w:t>陆三阴感慨说道：“悲欢冷暖世人心。”</w:t>
      </w:r>
    </w:p>
    <w:p w14:paraId="0F04C553" w14:textId="77777777" w:rsidR="007B045E" w:rsidRDefault="005C124B" w:rsidP="006C0E6B">
      <w:r>
        <w:rPr>
          <w:rFonts w:hint="eastAsia"/>
        </w:rPr>
        <w:t>阿漂哥听着这些感慨，忽然笑了起来。</w:t>
      </w:r>
    </w:p>
    <w:p w14:paraId="4512B082" w14:textId="77777777" w:rsidR="005C124B" w:rsidRDefault="005C124B" w:rsidP="006C0E6B">
      <w:r>
        <w:rPr>
          <w:rFonts w:hint="eastAsia"/>
        </w:rPr>
        <w:lastRenderedPageBreak/>
        <w:t>“当你们在这感叹的时候，止戈流与青思阁已经磨刀霍霍了。”</w:t>
      </w:r>
    </w:p>
    <w:p w14:paraId="790A3D45" w14:textId="77777777" w:rsidR="005C124B" w:rsidRDefault="005C124B" w:rsidP="006C0E6B">
      <w:r>
        <w:rPr>
          <w:rFonts w:hint="eastAsia"/>
        </w:rPr>
        <w:t>石中龙冷冷笑道：“既然他们那么爱打，就让他们打个你死我活就好了。”</w:t>
      </w:r>
    </w:p>
    <w:p w14:paraId="18DD7C4D" w14:textId="77777777" w:rsidR="005C124B" w:rsidRDefault="005C124B" w:rsidP="006C0E6B">
      <w:r>
        <w:rPr>
          <w:rFonts w:hint="eastAsia"/>
        </w:rPr>
        <w:t>阿漂哥看着他，摇了摇头，心想有时候天真也是可怜的一种，这孩子大概是没救了。</w:t>
      </w:r>
    </w:p>
    <w:p w14:paraId="03F64FBF" w14:textId="77777777" w:rsidR="005C124B" w:rsidRDefault="005C124B" w:rsidP="006C0E6B">
      <w:r>
        <w:rPr>
          <w:rFonts w:hint="eastAsia"/>
        </w:rPr>
        <w:t>石中龙一片茫然，不懂他为何摇头。</w:t>
      </w:r>
    </w:p>
    <w:p w14:paraId="1B5E0797" w14:textId="77777777" w:rsidR="005C124B" w:rsidRDefault="005C124B" w:rsidP="006C0E6B">
      <w:r>
        <w:rPr>
          <w:rFonts w:hint="eastAsia"/>
        </w:rPr>
        <w:t>陆三阴决定给他一点揭示，问道：“如果你师父的目标是止戈流，那他为什么会让那个偷听的止戈流长老逃走？”</w:t>
      </w:r>
    </w:p>
    <w:p w14:paraId="0155DDFD" w14:textId="77777777" w:rsidR="005C124B" w:rsidRDefault="005C2F43" w:rsidP="006C0E6B">
      <w:r>
        <w:rPr>
          <w:rFonts w:hint="eastAsia"/>
        </w:rPr>
        <w:t>“为什么？”石中龙仍是不懂。</w:t>
      </w:r>
    </w:p>
    <w:p w14:paraId="5631D3E1" w14:textId="77777777" w:rsidR="005C2F43" w:rsidRDefault="005C2F43" w:rsidP="006C0E6B">
      <w:r>
        <w:rPr>
          <w:rFonts w:hint="eastAsia"/>
        </w:rPr>
        <w:t>阿漂哥解释说道：“止戈流与青思阁虽然有怨，却无大仇，他们都没有必须要致对方于死地的理由，而且这也不现实。”</w:t>
      </w:r>
    </w:p>
    <w:p w14:paraId="509A3595" w14:textId="77777777" w:rsidR="005C2F43" w:rsidRDefault="005C2F43" w:rsidP="006C0E6B">
      <w:r>
        <w:rPr>
          <w:rFonts w:hint="eastAsia"/>
        </w:rPr>
        <w:t>陆三阴说道：“从头至尾，他们的目标都是一致的，那就是摧毁止戈流的理念。”</w:t>
      </w:r>
    </w:p>
    <w:p w14:paraId="47066813" w14:textId="77777777" w:rsidR="00417630" w:rsidRDefault="00417630" w:rsidP="006C0E6B">
      <w:r>
        <w:rPr>
          <w:rFonts w:hint="eastAsia"/>
        </w:rPr>
        <w:t>阿漂哥很欣赏地看了陆三阴一眼，说道：“咱两的默契度真不是一般的高啊！”</w:t>
      </w:r>
    </w:p>
    <w:p w14:paraId="5BD37DAA" w14:textId="77777777" w:rsidR="0031019D" w:rsidRPr="0031019D" w:rsidRDefault="0031019D" w:rsidP="006C0E6B">
      <w:r>
        <w:rPr>
          <w:rFonts w:hint="eastAsia"/>
        </w:rPr>
        <w:t>陆三阴看着他，认真请教道：“所以下一步应该怎样做？”</w:t>
      </w:r>
    </w:p>
    <w:p w14:paraId="5B88B7A6" w14:textId="77777777" w:rsidR="005C124B" w:rsidRDefault="0031019D" w:rsidP="006C0E6B">
      <w:r>
        <w:rPr>
          <w:rFonts w:hint="eastAsia"/>
        </w:rPr>
        <w:t>阿漂哥看了看天色，说道：“哎呀，天都这么黑了，飞羽还等着我吃饭呢！”</w:t>
      </w:r>
    </w:p>
    <w:p w14:paraId="26FA53CB" w14:textId="77777777" w:rsidR="0031019D" w:rsidRDefault="0031019D" w:rsidP="006C0E6B">
      <w:r>
        <w:rPr>
          <w:rFonts w:hint="eastAsia"/>
        </w:rPr>
        <w:t>陆三阴知道他在憋什么鬼主意，但这时候，没有这家伙配合，怎么可能搞得定，只能把心一横，说道：“一口块一万块，爱做不做。”</w:t>
      </w:r>
    </w:p>
    <w:p w14:paraId="6C6D4937" w14:textId="77777777" w:rsidR="0031019D" w:rsidRDefault="0031019D" w:rsidP="006C0E6B">
      <w:r>
        <w:rPr>
          <w:rFonts w:hint="eastAsia"/>
        </w:rPr>
        <w:t>“没问题，我去把他们引到仲裁堂，其他交给你，时间紧迫，我先走了。”</w:t>
      </w:r>
    </w:p>
    <w:p w14:paraId="379EC535" w14:textId="77777777" w:rsidR="0031019D" w:rsidRDefault="0031019D" w:rsidP="006C0E6B">
      <w:r>
        <w:rPr>
          <w:rFonts w:hint="eastAsia"/>
        </w:rPr>
        <w:t>阿漂哥一溜烟就不见了人影，陆三阴看着那方向骂了句人渣。</w:t>
      </w:r>
    </w:p>
    <w:p w14:paraId="61005067" w14:textId="77777777" w:rsidR="0031019D" w:rsidRDefault="0031019D" w:rsidP="006C0E6B">
      <w:r>
        <w:rPr>
          <w:rFonts w:hint="eastAsia"/>
        </w:rPr>
        <w:t>“你骂谁呢？”阿漂哥突然折了回来。</w:t>
      </w:r>
    </w:p>
    <w:p w14:paraId="64196A90" w14:textId="77777777" w:rsidR="0031019D" w:rsidRDefault="0031019D" w:rsidP="006C0E6B">
      <w:r>
        <w:rPr>
          <w:rFonts w:hint="eastAsia"/>
        </w:rPr>
        <w:t>“不是时间紧迫吗，你回来做什么？”</w:t>
      </w:r>
    </w:p>
    <w:p w14:paraId="3E1A0CC6" w14:textId="77777777" w:rsidR="0031019D" w:rsidRDefault="0031019D" w:rsidP="006C0E6B">
      <w:r>
        <w:rPr>
          <w:rFonts w:hint="eastAsia"/>
        </w:rPr>
        <w:t>“这个给你。”</w:t>
      </w:r>
    </w:p>
    <w:p w14:paraId="0868E871" w14:textId="77777777" w:rsidR="0031019D" w:rsidRDefault="0031019D" w:rsidP="006C0E6B">
      <w:r>
        <w:rPr>
          <w:rFonts w:hint="eastAsia"/>
        </w:rPr>
        <w:t>阿漂哥把南境的白银招贤令塞到陆三阴手里，再次溜走，这次是真不见了人影。</w:t>
      </w:r>
    </w:p>
    <w:p w14:paraId="3BA9E8BB" w14:textId="77777777" w:rsidR="0031019D" w:rsidRPr="0031019D" w:rsidRDefault="0031019D" w:rsidP="006C0E6B">
      <w:r>
        <w:rPr>
          <w:rFonts w:hint="eastAsia"/>
        </w:rPr>
        <w:t>陆三阴望着白银招贤令，已经明白了该怎样做。</w:t>
      </w:r>
    </w:p>
    <w:p w14:paraId="005211D3" w14:textId="77777777" w:rsidR="0031019D" w:rsidRPr="0031019D" w:rsidRDefault="0031019D" w:rsidP="006C0E6B">
      <w:r>
        <w:rPr>
          <w:rFonts w:hint="eastAsia"/>
        </w:rPr>
        <w:t>石中龙完全不知道他们刚才说了什么，问道：“你们想做什么？”</w:t>
      </w:r>
    </w:p>
    <w:p w14:paraId="67826E7E" w14:textId="77777777" w:rsidR="005C124B" w:rsidRDefault="0031019D" w:rsidP="006C0E6B">
      <w:r>
        <w:rPr>
          <w:rFonts w:hint="eastAsia"/>
        </w:rPr>
        <w:t>陆三阴回答他这个问题，而是蹲下来，给他吃了一粒药。</w:t>
      </w:r>
    </w:p>
    <w:p w14:paraId="11D5C360" w14:textId="77777777" w:rsidR="0031019D" w:rsidRDefault="0031019D" w:rsidP="006C0E6B">
      <w:r>
        <w:rPr>
          <w:rFonts w:hint="eastAsia"/>
        </w:rPr>
        <w:t>片刻之后，石中龙恢复了体力，站起身来，朝陆三阴行了一礼，说道：“多谢。”</w:t>
      </w:r>
    </w:p>
    <w:p w14:paraId="50B4F571" w14:textId="77777777" w:rsidR="0031019D" w:rsidRDefault="0031019D" w:rsidP="0031019D">
      <w:r>
        <w:rPr>
          <w:rFonts w:hint="eastAsia"/>
        </w:rPr>
        <w:t>陆三阴问道：“你想救纤纤吗？”</w:t>
      </w:r>
    </w:p>
    <w:p w14:paraId="4938D966" w14:textId="77777777" w:rsidR="0031019D" w:rsidRPr="0031019D" w:rsidRDefault="0031019D" w:rsidP="006C0E6B">
      <w:r>
        <w:rPr>
          <w:rFonts w:hint="eastAsia"/>
        </w:rPr>
        <w:t>“当然想。”石中龙毫不犹豫地回答。</w:t>
      </w:r>
    </w:p>
    <w:p w14:paraId="24F906BB" w14:textId="77777777" w:rsidR="0031019D" w:rsidRDefault="0031019D" w:rsidP="006C0E6B">
      <w:r>
        <w:rPr>
          <w:rFonts w:hint="eastAsia"/>
        </w:rPr>
        <w:t>陆三阴看着这个少年，觉得有些可惜，犹豫了一会，最终还是问出了那个问题：</w:t>
      </w:r>
    </w:p>
    <w:p w14:paraId="00840443" w14:textId="77777777" w:rsidR="0031019D" w:rsidRDefault="0031019D" w:rsidP="006C0E6B">
      <w:r>
        <w:rPr>
          <w:rFonts w:hint="eastAsia"/>
        </w:rPr>
        <w:t>“哪怕你会因此而死去？”</w:t>
      </w:r>
    </w:p>
    <w:p w14:paraId="63A42706" w14:textId="77777777" w:rsidR="0031019D" w:rsidRDefault="0031019D" w:rsidP="006C0E6B">
      <w:r>
        <w:rPr>
          <w:rFonts w:hint="eastAsia"/>
        </w:rPr>
        <w:t>……</w:t>
      </w:r>
    </w:p>
    <w:p w14:paraId="2B7A0339" w14:textId="77777777" w:rsidR="0031019D" w:rsidRPr="0031019D" w:rsidRDefault="0031019D" w:rsidP="006C0E6B">
      <w:r>
        <w:rPr>
          <w:rFonts w:hint="eastAsia"/>
        </w:rPr>
        <w:t>……</w:t>
      </w:r>
    </w:p>
    <w:p w14:paraId="02DA722F" w14:textId="77777777" w:rsidR="002D444F" w:rsidRDefault="002D444F" w:rsidP="006C0E6B">
      <w:r>
        <w:rPr>
          <w:rFonts w:hint="eastAsia"/>
        </w:rPr>
        <w:t>西郊坟地内，除了那些接受季海棠医治而留下西厢房的</w:t>
      </w:r>
      <w:r w:rsidR="00152D26">
        <w:rPr>
          <w:rFonts w:hint="eastAsia"/>
        </w:rPr>
        <w:t>伤者，其他止戈流的人都聚集于此，无数的火伴把围那十数年前的孤坟。</w:t>
      </w:r>
    </w:p>
    <w:p w14:paraId="115B2BB3" w14:textId="77777777" w:rsidR="00152D26" w:rsidRDefault="00152D26" w:rsidP="006C0E6B">
      <w:r>
        <w:rPr>
          <w:rFonts w:hint="eastAsia"/>
        </w:rPr>
        <w:t>在用火烧掉了坟头上的野草之后，他们开始挖坟了，</w:t>
      </w:r>
      <w:r w:rsidR="00C01656">
        <w:rPr>
          <w:rFonts w:hint="eastAsia"/>
        </w:rPr>
        <w:t>很快的便见到了棺材，诸人掸掉棺材上的泥土，准备开棺。</w:t>
      </w:r>
    </w:p>
    <w:p w14:paraId="71A83576" w14:textId="77777777" w:rsidR="002E1DBA" w:rsidRDefault="00887745" w:rsidP="006C0E6B">
      <w:r>
        <w:rPr>
          <w:rFonts w:hint="eastAsia"/>
        </w:rPr>
        <w:t>这时候，不远</w:t>
      </w:r>
      <w:r w:rsidR="002E1DBA">
        <w:rPr>
          <w:rFonts w:hint="eastAsia"/>
        </w:rPr>
        <w:t>处传来了凄厉的哀嚎，随后几</w:t>
      </w:r>
      <w:r w:rsidR="00973ACC">
        <w:rPr>
          <w:rFonts w:hint="eastAsia"/>
        </w:rPr>
        <w:t>名</w:t>
      </w:r>
      <w:r w:rsidR="002E1DBA">
        <w:rPr>
          <w:rFonts w:hint="eastAsia"/>
        </w:rPr>
        <w:t>青思阁的伤者跑了过来</w:t>
      </w:r>
      <w:r w:rsidR="00A158CD">
        <w:rPr>
          <w:rFonts w:hint="eastAsia"/>
        </w:rPr>
        <w:t>，农应群下意识的叫人把坟墓围住</w:t>
      </w:r>
      <w:r w:rsidR="004F0E75">
        <w:rPr>
          <w:rFonts w:hint="eastAsia"/>
        </w:rPr>
        <w:t>，不让这些伤者看到</w:t>
      </w:r>
      <w:r w:rsidR="0065091E">
        <w:rPr>
          <w:rFonts w:hint="eastAsia"/>
        </w:rPr>
        <w:t>，同时示意杨天狼去对付这些伤者</w:t>
      </w:r>
      <w:r w:rsidR="002E1DBA">
        <w:rPr>
          <w:rFonts w:hint="eastAsia"/>
        </w:rPr>
        <w:t>。</w:t>
      </w:r>
    </w:p>
    <w:p w14:paraId="5D17F2FE" w14:textId="77777777" w:rsidR="002E1DBA" w:rsidRPr="002E1DBA" w:rsidRDefault="002E1DBA" w:rsidP="006C0E6B">
      <w:r>
        <w:rPr>
          <w:rFonts w:hint="eastAsia"/>
        </w:rPr>
        <w:t>这些伤者唉声叫道：“快救救我们，那个恶魔杀来了。”</w:t>
      </w:r>
    </w:p>
    <w:p w14:paraId="7AD1CF50" w14:textId="77777777" w:rsidR="00152D26" w:rsidRDefault="00887745" w:rsidP="006C0E6B">
      <w:r>
        <w:rPr>
          <w:rFonts w:hint="eastAsia"/>
        </w:rPr>
        <w:t>杨天狼有些冷漠地看了这些伤者跑来的方向，问道：“哦，你们怎么不去青思阁求救？”</w:t>
      </w:r>
    </w:p>
    <w:p w14:paraId="5E0B367B" w14:textId="77777777" w:rsidR="0085492D" w:rsidRPr="00887745" w:rsidRDefault="00887745" w:rsidP="006C0E6B">
      <w:r>
        <w:rPr>
          <w:rFonts w:hint="eastAsia"/>
        </w:rPr>
        <w:t>“青思阁不接纳我们？”</w:t>
      </w:r>
    </w:p>
    <w:p w14:paraId="6F3607CA" w14:textId="77777777" w:rsidR="0085492D" w:rsidRPr="00887745" w:rsidRDefault="00887745" w:rsidP="006C0E6B">
      <w:r>
        <w:rPr>
          <w:rFonts w:hint="eastAsia"/>
        </w:rPr>
        <w:t>“哦，那你们是怎么找到这里来的？”</w:t>
      </w:r>
    </w:p>
    <w:p w14:paraId="06D5BAEF" w14:textId="77777777" w:rsidR="0085492D" w:rsidRPr="00887745" w:rsidRDefault="00887745" w:rsidP="006C0E6B">
      <w:r>
        <w:rPr>
          <w:rFonts w:hint="eastAsia"/>
        </w:rPr>
        <w:t>那名被季海棠医治的伤者道：“石师兄告诉我的。”</w:t>
      </w:r>
    </w:p>
    <w:p w14:paraId="507121B0" w14:textId="77777777" w:rsidR="0085492D" w:rsidRDefault="007223FD" w:rsidP="006C0E6B">
      <w:r>
        <w:rPr>
          <w:rFonts w:hint="eastAsia"/>
        </w:rPr>
        <w:t>杨天狼想了想，问道：“就是那个放了李占山的石中龙？”</w:t>
      </w:r>
    </w:p>
    <w:p w14:paraId="1F2645FD" w14:textId="77777777" w:rsidR="0085492D" w:rsidRPr="007223FD" w:rsidRDefault="007223FD" w:rsidP="006C0E6B">
      <w:r>
        <w:rPr>
          <w:rFonts w:hint="eastAsia"/>
        </w:rPr>
        <w:t>那伤者并不知道这件事，有些不明所以，有些茫然地看着杨天狼。</w:t>
      </w:r>
    </w:p>
    <w:p w14:paraId="1A57C7B7" w14:textId="77777777" w:rsidR="0085492D" w:rsidRPr="007223FD" w:rsidRDefault="007223FD" w:rsidP="006C0E6B">
      <w:r>
        <w:rPr>
          <w:rFonts w:hint="eastAsia"/>
        </w:rPr>
        <w:lastRenderedPageBreak/>
        <w:t>“这就奇怪了，他是怎么知道</w:t>
      </w:r>
      <w:r w:rsidR="001E3D18">
        <w:rPr>
          <w:rFonts w:hint="eastAsia"/>
        </w:rPr>
        <w:t>我们在这的</w:t>
      </w:r>
      <w:r>
        <w:rPr>
          <w:rFonts w:hint="eastAsia"/>
        </w:rPr>
        <w:t>？”</w:t>
      </w:r>
    </w:p>
    <w:p w14:paraId="349571ED" w14:textId="77777777" w:rsidR="00662790" w:rsidRDefault="007D3CF0" w:rsidP="006C0E6B">
      <w:r>
        <w:rPr>
          <w:rFonts w:hint="eastAsia"/>
        </w:rPr>
        <w:t>杨天狼摸着下巴，有些震惊，农应群诸人也有这样的疑问，他们为了不惊动青思阁，采取小队撤离，迂回前进的方式，所以到了刚才才到达此地，何以这么轻易的就被石中龙知道。</w:t>
      </w:r>
    </w:p>
    <w:p w14:paraId="64405EA6" w14:textId="77777777" w:rsidR="00662790" w:rsidRDefault="00662790" w:rsidP="006C0E6B">
      <w:r>
        <w:rPr>
          <w:rFonts w:hint="eastAsia"/>
        </w:rPr>
        <w:t>农应群从人后面挤了出来，对这些伤者道：“</w:t>
      </w:r>
      <w:r w:rsidR="00235604">
        <w:rPr>
          <w:rFonts w:hint="eastAsia"/>
        </w:rPr>
        <w:t>你们朝山下跑去</w:t>
      </w:r>
      <w:r>
        <w:rPr>
          <w:rFonts w:hint="eastAsia"/>
        </w:rPr>
        <w:t>，你们的掌门会救你们的。”</w:t>
      </w:r>
    </w:p>
    <w:p w14:paraId="147BE012" w14:textId="77777777" w:rsidR="00235604" w:rsidRPr="00662790" w:rsidRDefault="00235604" w:rsidP="006C0E6B">
      <w:r>
        <w:rPr>
          <w:rFonts w:hint="eastAsia"/>
        </w:rPr>
        <w:t>“什么？你们不救我们？”</w:t>
      </w:r>
    </w:p>
    <w:p w14:paraId="6F4FDD3D" w14:textId="77777777" w:rsidR="0085492D" w:rsidRDefault="00235604" w:rsidP="006C0E6B">
      <w:r>
        <w:rPr>
          <w:rFonts w:hint="eastAsia"/>
        </w:rPr>
        <w:t>虽然已经有这种心理准备，但听到农应群亲口说出来，这名伤者还是不能接受。</w:t>
      </w:r>
    </w:p>
    <w:p w14:paraId="65E77108" w14:textId="77777777" w:rsidR="00235604" w:rsidRPr="00235604" w:rsidRDefault="00235604" w:rsidP="006C0E6B">
      <w:r>
        <w:rPr>
          <w:rFonts w:hint="eastAsia"/>
        </w:rPr>
        <w:t>农应群冷漠说道：“你们毕竟是青思阁的人。”</w:t>
      </w:r>
    </w:p>
    <w:p w14:paraId="7AE8341E" w14:textId="77777777" w:rsidR="0085492D" w:rsidRDefault="00235604" w:rsidP="006C0E6B">
      <w:r>
        <w:rPr>
          <w:rFonts w:hint="eastAsia"/>
        </w:rPr>
        <w:t>那伤者叫道：“</w:t>
      </w:r>
      <w:r w:rsidR="00952821">
        <w:rPr>
          <w:rFonts w:hint="eastAsia"/>
        </w:rPr>
        <w:t>可我们昨夜</w:t>
      </w:r>
      <w:r w:rsidR="00AF1470">
        <w:rPr>
          <w:rFonts w:hint="eastAsia"/>
        </w:rPr>
        <w:t>救</w:t>
      </w:r>
      <w:r w:rsidR="00973ACC">
        <w:rPr>
          <w:rFonts w:hint="eastAsia"/>
        </w:rPr>
        <w:t>了你们</w:t>
      </w:r>
      <w:r w:rsidR="00952821">
        <w:rPr>
          <w:rFonts w:hint="eastAsia"/>
        </w:rPr>
        <w:t>。</w:t>
      </w:r>
      <w:r>
        <w:rPr>
          <w:rFonts w:hint="eastAsia"/>
        </w:rPr>
        <w:t>”</w:t>
      </w:r>
    </w:p>
    <w:p w14:paraId="39245889" w14:textId="77777777" w:rsidR="00BC0FA6" w:rsidRPr="00BC0FA6" w:rsidRDefault="00BC0FA6" w:rsidP="006C0E6B">
      <w:r>
        <w:rPr>
          <w:rFonts w:hint="eastAsia"/>
        </w:rPr>
        <w:t>农应群与杨天狼的目光突然冰冷起来，农应群道：“十几二十年前你们的掌门也曾救了我们，但现在我们怀疑这是个阴谋。”</w:t>
      </w:r>
    </w:p>
    <w:p w14:paraId="42656081" w14:textId="77777777" w:rsidR="00BC0FA6" w:rsidRDefault="00BC0FA6" w:rsidP="006C0E6B">
      <w:r>
        <w:rPr>
          <w:rFonts w:hint="eastAsia"/>
        </w:rPr>
        <w:t>“你们在挖坟，你们挖坟做什么？”</w:t>
      </w:r>
    </w:p>
    <w:p w14:paraId="4633FB72" w14:textId="77777777" w:rsidR="00BC0FA6" w:rsidRDefault="00BC0FA6" w:rsidP="006C0E6B">
      <w:r>
        <w:rPr>
          <w:rFonts w:hint="eastAsia"/>
        </w:rPr>
        <w:t>一名坐倒在地的伤者从止戈流的脚下，看到了被掘开的坟墓，忍不住惊叫起来，其他伤也变得喧闹了起来。</w:t>
      </w:r>
    </w:p>
    <w:p w14:paraId="5342224C" w14:textId="77777777" w:rsidR="00BC0FA6" w:rsidRDefault="00BC0FA6" w:rsidP="006C0E6B">
      <w:r>
        <w:rPr>
          <w:rFonts w:hint="eastAsia"/>
        </w:rPr>
        <w:t>场间的冰冷气氛变得充满</w:t>
      </w:r>
      <w:r w:rsidR="00D00EB7">
        <w:rPr>
          <w:rFonts w:hint="eastAsia"/>
        </w:rPr>
        <w:t>了杀意，农应群对这些躁动的伤者淡漠地说道：“我们只是在做，捍卫自己生存的权利的事情。”</w:t>
      </w:r>
    </w:p>
    <w:p w14:paraId="2B2AAE4E" w14:textId="77777777" w:rsidR="00FB1948" w:rsidRDefault="00FB1948" w:rsidP="006C0E6B">
      <w:r>
        <w:rPr>
          <w:rFonts w:hint="eastAsia"/>
        </w:rPr>
        <w:t>这些伤者没有听懂这句话，但止戈流的人却听懂了，他们甚至想起了之前农应群说过的话。</w:t>
      </w:r>
    </w:p>
    <w:p w14:paraId="1F6DA102" w14:textId="77777777" w:rsidR="00FB1948" w:rsidRDefault="00FB1948" w:rsidP="00FB1948">
      <w:r>
        <w:rPr>
          <w:rFonts w:hint="eastAsia"/>
        </w:rPr>
        <w:t>“接下来我们所做的事，可能有一些不为内心所接受，但如果我们不去做，我们随时都会被青思阁所牺牲，所以请大家相信，我们所做的一切都是为了能够活下去。”</w:t>
      </w:r>
    </w:p>
    <w:p w14:paraId="4BC685D2" w14:textId="77777777" w:rsidR="00AA776D" w:rsidRDefault="00FB1948" w:rsidP="006C0E6B">
      <w:r>
        <w:rPr>
          <w:rFonts w:hint="eastAsia"/>
        </w:rPr>
        <w:t>这时候止戈流的人都明白了，</w:t>
      </w:r>
      <w:r w:rsidR="00AA776D">
        <w:rPr>
          <w:rFonts w:hint="eastAsia"/>
        </w:rPr>
        <w:t>开棺已经是势在必行的事，但他们此时并不确定棺中是否真有那么一封信，如果棺中没有信，那就得往棺中塞一封信，这是绝不能让这些人看到的事。</w:t>
      </w:r>
    </w:p>
    <w:p w14:paraId="1A0896B1" w14:textId="77777777" w:rsidR="00AA776D" w:rsidRDefault="00FB1948" w:rsidP="006C0E6B">
      <w:r>
        <w:rPr>
          <w:rFonts w:hint="eastAsia"/>
        </w:rPr>
        <w:t>这就是农应群所说的，接下来要做的更恶劣的事，</w:t>
      </w:r>
      <w:r w:rsidR="00AA776D">
        <w:rPr>
          <w:rFonts w:hint="eastAsia"/>
        </w:rPr>
        <w:t>杨天狼杀了第一个人，其他人也一拥而上，杀了其他没有反应过来的人。</w:t>
      </w:r>
    </w:p>
    <w:p w14:paraId="5689D021" w14:textId="77777777" w:rsidR="00AA776D" w:rsidRDefault="00AA776D" w:rsidP="006C0E6B">
      <w:r>
        <w:rPr>
          <w:rFonts w:hint="eastAsia"/>
        </w:rPr>
        <w:t>唯一反应</w:t>
      </w:r>
      <w:r w:rsidR="000F7235">
        <w:rPr>
          <w:rFonts w:hint="eastAsia"/>
        </w:rPr>
        <w:t>过来的是那名被季海棠医治的伤者，所以他在杨天狼动手之前就逃去了，杨天狼准备去追杀他，但被农应群制止了，农应群道：“接下来的事，就让那杀人者去处理吧。”</w:t>
      </w:r>
    </w:p>
    <w:p w14:paraId="000254F0" w14:textId="77777777" w:rsidR="00345F4A" w:rsidRDefault="00345F4A" w:rsidP="006C0E6B">
      <w:r>
        <w:rPr>
          <w:rFonts w:hint="eastAsia"/>
        </w:rPr>
        <w:t>随后棺木被打开了，令</w:t>
      </w:r>
      <w:r w:rsidR="005656B8">
        <w:rPr>
          <w:rFonts w:hint="eastAsia"/>
        </w:rPr>
        <w:t>诸人意想不到的是，这棺中竟然真的有一封信，而且被牛皮纸包得好好的，封信上写一行字。</w:t>
      </w:r>
    </w:p>
    <w:p w14:paraId="74813195" w14:textId="77777777" w:rsidR="005656B8" w:rsidRDefault="005656B8" w:rsidP="006C0E6B">
      <w:r>
        <w:rPr>
          <w:rFonts w:hint="eastAsia"/>
        </w:rPr>
        <w:t>“</w:t>
      </w:r>
      <w:r w:rsidR="00BE7656">
        <w:rPr>
          <w:rFonts w:hint="eastAsia"/>
        </w:rPr>
        <w:t>系生死之大事，勿启</w:t>
      </w:r>
      <w:r>
        <w:rPr>
          <w:rFonts w:hint="eastAsia"/>
        </w:rPr>
        <w:t>。”</w:t>
      </w:r>
    </w:p>
    <w:p w14:paraId="1B581C64" w14:textId="77777777" w:rsidR="005656B8" w:rsidRDefault="00A336A5" w:rsidP="006C0E6B">
      <w:r>
        <w:rPr>
          <w:rFonts w:hint="eastAsia"/>
        </w:rPr>
        <w:t>杨天狼</w:t>
      </w:r>
      <w:r w:rsidR="005656B8">
        <w:rPr>
          <w:rFonts w:hint="eastAsia"/>
        </w:rPr>
        <w:t>拿着那封信，心知这必然记载了重大的秘密，甚至可能记载当年止戈流击退雨宫八百士的真相，否则不可能被此人以此种方式隐藏，所以说这上面写的掌握真相者无限接近死亡很可能不是一句空话，一旦一夜风雨知晓谁打开了这封信，必然会追杀到底。</w:t>
      </w:r>
    </w:p>
    <w:p w14:paraId="1E45E1F3" w14:textId="77777777" w:rsidR="00A336A5" w:rsidRDefault="00A336A5" w:rsidP="006C0E6B">
      <w:r>
        <w:rPr>
          <w:rFonts w:hint="eastAsia"/>
        </w:rPr>
        <w:t>杨天狼</w:t>
      </w:r>
      <w:r w:rsidR="005656B8">
        <w:rPr>
          <w:rFonts w:hint="eastAsia"/>
        </w:rPr>
        <w:t>在犹豫</w:t>
      </w:r>
      <w:r>
        <w:rPr>
          <w:rFonts w:hint="eastAsia"/>
        </w:rPr>
        <w:t>要不要打开</w:t>
      </w:r>
      <w:r w:rsidR="005656B8">
        <w:rPr>
          <w:rFonts w:hint="eastAsia"/>
        </w:rPr>
        <w:t>，其他人也在犹豫，</w:t>
      </w:r>
      <w:r>
        <w:rPr>
          <w:rFonts w:hint="eastAsia"/>
        </w:rPr>
        <w:t>这毕竟是牵扯生死的大事。</w:t>
      </w:r>
    </w:p>
    <w:p w14:paraId="79F9F4E6" w14:textId="77777777" w:rsidR="00A336A5" w:rsidRPr="00A336A5" w:rsidRDefault="00A336A5" w:rsidP="006C0E6B">
      <w:r>
        <w:rPr>
          <w:rFonts w:hint="eastAsia"/>
        </w:rPr>
        <w:t>“</w:t>
      </w:r>
      <w:r w:rsidR="00882154">
        <w:rPr>
          <w:rFonts w:hint="eastAsia"/>
        </w:rPr>
        <w:t>你们竟然</w:t>
      </w:r>
      <w:r w:rsidR="00E5385D">
        <w:rPr>
          <w:rFonts w:hint="eastAsia"/>
        </w:rPr>
        <w:t>杀了这些拯救了你们的英雄</w:t>
      </w:r>
      <w:r>
        <w:rPr>
          <w:rFonts w:hint="eastAsia"/>
        </w:rPr>
        <w:t>。”</w:t>
      </w:r>
    </w:p>
    <w:p w14:paraId="053522A8" w14:textId="77777777" w:rsidR="005656B8" w:rsidRDefault="005656B8" w:rsidP="006C0E6B">
      <w:r>
        <w:rPr>
          <w:rFonts w:hint="eastAsia"/>
        </w:rPr>
        <w:t>这时候，李占山率领的青思阁一众长老弟子赶到了，</w:t>
      </w:r>
      <w:r w:rsidR="00523AF9">
        <w:rPr>
          <w:rFonts w:hint="eastAsia"/>
        </w:rPr>
        <w:t>眼前的尸体是他最想看到的画面。</w:t>
      </w:r>
    </w:p>
    <w:p w14:paraId="627F2753" w14:textId="77777777" w:rsidR="00523AF9" w:rsidRPr="00523AF9" w:rsidRDefault="00523AF9" w:rsidP="006C0E6B">
      <w:r>
        <w:rPr>
          <w:rFonts w:hint="eastAsia"/>
        </w:rPr>
        <w:t>一位长老指着杨天狼手中的信惊叫起来：“信，他们手中有信。”</w:t>
      </w:r>
    </w:p>
    <w:p w14:paraId="43148002" w14:textId="77777777" w:rsidR="0085492D" w:rsidRDefault="00523AF9" w:rsidP="006C0E6B">
      <w:r>
        <w:rPr>
          <w:rFonts w:hint="eastAsia"/>
        </w:rPr>
        <w:t>“</w:t>
      </w:r>
      <w:r w:rsidR="00086B01">
        <w:rPr>
          <w:rFonts w:hint="eastAsia"/>
        </w:rPr>
        <w:t>把信抢回来，</w:t>
      </w:r>
      <w:r>
        <w:rPr>
          <w:rFonts w:hint="eastAsia"/>
        </w:rPr>
        <w:t>不能让这封信落到</w:t>
      </w:r>
      <w:r w:rsidR="00140927">
        <w:rPr>
          <w:rFonts w:hint="eastAsia"/>
        </w:rPr>
        <w:t>他们手中，杀啊！</w:t>
      </w:r>
      <w:r>
        <w:rPr>
          <w:rFonts w:hint="eastAsia"/>
        </w:rPr>
        <w:t>”</w:t>
      </w:r>
    </w:p>
    <w:p w14:paraId="047F92F0" w14:textId="77777777" w:rsidR="00A03559" w:rsidRDefault="00517ACB" w:rsidP="006C0E6B">
      <w:r>
        <w:rPr>
          <w:rFonts w:hint="eastAsia"/>
        </w:rPr>
        <w:t>一场信封争夺战就这样开始了，</w:t>
      </w:r>
      <w:r w:rsidR="002B14D1">
        <w:rPr>
          <w:rFonts w:hint="eastAsia"/>
        </w:rPr>
        <w:t>那名逃走的伤者</w:t>
      </w:r>
      <w:r>
        <w:rPr>
          <w:rFonts w:hint="eastAsia"/>
        </w:rPr>
        <w:t>目睹了这一切，他躲在黑暗中，看着</w:t>
      </w:r>
      <w:r w:rsidR="00A03559">
        <w:rPr>
          <w:rFonts w:hint="eastAsia"/>
        </w:rPr>
        <w:t>这些人可以为了一封不知来历的书信你死我活，拼命</w:t>
      </w:r>
      <w:r>
        <w:rPr>
          <w:rFonts w:hint="eastAsia"/>
        </w:rPr>
        <w:t>厮杀的人们。</w:t>
      </w:r>
      <w:r w:rsidR="00A03559">
        <w:rPr>
          <w:rFonts w:hint="eastAsia"/>
        </w:rPr>
        <w:t>他是解了</w:t>
      </w:r>
      <w:r>
        <w:rPr>
          <w:rFonts w:hint="eastAsia"/>
        </w:rPr>
        <w:t>青思阁之危的勇士，拯救止</w:t>
      </w:r>
      <w:r w:rsidR="00A03559">
        <w:rPr>
          <w:rFonts w:hint="eastAsia"/>
        </w:rPr>
        <w:t>戈流的英雄，此时竟成了这世间最微末的存在。</w:t>
      </w:r>
    </w:p>
    <w:p w14:paraId="2D34BC3C" w14:textId="77777777" w:rsidR="00F14539" w:rsidRDefault="00A03559" w:rsidP="006C0E6B">
      <w:r>
        <w:rPr>
          <w:rFonts w:hint="eastAsia"/>
        </w:rPr>
        <w:t>唯一在乎他生死的，只有那个隐藏在夜色下，不知何时靠近的死神，觉得太可悲，也太可笑了，那时候他</w:t>
      </w:r>
      <w:r w:rsidR="003318E9">
        <w:rPr>
          <w:rFonts w:hint="eastAsia"/>
        </w:rPr>
        <w:t>对着这苍茫的夜色</w:t>
      </w:r>
      <w:r>
        <w:rPr>
          <w:rFonts w:hint="eastAsia"/>
        </w:rPr>
        <w:t>说了一句话。</w:t>
      </w:r>
    </w:p>
    <w:p w14:paraId="5B26025E" w14:textId="77777777" w:rsidR="00CF0BBB" w:rsidRDefault="00CF0BBB" w:rsidP="00CF0BBB">
      <w:r>
        <w:rPr>
          <w:rFonts w:hint="eastAsia"/>
        </w:rPr>
        <w:t>那一刻，命运相同的两人，在不同的地方，对这世间说出了同样一句话。</w:t>
      </w:r>
    </w:p>
    <w:p w14:paraId="5C35AF4E" w14:textId="77777777" w:rsidR="00CF0BBB" w:rsidRDefault="00CF0BBB" w:rsidP="00CF0BBB">
      <w:r>
        <w:rPr>
          <w:rFonts w:hint="eastAsia"/>
        </w:rPr>
        <w:t>“这世间真的残酷了。”</w:t>
      </w:r>
    </w:p>
    <w:p w14:paraId="12933767" w14:textId="77777777" w:rsidR="00CF0BBB" w:rsidRPr="00CF0BBB" w:rsidRDefault="00CF0BBB" w:rsidP="006C0E6B"/>
    <w:p w14:paraId="34C12BC2" w14:textId="77777777" w:rsidR="00CF0BBB" w:rsidRPr="00015A2D" w:rsidRDefault="00CF0BBB" w:rsidP="006C0E6B"/>
    <w:p w14:paraId="71B873EF" w14:textId="77777777" w:rsidR="00CE659C" w:rsidRDefault="002E1B14">
      <w:pPr>
        <w:pStyle w:val="3"/>
      </w:pPr>
      <w:r>
        <w:rPr>
          <w:rFonts w:hint="eastAsia"/>
        </w:rPr>
        <w:lastRenderedPageBreak/>
        <w:t>第三十七</w:t>
      </w:r>
      <w:r w:rsidR="003B5DE4">
        <w:rPr>
          <w:rFonts w:hint="eastAsia"/>
        </w:rPr>
        <w:t>章无从抉择</w:t>
      </w:r>
    </w:p>
    <w:p w14:paraId="4C449C72" w14:textId="77777777" w:rsidR="00895871" w:rsidRDefault="00ED1549" w:rsidP="00895871">
      <w:r>
        <w:rPr>
          <w:rFonts w:hint="eastAsia"/>
        </w:rPr>
        <w:t>冷冷的秋风把从百里溪蒸腾的水雾吹得冷寒，这些冷寒沁入西门纤纤的感觉神经，她却没有感到一丝寒意，她的心中还有多冰冷的温度。</w:t>
      </w:r>
    </w:p>
    <w:p w14:paraId="7F32AEBB" w14:textId="77777777" w:rsidR="00E15572" w:rsidRDefault="00E15572" w:rsidP="00895871">
      <w:r>
        <w:rPr>
          <w:rFonts w:hint="eastAsia"/>
        </w:rPr>
        <w:t>为了挽回山上的局势，火起的时候，从山脚急急赶回，赶回止戈流的时候火势已经基本熄灭，烧成炭的木头还留着火星，火堆中有几具烧焦的尸体。</w:t>
      </w:r>
    </w:p>
    <w:p w14:paraId="56663CA9" w14:textId="77777777" w:rsidR="00E15572" w:rsidRDefault="00E15572" w:rsidP="00895871">
      <w:r>
        <w:rPr>
          <w:rFonts w:hint="eastAsia"/>
        </w:rPr>
        <w:t>西门纤纤忍着想呕的冲动，木然环顾着四周，止戈流与青思阁周围空荡荡的，没有半个人影，只有几具尸体仰面躺在地上，这些尸体都被人抛开了心脏，死状极其恐怖。</w:t>
      </w:r>
    </w:p>
    <w:p w14:paraId="2B31FBA2" w14:textId="77777777" w:rsidR="00936178" w:rsidRDefault="00936178" w:rsidP="00895871">
      <w:r>
        <w:rPr>
          <w:rFonts w:hint="eastAsia"/>
        </w:rPr>
        <w:t>西门纤纤强忍的情绪终于崩溃了，无力跪倒在尸体旁边，泪如雨下。</w:t>
      </w:r>
    </w:p>
    <w:p w14:paraId="378F4055" w14:textId="77777777" w:rsidR="00936178" w:rsidRDefault="00936178" w:rsidP="00895871">
      <w:r>
        <w:rPr>
          <w:rFonts w:hint="eastAsia"/>
        </w:rPr>
        <w:t>望着她悲伤绝入的狄败青没有选择安抚，如果说这时候还有什么能悲伤她的悲伤，狄败青相信只有眼泪了。</w:t>
      </w:r>
    </w:p>
    <w:p w14:paraId="0DA3C57D" w14:textId="77777777" w:rsidR="00936178" w:rsidRDefault="00936178" w:rsidP="00895871">
      <w:r>
        <w:rPr>
          <w:rFonts w:hint="eastAsia"/>
        </w:rPr>
        <w:t xml:space="preserve"> </w:t>
      </w:r>
      <w:r>
        <w:rPr>
          <w:rFonts w:hint="eastAsia"/>
        </w:rPr>
        <w:t>“啊——啊——”</w:t>
      </w:r>
    </w:p>
    <w:p w14:paraId="5EDC0042" w14:textId="77777777" w:rsidR="00936178" w:rsidRDefault="00936178" w:rsidP="00895871">
      <w:r>
        <w:rPr>
          <w:rFonts w:hint="eastAsia"/>
        </w:rPr>
        <w:t>这时候</w:t>
      </w:r>
      <w:r w:rsidR="00CA73A9">
        <w:rPr>
          <w:rFonts w:hint="eastAsia"/>
        </w:rPr>
        <w:t>传来了痛苦而微弱的哀嚎，打破了西门纤纤的悲伤。</w:t>
      </w:r>
    </w:p>
    <w:p w14:paraId="3902D87E" w14:textId="77777777" w:rsidR="00CA73A9" w:rsidRDefault="00CA73A9" w:rsidP="00895871">
      <w:r>
        <w:rPr>
          <w:rFonts w:hint="eastAsia"/>
        </w:rPr>
        <w:t>西门纤纤一抹眼泪，向前爬了几步，爬到那声音旁边，抓着那将死未死的人的手，叫道：“师兄，师兄，发生了什么事？”</w:t>
      </w:r>
    </w:p>
    <w:p w14:paraId="3D381E8F" w14:textId="77777777" w:rsidR="00CA73A9" w:rsidRDefault="00CA73A9" w:rsidP="00895871">
      <w:r>
        <w:rPr>
          <w:rFonts w:hint="eastAsia"/>
        </w:rPr>
        <w:t>那人半睁着眼看着西门纤纤，脸上充满了绝望与痛苦，挣扎着说道：“夜……夜海棠的诅咒，可恐怖了，大家都死了，死了……”</w:t>
      </w:r>
    </w:p>
    <w:p w14:paraId="2CF9240D" w14:textId="77777777" w:rsidR="0062422E" w:rsidRPr="00CA73A9" w:rsidRDefault="0062422E" w:rsidP="0062422E">
      <w:r>
        <w:rPr>
          <w:rFonts w:hint="eastAsia"/>
        </w:rPr>
        <w:t>西门纤纤忍痛问道：“季大夫呢？”</w:t>
      </w:r>
    </w:p>
    <w:p w14:paraId="6CE8C0DD" w14:textId="77777777" w:rsidR="0062422E" w:rsidRDefault="0062422E" w:rsidP="0062422E">
      <w:r>
        <w:rPr>
          <w:rFonts w:hint="eastAsia"/>
        </w:rPr>
        <w:t>“逃……逃走了……”</w:t>
      </w:r>
    </w:p>
    <w:p w14:paraId="383BDCB1" w14:textId="77777777" w:rsidR="0062422E" w:rsidRDefault="0062422E" w:rsidP="0062422E">
      <w:r>
        <w:rPr>
          <w:rFonts w:hint="eastAsia"/>
        </w:rPr>
        <w:t>“你看清那人的长相了吗？”</w:t>
      </w:r>
    </w:p>
    <w:p w14:paraId="6B8E3642" w14:textId="77777777" w:rsidR="0062422E" w:rsidRPr="0062422E" w:rsidRDefault="0062422E" w:rsidP="00CA73A9">
      <w:r>
        <w:rPr>
          <w:rFonts w:hint="eastAsia"/>
        </w:rPr>
        <w:t>狄败青见他奄奄一息，赶紧捡重点的问。</w:t>
      </w:r>
    </w:p>
    <w:p w14:paraId="49C47883" w14:textId="77777777" w:rsidR="00CA73A9" w:rsidRDefault="00CA73A9" w:rsidP="00895871">
      <w:r>
        <w:rPr>
          <w:rFonts w:hint="eastAsia"/>
        </w:rPr>
        <w:t>“没有……那人</w:t>
      </w:r>
      <w:r w:rsidR="005B3160">
        <w:rPr>
          <w:rFonts w:hint="eastAsia"/>
        </w:rPr>
        <w:t>说，要怪就怪季海棠吧，季海棠为了逼出他，而故意医治这么多伤者的……</w:t>
      </w:r>
      <w:r>
        <w:rPr>
          <w:rFonts w:hint="eastAsia"/>
        </w:rPr>
        <w:t>”</w:t>
      </w:r>
    </w:p>
    <w:p w14:paraId="11502138" w14:textId="77777777" w:rsidR="0062422E" w:rsidRDefault="00CA73A9" w:rsidP="00895871">
      <w:r>
        <w:rPr>
          <w:rFonts w:hint="eastAsia"/>
        </w:rPr>
        <w:t>“啊……”</w:t>
      </w:r>
      <w:r w:rsidR="0062422E">
        <w:rPr>
          <w:rFonts w:hint="eastAsia"/>
        </w:rPr>
        <w:t>西门纤纤险险向后坐倒，她与季海棠自幼相识，想不到季海棠会作出这种事来。</w:t>
      </w:r>
    </w:p>
    <w:p w14:paraId="4A171CD6" w14:textId="77777777" w:rsidR="00CA73A9" w:rsidRDefault="0062422E" w:rsidP="00895871">
      <w:r>
        <w:rPr>
          <w:rFonts w:hint="eastAsia"/>
        </w:rPr>
        <w:t>那人突然抓紧了西门纤纤的手，西门纤纤赶紧蹭上来，叫道：“师兄……”</w:t>
      </w:r>
    </w:p>
    <w:p w14:paraId="73BA201F" w14:textId="77777777" w:rsidR="0062422E" w:rsidRDefault="0062422E" w:rsidP="00895871">
      <w:r>
        <w:rPr>
          <w:rFonts w:hint="eastAsia"/>
        </w:rPr>
        <w:t>那人视线渐渐模糊了，呼吸也变得困难，他艰难地呼吸了几口气，说出了留下这世间最后的一句话。</w:t>
      </w:r>
    </w:p>
    <w:p w14:paraId="466F320F" w14:textId="77777777" w:rsidR="0062422E" w:rsidRPr="0062422E" w:rsidRDefault="0062422E" w:rsidP="00895871">
      <w:r>
        <w:rPr>
          <w:rFonts w:hint="eastAsia"/>
        </w:rPr>
        <w:t>“纤纤……昨夜你让我们跟你上山，你说我们会成为英雄，可是那些被我们拯救的人，为什么不救我们呢？不该是这样的啊……不该是这样的啊……”</w:t>
      </w:r>
    </w:p>
    <w:p w14:paraId="32E03966" w14:textId="77777777" w:rsidR="003B5DE4" w:rsidRDefault="0062422E" w:rsidP="00895871">
      <w:r>
        <w:rPr>
          <w:rFonts w:hint="eastAsia"/>
        </w:rPr>
        <w:t>说完这句话，那人呛了几口气，然后便死去了，西门纤纤抓着那尸体，叫道：“师兄……师兄，你起来啊！”</w:t>
      </w:r>
    </w:p>
    <w:p w14:paraId="5F06D0A0" w14:textId="77777777" w:rsidR="0062422E" w:rsidRDefault="0062422E" w:rsidP="00895871">
      <w:r>
        <w:rPr>
          <w:rFonts w:hint="eastAsia"/>
        </w:rPr>
        <w:t>狄败青拉起她，说道：“</w:t>
      </w:r>
      <w:r w:rsidR="00E27A34">
        <w:rPr>
          <w:rFonts w:hint="eastAsia"/>
        </w:rPr>
        <w:t>纤纤，他已经死了，你振作一点，还有其他的事情要做。</w:t>
      </w:r>
      <w:r>
        <w:rPr>
          <w:rFonts w:hint="eastAsia"/>
        </w:rPr>
        <w:t>”</w:t>
      </w:r>
    </w:p>
    <w:p w14:paraId="237E6A69" w14:textId="77777777" w:rsidR="00E27A34" w:rsidRDefault="0040235A" w:rsidP="00895871">
      <w:r>
        <w:rPr>
          <w:rFonts w:hint="eastAsia"/>
        </w:rPr>
        <w:t>“还有什么事值得去做呢，他们跟着我上山，救了青思阁与止戈流，现在却没有一个人愿意救他们，就连季大哥也只是利用我，我真的不知道还有什么事值得去做了。”</w:t>
      </w:r>
    </w:p>
    <w:p w14:paraId="43C50148" w14:textId="77777777" w:rsidR="0039763D" w:rsidRDefault="0039763D" w:rsidP="0039763D">
      <w:r>
        <w:rPr>
          <w:rFonts w:hint="eastAsia"/>
        </w:rPr>
        <w:t>西门纤纤茫然四顾，他甚至不知道止戈山上发生了，此时的敌人是谁？自己又该做什么，自己又让做什么。</w:t>
      </w:r>
    </w:p>
    <w:p w14:paraId="77CEF767" w14:textId="77777777" w:rsidR="0039763D" w:rsidRPr="0039763D" w:rsidRDefault="0039763D" w:rsidP="0039763D">
      <w:r>
        <w:rPr>
          <w:rFonts w:hint="eastAsia"/>
        </w:rPr>
        <w:t>“李占山想逼反止戈流，而止戈流也</w:t>
      </w:r>
      <w:r w:rsidR="008732A5">
        <w:rPr>
          <w:rFonts w:hint="eastAsia"/>
        </w:rPr>
        <w:t>在</w:t>
      </w:r>
      <w:r>
        <w:rPr>
          <w:rFonts w:hint="eastAsia"/>
        </w:rPr>
        <w:t>寻找一个</w:t>
      </w:r>
      <w:r w:rsidR="008732A5">
        <w:rPr>
          <w:rFonts w:hint="eastAsia"/>
        </w:rPr>
        <w:t>解除止戈流承诺的契机</w:t>
      </w:r>
      <w:r>
        <w:rPr>
          <w:rFonts w:hint="eastAsia"/>
        </w:rPr>
        <w:t>。”</w:t>
      </w:r>
    </w:p>
    <w:p w14:paraId="59F618DC" w14:textId="77777777" w:rsidR="0039763D" w:rsidRDefault="00E01C58" w:rsidP="00895871">
      <w:r>
        <w:rPr>
          <w:rFonts w:hint="eastAsia"/>
        </w:rPr>
        <w:t>不知何时，石中龙已经站在了她的面前，他知道时间不多，所以一句话说明了当面的局势。</w:t>
      </w:r>
    </w:p>
    <w:p w14:paraId="5124A63C" w14:textId="77777777" w:rsidR="00E01C58" w:rsidRDefault="00E01C58" w:rsidP="00895871">
      <w:r>
        <w:rPr>
          <w:rFonts w:hint="eastAsia"/>
        </w:rPr>
        <w:t>西门纤纤抬起头看着他，见他一身伤态，面如寒铁，只有眼神无比坚定。</w:t>
      </w:r>
    </w:p>
    <w:p w14:paraId="060A1E5F" w14:textId="77777777" w:rsidR="00E01C58" w:rsidRPr="008732A5" w:rsidRDefault="008732A5" w:rsidP="00895871">
      <w:r>
        <w:rPr>
          <w:rFonts w:hint="eastAsia"/>
        </w:rPr>
        <w:t>狄败青问道：“他想到怎样逼反？止戈流寻找的契机又是什么？”</w:t>
      </w:r>
    </w:p>
    <w:p w14:paraId="4D3BDC6E" w14:textId="77777777" w:rsidR="008732A5" w:rsidRDefault="008732A5" w:rsidP="00895871">
      <w:r>
        <w:rPr>
          <w:rFonts w:hint="eastAsia"/>
        </w:rPr>
        <w:t>石中龙简短说道：“西郊坟地的那座孤坟里可能埋藏当年记载了止戈流理念的一封信，李占山想借此证明掌门师伯的理念错了，而止戈流也想借此脱离止戈流的束缚，止戈流已经去取信了，青思阁的人全部撤走，估计现在已经在争夺信件了。”</w:t>
      </w:r>
    </w:p>
    <w:p w14:paraId="0C845177" w14:textId="77777777" w:rsidR="00111024" w:rsidRDefault="00111024" w:rsidP="00895871">
      <w:r>
        <w:rPr>
          <w:rFonts w:hint="eastAsia"/>
        </w:rPr>
        <w:t>西门纤纤问道：“李占山为什么会知道那里有一封信？”</w:t>
      </w:r>
    </w:p>
    <w:p w14:paraId="4B35EC1D" w14:textId="77777777" w:rsidR="00111024" w:rsidRDefault="00E764FE" w:rsidP="00895871">
      <w:r>
        <w:rPr>
          <w:rFonts w:hint="eastAsia"/>
        </w:rPr>
        <w:lastRenderedPageBreak/>
        <w:t>狄败青</w:t>
      </w:r>
      <w:r w:rsidR="00BE7656">
        <w:rPr>
          <w:rFonts w:hint="eastAsia"/>
        </w:rPr>
        <w:t>说</w:t>
      </w:r>
      <w:r>
        <w:rPr>
          <w:rFonts w:hint="eastAsia"/>
        </w:rPr>
        <w:t>道：</w:t>
      </w:r>
      <w:r w:rsidR="00BE7656">
        <w:rPr>
          <w:rFonts w:hint="eastAsia"/>
        </w:rPr>
        <w:t>“那里是否</w:t>
      </w:r>
      <w:r w:rsidR="00111024">
        <w:rPr>
          <w:rFonts w:hint="eastAsia"/>
        </w:rPr>
        <w:t>有信其实并不重要，重要的是有人相信那里有一封信，事实上就算那里没有信，他们也会伪造一封信，借以证明你父亲的理念错了，如果我猜得没错的话，止戈流与青思阁两边都想让你的父亲身败名裂。”</w:t>
      </w:r>
    </w:p>
    <w:p w14:paraId="6EB002FA" w14:textId="77777777" w:rsidR="00111024" w:rsidRDefault="00E764FE" w:rsidP="00895871">
      <w:r>
        <w:rPr>
          <w:rFonts w:hint="eastAsia"/>
        </w:rPr>
        <w:t>石中龙冷漠的神色里闪过一丝惊讶，这是一份肯定，他只作了一个简短的描述，但狄败青竟然已经解出了其中的因果。</w:t>
      </w:r>
    </w:p>
    <w:p w14:paraId="716F26FB" w14:textId="77777777" w:rsidR="00E764FE" w:rsidRDefault="00A81433" w:rsidP="00895871">
      <w:r>
        <w:rPr>
          <w:rFonts w:hint="eastAsia"/>
        </w:rPr>
        <w:t>“为什么，为什么他们要那么做？自幼相识的季大哥欺骗我，与老爹一起长大的李师叔要老爹身败名裂，受了老爹二十年大恩的止戈流也要老爹身败名裂。”</w:t>
      </w:r>
    </w:p>
    <w:p w14:paraId="50375641" w14:textId="77777777" w:rsidR="00BE7656" w:rsidRDefault="00C93C93" w:rsidP="00895871">
      <w:r>
        <w:rPr>
          <w:rFonts w:hint="eastAsia"/>
        </w:rPr>
        <w:t>西门纤纤</w:t>
      </w:r>
      <w:r w:rsidR="00BE7656">
        <w:rPr>
          <w:rFonts w:hint="eastAsia"/>
        </w:rPr>
        <w:t>忽然想到了应江湖最后说的那句话，此刻西门纤纤内心也冒出这个疑问。</w:t>
      </w:r>
    </w:p>
    <w:p w14:paraId="75F4EB2E" w14:textId="77777777" w:rsidR="00BE7656" w:rsidRDefault="00BE7656" w:rsidP="00895871">
      <w:r>
        <w:rPr>
          <w:rFonts w:hint="eastAsia"/>
        </w:rPr>
        <w:t>为了这些人真的值得吗？</w:t>
      </w:r>
    </w:p>
    <w:p w14:paraId="4FEF2F4F" w14:textId="77777777" w:rsidR="0062422E" w:rsidRDefault="00BE7656" w:rsidP="00895871">
      <w:r>
        <w:rPr>
          <w:rFonts w:hint="eastAsia"/>
        </w:rPr>
        <w:t>柴桑说</w:t>
      </w:r>
      <w:r w:rsidR="00BD0F7C">
        <w:rPr>
          <w:rFonts w:hint="eastAsia"/>
        </w:rPr>
        <w:t>道：</w:t>
      </w:r>
      <w:r w:rsidR="00A77AFF">
        <w:rPr>
          <w:rFonts w:hint="eastAsia"/>
        </w:rPr>
        <w:t>“</w:t>
      </w:r>
      <w:r w:rsidR="00BD0F7C">
        <w:rPr>
          <w:rFonts w:hint="eastAsia"/>
        </w:rPr>
        <w:t>纤纤，</w:t>
      </w:r>
      <w:r>
        <w:rPr>
          <w:rFonts w:hint="eastAsia"/>
        </w:rPr>
        <w:t>现在必须先阻止他们，不要被多余的事情干扰了自己的情绪。</w:t>
      </w:r>
      <w:r w:rsidR="00A77AFF">
        <w:rPr>
          <w:rFonts w:hint="eastAsia"/>
        </w:rPr>
        <w:t>”</w:t>
      </w:r>
    </w:p>
    <w:p w14:paraId="25F6BD3F" w14:textId="77777777" w:rsidR="00C93C93" w:rsidRDefault="00BE7656" w:rsidP="00895871">
      <w:r>
        <w:rPr>
          <w:rFonts w:hint="eastAsia"/>
        </w:rPr>
        <w:t>西门纤纤点点头，说道：</w:t>
      </w:r>
      <w:r w:rsidR="00C93C93">
        <w:rPr>
          <w:rFonts w:hint="eastAsia"/>
        </w:rPr>
        <w:t>“是的，我不能让老爹身败名裂。”</w:t>
      </w:r>
    </w:p>
    <w:p w14:paraId="05C6E1AC" w14:textId="77777777" w:rsidR="00A77AFF" w:rsidRDefault="0039763D" w:rsidP="00895871">
      <w:r>
        <w:rPr>
          <w:rFonts w:hint="eastAsia"/>
        </w:rPr>
        <w:t>这时候远</w:t>
      </w:r>
      <w:r w:rsidR="005874AF">
        <w:rPr>
          <w:rFonts w:hint="eastAsia"/>
        </w:rPr>
        <w:t>方传来了凄厉的哀嚎，打破了西门纤纤心中的迷惘，明白了自己的责任，她缓缓站了起来，接着道：</w:t>
      </w:r>
      <w:r w:rsidR="00C93C93">
        <w:rPr>
          <w:rFonts w:hint="eastAsia"/>
        </w:rPr>
        <w:t>“我</w:t>
      </w:r>
      <w:r w:rsidR="005874AF">
        <w:rPr>
          <w:rFonts w:hint="eastAsia"/>
        </w:rPr>
        <w:t>还</w:t>
      </w:r>
      <w:r w:rsidR="00C93C93">
        <w:rPr>
          <w:rFonts w:hint="eastAsia"/>
        </w:rPr>
        <w:t>要救那些跟随我</w:t>
      </w:r>
      <w:r w:rsidR="005874AF">
        <w:rPr>
          <w:rFonts w:hint="eastAsia"/>
        </w:rPr>
        <w:t>一起山上的人。</w:t>
      </w:r>
      <w:r w:rsidR="00C93C93">
        <w:rPr>
          <w:rFonts w:hint="eastAsia"/>
        </w:rPr>
        <w:t>”</w:t>
      </w:r>
    </w:p>
    <w:p w14:paraId="39CC3769" w14:textId="77777777" w:rsidR="005874AF" w:rsidRDefault="005874AF" w:rsidP="00895871">
      <w:r>
        <w:rPr>
          <w:rFonts w:hint="eastAsia"/>
        </w:rPr>
        <w:t>石中龙闻言皱起了眉，认真地道：“纤纤，止戈流与青思阁就是想用我们这些被诅咒的人拖住你的脚步，很多事情都是难以两全的，你必须抉择。”</w:t>
      </w:r>
    </w:p>
    <w:p w14:paraId="6A768C43" w14:textId="77777777" w:rsidR="005874AF" w:rsidRDefault="005874AF" w:rsidP="00895871">
      <w:r>
        <w:rPr>
          <w:rFonts w:hint="eastAsia"/>
        </w:rPr>
        <w:t>西门纤纤</w:t>
      </w:r>
      <w:r w:rsidR="00EF5FEC">
        <w:rPr>
          <w:rFonts w:hint="eastAsia"/>
        </w:rPr>
        <w:t>明白他的意思，转身对狄败青</w:t>
      </w:r>
      <w:r w:rsidR="00BE7656">
        <w:rPr>
          <w:rFonts w:hint="eastAsia"/>
        </w:rPr>
        <w:t>与柴桑</w:t>
      </w:r>
      <w:r>
        <w:rPr>
          <w:rFonts w:hint="eastAsia"/>
        </w:rPr>
        <w:t>道：“</w:t>
      </w:r>
      <w:r w:rsidR="00EF5FEC">
        <w:rPr>
          <w:rFonts w:hint="eastAsia"/>
        </w:rPr>
        <w:t>所以好友，我希望能把我救下这些人，哪怕一个也好。</w:t>
      </w:r>
      <w:r>
        <w:rPr>
          <w:rFonts w:hint="eastAsia"/>
        </w:rPr>
        <w:t>”</w:t>
      </w:r>
    </w:p>
    <w:p w14:paraId="60EFCD5D" w14:textId="77777777" w:rsidR="00FE2B41" w:rsidRDefault="00FE2B41" w:rsidP="00895871">
      <w:r>
        <w:rPr>
          <w:rFonts w:hint="eastAsia"/>
        </w:rPr>
        <w:t>狄败青却有些不放心她，说道：“你一个人去太危险了。”</w:t>
      </w:r>
    </w:p>
    <w:p w14:paraId="6AA65F9F" w14:textId="77777777" w:rsidR="00FE2B41" w:rsidRDefault="00FE2B41" w:rsidP="00895871">
      <w:r>
        <w:rPr>
          <w:rFonts w:hint="eastAsia"/>
        </w:rPr>
        <w:t>西门纤纤道：“你答应你，我一定会保护好自己的。”</w:t>
      </w:r>
    </w:p>
    <w:p w14:paraId="0BAF33C0" w14:textId="77777777" w:rsidR="00E02117" w:rsidRDefault="00E02117" w:rsidP="00895871">
      <w:r>
        <w:rPr>
          <w:rFonts w:hint="eastAsia"/>
        </w:rPr>
        <w:t>狄败青知他决心坚定，遂道：“纤纤你要记住，你今夜的敌人就是你昨夜救下的那些人，如果你无法狠心，那你一定要先撤走，因为他们一定会对你狠心。”</w:t>
      </w:r>
    </w:p>
    <w:p w14:paraId="5B61102F" w14:textId="77777777" w:rsidR="00360767" w:rsidRDefault="00BE7656" w:rsidP="00895871">
      <w:r>
        <w:rPr>
          <w:rFonts w:hint="eastAsia"/>
        </w:rPr>
        <w:t>西门纤纤说道：</w:t>
      </w:r>
      <w:r w:rsidR="00360767">
        <w:rPr>
          <w:rFonts w:hint="eastAsia"/>
        </w:rPr>
        <w:t>“嗯，你</w:t>
      </w:r>
      <w:r>
        <w:rPr>
          <w:rFonts w:hint="eastAsia"/>
        </w:rPr>
        <w:t>们</w:t>
      </w:r>
      <w:r w:rsidR="00360767">
        <w:rPr>
          <w:rFonts w:hint="eastAsia"/>
        </w:rPr>
        <w:t>放心。”</w:t>
      </w:r>
    </w:p>
    <w:p w14:paraId="35B6C732" w14:textId="77777777" w:rsidR="00BE7656" w:rsidRDefault="00BE7656" w:rsidP="00895871">
      <w:r>
        <w:rPr>
          <w:rFonts w:hint="eastAsia"/>
        </w:rPr>
        <w:t>狄败青望着柴桑，说道：“我们分头行动。”</w:t>
      </w:r>
    </w:p>
    <w:p w14:paraId="4004A720" w14:textId="77777777" w:rsidR="00BE7656" w:rsidRDefault="00BE7656" w:rsidP="00895871">
      <w:r>
        <w:rPr>
          <w:rFonts w:hint="eastAsia"/>
        </w:rPr>
        <w:t>“嗯，不宜耽搁了。”</w:t>
      </w:r>
    </w:p>
    <w:p w14:paraId="0D8C47ED" w14:textId="77777777" w:rsidR="00BE7656" w:rsidRDefault="00BE7656" w:rsidP="00895871">
      <w:r>
        <w:rPr>
          <w:rFonts w:hint="eastAsia"/>
        </w:rPr>
        <w:t>说完这句话，柴桑与狄败青朝不同的方向飞奔而去。</w:t>
      </w:r>
    </w:p>
    <w:p w14:paraId="59B005A5" w14:textId="77777777" w:rsidR="00360767" w:rsidRDefault="00391E5D" w:rsidP="00895871">
      <w:r>
        <w:rPr>
          <w:rFonts w:hint="eastAsia"/>
        </w:rPr>
        <w:t>西门纤纤与石中龙也朝西郊坟地跑去，不久之后便来到了仲裁堂。</w:t>
      </w:r>
    </w:p>
    <w:p w14:paraId="50D56DC5" w14:textId="77777777" w:rsidR="00391E5D" w:rsidRDefault="00391E5D" w:rsidP="00895871">
      <w:r>
        <w:rPr>
          <w:rFonts w:hint="eastAsia"/>
        </w:rPr>
        <w:t>在西郊坟地与止戈流之间，</w:t>
      </w:r>
      <w:r w:rsidR="006762E1">
        <w:rPr>
          <w:rFonts w:hint="eastAsia"/>
        </w:rPr>
        <w:t>有一座独立的小屋，小屋里供奉着香火，而在香火之上，是两块并立的木牌，木牌上</w:t>
      </w:r>
      <w:r w:rsidR="00F96E2F">
        <w:rPr>
          <w:rFonts w:hint="eastAsia"/>
        </w:rPr>
        <w:t>分别写着止戈流与青思阁。</w:t>
      </w:r>
      <w:r w:rsidR="006762E1">
        <w:rPr>
          <w:rFonts w:hint="eastAsia"/>
        </w:rPr>
        <w:t>此外还有很多悬挂的红色布条，每条布条上</w:t>
      </w:r>
      <w:r w:rsidR="00F96E2F">
        <w:rPr>
          <w:rFonts w:hint="eastAsia"/>
        </w:rPr>
        <w:t>都写着一个名字，这个布条的共和就是青思阁与止戈流长老弟子的人数，但凡止戈流与青思阁有所纷争，便到此排解，这就是仲裁堂的作用。</w:t>
      </w:r>
    </w:p>
    <w:p w14:paraId="26E10ED0" w14:textId="77777777" w:rsidR="003239FC" w:rsidRDefault="003239FC" w:rsidP="00895871">
      <w:r>
        <w:rPr>
          <w:rFonts w:hint="eastAsia"/>
        </w:rPr>
        <w:t>西门纤纤与石中龙停在了那里，不是为了缅怀，而是那名被季海棠救下的伤者从西郊坟地那片跑了过来，手中还拿</w:t>
      </w:r>
      <w:r w:rsidR="0002705B">
        <w:rPr>
          <w:rFonts w:hint="eastAsia"/>
        </w:rPr>
        <w:t>着一封信。在他身上无数火光晃动，喧嚣一片，止戈流与青思阁众人追杀而来。</w:t>
      </w:r>
    </w:p>
    <w:p w14:paraId="2301F8C9" w14:textId="77777777" w:rsidR="0002705B" w:rsidRDefault="002918DF" w:rsidP="00895871">
      <w:r>
        <w:rPr>
          <w:rFonts w:hint="eastAsia"/>
        </w:rPr>
        <w:t>当他看到青思阁与止戈流为了一封信激烈拼杀的时候，他觉得这个世界太不公平了，于是他决定报复这群人，躲在树后，等到战线扩张到他那里的时候，突然袭击，抢走了农应群手中的信，一路朝这边狂奔而来。两脉见信被夺，也不打了，全部跑来追杀他。</w:t>
      </w:r>
    </w:p>
    <w:p w14:paraId="1DB20BD7" w14:textId="77777777" w:rsidR="009A582D" w:rsidRDefault="00A25190" w:rsidP="00895871">
      <w:r>
        <w:rPr>
          <w:rFonts w:hint="eastAsia"/>
        </w:rPr>
        <w:t>那名伤者看到西门纤纤与石中龙喜出望外，扑倒在西门纤纤身前</w:t>
      </w:r>
      <w:r w:rsidR="007F46C6">
        <w:rPr>
          <w:rFonts w:hint="eastAsia"/>
        </w:rPr>
        <w:t>，把信交给西门纤纤，道：“</w:t>
      </w:r>
      <w:r>
        <w:rPr>
          <w:rFonts w:hint="eastAsia"/>
        </w:rPr>
        <w:t>掌门，千万不能把信交给他们，还有救我……</w:t>
      </w:r>
      <w:r w:rsidR="007F46C6">
        <w:rPr>
          <w:rFonts w:hint="eastAsia"/>
        </w:rPr>
        <w:t>”</w:t>
      </w:r>
    </w:p>
    <w:p w14:paraId="527D0242" w14:textId="77777777" w:rsidR="00A25190" w:rsidRPr="00A25190" w:rsidRDefault="00A25190" w:rsidP="00895871">
      <w:r>
        <w:rPr>
          <w:rFonts w:hint="eastAsia"/>
        </w:rPr>
        <w:t>憋着一鼓气冲过来的他，看到希望后基本已经累瘫了。</w:t>
      </w:r>
    </w:p>
    <w:p w14:paraId="20CC7EF0" w14:textId="77777777" w:rsidR="00A25190" w:rsidRPr="00391E5D" w:rsidRDefault="00A25190" w:rsidP="00895871">
      <w:r>
        <w:rPr>
          <w:rFonts w:hint="eastAsia"/>
        </w:rPr>
        <w:t>西门纤纤把信握在手里，安抚道：“你放心，我不会让他们伤害你。”</w:t>
      </w:r>
    </w:p>
    <w:p w14:paraId="602E724F" w14:textId="77777777" w:rsidR="00360767" w:rsidRPr="00360767" w:rsidRDefault="00473AAA" w:rsidP="00895871">
      <w:r>
        <w:rPr>
          <w:rFonts w:hint="eastAsia"/>
        </w:rPr>
        <w:t>青思阁与止戈流这时候也赶到了，分列站在西门纤纤前方左右两边，看到西门纤纤也不知是不敢动手，还是不好意思动作，都陷入一种相互观望的状态。</w:t>
      </w:r>
    </w:p>
    <w:p w14:paraId="70E43895" w14:textId="77777777" w:rsidR="00360767" w:rsidRDefault="00902CA5" w:rsidP="00895871">
      <w:r>
        <w:rPr>
          <w:rFonts w:hint="eastAsia"/>
        </w:rPr>
        <w:t>西门纤纤打量了一会这些人，冷漠问道：“你们想做什么？”</w:t>
      </w:r>
    </w:p>
    <w:p w14:paraId="7E5B9DF1" w14:textId="77777777" w:rsidR="00967929" w:rsidRDefault="00967929" w:rsidP="00967929">
      <w:r>
        <w:rPr>
          <w:rFonts w:hint="eastAsia"/>
        </w:rPr>
        <w:t>青思阁与止戈流各自将目光投向李占山与农应群，李占山选择了沉默的同时将目光投向了农</w:t>
      </w:r>
      <w:r>
        <w:rPr>
          <w:rFonts w:hint="eastAsia"/>
        </w:rPr>
        <w:lastRenderedPageBreak/>
        <w:t>应群，青思阁的目光也都朝农应群看去。</w:t>
      </w:r>
    </w:p>
    <w:p w14:paraId="1BC72375" w14:textId="77777777" w:rsidR="00967929" w:rsidRDefault="00967929" w:rsidP="00967929">
      <w:r>
        <w:rPr>
          <w:rFonts w:hint="eastAsia"/>
        </w:rPr>
        <w:t>顿时成了焦点的农应群显然有点不适应，但到了这时候，也管不得什么流主不流主，只能硬着头皮上了，他对纤纤道：“把信交出来”</w:t>
      </w:r>
    </w:p>
    <w:p w14:paraId="41A8118D" w14:textId="77777777" w:rsidR="00967929" w:rsidRDefault="00967929" w:rsidP="00967929">
      <w:r>
        <w:rPr>
          <w:rFonts w:hint="eastAsia"/>
        </w:rPr>
        <w:t>西门纤纤低头看了一眼信，指着那伤者，冷冷地质问道：“就为了这不知来历的一封信，你们就可以抛弃甚至追杀昨夜救了你们的人？”</w:t>
      </w:r>
    </w:p>
    <w:p w14:paraId="67B62417" w14:textId="77777777" w:rsidR="00967929" w:rsidRDefault="00967929" w:rsidP="00967929">
      <w:r>
        <w:rPr>
          <w:rFonts w:hint="eastAsia"/>
        </w:rPr>
        <w:t>农应群不禁老脸一红，止戈流其他人也不禁觉得有些羞愧，一时不知道怎么回答这个问题。</w:t>
      </w:r>
    </w:p>
    <w:p w14:paraId="51936656" w14:textId="77777777" w:rsidR="00967929" w:rsidRDefault="00967929" w:rsidP="00967929">
      <w:r>
        <w:rPr>
          <w:rFonts w:hint="eastAsia"/>
        </w:rPr>
        <w:t>“是啊，忘恩负义，可不就是这些人的特质么？”</w:t>
      </w:r>
    </w:p>
    <w:p w14:paraId="1EC9E53C" w14:textId="77777777" w:rsidR="00967929" w:rsidRDefault="00967929" w:rsidP="00967929">
      <w:r>
        <w:rPr>
          <w:rFonts w:hint="eastAsia"/>
        </w:rPr>
        <w:t>李占山突然嘲弄了一句，其他青思阁弟子也跟着起哄，止戈流诸人有些哑口无言。</w:t>
      </w:r>
    </w:p>
    <w:p w14:paraId="426BE92B" w14:textId="77777777" w:rsidR="00967929" w:rsidRDefault="00967929" w:rsidP="00967929">
      <w:r>
        <w:rPr>
          <w:rFonts w:hint="eastAsia"/>
        </w:rPr>
        <w:t>西门纤纤冷冷地盯着李占山，问道：“你有脸？”</w:t>
      </w:r>
    </w:p>
    <w:p w14:paraId="40DCDD34" w14:textId="77777777" w:rsidR="00967929" w:rsidRDefault="00967929" w:rsidP="00967929">
      <w:r>
        <w:rPr>
          <w:rFonts w:hint="eastAsia"/>
        </w:rPr>
        <w:t>止戈流诸人也跟着骂道：“你个贪生怕死的小人，山门都是我们这些人帮你保住的，你的脸皮只怕比我的刀还厚。”</w:t>
      </w:r>
    </w:p>
    <w:p w14:paraId="741EF1C6" w14:textId="77777777" w:rsidR="00967929" w:rsidRDefault="00967929" w:rsidP="00967929">
      <w:r>
        <w:rPr>
          <w:rFonts w:hint="eastAsia"/>
        </w:rPr>
        <w:t>李占山立时恼羞成怒地道：“你们这些旧时代的失败者……”</w:t>
      </w:r>
    </w:p>
    <w:p w14:paraId="622E299F" w14:textId="77777777" w:rsidR="00967929" w:rsidRDefault="00967929" w:rsidP="00967929">
      <w:r>
        <w:rPr>
          <w:rFonts w:hint="eastAsia"/>
        </w:rPr>
        <w:t>“要不要给你们开一个吵架联欢会？”西门纤纤一声厉喝压下所有人的声音，场内的声音渐渐小了，西门纤纤继续道：“你们究竟想做什么？”</w:t>
      </w:r>
    </w:p>
    <w:p w14:paraId="1FFF99CC" w14:textId="77777777" w:rsidR="00967929" w:rsidRDefault="00967929" w:rsidP="00967929">
      <w:r>
        <w:rPr>
          <w:rFonts w:hint="eastAsia"/>
        </w:rPr>
        <w:t>李占山道：“我们想证明掌门错了，事实上这已经得到了证明，这群上个时代的失败，受恩二十年现在干的都是掘青思阁坟墓，杀青思阁弟子的事。”</w:t>
      </w:r>
    </w:p>
    <w:p w14:paraId="2BBBE334" w14:textId="77777777" w:rsidR="00967929" w:rsidRDefault="00967929" w:rsidP="00967929">
      <w:r>
        <w:rPr>
          <w:rFonts w:hint="eastAsia"/>
        </w:rPr>
        <w:t>止戈流诸人回骂道：“你放屁，青思阁的坟地在前山，何曾少了一胚土了？”</w:t>
      </w:r>
    </w:p>
    <w:p w14:paraId="62080F4A" w14:textId="77777777" w:rsidR="00967929" w:rsidRDefault="00967929" w:rsidP="00967929">
      <w:r>
        <w:rPr>
          <w:rFonts w:hint="eastAsia"/>
        </w:rPr>
        <w:t>李占山见诸人已经上套，心中冷冷一笑，继续冷漠说道：“青思阁的坟地是没少土，但你知道西郊坟地的孤坟是谁的吗？”</w:t>
      </w:r>
    </w:p>
    <w:p w14:paraId="6A3F7C12" w14:textId="77777777" w:rsidR="00967929" w:rsidRDefault="00967929" w:rsidP="00967929">
      <w:r>
        <w:rPr>
          <w:rFonts w:hint="eastAsia"/>
        </w:rPr>
        <w:t>止戈流诸人道：“可不就是那当年撞死在禁地的那个人的。”</w:t>
      </w:r>
    </w:p>
    <w:p w14:paraId="2087B7DA" w14:textId="77777777" w:rsidR="00967929" w:rsidRDefault="00967929" w:rsidP="00967929">
      <w:r>
        <w:rPr>
          <w:rFonts w:hint="eastAsia"/>
        </w:rPr>
        <w:t>李占山看着西门纤纤说道：“那是我师妹宁咛，也就是你的母亲的坟。”</w:t>
      </w:r>
    </w:p>
    <w:p w14:paraId="11A4DC99" w14:textId="77777777" w:rsidR="00967929" w:rsidRDefault="00967929" w:rsidP="00967929">
      <w:r>
        <w:rPr>
          <w:rFonts w:hint="eastAsia"/>
        </w:rPr>
        <w:t>止戈流闻言脸色大变，西门纤纤的情绪也差点失控，传说中她的母亲是为了守护止戈流而死，现如今她母亲的坟却被止戈流抛了，那是多么可笑的一件事。</w:t>
      </w:r>
    </w:p>
    <w:p w14:paraId="7CAF881C" w14:textId="77777777" w:rsidR="00967929" w:rsidRDefault="00967929" w:rsidP="00967929">
      <w:r>
        <w:rPr>
          <w:rFonts w:hint="eastAsia"/>
        </w:rPr>
        <w:t>农应群见情形一边倒，忙道：“是谁的坟还没有直接的证明，但这封信却记载着当初成立止戈流的秘密，我们很怀疑当年掌门并不是为了救我们，而只是和两境之主达成了某成协议，所以请你打开这封信。”</w:t>
      </w:r>
    </w:p>
    <w:p w14:paraId="750592A7" w14:textId="77777777" w:rsidR="00967929" w:rsidRDefault="00967929" w:rsidP="00967929">
      <w:r>
        <w:rPr>
          <w:rFonts w:hint="eastAsia"/>
        </w:rPr>
        <w:t>西门纤纤握着信没有说话，因为她还有些没有缓过来，这时原本坚持这封信不能落入止戈流手里的李占山，却一反常态，道：“那你打开啊，打开看看好让他们死心。”</w:t>
      </w:r>
    </w:p>
    <w:p w14:paraId="71D813DD" w14:textId="77777777" w:rsidR="00967929" w:rsidRDefault="00967929" w:rsidP="00967929">
      <w:r>
        <w:rPr>
          <w:rFonts w:hint="eastAsia"/>
        </w:rPr>
        <w:t>见到李占山如此反复，止戈流诸人有些怀疑是不是中计了，唯有农应群还很镇定，因为西门纤纤手中的信是他伪造的，信中的内容在他掌控之中。</w:t>
      </w:r>
    </w:p>
    <w:p w14:paraId="097F0797" w14:textId="77777777" w:rsidR="00967929" w:rsidRDefault="00967929" w:rsidP="00967929">
      <w:r>
        <w:rPr>
          <w:rFonts w:hint="eastAsia"/>
        </w:rPr>
        <w:t>西门纤纤握着信，陷入了艰难的抉择之中，如果她打开了，那就是她亲手把他的父亲名声葬送，如果不打开，两边就会继续火拼，甚至可能杀了她。</w:t>
      </w:r>
    </w:p>
    <w:p w14:paraId="6952DA89" w14:textId="77777777" w:rsidR="00967929" w:rsidRDefault="00967929" w:rsidP="00967929">
      <w:r>
        <w:rPr>
          <w:rFonts w:hint="eastAsia"/>
        </w:rPr>
        <w:t>石中龙突然断出仅有的那只手，从西门纤纤抢走了信，跑到仲裁堂前，喝道：“既然你们这们想知道真相，那让选止戈流与青思阁各选一个人先后进入仲裁堂给大家读出来吧，否则我就烧了这封信，让你们谁也看不到。”</w:t>
      </w:r>
    </w:p>
    <w:p w14:paraId="2A9699D4" w14:textId="77777777" w:rsidR="00967929" w:rsidRDefault="00967929" w:rsidP="00967929">
      <w:r>
        <w:rPr>
          <w:rFonts w:hint="eastAsia"/>
        </w:rPr>
        <w:t>“好，我去。”农应群排众而出，朝仲裁堂走走。</w:t>
      </w:r>
    </w:p>
    <w:p w14:paraId="6E982E9B" w14:textId="77777777" w:rsidR="00967929" w:rsidRDefault="00967929" w:rsidP="00967929">
      <w:r>
        <w:rPr>
          <w:rFonts w:hint="eastAsia"/>
        </w:rPr>
        <w:t>李占山</w:t>
      </w:r>
      <w:r w:rsidR="008C1B62">
        <w:rPr>
          <w:rFonts w:hint="eastAsia"/>
        </w:rPr>
        <w:t>威胁说</w:t>
      </w:r>
      <w:r>
        <w:rPr>
          <w:rFonts w:hint="eastAsia"/>
        </w:rPr>
        <w:t>道：“你最好老实点，要是篡改内容污蔑我青思阁，我保证你绝对走不出仲裁堂。”</w:t>
      </w:r>
    </w:p>
    <w:p w14:paraId="5F40F348" w14:textId="77777777" w:rsidR="00967929" w:rsidRDefault="00967929" w:rsidP="00967929">
      <w:r>
        <w:rPr>
          <w:rFonts w:hint="eastAsia"/>
        </w:rPr>
        <w:t>“我可不是你，专干不要脸的事。”农应群说着向仲裁堂走去，石中龙没有直接把信给他，而是丢入仲裁堂内。</w:t>
      </w:r>
    </w:p>
    <w:p w14:paraId="59C1FE7A" w14:textId="77777777" w:rsidR="00967929" w:rsidRDefault="00967929" w:rsidP="00967929">
      <w:r>
        <w:rPr>
          <w:rFonts w:hint="eastAsia"/>
        </w:rPr>
        <w:t>看着从她身边逆流赶往围住仲裁堂的身影，终于已经想清楚了，如果农应群没有替换过这封信，那这封信肯定是李占山伪造的，如果替换过了，那就是农应群伪造的，但无论这封信是谁伪造的，都一定是一封让他父亲身败名裂的信。</w:t>
      </w:r>
    </w:p>
    <w:p w14:paraId="024C68B0" w14:textId="77777777" w:rsidR="00895871" w:rsidRPr="00895871" w:rsidRDefault="00895871" w:rsidP="00895871"/>
    <w:p w14:paraId="4858DDA9" w14:textId="77777777" w:rsidR="00CE659C" w:rsidRDefault="007A6CFF">
      <w:pPr>
        <w:pStyle w:val="3"/>
      </w:pPr>
      <w:r>
        <w:rPr>
          <w:rFonts w:hint="eastAsia"/>
        </w:rPr>
        <w:lastRenderedPageBreak/>
        <w:t>第三十</w:t>
      </w:r>
      <w:r w:rsidR="002E1B14">
        <w:rPr>
          <w:rFonts w:hint="eastAsia"/>
        </w:rPr>
        <w:t>八</w:t>
      </w:r>
      <w:r>
        <w:rPr>
          <w:rFonts w:hint="eastAsia"/>
        </w:rPr>
        <w:t>章</w:t>
      </w:r>
      <w:r w:rsidR="00304BB7">
        <w:rPr>
          <w:rFonts w:hint="eastAsia"/>
        </w:rPr>
        <w:t>意外的结局</w:t>
      </w:r>
    </w:p>
    <w:p w14:paraId="143C7F4E" w14:textId="77777777" w:rsidR="006223A3" w:rsidRDefault="006223A3" w:rsidP="006223A3">
      <w:r>
        <w:rPr>
          <w:rFonts w:hint="eastAsia"/>
        </w:rPr>
        <w:t>西门纤纤站在逆流的人群里黯然转身，看到了农应群昂然迈步的自信背影，看到了李占山一切尽在掌中的得意笑容，看到了石中龙冷漠地站在仲裁堂前面无表情的孤独身影，还有这数百急求结局的长老弟子热切如火的目光。</w:t>
      </w:r>
    </w:p>
    <w:p w14:paraId="6FEC94D2" w14:textId="77777777" w:rsidR="006223A3" w:rsidRDefault="006223A3" w:rsidP="006223A3">
      <w:r>
        <w:rPr>
          <w:rFonts w:hint="eastAsia"/>
        </w:rPr>
        <w:t>那一刻，她几乎真的相信止戈流的理念错了，相信她的父亲做错了，相信为了这样一群人大义牺牲的娘亲错了。</w:t>
      </w:r>
    </w:p>
    <w:p w14:paraId="6216330C" w14:textId="77777777" w:rsidR="006223A3" w:rsidRDefault="006223A3" w:rsidP="006223A3">
      <w:r>
        <w:rPr>
          <w:rFonts w:hint="eastAsia"/>
        </w:rPr>
        <w:t>她今夜的敌人，正是她昨夜舍命救回来的人，而原本视本仇寇的农应群与李占山等人，此时竟有了相同的目标，共同的敌人。</w:t>
      </w:r>
    </w:p>
    <w:p w14:paraId="08B14FD2" w14:textId="77777777" w:rsidR="006223A3" w:rsidRDefault="006223A3" w:rsidP="006223A3">
      <w:r>
        <w:rPr>
          <w:rFonts w:hint="eastAsia"/>
        </w:rPr>
        <w:t>此时的情势可以套用应江湖的话来说，止戈流与青思阁拼个你死我活的有个什么劲，咱又没仇没怨的，何况咱还有个共同的敌人。</w:t>
      </w:r>
    </w:p>
    <w:p w14:paraId="154FD374" w14:textId="77777777" w:rsidR="006223A3" w:rsidRDefault="0013512F" w:rsidP="006223A3">
      <w:r>
        <w:rPr>
          <w:rFonts w:hint="eastAsia"/>
        </w:rPr>
        <w:t>对李占山来说，西门缜于他有夺爱之仇，逐</w:t>
      </w:r>
      <w:r w:rsidR="006223A3">
        <w:rPr>
          <w:rFonts w:hint="eastAsia"/>
        </w:rPr>
        <w:t>友之恨。而对农应群来说，西门缜对他也有大仇，大恩即大仇。</w:t>
      </w:r>
    </w:p>
    <w:p w14:paraId="326FCA68" w14:textId="77777777" w:rsidR="006223A3" w:rsidRDefault="006223A3" w:rsidP="006223A3">
      <w:r>
        <w:rPr>
          <w:rFonts w:hint="eastAsia"/>
        </w:rPr>
        <w:t>因为有了共同的敌人，所以有了接近共同的目标，李占山要证明西门缜错了，农应群要证明止戈流</w:t>
      </w:r>
      <w:r w:rsidR="006269DE">
        <w:rPr>
          <w:rFonts w:hint="eastAsia"/>
        </w:rPr>
        <w:t>错了</w:t>
      </w:r>
      <w:r>
        <w:rPr>
          <w:rFonts w:hint="eastAsia"/>
        </w:rPr>
        <w:t>，从而摆脱止戈令的束缚，无论这两人哪一个人成功西门缜都会身败名裂，这是一种死后鞭尸的行为。</w:t>
      </w:r>
    </w:p>
    <w:p w14:paraId="05B4B347" w14:textId="77777777" w:rsidR="006223A3" w:rsidRDefault="006223A3" w:rsidP="006223A3">
      <w:r>
        <w:rPr>
          <w:rFonts w:hint="eastAsia"/>
        </w:rPr>
        <w:t>而要达到</w:t>
      </w:r>
      <w:r w:rsidR="00E229D6">
        <w:rPr>
          <w:rFonts w:hint="eastAsia"/>
        </w:rPr>
        <w:t>这共同的一步，就必须需要大义在手，被石中龙丢进仲裁堂的这封信就是</w:t>
      </w:r>
      <w:r>
        <w:rPr>
          <w:rFonts w:hint="eastAsia"/>
        </w:rPr>
        <w:t>大义。</w:t>
      </w:r>
    </w:p>
    <w:p w14:paraId="004E66D1" w14:textId="77777777" w:rsidR="006223A3" w:rsidRDefault="006223A3" w:rsidP="006223A3">
      <w:r>
        <w:rPr>
          <w:rFonts w:hint="eastAsia"/>
        </w:rPr>
        <w:t>但光有大义还是不够的，他们需要一个见证者，西门缜的女儿西门纤纤无疑就是最合适的人选，有了见证者这还不够，他们还需要一个合适的时机。</w:t>
      </w:r>
    </w:p>
    <w:p w14:paraId="5ACAFFFE" w14:textId="77777777" w:rsidR="006223A3" w:rsidRDefault="006223A3" w:rsidP="006223A3">
      <w:r>
        <w:rPr>
          <w:rFonts w:hint="eastAsia"/>
        </w:rPr>
        <w:t>这时机如果太早或太晚，都有可能被西门纤纤和她的朋友识破，应江湖的挑战书无疑给了他们一个天然的机会，同时为了让西门纤纤疲于奔命，他们甚至故意把季海棠的事搞混，因为每多出一个死者，都会让西门纤纤多分出一份心力，当西门纤纤心力憔悴而又孤立无援的时候，就是这封信出现的最好时机。</w:t>
      </w:r>
    </w:p>
    <w:p w14:paraId="38CBA996" w14:textId="77777777" w:rsidR="006223A3" w:rsidRDefault="006223A3" w:rsidP="006223A3">
      <w:r>
        <w:rPr>
          <w:rFonts w:hint="eastAsia"/>
        </w:rPr>
        <w:t>如若不然，又如何去解释青思阁与止戈流两三百号人，从西郊坟地追到仲裁堂都追不到一个重伤加烧伤的伤者，唯一的解释就是他们需要这伤者将这封信送到西门纤纤手中，然后这封信就具备了所有的公信力。</w:t>
      </w:r>
    </w:p>
    <w:p w14:paraId="7835C072" w14:textId="77777777" w:rsidR="006223A3" w:rsidRDefault="006223A3" w:rsidP="006223A3">
      <w:r>
        <w:rPr>
          <w:rFonts w:hint="eastAsia"/>
        </w:rPr>
        <w:t>拿到信的西门纤纤既不能私藏，也不能销毁，因为无论她选择哪一项无疑就坐着了她父亲成立止戈流别有用心的事实。所以这封信最终的处理方式只有打开一途，而打开了信也就打开了西门缜身败名裂的大门。</w:t>
      </w:r>
    </w:p>
    <w:p w14:paraId="4124D744" w14:textId="77777777" w:rsidR="006223A3" w:rsidRDefault="006223A3" w:rsidP="006223A3">
      <w:r>
        <w:rPr>
          <w:rFonts w:hint="eastAsia"/>
        </w:rPr>
        <w:t>这一局是李占山发起的，但农应群在没有任何沟通和达成协议的情况下却毅然配合的原因是李占山给他留了农应群一个摧毁止戈流承诺的机会，李占山没有非要置他于死地的理由，他要摧毁的只是西门缜的名声。</w:t>
      </w:r>
    </w:p>
    <w:p w14:paraId="3D631D4D" w14:textId="77777777" w:rsidR="006223A3" w:rsidRDefault="006223A3" w:rsidP="006223A3">
      <w:r>
        <w:rPr>
          <w:rFonts w:hint="eastAsia"/>
        </w:rPr>
        <w:t>西门纤纤又想到了狄败青的话，这世间的人性都是有黑暗面的，每个人都站在正义的立场上做不邪恶的事，然后指责别人的不正义，我们拯救不了那么多人，你也不必苛求自己去救那么多的人，你只要选择自己心中认为正义的事情做就好了。</w:t>
      </w:r>
    </w:p>
    <w:p w14:paraId="1E67E565" w14:textId="77777777" w:rsidR="006223A3" w:rsidRDefault="006223A3" w:rsidP="006223A3">
      <w:r>
        <w:rPr>
          <w:rFonts w:hint="eastAsia"/>
        </w:rPr>
        <w:t>可现实是李占山有选择，农应群有选择，这些被煽动的群众有选择，只有她这个见证者没有选择，从头至尾她都只是被选择的人见证者，见证着她父亲如何身败名裂，这世间对她才是真的太残酷了。</w:t>
      </w:r>
    </w:p>
    <w:p w14:paraId="12D8260A" w14:textId="77777777" w:rsidR="006223A3" w:rsidRDefault="006223A3" w:rsidP="006223A3">
      <w:r>
        <w:rPr>
          <w:rFonts w:hint="eastAsia"/>
        </w:rPr>
        <w:t>农应群从石中龙身边走过，进入了仲裁堂之内，其他人围堵在一丈左右的地方，都想挤着上前看，石中龙漠然地从站在台阶上，手中不知何时多了一个火伴，他的意思很明确，谁在上前他就烧了仲裁堂。</w:t>
      </w:r>
    </w:p>
    <w:p w14:paraId="09381904" w14:textId="77777777" w:rsidR="006223A3" w:rsidRDefault="006223A3" w:rsidP="006223A3">
      <w:r>
        <w:rPr>
          <w:rFonts w:hint="eastAsia"/>
        </w:rPr>
        <w:t>李占山有些看不懂他的行为，但他很理智的制止了诸人的喧嚣，其实他内心的躁动才是最厉害的，等了那么久，他终于能证明掌门是错误的，只要大家静下来。</w:t>
      </w:r>
    </w:p>
    <w:p w14:paraId="48245797" w14:textId="77777777" w:rsidR="006223A3" w:rsidRDefault="00E229D6" w:rsidP="006223A3">
      <w:r>
        <w:rPr>
          <w:rFonts w:hint="eastAsia"/>
        </w:rPr>
        <w:lastRenderedPageBreak/>
        <w:t>场内终于</w:t>
      </w:r>
      <w:r w:rsidR="006223A3">
        <w:rPr>
          <w:rFonts w:hint="eastAsia"/>
        </w:rPr>
        <w:t>安静了下来，气氛却变得有一丝诡异，没有人说话，但农应群却也没有说话。</w:t>
      </w:r>
    </w:p>
    <w:p w14:paraId="35410AFB" w14:textId="77777777" w:rsidR="006223A3" w:rsidRDefault="006223A3" w:rsidP="006223A3">
      <w:r>
        <w:rPr>
          <w:rFonts w:hint="eastAsia"/>
        </w:rPr>
        <w:t>过了片刻，诸人还是没有听到农应群的声音，李占山有些急燥地叫道：“你倒是读信啊！”</w:t>
      </w:r>
    </w:p>
    <w:p w14:paraId="1B4F11D5" w14:textId="77777777" w:rsidR="006223A3" w:rsidRDefault="006223A3" w:rsidP="006223A3">
      <w:r>
        <w:rPr>
          <w:rFonts w:hint="eastAsia"/>
        </w:rPr>
        <w:t>“额——”</w:t>
      </w:r>
    </w:p>
    <w:p w14:paraId="436BD944" w14:textId="77777777" w:rsidR="006223A3" w:rsidRDefault="006223A3" w:rsidP="006223A3">
      <w:r>
        <w:rPr>
          <w:rFonts w:hint="eastAsia"/>
        </w:rPr>
        <w:t>仲裁堂内传来了农应群的声音，声音中好像有些叹息的味道。</w:t>
      </w:r>
    </w:p>
    <w:p w14:paraId="1B7AEB15" w14:textId="77777777" w:rsidR="006223A3" w:rsidRDefault="006223A3" w:rsidP="006223A3">
      <w:r>
        <w:rPr>
          <w:rFonts w:hint="eastAsia"/>
        </w:rPr>
        <w:t>诸人吼道：“额什么，快读啊……”</w:t>
      </w:r>
    </w:p>
    <w:p w14:paraId="55995540" w14:textId="77777777" w:rsidR="006223A3" w:rsidRDefault="006223A3" w:rsidP="006223A3">
      <w:r>
        <w:rPr>
          <w:rFonts w:hint="eastAsia"/>
        </w:rPr>
        <w:t>仲裁堂内再次传来了农应群的声音，这次的语调不是叹息，而是有些为难。</w:t>
      </w:r>
    </w:p>
    <w:p w14:paraId="7668632B" w14:textId="77777777" w:rsidR="006223A3" w:rsidRDefault="006223A3" w:rsidP="006223A3">
      <w:r>
        <w:rPr>
          <w:rFonts w:hint="eastAsia"/>
        </w:rPr>
        <w:t>“这里有两封信，一封记载着流主建立止戈流的艰难，一封记载着成立止戈流是个阴谋，你要我念哪一封啊？”</w:t>
      </w:r>
    </w:p>
    <w:p w14:paraId="1DB1708B" w14:textId="77777777" w:rsidR="006223A3" w:rsidRDefault="006223A3" w:rsidP="006223A3">
      <w:r>
        <w:rPr>
          <w:rFonts w:hint="eastAsia"/>
        </w:rPr>
        <w:t>此言一出，气氛霎时大变，场内陷入了极端的安静之中。</w:t>
      </w:r>
    </w:p>
    <w:p w14:paraId="3B374B27" w14:textId="77777777" w:rsidR="006223A3" w:rsidRDefault="006223A3" w:rsidP="006223A3">
      <w:r>
        <w:rPr>
          <w:rFonts w:hint="eastAsia"/>
        </w:rPr>
        <w:t>与其说是安静，不如说是死寂更好一点，诸人你看看我，我看看你，这一切完全不在状况之内，每个人的脸上都写满了不解与出乎意料的愤怒。</w:t>
      </w:r>
    </w:p>
    <w:p w14:paraId="534AFC05" w14:textId="77777777" w:rsidR="006223A3" w:rsidRDefault="006223A3" w:rsidP="006223A3">
      <w:r>
        <w:rPr>
          <w:rFonts w:hint="eastAsia"/>
        </w:rPr>
        <w:t>突然间李占山野兽般恼羞成怒的声音打破了现在死寂般地沉默。</w:t>
      </w:r>
    </w:p>
    <w:p w14:paraId="7EB33862" w14:textId="77777777" w:rsidR="006223A3" w:rsidRDefault="006223A3" w:rsidP="006223A3">
      <w:r>
        <w:rPr>
          <w:rFonts w:hint="eastAsia"/>
        </w:rPr>
        <w:t>“你在胡言乱语什么？”</w:t>
      </w:r>
    </w:p>
    <w:p w14:paraId="3C870F5F" w14:textId="77777777" w:rsidR="006223A3" w:rsidRDefault="006223A3" w:rsidP="006223A3">
      <w:r>
        <w:rPr>
          <w:rFonts w:hint="eastAsia"/>
        </w:rPr>
        <w:t>“你不信啊，自己进来看啊，我觉得你现在最有公信力。”</w:t>
      </w:r>
    </w:p>
    <w:p w14:paraId="24658E73" w14:textId="77777777" w:rsidR="006223A3" w:rsidRDefault="006223A3" w:rsidP="006223A3">
      <w:r>
        <w:rPr>
          <w:rFonts w:hint="eastAsia"/>
        </w:rPr>
        <w:t>仲裁堂内农应群的声音有些调侃，也有几分怂恿的气味，青思阁的弟子竟也跟着起哄。</w:t>
      </w:r>
    </w:p>
    <w:p w14:paraId="67168A92" w14:textId="77777777" w:rsidR="006223A3" w:rsidRDefault="006223A3" w:rsidP="006223A3">
      <w:r>
        <w:rPr>
          <w:rFonts w:hint="eastAsia"/>
        </w:rPr>
        <w:t>“对，我们只相信李师叔。”</w:t>
      </w:r>
    </w:p>
    <w:p w14:paraId="66CEF71A" w14:textId="77777777" w:rsidR="006223A3" w:rsidRDefault="006223A3" w:rsidP="006223A3">
      <w:r>
        <w:rPr>
          <w:rFonts w:hint="eastAsia"/>
        </w:rPr>
        <w:t>李占山就这样怀着怒火与疑问，还有撕碎农应群的心思，向仲裁堂走去。</w:t>
      </w:r>
    </w:p>
    <w:p w14:paraId="2CEA8826" w14:textId="77777777" w:rsidR="006223A3" w:rsidRDefault="006223A3" w:rsidP="006223A3">
      <w:r>
        <w:rPr>
          <w:rFonts w:hint="eastAsia"/>
        </w:rPr>
        <w:t>石中龙让开了火把，两师徒默默对视了一眼，心思各自莫名，但谁也没有说话。</w:t>
      </w:r>
    </w:p>
    <w:p w14:paraId="3C75DC44" w14:textId="77777777" w:rsidR="006223A3" w:rsidRDefault="006223A3" w:rsidP="006223A3">
      <w:r>
        <w:rPr>
          <w:rFonts w:hint="eastAsia"/>
        </w:rPr>
        <w:t>李占山走进去之后，门突然就关上了，李占山在内中看到了农应群，然后解开了所有的迷惑。</w:t>
      </w:r>
    </w:p>
    <w:p w14:paraId="108FFAF7" w14:textId="77777777" w:rsidR="006223A3" w:rsidRDefault="006223A3" w:rsidP="006223A3">
      <w:r>
        <w:rPr>
          <w:rFonts w:hint="eastAsia"/>
        </w:rPr>
        <w:t>农应群坐在一根沾着灰尘的椅子上，前弓着身子，似笑非笑地看着他，就连脸上的神情也有些复杂，似是落寞，也似无奈，但更多的则是轻松的怡然自得。</w:t>
      </w:r>
    </w:p>
    <w:p w14:paraId="7E9B9C89" w14:textId="77777777" w:rsidR="006223A3" w:rsidRDefault="006223A3" w:rsidP="006223A3">
      <w:r>
        <w:rPr>
          <w:rFonts w:hint="eastAsia"/>
        </w:rPr>
        <w:t>李占山并不关心这些，他目光落在了农应群的手上，农应群手指来回拧着一封似旧还新的信。是的，是一件封，不是两封信。</w:t>
      </w:r>
    </w:p>
    <w:p w14:paraId="32D12690" w14:textId="77777777" w:rsidR="006223A3" w:rsidRDefault="006223A3" w:rsidP="006223A3">
      <w:r>
        <w:rPr>
          <w:rFonts w:hint="eastAsia"/>
        </w:rPr>
        <w:t>李占山的第一反应就是农应群变节了，虽然他不知道农应群有何理由变节，正当他准备开口的时候，一口非钝非钝的匕首刺破了他左边的咽喉，直抵血管，然后他丧失了说话的勇气，因为他知道只要他稍一动气，匕首就会刺入他因膨胀的血管。</w:t>
      </w:r>
    </w:p>
    <w:p w14:paraId="1CC12048" w14:textId="77777777" w:rsidR="006223A3" w:rsidRDefault="006223A3" w:rsidP="006223A3">
      <w:r>
        <w:rPr>
          <w:rFonts w:hint="eastAsia"/>
        </w:rPr>
        <w:t>一个黑影顺势从右边扣住了他的脖子，在他耳边轻轻问道：“你想死吗？”</w:t>
      </w:r>
    </w:p>
    <w:p w14:paraId="380025F3" w14:textId="77777777" w:rsidR="006223A3" w:rsidRDefault="006223A3" w:rsidP="006223A3">
      <w:r>
        <w:rPr>
          <w:rFonts w:hint="eastAsia"/>
        </w:rPr>
        <w:t>这答案是明显的，李占山用目光回答了这个问题。</w:t>
      </w:r>
    </w:p>
    <w:p w14:paraId="78BCB32A" w14:textId="77777777" w:rsidR="006223A3" w:rsidRDefault="006223A3" w:rsidP="006223A3">
      <w:r>
        <w:rPr>
          <w:rFonts w:hint="eastAsia"/>
        </w:rPr>
        <w:t>农应群叹了口气，缓缓站了起来，开始搜他的身，片刻后从他身上掏出了另一封信，然后</w:t>
      </w:r>
      <w:r w:rsidR="00E229D6">
        <w:rPr>
          <w:rFonts w:hint="eastAsia"/>
        </w:rPr>
        <w:t>就有了第二封信，农应群调侃</w:t>
      </w:r>
      <w:r>
        <w:rPr>
          <w:rFonts w:hint="eastAsia"/>
        </w:rPr>
        <w:t>道：“你看嘛，可不就有两封信</w:t>
      </w:r>
      <w:r w:rsidR="00E229D6">
        <w:rPr>
          <w:rFonts w:hint="eastAsia"/>
        </w:rPr>
        <w:t>了</w:t>
      </w:r>
      <w:r>
        <w:rPr>
          <w:rFonts w:hint="eastAsia"/>
        </w:rPr>
        <w:t>。”</w:t>
      </w:r>
    </w:p>
    <w:p w14:paraId="7A3254EE" w14:textId="77777777" w:rsidR="006223A3" w:rsidRDefault="006223A3" w:rsidP="006223A3">
      <w:r>
        <w:rPr>
          <w:rFonts w:hint="eastAsia"/>
        </w:rPr>
        <w:t>这句话是说给仲裁堂外的人听的，然后外面传来了一传喧哗，李占山的无奈的吞下所有的愤怒与憋屈，唯有心中的一个疑问。</w:t>
      </w:r>
    </w:p>
    <w:p w14:paraId="77F12645" w14:textId="77777777" w:rsidR="006223A3" w:rsidRDefault="006223A3" w:rsidP="006223A3">
      <w:r>
        <w:rPr>
          <w:rFonts w:hint="eastAsia"/>
        </w:rPr>
        <w:t>被人用匕首抵着咽喉的是他，农应群一没伤，二没被威胁，活蹦乱跳地在他面前走来走去，怎么就突然变节了呢？</w:t>
      </w:r>
    </w:p>
    <w:p w14:paraId="79560FFC" w14:textId="77777777" w:rsidR="006223A3" w:rsidRDefault="006223A3" w:rsidP="006223A3">
      <w:r>
        <w:rPr>
          <w:rFonts w:hint="eastAsia"/>
        </w:rPr>
        <w:t>“我想大家一定在想，为什么会有两封信？”</w:t>
      </w:r>
    </w:p>
    <w:p w14:paraId="75B03E8A" w14:textId="77777777" w:rsidR="006223A3" w:rsidRDefault="006223A3" w:rsidP="006223A3">
      <w:r>
        <w:rPr>
          <w:rFonts w:hint="eastAsia"/>
        </w:rPr>
        <w:t>听到农应群的声音，仲裁堂内陷入了一片喧哗之中。</w:t>
      </w:r>
    </w:p>
    <w:p w14:paraId="055C280D" w14:textId="77777777" w:rsidR="006223A3" w:rsidRDefault="006223A3" w:rsidP="006223A3">
      <w:r>
        <w:rPr>
          <w:rFonts w:hint="eastAsia"/>
        </w:rPr>
        <w:t>“是啊，为什么？”</w:t>
      </w:r>
    </w:p>
    <w:p w14:paraId="3B792E33" w14:textId="77777777" w:rsidR="006223A3" w:rsidRDefault="006223A3" w:rsidP="006223A3">
      <w:r>
        <w:rPr>
          <w:rFonts w:hint="eastAsia"/>
        </w:rPr>
        <w:t>……</w:t>
      </w:r>
    </w:p>
    <w:p w14:paraId="32EE2C33" w14:textId="77777777" w:rsidR="006223A3" w:rsidRDefault="006223A3" w:rsidP="006223A3">
      <w:r>
        <w:rPr>
          <w:rFonts w:hint="eastAsia"/>
        </w:rPr>
        <w:t>“这很明显嘛……”</w:t>
      </w:r>
    </w:p>
    <w:p w14:paraId="762279EA" w14:textId="77777777" w:rsidR="006223A3" w:rsidRDefault="006223A3" w:rsidP="006223A3">
      <w:r>
        <w:rPr>
          <w:rFonts w:hint="eastAsia"/>
        </w:rPr>
        <w:t>农应群拖长了语调，因为他要等外面安静下来，听到他的声音，场内瞬间又安静了。</w:t>
      </w:r>
    </w:p>
    <w:p w14:paraId="23ABFA99" w14:textId="77777777" w:rsidR="006223A3" w:rsidRDefault="006223A3" w:rsidP="006223A3">
      <w:r>
        <w:rPr>
          <w:rFonts w:hint="eastAsia"/>
        </w:rPr>
        <w:t>农应群继续道：“这两封信是我和李占山分别伪造的，一人一封，一共就两封咯，其目的嘛，当然是为了抹</w:t>
      </w:r>
      <w:r w:rsidR="00BA0D18">
        <w:rPr>
          <w:rFonts w:hint="eastAsia"/>
        </w:rPr>
        <w:t>黑</w:t>
      </w:r>
      <w:r>
        <w:rPr>
          <w:rFonts w:hint="eastAsia"/>
        </w:rPr>
        <w:t>前掌门和脱离止戈流的承诺束缚。”</w:t>
      </w:r>
    </w:p>
    <w:p w14:paraId="17B98B56" w14:textId="77777777" w:rsidR="006223A3" w:rsidRDefault="006223A3" w:rsidP="006223A3">
      <w:r>
        <w:rPr>
          <w:rFonts w:hint="eastAsia"/>
        </w:rPr>
        <w:t>农应群的声音有些惬意，有些调侃，似也有几分无奈。</w:t>
      </w:r>
    </w:p>
    <w:p w14:paraId="44232E38" w14:textId="77777777" w:rsidR="006223A3" w:rsidRDefault="006223A3" w:rsidP="006223A3">
      <w:r>
        <w:rPr>
          <w:rFonts w:hint="eastAsia"/>
        </w:rPr>
        <w:t>李占山简直愤怒到了极点，因为农应群是看着他说出来的，最可恶的是农应群在最后补了一</w:t>
      </w:r>
      <w:r>
        <w:rPr>
          <w:rFonts w:hint="eastAsia"/>
        </w:rPr>
        <w:lastRenderedPageBreak/>
        <w:t>个致命性的问句。</w:t>
      </w:r>
    </w:p>
    <w:p w14:paraId="14B0FB3B" w14:textId="77777777" w:rsidR="006223A3" w:rsidRDefault="00BA0D18" w:rsidP="006223A3">
      <w:r>
        <w:rPr>
          <w:rFonts w:hint="eastAsia"/>
        </w:rPr>
        <w:t>“我说的没错吧</w:t>
      </w:r>
      <w:r w:rsidR="006223A3">
        <w:rPr>
          <w:rFonts w:hint="eastAsia"/>
        </w:rPr>
        <w:t>李兄，要是你觉得我诬赖了你，你可以反驳哦！”</w:t>
      </w:r>
    </w:p>
    <w:p w14:paraId="64A2B496" w14:textId="77777777" w:rsidR="006223A3" w:rsidRDefault="006223A3" w:rsidP="006223A3">
      <w:r>
        <w:rPr>
          <w:rFonts w:hint="eastAsia"/>
        </w:rPr>
        <w:t>李占山简直想目光撕碎他，心里早已将他八代祖宗问候了一遍，心想妈的老子现在能说话？</w:t>
      </w:r>
    </w:p>
    <w:p w14:paraId="50F6DA7F" w14:textId="77777777" w:rsidR="006223A3" w:rsidRDefault="006223A3" w:rsidP="006223A3">
      <w:r>
        <w:rPr>
          <w:rFonts w:hint="eastAsia"/>
        </w:rPr>
        <w:t>这时候那匕首稍稍松开了，李占山准备开口的瞬间，那匕首又抵了回去，然后他看到了农应群一副无可奈何帮他接话的口气。</w:t>
      </w:r>
    </w:p>
    <w:p w14:paraId="29292B94" w14:textId="77777777" w:rsidR="006223A3" w:rsidRDefault="006223A3" w:rsidP="006223A3">
      <w:r>
        <w:rPr>
          <w:rFonts w:hint="eastAsia"/>
        </w:rPr>
        <w:t>“看来李兄和我一样啊，做了罪大恶极的事情之后，良心发现，不再辩驳，唉……”</w:t>
      </w:r>
    </w:p>
    <w:p w14:paraId="2B79A6C2" w14:textId="77777777" w:rsidR="006223A3" w:rsidRDefault="006223A3" w:rsidP="006223A3">
      <w:r>
        <w:rPr>
          <w:rFonts w:hint="eastAsia"/>
        </w:rPr>
        <w:t>接入外面传来了一片呼声呛地的骂声，青思阁的人在骂农应群，止戈流的人在骂李占山。</w:t>
      </w:r>
    </w:p>
    <w:p w14:paraId="74FF19B8" w14:textId="77777777" w:rsidR="006223A3" w:rsidRDefault="006223A3" w:rsidP="006223A3">
      <w:r>
        <w:rPr>
          <w:rFonts w:hint="eastAsia"/>
        </w:rPr>
        <w:t>这些人都不蠢，事情到了这一步，想要再诋毁西门缜是不可能了，这时候农应群和李占山主动跳出来顶罪，还不顺着台阶下，那就是傻子了。</w:t>
      </w:r>
    </w:p>
    <w:p w14:paraId="798A9F5A" w14:textId="77777777" w:rsidR="006223A3" w:rsidRDefault="006223A3" w:rsidP="006223A3">
      <w:r>
        <w:rPr>
          <w:rFonts w:hint="eastAsia"/>
        </w:rPr>
        <w:t>外</w:t>
      </w:r>
      <w:r w:rsidR="00BA0D18">
        <w:rPr>
          <w:rFonts w:hint="eastAsia"/>
        </w:rPr>
        <w:t>面的骂声越来越热闹，逐渐变大的谩骂声代表着大家已经认定这个事实</w:t>
      </w:r>
      <w:r>
        <w:rPr>
          <w:rFonts w:hint="eastAsia"/>
        </w:rPr>
        <w:t>。</w:t>
      </w:r>
    </w:p>
    <w:p w14:paraId="5610351B" w14:textId="77777777" w:rsidR="006223A3" w:rsidRDefault="006223A3" w:rsidP="006223A3">
      <w:r>
        <w:rPr>
          <w:rFonts w:hint="eastAsia"/>
        </w:rPr>
        <w:t>大家承认的就是事实。</w:t>
      </w:r>
    </w:p>
    <w:p w14:paraId="46D23EED" w14:textId="77777777" w:rsidR="006223A3" w:rsidRDefault="006223A3" w:rsidP="006223A3">
      <w:r>
        <w:rPr>
          <w:rFonts w:hint="eastAsia"/>
        </w:rPr>
        <w:t>这就是这个局最核心也最受李占山引以为豪的一点，如今也成了这样局唯一的破绽，就像刚才大家认定成立止戈流的背后另有阴谋一样，刚才的事实让西门纤纤无可选择，也无可辩驳。如今也成了这样局唯一的破绽，因为现在的事实与刚才的事实已经不一样了，没有人会再去听李占山的声音。</w:t>
      </w:r>
    </w:p>
    <w:p w14:paraId="0AC4D614" w14:textId="77777777" w:rsidR="006223A3" w:rsidRDefault="006223A3" w:rsidP="006223A3">
      <w:r>
        <w:rPr>
          <w:rFonts w:hint="eastAsia"/>
        </w:rPr>
        <w:t>作为布局者的李占山深刻的明白这一点，所以当身后的黑影松开他的时候，他第一时间选择了逃走，而不是留下来辩驳。</w:t>
      </w:r>
    </w:p>
    <w:p w14:paraId="3C5577C9" w14:textId="77777777" w:rsidR="006223A3" w:rsidRDefault="006223A3" w:rsidP="006223A3">
      <w:r>
        <w:rPr>
          <w:rFonts w:hint="eastAsia"/>
        </w:rPr>
        <w:t>看到突然越窗逃走的李占山，诸人纷纷追了上去，其中追得最凶的是那青思阁那些参加这个计划定制的人，因为只有李占山死了，才能保证他们的安全。</w:t>
      </w:r>
    </w:p>
    <w:p w14:paraId="35E12E8A" w14:textId="77777777" w:rsidR="006223A3" w:rsidRDefault="006223A3" w:rsidP="006223A3">
      <w:r>
        <w:rPr>
          <w:rFonts w:hint="eastAsia"/>
        </w:rPr>
        <w:t>农应群看到那黑影有些感慨，说道：“要是知道流主结交的都是你们这种变态，打死我我也不会去对付她的。”</w:t>
      </w:r>
    </w:p>
    <w:p w14:paraId="1AC339C7" w14:textId="77777777" w:rsidR="006223A3" w:rsidRDefault="00BA0D18" w:rsidP="006223A3">
      <w:r>
        <w:rPr>
          <w:rFonts w:hint="eastAsia"/>
        </w:rPr>
        <w:t>那黑影冷漠地说道：“你不是也得到了你想要的东西了？</w:t>
      </w:r>
      <w:r w:rsidR="006223A3">
        <w:rPr>
          <w:rFonts w:hint="eastAsia"/>
        </w:rPr>
        <w:t>”</w:t>
      </w:r>
    </w:p>
    <w:p w14:paraId="4E8C525F" w14:textId="77777777" w:rsidR="006223A3" w:rsidRDefault="006223A3" w:rsidP="006223A3">
      <w:r>
        <w:rPr>
          <w:rFonts w:hint="eastAsia"/>
        </w:rPr>
        <w:t>农应群摸了摸兜里的东西，很满意地笑了起来，道：“是的，梦寐以求。”</w:t>
      </w:r>
    </w:p>
    <w:p w14:paraId="7840E07F" w14:textId="77777777" w:rsidR="006223A3" w:rsidRDefault="006223A3" w:rsidP="006223A3">
      <w:r>
        <w:rPr>
          <w:rFonts w:hint="eastAsia"/>
        </w:rPr>
        <w:t>那黑影转身看着仲裁堂内写着名字的无数的红布条，没有再理会</w:t>
      </w:r>
      <w:r w:rsidR="00BA0D18">
        <w:rPr>
          <w:rFonts w:hint="eastAsia"/>
        </w:rPr>
        <w:t>他</w:t>
      </w:r>
      <w:r>
        <w:rPr>
          <w:rFonts w:hint="eastAsia"/>
        </w:rPr>
        <w:t>。</w:t>
      </w:r>
    </w:p>
    <w:p w14:paraId="6BF16E1B" w14:textId="77777777" w:rsidR="006223A3" w:rsidRDefault="006223A3" w:rsidP="006223A3">
      <w:r>
        <w:rPr>
          <w:rFonts w:hint="eastAsia"/>
        </w:rPr>
        <w:t>农也不去触他眉头，翻身从李占山跃出的大洞里跑到了外面，然后李占山的待遇一样，遭到了无情的追杀，其中最狠的人是杨天狼。</w:t>
      </w:r>
    </w:p>
    <w:p w14:paraId="2819F952" w14:textId="77777777" w:rsidR="006223A3" w:rsidRDefault="006223A3" w:rsidP="006223A3">
      <w:r>
        <w:rPr>
          <w:rFonts w:hint="eastAsia"/>
        </w:rPr>
        <w:t>那黑影隔着门对石中龙说了声，“谢谢”。</w:t>
      </w:r>
    </w:p>
    <w:p w14:paraId="077E8DD8" w14:textId="77777777" w:rsidR="006223A3" w:rsidRDefault="00BA0D18" w:rsidP="006223A3">
      <w:r>
        <w:rPr>
          <w:rFonts w:hint="eastAsia"/>
        </w:rPr>
        <w:t>石中龙低声道：“</w:t>
      </w:r>
      <w:r w:rsidR="006223A3">
        <w:rPr>
          <w:rFonts w:hint="eastAsia"/>
        </w:rPr>
        <w:t>还差最后一步，就会迎来最好的结局。”</w:t>
      </w:r>
    </w:p>
    <w:p w14:paraId="1D143CC9" w14:textId="77777777" w:rsidR="006223A3" w:rsidRDefault="006223A3" w:rsidP="006223A3">
      <w:r>
        <w:rPr>
          <w:rFonts w:hint="eastAsia"/>
        </w:rPr>
        <w:t>西门纤纤看到了石中龙似在跟谁对话，便朝仲裁堂走去。石中龙突然一脚踹开了门，把火把丢了进去，仲裁堂内立即燃起了熊熊烈火，西门纤纤什么也没有看到。</w:t>
      </w:r>
    </w:p>
    <w:p w14:paraId="2C6CB008" w14:textId="77777777" w:rsidR="00BA0D18" w:rsidRDefault="00BA0D18" w:rsidP="006223A3">
      <w:r>
        <w:rPr>
          <w:rFonts w:hint="eastAsia"/>
        </w:rPr>
        <w:t>“纤纤，对不起，李占山是我放出来的。”</w:t>
      </w:r>
    </w:p>
    <w:p w14:paraId="60A9E18B" w14:textId="77777777" w:rsidR="006223A3" w:rsidRDefault="006223A3" w:rsidP="006223A3">
      <w:r>
        <w:rPr>
          <w:rFonts w:hint="eastAsia"/>
        </w:rPr>
        <w:t>石中龙</w:t>
      </w:r>
      <w:r w:rsidR="002050C4">
        <w:rPr>
          <w:rFonts w:hint="eastAsia"/>
        </w:rPr>
        <w:t>对纤纤说了这句话后</w:t>
      </w:r>
      <w:r>
        <w:rPr>
          <w:rFonts w:hint="eastAsia"/>
        </w:rPr>
        <w:t>，便朝那伤者着走去，这时的他神色低沉中却显坚毅，却也隐隐有一丝悲凉的味道。</w:t>
      </w:r>
    </w:p>
    <w:p w14:paraId="703E8C00" w14:textId="77777777" w:rsidR="006223A3" w:rsidRDefault="006223A3" w:rsidP="006223A3">
      <w:r>
        <w:rPr>
          <w:rFonts w:hint="eastAsia"/>
        </w:rPr>
        <w:t>那伤者抱着石中龙泣不成声，含糊道：“师兄，这一夜终于过去了。”</w:t>
      </w:r>
    </w:p>
    <w:p w14:paraId="2A8DDB88" w14:textId="77777777" w:rsidR="006223A3" w:rsidRDefault="006223A3" w:rsidP="006223A3">
      <w:r>
        <w:rPr>
          <w:rFonts w:hint="eastAsia"/>
        </w:rPr>
        <w:t>“是的，都过去了。”石中龙从后面拍了拍他的肩膀，然后用刀从后面刺穿了他的心脏。</w:t>
      </w:r>
    </w:p>
    <w:p w14:paraId="1F2BA9E1" w14:textId="77777777" w:rsidR="006223A3" w:rsidRDefault="006223A3" w:rsidP="006223A3">
      <w:r>
        <w:rPr>
          <w:rFonts w:hint="eastAsia"/>
        </w:rPr>
        <w:t>正在探寻仲裁堂可疑之处的西门</w:t>
      </w:r>
      <w:r w:rsidR="002050C4">
        <w:rPr>
          <w:rFonts w:hint="eastAsia"/>
        </w:rPr>
        <w:t>纤纤乍闻一声凄厉的惨叫，慌忙回头看去，正好看到了那伤者死去的一幕</w:t>
      </w:r>
      <w:r>
        <w:rPr>
          <w:rFonts w:hint="eastAsia"/>
        </w:rPr>
        <w:t>，他的眼中带着不甘与怨恨，而更多的是不解。</w:t>
      </w:r>
    </w:p>
    <w:p w14:paraId="6920DC6D" w14:textId="77777777" w:rsidR="006223A3" w:rsidRDefault="006223A3" w:rsidP="006223A3">
      <w:r>
        <w:rPr>
          <w:rFonts w:hint="eastAsia"/>
        </w:rPr>
        <w:t>“你在做什么？”西门纤纤怒吼着冲过来，推开石中龙，同时抱起伤者，看还有没有救。</w:t>
      </w:r>
    </w:p>
    <w:p w14:paraId="2CB52A93" w14:textId="77777777" w:rsidR="006223A3" w:rsidRDefault="006223A3" w:rsidP="006223A3">
      <w:r>
        <w:rPr>
          <w:rFonts w:hint="eastAsia"/>
        </w:rPr>
        <w:t>“纤纤，祝你幸福。”石中龙突然说了这么</w:t>
      </w:r>
      <w:r w:rsidR="002050C4">
        <w:rPr>
          <w:rFonts w:hint="eastAsia"/>
        </w:rPr>
        <w:t>一句，便横剑自刎了，鲜血飞溅到西门纤纤脸上，回头时他已是满身血污</w:t>
      </w:r>
      <w:r>
        <w:rPr>
          <w:rFonts w:hint="eastAsia"/>
        </w:rPr>
        <w:t>。</w:t>
      </w:r>
    </w:p>
    <w:p w14:paraId="3D2F0F3C" w14:textId="77777777" w:rsidR="006223A3" w:rsidRDefault="006223A3" w:rsidP="006223A3">
      <w:r>
        <w:rPr>
          <w:rFonts w:hint="eastAsia"/>
        </w:rPr>
        <w:t>西门纤纤放下死者，转来抱住石中龙，叫道：“为什么？师兄，为什么？”</w:t>
      </w:r>
    </w:p>
    <w:p w14:paraId="516855B9" w14:textId="77777777" w:rsidR="006223A3" w:rsidRDefault="006223A3" w:rsidP="006223A3">
      <w:r>
        <w:rPr>
          <w:rFonts w:hint="eastAsia"/>
        </w:rPr>
        <w:t>石中龙摸着她的脸颊，说完了他人生最后一句话。</w:t>
      </w:r>
    </w:p>
    <w:p w14:paraId="2AAD8DC0" w14:textId="77777777" w:rsidR="006223A3" w:rsidRDefault="006223A3" w:rsidP="006223A3">
      <w:r>
        <w:rPr>
          <w:rFonts w:hint="eastAsia"/>
        </w:rPr>
        <w:t>“我们这些人</w:t>
      </w:r>
      <w:r w:rsidR="002050C4">
        <w:rPr>
          <w:rFonts w:hint="eastAsia"/>
        </w:rPr>
        <w:t>的</w:t>
      </w:r>
      <w:r>
        <w:rPr>
          <w:rFonts w:hint="eastAsia"/>
        </w:rPr>
        <w:t>存在，对你的威胁太大了。”</w:t>
      </w:r>
    </w:p>
    <w:p w14:paraId="5F23B5AC" w14:textId="77777777" w:rsidR="006223A3" w:rsidRDefault="006223A3" w:rsidP="006223A3"/>
    <w:p w14:paraId="77FD66CA" w14:textId="77777777" w:rsidR="00971D91" w:rsidRDefault="002E1B14" w:rsidP="00971D91">
      <w:pPr>
        <w:pStyle w:val="3"/>
      </w:pPr>
      <w:r>
        <w:rPr>
          <w:rFonts w:hint="eastAsia"/>
        </w:rPr>
        <w:lastRenderedPageBreak/>
        <w:t>第三十九</w:t>
      </w:r>
      <w:r w:rsidR="00DE54C3">
        <w:rPr>
          <w:rFonts w:hint="eastAsia"/>
        </w:rPr>
        <w:t>章指燕为姓</w:t>
      </w:r>
    </w:p>
    <w:p w14:paraId="4F5D5562" w14:textId="77777777" w:rsidR="008C1B62" w:rsidRDefault="008C1B62" w:rsidP="00732F66">
      <w:r>
        <w:rPr>
          <w:rFonts w:hint="eastAsia"/>
        </w:rPr>
        <w:t>人如潮水般涌来，又如潮水般散去。</w:t>
      </w:r>
    </w:p>
    <w:p w14:paraId="4AA17023" w14:textId="77777777" w:rsidR="008C1B62" w:rsidRPr="008C1B62" w:rsidRDefault="008C1B62" w:rsidP="00732F66">
      <w:r>
        <w:rPr>
          <w:rFonts w:hint="eastAsia"/>
        </w:rPr>
        <w:t>追杀李占山的青思阁众，或者企图灭口农应群的止戈流众，都已经走了。</w:t>
      </w:r>
    </w:p>
    <w:p w14:paraId="2E57B8E5" w14:textId="77777777" w:rsidR="008C1B62" w:rsidRDefault="008C1B62" w:rsidP="008C1B62">
      <w:r>
        <w:rPr>
          <w:rFonts w:hint="eastAsia"/>
        </w:rPr>
        <w:t>除了那两具已经不能离开的尸体与西门纤纤，仲裁堂前空空如也。</w:t>
      </w:r>
    </w:p>
    <w:p w14:paraId="765CFC49" w14:textId="77777777" w:rsidR="008C1B62" w:rsidRDefault="008C1B62" w:rsidP="008C1B62">
      <w:r>
        <w:rPr>
          <w:rFonts w:hint="eastAsia"/>
        </w:rPr>
        <w:t>秋风无情狂涌而来，助长火势，。</w:t>
      </w:r>
    </w:p>
    <w:p w14:paraId="68476737" w14:textId="77777777" w:rsidR="008C1B62" w:rsidRDefault="008C1B62" w:rsidP="008C1B62">
      <w:r>
        <w:rPr>
          <w:rFonts w:hint="eastAsia"/>
        </w:rPr>
        <w:t>大火驱散了秋夜的寒凉，却无法带来真正的温度。</w:t>
      </w:r>
    </w:p>
    <w:p w14:paraId="164F9C00" w14:textId="77777777" w:rsidR="008C1B62" w:rsidRDefault="008C1B62" w:rsidP="008C1B62">
      <w:r>
        <w:rPr>
          <w:rFonts w:hint="eastAsia"/>
        </w:rPr>
        <w:t>西门纤纤的内心冷若冰霜。</w:t>
      </w:r>
    </w:p>
    <w:p w14:paraId="07205883" w14:textId="77777777" w:rsidR="008C1B62" w:rsidRDefault="008C1B62" w:rsidP="008C1B62">
      <w:r>
        <w:rPr>
          <w:rFonts w:hint="eastAsia"/>
        </w:rPr>
        <w:t>她抱着石中龙的尸体久久没有放开。</w:t>
      </w:r>
    </w:p>
    <w:p w14:paraId="7EF04904" w14:textId="77777777" w:rsidR="008C1B62" w:rsidRDefault="008C1B62" w:rsidP="008C1B62">
      <w:r>
        <w:rPr>
          <w:rFonts w:hint="eastAsia"/>
        </w:rPr>
        <w:t>四下非常安静。</w:t>
      </w:r>
    </w:p>
    <w:p w14:paraId="632E1DD4" w14:textId="77777777" w:rsidR="008C1B62" w:rsidRDefault="008C1B62" w:rsidP="008C1B62">
      <w:r>
        <w:rPr>
          <w:rFonts w:hint="eastAsia"/>
        </w:rPr>
        <w:t>只有那片火海不停地翻滚着，撕裂着，向着周围不断喷散火花。</w:t>
      </w:r>
    </w:p>
    <w:p w14:paraId="7B3B461F" w14:textId="77777777" w:rsidR="008C1B62" w:rsidRDefault="008C1B62" w:rsidP="008C1B62">
      <w:r>
        <w:rPr>
          <w:rFonts w:hint="eastAsia"/>
        </w:rPr>
        <w:t>那些飞散的花火，宛若一片火雪，绚烂之后，转瞬凋零，落入夜色深处。</w:t>
      </w:r>
    </w:p>
    <w:p w14:paraId="2BFE19FC" w14:textId="77777777" w:rsidR="008C1B62" w:rsidRPr="008C1B62" w:rsidRDefault="008C1B62" w:rsidP="008C1B62">
      <w:r>
        <w:rPr>
          <w:rFonts w:hint="eastAsia"/>
        </w:rPr>
        <w:t>整个止戈山在光与暗之间不断交织，分不出界限。</w:t>
      </w:r>
    </w:p>
    <w:p w14:paraId="4E37A2CD" w14:textId="77777777" w:rsidR="008C1B62" w:rsidRDefault="008C1B62" w:rsidP="008C1B62">
      <w:r>
        <w:rPr>
          <w:rFonts w:hint="eastAsia"/>
        </w:rPr>
        <w:t>光明与黑暗仿佛合在了一处。</w:t>
      </w:r>
    </w:p>
    <w:p w14:paraId="476D6C89" w14:textId="77777777" w:rsidR="008C1B62" w:rsidRDefault="008C1B62" w:rsidP="008C1B62">
      <w:r>
        <w:rPr>
          <w:rFonts w:hint="eastAsia"/>
        </w:rPr>
        <w:t>看似相互交融，实则格格不入，就在此刻的那两人。</w:t>
      </w:r>
    </w:p>
    <w:p w14:paraId="4BE9AA59" w14:textId="77777777" w:rsidR="008C1B62" w:rsidRDefault="008C1B62" w:rsidP="008C1B62">
      <w:r>
        <w:rPr>
          <w:rFonts w:hint="eastAsia"/>
        </w:rPr>
        <w:t>西门纤纤在光明里，而陆三阴则立身黑夜深处，虽然只有数丈之遥，但陆三阴却一寸也没有向前靠近。</w:t>
      </w:r>
    </w:p>
    <w:p w14:paraId="5E38E55B" w14:textId="77777777" w:rsidR="008C1B62" w:rsidRDefault="008C1B62" w:rsidP="008C1B62">
      <w:r>
        <w:rPr>
          <w:rFonts w:hint="eastAsia"/>
        </w:rPr>
        <w:t>有人立身光明，就要有人满身</w:t>
      </w:r>
      <w:r w:rsidRPr="008C1B62">
        <w:rPr>
          <w:rFonts w:hint="eastAsia"/>
        </w:rPr>
        <w:t>阒黑</w:t>
      </w:r>
      <w:r>
        <w:rPr>
          <w:rFonts w:hint="eastAsia"/>
        </w:rPr>
        <w:t>。</w:t>
      </w:r>
    </w:p>
    <w:p w14:paraId="47C3C9C5" w14:textId="77777777" w:rsidR="008C1B62" w:rsidRDefault="008C1B62" w:rsidP="008C1B62">
      <w:r>
        <w:rPr>
          <w:rFonts w:hint="eastAsia"/>
        </w:rPr>
        <w:t>在李占山与农应群这一局里，充满了人性卑劣的算计，在陆三阴与阿漂哥捅破这一切之前，又有谁真正想到，他们的目标，不是视之为死敌的彼此，而是他们对他们有救命之恩的流主，保下他们二十年和平的掌门。</w:t>
      </w:r>
    </w:p>
    <w:p w14:paraId="3D20721E" w14:textId="77777777" w:rsidR="008C1B62" w:rsidRDefault="008C1B62" w:rsidP="008C1B62">
      <w:r>
        <w:rPr>
          <w:rFonts w:hint="eastAsia"/>
        </w:rPr>
        <w:t>柴桑是鬼才，狄败青是将才，但他们都无法破掉这一局。</w:t>
      </w:r>
    </w:p>
    <w:p w14:paraId="20C6C3CA" w14:textId="77777777" w:rsidR="008C1B62" w:rsidRDefault="00E479A6" w:rsidP="008C1B62">
      <w:r>
        <w:rPr>
          <w:rFonts w:hint="eastAsia"/>
        </w:rPr>
        <w:t>能</w:t>
      </w:r>
      <w:r w:rsidR="008C1B62">
        <w:rPr>
          <w:rFonts w:hint="eastAsia"/>
        </w:rPr>
        <w:t>破掉这一局的人，只有陆三阴。</w:t>
      </w:r>
    </w:p>
    <w:p w14:paraId="0451DC87" w14:textId="77777777" w:rsidR="008C1B62" w:rsidRPr="008C1B62" w:rsidRDefault="008C1B62" w:rsidP="008C1B62">
      <w:r>
        <w:rPr>
          <w:rFonts w:hint="eastAsia"/>
        </w:rPr>
        <w:t>只有身在黑暗的人，最能看清黑暗。</w:t>
      </w:r>
    </w:p>
    <w:p w14:paraId="5385C6BD" w14:textId="77777777" w:rsidR="008C1B62" w:rsidRDefault="008C1B62" w:rsidP="008C1B62">
      <w:r>
        <w:rPr>
          <w:rFonts w:hint="eastAsia"/>
        </w:rPr>
        <w:t>阿漂哥问他，为什么人心是最好算计的东西，陆三阴答，只要你越敢往坏处想，你就越知道他们想做什么。</w:t>
      </w:r>
    </w:p>
    <w:p w14:paraId="4E261421" w14:textId="77777777" w:rsidR="008C1B62" w:rsidRDefault="008C1B62" w:rsidP="008C1B62">
      <w:r>
        <w:rPr>
          <w:rFonts w:hint="eastAsia"/>
        </w:rPr>
        <w:t>陆三阴知道他们想做什么，更知道他们接下来要做什么，青思阁容不下石中龙这样的人存在，因为他会时时刻刻提醒他们，在青思阁危难关心，是谁退缩不前，是谁舍生忘死，解了青思阁之危。</w:t>
      </w:r>
    </w:p>
    <w:p w14:paraId="25DF1D2B" w14:textId="77777777" w:rsidR="008C1B62" w:rsidRPr="008C1B62" w:rsidRDefault="008C1B62" w:rsidP="008C1B62">
      <w:r>
        <w:rPr>
          <w:rFonts w:hint="eastAsia"/>
        </w:rPr>
        <w:t>石中龙最后说的那句话，是陆三阴告诉他的。</w:t>
      </w:r>
    </w:p>
    <w:p w14:paraId="7B6EB2AA" w14:textId="77777777" w:rsidR="008C1B62" w:rsidRPr="008C1B62" w:rsidRDefault="008C1B62" w:rsidP="008C1B62">
      <w:r>
        <w:rPr>
          <w:rFonts w:hint="eastAsia"/>
        </w:rPr>
        <w:t>石中龙那些人的存在，对西门纤纤威胁太大了。于是本来可以活下去的石中龙，被陆三阴亲手推进了死亡的深渊。</w:t>
      </w:r>
    </w:p>
    <w:p w14:paraId="60C91EDD" w14:textId="77777777" w:rsidR="008C1B62" w:rsidRDefault="008C1B62" w:rsidP="008C1B62">
      <w:r>
        <w:rPr>
          <w:rFonts w:hint="eastAsia"/>
        </w:rPr>
        <w:t>望着石中龙的尸体，陆三阴又开始厌恶这样充满算计的自己。</w:t>
      </w:r>
    </w:p>
    <w:p w14:paraId="1EB1EEE9" w14:textId="77777777" w:rsidR="00E479A6" w:rsidRDefault="00E479A6" w:rsidP="00E479A6">
      <w:r>
        <w:rPr>
          <w:rFonts w:hint="eastAsia"/>
        </w:rPr>
        <w:t>轰隆一声响，仲裁堂坍塌了。</w:t>
      </w:r>
    </w:p>
    <w:p w14:paraId="2B272654" w14:textId="77777777" w:rsidR="00E479A6" w:rsidRPr="00E479A6" w:rsidRDefault="00E479A6" w:rsidP="00E479A6">
      <w:r>
        <w:rPr>
          <w:rFonts w:hint="eastAsia"/>
        </w:rPr>
        <w:t>火光渐渐敛去，更深的黑暗笼罩了天地。</w:t>
      </w:r>
    </w:p>
    <w:p w14:paraId="17F63B83" w14:textId="77777777" w:rsidR="008C1B62" w:rsidRDefault="00E479A6" w:rsidP="008C1B62">
      <w:r>
        <w:rPr>
          <w:rFonts w:hint="eastAsia"/>
        </w:rPr>
        <w:t>阿漂哥</w:t>
      </w:r>
      <w:r w:rsidR="008C1B62">
        <w:rPr>
          <w:rFonts w:hint="eastAsia"/>
        </w:rPr>
        <w:t>走到他的身边，说道：“</w:t>
      </w:r>
      <w:r>
        <w:rPr>
          <w:rFonts w:hint="eastAsia"/>
        </w:rPr>
        <w:t>你也未免太狠了，那少年本来可以活下去的。</w:t>
      </w:r>
      <w:r w:rsidR="008C1B62">
        <w:rPr>
          <w:rFonts w:hint="eastAsia"/>
        </w:rPr>
        <w:t>”</w:t>
      </w:r>
    </w:p>
    <w:p w14:paraId="5C55BFA5" w14:textId="77777777" w:rsidR="008C1B62" w:rsidRDefault="00E479A6" w:rsidP="008C1B62">
      <w:r>
        <w:rPr>
          <w:rFonts w:hint="eastAsia"/>
        </w:rPr>
        <w:t>陆三阴</w:t>
      </w:r>
      <w:r w:rsidR="008C1B62">
        <w:rPr>
          <w:rFonts w:hint="eastAsia"/>
        </w:rPr>
        <w:t>自嘲一笑，说道：“</w:t>
      </w:r>
      <w:r>
        <w:rPr>
          <w:rFonts w:hint="eastAsia"/>
        </w:rPr>
        <w:t>我不能让别人利用他们对付纤纤</w:t>
      </w:r>
      <w:r w:rsidR="008C1B62">
        <w:rPr>
          <w:rFonts w:hint="eastAsia"/>
        </w:rPr>
        <w:t>。”</w:t>
      </w:r>
    </w:p>
    <w:p w14:paraId="60A5F97A" w14:textId="77777777" w:rsidR="008C1B62" w:rsidRDefault="00E479A6" w:rsidP="008C1B62">
      <w:r>
        <w:rPr>
          <w:rFonts w:hint="eastAsia"/>
        </w:rPr>
        <w:t>阿漂哥</w:t>
      </w:r>
      <w:r w:rsidR="008C1B62">
        <w:rPr>
          <w:rFonts w:hint="eastAsia"/>
        </w:rPr>
        <w:t>望向他，问道：</w:t>
      </w:r>
      <w:r>
        <w:rPr>
          <w:rFonts w:hint="eastAsia"/>
        </w:rPr>
        <w:t>“你不会感到后悔或许愧疚吗？”</w:t>
      </w:r>
    </w:p>
    <w:p w14:paraId="5A60A3AC" w14:textId="77777777" w:rsidR="008C1B62" w:rsidRDefault="00E479A6" w:rsidP="008C1B62">
      <w:r>
        <w:rPr>
          <w:rFonts w:hint="eastAsia"/>
        </w:rPr>
        <w:t>陆三阴</w:t>
      </w:r>
      <w:r w:rsidR="008C1B62">
        <w:rPr>
          <w:rFonts w:hint="eastAsia"/>
        </w:rPr>
        <w:t>沉默了很长时间，说道：“</w:t>
      </w:r>
      <w:r>
        <w:rPr>
          <w:rFonts w:hint="eastAsia"/>
        </w:rPr>
        <w:t>我不知道。</w:t>
      </w:r>
      <w:r w:rsidR="008C1B62">
        <w:rPr>
          <w:rFonts w:hint="eastAsia"/>
        </w:rPr>
        <w:t>”</w:t>
      </w:r>
    </w:p>
    <w:p w14:paraId="4873DBF8" w14:textId="77777777" w:rsidR="00E479A6" w:rsidRDefault="00E479A6" w:rsidP="008C1B62">
      <w:r>
        <w:rPr>
          <w:rFonts w:hint="eastAsia"/>
        </w:rPr>
        <w:t>阿漂哥说道：“那至少你也应该为他们做些什么。”</w:t>
      </w:r>
    </w:p>
    <w:p w14:paraId="1FCA94CF" w14:textId="77777777" w:rsidR="00E479A6" w:rsidRDefault="00E479A6" w:rsidP="008C1B62">
      <w:r>
        <w:rPr>
          <w:rFonts w:hint="eastAsia"/>
        </w:rPr>
        <w:t>陆三阴说道：“我会为他们报仇。”</w:t>
      </w:r>
    </w:p>
    <w:p w14:paraId="39BB8943" w14:textId="77777777" w:rsidR="00E479A6" w:rsidRDefault="00E479A6" w:rsidP="008C1B62">
      <w:r>
        <w:rPr>
          <w:rFonts w:hint="eastAsia"/>
        </w:rPr>
        <w:t>阿漂哥问道：“还有呢？”</w:t>
      </w:r>
    </w:p>
    <w:p w14:paraId="6A8DB4CA" w14:textId="77777777" w:rsidR="00E479A6" w:rsidRDefault="00E479A6" w:rsidP="008C1B62">
      <w:r>
        <w:rPr>
          <w:rFonts w:hint="eastAsia"/>
        </w:rPr>
        <w:t>陆三阴望向他，问道：“还有什么？”</w:t>
      </w:r>
    </w:p>
    <w:p w14:paraId="595DA756" w14:textId="77777777" w:rsidR="008C1B62" w:rsidRDefault="00E479A6" w:rsidP="00732F66">
      <w:r>
        <w:rPr>
          <w:rFonts w:hint="eastAsia"/>
        </w:rPr>
        <w:lastRenderedPageBreak/>
        <w:t>阿漂哥认真说道：“你还应该帮他把欠我的账还了，五千块，不打折。”</w:t>
      </w:r>
    </w:p>
    <w:p w14:paraId="78E9750A" w14:textId="77777777" w:rsidR="008C1B62" w:rsidRDefault="00E479A6" w:rsidP="00732F66">
      <w:r>
        <w:rPr>
          <w:rFonts w:hint="eastAsia"/>
        </w:rPr>
        <w:t>……</w:t>
      </w:r>
    </w:p>
    <w:p w14:paraId="2F3C08EE" w14:textId="77777777" w:rsidR="008C1B62" w:rsidRDefault="00E479A6" w:rsidP="00732F66">
      <w:r>
        <w:rPr>
          <w:rFonts w:hint="eastAsia"/>
        </w:rPr>
        <w:t>……</w:t>
      </w:r>
    </w:p>
    <w:p w14:paraId="2D2F5586" w14:textId="77777777" w:rsidR="006F0264" w:rsidRDefault="006F0264" w:rsidP="00732F66">
      <w:r>
        <w:rPr>
          <w:rFonts w:hint="eastAsia"/>
        </w:rPr>
        <w:t>不知从什么时候起，止戈山上的雾气好像淡了一些，月光从似浅还重的雾气中投射下来，显得有些朦胧。</w:t>
      </w:r>
    </w:p>
    <w:p w14:paraId="0BF0BEF7" w14:textId="77777777" w:rsidR="00984DA4" w:rsidRDefault="006F0264" w:rsidP="00732F66">
      <w:r>
        <w:rPr>
          <w:rFonts w:hint="eastAsia"/>
        </w:rPr>
        <w:t>狄败青抬起头</w:t>
      </w:r>
      <w:r w:rsidR="007D10FF">
        <w:rPr>
          <w:rFonts w:hint="eastAsia"/>
        </w:rPr>
        <w:t>，看着缥缈朦胧的</w:t>
      </w:r>
      <w:r>
        <w:rPr>
          <w:rFonts w:hint="eastAsia"/>
        </w:rPr>
        <w:t>月光</w:t>
      </w:r>
      <w:r w:rsidR="007D10FF">
        <w:rPr>
          <w:rFonts w:hint="eastAsia"/>
        </w:rPr>
        <w:t>，心中却更加迷茫</w:t>
      </w:r>
      <w:r>
        <w:rPr>
          <w:rFonts w:hint="eastAsia"/>
        </w:rPr>
        <w:t>。</w:t>
      </w:r>
    </w:p>
    <w:p w14:paraId="2DDAAF92" w14:textId="77777777" w:rsidR="007D10FF" w:rsidRDefault="007D10FF" w:rsidP="00732F66">
      <w:r>
        <w:rPr>
          <w:rFonts w:hint="eastAsia"/>
        </w:rPr>
        <w:t>他循声追来，已经看到了十余具被抛开心脏的尸体，其死状之凄惨，即使心坚如他，也有些不忍直视。</w:t>
      </w:r>
    </w:p>
    <w:p w14:paraId="398E4377" w14:textId="77777777" w:rsidR="008E3740" w:rsidRDefault="008E3740" w:rsidP="00732F66">
      <w:r>
        <w:rPr>
          <w:rFonts w:hint="eastAsia"/>
        </w:rPr>
        <w:t>死了这么多人，也就意味着生还者已经不多了，心急如焚的他做得一个大胆的猜想，假定背负诅咒的人都死光了，那下一步杀人者会怎么做？</w:t>
      </w:r>
    </w:p>
    <w:p w14:paraId="21BEF463" w14:textId="77777777" w:rsidR="008E3740" w:rsidRDefault="008E3740" w:rsidP="00732F66">
      <w:r>
        <w:rPr>
          <w:rFonts w:hint="eastAsia"/>
        </w:rPr>
        <w:t>人都杀光了，还留在山上做什么？自然是下山，这是他脑中唯一的想法。</w:t>
      </w:r>
    </w:p>
    <w:p w14:paraId="35B250BC" w14:textId="77777777" w:rsidR="008E3740" w:rsidRDefault="008E3740" w:rsidP="00732F66">
      <w:r>
        <w:rPr>
          <w:rFonts w:hint="eastAsia"/>
        </w:rPr>
        <w:t>一念及此，他立即放弃了盲目的搜索，转身朝三条山道汇合处奔去，在那里他终于见到了杀人者的身影。</w:t>
      </w:r>
    </w:p>
    <w:p w14:paraId="14CFFCD0" w14:textId="77777777" w:rsidR="005A6A37" w:rsidRPr="008E3740" w:rsidRDefault="005A6A37" w:rsidP="00732F66">
      <w:r>
        <w:rPr>
          <w:rFonts w:hint="eastAsia"/>
        </w:rPr>
        <w:t>七分道士半蹲在一具刚死去的尸体旁边，手中细小的手术刀正在解剖死者的心脏，他的神情肃穆而专注，仿佛在寻找着什么。</w:t>
      </w:r>
    </w:p>
    <w:p w14:paraId="0A227A1A" w14:textId="77777777" w:rsidR="006F0264" w:rsidRDefault="005A6A37" w:rsidP="00732F66">
      <w:r>
        <w:rPr>
          <w:rFonts w:hint="eastAsia"/>
        </w:rPr>
        <w:t>在七分道士旁边有一株泣血的海棠，此刻正滴着鲜血，</w:t>
      </w:r>
      <w:r w:rsidR="00D11D6A">
        <w:rPr>
          <w:rFonts w:hint="eastAsia"/>
        </w:rPr>
        <w:t>这些血是从死者身上飞溅而出的，洒在地上的已经干涸，唯有喷溅在这株海棠身上的既没有干涸，也没有被吸引，而是保持原有的活色，一点一点地滴下。</w:t>
      </w:r>
    </w:p>
    <w:p w14:paraId="67B2F64F" w14:textId="77777777" w:rsidR="00D11D6A" w:rsidRDefault="00D11D6A" w:rsidP="00732F66">
      <w:r>
        <w:rPr>
          <w:rFonts w:hint="eastAsia"/>
        </w:rPr>
        <w:t>这些鲜血滴在地上的时候，仿佛成了烧开了的水，突然就化成了烟，蒸腾而上，在泣血海棠</w:t>
      </w:r>
      <w:r w:rsidR="00535D16">
        <w:rPr>
          <w:rFonts w:hint="eastAsia"/>
        </w:rPr>
        <w:t>周围形成一层薄薄的</w:t>
      </w:r>
      <w:r>
        <w:rPr>
          <w:rFonts w:hint="eastAsia"/>
        </w:rPr>
        <w:t>雾。</w:t>
      </w:r>
    </w:p>
    <w:p w14:paraId="57A01DBF" w14:textId="77777777" w:rsidR="00535D16" w:rsidRDefault="00535D16" w:rsidP="00732F66">
      <w:r>
        <w:rPr>
          <w:rFonts w:hint="eastAsia"/>
        </w:rPr>
        <w:t>七分道士解剖了若久，并没有发现他想要的东西，于是回看朝地上的海棠看去，海棠的枝叶在浸染过这么多鲜血之后显得越发青翠茂盛，然后却没有结果。</w:t>
      </w:r>
    </w:p>
    <w:p w14:paraId="34A21B8D" w14:textId="77777777" w:rsidR="001F3487" w:rsidRDefault="001F3487" w:rsidP="00732F66">
      <w:r>
        <w:rPr>
          <w:rFonts w:hint="eastAsia"/>
        </w:rPr>
        <w:t>“为什么？”</w:t>
      </w:r>
    </w:p>
    <w:p w14:paraId="4A07D108" w14:textId="77777777" w:rsidR="003107AC" w:rsidRDefault="00C23453" w:rsidP="00732F66">
      <w:r>
        <w:rPr>
          <w:rFonts w:hint="eastAsia"/>
        </w:rPr>
        <w:t>没有果实，就是个令人失望的结果，七分道士愤怒</w:t>
      </w:r>
      <w:r w:rsidR="003107AC">
        <w:rPr>
          <w:rFonts w:hint="eastAsia"/>
        </w:rPr>
        <w:t>地朝几丈外的季海棠看去，神情很是复杂，但狄败青所能看到的是杀意，所以他准备冲过去阻止。</w:t>
      </w:r>
    </w:p>
    <w:p w14:paraId="28EAED75" w14:textId="77777777" w:rsidR="00ED080B" w:rsidRDefault="00ED080B" w:rsidP="00732F66">
      <w:r>
        <w:rPr>
          <w:rFonts w:hint="eastAsia"/>
        </w:rPr>
        <w:t>这时候，一个黑色身影突然从前他的大树上一跃而下，挡住了他的脚步。</w:t>
      </w:r>
    </w:p>
    <w:p w14:paraId="57A47B44" w14:textId="77777777" w:rsidR="00ED080B" w:rsidRDefault="00ED080B" w:rsidP="00732F66">
      <w:r>
        <w:rPr>
          <w:rFonts w:hint="eastAsia"/>
        </w:rPr>
        <w:t>无论是凌空越起的动作，还是在月色下成弧的曲线，就连落地时微屈后缓缓立直的身影，都堪称完美，仿佛如同一只凌空击水的黑燕。</w:t>
      </w:r>
    </w:p>
    <w:p w14:paraId="5C19D0C5" w14:textId="77777777" w:rsidR="00F31E31" w:rsidRDefault="00F31E31" w:rsidP="00732F66">
      <w:r>
        <w:rPr>
          <w:rFonts w:hint="eastAsia"/>
        </w:rPr>
        <w:t>狄败青</w:t>
      </w:r>
      <w:r w:rsidR="00E21348">
        <w:rPr>
          <w:rFonts w:hint="eastAsia"/>
        </w:rPr>
        <w:t>望着那身着黑色礼服的女子，脸色显得有些凝重，这不止是一只黑燕，而且是一只凶燕，一只来自丰都谷的凶燕。</w:t>
      </w:r>
    </w:p>
    <w:p w14:paraId="656AF313" w14:textId="77777777" w:rsidR="00E479A6" w:rsidRDefault="00E479A6" w:rsidP="00732F66">
      <w:r>
        <w:rPr>
          <w:rFonts w:hint="eastAsia"/>
        </w:rPr>
        <w:t>七分道士站了起来，缓缓朝季海棠走去。</w:t>
      </w:r>
    </w:p>
    <w:p w14:paraId="52FC141E" w14:textId="77777777" w:rsidR="006F0264" w:rsidRDefault="001F3487" w:rsidP="00732F66">
      <w:r>
        <w:rPr>
          <w:rFonts w:hint="eastAsia"/>
        </w:rPr>
        <w:t>狄败青知道自己没有时间迟疑了，于是他开始摸刀，并对燕悲欢喝道：“让开。”</w:t>
      </w:r>
    </w:p>
    <w:p w14:paraId="2B9C922D" w14:textId="77777777" w:rsidR="0035302E" w:rsidRPr="006F0264" w:rsidRDefault="0035302E" w:rsidP="00732F66">
      <w:r>
        <w:rPr>
          <w:rFonts w:hint="eastAsia"/>
        </w:rPr>
        <w:t>燕悲欢听出了这声音中浓浓地杀意，她有些不高兴，冷漠地道：“你知道你是在对谁说话？”</w:t>
      </w:r>
    </w:p>
    <w:p w14:paraId="30A08291" w14:textId="77777777" w:rsidR="00984DA4" w:rsidRDefault="0035302E" w:rsidP="00732F66">
      <w:r>
        <w:rPr>
          <w:rFonts w:hint="eastAsia"/>
        </w:rPr>
        <w:t>狄败青面无表情地道：</w:t>
      </w:r>
      <w:r w:rsidR="00BB528C">
        <w:rPr>
          <w:rFonts w:hint="eastAsia"/>
        </w:rPr>
        <w:t>“据我所知，失觉魔人只有两个儿子。”</w:t>
      </w:r>
    </w:p>
    <w:p w14:paraId="18BDD3B0" w14:textId="77777777" w:rsidR="00BB528C" w:rsidRDefault="00E479A6" w:rsidP="00BB528C">
      <w:r>
        <w:rPr>
          <w:rFonts w:hint="eastAsia"/>
        </w:rPr>
        <w:t>燕悲欢淡淡地道：</w:t>
      </w:r>
      <w:r w:rsidR="00BB528C">
        <w:rPr>
          <w:rFonts w:hint="eastAsia"/>
        </w:rPr>
        <w:t>“那是我的义父。”</w:t>
      </w:r>
    </w:p>
    <w:p w14:paraId="456EC6B4" w14:textId="77777777" w:rsidR="00BB528C" w:rsidRDefault="00E479A6" w:rsidP="00732F66">
      <w:r>
        <w:rPr>
          <w:rFonts w:hint="eastAsia"/>
        </w:rPr>
        <w:t>狄败青说道：</w:t>
      </w:r>
      <w:r w:rsidR="00BB528C">
        <w:rPr>
          <w:rFonts w:hint="eastAsia"/>
        </w:rPr>
        <w:t>“一只看尽世间悲欢的燕子，飞入了三途河，落在了丰都谷，指燕为姓，成了燕家第三女。”</w:t>
      </w:r>
    </w:p>
    <w:p w14:paraId="45C9B0F8" w14:textId="77777777" w:rsidR="00BA5A42" w:rsidRDefault="00622B5B" w:rsidP="00BA5A42">
      <w:r>
        <w:rPr>
          <w:rFonts w:hint="eastAsia"/>
        </w:rPr>
        <w:t>燕悲</w:t>
      </w:r>
      <w:r w:rsidR="00BA5A42">
        <w:rPr>
          <w:rFonts w:hint="eastAsia"/>
        </w:rPr>
        <w:t>欢看着狄败青俊秀的脸庞，落出了赞赏的神情，说道：“是的，你是</w:t>
      </w:r>
      <w:r w:rsidR="00E479A6">
        <w:rPr>
          <w:rFonts w:hint="eastAsia"/>
        </w:rPr>
        <w:t>目前</w:t>
      </w:r>
      <w:r w:rsidR="00BA5A42">
        <w:rPr>
          <w:rFonts w:hint="eastAsia"/>
        </w:rPr>
        <w:t>唯一一个解出那句话的人。”</w:t>
      </w:r>
    </w:p>
    <w:p w14:paraId="6597022B" w14:textId="77777777" w:rsidR="003F21B2" w:rsidRDefault="003F21B2" w:rsidP="003F21B2">
      <w:r>
        <w:rPr>
          <w:rFonts w:hint="eastAsia"/>
        </w:rPr>
        <w:t>燕悲欢说的那句话指的自然是，三途河，丰都谷，指燕为姓，悲欢燕，燕悲欢。</w:t>
      </w:r>
    </w:p>
    <w:p w14:paraId="6D3B10EC" w14:textId="77777777" w:rsidR="00E479A6" w:rsidRDefault="003F21B2" w:rsidP="00732F66">
      <w:r>
        <w:rPr>
          <w:rFonts w:hint="eastAsia"/>
        </w:rPr>
        <w:t>三途河是两境最凶险，最邪恶，最恐怖，也最有奇遇的所在，因为那里聚集了两境最强大</w:t>
      </w:r>
      <w:r w:rsidR="0025499F">
        <w:rPr>
          <w:rFonts w:hint="eastAsia"/>
        </w:rPr>
        <w:t>，最恐怖的势力，丰都谷的燕家</w:t>
      </w:r>
      <w:r w:rsidR="0015012F">
        <w:rPr>
          <w:rFonts w:hint="eastAsia"/>
        </w:rPr>
        <w:t>便是其中之一。</w:t>
      </w:r>
    </w:p>
    <w:p w14:paraId="0E051DC1" w14:textId="77777777" w:rsidR="00FB7A22" w:rsidRDefault="00F134EB" w:rsidP="00732F66">
      <w:r>
        <w:rPr>
          <w:rFonts w:hint="eastAsia"/>
        </w:rPr>
        <w:t>失觉魔人便是当今丰都谷之主，</w:t>
      </w:r>
      <w:r w:rsidR="0015012F">
        <w:rPr>
          <w:rFonts w:hint="eastAsia"/>
        </w:rPr>
        <w:t>同时也六道奇人之一。</w:t>
      </w:r>
    </w:p>
    <w:p w14:paraId="75533DDE" w14:textId="77777777" w:rsidR="0015012F" w:rsidRDefault="0015012F" w:rsidP="00732F66">
      <w:r>
        <w:rPr>
          <w:rFonts w:hint="eastAsia"/>
        </w:rPr>
        <w:t>对于两境来说，七脉守护者是一个符号化的地位象征，其中投射了两境高层势力划分的影子，</w:t>
      </w:r>
      <w:r>
        <w:rPr>
          <w:rFonts w:hint="eastAsia"/>
        </w:rPr>
        <w:lastRenderedPageBreak/>
        <w:t>而六道奇人都是纯粹的实力象征，就像那个苗疆巫教的神话一样，一人一剑便摧毁了北境之主所精心</w:t>
      </w:r>
      <w:r w:rsidR="00302488">
        <w:rPr>
          <w:rFonts w:hint="eastAsia"/>
        </w:rPr>
        <w:t>排设的剑阵，失觉魔人便是与之并列的人。</w:t>
      </w:r>
    </w:p>
    <w:p w14:paraId="157955CD" w14:textId="77777777" w:rsidR="004A50E3" w:rsidRDefault="00AD1549" w:rsidP="00732F66">
      <w:r>
        <w:rPr>
          <w:rFonts w:hint="eastAsia"/>
        </w:rPr>
        <w:t>“</w:t>
      </w:r>
      <w:r w:rsidR="00D71621">
        <w:rPr>
          <w:rFonts w:hint="eastAsia"/>
        </w:rPr>
        <w:t>最后说一次，</w:t>
      </w:r>
      <w:r>
        <w:rPr>
          <w:rFonts w:hint="eastAsia"/>
        </w:rPr>
        <w:t>让开。”</w:t>
      </w:r>
    </w:p>
    <w:p w14:paraId="6ADD5F87" w14:textId="77777777" w:rsidR="00D71621" w:rsidRDefault="00D71621" w:rsidP="00732F66">
      <w:r>
        <w:rPr>
          <w:rFonts w:hint="eastAsia"/>
        </w:rPr>
        <w:t>狄败青不想与她无畏的纠缠，这是最后的警告，因为七分道士已经走到了季海棠身边。</w:t>
      </w:r>
    </w:p>
    <w:p w14:paraId="49A6B7E0" w14:textId="77777777" w:rsidR="00615898" w:rsidRDefault="00615898" w:rsidP="00732F66">
      <w:r>
        <w:rPr>
          <w:rFonts w:hint="eastAsia"/>
        </w:rPr>
        <w:t>在一瞬间，狄败青的杀意就达到了最大化，但在下一瞬间他的杀意便荡然无存了。</w:t>
      </w:r>
    </w:p>
    <w:p w14:paraId="1BE8F3B4" w14:textId="77777777" w:rsidR="00615898" w:rsidRDefault="00615898" w:rsidP="00732F66">
      <w:r>
        <w:rPr>
          <w:rFonts w:hint="eastAsia"/>
        </w:rPr>
        <w:t>就在七分道士用一种极端复杂的目光凝</w:t>
      </w:r>
      <w:r w:rsidR="00632BF2">
        <w:rPr>
          <w:rFonts w:hint="eastAsia"/>
        </w:rPr>
        <w:t>视着季海棠的时候，昏迷不醒的季海棠突然睁开，抓住了七分道士的手腕</w:t>
      </w:r>
      <w:r w:rsidR="002665A8">
        <w:rPr>
          <w:rFonts w:hint="eastAsia"/>
        </w:rPr>
        <w:t>，这一爪直接扣入皮肤之中</w:t>
      </w:r>
      <w:r>
        <w:rPr>
          <w:rFonts w:hint="eastAsia"/>
        </w:rPr>
        <w:t>。</w:t>
      </w:r>
    </w:p>
    <w:p w14:paraId="52DA065F" w14:textId="77777777" w:rsidR="00615898" w:rsidRPr="00615898" w:rsidRDefault="00615898" w:rsidP="00732F66">
      <w:r>
        <w:rPr>
          <w:rFonts w:hint="eastAsia"/>
        </w:rPr>
        <w:t>“</w:t>
      </w:r>
      <w:r w:rsidR="00BB65B0">
        <w:rPr>
          <w:rFonts w:hint="eastAsia"/>
        </w:rPr>
        <w:t>啊……</w:t>
      </w:r>
      <w:r>
        <w:rPr>
          <w:rFonts w:hint="eastAsia"/>
        </w:rPr>
        <w:t>”</w:t>
      </w:r>
    </w:p>
    <w:p w14:paraId="11335D61" w14:textId="77777777" w:rsidR="005B557F" w:rsidRDefault="00632BF2" w:rsidP="00732F66">
      <w:r>
        <w:rPr>
          <w:rFonts w:hint="eastAsia"/>
        </w:rPr>
        <w:t>狄败青与燕悲欢的目光被这一声惨叫吸引了过来，转身看去时，正好看到</w:t>
      </w:r>
      <w:r w:rsidR="00615898">
        <w:rPr>
          <w:rFonts w:hint="eastAsia"/>
        </w:rPr>
        <w:t>七分道士怒吼着伸着手术刀朝季海棠额头刺去，</w:t>
      </w:r>
      <w:r w:rsidR="0089475A">
        <w:rPr>
          <w:rFonts w:hint="eastAsia"/>
        </w:rPr>
        <w:t>季海棠另一只</w:t>
      </w:r>
      <w:r w:rsidR="001F3E48">
        <w:rPr>
          <w:rFonts w:hint="eastAsia"/>
        </w:rPr>
        <w:t>手早已握着匕首挡住他手术刀的去势。</w:t>
      </w:r>
    </w:p>
    <w:p w14:paraId="7A92172B" w14:textId="77777777" w:rsidR="001F3E48" w:rsidRDefault="001F3E48" w:rsidP="00732F66">
      <w:r>
        <w:rPr>
          <w:rFonts w:hint="eastAsia"/>
        </w:rPr>
        <w:t>七分道士却似早已料中，这只是虚晃的一刀，这刀去势过半，突</w:t>
      </w:r>
      <w:r w:rsidR="00632BF2">
        <w:rPr>
          <w:rFonts w:hint="eastAsia"/>
        </w:rPr>
        <w:t>然转向插在那只抓住他的手腕的手上。</w:t>
      </w:r>
    </w:p>
    <w:p w14:paraId="518FD105" w14:textId="77777777" w:rsidR="00632BF2" w:rsidRDefault="00632BF2" w:rsidP="00732F66">
      <w:r>
        <w:rPr>
          <w:rFonts w:hint="eastAsia"/>
        </w:rPr>
        <w:t>季海棠吃痛惨叫，松开了手，七分道士顺势再给了他一脚，而后自己也捂着手后退了几步。</w:t>
      </w:r>
    </w:p>
    <w:p w14:paraId="15528529" w14:textId="77777777" w:rsidR="0025499F" w:rsidRDefault="00FE36A0" w:rsidP="00732F66">
      <w:r>
        <w:rPr>
          <w:rFonts w:hint="eastAsia"/>
        </w:rPr>
        <w:t>七分道士看着逐渐发紫的手腕，冷笑</w:t>
      </w:r>
      <w:r w:rsidR="00BB65B0">
        <w:rPr>
          <w:rFonts w:hint="eastAsia"/>
        </w:rPr>
        <w:t>道：“</w:t>
      </w:r>
      <w:r w:rsidR="00964B35">
        <w:rPr>
          <w:rFonts w:hint="eastAsia"/>
        </w:rPr>
        <w:t>好高尚的品质。</w:t>
      </w:r>
      <w:r w:rsidR="00BB65B0">
        <w:rPr>
          <w:rFonts w:hint="eastAsia"/>
        </w:rPr>
        <w:t>”</w:t>
      </w:r>
    </w:p>
    <w:p w14:paraId="19CB2F4B" w14:textId="77777777" w:rsidR="00BB65B0" w:rsidRDefault="00BB65B0" w:rsidP="00732F66">
      <w:r>
        <w:rPr>
          <w:rFonts w:hint="eastAsia"/>
        </w:rPr>
        <w:t>季海棠挣扎着站了起来，用充满恶意的眼神盯着他，说道：“为了抓住你，我不惜坠落成魔。”</w:t>
      </w:r>
    </w:p>
    <w:p w14:paraId="22E208F8" w14:textId="77777777" w:rsidR="00055A3D" w:rsidRDefault="00055A3D" w:rsidP="00732F66">
      <w:r>
        <w:rPr>
          <w:rFonts w:hint="eastAsia"/>
        </w:rPr>
        <w:t>“别让李占山跑了。”</w:t>
      </w:r>
    </w:p>
    <w:p w14:paraId="547ED8D3" w14:textId="77777777" w:rsidR="00964B35" w:rsidRDefault="00055A3D" w:rsidP="00732F66">
      <w:r>
        <w:rPr>
          <w:rFonts w:hint="eastAsia"/>
        </w:rPr>
        <w:t>就在两人对峙的时候，变局再起，</w:t>
      </w:r>
      <w:r w:rsidR="000F2114">
        <w:rPr>
          <w:rFonts w:hint="eastAsia"/>
        </w:rPr>
        <w:t>山上传来了追杀李占山的</w:t>
      </w:r>
      <w:r w:rsidR="009E3F67">
        <w:rPr>
          <w:rFonts w:hint="eastAsia"/>
        </w:rPr>
        <w:t>声音，四人在不同的位置同时朝山上看去，看到了无数火光攒动的身影正朝这边跑来。</w:t>
      </w:r>
    </w:p>
    <w:p w14:paraId="2151027A" w14:textId="77777777" w:rsidR="000F2114" w:rsidRDefault="000F2114" w:rsidP="00732F66">
      <w:r>
        <w:rPr>
          <w:rFonts w:hint="eastAsia"/>
        </w:rPr>
        <w:t>李占山一马当先，从四人中间的空隙里穿了过去，直往山下奔去。</w:t>
      </w:r>
    </w:p>
    <w:p w14:paraId="3BD8C468" w14:textId="77777777" w:rsidR="000F2114" w:rsidRDefault="000F2114" w:rsidP="00732F66">
      <w:r>
        <w:rPr>
          <w:rFonts w:hint="eastAsia"/>
        </w:rPr>
        <w:t>随后一堆青思阁的长老弟子追到，</w:t>
      </w:r>
      <w:r w:rsidR="00B207FC">
        <w:rPr>
          <w:rFonts w:hint="eastAsia"/>
        </w:rPr>
        <w:t>把七分道士，季海棠，还有狄败青与燕悲欢分在了两边，青思阁诸人</w:t>
      </w:r>
      <w:r>
        <w:rPr>
          <w:rFonts w:hint="eastAsia"/>
        </w:rPr>
        <w:t>看到狄败青，有人叫道：“是掌门的朋友。”</w:t>
      </w:r>
      <w:r w:rsidR="00717DB6" w:rsidRPr="00717DB6">
        <w:rPr>
          <w:rFonts w:hint="eastAsia"/>
        </w:rPr>
        <w:t xml:space="preserve"> </w:t>
      </w:r>
      <w:r w:rsidR="00717DB6">
        <w:rPr>
          <w:rFonts w:hint="eastAsia"/>
        </w:rPr>
        <w:t>大家便停了下来。</w:t>
      </w:r>
    </w:p>
    <w:p w14:paraId="05F3AB91" w14:textId="77777777" w:rsidR="000F2114" w:rsidRDefault="000F2114" w:rsidP="00732F66">
      <w:r>
        <w:rPr>
          <w:rFonts w:hint="eastAsia"/>
        </w:rPr>
        <w:t>一位长老接着道：“请问李占山朝哪里跑了。”</w:t>
      </w:r>
    </w:p>
    <w:p w14:paraId="70098EB9" w14:textId="77777777" w:rsidR="000F2114" w:rsidRDefault="000F2114" w:rsidP="00732F66">
      <w:r>
        <w:rPr>
          <w:rFonts w:hint="eastAsia"/>
        </w:rPr>
        <w:t>狄败青没想山上的局势应该已经平定了，遂指着中间的山道，说道：“中间这条。”</w:t>
      </w:r>
    </w:p>
    <w:p w14:paraId="39B54020" w14:textId="77777777" w:rsidR="00E479A6" w:rsidRDefault="00B207FC" w:rsidP="00732F66">
      <w:r>
        <w:rPr>
          <w:rFonts w:hint="eastAsia"/>
        </w:rPr>
        <w:t>诸人道了声多谢，便追了上去，</w:t>
      </w:r>
      <w:r w:rsidR="00E479A6">
        <w:rPr>
          <w:rFonts w:hint="eastAsia"/>
        </w:rPr>
        <w:t>待青思阁诸人走光。</w:t>
      </w:r>
    </w:p>
    <w:p w14:paraId="7969DB45" w14:textId="77777777" w:rsidR="00B207FC" w:rsidRDefault="00376304" w:rsidP="00732F66">
      <w:r>
        <w:rPr>
          <w:rFonts w:hint="eastAsia"/>
        </w:rPr>
        <w:t>七分道士与季海棠的身影，同时那株滴血的海棠花也不见了。</w:t>
      </w:r>
    </w:p>
    <w:p w14:paraId="6D0DE97D" w14:textId="77777777" w:rsidR="007E5545" w:rsidRDefault="00CF1213" w:rsidP="007E5545">
      <w:r>
        <w:rPr>
          <w:rFonts w:hint="eastAsia"/>
        </w:rPr>
        <w:t>狄败青有些失落，</w:t>
      </w:r>
      <w:r w:rsidR="007E5545">
        <w:rPr>
          <w:rFonts w:hint="eastAsia"/>
        </w:rPr>
        <w:t>转身准备去寻找下一个可能的受害者，燕悲欢猜出了他的心思，遂道：“不用忙活了，这已经是最后一个被诅咒的人了。”</w:t>
      </w:r>
    </w:p>
    <w:p w14:paraId="49C35154" w14:textId="77777777" w:rsidR="000F2114" w:rsidRDefault="006973C5" w:rsidP="00732F66">
      <w:r>
        <w:rPr>
          <w:rFonts w:hint="eastAsia"/>
        </w:rPr>
        <w:t>“多谢。”</w:t>
      </w:r>
    </w:p>
    <w:p w14:paraId="6513D32A" w14:textId="77777777" w:rsidR="006973C5" w:rsidRDefault="006973C5" w:rsidP="00732F66">
      <w:r>
        <w:rPr>
          <w:rFonts w:hint="eastAsia"/>
        </w:rPr>
        <w:t>狄败青说着朝死者走去，燕悲欢也没有拦他，而是自顾朝山下走去。</w:t>
      </w:r>
    </w:p>
    <w:p w14:paraId="4498CF52" w14:textId="77777777" w:rsidR="006973C5" w:rsidRDefault="006973C5" w:rsidP="00732F66">
      <w:r>
        <w:rPr>
          <w:rFonts w:hint="eastAsia"/>
        </w:rPr>
        <w:t>错身的时候，狄败青看到了她眼中的失落，遂问道：“</w:t>
      </w:r>
      <w:r w:rsidR="00F4554F">
        <w:rPr>
          <w:rFonts w:hint="eastAsia"/>
        </w:rPr>
        <w:t>这海棠花的果实对你很重要？</w:t>
      </w:r>
      <w:r>
        <w:rPr>
          <w:rFonts w:hint="eastAsia"/>
        </w:rPr>
        <w:t>”</w:t>
      </w:r>
    </w:p>
    <w:p w14:paraId="35564732" w14:textId="77777777" w:rsidR="00F4554F" w:rsidRDefault="00F4554F" w:rsidP="00732F66">
      <w:r>
        <w:rPr>
          <w:rFonts w:hint="eastAsia"/>
        </w:rPr>
        <w:t>燕悲欢面无表情地道：“</w:t>
      </w:r>
      <w:r w:rsidR="00932CE5">
        <w:rPr>
          <w:rFonts w:hint="eastAsia"/>
        </w:rPr>
        <w:t>起死人肉百骨的药对谁能重要。</w:t>
      </w:r>
      <w:r>
        <w:rPr>
          <w:rFonts w:hint="eastAsia"/>
        </w:rPr>
        <w:t>”</w:t>
      </w:r>
    </w:p>
    <w:p w14:paraId="49F60ACD" w14:textId="77777777" w:rsidR="00DA035A" w:rsidRDefault="00E479A6" w:rsidP="00732F66">
      <w:r>
        <w:rPr>
          <w:rFonts w:hint="eastAsia"/>
        </w:rPr>
        <w:t>狄败青看着她问道：“丰都双魔子，一文一武，然而</w:t>
      </w:r>
      <w:r w:rsidR="00DA035A">
        <w:rPr>
          <w:rFonts w:hint="eastAsia"/>
        </w:rPr>
        <w:t>来</w:t>
      </w:r>
      <w:r>
        <w:rPr>
          <w:rFonts w:hint="eastAsia"/>
        </w:rPr>
        <w:t>的却是你</w:t>
      </w:r>
      <w:r w:rsidR="00DA035A">
        <w:rPr>
          <w:rFonts w:hint="eastAsia"/>
        </w:rPr>
        <w:t>，这是不是说明其中一人出事了？”</w:t>
      </w:r>
    </w:p>
    <w:p w14:paraId="7F0938CE" w14:textId="77777777" w:rsidR="00DA035A" w:rsidRPr="006973C5" w:rsidRDefault="00DA035A" w:rsidP="00732F66">
      <w:r>
        <w:rPr>
          <w:rFonts w:hint="eastAsia"/>
        </w:rPr>
        <w:t>“好奇心对害死猫的。”</w:t>
      </w:r>
    </w:p>
    <w:p w14:paraId="1FD52AFA" w14:textId="77777777" w:rsidR="00E479A6" w:rsidRDefault="00E479A6" w:rsidP="00732F66">
      <w:r>
        <w:rPr>
          <w:rFonts w:hint="eastAsia"/>
        </w:rPr>
        <w:t>燕悲欢撂了一句话便下了山。</w:t>
      </w:r>
    </w:p>
    <w:p w14:paraId="4FDE8146" w14:textId="77777777" w:rsidR="00E479A6" w:rsidRDefault="00E479A6" w:rsidP="00732F66"/>
    <w:p w14:paraId="26124D12" w14:textId="77777777" w:rsidR="00E479A6" w:rsidRDefault="00E479A6" w:rsidP="00732F66"/>
    <w:p w14:paraId="272381EF" w14:textId="77777777" w:rsidR="00E479A6" w:rsidRDefault="00E479A6" w:rsidP="00732F66"/>
    <w:p w14:paraId="183C71DD" w14:textId="77777777" w:rsidR="00E479A6" w:rsidRDefault="00E479A6" w:rsidP="00732F66"/>
    <w:p w14:paraId="61E8DC10" w14:textId="77777777" w:rsidR="00E479A6" w:rsidRDefault="00E479A6" w:rsidP="00732F66"/>
    <w:p w14:paraId="3D4F352B" w14:textId="77777777" w:rsidR="00E479A6" w:rsidRDefault="00E479A6" w:rsidP="00732F66"/>
    <w:p w14:paraId="22B786EB" w14:textId="77777777" w:rsidR="00E479A6" w:rsidRDefault="00E479A6" w:rsidP="00732F66"/>
    <w:p w14:paraId="75BFA61B" w14:textId="77777777" w:rsidR="00E479A6" w:rsidRDefault="00E479A6" w:rsidP="00732F66"/>
    <w:p w14:paraId="5454579D" w14:textId="77777777" w:rsidR="00E479A6" w:rsidRDefault="00F466A2" w:rsidP="00F466A2">
      <w:pPr>
        <w:pStyle w:val="3"/>
      </w:pPr>
      <w:commentRangeStart w:id="11"/>
      <w:r>
        <w:rPr>
          <w:rFonts w:hint="eastAsia"/>
        </w:rPr>
        <w:lastRenderedPageBreak/>
        <w:t>第四十章百里城三大神棍</w:t>
      </w:r>
      <w:commentRangeEnd w:id="11"/>
      <w:r w:rsidR="00C6737A">
        <w:rPr>
          <w:rStyle w:val="a6"/>
          <w:b w:val="0"/>
        </w:rPr>
        <w:commentReference w:id="11"/>
      </w:r>
      <w:r w:rsidR="00820F3A">
        <w:sym w:font="Wingdings" w:char="F0E0"/>
      </w:r>
      <w:r w:rsidR="00820F3A">
        <w:rPr>
          <w:rFonts w:hint="eastAsia"/>
        </w:rPr>
        <w:t>由黑暗而光明</w:t>
      </w:r>
    </w:p>
    <w:p w14:paraId="42B1FAFA" w14:textId="77777777" w:rsidR="00861276" w:rsidRDefault="00861276" w:rsidP="00861276">
      <w:r>
        <w:rPr>
          <w:rFonts w:hint="eastAsia"/>
        </w:rPr>
        <w:t>这百年的历史是有一个断层的。</w:t>
      </w:r>
    </w:p>
    <w:p w14:paraId="40F61399" w14:textId="77777777" w:rsidR="00861276" w:rsidRDefault="00861276" w:rsidP="00861276">
      <w:r>
        <w:rPr>
          <w:rFonts w:hint="eastAsia"/>
        </w:rPr>
        <w:t>这世间原本是有圣人的，但不知道为什么，所有的圣人在某一段时间内全部殒落了。</w:t>
      </w:r>
    </w:p>
    <w:p w14:paraId="3B5AB910" w14:textId="77777777" w:rsidR="00861276" w:rsidRDefault="00861276" w:rsidP="00861276">
      <w:commentRangeStart w:id="12"/>
      <w:r>
        <w:rPr>
          <w:rFonts w:hint="eastAsia"/>
        </w:rPr>
        <w:t>那段圣人殒落的期间，就是百年前的历史断层。</w:t>
      </w:r>
    </w:p>
    <w:p w14:paraId="227A648B" w14:textId="77777777" w:rsidR="00861276" w:rsidRDefault="00861276" w:rsidP="00861276">
      <w:r>
        <w:rPr>
          <w:rFonts w:hint="eastAsia"/>
        </w:rPr>
        <w:t>在那断层之后，这世界便是这个样子了。</w:t>
      </w:r>
    </w:p>
    <w:p w14:paraId="4C6FF825" w14:textId="77777777" w:rsidR="00861276" w:rsidRDefault="00861276" w:rsidP="00861276">
      <w:r>
        <w:rPr>
          <w:rFonts w:hint="eastAsia"/>
        </w:rPr>
        <w:t>北方是数不尽的深渊、冰河，西边的三途河上聚集了这世间最恐怖的势力，西南则是巫教统辖的苗疆，赵氏帝国在东北部的帝钧山上统辖着两境。</w:t>
      </w:r>
      <w:commentRangeEnd w:id="12"/>
      <w:r>
        <w:rPr>
          <w:rStyle w:val="a6"/>
        </w:rPr>
        <w:commentReference w:id="12"/>
      </w:r>
    </w:p>
    <w:p w14:paraId="7E8F8080" w14:textId="77777777" w:rsidR="00861276" w:rsidRDefault="00861276" w:rsidP="00861276">
      <w:r>
        <w:rPr>
          <w:rFonts w:hint="eastAsia"/>
        </w:rPr>
        <w:t>没有人知道这样的势力分部是怎样形成的，那段时间内发生的事，成了解不开的秘密，</w:t>
      </w:r>
    </w:p>
    <w:p w14:paraId="62419F44" w14:textId="77777777" w:rsidR="00861276" w:rsidRPr="009F7C4E" w:rsidRDefault="00861276" w:rsidP="00861276">
      <w:r>
        <w:rPr>
          <w:rFonts w:hint="eastAsia"/>
        </w:rPr>
        <w:t>这百年来，产生了很多以解开这百年断层为目标的组织，雨宫八百士便是其中之一。</w:t>
      </w:r>
    </w:p>
    <w:p w14:paraId="0A87DBC8" w14:textId="77777777" w:rsidR="00861276" w:rsidRDefault="00861276" w:rsidP="00861276">
      <w:r>
        <w:rPr>
          <w:rFonts w:hint="eastAsia"/>
        </w:rPr>
        <w:t>在遥远凶险的罗刹海上，有一个神秘的岛屿，那是雨宫训练的基地，无数幼童被丢到那里，接受惨无人道的训练，直致成为独当一面的杀人，才能离开。</w:t>
      </w:r>
    </w:p>
    <w:p w14:paraId="19074699" w14:textId="77777777" w:rsidR="00861276" w:rsidRDefault="00861276" w:rsidP="00861276">
      <w:r>
        <w:rPr>
          <w:rFonts w:hint="eastAsia"/>
        </w:rPr>
        <w:t>离开之前，被赋予一个与雨相关的名字，级别低的，雨字排前，级别高的，雨字排后。</w:t>
      </w:r>
    </w:p>
    <w:p w14:paraId="472C253D" w14:textId="77777777" w:rsidR="00861276" w:rsidRPr="00BD2395" w:rsidRDefault="00861276" w:rsidP="00861276">
      <w:r>
        <w:rPr>
          <w:rFonts w:hint="eastAsia"/>
        </w:rPr>
        <w:t>这就是雨宫八百士，以雨为名，以雨为阶的由来。</w:t>
      </w:r>
    </w:p>
    <w:p w14:paraId="039D5DD8" w14:textId="77777777" w:rsidR="00861276" w:rsidRDefault="00861276" w:rsidP="00861276">
      <w:r>
        <w:rPr>
          <w:rFonts w:hint="eastAsia"/>
        </w:rPr>
        <w:t>雨宫八百士，便是八百精英，这是何其恐怖的战力。</w:t>
      </w:r>
    </w:p>
    <w:p w14:paraId="4725E24A" w14:textId="77777777" w:rsidR="00861276" w:rsidRDefault="00861276" w:rsidP="00861276">
      <w:r>
        <w:rPr>
          <w:rFonts w:hint="eastAsia"/>
        </w:rPr>
        <w:t>因为强大，所以无所畏惧，多年来他们不断侵扰各大传承，想从各大传承的典籍中寻找出解开百年前历史断层的秘密。</w:t>
      </w:r>
    </w:p>
    <w:p w14:paraId="1366FAEA" w14:textId="77777777" w:rsidR="00861276" w:rsidRDefault="00861276" w:rsidP="00861276">
      <w:r>
        <w:rPr>
          <w:rFonts w:hint="eastAsia"/>
        </w:rPr>
        <w:t>二十年前，还没有止戈流，青思山上只有青思阁，虽然流传了百年，但也只是一个百余人的小门派而已。</w:t>
      </w:r>
    </w:p>
    <w:p w14:paraId="70B4A82A" w14:textId="77777777" w:rsidR="00861276" w:rsidRDefault="00861276" w:rsidP="00861276">
      <w:r>
        <w:rPr>
          <w:rFonts w:hint="eastAsia"/>
        </w:rPr>
        <w:t>不知道为什么，出现了一种说法，青思阁的青是陆渊青的青，青思阁是为了记念陆渊青而存在的。</w:t>
      </w:r>
    </w:p>
    <w:p w14:paraId="5DA44632" w14:textId="77777777" w:rsidR="00861276" w:rsidRPr="00A40CE6" w:rsidRDefault="00861276" w:rsidP="00861276">
      <w:r>
        <w:rPr>
          <w:rFonts w:hint="eastAsia"/>
        </w:rPr>
        <w:t>陆渊青便是那个历史断层，都没能埋葬的人。</w:t>
      </w:r>
    </w:p>
    <w:p w14:paraId="0225DE95" w14:textId="77777777" w:rsidR="00861276" w:rsidRPr="00A40CE6" w:rsidRDefault="00861276" w:rsidP="00861276">
      <w:r>
        <w:rPr>
          <w:rFonts w:hint="eastAsia"/>
        </w:rPr>
        <w:t>为此雨宫八百士，倾半数以上的精英进攻止戈山，然后一夕覆灭。</w:t>
      </w:r>
    </w:p>
    <w:p w14:paraId="01D8BB9F" w14:textId="77777777" w:rsidR="00861276" w:rsidRDefault="00861276" w:rsidP="00861276">
      <w:r>
        <w:rPr>
          <w:rFonts w:hint="eastAsia"/>
        </w:rPr>
        <w:t>在雨宫八百士灭亡之后，止戈流成立了，西门缜也成了七脉守护者之一。</w:t>
      </w:r>
    </w:p>
    <w:p w14:paraId="72A26CCC" w14:textId="77777777" w:rsidR="00861276" w:rsidRDefault="00861276" w:rsidP="00861276">
      <w:r>
        <w:rPr>
          <w:rFonts w:hint="eastAsia"/>
        </w:rPr>
        <w:t>七脉守护者，代表着两境七脉七种传承和信念，比如说道境守护者端木飞云代表着道脉，北境守护者淳于琼守护着北境……</w:t>
      </w:r>
    </w:p>
    <w:p w14:paraId="5C34BB20" w14:textId="77777777" w:rsidR="00861276" w:rsidRDefault="00861276" w:rsidP="00861276">
      <w:r>
        <w:rPr>
          <w:rFonts w:hint="eastAsia"/>
        </w:rPr>
        <w:t>然而，所谓的七脉守护者实际上是只有六脉的。</w:t>
      </w:r>
    </w:p>
    <w:p w14:paraId="6DFB97E9" w14:textId="77777777" w:rsidR="00861276" w:rsidRDefault="00861276" w:rsidP="00861276">
      <w:r>
        <w:rPr>
          <w:rFonts w:hint="eastAsia"/>
        </w:rPr>
        <w:t>还有一种说法，他们想成为第七脉守护者，所以他们灭亡了，那是最为禁忌的一脉。</w:t>
      </w:r>
    </w:p>
    <w:p w14:paraId="67FFA4F4" w14:textId="77777777" w:rsidR="00861276" w:rsidRDefault="00861276" w:rsidP="00861276">
      <w:r>
        <w:rPr>
          <w:rFonts w:hint="eastAsia"/>
        </w:rPr>
        <w:t>一夜风雨是在雨宫八百士灭亡之后出现的，他们是雨宫八百士的延续。</w:t>
      </w:r>
    </w:p>
    <w:p w14:paraId="55680047" w14:textId="77777777" w:rsidR="00861276" w:rsidRDefault="00861276" w:rsidP="00861276">
      <w:r>
        <w:rPr>
          <w:rFonts w:hint="eastAsia"/>
        </w:rPr>
        <w:t>换句话说，也就是止戈流的死敌，所以在西门缜死后，他们再度入侵止戈山，誓要一血前耻。</w:t>
      </w:r>
    </w:p>
    <w:p w14:paraId="11DF8341" w14:textId="77777777" w:rsidR="00861276" w:rsidRDefault="00861276" w:rsidP="00861276">
      <w:r>
        <w:rPr>
          <w:rFonts w:hint="eastAsia"/>
        </w:rPr>
        <w:t>然而这时候，西门纤纤站了出来，带领二十五勇气解了止戈流之围，令他们无功而返。</w:t>
      </w:r>
    </w:p>
    <w:p w14:paraId="46BB17D3" w14:textId="77777777" w:rsidR="00861276" w:rsidRPr="002C7150" w:rsidRDefault="00861276" w:rsidP="00861276">
      <w:r>
        <w:rPr>
          <w:rFonts w:hint="eastAsia"/>
        </w:rPr>
        <w:t>一夜风雨不得已继续蛰伏暗处，准备伺机再报仇。</w:t>
      </w:r>
    </w:p>
    <w:p w14:paraId="128DD0DF" w14:textId="77777777" w:rsidR="00861276" w:rsidRDefault="00861276" w:rsidP="00861276">
      <w:r>
        <w:rPr>
          <w:rFonts w:hint="eastAsia"/>
        </w:rPr>
        <w:t>然而在这一天，止戈流解散了，南人归南，北人归北，中立者进入了佛国第十一山接受庇护。</w:t>
      </w:r>
    </w:p>
    <w:p w14:paraId="6592BEF8" w14:textId="77777777" w:rsidR="00861276" w:rsidRDefault="00861276" w:rsidP="00861276">
      <w:r>
        <w:rPr>
          <w:rFonts w:hint="eastAsia"/>
        </w:rPr>
        <w:t>得知消息的一夜风雨，准备在今夜半道伏杀止戈流，却不料止戈流早已在昨夜悄然解散，如今已经人去楼空了。</w:t>
      </w:r>
    </w:p>
    <w:p w14:paraId="49B526A1" w14:textId="77777777" w:rsidR="00861276" w:rsidRDefault="00861276" w:rsidP="00861276">
      <w:r>
        <w:rPr>
          <w:rFonts w:hint="eastAsia"/>
        </w:rPr>
        <w:t>而昨夜，正是应江湖娶亲闹得满城风雨的时候。</w:t>
      </w:r>
    </w:p>
    <w:p w14:paraId="4597D5F7" w14:textId="77777777" w:rsidR="00861276" w:rsidRPr="00A13951" w:rsidRDefault="00861276" w:rsidP="00861276">
      <w:r>
        <w:rPr>
          <w:rFonts w:hint="eastAsia"/>
        </w:rPr>
        <w:t>所有暗伏在止戈山的人员被一一清除，而在客栈内的暗部则被应江湖一声不准走，全部关成了客栈内，见证着一场荒唐闹剧，致使一夜风雨追之不及。</w:t>
      </w:r>
    </w:p>
    <w:p w14:paraId="6CF838A6" w14:textId="77777777" w:rsidR="00861276" w:rsidRPr="006B4A41" w:rsidRDefault="00861276" w:rsidP="00861276">
      <w:r>
        <w:rPr>
          <w:rFonts w:hint="eastAsia"/>
        </w:rPr>
        <w:t>所以这一日的晚上，百里七人众与一夜风雨针对昨天的事进行了一场会谈。</w:t>
      </w:r>
    </w:p>
    <w:p w14:paraId="09A222EE" w14:textId="77777777" w:rsidR="00861276" w:rsidRPr="002D58A0" w:rsidRDefault="00861276" w:rsidP="00861276">
      <w:r>
        <w:rPr>
          <w:rFonts w:hint="eastAsia"/>
        </w:rPr>
        <w:t>面对盛怒而至，问罪而来的一夜风雨，应江湖气定神闲地坐了下来，从怀里掏出碗，放在地上，然后开始倒酒，饶有兴致的面对着</w:t>
      </w:r>
      <w:r w:rsidR="00991AE2">
        <w:rPr>
          <w:rFonts w:hint="eastAsia"/>
        </w:rPr>
        <w:t>林时雨</w:t>
      </w:r>
      <w:r>
        <w:rPr>
          <w:rFonts w:hint="eastAsia"/>
        </w:rPr>
        <w:t>的咆哮。</w:t>
      </w:r>
    </w:p>
    <w:p w14:paraId="2C22CA39" w14:textId="77777777" w:rsidR="00861276" w:rsidRDefault="00861276" w:rsidP="00861276">
      <w:r>
        <w:rPr>
          <w:rFonts w:hint="eastAsia"/>
        </w:rPr>
        <w:t>“所以这是失败者恼羞成怒的咆哮？”</w:t>
      </w:r>
    </w:p>
    <w:p w14:paraId="4DB4A44E" w14:textId="77777777" w:rsidR="00861276" w:rsidRDefault="00861276" w:rsidP="00861276">
      <w:r>
        <w:rPr>
          <w:rFonts w:hint="eastAsia"/>
        </w:rPr>
        <w:t>这是应江湖对</w:t>
      </w:r>
      <w:r w:rsidR="00991AE2">
        <w:rPr>
          <w:rFonts w:hint="eastAsia"/>
        </w:rPr>
        <w:t>林时雨</w:t>
      </w:r>
      <w:r>
        <w:rPr>
          <w:rFonts w:hint="eastAsia"/>
        </w:rPr>
        <w:t>的第一次回应。</w:t>
      </w:r>
    </w:p>
    <w:p w14:paraId="261015A3" w14:textId="77777777" w:rsidR="00861276" w:rsidRDefault="00991AE2" w:rsidP="00861276">
      <w:r>
        <w:rPr>
          <w:rFonts w:hint="eastAsia"/>
        </w:rPr>
        <w:lastRenderedPageBreak/>
        <w:t>林时雨</w:t>
      </w:r>
      <w:r w:rsidR="00861276">
        <w:rPr>
          <w:rFonts w:hint="eastAsia"/>
        </w:rPr>
        <w:t>脸色难看到了难点，他喝道：“你说谁是失败者？”</w:t>
      </w:r>
    </w:p>
    <w:p w14:paraId="521AC4C3" w14:textId="77777777" w:rsidR="00861276" w:rsidRDefault="00861276" w:rsidP="00861276">
      <w:r>
        <w:rPr>
          <w:rFonts w:hint="eastAsia"/>
        </w:rPr>
        <w:t>应江湖放下酒碗，看着他笑笑道：“那你倒是说说，除了杀了西门缜，你们名震两境的一夜风雨还做成了什么事？止戈山打下来了？”</w:t>
      </w:r>
    </w:p>
    <w:p w14:paraId="67FB4FAB" w14:textId="77777777" w:rsidR="00861276" w:rsidRDefault="00861276" w:rsidP="00861276">
      <w:r>
        <w:rPr>
          <w:rFonts w:hint="eastAsia"/>
        </w:rPr>
        <w:t>众所周知，西门缜是死在一剑倾城手上的，所以这句话是挑衅，更是试探，他在试图确认西门缜的死与一夜风雨有没有关系。</w:t>
      </w:r>
    </w:p>
    <w:p w14:paraId="2F2C435D" w14:textId="77777777" w:rsidR="00861276" w:rsidRDefault="00991AE2" w:rsidP="00861276">
      <w:r>
        <w:rPr>
          <w:rFonts w:hint="eastAsia"/>
        </w:rPr>
        <w:t>林时雨</w:t>
      </w:r>
      <w:r w:rsidR="00861276">
        <w:rPr>
          <w:rFonts w:hint="eastAsia"/>
        </w:rPr>
        <w:t>很是恼怒，同时为自己的轻敌深深懊悔，在他们的消息之中，应江湖只是一个二流强盗，却不想是如此城府深沉的人物，现在他几乎已经可以确实，应江湖昨夜在客栈留人并不是巧合，而是有意为之。</w:t>
      </w:r>
    </w:p>
    <w:p w14:paraId="5021245F" w14:textId="77777777" w:rsidR="00861276" w:rsidRDefault="00861276" w:rsidP="00861276">
      <w:r>
        <w:rPr>
          <w:rFonts w:hint="eastAsia"/>
        </w:rPr>
        <w:t>他觉得自己竟有些看不清这个笑起来像个白痴的强盗头子，他一边与西门纤纤为敌，却又对止戈流的解散漠不关心，更是刻意的切断了消息传递给他的路径。</w:t>
      </w:r>
    </w:p>
    <w:p w14:paraId="227D2555" w14:textId="77777777" w:rsidR="00861276" w:rsidRDefault="00991AE2" w:rsidP="00861276">
      <w:r>
        <w:rPr>
          <w:rFonts w:hint="eastAsia"/>
        </w:rPr>
        <w:t>林时雨</w:t>
      </w:r>
      <w:r w:rsidR="00861276">
        <w:rPr>
          <w:rFonts w:hint="eastAsia"/>
        </w:rPr>
        <w:t>压下自己的愤怒，看着他的眼睛问道：“你的目的是什么？”</w:t>
      </w:r>
    </w:p>
    <w:p w14:paraId="360DF908" w14:textId="77777777" w:rsidR="00861276" w:rsidRDefault="00861276" w:rsidP="00861276">
      <w:r>
        <w:rPr>
          <w:rFonts w:hint="eastAsia"/>
        </w:rPr>
        <w:t>应江湖站了起来，居高临下的俯视着他，感慨道：“以前你们就是用这种俯视的眼神看待我的吧！”</w:t>
      </w:r>
    </w:p>
    <w:p w14:paraId="511788DD" w14:textId="77777777" w:rsidR="00861276" w:rsidRPr="0087323E" w:rsidRDefault="00991AE2" w:rsidP="00861276">
      <w:r>
        <w:rPr>
          <w:rFonts w:hint="eastAsia"/>
        </w:rPr>
        <w:t>林时雨</w:t>
      </w:r>
      <w:r w:rsidR="00861276">
        <w:rPr>
          <w:rFonts w:hint="eastAsia"/>
        </w:rPr>
        <w:t>有些不解，抬头望着他，问道：“什么意思？”</w:t>
      </w:r>
    </w:p>
    <w:p w14:paraId="0EEA61C7" w14:textId="77777777" w:rsidR="00861276" w:rsidRDefault="00861276" w:rsidP="00861276">
      <w:r>
        <w:rPr>
          <w:rFonts w:hint="eastAsia"/>
        </w:rPr>
        <w:t>应江湖反问道：“在此之前你们看到我的存在吗？”</w:t>
      </w:r>
    </w:p>
    <w:p w14:paraId="50B5BA73" w14:textId="77777777" w:rsidR="00861276" w:rsidRDefault="00991AE2" w:rsidP="00861276">
      <w:r>
        <w:rPr>
          <w:rFonts w:hint="eastAsia"/>
        </w:rPr>
        <w:t>林时雨</w:t>
      </w:r>
      <w:r w:rsidR="00861276">
        <w:rPr>
          <w:rFonts w:hint="eastAsia"/>
        </w:rPr>
        <w:t>楞了一下，没有说话。</w:t>
      </w:r>
    </w:p>
    <w:p w14:paraId="66BEBF97" w14:textId="77777777" w:rsidR="00861276" w:rsidRPr="000712AC" w:rsidRDefault="00861276" w:rsidP="00861276">
      <w:r>
        <w:rPr>
          <w:rFonts w:hint="eastAsia"/>
        </w:rPr>
        <w:t>应江湖将目光离开了</w:t>
      </w:r>
      <w:r w:rsidR="00991AE2">
        <w:rPr>
          <w:rFonts w:hint="eastAsia"/>
        </w:rPr>
        <w:t>林时雨</w:t>
      </w:r>
      <w:r>
        <w:rPr>
          <w:rFonts w:hint="eastAsia"/>
        </w:rPr>
        <w:t>，落到旁边的林风雨与</w:t>
      </w:r>
      <w:r w:rsidR="00582872">
        <w:rPr>
          <w:rFonts w:hint="eastAsia"/>
        </w:rPr>
        <w:t>林迟雨</w:t>
      </w:r>
      <w:r>
        <w:rPr>
          <w:rFonts w:hint="eastAsia"/>
        </w:rPr>
        <w:t>的身上，说道：“在这之前，在你们眼里，我就只是一个不入流的强盗头子，你们轻视我，俯视我，甚至无视我，所以对我在百里城颁布的规矩视若无睹……”</w:t>
      </w:r>
    </w:p>
    <w:p w14:paraId="3EC900B0" w14:textId="77777777" w:rsidR="00861276" w:rsidRDefault="00861276" w:rsidP="00861276">
      <w:r>
        <w:rPr>
          <w:rFonts w:hint="eastAsia"/>
        </w:rPr>
        <w:t>他的目光又落回到</w:t>
      </w:r>
      <w:r w:rsidR="00991AE2">
        <w:rPr>
          <w:rFonts w:hint="eastAsia"/>
        </w:rPr>
        <w:t>林时雨</w:t>
      </w:r>
      <w:r>
        <w:rPr>
          <w:rFonts w:hint="eastAsia"/>
        </w:rPr>
        <w:t>身上，说道：“除了我老大，以及老大的老大，任何轻视我，俯视我，或者无视我的人，我都要他为此付出代价。”</w:t>
      </w:r>
    </w:p>
    <w:p w14:paraId="402C2AF1" w14:textId="77777777" w:rsidR="00861276" w:rsidRPr="000712AC" w:rsidRDefault="00861276" w:rsidP="00861276">
      <w:r>
        <w:rPr>
          <w:rFonts w:hint="eastAsia"/>
        </w:rPr>
        <w:t>应江湖在百里城颁布的凡事向百里山报备的事情他是清楚的，但他选择了漠视，为此他的确付出了代价，这时候他的眼里几乎冒出火来。</w:t>
      </w:r>
    </w:p>
    <w:p w14:paraId="79783291" w14:textId="77777777" w:rsidR="00861276" w:rsidRDefault="00861276" w:rsidP="00861276">
      <w:r>
        <w:rPr>
          <w:rFonts w:hint="eastAsia"/>
        </w:rPr>
        <w:t>“你现在愤怒的眼神让我很愉悦……老实说，这就是我的目的。”</w:t>
      </w:r>
      <w:r>
        <w:rPr>
          <w:rFonts w:hint="eastAsia"/>
        </w:rPr>
        <w:t xml:space="preserve"> </w:t>
      </w:r>
    </w:p>
    <w:p w14:paraId="1338EEC6" w14:textId="77777777" w:rsidR="00861276" w:rsidRDefault="00861276" w:rsidP="00861276">
      <w:r>
        <w:rPr>
          <w:rFonts w:hint="eastAsia"/>
        </w:rPr>
        <w:t>应江湖很满意地笑了起来，补充道：“让你们重视我，不敢轻视我，这就是我的目的。”</w:t>
      </w:r>
    </w:p>
    <w:p w14:paraId="0A2CCC6B" w14:textId="77777777" w:rsidR="00861276" w:rsidRDefault="00991AE2" w:rsidP="00861276">
      <w:r>
        <w:rPr>
          <w:rFonts w:hint="eastAsia"/>
        </w:rPr>
        <w:t>林时雨</w:t>
      </w:r>
      <w:r w:rsidR="00861276">
        <w:rPr>
          <w:rFonts w:hint="eastAsia"/>
        </w:rPr>
        <w:t>冷寒地道：“你这样做不值得，一夜风雨不是你惹得起的。”</w:t>
      </w:r>
    </w:p>
    <w:p w14:paraId="73AAD7F8" w14:textId="77777777" w:rsidR="00861276" w:rsidRDefault="00861276" w:rsidP="00861276">
      <w:r>
        <w:rPr>
          <w:rFonts w:hint="eastAsia"/>
        </w:rPr>
        <w:t>“一夜风雨嘛……”应江湖摸了摸下巴，饶有兴致的想了想，然后说道：“算个屁啊！”</w:t>
      </w:r>
    </w:p>
    <w:p w14:paraId="7C2C40A6" w14:textId="77777777" w:rsidR="00861276" w:rsidRDefault="00017EFE" w:rsidP="00861276">
      <w:r>
        <w:rPr>
          <w:rFonts w:hint="eastAsia"/>
        </w:rPr>
        <w:t>林风雨</w:t>
      </w:r>
      <w:r w:rsidR="00861276">
        <w:rPr>
          <w:rFonts w:hint="eastAsia"/>
        </w:rPr>
        <w:t>与</w:t>
      </w:r>
      <w:r w:rsidR="00582872">
        <w:rPr>
          <w:rFonts w:hint="eastAsia"/>
        </w:rPr>
        <w:t>林迟雨</w:t>
      </w:r>
      <w:r w:rsidR="00861276">
        <w:rPr>
          <w:rFonts w:hint="eastAsia"/>
        </w:rPr>
        <w:t>跳了起来，伸手去拔刀剑，藏在夜色在的林夜雨，伸手去摸剑。</w:t>
      </w:r>
    </w:p>
    <w:p w14:paraId="48B90E60" w14:textId="77777777" w:rsidR="00861276" w:rsidRDefault="00861276" w:rsidP="00861276">
      <w:r>
        <w:rPr>
          <w:rFonts w:hint="eastAsia"/>
        </w:rPr>
        <w:t>王百里扬着两把菜刀也跳了起来，一直站在旁边的仇王里也开始摸刀。</w:t>
      </w:r>
    </w:p>
    <w:p w14:paraId="7E694C44" w14:textId="77777777" w:rsidR="00861276" w:rsidRDefault="00861276" w:rsidP="00861276">
      <w:r>
        <w:rPr>
          <w:rFonts w:hint="eastAsia"/>
        </w:rPr>
        <w:t>应江湖拍了拍王百里，指着林夜雨说道：“连我这不争气的老七，都敢揍你们一夜风雨了。”</w:t>
      </w:r>
    </w:p>
    <w:p w14:paraId="289FD347" w14:textId="77777777" w:rsidR="00861276" w:rsidRDefault="00861276" w:rsidP="00861276">
      <w:r>
        <w:rPr>
          <w:rFonts w:hint="eastAsia"/>
        </w:rPr>
        <w:t>王百里摸摸头，不好意思的笑了起来，说道：“你是老大，你说打就打咯。”</w:t>
      </w:r>
    </w:p>
    <w:p w14:paraId="167906F7" w14:textId="77777777" w:rsidR="00861276" w:rsidRPr="00EE7F9E" w:rsidRDefault="00861276" w:rsidP="00861276">
      <w:r>
        <w:rPr>
          <w:rFonts w:hint="eastAsia"/>
        </w:rPr>
        <w:t>应江湖道：“你只要给我记住，百里城只有一个应江湖，我管你一夜风雨是什么东西，来到百里城，是龙就给我趴着，是虎给我爬着。”</w:t>
      </w:r>
    </w:p>
    <w:p w14:paraId="3C0CDFBD" w14:textId="77777777" w:rsidR="00861276" w:rsidRDefault="00991AE2" w:rsidP="00861276">
      <w:r>
        <w:rPr>
          <w:rFonts w:hint="eastAsia"/>
        </w:rPr>
        <w:t>林时雨</w:t>
      </w:r>
      <w:r w:rsidR="00861276">
        <w:rPr>
          <w:rFonts w:hint="eastAsia"/>
        </w:rPr>
        <w:t>站了起来，拍拍他的肩膀，说道：“老弟，你太自信了。”</w:t>
      </w:r>
    </w:p>
    <w:p w14:paraId="54F01D5E" w14:textId="77777777" w:rsidR="00861276" w:rsidRDefault="00861276" w:rsidP="00861276">
      <w:r>
        <w:rPr>
          <w:rFonts w:hint="eastAsia"/>
        </w:rPr>
        <w:t>应江湖推开他的手，说道：“不好意思，我叫应江湖，从我的名字，你就该知道我很社会。”</w:t>
      </w:r>
    </w:p>
    <w:p w14:paraId="1AA37279" w14:textId="77777777" w:rsidR="00861276" w:rsidRDefault="00861276" w:rsidP="00861276">
      <w:r>
        <w:rPr>
          <w:rFonts w:hint="eastAsia"/>
        </w:rPr>
        <w:t>“如果你能走得出这一夜风雨。”</w:t>
      </w:r>
    </w:p>
    <w:p w14:paraId="0B6B3ED6" w14:textId="77777777" w:rsidR="00861276" w:rsidRDefault="00861276" w:rsidP="00861276">
      <w:r>
        <w:rPr>
          <w:rFonts w:hint="eastAsia"/>
        </w:rPr>
        <w:t>林风雨伸手去摸剑柄，准备拔剑，在他拔剑的那一刻，突然感觉手臂一阵刺痛，低头看去，发现手掌上插着一只铁钉状的东西。</w:t>
      </w:r>
    </w:p>
    <w:p w14:paraId="2C565808" w14:textId="77777777" w:rsidR="00861276" w:rsidRDefault="00861276" w:rsidP="00861276">
      <w:r>
        <w:rPr>
          <w:rFonts w:hint="eastAsia"/>
        </w:rPr>
        <w:t>无声无息就中了一记暗箭，</w:t>
      </w:r>
      <w:r w:rsidR="00991AE2">
        <w:rPr>
          <w:rFonts w:hint="eastAsia"/>
        </w:rPr>
        <w:t>林时雨</w:t>
      </w:r>
      <w:r>
        <w:rPr>
          <w:rFonts w:hint="eastAsia"/>
        </w:rPr>
        <w:t>诸人几乎不敢相信这一幕，一时楞住了。</w:t>
      </w:r>
    </w:p>
    <w:p w14:paraId="077BFEE8" w14:textId="77777777" w:rsidR="00861276" w:rsidRPr="005B6FD2" w:rsidRDefault="00861276" w:rsidP="00861276">
      <w:r>
        <w:rPr>
          <w:rFonts w:hint="eastAsia"/>
        </w:rPr>
        <w:t>应江湖看到这一幕，感慨道：“看来金锋老四，发明的东西比打的铁有用多了。”</w:t>
      </w:r>
    </w:p>
    <w:p w14:paraId="3AEEAF26" w14:textId="77777777" w:rsidR="00861276" w:rsidRDefault="00861276" w:rsidP="00861276">
      <w:r>
        <w:rPr>
          <w:rFonts w:hint="eastAsia"/>
        </w:rPr>
        <w:t>然后他拍拍</w:t>
      </w:r>
      <w:r w:rsidR="00991AE2">
        <w:rPr>
          <w:rFonts w:hint="eastAsia"/>
        </w:rPr>
        <w:t>林时雨</w:t>
      </w:r>
      <w:r>
        <w:rPr>
          <w:rFonts w:hint="eastAsia"/>
        </w:rPr>
        <w:t>问道：“所以我们能走得出这一夜风雨吗？”</w:t>
      </w:r>
    </w:p>
    <w:p w14:paraId="71C2065D" w14:textId="77777777" w:rsidR="00861276" w:rsidRPr="00107062" w:rsidRDefault="00991AE2" w:rsidP="00861276">
      <w:r>
        <w:rPr>
          <w:rFonts w:hint="eastAsia"/>
        </w:rPr>
        <w:t>林时雨</w:t>
      </w:r>
      <w:commentRangeStart w:id="13"/>
      <w:r w:rsidR="00861276">
        <w:rPr>
          <w:rFonts w:hint="eastAsia"/>
        </w:rPr>
        <w:t>没有说话，没有阻拦。</w:t>
      </w:r>
    </w:p>
    <w:p w14:paraId="3B7B1B84" w14:textId="77777777" w:rsidR="00861276" w:rsidRDefault="00861276" w:rsidP="00861276">
      <w:r>
        <w:rPr>
          <w:rFonts w:hint="eastAsia"/>
        </w:rPr>
        <w:t>“我叫应江湖，我很社会的。”</w:t>
      </w:r>
    </w:p>
    <w:p w14:paraId="7CDB68FF" w14:textId="77777777" w:rsidR="00861276" w:rsidRDefault="00861276" w:rsidP="00861276">
      <w:r>
        <w:rPr>
          <w:rFonts w:hint="eastAsia"/>
        </w:rPr>
        <w:t>应江湖转身，带着王百里与仇百里，消失</w:t>
      </w:r>
      <w:r w:rsidRPr="001066A1">
        <w:rPr>
          <w:rFonts w:hint="eastAsia"/>
        </w:rPr>
        <w:t>的夜色中。</w:t>
      </w:r>
      <w:commentRangeEnd w:id="13"/>
      <w:r>
        <w:rPr>
          <w:rStyle w:val="a6"/>
        </w:rPr>
        <w:commentReference w:id="13"/>
      </w:r>
    </w:p>
    <w:p w14:paraId="0857FADF" w14:textId="77777777" w:rsidR="00861276" w:rsidRDefault="00861276" w:rsidP="00861276">
      <w:r>
        <w:rPr>
          <w:rFonts w:hint="eastAsia"/>
        </w:rPr>
        <w:lastRenderedPageBreak/>
        <w:t>应江湖三人走在回百里山的路上，应江湖叼着草，双手抱着后脖子，时而望望明亮的夜空，时而望望眼前的荒烟漫草，哼起了小曲。</w:t>
      </w:r>
    </w:p>
    <w:p w14:paraId="323FF6C8" w14:textId="77777777" w:rsidR="00861276" w:rsidRDefault="00861276" w:rsidP="00861276">
      <w:r>
        <w:rPr>
          <w:rFonts w:hint="eastAsia"/>
        </w:rPr>
        <w:t>王百里走在他身后，看着潇洒的背影，想着一夜风雨换的模样，忍不住嘿嘿笑出声来。</w:t>
      </w:r>
    </w:p>
    <w:p w14:paraId="5AEB3238" w14:textId="77777777" w:rsidR="00861276" w:rsidRDefault="00861276" w:rsidP="00861276">
      <w:r>
        <w:rPr>
          <w:rFonts w:hint="eastAsia"/>
        </w:rPr>
        <w:t>仇百里见二人得意的模样冷哼了一声，应江湖二人得到了心中的快意，但他没有，他的快意只有杀人，不停的杀人。</w:t>
      </w:r>
    </w:p>
    <w:p w14:paraId="0BF266D6" w14:textId="77777777" w:rsidR="00861276" w:rsidRDefault="00861276" w:rsidP="00861276">
      <w:r>
        <w:rPr>
          <w:rFonts w:hint="eastAsia"/>
        </w:rPr>
        <w:t>王百里觉得仇老五对自己崇拜的老大有些无礼，有些不高兴，于是走到他前面，正对着倒着走，还一边使劲瞪眼。</w:t>
      </w:r>
    </w:p>
    <w:p w14:paraId="6D5FE712" w14:textId="77777777" w:rsidR="00861276" w:rsidRDefault="00861276" w:rsidP="00861276">
      <w:r>
        <w:rPr>
          <w:rFonts w:hint="eastAsia"/>
        </w:rPr>
        <w:t>应江湖怕这两人打起来，便问王百里道：“老七，今夜高兴不？”</w:t>
      </w:r>
    </w:p>
    <w:p w14:paraId="13309ABF" w14:textId="77777777" w:rsidR="00861276" w:rsidRDefault="00861276" w:rsidP="00861276">
      <w:r>
        <w:rPr>
          <w:rFonts w:hint="eastAsia"/>
        </w:rPr>
        <w:t>王百里不再理睬仇百里，跑到应江湖身边，说道：“高兴啊，要是能踹几脚一夜风雨，那更高兴。”</w:t>
      </w:r>
      <w:r>
        <w:rPr>
          <w:rFonts w:hint="eastAsia"/>
        </w:rPr>
        <w:t xml:space="preserve"> </w:t>
      </w:r>
    </w:p>
    <w:p w14:paraId="4AAD58F1" w14:textId="77777777" w:rsidR="00861276" w:rsidRDefault="00861276" w:rsidP="00861276">
      <w:r>
        <w:rPr>
          <w:rFonts w:hint="eastAsia"/>
        </w:rPr>
        <w:t>应江湖笑道：“那可是一夜风雨啊，你确定还想踹？”</w:t>
      </w:r>
    </w:p>
    <w:p w14:paraId="773A014B" w14:textId="77777777" w:rsidR="00861276" w:rsidRDefault="00861276" w:rsidP="00861276">
      <w:r>
        <w:rPr>
          <w:rFonts w:hint="eastAsia"/>
        </w:rPr>
        <w:t>王百里不以为意的道：“你是老大，你说打就打咯！”</w:t>
      </w:r>
    </w:p>
    <w:p w14:paraId="0750A218" w14:textId="77777777" w:rsidR="00861276" w:rsidRDefault="00861276" w:rsidP="00861276">
      <w:r>
        <w:rPr>
          <w:rFonts w:hint="eastAsia"/>
        </w:rPr>
        <w:t>应江湖大笑起来，王百里也跟着傻笑起来，仇百里很不屑，觉得这两个傻子。</w:t>
      </w:r>
    </w:p>
    <w:p w14:paraId="3B673255" w14:textId="77777777" w:rsidR="00861276" w:rsidRDefault="00861276" w:rsidP="00861276">
      <w:r>
        <w:rPr>
          <w:rFonts w:hint="eastAsia"/>
        </w:rPr>
        <w:t>“话说，我还是没搞明白，我们为什么不去追杀止戈流呢？老大。”</w:t>
      </w:r>
    </w:p>
    <w:p w14:paraId="0102C8E4" w14:textId="77777777" w:rsidR="00861276" w:rsidRDefault="00861276" w:rsidP="00861276">
      <w:r>
        <w:rPr>
          <w:rFonts w:hint="eastAsia"/>
        </w:rPr>
        <w:t>冷静下来的时候，王百里想到了这个问题。</w:t>
      </w:r>
    </w:p>
    <w:p w14:paraId="62E1766B" w14:textId="77777777" w:rsidR="00861276" w:rsidRDefault="00861276" w:rsidP="00861276">
      <w:r>
        <w:rPr>
          <w:rFonts w:hint="eastAsia"/>
        </w:rPr>
        <w:t>应江湖反问道：“还记得我们当强盗的目标吗？”</w:t>
      </w:r>
    </w:p>
    <w:p w14:paraId="7E88CB6C" w14:textId="77777777" w:rsidR="00861276" w:rsidRDefault="00861276" w:rsidP="00861276">
      <w:r>
        <w:rPr>
          <w:rFonts w:hint="eastAsia"/>
        </w:rPr>
        <w:t>王百里答道：“当然记得，我们要成为百里城的第一势力，然后封王百里……但那和不去追杀止戈流有什么关系？”</w:t>
      </w:r>
    </w:p>
    <w:p w14:paraId="60F0F0C2" w14:textId="77777777" w:rsidR="00861276" w:rsidRDefault="00861276" w:rsidP="00861276">
      <w:r>
        <w:rPr>
          <w:rFonts w:hint="eastAsia"/>
        </w:rPr>
        <w:t>应江湖道：“你傻啊，本来是要做掉止戈流或者青思阁，然后我们就成了百里城的第一势力，现在人家止戈流都自己解散并且离开了百里城，对我们已经没有威胁了，还去打他做什么，开欢送会还来不急呢！”</w:t>
      </w:r>
    </w:p>
    <w:p w14:paraId="16512C81" w14:textId="77777777" w:rsidR="00861276" w:rsidRDefault="00861276" w:rsidP="00861276">
      <w:r>
        <w:rPr>
          <w:rFonts w:hint="eastAsia"/>
        </w:rPr>
        <w:t>王百里举起双手，一脸崇拜看着他，称赞道：“老大不愧是我心中的大强盗。”</w:t>
      </w:r>
    </w:p>
    <w:p w14:paraId="4325052A" w14:textId="77777777" w:rsidR="00861276" w:rsidRDefault="00861276" w:rsidP="00861276">
      <w:r>
        <w:rPr>
          <w:rFonts w:hint="eastAsia"/>
        </w:rPr>
        <w:t>听到强盗二字，应江湖不禁有些皱眉，问了王百里一个问题，“老七啊，你觉得强盗是什么？”</w:t>
      </w:r>
    </w:p>
    <w:p w14:paraId="7E43EDDA" w14:textId="77777777" w:rsidR="00861276" w:rsidRDefault="00861276" w:rsidP="00861276">
      <w:r>
        <w:rPr>
          <w:rFonts w:hint="eastAsia"/>
        </w:rPr>
        <w:t>王百里脱口即答道：“强盗就是把别人的钱抢过来变成自己的钱。”</w:t>
      </w:r>
    </w:p>
    <w:p w14:paraId="0F08BCFC" w14:textId="77777777" w:rsidR="00861276" w:rsidRDefault="00861276" w:rsidP="00861276">
      <w:r>
        <w:rPr>
          <w:rFonts w:hint="eastAsia"/>
        </w:rPr>
        <w:t>“那我们拿钱来做什么？”</w:t>
      </w:r>
    </w:p>
    <w:p w14:paraId="5D46BB87" w14:textId="77777777" w:rsidR="00861276" w:rsidRDefault="00861276" w:rsidP="00861276">
      <w:r>
        <w:rPr>
          <w:rFonts w:hint="eastAsia"/>
        </w:rPr>
        <w:t>“因为有钱才会快乐啊，有钱了就可以吃喝玩乐！”</w:t>
      </w:r>
    </w:p>
    <w:p w14:paraId="7D951BC8" w14:textId="77777777" w:rsidR="00861276" w:rsidRDefault="00861276" w:rsidP="00861276">
      <w:r>
        <w:rPr>
          <w:rFonts w:hint="eastAsia"/>
        </w:rPr>
        <w:t>“我们是强盗啊，为了钱可以杀人，那不是也可以抢吃的玩的吗？”</w:t>
      </w:r>
    </w:p>
    <w:p w14:paraId="5C57BD84" w14:textId="77777777" w:rsidR="00861276" w:rsidRDefault="00861276" w:rsidP="00861276">
      <w:r>
        <w:rPr>
          <w:rFonts w:hint="eastAsia"/>
        </w:rPr>
        <w:t>“这不一样，比如去客栈吃饭，一拿钱人家马上给你做好吃的，如果拿出刀来，人家就会害怕，会反抗，就算手上不反抗，但心里也会，这样就算给你做吃的，也做不出真正好吃的。”</w:t>
      </w:r>
    </w:p>
    <w:p w14:paraId="2D0E6684" w14:textId="77777777" w:rsidR="00861276" w:rsidRPr="00547DE7" w:rsidRDefault="00861276" w:rsidP="00861276">
      <w:r>
        <w:rPr>
          <w:rFonts w:hint="eastAsia"/>
        </w:rPr>
        <w:t>应江湖很满意王百里的答案，心想这小子平时傻里傻气，却也能看到事情的本质。</w:t>
      </w:r>
    </w:p>
    <w:p w14:paraId="1C7FAF92" w14:textId="77777777" w:rsidR="00861276" w:rsidRDefault="00861276" w:rsidP="00861276">
      <w:r>
        <w:rPr>
          <w:rFonts w:hint="eastAsia"/>
        </w:rPr>
        <w:t>“那我们百里七人众和青思阁同样占山为王，为什么他们受人尊敬，我们倍受谩骂？”</w:t>
      </w:r>
    </w:p>
    <w:p w14:paraId="697F30CE" w14:textId="77777777" w:rsidR="00861276" w:rsidRDefault="00861276" w:rsidP="00861276">
      <w:r>
        <w:rPr>
          <w:rFonts w:hint="eastAsia"/>
        </w:rPr>
        <w:t>“唉，做强盗的坏处就是名气不好。”</w:t>
      </w:r>
    </w:p>
    <w:p w14:paraId="4F803497" w14:textId="77777777" w:rsidR="00861276" w:rsidRDefault="00861276" w:rsidP="00861276">
      <w:r>
        <w:rPr>
          <w:rFonts w:hint="eastAsia"/>
        </w:rPr>
        <w:t>“做强盗的坏处很多，比如这一次，我们要偷偷地跑到这荒山野领来和一夜风雨谈判，如果是正规门派，人家直接坐在家里或者高等的客栈……简单来说，强盗是活在黑暗中的团体。”</w:t>
      </w:r>
    </w:p>
    <w:p w14:paraId="046E51F6" w14:textId="77777777" w:rsidR="00861276" w:rsidRDefault="00861276" w:rsidP="00861276">
      <w:r>
        <w:rPr>
          <w:rFonts w:hint="eastAsia"/>
        </w:rPr>
        <w:t>应江湖望着前方无垠的暗夜，说道：“我要把我们从黑暗带向光明。”</w:t>
      </w:r>
    </w:p>
    <w:p w14:paraId="174AFA53" w14:textId="77777777" w:rsidR="00732F66" w:rsidRPr="00984DA4" w:rsidRDefault="00732F66" w:rsidP="00732F66"/>
    <w:p w14:paraId="3271FF38" w14:textId="77777777" w:rsidR="00732F66" w:rsidRDefault="00732F66" w:rsidP="00732F66"/>
    <w:p w14:paraId="5A58E29B" w14:textId="77777777" w:rsidR="00861276" w:rsidRDefault="00861276" w:rsidP="00861276">
      <w:r>
        <w:rPr>
          <w:rFonts w:hint="eastAsia"/>
        </w:rPr>
        <w:t>西风千里说着便跟了上去，应江湖感觉困意十足，打了个哈欠，朝百里山走了回去。</w:t>
      </w:r>
    </w:p>
    <w:p w14:paraId="1EFA374B" w14:textId="77777777" w:rsidR="00861276" w:rsidRDefault="00861276" w:rsidP="00861276">
      <w:r>
        <w:rPr>
          <w:rFonts w:hint="eastAsia"/>
        </w:rPr>
        <w:t>离开止戈山的燕悲欢拖着</w:t>
      </w:r>
      <w:r w:rsidR="005D19A8">
        <w:rPr>
          <w:rFonts w:hint="eastAsia"/>
        </w:rPr>
        <w:t>山贼小宝</w:t>
      </w:r>
      <w:r>
        <w:rPr>
          <w:rFonts w:hint="eastAsia"/>
        </w:rPr>
        <w:t>一路来到告别单身，这时已是五更，客栈内房门紧闭，灯火阑珊，燕悲欢便叫</w:t>
      </w:r>
      <w:r w:rsidR="005D19A8">
        <w:rPr>
          <w:rFonts w:hint="eastAsia"/>
        </w:rPr>
        <w:t>山贼小宝</w:t>
      </w:r>
      <w:r>
        <w:rPr>
          <w:rFonts w:hint="eastAsia"/>
        </w:rPr>
        <w:t>去敲门，敲了半天，一脸困意，眼睛半睁半闭的阿漂哥打开了门，抱怨道：“我说你们这些客官也真是，不是跟你们说了吗？晚出晚归的自己翻窗户进去，这一来体现武功高强，二不打扰我睡觉啊！”</w:t>
      </w:r>
    </w:p>
    <w:p w14:paraId="0027E9B4" w14:textId="77777777" w:rsidR="00861276" w:rsidRDefault="005D19A8" w:rsidP="00861276">
      <w:r>
        <w:rPr>
          <w:rFonts w:hint="eastAsia"/>
        </w:rPr>
        <w:t>山贼小宝</w:t>
      </w:r>
      <w:r w:rsidR="00861276">
        <w:rPr>
          <w:rFonts w:hint="eastAsia"/>
        </w:rPr>
        <w:t>道：“我们刚来投宿的，不知道你这规矩。”</w:t>
      </w:r>
    </w:p>
    <w:p w14:paraId="163D4D60" w14:textId="77777777" w:rsidR="00861276" w:rsidRDefault="00861276" w:rsidP="00861276">
      <w:r>
        <w:rPr>
          <w:rFonts w:hint="eastAsia"/>
        </w:rPr>
        <w:t>阿漂哥听到一个陌生和尚的声音，揉了揉眼，定睛一看，先是看到一个小光头顿时脸色显得</w:t>
      </w:r>
      <w:r>
        <w:rPr>
          <w:rFonts w:hint="eastAsia"/>
        </w:rPr>
        <w:lastRenderedPageBreak/>
        <w:t>有些黑，然后又看到一个美丽的女子，就觉得有些不可理解了，心想什么开始流行恋童癖了，这社会风气真差，脸色显得更黑了。</w:t>
      </w:r>
    </w:p>
    <w:p w14:paraId="48CE0B15" w14:textId="77777777" w:rsidR="00861276" w:rsidRPr="004A236B" w:rsidRDefault="005D19A8" w:rsidP="00861276">
      <w:r>
        <w:rPr>
          <w:rFonts w:hint="eastAsia"/>
        </w:rPr>
        <w:t>山贼小宝</w:t>
      </w:r>
      <w:r w:rsidR="00861276">
        <w:rPr>
          <w:rFonts w:hint="eastAsia"/>
        </w:rPr>
        <w:t>感觉到他的目光有些不可描述，有些不满地道：“投宿投宿，没听到哦？”</w:t>
      </w:r>
    </w:p>
    <w:p w14:paraId="238BF71C" w14:textId="77777777" w:rsidR="00861276" w:rsidRDefault="00861276" w:rsidP="00861276">
      <w:r>
        <w:rPr>
          <w:rFonts w:hint="eastAsia"/>
        </w:rPr>
        <w:t>也不是知不是因为吃醋，反正阿漂哥顿时就火大了，指着客栈地招牌说道</w:t>
      </w:r>
      <w:r w:rsidRPr="00984DA4">
        <w:t>：</w:t>
      </w:r>
      <w:r>
        <w:rPr>
          <w:rFonts w:hint="eastAsia"/>
        </w:rPr>
        <w:t>“</w:t>
      </w:r>
      <w:r w:rsidRPr="00984DA4">
        <w:t>喂喂喂，你可有看清楚这招牌哦，我这是</w:t>
      </w:r>
      <w:r>
        <w:t>告别单身</w:t>
      </w:r>
      <w:r w:rsidRPr="00984DA4">
        <w:t>唉，不是和尚客栈，也不是小朋友客栈，你带个和尚，兼小朋友是啥意思啊</w:t>
      </w:r>
      <w:r>
        <w:rPr>
          <w:rFonts w:hint="eastAsia"/>
        </w:rPr>
        <w:t>！”</w:t>
      </w:r>
    </w:p>
    <w:p w14:paraId="4B93A7FD" w14:textId="77777777" w:rsidR="00861276" w:rsidRDefault="005D19A8" w:rsidP="00861276">
      <w:r>
        <w:rPr>
          <w:rFonts w:hint="eastAsia"/>
        </w:rPr>
        <w:t>山贼小宝</w:t>
      </w:r>
      <w:r w:rsidR="00861276">
        <w:rPr>
          <w:rFonts w:hint="eastAsia"/>
        </w:rPr>
        <w:t>感觉自己受到了不公正的待遇，甚至是歧视，气鼓鼓地抗议道：“你这是歧视有宗教信仰的人。”</w:t>
      </w:r>
    </w:p>
    <w:p w14:paraId="7AA0854D" w14:textId="77777777" w:rsidR="00861276" w:rsidRPr="00984DA4" w:rsidRDefault="00861276" w:rsidP="00861276">
      <w:r>
        <w:rPr>
          <w:rFonts w:hint="eastAsia"/>
        </w:rPr>
        <w:t>“哟，还宗教信仰，我就歧视你了，怎么滴？”阿漂哥一脸鄙夷地看着他，说道：“我这是单身男女客栈，佛道免进。”</w:t>
      </w:r>
    </w:p>
    <w:p w14:paraId="7B26C67E" w14:textId="77777777" w:rsidR="00861276" w:rsidRDefault="005D19A8" w:rsidP="00861276">
      <w:r>
        <w:rPr>
          <w:rFonts w:hint="eastAsia"/>
        </w:rPr>
        <w:t>山贼小宝</w:t>
      </w:r>
      <w:r w:rsidR="00861276">
        <w:rPr>
          <w:rFonts w:hint="eastAsia"/>
        </w:rPr>
        <w:t>怒道：“</w:t>
      </w:r>
      <w:r w:rsidR="00861276">
        <w:t>你这是在骗啥小朋友啊，</w:t>
      </w:r>
      <w:r w:rsidR="00861276">
        <w:rPr>
          <w:rFonts w:hint="eastAsia"/>
        </w:rPr>
        <w:t>为什么</w:t>
      </w:r>
      <w:r w:rsidR="00861276" w:rsidRPr="00984DA4">
        <w:t>和尚不能进，道士就能进呢？</w:t>
      </w:r>
      <w:r w:rsidR="00861276">
        <w:rPr>
          <w:rFonts w:hint="eastAsia"/>
        </w:rPr>
        <w:t>”</w:t>
      </w:r>
    </w:p>
    <w:p w14:paraId="1999C2CB" w14:textId="77777777" w:rsidR="00861276" w:rsidRPr="00984DA4" w:rsidRDefault="00861276" w:rsidP="00861276">
      <w:r>
        <w:rPr>
          <w:rFonts w:hint="eastAsia"/>
        </w:rPr>
        <w:t>“你哪只眼睛看到有道士进去了？”</w:t>
      </w:r>
    </w:p>
    <w:p w14:paraId="3AD29254" w14:textId="77777777" w:rsidR="00861276" w:rsidRPr="00984DA4" w:rsidRDefault="005D19A8" w:rsidP="00861276">
      <w:r>
        <w:rPr>
          <w:rFonts w:hint="eastAsia"/>
        </w:rPr>
        <w:t>山贼小宝</w:t>
      </w:r>
      <w:r w:rsidR="00861276">
        <w:t>指着</w:t>
      </w:r>
      <w:r w:rsidR="00861276">
        <w:rPr>
          <w:rFonts w:hint="eastAsia"/>
        </w:rPr>
        <w:t>一个</w:t>
      </w:r>
      <w:r w:rsidR="00861276">
        <w:t>不从知哪漂来的</w:t>
      </w:r>
      <w:r w:rsidR="00861276">
        <w:rPr>
          <w:rFonts w:hint="eastAsia"/>
        </w:rPr>
        <w:t>病怏怏的道士打扮老者。</w:t>
      </w:r>
    </w:p>
    <w:p w14:paraId="3B447D47" w14:textId="77777777" w:rsidR="00861276" w:rsidRPr="00984DA4" w:rsidRDefault="00861276" w:rsidP="00861276">
      <w:r w:rsidRPr="00984DA4">
        <w:t>阿漂</w:t>
      </w:r>
      <w:r>
        <w:rPr>
          <w:rFonts w:hint="eastAsia"/>
        </w:rPr>
        <w:t>回头一看，正是上次陆三阴来投宿的时候拆台的老者，阿漂哥顿时感觉这人生充满了绝</w:t>
      </w:r>
      <w:commentRangeStart w:id="14"/>
      <w:r>
        <w:rPr>
          <w:rFonts w:hint="eastAsia"/>
        </w:rPr>
        <w:t>望，这世界充满了悲伤，他跑到那老者面前叫道</w:t>
      </w:r>
      <w:r w:rsidRPr="00984DA4">
        <w:t>：</w:t>
      </w:r>
      <w:r>
        <w:rPr>
          <w:rFonts w:hint="eastAsia"/>
        </w:rPr>
        <w:t>“</w:t>
      </w:r>
      <w:r w:rsidRPr="00984DA4">
        <w:t>哇</w:t>
      </w:r>
      <w:r>
        <w:t>靠，大叔，不要每次都出现得这么及时也不啊，这样拆人台，很没品哦</w:t>
      </w:r>
      <w:r>
        <w:rPr>
          <w:rFonts w:hint="eastAsia"/>
        </w:rPr>
        <w:t>！”</w:t>
      </w:r>
      <w:commentRangeEnd w:id="14"/>
      <w:r>
        <w:rPr>
          <w:rStyle w:val="a6"/>
        </w:rPr>
        <w:commentReference w:id="14"/>
      </w:r>
    </w:p>
    <w:p w14:paraId="4D86E1B0" w14:textId="77777777" w:rsidR="00361693" w:rsidRPr="00861276" w:rsidRDefault="00361693" w:rsidP="00732F66"/>
    <w:p w14:paraId="4A8CEF0F" w14:textId="77777777" w:rsidR="00361693" w:rsidRDefault="00361693" w:rsidP="00732F66"/>
    <w:p w14:paraId="1BBBEF4A" w14:textId="77777777" w:rsidR="00361693" w:rsidRDefault="00361693" w:rsidP="00732F66"/>
    <w:p w14:paraId="13D79F62" w14:textId="77777777" w:rsidR="00361693" w:rsidRDefault="00361693" w:rsidP="00732F66"/>
    <w:p w14:paraId="520A409A" w14:textId="77777777" w:rsidR="00361693" w:rsidRPr="00666C7D" w:rsidRDefault="00361693" w:rsidP="00732F66"/>
    <w:p w14:paraId="6E5D3127" w14:textId="77777777" w:rsidR="00361693" w:rsidRDefault="00361693" w:rsidP="00732F66"/>
    <w:p w14:paraId="0833A3E0" w14:textId="77777777" w:rsidR="00361693" w:rsidRDefault="00361693" w:rsidP="00732F66"/>
    <w:p w14:paraId="402281D8" w14:textId="77777777" w:rsidR="00361693" w:rsidRPr="00666C7D" w:rsidRDefault="00361693" w:rsidP="00732F66"/>
    <w:p w14:paraId="06DC2186" w14:textId="77777777" w:rsidR="00361693" w:rsidRDefault="00361693" w:rsidP="00732F66"/>
    <w:p w14:paraId="45FED44A" w14:textId="77777777" w:rsidR="00361693" w:rsidRDefault="00361693" w:rsidP="00732F66"/>
    <w:p w14:paraId="5C230714" w14:textId="77777777" w:rsidR="00361693" w:rsidRDefault="00361693" w:rsidP="00732F66"/>
    <w:p w14:paraId="46D36F32" w14:textId="77777777" w:rsidR="00361693" w:rsidRDefault="00361693" w:rsidP="00732F66"/>
    <w:p w14:paraId="385D9E57" w14:textId="77777777" w:rsidR="00361693" w:rsidRDefault="00361693" w:rsidP="00732F66"/>
    <w:p w14:paraId="7A904CE3" w14:textId="77777777" w:rsidR="00361693" w:rsidRDefault="00361693" w:rsidP="00732F66"/>
    <w:p w14:paraId="0CE2A624" w14:textId="77777777" w:rsidR="00361693" w:rsidRDefault="00361693" w:rsidP="00732F66"/>
    <w:p w14:paraId="6E0C685A" w14:textId="77777777" w:rsidR="00361693" w:rsidRDefault="00361693" w:rsidP="00732F66"/>
    <w:p w14:paraId="6D0C2427" w14:textId="77777777" w:rsidR="00361693" w:rsidRDefault="00361693" w:rsidP="00732F66"/>
    <w:p w14:paraId="05D3D5E5" w14:textId="77777777" w:rsidR="00361693" w:rsidRDefault="00361693" w:rsidP="00732F66"/>
    <w:p w14:paraId="2AC1710F" w14:textId="77777777" w:rsidR="00361693" w:rsidRDefault="00361693" w:rsidP="00732F66"/>
    <w:p w14:paraId="5A1B0F22" w14:textId="77777777" w:rsidR="00861276" w:rsidRDefault="00861276" w:rsidP="00732F66"/>
    <w:p w14:paraId="5B207E84" w14:textId="77777777" w:rsidR="00861276" w:rsidRDefault="00861276" w:rsidP="00732F66"/>
    <w:p w14:paraId="08A26EC4" w14:textId="77777777" w:rsidR="00861276" w:rsidRDefault="00861276" w:rsidP="00732F66"/>
    <w:p w14:paraId="5A7FFC64" w14:textId="77777777" w:rsidR="00861276" w:rsidRDefault="00861276" w:rsidP="00732F66"/>
    <w:p w14:paraId="7B026217" w14:textId="77777777" w:rsidR="00861276" w:rsidRDefault="00861276" w:rsidP="00732F66"/>
    <w:p w14:paraId="2579FD6D" w14:textId="77777777" w:rsidR="00861276" w:rsidRPr="00732F66" w:rsidRDefault="00861276" w:rsidP="00732F66"/>
    <w:p w14:paraId="53FBF5D2" w14:textId="77777777" w:rsidR="00826B4E" w:rsidRDefault="002E1B14" w:rsidP="0000488C">
      <w:pPr>
        <w:pStyle w:val="3"/>
      </w:pPr>
      <w:commentRangeStart w:id="15"/>
      <w:r>
        <w:rPr>
          <w:rFonts w:hint="eastAsia"/>
        </w:rPr>
        <w:lastRenderedPageBreak/>
        <w:t>第四十</w:t>
      </w:r>
      <w:r w:rsidR="00361693">
        <w:rPr>
          <w:rFonts w:hint="eastAsia"/>
        </w:rPr>
        <w:t>一</w:t>
      </w:r>
      <w:r w:rsidR="003D6473">
        <w:rPr>
          <w:rFonts w:hint="eastAsia"/>
        </w:rPr>
        <w:t>章</w:t>
      </w:r>
      <w:r w:rsidR="00593B2A">
        <w:rPr>
          <w:rFonts w:hint="eastAsia"/>
        </w:rPr>
        <w:t>关于止戈流的一切</w:t>
      </w:r>
      <w:commentRangeEnd w:id="15"/>
      <w:r w:rsidR="00666C7D">
        <w:rPr>
          <w:rStyle w:val="a6"/>
          <w:b w:val="0"/>
        </w:rPr>
        <w:commentReference w:id="15"/>
      </w:r>
    </w:p>
    <w:p w14:paraId="04124E1D" w14:textId="77777777" w:rsidR="0000488C" w:rsidRDefault="0000488C" w:rsidP="0000488C">
      <w:r>
        <w:rPr>
          <w:rFonts w:hint="eastAsia"/>
        </w:rPr>
        <w:t>中午的时候，</w:t>
      </w:r>
      <w:r w:rsidR="00643C5E">
        <w:rPr>
          <w:rFonts w:hint="eastAsia"/>
        </w:rPr>
        <w:t>司马轶在城外设了一宴，陆三阴去了。</w:t>
      </w:r>
    </w:p>
    <w:p w14:paraId="4D4B5353" w14:textId="77777777" w:rsidR="00666C7D" w:rsidRDefault="00666C7D" w:rsidP="0000488C">
      <w:r>
        <w:rPr>
          <w:rFonts w:hint="eastAsia"/>
        </w:rPr>
        <w:t>看到陆三阴到来，司马轶赶紧起身，双手作揖</w:t>
      </w:r>
      <w:r w:rsidRPr="00666C7D">
        <w:rPr>
          <w:rFonts w:hint="eastAsia"/>
        </w:rPr>
        <w:t>。</w:t>
      </w:r>
    </w:p>
    <w:p w14:paraId="5DC8781C" w14:textId="77777777" w:rsidR="00666C7D" w:rsidRDefault="00666C7D" w:rsidP="0000488C">
      <w:r>
        <w:rPr>
          <w:rFonts w:hint="eastAsia"/>
        </w:rPr>
        <w:t>“恭喜陆兄……”</w:t>
      </w:r>
    </w:p>
    <w:p w14:paraId="6EB4A5A8" w14:textId="77777777" w:rsidR="00666C7D" w:rsidRDefault="00666C7D" w:rsidP="00666C7D">
      <w:r>
        <w:rPr>
          <w:rFonts w:hint="eastAsia"/>
        </w:rPr>
        <w:t>陆三阴没有说什么，只是看着他。</w:t>
      </w:r>
    </w:p>
    <w:p w14:paraId="234415EB" w14:textId="77777777" w:rsidR="00666C7D" w:rsidRPr="00666C7D" w:rsidRDefault="00666C7D" w:rsidP="00666C7D">
      <w:r>
        <w:rPr>
          <w:rFonts w:hint="eastAsia"/>
        </w:rPr>
        <w:t>司马轶感觉有些尴尬，后面奉承的话突然卡住了。</w:t>
      </w:r>
    </w:p>
    <w:p w14:paraId="0609A3D4" w14:textId="77777777" w:rsidR="00801D8A" w:rsidRDefault="00666C7D" w:rsidP="0000488C">
      <w:r>
        <w:rPr>
          <w:rFonts w:hint="eastAsia"/>
        </w:rPr>
        <w:t>陆三阴忽然问道：“开心不？</w:t>
      </w:r>
      <w:r w:rsidR="00801D8A">
        <w:rPr>
          <w:rFonts w:hint="eastAsia"/>
        </w:rPr>
        <w:t>”</w:t>
      </w:r>
    </w:p>
    <w:p w14:paraId="3ADEAC1F" w14:textId="77777777" w:rsidR="00666C7D" w:rsidRDefault="00666C7D" w:rsidP="0000488C">
      <w:r>
        <w:rPr>
          <w:rFonts w:hint="eastAsia"/>
        </w:rPr>
        <w:t>司马轶微怔，他要恭喜陆三阴解了止戈流的困局，陆三阴却反过来问他，确定陆三阴的立场后，他是否开心。</w:t>
      </w:r>
    </w:p>
    <w:p w14:paraId="0B7DEC45" w14:textId="77777777" w:rsidR="00666C7D" w:rsidRDefault="00666C7D" w:rsidP="0000488C">
      <w:r>
        <w:rPr>
          <w:rFonts w:hint="eastAsia"/>
        </w:rPr>
        <w:t>他本以为自己帮了陆三阴这么大一个忙，陆三阴至少应该对他客气一点，却不料陆三阴说话仍是这般直接，不留余地。</w:t>
      </w:r>
    </w:p>
    <w:p w14:paraId="78DDBFB8" w14:textId="77777777" w:rsidR="00666C7D" w:rsidRDefault="00666C7D" w:rsidP="0000488C">
      <w:r>
        <w:rPr>
          <w:rFonts w:hint="eastAsia"/>
        </w:rPr>
        <w:t>如果他说开心，陆三阴就会不开心，如果他说不开心，陆三阴又会觉得他虚伪。</w:t>
      </w:r>
    </w:p>
    <w:p w14:paraId="6E10FFEF" w14:textId="77777777" w:rsidR="00666C7D" w:rsidRDefault="00666C7D" w:rsidP="0000488C">
      <w:r>
        <w:rPr>
          <w:rFonts w:hint="eastAsia"/>
        </w:rPr>
        <w:t>他实在不知道如何接这句话，于是便冷了场。</w:t>
      </w:r>
    </w:p>
    <w:p w14:paraId="1D376B0A" w14:textId="77777777" w:rsidR="00666C7D" w:rsidRDefault="00666C7D" w:rsidP="0000488C">
      <w:r>
        <w:rPr>
          <w:rFonts w:hint="eastAsia"/>
        </w:rPr>
        <w:t>冷场意味着尴尬，但陆三阴却不觉得尴尬，看着别人尴尬其实是很开心的一件事。</w:t>
      </w:r>
    </w:p>
    <w:p w14:paraId="721211CE" w14:textId="77777777" w:rsidR="00666C7D" w:rsidRDefault="00666C7D" w:rsidP="0000488C">
      <w:r>
        <w:rPr>
          <w:rFonts w:hint="eastAsia"/>
        </w:rPr>
        <w:t>陆三阴对这个场面很满意，也开心够了，于是他打破这个尴尬，说道：“南境就是站着待客的？”</w:t>
      </w:r>
    </w:p>
    <w:p w14:paraId="3A420E5D" w14:textId="77777777" w:rsidR="00666C7D" w:rsidRDefault="00666C7D" w:rsidP="0000488C">
      <w:r>
        <w:rPr>
          <w:rFonts w:hint="eastAsia"/>
        </w:rPr>
        <w:t>司马轶如蒙大赦，连忙做了下请的手势，说道：“陆兄请座。”</w:t>
      </w:r>
    </w:p>
    <w:p w14:paraId="132DC973" w14:textId="77777777" w:rsidR="00666C7D" w:rsidRDefault="00666C7D" w:rsidP="0000488C">
      <w:r>
        <w:rPr>
          <w:rFonts w:hint="eastAsia"/>
        </w:rPr>
        <w:t>陆三阴把椅子往后一拉，缓缓坐下。</w:t>
      </w:r>
    </w:p>
    <w:p w14:paraId="5E95F513" w14:textId="77777777" w:rsidR="00666C7D" w:rsidRDefault="00666C7D" w:rsidP="0000488C">
      <w:r>
        <w:rPr>
          <w:rFonts w:hint="eastAsia"/>
        </w:rPr>
        <w:t>司马轶松了口气，抹掉了额头冷汗，屈身入座，不知道为何，他竟感觉有些狼狈。</w:t>
      </w:r>
    </w:p>
    <w:p w14:paraId="39E7D1DD" w14:textId="77777777" w:rsidR="00666C7D" w:rsidRDefault="00666C7D" w:rsidP="0000488C">
      <w:r>
        <w:rPr>
          <w:rFonts w:hint="eastAsia"/>
        </w:rPr>
        <w:t>陆三阴倒了杯酒，说道：“别客气，就当自己家一样</w:t>
      </w:r>
      <w:r w:rsidR="002A5D60">
        <w:rPr>
          <w:rFonts w:hint="eastAsia"/>
        </w:rPr>
        <w:t>，随便吃</w:t>
      </w:r>
      <w:r>
        <w:rPr>
          <w:rFonts w:hint="eastAsia"/>
        </w:rPr>
        <w:t>。”</w:t>
      </w:r>
    </w:p>
    <w:p w14:paraId="0D6ADDB6" w14:textId="77777777" w:rsidR="00666C7D" w:rsidRDefault="00666C7D" w:rsidP="0000488C">
      <w:r>
        <w:rPr>
          <w:rFonts w:hint="eastAsia"/>
        </w:rPr>
        <w:t>司马轶简直要吐血，这一餐明明是他请的，现在怎么搞得跟陆三阴是主人，他是客人一样。</w:t>
      </w:r>
    </w:p>
    <w:p w14:paraId="57C83B19" w14:textId="77777777" w:rsidR="00666C7D" w:rsidRPr="00666C7D" w:rsidRDefault="0091488A" w:rsidP="0000488C">
      <w:r>
        <w:rPr>
          <w:rFonts w:hint="eastAsia"/>
        </w:rPr>
        <w:t>他只得强颜欢笑，说了声多谢，夹了一块肉搁到嘴里，准备说些什么破开话题。</w:t>
      </w:r>
    </w:p>
    <w:p w14:paraId="37901FD3" w14:textId="77777777" w:rsidR="0091488A" w:rsidRDefault="0091488A" w:rsidP="0000488C">
      <w:r>
        <w:rPr>
          <w:rFonts w:hint="eastAsia"/>
        </w:rPr>
        <w:t>“吃饭的时候说话对身体不好。”</w:t>
      </w:r>
    </w:p>
    <w:p w14:paraId="2F21B127" w14:textId="77777777" w:rsidR="00666C7D" w:rsidRDefault="0091488A" w:rsidP="0000488C">
      <w:r>
        <w:rPr>
          <w:rFonts w:hint="eastAsia"/>
        </w:rPr>
        <w:t>陆三阴突然又来了这么一句，司马轶张开了嘴，却是哑口无言。</w:t>
      </w:r>
    </w:p>
    <w:p w14:paraId="3A95F44B" w14:textId="77777777" w:rsidR="0091488A" w:rsidRDefault="0091488A" w:rsidP="0000488C">
      <w:r>
        <w:rPr>
          <w:rFonts w:hint="eastAsia"/>
        </w:rPr>
        <w:t>陆三阴才不管他，左手端酒，右手夹菜，把五脏六腑祭了个饱饱的。</w:t>
      </w:r>
    </w:p>
    <w:p w14:paraId="25C9B3E5" w14:textId="77777777" w:rsidR="0091488A" w:rsidRDefault="0091488A" w:rsidP="0000488C">
      <w:r>
        <w:rPr>
          <w:rFonts w:hint="eastAsia"/>
        </w:rPr>
        <w:t>“真香。”</w:t>
      </w:r>
    </w:p>
    <w:p w14:paraId="46071914" w14:textId="77777777" w:rsidR="0091488A" w:rsidRPr="0091488A" w:rsidRDefault="0091488A" w:rsidP="0000488C">
      <w:r>
        <w:rPr>
          <w:rFonts w:hint="eastAsia"/>
        </w:rPr>
        <w:t>陆三阴打个了嗝，然后看着司马轶，却他一块菜没下，问道：“</w:t>
      </w:r>
      <w:r w:rsidR="00BA787D">
        <w:rPr>
          <w:rFonts w:hint="eastAsia"/>
        </w:rPr>
        <w:t>司马公子</w:t>
      </w:r>
      <w:r w:rsidR="00856792">
        <w:rPr>
          <w:rFonts w:hint="eastAsia"/>
        </w:rPr>
        <w:t>咱这么小心呢</w:t>
      </w:r>
      <w:r w:rsidR="00BA787D">
        <w:rPr>
          <w:rFonts w:hint="eastAsia"/>
        </w:rPr>
        <w:t>，饭菜不合</w:t>
      </w:r>
      <w:r>
        <w:rPr>
          <w:rFonts w:hint="eastAsia"/>
        </w:rPr>
        <w:t>胃口？”</w:t>
      </w:r>
    </w:p>
    <w:p w14:paraId="1959F9A5" w14:textId="77777777" w:rsidR="00666C7D" w:rsidRDefault="0000126F" w:rsidP="0000488C">
      <w:r>
        <w:rPr>
          <w:rFonts w:hint="eastAsia"/>
        </w:rPr>
        <w:t>司马轶尴尬地笑了笑，说道：“先前吃饱了。”</w:t>
      </w:r>
    </w:p>
    <w:p w14:paraId="2BCAFF91" w14:textId="77777777" w:rsidR="00856792" w:rsidRDefault="00856792" w:rsidP="0000488C">
      <w:r>
        <w:rPr>
          <w:rFonts w:hint="eastAsia"/>
        </w:rPr>
        <w:t>陆三阴极为可惜的感叹道：“有钱人真是会浪费。”</w:t>
      </w:r>
    </w:p>
    <w:p w14:paraId="25BB223D" w14:textId="77777777" w:rsidR="00856792" w:rsidRDefault="00856792" w:rsidP="0000488C">
      <w:r>
        <w:rPr>
          <w:rFonts w:hint="eastAsia"/>
        </w:rPr>
        <w:t>司马轶有些无奈，好好的话题，被陆三阴搞得乱七八遭。</w:t>
      </w:r>
    </w:p>
    <w:p w14:paraId="171D395B" w14:textId="77777777" w:rsidR="00856792" w:rsidRDefault="00856792" w:rsidP="0000488C">
      <w:r>
        <w:rPr>
          <w:rFonts w:hint="eastAsia"/>
        </w:rPr>
        <w:t>好在这时候陆三阴终于认真了起来，看来是要谈事情了。</w:t>
      </w:r>
    </w:p>
    <w:p w14:paraId="572E1E91" w14:textId="77777777" w:rsidR="00856792" w:rsidRDefault="00856792" w:rsidP="0000488C">
      <w:r>
        <w:rPr>
          <w:rFonts w:hint="eastAsia"/>
        </w:rPr>
        <w:t>只见陆三阴神情庄重的看着他，沉默了一会，显得有些犹豫。</w:t>
      </w:r>
    </w:p>
    <w:p w14:paraId="1F577798" w14:textId="77777777" w:rsidR="00856792" w:rsidRDefault="00856792" w:rsidP="0000488C">
      <w:r>
        <w:rPr>
          <w:rFonts w:hint="eastAsia"/>
        </w:rPr>
        <w:t>这是谈大事的眼神，司马轶这么想着，于是他找回了南境少子的自信，默默地等他开口。</w:t>
      </w:r>
    </w:p>
    <w:p w14:paraId="7993D0AA" w14:textId="77777777" w:rsidR="00856792" w:rsidRDefault="00856792" w:rsidP="0000488C">
      <w:r>
        <w:rPr>
          <w:rFonts w:hint="eastAsia"/>
        </w:rPr>
        <w:t>陆三阴沉默了很长时间。</w:t>
      </w:r>
    </w:p>
    <w:p w14:paraId="36B910C8" w14:textId="77777777" w:rsidR="00856792" w:rsidRDefault="00856792" w:rsidP="0000488C">
      <w:r>
        <w:rPr>
          <w:rFonts w:hint="eastAsia"/>
        </w:rPr>
        <w:t>司马轶很有耐心的等待了很长时间。</w:t>
      </w:r>
    </w:p>
    <w:p w14:paraId="74C5886B" w14:textId="77777777" w:rsidR="00856792" w:rsidRDefault="00856792" w:rsidP="0000488C">
      <w:r>
        <w:rPr>
          <w:rFonts w:hint="eastAsia"/>
        </w:rPr>
        <w:t>陆三阴破开了沉默，说了这么一句：</w:t>
      </w:r>
    </w:p>
    <w:p w14:paraId="590F60D0" w14:textId="77777777" w:rsidR="00856792" w:rsidRPr="00856792" w:rsidRDefault="00856792" w:rsidP="0000488C">
      <w:r>
        <w:rPr>
          <w:rFonts w:hint="eastAsia"/>
        </w:rPr>
        <w:t>“你不吃我可要打包带走了啊！”</w:t>
      </w:r>
    </w:p>
    <w:p w14:paraId="3E01F3CA" w14:textId="77777777" w:rsidR="006804B5" w:rsidRDefault="006804B5" w:rsidP="006804B5">
      <w:r>
        <w:rPr>
          <w:rFonts w:hint="eastAsia"/>
        </w:rPr>
        <w:t>再次冷场。</w:t>
      </w:r>
    </w:p>
    <w:p w14:paraId="6BF25942" w14:textId="77777777" w:rsidR="00856792" w:rsidRPr="006804B5" w:rsidRDefault="006804B5" w:rsidP="006804B5">
      <w:r>
        <w:rPr>
          <w:rFonts w:hint="eastAsia"/>
        </w:rPr>
        <w:t>司马轶的脸色有些难看，他开始回忆人生，反复回想了好几遍，最终很确定的得出这么一个结论——从未见过如此厚颜无耻之人。</w:t>
      </w:r>
    </w:p>
    <w:p w14:paraId="4B5720C0" w14:textId="77777777" w:rsidR="00856792" w:rsidRDefault="006804B5" w:rsidP="0000488C">
      <w:r>
        <w:rPr>
          <w:rFonts w:hint="eastAsia"/>
        </w:rPr>
        <w:t>司马轶几乎就要掀翻桌子，拂袖而去。</w:t>
      </w:r>
    </w:p>
    <w:p w14:paraId="6890559E" w14:textId="77777777" w:rsidR="00117F67" w:rsidRDefault="00117F67" w:rsidP="0000488C">
      <w:r>
        <w:rPr>
          <w:rFonts w:hint="eastAsia"/>
        </w:rPr>
        <w:lastRenderedPageBreak/>
        <w:t>看着他这狼狈的模样，陆三阴决定不能欺负他了。</w:t>
      </w:r>
    </w:p>
    <w:p w14:paraId="04316F82" w14:textId="77777777" w:rsidR="00117F67" w:rsidRDefault="00117F67" w:rsidP="0000488C">
      <w:r>
        <w:rPr>
          <w:rFonts w:hint="eastAsia"/>
        </w:rPr>
        <w:t>装逼可以，但不能过分。</w:t>
      </w:r>
    </w:p>
    <w:p w14:paraId="778F9149" w14:textId="77777777" w:rsidR="00117F67" w:rsidRDefault="00117F67" w:rsidP="0000488C">
      <w:r>
        <w:rPr>
          <w:rFonts w:hint="eastAsia"/>
        </w:rPr>
        <w:t>再这样玩下去，那些埋伏在四周的南境高手，怕是要集体跳出来，将他群殴至死了。</w:t>
      </w:r>
    </w:p>
    <w:p w14:paraId="59C58D29" w14:textId="77777777" w:rsidR="00117F67" w:rsidRPr="00117F67" w:rsidRDefault="00117F67" w:rsidP="0000488C">
      <w:r>
        <w:rPr>
          <w:rFonts w:hint="eastAsia"/>
        </w:rPr>
        <w:t>陆三阴看着他，问道：“你花了这么大力气确认我的立场，现在确认了，我就是西门纤纤的朋友，然后呢？”</w:t>
      </w:r>
    </w:p>
    <w:p w14:paraId="0AC5509D" w14:textId="77777777" w:rsidR="00C45245" w:rsidRPr="00E264EE" w:rsidRDefault="00C45245" w:rsidP="00C45245">
      <w:r>
        <w:rPr>
          <w:rFonts w:hint="eastAsia"/>
        </w:rPr>
        <w:t>气氛从一种尴尬陷入了另一种尴尬之中，司马轶在心里暗想陆三阴和</w:t>
      </w:r>
      <w:r w:rsidR="00276631">
        <w:rPr>
          <w:rFonts w:hint="eastAsia"/>
        </w:rPr>
        <w:t>宁溪</w:t>
      </w:r>
      <w:r>
        <w:rPr>
          <w:rFonts w:hint="eastAsia"/>
        </w:rPr>
        <w:t>能成为朋友并不是偶然的，这种说话方式，简直太无赖了。</w:t>
      </w:r>
    </w:p>
    <w:p w14:paraId="4EB24E08" w14:textId="77777777" w:rsidR="00C45245" w:rsidRDefault="00452D99" w:rsidP="00826B4E">
      <w:r>
        <w:rPr>
          <w:rFonts w:hint="eastAsia"/>
        </w:rPr>
        <w:t>这回可没有台阶，司马轶沉默了好一会，才恢复镇定。</w:t>
      </w:r>
    </w:p>
    <w:p w14:paraId="29686F2F" w14:textId="77777777" w:rsidR="00452D99" w:rsidRPr="00452D99" w:rsidRDefault="00452D99" w:rsidP="00826B4E">
      <w:r>
        <w:rPr>
          <w:rFonts w:hint="eastAsia"/>
        </w:rPr>
        <w:t>“</w:t>
      </w:r>
      <w:r w:rsidR="00452320">
        <w:rPr>
          <w:rFonts w:hint="eastAsia"/>
        </w:rPr>
        <w:t>自西门缜死后，就流传着两境想借谋害西门缜的死来打破两境僵局的传言，</w:t>
      </w:r>
      <w:r w:rsidR="009D62C8">
        <w:rPr>
          <w:rFonts w:hint="eastAsia"/>
        </w:rPr>
        <w:t>我想陆兄不会没有听说过。</w:t>
      </w:r>
      <w:r>
        <w:rPr>
          <w:rFonts w:hint="eastAsia"/>
        </w:rPr>
        <w:t>”</w:t>
      </w:r>
    </w:p>
    <w:p w14:paraId="267E3598" w14:textId="77777777" w:rsidR="00826B4E" w:rsidRDefault="009D2160" w:rsidP="00826B4E">
      <w:r>
        <w:rPr>
          <w:rFonts w:hint="eastAsia"/>
        </w:rPr>
        <w:t>陆三阴眯着眼盯着他半晌，淡淡地道：“</w:t>
      </w:r>
      <w:r w:rsidR="009420BF">
        <w:rPr>
          <w:rFonts w:hint="eastAsia"/>
        </w:rPr>
        <w:t>好像是有这么个说法，然后呢？</w:t>
      </w:r>
      <w:r>
        <w:rPr>
          <w:rFonts w:hint="eastAsia"/>
        </w:rPr>
        <w:t>”</w:t>
      </w:r>
    </w:p>
    <w:p w14:paraId="52DAC1B0" w14:textId="77777777" w:rsidR="00826B4E" w:rsidRDefault="009420BF" w:rsidP="00826B4E">
      <w:r>
        <w:rPr>
          <w:rFonts w:hint="eastAsia"/>
        </w:rPr>
        <w:t>司马轶</w:t>
      </w:r>
      <w:r w:rsidR="00117F67">
        <w:rPr>
          <w:rFonts w:hint="eastAsia"/>
        </w:rPr>
        <w:t>说</w:t>
      </w:r>
      <w:r>
        <w:rPr>
          <w:rFonts w:hint="eastAsia"/>
        </w:rPr>
        <w:t>道：“但我想说的是其实世人都过分高估了止戈流对</w:t>
      </w:r>
      <w:r w:rsidR="00CE25BA">
        <w:rPr>
          <w:rFonts w:hint="eastAsia"/>
        </w:rPr>
        <w:t>于两境的战局的影响力，普通人眼中颇负实力的止戈流与青思阁，在南境</w:t>
      </w:r>
      <w:r>
        <w:rPr>
          <w:rFonts w:hint="eastAsia"/>
        </w:rPr>
        <w:t>眼中真的</w:t>
      </w:r>
      <w:r w:rsidR="00CE25BA">
        <w:rPr>
          <w:rFonts w:hint="eastAsia"/>
        </w:rPr>
        <w:t>只</w:t>
      </w:r>
      <w:r>
        <w:rPr>
          <w:rFonts w:hint="eastAsia"/>
        </w:rPr>
        <w:t>是微不足道的力量，</w:t>
      </w:r>
      <w:r w:rsidR="00CE25BA">
        <w:rPr>
          <w:rFonts w:hint="eastAsia"/>
        </w:rPr>
        <w:t>所以南境</w:t>
      </w:r>
      <w:r w:rsidR="001A0E29">
        <w:rPr>
          <w:rFonts w:hint="eastAsia"/>
        </w:rPr>
        <w:t>跟</w:t>
      </w:r>
      <w:r>
        <w:rPr>
          <w:rFonts w:hint="eastAsia"/>
        </w:rPr>
        <w:t>西门缜的死一点关系也没有。”</w:t>
      </w:r>
    </w:p>
    <w:p w14:paraId="2D4562FE" w14:textId="77777777" w:rsidR="001A0E29" w:rsidRDefault="001A0E29" w:rsidP="00826B4E">
      <w:r>
        <w:rPr>
          <w:rFonts w:hint="eastAsia"/>
        </w:rPr>
        <w:t>陆三阴问道：“如果真的</w:t>
      </w:r>
      <w:r w:rsidR="00FC3446">
        <w:rPr>
          <w:rFonts w:hint="eastAsia"/>
        </w:rPr>
        <w:t>只</w:t>
      </w:r>
      <w:r w:rsidR="00361693">
        <w:rPr>
          <w:rFonts w:hint="eastAsia"/>
        </w:rPr>
        <w:t>是微不足道的力量，</w:t>
      </w:r>
      <w:r>
        <w:rPr>
          <w:rFonts w:hint="eastAsia"/>
        </w:rPr>
        <w:t>南盟少子</w:t>
      </w:r>
      <w:r w:rsidR="00FC3446">
        <w:rPr>
          <w:rFonts w:hint="eastAsia"/>
        </w:rPr>
        <w:t>又何以会屈身降临止戈城？</w:t>
      </w:r>
      <w:r>
        <w:rPr>
          <w:rFonts w:hint="eastAsia"/>
        </w:rPr>
        <w:t>”</w:t>
      </w:r>
    </w:p>
    <w:p w14:paraId="59F36CE2" w14:textId="77777777" w:rsidR="00FC3446" w:rsidRDefault="00104F2F" w:rsidP="00826B4E">
      <w:r>
        <w:rPr>
          <w:rFonts w:hint="eastAsia"/>
        </w:rPr>
        <w:t>司马轶看着陆三阴说道：“如果我说只是路过，顺便来看一看，你会不会相信。”</w:t>
      </w:r>
    </w:p>
    <w:p w14:paraId="6AA5064C" w14:textId="77777777" w:rsidR="00104F2F" w:rsidRDefault="00104F2F" w:rsidP="00826B4E">
      <w:r>
        <w:rPr>
          <w:rFonts w:hint="eastAsia"/>
        </w:rPr>
        <w:t>“需要路过止戈城的地方可并不多。”</w:t>
      </w:r>
    </w:p>
    <w:p w14:paraId="57EF7689" w14:textId="77777777" w:rsidR="00104F2F" w:rsidRPr="00104F2F" w:rsidRDefault="001D73AE" w:rsidP="00826B4E">
      <w:r>
        <w:rPr>
          <w:rFonts w:hint="eastAsia"/>
        </w:rPr>
        <w:t>司马轶认真道：</w:t>
      </w:r>
      <w:r w:rsidR="006838FA">
        <w:rPr>
          <w:rFonts w:hint="eastAsia"/>
        </w:rPr>
        <w:t>“告诉陆兄倒也无妨，我要入苗疆访巫教。”</w:t>
      </w:r>
    </w:p>
    <w:p w14:paraId="18A35950" w14:textId="77777777" w:rsidR="00826B4E" w:rsidRDefault="001D73AE" w:rsidP="00826B4E">
      <w:r>
        <w:rPr>
          <w:rFonts w:hint="eastAsia"/>
        </w:rPr>
        <w:t>陆三阴好奇问道：“南下巫教山遥路远，什么事值得南盟少子亲自走这一趟？”</w:t>
      </w:r>
    </w:p>
    <w:p w14:paraId="4DA608FC" w14:textId="77777777" w:rsidR="00826B4E" w:rsidRPr="007F3F4A" w:rsidRDefault="007F3F4A" w:rsidP="00826B4E">
      <w:r>
        <w:rPr>
          <w:rFonts w:hint="eastAsia"/>
        </w:rPr>
        <w:t>司马轶有些感叹，说道：“为了让两境重现当年六道奇人的风</w:t>
      </w:r>
      <w:r w:rsidR="00471F2B">
        <w:rPr>
          <w:rFonts w:hint="eastAsia"/>
        </w:rPr>
        <w:t>采，多远也是值得的。</w:t>
      </w:r>
      <w:r>
        <w:rPr>
          <w:rFonts w:hint="eastAsia"/>
        </w:rPr>
        <w:t>”</w:t>
      </w:r>
    </w:p>
    <w:p w14:paraId="75B38ADA" w14:textId="77777777" w:rsidR="00EC6D83" w:rsidRDefault="00EC6D83" w:rsidP="00826B4E">
      <w:r>
        <w:rPr>
          <w:rFonts w:hint="eastAsia"/>
        </w:rPr>
        <w:t>“当年的三大传奇啊，确是我辈心生向往的人物。”</w:t>
      </w:r>
    </w:p>
    <w:p w14:paraId="03E2CF33" w14:textId="77777777" w:rsidR="00826B4E" w:rsidRDefault="007C3644" w:rsidP="00826B4E">
      <w:r>
        <w:rPr>
          <w:rFonts w:hint="eastAsia"/>
        </w:rPr>
        <w:t>三大传奇的故事，</w:t>
      </w:r>
      <w:r w:rsidR="00EC6D83">
        <w:rPr>
          <w:rFonts w:hint="eastAsia"/>
        </w:rPr>
        <w:t>陆三阴</w:t>
      </w:r>
      <w:r w:rsidR="006103D3">
        <w:rPr>
          <w:rFonts w:hint="eastAsia"/>
        </w:rPr>
        <w:t>并不陌生，尤其是三传奇中唯一的剑者，更是他所向往的人，尤其是见到农应群后，更是激起他心中的那股向往。</w:t>
      </w:r>
    </w:p>
    <w:p w14:paraId="2F3390B3" w14:textId="77777777" w:rsidR="00AD1B07" w:rsidRDefault="006103D3" w:rsidP="00826B4E">
      <w:r>
        <w:rPr>
          <w:rFonts w:hint="eastAsia"/>
        </w:rPr>
        <w:t>农应群并非一个弱者，从昨夜的事件亦可看出，他是一个冷静大胆的人，然后就这样一个人，配合北境之主所排的剑阁四十九人剑阵，竟被那一人一剑，吓得丧失勇气，由此可见那是多么可怕的人物</w:t>
      </w:r>
      <w:r w:rsidR="00AD1B07">
        <w:rPr>
          <w:rFonts w:hint="eastAsia"/>
        </w:rPr>
        <w:t>。</w:t>
      </w:r>
    </w:p>
    <w:p w14:paraId="6842ED34" w14:textId="77777777" w:rsidR="00F558A7" w:rsidRDefault="00AD1B07" w:rsidP="00826B4E">
      <w:r>
        <w:rPr>
          <w:rFonts w:hint="eastAsia"/>
        </w:rPr>
        <w:t>陆三阴毕竟也只是十九二十岁的少年，三大传奇这样的人物，</w:t>
      </w:r>
      <w:r w:rsidR="00E13C4D">
        <w:rPr>
          <w:rFonts w:hint="eastAsia"/>
        </w:rPr>
        <w:t>怎能不令人心生向往</w:t>
      </w:r>
      <w:r>
        <w:rPr>
          <w:rFonts w:hint="eastAsia"/>
        </w:rPr>
        <w:t>，要不是看司马轶不缺钱，他都想资助司马轶一笔路费，让他早去早回</w:t>
      </w:r>
      <w:r w:rsidR="00F558A7">
        <w:rPr>
          <w:rFonts w:hint="eastAsia"/>
        </w:rPr>
        <w:t>。</w:t>
      </w:r>
    </w:p>
    <w:p w14:paraId="6A92DD59" w14:textId="77777777" w:rsidR="00E13C4D" w:rsidRDefault="00F558A7" w:rsidP="00826B4E">
      <w:r>
        <w:rPr>
          <w:rFonts w:hint="eastAsia"/>
        </w:rPr>
        <w:t>为此</w:t>
      </w:r>
      <w:r w:rsidR="00E13C4D">
        <w:rPr>
          <w:rFonts w:hint="eastAsia"/>
        </w:rPr>
        <w:t>陆三阴</w:t>
      </w:r>
      <w:r>
        <w:rPr>
          <w:rFonts w:hint="eastAsia"/>
        </w:rPr>
        <w:t>一直用炯炯有神的目光</w:t>
      </w:r>
      <w:r w:rsidR="00E13C4D">
        <w:rPr>
          <w:rFonts w:hint="eastAsia"/>
        </w:rPr>
        <w:t>打量着司马轶，搞得司马轶以为他在盘算什么，忙解释道：“我想陆兄应该不用再怀疑的我居心了吧！”</w:t>
      </w:r>
    </w:p>
    <w:p w14:paraId="1F428A08" w14:textId="77777777" w:rsidR="00E1558B" w:rsidRDefault="00CE25BA" w:rsidP="00826B4E">
      <w:r>
        <w:rPr>
          <w:rFonts w:hint="eastAsia"/>
        </w:rPr>
        <w:t>陆三阴没有回答他这个问题，转而问</w:t>
      </w:r>
      <w:r w:rsidR="00830C96">
        <w:rPr>
          <w:rFonts w:hint="eastAsia"/>
        </w:rPr>
        <w:t>道：“当年你父亲跟西门缜前辈达成的协议是什么？”</w:t>
      </w:r>
    </w:p>
    <w:p w14:paraId="56B6218F" w14:textId="77777777" w:rsidR="00262993" w:rsidRDefault="00CE25BA" w:rsidP="00826B4E">
      <w:r>
        <w:rPr>
          <w:rFonts w:hint="eastAsia"/>
        </w:rPr>
        <w:t>司马轶说</w:t>
      </w:r>
      <w:r w:rsidR="00830C96">
        <w:rPr>
          <w:rFonts w:hint="eastAsia"/>
        </w:rPr>
        <w:t>道：“</w:t>
      </w:r>
      <w:r>
        <w:rPr>
          <w:rFonts w:hint="eastAsia"/>
        </w:rPr>
        <w:t>那封遗书不是在陆兄手里，你没打开看看吗？</w:t>
      </w:r>
      <w:r w:rsidR="00262993">
        <w:rPr>
          <w:rFonts w:hint="eastAsia"/>
        </w:rPr>
        <w:t>”</w:t>
      </w:r>
    </w:p>
    <w:p w14:paraId="24323DD2" w14:textId="77777777" w:rsidR="00CE25BA" w:rsidRDefault="00CE25BA" w:rsidP="00826B4E">
      <w:r>
        <w:rPr>
          <w:rFonts w:hint="eastAsia"/>
        </w:rPr>
        <w:t>陆三阴摇摇头，说道：“暂时没有这个打算。”</w:t>
      </w:r>
    </w:p>
    <w:p w14:paraId="367A7715" w14:textId="77777777" w:rsidR="00262993" w:rsidRDefault="00262993" w:rsidP="00826B4E">
      <w:r>
        <w:rPr>
          <w:rFonts w:hint="eastAsia"/>
        </w:rPr>
        <w:t>司马轶有些无奈，真的觉得拿他没办法，只好作了最大限度的坦白，</w:t>
      </w:r>
      <w:r w:rsidR="00CE25BA">
        <w:rPr>
          <w:rFonts w:hint="eastAsia"/>
        </w:rPr>
        <w:t>说道：</w:t>
      </w:r>
      <w:r>
        <w:rPr>
          <w:rFonts w:hint="eastAsia"/>
        </w:rPr>
        <w:t>“</w:t>
      </w:r>
      <w:r w:rsidR="00933F3C">
        <w:rPr>
          <w:rFonts w:hint="eastAsia"/>
        </w:rPr>
        <w:t>我只有告诉你，这和传奇中</w:t>
      </w:r>
      <w:r>
        <w:rPr>
          <w:rFonts w:hint="eastAsia"/>
        </w:rPr>
        <w:t>的一位人物有关，具体哪位人物，我父亲并没有告</w:t>
      </w:r>
      <w:r w:rsidR="00717027">
        <w:rPr>
          <w:rFonts w:hint="eastAsia"/>
        </w:rPr>
        <w:t>诉我，不过我猜想，这或许也正是一夜风雨进攻止戈流的真正目的。</w:t>
      </w:r>
      <w:r>
        <w:rPr>
          <w:rFonts w:hint="eastAsia"/>
        </w:rPr>
        <w:t>”</w:t>
      </w:r>
    </w:p>
    <w:p w14:paraId="133739A6" w14:textId="77777777" w:rsidR="0046150E" w:rsidRDefault="0046150E" w:rsidP="00826B4E">
      <w:r>
        <w:rPr>
          <w:rFonts w:hint="eastAsia"/>
        </w:rPr>
        <w:t>“传说中的人物？”</w:t>
      </w:r>
    </w:p>
    <w:p w14:paraId="48AB40B0" w14:textId="77777777" w:rsidR="00E1558B" w:rsidRDefault="0046150E" w:rsidP="00826B4E">
      <w:r>
        <w:rPr>
          <w:rFonts w:hint="eastAsia"/>
        </w:rPr>
        <w:t>陆三阴陷入了深思，这两境传奇中的人物不多，倒也还是有那么四五位，那么究竟是谁？</w:t>
      </w:r>
    </w:p>
    <w:p w14:paraId="6CDD804B" w14:textId="77777777" w:rsidR="0046150E" w:rsidRDefault="0046150E" w:rsidP="00826B4E">
      <w:r>
        <w:rPr>
          <w:rFonts w:hint="eastAsia"/>
        </w:rPr>
        <w:t>司马轶却给他提供了另一个思路。</w:t>
      </w:r>
    </w:p>
    <w:p w14:paraId="088FADB8" w14:textId="77777777" w:rsidR="0046150E" w:rsidRDefault="0046150E" w:rsidP="00826B4E">
      <w:r>
        <w:rPr>
          <w:rFonts w:hint="eastAsia"/>
        </w:rPr>
        <w:t>“我觉得这个传说中的人物，不一定是活着的人物。”</w:t>
      </w:r>
    </w:p>
    <w:p w14:paraId="0B0811B0" w14:textId="77777777" w:rsidR="0046150E" w:rsidRDefault="00DE06AE" w:rsidP="00826B4E">
      <w:r>
        <w:rPr>
          <w:rFonts w:hint="eastAsia"/>
        </w:rPr>
        <w:t>陆三阴眼中闪着光，问道：“你的意思是？”</w:t>
      </w:r>
    </w:p>
    <w:p w14:paraId="4F9B35FF" w14:textId="77777777" w:rsidR="0046150E" w:rsidRDefault="00DE06AE" w:rsidP="00826B4E">
      <w:r>
        <w:rPr>
          <w:rFonts w:hint="eastAsia"/>
        </w:rPr>
        <w:t>司马轶</w:t>
      </w:r>
      <w:r w:rsidR="00CE25BA">
        <w:rPr>
          <w:rFonts w:hint="eastAsia"/>
        </w:rPr>
        <w:t>说</w:t>
      </w:r>
      <w:r>
        <w:rPr>
          <w:rFonts w:hint="eastAsia"/>
        </w:rPr>
        <w:t>道：“不知道陆兄有没有听说过这种说法，青思池之所以清澈见底，不染尘垢，是因为青思池是由圣人的眼泪结成的。”</w:t>
      </w:r>
    </w:p>
    <w:p w14:paraId="10736629" w14:textId="77777777" w:rsidR="00323803" w:rsidRDefault="00323803" w:rsidP="00826B4E">
      <w:r>
        <w:rPr>
          <w:rFonts w:hint="eastAsia"/>
        </w:rPr>
        <w:t>陆三阴</w:t>
      </w:r>
      <w:r w:rsidR="00CE25BA">
        <w:rPr>
          <w:rFonts w:hint="eastAsia"/>
        </w:rPr>
        <w:t>沉默了会，说</w:t>
      </w:r>
      <w:r>
        <w:rPr>
          <w:rFonts w:hint="eastAsia"/>
        </w:rPr>
        <w:t>道：“这不是传说，而是神话。”</w:t>
      </w:r>
    </w:p>
    <w:p w14:paraId="3622E34D" w14:textId="77777777" w:rsidR="008D3D61" w:rsidRPr="00DE06AE" w:rsidRDefault="00CE25BA" w:rsidP="00826B4E">
      <w:r>
        <w:rPr>
          <w:rFonts w:hint="eastAsia"/>
        </w:rPr>
        <w:lastRenderedPageBreak/>
        <w:t>司马轶说道：</w:t>
      </w:r>
      <w:r w:rsidR="008D3D61">
        <w:rPr>
          <w:rFonts w:hint="eastAsia"/>
        </w:rPr>
        <w:t>“这百年的历史有一段是断层的，而当年的雨宫八百士则是一个以解开历史断层为目标的组织，他们将手伸向了青思阁，也在青思阁覆灭，</w:t>
      </w:r>
      <w:r w:rsidR="005C2420">
        <w:rPr>
          <w:rFonts w:hint="eastAsia"/>
        </w:rPr>
        <w:t>而且覆灭的原因也成了谜团，</w:t>
      </w:r>
      <w:r w:rsidR="008D3D61">
        <w:rPr>
          <w:rFonts w:hint="eastAsia"/>
        </w:rPr>
        <w:t>这难道只是一个巧合？我不相信有这么巧合的事情。”</w:t>
      </w:r>
    </w:p>
    <w:p w14:paraId="7376C17C" w14:textId="77777777" w:rsidR="0046150E" w:rsidRPr="0046150E" w:rsidRDefault="00166C70" w:rsidP="00826B4E">
      <w:r>
        <w:rPr>
          <w:rFonts w:hint="eastAsia"/>
        </w:rPr>
        <w:t>陆三阴想了想，说道：“你说的倒也有几分道理啊，但你</w:t>
      </w:r>
      <w:r w:rsidR="00EB149F">
        <w:rPr>
          <w:rFonts w:hint="eastAsia"/>
        </w:rPr>
        <w:t>无疑无故告诉我这些干吗？</w:t>
      </w:r>
      <w:r w:rsidR="00CE25BA">
        <w:rPr>
          <w:rFonts w:hint="eastAsia"/>
        </w:rPr>
        <w:t>这不符合利益至上的南境</w:t>
      </w:r>
      <w:r w:rsidR="005D6F3A">
        <w:rPr>
          <w:rFonts w:hint="eastAsia"/>
        </w:rPr>
        <w:t>准则吧！</w:t>
      </w:r>
      <w:r>
        <w:rPr>
          <w:rFonts w:hint="eastAsia"/>
        </w:rPr>
        <w:t>”</w:t>
      </w:r>
    </w:p>
    <w:p w14:paraId="2DE99AF3" w14:textId="77777777" w:rsidR="00E1558B" w:rsidRDefault="006E6670" w:rsidP="00826B4E">
      <w:r>
        <w:rPr>
          <w:rFonts w:hint="eastAsia"/>
        </w:rPr>
        <w:t>司马轶笑道：“或</w:t>
      </w:r>
      <w:r w:rsidR="000F5507">
        <w:rPr>
          <w:rFonts w:hint="eastAsia"/>
        </w:rPr>
        <w:t>许是因为石中龙的死吧，</w:t>
      </w:r>
      <w:r w:rsidR="00CE25BA">
        <w:rPr>
          <w:rFonts w:hint="eastAsia"/>
        </w:rPr>
        <w:t>陆兄的处理方式让我想到了一个人</w:t>
      </w:r>
      <w:r w:rsidR="000F5507">
        <w:rPr>
          <w:rFonts w:hint="eastAsia"/>
        </w:rPr>
        <w:t>。</w:t>
      </w:r>
      <w:r>
        <w:rPr>
          <w:rFonts w:hint="eastAsia"/>
        </w:rPr>
        <w:t>”</w:t>
      </w:r>
    </w:p>
    <w:p w14:paraId="75EA1B24" w14:textId="77777777" w:rsidR="00E1558B" w:rsidRDefault="000F5507" w:rsidP="00826B4E">
      <w:r>
        <w:rPr>
          <w:rFonts w:hint="eastAsia"/>
        </w:rPr>
        <w:t>陆三阴</w:t>
      </w:r>
      <w:r w:rsidR="00CE25BA">
        <w:rPr>
          <w:rFonts w:hint="eastAsia"/>
        </w:rPr>
        <w:t>问道：“是谁？”</w:t>
      </w:r>
    </w:p>
    <w:p w14:paraId="31201D21" w14:textId="77777777" w:rsidR="00CE25BA" w:rsidRDefault="00CE25BA" w:rsidP="00826B4E">
      <w:r>
        <w:rPr>
          <w:rFonts w:hint="eastAsia"/>
        </w:rPr>
        <w:t>司马轶说道：“那就是我的父亲，你的形式风格和我父亲当年太像了。”</w:t>
      </w:r>
    </w:p>
    <w:p w14:paraId="380A47F1" w14:textId="77777777" w:rsidR="00CE25BA" w:rsidRDefault="00CE25BA" w:rsidP="00826B4E">
      <w:r>
        <w:rPr>
          <w:rFonts w:hint="eastAsia"/>
        </w:rPr>
        <w:t>听完这句话，陆三阴沉默了很长时间。</w:t>
      </w:r>
    </w:p>
    <w:p w14:paraId="7D76B0EE" w14:textId="77777777" w:rsidR="00CE25BA" w:rsidRDefault="00CE25BA" w:rsidP="00826B4E">
      <w:r>
        <w:rPr>
          <w:rFonts w:hint="eastAsia"/>
        </w:rPr>
        <w:t>“那你岂不是要叫我爸爸？”</w:t>
      </w:r>
    </w:p>
    <w:p w14:paraId="4D6E8622" w14:textId="77777777" w:rsidR="00CE25BA" w:rsidRDefault="00CE25BA" w:rsidP="00826B4E">
      <w:r>
        <w:rPr>
          <w:rFonts w:hint="eastAsia"/>
        </w:rPr>
        <w:t>一片安静。</w:t>
      </w:r>
    </w:p>
    <w:p w14:paraId="241CA0F1" w14:textId="77777777" w:rsidR="00CE25BA" w:rsidRDefault="00CE25BA" w:rsidP="00826B4E">
      <w:r>
        <w:rPr>
          <w:rFonts w:hint="eastAsia"/>
        </w:rPr>
        <w:t>林中传来了沙沙的声音。</w:t>
      </w:r>
    </w:p>
    <w:p w14:paraId="7957082D" w14:textId="77777777" w:rsidR="00CE25BA" w:rsidRDefault="00CE25BA" w:rsidP="00826B4E">
      <w:r>
        <w:rPr>
          <w:rFonts w:hint="eastAsia"/>
        </w:rPr>
        <w:t>这不是被风吹起的，而是林中的南境高手靠近时造成的。</w:t>
      </w:r>
    </w:p>
    <w:p w14:paraId="1AE1A341" w14:textId="77777777" w:rsidR="00CE25BA" w:rsidRDefault="00CE25BA" w:rsidP="00826B4E">
      <w:r>
        <w:rPr>
          <w:rFonts w:hint="eastAsia"/>
        </w:rPr>
        <w:t>林叶</w:t>
      </w:r>
      <w:r w:rsidRPr="00CE25BA">
        <w:rPr>
          <w:rFonts w:hint="eastAsia"/>
        </w:rPr>
        <w:t>骤乱，杀意骤起，</w:t>
      </w:r>
      <w:r>
        <w:rPr>
          <w:rFonts w:hint="eastAsia"/>
        </w:rPr>
        <w:t>自四面八方而来</w:t>
      </w:r>
      <w:r w:rsidRPr="00CE25BA">
        <w:rPr>
          <w:rFonts w:hint="eastAsia"/>
        </w:rPr>
        <w:t>。</w:t>
      </w:r>
    </w:p>
    <w:p w14:paraId="5D40C6A9" w14:textId="77777777" w:rsidR="0084575C" w:rsidRDefault="0084575C" w:rsidP="00826B4E">
      <w:r>
        <w:rPr>
          <w:rFonts w:hint="eastAsia"/>
        </w:rPr>
        <w:t>司马轶</w:t>
      </w:r>
      <w:r w:rsidRPr="0084575C">
        <w:rPr>
          <w:rFonts w:hint="eastAsia"/>
        </w:rPr>
        <w:t>眼瞳骤缩</w:t>
      </w:r>
      <w:r>
        <w:rPr>
          <w:rFonts w:hint="eastAsia"/>
        </w:rPr>
        <w:t>，瞪了前方一眼。</w:t>
      </w:r>
    </w:p>
    <w:p w14:paraId="19121744" w14:textId="77777777" w:rsidR="0084575C" w:rsidRPr="0084575C" w:rsidRDefault="0084575C" w:rsidP="00826B4E">
      <w:r>
        <w:rPr>
          <w:rFonts w:hint="eastAsia"/>
        </w:rPr>
        <w:t>杀意突然消失了，四周恢复了安静。</w:t>
      </w:r>
    </w:p>
    <w:p w14:paraId="66134552" w14:textId="77777777" w:rsidR="00442F30" w:rsidRDefault="00442F30" w:rsidP="00826B4E">
      <w:r>
        <w:rPr>
          <w:rFonts w:hint="eastAsia"/>
        </w:rPr>
        <w:t>司马轶</w:t>
      </w:r>
      <w:r w:rsidR="0084575C">
        <w:rPr>
          <w:rFonts w:hint="eastAsia"/>
        </w:rPr>
        <w:t>说</w:t>
      </w:r>
      <w:r>
        <w:rPr>
          <w:rFonts w:hint="eastAsia"/>
        </w:rPr>
        <w:t>道：“</w:t>
      </w:r>
      <w:r w:rsidR="00C17102">
        <w:rPr>
          <w:rFonts w:hint="eastAsia"/>
        </w:rPr>
        <w:t>还有件事</w:t>
      </w:r>
      <w:r w:rsidR="0084575C">
        <w:rPr>
          <w:rFonts w:hint="eastAsia"/>
        </w:rPr>
        <w:t>想</w:t>
      </w:r>
      <w:r w:rsidR="00C17102">
        <w:rPr>
          <w:rFonts w:hint="eastAsia"/>
        </w:rPr>
        <w:t>麻烦陆兄。</w:t>
      </w:r>
      <w:r>
        <w:rPr>
          <w:rFonts w:hint="eastAsia"/>
        </w:rPr>
        <w:t>”</w:t>
      </w:r>
    </w:p>
    <w:p w14:paraId="0C574EC8" w14:textId="77777777" w:rsidR="00E1558B" w:rsidRDefault="00136B2A" w:rsidP="00826B4E">
      <w:r>
        <w:rPr>
          <w:rFonts w:hint="eastAsia"/>
        </w:rPr>
        <w:t>陆三阴倒有些好奇了，问道：“哦，什么事？”</w:t>
      </w:r>
    </w:p>
    <w:p w14:paraId="0C760907" w14:textId="77777777" w:rsidR="0084575C" w:rsidRDefault="00136B2A" w:rsidP="00826B4E">
      <w:r>
        <w:rPr>
          <w:rFonts w:hint="eastAsia"/>
        </w:rPr>
        <w:t>“钱百万是我义兄，就是那天那个非常讨厌的有钱的胖子……”</w:t>
      </w:r>
    </w:p>
    <w:p w14:paraId="27451821" w14:textId="77777777" w:rsidR="00E1558B" w:rsidRDefault="00136B2A" w:rsidP="00826B4E">
      <w:r>
        <w:rPr>
          <w:rFonts w:hint="eastAsia"/>
        </w:rPr>
        <w:t>司马轶特意补充了一下胖子这个词汇，继续说道：“本来是要陪我去巫教的，谁知道来到这止戈城，这家伙就挪不动地了，他待不待在止戈城倒无所谓，主要是这人也不是有一点讨厌，我是怕哪天冲撞了陆兄，你这边担待一点。”</w:t>
      </w:r>
    </w:p>
    <w:p w14:paraId="20BB6183" w14:textId="77777777" w:rsidR="007F766F" w:rsidRDefault="00517F16" w:rsidP="00826B4E">
      <w:r>
        <w:rPr>
          <w:rFonts w:hint="eastAsia"/>
        </w:rPr>
        <w:t>陆三阴想到那又胖又有钱的胖子心中想泛起想揍人的冲动，心想这事担待得有多担待</w:t>
      </w:r>
      <w:r w:rsidR="007F766F">
        <w:rPr>
          <w:rFonts w:hint="eastAsia"/>
        </w:rPr>
        <w:t>啊，于是他眯着眼说道</w:t>
      </w:r>
      <w:r>
        <w:rPr>
          <w:rFonts w:hint="eastAsia"/>
        </w:rPr>
        <w:t>：“</w:t>
      </w:r>
      <w:r w:rsidR="007F766F">
        <w:rPr>
          <w:rFonts w:hint="eastAsia"/>
        </w:rPr>
        <w:t>我只是保证不</w:t>
      </w:r>
      <w:r>
        <w:rPr>
          <w:rFonts w:hint="eastAsia"/>
        </w:rPr>
        <w:t>死。”</w:t>
      </w:r>
    </w:p>
    <w:p w14:paraId="4F98A8EB" w14:textId="77777777" w:rsidR="007F766F" w:rsidRDefault="007F766F" w:rsidP="00826B4E">
      <w:r>
        <w:rPr>
          <w:rFonts w:hint="eastAsia"/>
        </w:rPr>
        <w:t>介于钱百万之前的经历，司马轶已经很满意这个结果了，笑道：“不死就好，不死就好。”</w:t>
      </w:r>
    </w:p>
    <w:p w14:paraId="2E952068" w14:textId="77777777" w:rsidR="00E1558B" w:rsidRDefault="009F1B22" w:rsidP="00826B4E">
      <w:r>
        <w:rPr>
          <w:rFonts w:hint="eastAsia"/>
        </w:rPr>
        <w:t>陆三阴打了个哈欠，站起来道：</w:t>
      </w:r>
      <w:r w:rsidR="003D56CC">
        <w:rPr>
          <w:rFonts w:hint="eastAsia"/>
        </w:rPr>
        <w:t>“那没啥说的话，我就回去睡觉了。”</w:t>
      </w:r>
    </w:p>
    <w:p w14:paraId="2A08F1E0" w14:textId="77777777" w:rsidR="00E1558B" w:rsidRDefault="009F1B22" w:rsidP="00826B4E">
      <w:r>
        <w:rPr>
          <w:rFonts w:hint="eastAsia"/>
        </w:rPr>
        <w:t>司马轶拱手道：“陆兄自便，希望我南归之时，</w:t>
      </w:r>
      <w:r w:rsidR="00653156">
        <w:rPr>
          <w:rFonts w:hint="eastAsia"/>
        </w:rPr>
        <w:t>还有重逢之日</w:t>
      </w:r>
      <w:r>
        <w:rPr>
          <w:rFonts w:hint="eastAsia"/>
        </w:rPr>
        <w:t>。”</w:t>
      </w:r>
    </w:p>
    <w:p w14:paraId="3433EBC7" w14:textId="77777777" w:rsidR="0084575C" w:rsidRDefault="0084575C" w:rsidP="00826B4E">
      <w:r>
        <w:rPr>
          <w:rFonts w:hint="eastAsia"/>
        </w:rPr>
        <w:t>“重逢就免了。”</w:t>
      </w:r>
    </w:p>
    <w:p w14:paraId="46E8FD1F" w14:textId="77777777" w:rsidR="00E1558B" w:rsidRDefault="000F41F5" w:rsidP="00826B4E">
      <w:r>
        <w:rPr>
          <w:rFonts w:hint="eastAsia"/>
        </w:rPr>
        <w:t>陆三阴摆手</w:t>
      </w:r>
      <w:r w:rsidR="0084575C">
        <w:rPr>
          <w:rFonts w:hint="eastAsia"/>
        </w:rPr>
        <w:t>，离开了这片杀机四伏的林子。</w:t>
      </w:r>
      <w:r w:rsidR="0084575C">
        <w:t xml:space="preserve"> </w:t>
      </w:r>
    </w:p>
    <w:p w14:paraId="73436134" w14:textId="77777777" w:rsidR="0084575C" w:rsidRDefault="0084575C" w:rsidP="00826B4E">
      <w:r>
        <w:rPr>
          <w:rFonts w:hint="eastAsia"/>
        </w:rPr>
        <w:t>司马轶转身朝南，离开了止戈城。</w:t>
      </w:r>
    </w:p>
    <w:p w14:paraId="7AF50B03" w14:textId="77777777" w:rsidR="00E1558B" w:rsidRDefault="00932D4B" w:rsidP="00826B4E">
      <w:r>
        <w:rPr>
          <w:rFonts w:hint="eastAsia"/>
        </w:rPr>
        <w:t>在不远处的一片林子里，农应群很恭敬地等在那里，司马轶走上去拍拍他的肩膀，说道：“</w:t>
      </w:r>
      <w:r w:rsidR="003378E3">
        <w:rPr>
          <w:rFonts w:hint="eastAsia"/>
        </w:rPr>
        <w:t>能一个人策动这么多人，说明你是个优秀的人，懂得在合适的时候放弃，</w:t>
      </w:r>
      <w:r w:rsidR="0064424A">
        <w:rPr>
          <w:rFonts w:hint="eastAsia"/>
        </w:rPr>
        <w:t>说明你很知道取舍，我们南盟就需要你这样的人。</w:t>
      </w:r>
      <w:r>
        <w:rPr>
          <w:rFonts w:hint="eastAsia"/>
        </w:rPr>
        <w:t>”</w:t>
      </w:r>
    </w:p>
    <w:p w14:paraId="25B46D80" w14:textId="77777777" w:rsidR="00E1558B" w:rsidRDefault="001B7918" w:rsidP="00826B4E">
      <w:r>
        <w:rPr>
          <w:rFonts w:hint="eastAsia"/>
        </w:rPr>
        <w:t>农应群有些忐忑地问道：“可是我的身上背负着止戈令的承诺……”</w:t>
      </w:r>
    </w:p>
    <w:p w14:paraId="15D98146" w14:textId="77777777" w:rsidR="00E1558B" w:rsidRPr="001B7918" w:rsidRDefault="001B7918" w:rsidP="00826B4E">
      <w:r>
        <w:rPr>
          <w:rFonts w:hint="eastAsia"/>
        </w:rPr>
        <w:t>“北盟用人才看这些</w:t>
      </w:r>
      <w:r w:rsidR="00861B59">
        <w:rPr>
          <w:rFonts w:hint="eastAsia"/>
        </w:rPr>
        <w:t>声名，我们南盟只讲究利益与实力，走吧，不用顾虑这么多。</w:t>
      </w:r>
      <w:r>
        <w:rPr>
          <w:rFonts w:hint="eastAsia"/>
        </w:rPr>
        <w:t>”</w:t>
      </w:r>
    </w:p>
    <w:p w14:paraId="54410FA1" w14:textId="77777777" w:rsidR="00E1558B" w:rsidRDefault="00861B59" w:rsidP="00826B4E">
      <w:r>
        <w:rPr>
          <w:rFonts w:hint="eastAsia"/>
        </w:rPr>
        <w:t>司马轶又忙了他两下，然后向南而行，农应群看着他的背影问道：“请问少盟主，我们要去哪里？”</w:t>
      </w:r>
    </w:p>
    <w:p w14:paraId="5F016BFA" w14:textId="77777777" w:rsidR="00861B59" w:rsidRDefault="00861B59" w:rsidP="00826B4E">
      <w:r>
        <w:rPr>
          <w:rFonts w:hint="eastAsia"/>
        </w:rPr>
        <w:t>“苗疆巫教。”</w:t>
      </w:r>
    </w:p>
    <w:p w14:paraId="54984384" w14:textId="77777777" w:rsidR="00861B59" w:rsidRDefault="00861B59" w:rsidP="00826B4E">
      <w:r>
        <w:rPr>
          <w:rFonts w:hint="eastAsia"/>
        </w:rPr>
        <w:t>农应群的心里仿佛被什么刺了一下，脸部微微抽搐，闪烁的目光中燃起了仇恨的焰火，他攥紧了拳头，用了很大的力气才说出了那个人的名字。</w:t>
      </w:r>
    </w:p>
    <w:p w14:paraId="7062F5CB" w14:textId="77777777" w:rsidR="00861B59" w:rsidRPr="00861B59" w:rsidRDefault="00861B59" w:rsidP="00826B4E">
      <w:r>
        <w:rPr>
          <w:rFonts w:hint="eastAsia"/>
        </w:rPr>
        <w:t>“夜郎剑客。”</w:t>
      </w:r>
    </w:p>
    <w:p w14:paraId="1F7C5A98" w14:textId="77777777" w:rsidR="00E1558B" w:rsidRPr="00136B2A" w:rsidRDefault="00E1558B" w:rsidP="00826B4E"/>
    <w:p w14:paraId="00AC37CA" w14:textId="77777777" w:rsidR="00826B4E" w:rsidRDefault="00826B4E" w:rsidP="00826B4E"/>
    <w:p w14:paraId="69E4E732" w14:textId="77777777" w:rsidR="00826B4E" w:rsidRPr="00826B4E" w:rsidRDefault="00826B4E" w:rsidP="00826B4E"/>
    <w:p w14:paraId="0D864674" w14:textId="77777777" w:rsidR="00971D91" w:rsidRDefault="00282DC3" w:rsidP="00732F66">
      <w:pPr>
        <w:pStyle w:val="3"/>
      </w:pPr>
      <w:r>
        <w:rPr>
          <w:rFonts w:hint="eastAsia"/>
        </w:rPr>
        <w:lastRenderedPageBreak/>
        <w:t>第四十二</w:t>
      </w:r>
      <w:r w:rsidR="00971D91">
        <w:rPr>
          <w:rFonts w:hint="eastAsia"/>
        </w:rPr>
        <w:t>章</w:t>
      </w:r>
      <w:r w:rsidR="002822E1">
        <w:rPr>
          <w:rFonts w:hint="eastAsia"/>
        </w:rPr>
        <w:t>月下的梧桐灯</w:t>
      </w:r>
    </w:p>
    <w:p w14:paraId="7349948C" w14:textId="77777777" w:rsidR="00860571" w:rsidRDefault="00D70024" w:rsidP="00860571">
      <w:r>
        <w:rPr>
          <w:rFonts w:hint="eastAsia"/>
        </w:rPr>
        <w:t>窗外星光暗淡，一如西门纤纤此时的心情</w:t>
      </w:r>
      <w:r w:rsidR="00485900">
        <w:rPr>
          <w:rFonts w:hint="eastAsia"/>
        </w:rPr>
        <w:t>。</w:t>
      </w:r>
    </w:p>
    <w:p w14:paraId="68D4B8D7" w14:textId="77777777" w:rsidR="00D70024" w:rsidRDefault="00D70024" w:rsidP="00860571">
      <w:r>
        <w:rPr>
          <w:rFonts w:hint="eastAsia"/>
        </w:rPr>
        <w:t>从她挑战一剑倾城开始，这是第四个夜晚。</w:t>
      </w:r>
    </w:p>
    <w:p w14:paraId="43C40538" w14:textId="77777777" w:rsidR="00D70024" w:rsidRDefault="00D70024" w:rsidP="00860571">
      <w:r>
        <w:rPr>
          <w:rFonts w:hint="eastAsia"/>
        </w:rPr>
        <w:t>第一夜，一夜风雨入侵止戈流，她带领二十五勇士入山，那一夜是生死博弈。</w:t>
      </w:r>
    </w:p>
    <w:p w14:paraId="52090B83" w14:textId="77777777" w:rsidR="00D70024" w:rsidRDefault="00D70024" w:rsidP="00860571">
      <w:r>
        <w:rPr>
          <w:rFonts w:hint="eastAsia"/>
        </w:rPr>
        <w:t>第二夜，百里七人众山脚挑衅，李占山想证明西门缜错了，农应群想证明止戈流错了，季海棠想借带负诅咒的勇士追逐到那个看不见的背影，最终让前一夜的英雄们一夜凋零，那是诛心的一夜。</w:t>
      </w:r>
    </w:p>
    <w:p w14:paraId="400B7615" w14:textId="77777777" w:rsidR="009E7151" w:rsidRDefault="009E7151" w:rsidP="00860571">
      <w:r>
        <w:rPr>
          <w:rFonts w:hint="eastAsia"/>
        </w:rPr>
        <w:t>这是第</w:t>
      </w:r>
      <w:r w:rsidR="0037649C">
        <w:rPr>
          <w:rFonts w:hint="eastAsia"/>
        </w:rPr>
        <w:t>三</w:t>
      </w:r>
      <w:r>
        <w:rPr>
          <w:rFonts w:hint="eastAsia"/>
        </w:rPr>
        <w:t>夜，一夜风雨不再入侵，百里七人众不再挑衅，止戈流与青思阁不再冲</w:t>
      </w:r>
      <w:r w:rsidR="002C63D4">
        <w:rPr>
          <w:rFonts w:hint="eastAsia"/>
        </w:rPr>
        <w:t>突，仿佛一切都已经归入平静，然后西门纤纤心里，却始终无法保持平静。</w:t>
      </w:r>
    </w:p>
    <w:p w14:paraId="12BDE723" w14:textId="77777777" w:rsidR="00FB0CEF" w:rsidRDefault="002C63D4" w:rsidP="00860571">
      <w:r>
        <w:rPr>
          <w:rFonts w:hint="eastAsia"/>
        </w:rPr>
        <w:t>她知道，在这片夜晚之下，还有很多人在沉默地关注着止戈山。</w:t>
      </w:r>
    </w:p>
    <w:p w14:paraId="1A58E596" w14:textId="77777777" w:rsidR="002C63D4" w:rsidRDefault="00FB0CEF" w:rsidP="00860571">
      <w:r>
        <w:rPr>
          <w:rFonts w:hint="eastAsia"/>
        </w:rPr>
        <w:t>这些力量之所以沉默着，或许是因为时机没到，或许是在等待着她松懈的时刻，然后发起的致命一击，就像第二夜一样。</w:t>
      </w:r>
    </w:p>
    <w:p w14:paraId="5F6C63FD" w14:textId="77777777" w:rsidR="00FB0CEF" w:rsidRDefault="00FB0CEF" w:rsidP="00860571">
      <w:r>
        <w:rPr>
          <w:rFonts w:hint="eastAsia"/>
        </w:rPr>
        <w:t>毫无准备的结局就是全面溃败，她不想再一次经历第二夜的无力与绝望，所以</w:t>
      </w:r>
      <w:r w:rsidR="001F2961">
        <w:rPr>
          <w:rFonts w:hint="eastAsia"/>
        </w:rPr>
        <w:t>从第三夜起她不敢半点松懈。</w:t>
      </w:r>
    </w:p>
    <w:p w14:paraId="5C44B919" w14:textId="77777777" w:rsidR="001F2961" w:rsidRDefault="001F2961" w:rsidP="00860571">
      <w:r>
        <w:rPr>
          <w:rFonts w:hint="eastAsia"/>
        </w:rPr>
        <w:t>这是一种熬鹰的策略，时刻的高度紧张迟早会让人崩溃的，西门纤纤知道即便有柴桑与狄败青在，也撑持不了多久。</w:t>
      </w:r>
    </w:p>
    <w:p w14:paraId="537DEC44" w14:textId="77777777" w:rsidR="001F2961" w:rsidRDefault="001F2961" w:rsidP="00860571">
      <w:r>
        <w:rPr>
          <w:rFonts w:hint="eastAsia"/>
        </w:rPr>
        <w:t>便即他们三人再强大，但止戈流与青思阁内部不合已是事实，而他们面对的敌人又不止一个，除了退去后便消失无踪的一夜风雨，和虎踞百里山虎视眈眈的百里七人众之外，还有沉默至今的两境。</w:t>
      </w:r>
    </w:p>
    <w:p w14:paraId="20DDD408" w14:textId="77777777" w:rsidR="001F2961" w:rsidRDefault="001F2961" w:rsidP="00860571">
      <w:r>
        <w:rPr>
          <w:rFonts w:hint="eastAsia"/>
        </w:rPr>
        <w:t>这是一个僵局。</w:t>
      </w:r>
    </w:p>
    <w:p w14:paraId="791BFCE3" w14:textId="77777777" w:rsidR="001F2961" w:rsidRDefault="001F2961" w:rsidP="00860571">
      <w:r>
        <w:rPr>
          <w:rFonts w:hint="eastAsia"/>
        </w:rPr>
        <w:t>西门纤纤渴望打破这个僵局，但她不知道打破这个僵局之后是否会迎来更可怕的局面，所以她至今没有宣布</w:t>
      </w:r>
      <w:r w:rsidR="00940B1F">
        <w:rPr>
          <w:rFonts w:hint="eastAsia"/>
        </w:rPr>
        <w:t>对止戈流的处理。</w:t>
      </w:r>
    </w:p>
    <w:p w14:paraId="41C18355" w14:textId="77777777" w:rsidR="00900052" w:rsidRDefault="00900052" w:rsidP="00860571">
      <w:r>
        <w:rPr>
          <w:rFonts w:hint="eastAsia"/>
        </w:rPr>
        <w:t>西门纤纤内心是有所期待的。</w:t>
      </w:r>
    </w:p>
    <w:p w14:paraId="37D818E4" w14:textId="77777777" w:rsidR="00900052" w:rsidRDefault="00900052" w:rsidP="00860571">
      <w:r>
        <w:rPr>
          <w:rFonts w:hint="eastAsia"/>
        </w:rPr>
        <w:t>她期待有一个外来者助她打破这个僵局。</w:t>
      </w:r>
    </w:p>
    <w:p w14:paraId="783FA177" w14:textId="77777777" w:rsidR="00900052" w:rsidRDefault="009F1F3C" w:rsidP="00860571">
      <w:r>
        <w:rPr>
          <w:rFonts w:hint="eastAsia"/>
        </w:rPr>
        <w:t>外来者对局势的影响是极大的，就像</w:t>
      </w:r>
      <w:r w:rsidR="00900052">
        <w:rPr>
          <w:rFonts w:hint="eastAsia"/>
        </w:rPr>
        <w:t>第一夜，柴桑还是外来者，他只说了一句，暗中的朋友谁有空帮我来一掌，然后</w:t>
      </w:r>
      <w:r>
        <w:rPr>
          <w:rFonts w:hint="eastAsia"/>
        </w:rPr>
        <w:t>就解了止戈流之围</w:t>
      </w:r>
      <w:r w:rsidR="00900052">
        <w:rPr>
          <w:rFonts w:hint="eastAsia"/>
        </w:rPr>
        <w:t>。</w:t>
      </w:r>
    </w:p>
    <w:p w14:paraId="3C224CBD" w14:textId="77777777" w:rsidR="009F1F3C" w:rsidRDefault="009F1F3C" w:rsidP="00860571">
      <w:r>
        <w:rPr>
          <w:rFonts w:hint="eastAsia"/>
        </w:rPr>
        <w:t>西门纤纤相信一定有这样的人存在，否则</w:t>
      </w:r>
      <w:r w:rsidR="00883145">
        <w:rPr>
          <w:rFonts w:hint="eastAsia"/>
        </w:rPr>
        <w:t>第二夜之乱不可以被弥平。</w:t>
      </w:r>
    </w:p>
    <w:p w14:paraId="0AE6C7E7" w14:textId="77777777" w:rsidR="00913B7A" w:rsidRPr="00900052" w:rsidRDefault="008600FF" w:rsidP="00860571">
      <w:r>
        <w:rPr>
          <w:rFonts w:hint="eastAsia"/>
        </w:rPr>
        <w:t>她不止有柴桑与狄败青这两个性命相陪的朋友，所以对于这个人，她还有几种设想，比如说如明月般璀璨的千落，又比如说如静水般宁静的叶青诗，更比如说……</w:t>
      </w:r>
    </w:p>
    <w:p w14:paraId="528FA935" w14:textId="77777777" w:rsidR="00860571" w:rsidRPr="008600FF" w:rsidRDefault="008600FF" w:rsidP="00860571">
      <w:r>
        <w:rPr>
          <w:rFonts w:hint="eastAsia"/>
        </w:rPr>
        <w:t>陆三阴。</w:t>
      </w:r>
    </w:p>
    <w:p w14:paraId="6C5B2A3F" w14:textId="77777777" w:rsidR="00860571" w:rsidRDefault="005F08D7" w:rsidP="00860571">
      <w:r>
        <w:rPr>
          <w:rFonts w:hint="eastAsia"/>
        </w:rPr>
        <w:t>这是她内心最渴望也最不敢渴望的事情。</w:t>
      </w:r>
    </w:p>
    <w:p w14:paraId="0070A47B" w14:textId="77777777" w:rsidR="005F08D7" w:rsidRDefault="005F08D7" w:rsidP="00860571">
      <w:r>
        <w:rPr>
          <w:rFonts w:hint="eastAsia"/>
        </w:rPr>
        <w:t>因为石中龙自刎了。</w:t>
      </w:r>
    </w:p>
    <w:p w14:paraId="7C62C43E" w14:textId="77777777" w:rsidR="008E191E" w:rsidRDefault="00C70B3D" w:rsidP="00860571">
      <w:r>
        <w:rPr>
          <w:rFonts w:hint="eastAsia"/>
        </w:rPr>
        <w:t>如果是千落和青诗，她们必然会设法保全每一个人，但陆三阴不会。</w:t>
      </w:r>
    </w:p>
    <w:p w14:paraId="740F7C40" w14:textId="77777777" w:rsidR="002D5636" w:rsidRDefault="002D5636" w:rsidP="00860571">
      <w:r>
        <w:rPr>
          <w:rFonts w:hint="eastAsia"/>
        </w:rPr>
        <w:t>陆三阴的阴，阴在人心算计。这句话是柴桑说的。</w:t>
      </w:r>
    </w:p>
    <w:p w14:paraId="111EA70D" w14:textId="77777777" w:rsidR="002D5636" w:rsidRDefault="002D5636" w:rsidP="00860571">
      <w:r>
        <w:rPr>
          <w:rFonts w:hint="eastAsia"/>
        </w:rPr>
        <w:t>陆三阴从来不是敬天爱人，兼爱天下的人。</w:t>
      </w:r>
    </w:p>
    <w:p w14:paraId="5FFB64AE" w14:textId="77777777" w:rsidR="00C70B3D" w:rsidRPr="00C70B3D" w:rsidRDefault="00272E67" w:rsidP="00860571">
      <w:r>
        <w:rPr>
          <w:rFonts w:hint="eastAsia"/>
        </w:rPr>
        <w:t>陆三阴想保住的人，只有她一个。</w:t>
      </w:r>
    </w:p>
    <w:p w14:paraId="4A524193" w14:textId="77777777" w:rsidR="00860571" w:rsidRDefault="002D5636" w:rsidP="00860571">
      <w:r>
        <w:rPr>
          <w:rFonts w:hint="eastAsia"/>
        </w:rPr>
        <w:t>所以西门纤纤不敢想，石中龙的死只是自己的意愿。</w:t>
      </w:r>
    </w:p>
    <w:p w14:paraId="50AA807D" w14:textId="77777777" w:rsidR="00860571" w:rsidRDefault="001E2261" w:rsidP="00860571">
      <w:r>
        <w:rPr>
          <w:rFonts w:hint="eastAsia"/>
        </w:rPr>
        <w:t>这时候，她又想起了他那句话。</w:t>
      </w:r>
    </w:p>
    <w:p w14:paraId="38101E51" w14:textId="77777777" w:rsidR="001E2261" w:rsidRPr="001E2261" w:rsidRDefault="001E2261" w:rsidP="00860571">
      <w:r>
        <w:rPr>
          <w:rFonts w:hint="eastAsia"/>
        </w:rPr>
        <w:t>纤纤，迷茫的时候点一盏灯吧！</w:t>
      </w:r>
    </w:p>
    <w:p w14:paraId="5D67DA46" w14:textId="77777777" w:rsidR="00860571" w:rsidRDefault="001E2261" w:rsidP="00860571">
      <w:r>
        <w:rPr>
          <w:rFonts w:hint="eastAsia"/>
        </w:rPr>
        <w:t>现在，正是迷茫时候。</w:t>
      </w:r>
    </w:p>
    <w:p w14:paraId="742D88E4" w14:textId="77777777" w:rsidR="0021188E" w:rsidRDefault="0021188E" w:rsidP="00860571">
      <w:r>
        <w:rPr>
          <w:rFonts w:hint="eastAsia"/>
        </w:rPr>
        <w:t>灯，就挂在青思池的梧桐灯下。</w:t>
      </w:r>
    </w:p>
    <w:p w14:paraId="11E98E63" w14:textId="77777777" w:rsidR="0021188E" w:rsidRDefault="0021188E" w:rsidP="00860571">
      <w:r>
        <w:rPr>
          <w:rFonts w:hint="eastAsia"/>
        </w:rPr>
        <w:t>西门纤纤轻轻推开了门，借着夜月的掩护来到了青思池。</w:t>
      </w:r>
    </w:p>
    <w:p w14:paraId="480833AC" w14:textId="77777777" w:rsidR="0021188E" w:rsidRDefault="0021188E" w:rsidP="00860571">
      <w:r>
        <w:rPr>
          <w:rFonts w:hint="eastAsia"/>
        </w:rPr>
        <w:lastRenderedPageBreak/>
        <w:t>止戈山</w:t>
      </w:r>
      <w:r w:rsidR="00F10509">
        <w:rPr>
          <w:rFonts w:hint="eastAsia"/>
        </w:rPr>
        <w:t>的山顶，有一个天然的深坑，不知是雨水沉积，还是地里的水向上冒，总之形成了一口天然的池子。</w:t>
      </w:r>
    </w:p>
    <w:p w14:paraId="7DB320CD" w14:textId="77777777" w:rsidR="0021188E" w:rsidRPr="0021188E" w:rsidRDefault="0021188E" w:rsidP="00860571">
      <w:r>
        <w:rPr>
          <w:rFonts w:hint="eastAsia"/>
        </w:rPr>
        <w:t>有人说，青思池是由圣人的眼泪结成的。</w:t>
      </w:r>
    </w:p>
    <w:p w14:paraId="5BFE5813" w14:textId="77777777" w:rsidR="00EB10FE" w:rsidRDefault="00EB10FE" w:rsidP="00860571">
      <w:r>
        <w:rPr>
          <w:rFonts w:hint="eastAsia"/>
        </w:rPr>
        <w:t>夜色深沉。</w:t>
      </w:r>
    </w:p>
    <w:p w14:paraId="4785B7A1" w14:textId="77777777" w:rsidR="004E74C1" w:rsidRDefault="004E74C1" w:rsidP="00860571">
      <w:r>
        <w:rPr>
          <w:rFonts w:hint="eastAsia"/>
        </w:rPr>
        <w:t>山顶没有雾，天上却有云，月影显得有些朦胧，星光也是暗淡。</w:t>
      </w:r>
    </w:p>
    <w:p w14:paraId="6FE27673" w14:textId="77777777" w:rsidR="00C6379B" w:rsidRPr="00C6379B" w:rsidRDefault="00C6379B" w:rsidP="00860571">
      <w:r>
        <w:rPr>
          <w:rFonts w:hint="eastAsia"/>
        </w:rPr>
        <w:t>夜色下，寂寞梧桐，锁住清秋。</w:t>
      </w:r>
    </w:p>
    <w:p w14:paraId="5DE7073F" w14:textId="77777777" w:rsidR="00E37A0D" w:rsidRPr="00E37A0D" w:rsidRDefault="00D6713D" w:rsidP="00860571">
      <w:r>
        <w:rPr>
          <w:rFonts w:hint="eastAsia"/>
        </w:rPr>
        <w:t>吹拂在池边梧桐上的风声，</w:t>
      </w:r>
      <w:r w:rsidR="00EB10FE">
        <w:rPr>
          <w:rFonts w:hint="eastAsia"/>
        </w:rPr>
        <w:t>打破</w:t>
      </w:r>
      <w:r w:rsidR="00E37A0D">
        <w:rPr>
          <w:rFonts w:hint="eastAsia"/>
        </w:rPr>
        <w:t>了</w:t>
      </w:r>
      <w:r w:rsidR="00EB10FE">
        <w:rPr>
          <w:rFonts w:hint="eastAsia"/>
        </w:rPr>
        <w:t>这</w:t>
      </w:r>
      <w:r w:rsidR="00E37A0D">
        <w:rPr>
          <w:rFonts w:hint="eastAsia"/>
        </w:rPr>
        <w:t>片</w:t>
      </w:r>
      <w:r w:rsidR="00EB10FE">
        <w:rPr>
          <w:rFonts w:hint="eastAsia"/>
        </w:rPr>
        <w:t>沉寂的夜</w:t>
      </w:r>
      <w:r w:rsidR="00E37A0D">
        <w:rPr>
          <w:rFonts w:hint="eastAsia"/>
        </w:rPr>
        <w:t>色</w:t>
      </w:r>
      <w:r w:rsidR="00EB10FE">
        <w:rPr>
          <w:rFonts w:hint="eastAsia"/>
        </w:rPr>
        <w:t>。</w:t>
      </w:r>
    </w:p>
    <w:p w14:paraId="030DE444" w14:textId="77777777" w:rsidR="001E2261" w:rsidRDefault="00C6379B" w:rsidP="00860571">
      <w:r>
        <w:rPr>
          <w:rFonts w:hint="eastAsia"/>
        </w:rPr>
        <w:t>西门纤纤走在萧瑟秋风里，疏落的梧桐间，有种形单影只的孤独感。</w:t>
      </w:r>
    </w:p>
    <w:p w14:paraId="46FAB927" w14:textId="77777777" w:rsidR="00C6379B" w:rsidRDefault="00C6379B" w:rsidP="00860571">
      <w:r>
        <w:rPr>
          <w:rFonts w:hint="eastAsia"/>
        </w:rPr>
        <w:t>泛黄的梧叶挡住了本就朦胧的月色，时有几许婆娑的</w:t>
      </w:r>
      <w:r w:rsidR="00D11C11">
        <w:rPr>
          <w:rFonts w:hint="eastAsia"/>
        </w:rPr>
        <w:t>微光穿林过叶而来，照亮了西门纤纤黑色的瞳孔里那一丝落寞</w:t>
      </w:r>
      <w:r>
        <w:rPr>
          <w:rFonts w:hint="eastAsia"/>
        </w:rPr>
        <w:t>。</w:t>
      </w:r>
    </w:p>
    <w:p w14:paraId="1B9DECB5" w14:textId="77777777" w:rsidR="00D11C11" w:rsidRDefault="00D11C11" w:rsidP="00860571">
      <w:r>
        <w:rPr>
          <w:rFonts w:hint="eastAsia"/>
        </w:rPr>
        <w:t>挂在树上的梧桐灯那夜入侵者践踏后，</w:t>
      </w:r>
      <w:r w:rsidR="00983C42">
        <w:rPr>
          <w:rFonts w:hint="eastAsia"/>
        </w:rPr>
        <w:t>有些已经报废，剩下的虽然被她重新挂回了树上，但已经失去了当初那</w:t>
      </w:r>
      <w:r w:rsidR="00E4603B">
        <w:rPr>
          <w:rFonts w:hint="eastAsia"/>
        </w:rPr>
        <w:t>种鲜明的色彩感，</w:t>
      </w:r>
      <w:r w:rsidR="00983C42">
        <w:rPr>
          <w:rFonts w:hint="eastAsia"/>
        </w:rPr>
        <w:t>远远望去，一片斑驳。</w:t>
      </w:r>
    </w:p>
    <w:p w14:paraId="148E9693" w14:textId="77777777" w:rsidR="00E4603B" w:rsidRDefault="00E4603B" w:rsidP="00860571">
      <w:r>
        <w:rPr>
          <w:rFonts w:hint="eastAsia"/>
        </w:rPr>
        <w:t>在那片斑驳之下，仿佛有什么挡住了她的视线。</w:t>
      </w:r>
    </w:p>
    <w:p w14:paraId="3D334F6F" w14:textId="77777777" w:rsidR="00E4603B" w:rsidRDefault="00E4603B" w:rsidP="00860571">
      <w:r>
        <w:rPr>
          <w:rFonts w:hint="eastAsia"/>
        </w:rPr>
        <w:t>好像是一道青色。</w:t>
      </w:r>
    </w:p>
    <w:p w14:paraId="747B1A7B" w14:textId="77777777" w:rsidR="00E4603B" w:rsidRDefault="00426B8F" w:rsidP="00860571">
      <w:r>
        <w:rPr>
          <w:rFonts w:hint="eastAsia"/>
        </w:rPr>
        <w:t>西门纤纤心中泛起一阵不知名的情绪，仿佛是喜悦，又好像有悲伤</w:t>
      </w:r>
      <w:r w:rsidR="00E4603B">
        <w:rPr>
          <w:rFonts w:hint="eastAsia"/>
        </w:rPr>
        <w:t>。</w:t>
      </w:r>
    </w:p>
    <w:p w14:paraId="31B3D3A0" w14:textId="77777777" w:rsidR="00E4603B" w:rsidRDefault="00426B8F" w:rsidP="00860571">
      <w:r>
        <w:rPr>
          <w:rFonts w:hint="eastAsia"/>
        </w:rPr>
        <w:t>蓦然，乌云遮蔽住了月光，大地陷入一片黑暗，</w:t>
      </w:r>
      <w:r w:rsidR="006C693F">
        <w:rPr>
          <w:rFonts w:hint="eastAsia"/>
        </w:rPr>
        <w:t>再也看不到那朦胧的青色。</w:t>
      </w:r>
    </w:p>
    <w:p w14:paraId="5ACA6D2D" w14:textId="77777777" w:rsidR="006C693F" w:rsidRDefault="006C693F" w:rsidP="00860571">
      <w:r>
        <w:rPr>
          <w:rFonts w:hint="eastAsia"/>
        </w:rPr>
        <w:t>西门纤纤顿时陷入一股巨大的失落中，下意识的前向走了几步。</w:t>
      </w:r>
    </w:p>
    <w:p w14:paraId="22CB3F33" w14:textId="77777777" w:rsidR="006C693F" w:rsidRDefault="006C693F" w:rsidP="00860571">
      <w:r>
        <w:rPr>
          <w:rFonts w:hint="eastAsia"/>
        </w:rPr>
        <w:t>这时候，前方那片黑暗里，突然亮起了灯火，照亮了那郁郁的青色。</w:t>
      </w:r>
    </w:p>
    <w:p w14:paraId="6A4457EC" w14:textId="77777777" w:rsidR="00625296" w:rsidRDefault="009655B7" w:rsidP="00860571">
      <w:r>
        <w:rPr>
          <w:rFonts w:hint="eastAsia"/>
        </w:rPr>
        <w:t>有风，从四方涌来，梧桐林沙沙一片，那青衣在风中微微摇摆。</w:t>
      </w:r>
    </w:p>
    <w:p w14:paraId="5AEDF51D" w14:textId="77777777" w:rsidR="00A5172D" w:rsidRDefault="00A77E50" w:rsidP="00860571">
      <w:r>
        <w:rPr>
          <w:rFonts w:hint="eastAsia"/>
        </w:rPr>
        <w:t>忽然间</w:t>
      </w:r>
      <w:r w:rsidR="00A5172D">
        <w:rPr>
          <w:rFonts w:hint="eastAsia"/>
        </w:rPr>
        <w:t>，只见那道青色的身影缓缓转过身来。</w:t>
      </w:r>
    </w:p>
    <w:p w14:paraId="75E14774" w14:textId="77777777" w:rsidR="00A5172D" w:rsidRDefault="00A5172D" w:rsidP="00860571">
      <w:r>
        <w:rPr>
          <w:rFonts w:hint="eastAsia"/>
        </w:rPr>
        <w:t>两双目光，隔着十米夜色撞在一起。</w:t>
      </w:r>
    </w:p>
    <w:p w14:paraId="5E7F18E3" w14:textId="77777777" w:rsidR="00A5172D" w:rsidRDefault="00A77E50" w:rsidP="00860571">
      <w:r>
        <w:rPr>
          <w:rFonts w:hint="eastAsia"/>
        </w:rPr>
        <w:t>这一眼，隔着的不止是十米夜色，更是三年光阴。</w:t>
      </w:r>
    </w:p>
    <w:p w14:paraId="4CEA9E19" w14:textId="77777777" w:rsidR="00A77E50" w:rsidRDefault="00A77E50" w:rsidP="00A77E50">
      <w:r>
        <w:rPr>
          <w:rFonts w:hint="eastAsia"/>
        </w:rPr>
        <w:t>西门纤纤望着那半在梧桐灯下，半在阴影里的青色身影，身体忍不住</w:t>
      </w:r>
      <w:r w:rsidRPr="00A5172D">
        <w:rPr>
          <w:rFonts w:hint="eastAsia"/>
        </w:rPr>
        <w:t>轻轻颤抖</w:t>
      </w:r>
      <w:r>
        <w:rPr>
          <w:rFonts w:hint="eastAsia"/>
        </w:rPr>
        <w:t>，分明有诸多情绪涌上了心头，却已突然感觉无滋无味，只有沉默的泪水，不知何时朦胧了双眼。</w:t>
      </w:r>
    </w:p>
    <w:p w14:paraId="5FBFF28E" w14:textId="77777777" w:rsidR="00A77E50" w:rsidRDefault="00A77E50" w:rsidP="00860571">
      <w:r>
        <w:rPr>
          <w:rFonts w:hint="eastAsia"/>
        </w:rPr>
        <w:t>泪水融化了三</w:t>
      </w:r>
      <w:r w:rsidR="007A4F12">
        <w:rPr>
          <w:rFonts w:hint="eastAsia"/>
        </w:rPr>
        <w:t>年干涸的光阴，三年的记忆蓦然间破土而出，填满了这数色来深深的绝望。</w:t>
      </w:r>
    </w:p>
    <w:p w14:paraId="61C92ABE" w14:textId="77777777" w:rsidR="007A4F12" w:rsidRDefault="007A4F12" w:rsidP="00860571">
      <w:r>
        <w:rPr>
          <w:rFonts w:hint="eastAsia"/>
        </w:rPr>
        <w:t>“纤纤，彷徨的时候，点一盏灯吧！”</w:t>
      </w:r>
    </w:p>
    <w:p w14:paraId="7D79B035" w14:textId="77777777" w:rsidR="00A87CC7" w:rsidRDefault="007A4F12" w:rsidP="00860571">
      <w:r>
        <w:rPr>
          <w:rFonts w:hint="eastAsia"/>
        </w:rPr>
        <w:t>一个温柔的声音，</w:t>
      </w:r>
      <w:r w:rsidR="00A87CC7">
        <w:rPr>
          <w:rFonts w:hint="eastAsia"/>
        </w:rPr>
        <w:t>带着淡淡地苦涩，从前方这十米夜色里响起。</w:t>
      </w:r>
    </w:p>
    <w:p w14:paraId="4069E4C1" w14:textId="77777777" w:rsidR="007A4F12" w:rsidRDefault="00A87CC7" w:rsidP="00860571">
      <w:r>
        <w:rPr>
          <w:rFonts w:hint="eastAsia"/>
        </w:rPr>
        <w:t>与此同时，另一道声音隔着三年的岁月从心间响起。</w:t>
      </w:r>
    </w:p>
    <w:p w14:paraId="39799190" w14:textId="77777777" w:rsidR="00F93710" w:rsidRPr="00F93710" w:rsidRDefault="00F93710" w:rsidP="00860571">
      <w:r>
        <w:rPr>
          <w:rFonts w:hint="eastAsia"/>
        </w:rPr>
        <w:t>“那夜的人是你？”</w:t>
      </w:r>
    </w:p>
    <w:p w14:paraId="07D205CD" w14:textId="77777777" w:rsidR="006C693F" w:rsidRPr="006C693F" w:rsidRDefault="00F93710" w:rsidP="00860571">
      <w:r>
        <w:rPr>
          <w:rFonts w:hint="eastAsia"/>
        </w:rPr>
        <w:t>“是我！”</w:t>
      </w:r>
    </w:p>
    <w:p w14:paraId="1F353DB3" w14:textId="77777777" w:rsidR="00F93710" w:rsidRDefault="00F93710" w:rsidP="00F93710">
      <w:r>
        <w:rPr>
          <w:rFonts w:hint="eastAsia"/>
        </w:rPr>
        <w:t>只有这一段简单的对话，就</w:t>
      </w:r>
      <w:r w:rsidRPr="00F93710">
        <w:rPr>
          <w:rFonts w:hint="eastAsia"/>
        </w:rPr>
        <w:t>没有人</w:t>
      </w:r>
      <w:r>
        <w:rPr>
          <w:rFonts w:hint="eastAsia"/>
        </w:rPr>
        <w:t>再说话，只是含笑着傻傻的、静静的凝望着——凝望着这失落了三年的青涩笑容。</w:t>
      </w:r>
    </w:p>
    <w:p w14:paraId="588CC6A8" w14:textId="77777777" w:rsidR="00F93710" w:rsidRDefault="00F93710" w:rsidP="00F93710">
      <w:r>
        <w:rPr>
          <w:rFonts w:hint="eastAsia"/>
        </w:rPr>
        <w:t>不知什么时候，乌云已从月下飘走，月光渐复清明。</w:t>
      </w:r>
    </w:p>
    <w:p w14:paraId="2BADF193" w14:textId="77777777" w:rsidR="00F93710" w:rsidRDefault="00F93710" w:rsidP="00F93710">
      <w:r>
        <w:rPr>
          <w:rFonts w:hint="eastAsia"/>
        </w:rPr>
        <w:t>月下是疏落的梧桐，梧桐上斑驳的灯火，梧桐灯下青色的人。</w:t>
      </w:r>
    </w:p>
    <w:p w14:paraId="4B196660" w14:textId="77777777" w:rsidR="00C6379B" w:rsidRDefault="00F24C12" w:rsidP="00860571">
      <w:r>
        <w:rPr>
          <w:rFonts w:hint="eastAsia"/>
        </w:rPr>
        <w:t>然后，一青一白两道身影几乎同时迈步，朝彼此走去。</w:t>
      </w:r>
    </w:p>
    <w:p w14:paraId="28793FC7" w14:textId="77777777" w:rsidR="00F24C12" w:rsidRDefault="00313D63" w:rsidP="00860571">
      <w:r>
        <w:rPr>
          <w:rFonts w:hint="eastAsia"/>
        </w:rPr>
        <w:t>他们停在彼此半步的距离，傻笑着沉默，沉默中伸手，抚摸着彼此的脸颊。</w:t>
      </w:r>
    </w:p>
    <w:p w14:paraId="4E907309" w14:textId="77777777" w:rsidR="00313D63" w:rsidRDefault="00313D63" w:rsidP="00860571">
      <w:r>
        <w:rPr>
          <w:rFonts w:hint="eastAsia"/>
        </w:rPr>
        <w:t>他，擦去了她的泪水；她，抚平了脸上的沧桑。</w:t>
      </w:r>
    </w:p>
    <w:p w14:paraId="1699ED86" w14:textId="77777777" w:rsidR="000322D0" w:rsidRPr="00313D63" w:rsidRDefault="005A6937" w:rsidP="00860571">
      <w:r>
        <w:rPr>
          <w:rFonts w:hint="eastAsia"/>
        </w:rPr>
        <w:t>“你好啊，我一</w:t>
      </w:r>
      <w:r w:rsidR="00F53A20">
        <w:rPr>
          <w:rFonts w:hint="eastAsia"/>
        </w:rPr>
        <w:t>眼认定，性命相陪的好友，纤纤。</w:t>
      </w:r>
      <w:r>
        <w:rPr>
          <w:rFonts w:hint="eastAsia"/>
        </w:rPr>
        <w:t>”</w:t>
      </w:r>
    </w:p>
    <w:p w14:paraId="2A39EB92" w14:textId="77777777" w:rsidR="00F93710" w:rsidRDefault="00DB3D38" w:rsidP="00860571">
      <w:r>
        <w:rPr>
          <w:rFonts w:hint="eastAsia"/>
        </w:rPr>
        <w:t>“</w:t>
      </w:r>
      <w:r w:rsidR="00F53A20">
        <w:rPr>
          <w:rFonts w:hint="eastAsia"/>
        </w:rPr>
        <w:t>你好啊，我一眼认定，性命相陪的好友，陆三。</w:t>
      </w:r>
      <w:r>
        <w:rPr>
          <w:rFonts w:hint="eastAsia"/>
        </w:rPr>
        <w:t>”</w:t>
      </w:r>
    </w:p>
    <w:p w14:paraId="0B0F1B3B" w14:textId="77777777" w:rsidR="00497799" w:rsidRDefault="00482202" w:rsidP="00860571">
      <w:r>
        <w:rPr>
          <w:rFonts w:hint="eastAsia"/>
        </w:rPr>
        <w:t>这便是他们的第二段对话，描述了时光所不能湮没的情谊。</w:t>
      </w:r>
    </w:p>
    <w:p w14:paraId="5D945C15" w14:textId="77777777" w:rsidR="00482202" w:rsidRDefault="00D40005" w:rsidP="00860571">
      <w:r>
        <w:rPr>
          <w:rFonts w:hint="eastAsia"/>
        </w:rPr>
        <w:t>然后，他们点亮了，青思池畔所有的梧桐灯。</w:t>
      </w:r>
    </w:p>
    <w:p w14:paraId="1F9D6D91" w14:textId="77777777" w:rsidR="00D40005" w:rsidRDefault="00D40005" w:rsidP="00860571">
      <w:r>
        <w:rPr>
          <w:rFonts w:hint="eastAsia"/>
        </w:rPr>
        <w:t>青思池畔顿时明亮起来。</w:t>
      </w:r>
    </w:p>
    <w:p w14:paraId="758128A4" w14:textId="77777777" w:rsidR="00D40005" w:rsidRDefault="00D40005" w:rsidP="00860571">
      <w:r>
        <w:rPr>
          <w:rFonts w:hint="eastAsia"/>
        </w:rPr>
        <w:t>西门纤纤望着那些灯火，露出了苦涩的微笑，轻轻地道：“我本想用这些梧桐灯，去照亮失落的你，没想到最终却照亮了我。”</w:t>
      </w:r>
    </w:p>
    <w:p w14:paraId="77011B07" w14:textId="77777777" w:rsidR="00D40005" w:rsidRDefault="00D40005" w:rsidP="00860571">
      <w:r>
        <w:rPr>
          <w:rFonts w:hint="eastAsia"/>
        </w:rPr>
        <w:lastRenderedPageBreak/>
        <w:t>陆三阴摘下一盏梧桐灯放在她向前，温柔地道：“纤纤，我愿成为夜色中那照亮你的那一盏梧桐灯</w:t>
      </w:r>
      <w:r w:rsidR="00D12D8D">
        <w:rPr>
          <w:rFonts w:hint="eastAsia"/>
        </w:rPr>
        <w:t>，驱散你眼前的这一路</w:t>
      </w:r>
      <w:r w:rsidR="00D12D8D" w:rsidRPr="00E53512">
        <w:t>阒</w:t>
      </w:r>
      <w:r w:rsidR="0003363D" w:rsidRPr="00E53512">
        <w:rPr>
          <w:rFonts w:hint="eastAsia"/>
        </w:rPr>
        <w:t>暗</w:t>
      </w:r>
      <w:r>
        <w:rPr>
          <w:rFonts w:hint="eastAsia"/>
        </w:rPr>
        <w:t>。”</w:t>
      </w:r>
    </w:p>
    <w:p w14:paraId="0076DAB3" w14:textId="77777777" w:rsidR="0003363D" w:rsidRDefault="008C033C" w:rsidP="00860571">
      <w:r>
        <w:rPr>
          <w:rFonts w:hint="eastAsia"/>
        </w:rPr>
        <w:t xml:space="preserve"> </w:t>
      </w:r>
      <w:r w:rsidR="0003363D">
        <w:rPr>
          <w:rFonts w:hint="eastAsia"/>
        </w:rPr>
        <w:t>“</w:t>
      </w:r>
      <w:r w:rsidR="00145044">
        <w:rPr>
          <w:rFonts w:hint="eastAsia"/>
        </w:rPr>
        <w:t>怎么样才能破开这</w:t>
      </w:r>
      <w:r>
        <w:rPr>
          <w:rFonts w:hint="eastAsia"/>
        </w:rPr>
        <w:t>片</w:t>
      </w:r>
      <w:r w:rsidR="00145044">
        <w:rPr>
          <w:rFonts w:hint="eastAsia"/>
        </w:rPr>
        <w:t>夜色</w:t>
      </w:r>
      <w:r w:rsidR="0003363D">
        <w:rPr>
          <w:rFonts w:hint="eastAsia"/>
        </w:rPr>
        <w:t>呢？”</w:t>
      </w:r>
    </w:p>
    <w:p w14:paraId="6AB0C1F1" w14:textId="77777777" w:rsidR="00D12D8D" w:rsidRDefault="008C033C" w:rsidP="00860571">
      <w:r>
        <w:rPr>
          <w:rFonts w:hint="eastAsia"/>
        </w:rPr>
        <w:t xml:space="preserve"> </w:t>
      </w:r>
      <w:r w:rsidR="0003363D">
        <w:rPr>
          <w:rFonts w:hint="eastAsia"/>
        </w:rPr>
        <w:t>“</w:t>
      </w:r>
      <w:r w:rsidR="00E44E6C">
        <w:rPr>
          <w:rFonts w:hint="eastAsia"/>
        </w:rPr>
        <w:t>南人归南，北人归北</w:t>
      </w:r>
      <w:r>
        <w:rPr>
          <w:rFonts w:hint="eastAsia"/>
        </w:rPr>
        <w:t>。</w:t>
      </w:r>
      <w:r w:rsidR="0003363D">
        <w:rPr>
          <w:rFonts w:hint="eastAsia"/>
        </w:rPr>
        <w:t>”</w:t>
      </w:r>
    </w:p>
    <w:p w14:paraId="1A0D2E3E" w14:textId="77777777" w:rsidR="008C033C" w:rsidRDefault="008C033C" w:rsidP="00860571">
      <w:r>
        <w:rPr>
          <w:rFonts w:hint="eastAsia"/>
        </w:rPr>
        <w:t>西门纤纤没有继续追问具体的步骤，他们都是聪明透彻的人，</w:t>
      </w:r>
      <w:r w:rsidR="00E31F2F">
        <w:rPr>
          <w:rFonts w:hint="eastAsia"/>
        </w:rPr>
        <w:t>她知道陆三阴这句话回答的不止是解法，而是已经替她作好了之后的对应，她只需要执行就行了。</w:t>
      </w:r>
    </w:p>
    <w:p w14:paraId="06B3D0DA" w14:textId="77777777" w:rsidR="0033704D" w:rsidRDefault="0033704D" w:rsidP="0003363D">
      <w:r>
        <w:rPr>
          <w:rFonts w:hint="eastAsia"/>
        </w:rPr>
        <w:t>西门</w:t>
      </w:r>
      <w:r w:rsidR="0003363D">
        <w:rPr>
          <w:rFonts w:hint="eastAsia"/>
        </w:rPr>
        <w:t>纤纤</w:t>
      </w:r>
      <w:r>
        <w:rPr>
          <w:rFonts w:hint="eastAsia"/>
        </w:rPr>
        <w:t>拿着梧桐灯，走到池边，坐了下来，然后开始撕扯梧桐灯的</w:t>
      </w:r>
      <w:r w:rsidR="00BA7BD4">
        <w:rPr>
          <w:rFonts w:hint="eastAsia"/>
        </w:rPr>
        <w:t>油纸。</w:t>
      </w:r>
    </w:p>
    <w:p w14:paraId="3B5FE3E2" w14:textId="77777777" w:rsidR="00BA7BD4" w:rsidRDefault="00BA7BD4" w:rsidP="0003363D">
      <w:r>
        <w:rPr>
          <w:rFonts w:hint="eastAsia"/>
        </w:rPr>
        <w:t>陆三阴知道她要把梧桐灯做成河灯，于是也坐了下来，从袖中取出剑胎，帮她割掉了上面的线，只是剑胎有些生锈，并不锋利，他一用力不小心把口子撕得过大了。</w:t>
      </w:r>
    </w:p>
    <w:p w14:paraId="68B620C7" w14:textId="77777777" w:rsidR="00645185" w:rsidRDefault="00645185" w:rsidP="0003363D">
      <w:r>
        <w:rPr>
          <w:rFonts w:hint="eastAsia"/>
        </w:rPr>
        <w:t>西门纤纤看了他一眼，陆三阴有些紧张，她随即抢过剑胎，好奇地看了两眼，没说什么自己割上面的线和纸。</w:t>
      </w:r>
    </w:p>
    <w:p w14:paraId="2E145DAB" w14:textId="77777777" w:rsidR="00645185" w:rsidRPr="00645185" w:rsidRDefault="0005424C" w:rsidP="0003363D">
      <w:r>
        <w:rPr>
          <w:rFonts w:hint="eastAsia"/>
        </w:rPr>
        <w:t>做好之后，她将河灯放入青思池中，轻轻的往前推远，然后抱着膝盖，身体前倾，下巴也压在膝盖上凝望着那渐渐漂向池心的河边，有些失神。</w:t>
      </w:r>
    </w:p>
    <w:p w14:paraId="5E5A27C2" w14:textId="77777777" w:rsidR="004E693C" w:rsidRPr="004E693C" w:rsidRDefault="004E693C" w:rsidP="0003363D">
      <w:r>
        <w:rPr>
          <w:rFonts w:hint="eastAsia"/>
        </w:rPr>
        <w:t>“</w:t>
      </w:r>
      <w:r w:rsidR="0003363D">
        <w:rPr>
          <w:rFonts w:hint="eastAsia"/>
        </w:rPr>
        <w:t>我不明白，明明我说好了要收回止戈令，为什么他们那么迫不及待的想要反呢？</w:t>
      </w:r>
      <w:r>
        <w:rPr>
          <w:rFonts w:hint="eastAsia"/>
        </w:rPr>
        <w:t>”</w:t>
      </w:r>
    </w:p>
    <w:p w14:paraId="43B437FC" w14:textId="77777777" w:rsidR="0003363D" w:rsidRDefault="0003363D" w:rsidP="0003363D">
      <w:r>
        <w:rPr>
          <w:rFonts w:hint="eastAsia"/>
        </w:rPr>
        <w:t>陆三阴</w:t>
      </w:r>
      <w:r w:rsidR="004E693C">
        <w:rPr>
          <w:rFonts w:hint="eastAsia"/>
        </w:rPr>
        <w:t>捡起一颗小的石子，掉入河中，有些嘲弄地说道</w:t>
      </w:r>
      <w:r>
        <w:rPr>
          <w:rFonts w:hint="eastAsia"/>
        </w:rPr>
        <w:t>：</w:t>
      </w:r>
      <w:r w:rsidR="004E693C">
        <w:rPr>
          <w:rFonts w:hint="eastAsia"/>
        </w:rPr>
        <w:t>“</w:t>
      </w:r>
      <w:r>
        <w:rPr>
          <w:rFonts w:hint="eastAsia"/>
        </w:rPr>
        <w:t>人性是关在笼子里的恶兽，谁打开了笼子，他就会扑向谁</w:t>
      </w:r>
      <w:r w:rsidR="004E693C">
        <w:rPr>
          <w:rFonts w:hint="eastAsia"/>
        </w:rPr>
        <w:t>！”</w:t>
      </w:r>
    </w:p>
    <w:p w14:paraId="73D497B5" w14:textId="77777777" w:rsidR="0003363D" w:rsidRDefault="003861F0" w:rsidP="0003363D">
      <w:r>
        <w:rPr>
          <w:rFonts w:hint="eastAsia"/>
        </w:rPr>
        <w:t>西门</w:t>
      </w:r>
      <w:r w:rsidR="0003363D">
        <w:rPr>
          <w:rFonts w:hint="eastAsia"/>
        </w:rPr>
        <w:t>纤纤</w:t>
      </w:r>
      <w:r>
        <w:rPr>
          <w:rFonts w:hint="eastAsia"/>
        </w:rPr>
        <w:t>说道</w:t>
      </w:r>
      <w:r w:rsidR="0003363D">
        <w:rPr>
          <w:rFonts w:hint="eastAsia"/>
        </w:rPr>
        <w:t>：</w:t>
      </w:r>
      <w:r>
        <w:rPr>
          <w:rFonts w:hint="eastAsia"/>
        </w:rPr>
        <w:t>“</w:t>
      </w:r>
      <w:r w:rsidR="00D06981">
        <w:rPr>
          <w:rFonts w:hint="eastAsia"/>
        </w:rPr>
        <w:t>我也知道是</w:t>
      </w:r>
      <w:r w:rsidR="0003363D">
        <w:rPr>
          <w:rFonts w:hint="eastAsia"/>
        </w:rPr>
        <w:t>我老爹亲手编制了这个笼子，而我是打开了这个笼子的人</w:t>
      </w:r>
      <w:r w:rsidR="00D06981">
        <w:rPr>
          <w:rFonts w:hint="eastAsia"/>
        </w:rPr>
        <w:t>，但我不知道打开之后他们会有怎样的命运……</w:t>
      </w:r>
      <w:r>
        <w:rPr>
          <w:rFonts w:hint="eastAsia"/>
        </w:rPr>
        <w:t>”</w:t>
      </w:r>
    </w:p>
    <w:p w14:paraId="3DCD00CD" w14:textId="77777777" w:rsidR="0003363D" w:rsidRDefault="0003363D" w:rsidP="0003363D">
      <w:r>
        <w:rPr>
          <w:rFonts w:hint="eastAsia"/>
        </w:rPr>
        <w:t>陆三阴</w:t>
      </w:r>
      <w:r w:rsidR="003861F0">
        <w:rPr>
          <w:rFonts w:hint="eastAsia"/>
        </w:rPr>
        <w:t>摸摸她的头，说道</w:t>
      </w:r>
      <w:r>
        <w:rPr>
          <w:rFonts w:hint="eastAsia"/>
        </w:rPr>
        <w:t>：</w:t>
      </w:r>
      <w:r w:rsidR="003861F0">
        <w:rPr>
          <w:rFonts w:hint="eastAsia"/>
        </w:rPr>
        <w:t>“小狄说得对，我们是拯救不了那么多的人的，对于权力</w:t>
      </w:r>
      <w:r>
        <w:rPr>
          <w:rFonts w:hint="eastAsia"/>
        </w:rPr>
        <w:t>这件事，何必执着呢？</w:t>
      </w:r>
      <w:r w:rsidR="00D06981">
        <w:rPr>
          <w:rFonts w:hint="eastAsia"/>
        </w:rPr>
        <w:t>生与死，</w:t>
      </w:r>
      <w:r w:rsidR="003861F0">
        <w:rPr>
          <w:rFonts w:hint="eastAsia"/>
        </w:rPr>
        <w:t>任其自生自灭就好了。”</w:t>
      </w:r>
    </w:p>
    <w:p w14:paraId="7CA490A9" w14:textId="77777777" w:rsidR="00D06981" w:rsidRDefault="00D06981" w:rsidP="0003363D">
      <w:r>
        <w:rPr>
          <w:rFonts w:hint="eastAsia"/>
        </w:rPr>
        <w:t>“可是如果是这样，那我老爹的付出，我娘亲的牺牲又有什么意义呢？”</w:t>
      </w:r>
    </w:p>
    <w:p w14:paraId="504E9B94" w14:textId="77777777" w:rsidR="00D06981" w:rsidRDefault="00D06981" w:rsidP="0003363D">
      <w:r>
        <w:rPr>
          <w:rFonts w:hint="eastAsia"/>
        </w:rPr>
        <w:t>“</w:t>
      </w:r>
      <w:r w:rsidR="007F1F1A">
        <w:rPr>
          <w:rFonts w:hint="eastAsia"/>
        </w:rPr>
        <w:t>你父亲守护的是那个时代背景</w:t>
      </w:r>
      <w:r>
        <w:rPr>
          <w:rFonts w:hint="eastAsia"/>
        </w:rPr>
        <w:t>下的正义，</w:t>
      </w:r>
      <w:r w:rsidR="007F1F1A">
        <w:rPr>
          <w:rFonts w:hint="eastAsia"/>
        </w:rPr>
        <w:t>那时候面临着生存与死亡，自然生存是最大的正义，</w:t>
      </w:r>
      <w:r>
        <w:rPr>
          <w:rFonts w:hint="eastAsia"/>
        </w:rPr>
        <w:t>而这份正义对现在的他们来说，</w:t>
      </w:r>
      <w:r w:rsidR="007F1F1A">
        <w:rPr>
          <w:rFonts w:hint="eastAsia"/>
        </w:rPr>
        <w:t>已经有了生存的保障，那自由和复仇便是他们此刻最大的正义……</w:t>
      </w:r>
      <w:r>
        <w:rPr>
          <w:rFonts w:hint="eastAsia"/>
        </w:rPr>
        <w:t>”</w:t>
      </w:r>
    </w:p>
    <w:p w14:paraId="72B36417" w14:textId="77777777" w:rsidR="007F1F1A" w:rsidRDefault="007F1F1A" w:rsidP="0003363D">
      <w:r>
        <w:rPr>
          <w:rFonts w:hint="eastAsia"/>
        </w:rPr>
        <w:t>“如果你成了这份正义的阻碍者，他们就会反噬于你，就像那夜他们要证明止戈流是个错误一样，因为在这份大义面前，一切行动都是理所当然的</w:t>
      </w:r>
      <w:r w:rsidR="008B055A">
        <w:rPr>
          <w:rFonts w:hint="eastAsia"/>
        </w:rPr>
        <w:t>。</w:t>
      </w:r>
      <w:r>
        <w:rPr>
          <w:rFonts w:hint="eastAsia"/>
        </w:rPr>
        <w:t>”</w:t>
      </w:r>
    </w:p>
    <w:p w14:paraId="6713B2B3" w14:textId="77777777" w:rsidR="00B8635E" w:rsidRDefault="00B8635E" w:rsidP="0003363D">
      <w:r>
        <w:rPr>
          <w:rFonts w:hint="eastAsia"/>
        </w:rPr>
        <w:t>“</w:t>
      </w:r>
      <w:r w:rsidR="00C6034D">
        <w:rPr>
          <w:rFonts w:hint="eastAsia"/>
        </w:rPr>
        <w:t>如果正义是会随着时间流逝而改变的，那什么才是真正的正义呢？</w:t>
      </w:r>
      <w:r>
        <w:rPr>
          <w:rFonts w:hint="eastAsia"/>
        </w:rPr>
        <w:t>”</w:t>
      </w:r>
    </w:p>
    <w:p w14:paraId="79BB700A" w14:textId="77777777" w:rsidR="00B8635E" w:rsidRDefault="00B8635E" w:rsidP="0003363D">
      <w:r>
        <w:rPr>
          <w:rFonts w:hint="eastAsia"/>
        </w:rPr>
        <w:t>西门纤纤苦笑着捡了一颗石子丢入池中。</w:t>
      </w:r>
    </w:p>
    <w:p w14:paraId="26C628DE" w14:textId="77777777" w:rsidR="00B8635E" w:rsidRDefault="00B8635E" w:rsidP="0003363D">
      <w:r>
        <w:rPr>
          <w:rFonts w:hint="eastAsia"/>
        </w:rPr>
        <w:t>“不管别人的正义怎么变，只要守住自己的正义就好了。”</w:t>
      </w:r>
    </w:p>
    <w:p w14:paraId="1B1AA298" w14:textId="77777777" w:rsidR="00C6034D" w:rsidRDefault="00C6034D" w:rsidP="0003363D">
      <w:r>
        <w:rPr>
          <w:rFonts w:hint="eastAsia"/>
        </w:rPr>
        <w:t>西门纤纤收回望着河灯的目光，看着他的眼睛问道：“如果有一天，我们的正义冲突了呢？”</w:t>
      </w:r>
    </w:p>
    <w:p w14:paraId="67DC61CE" w14:textId="77777777" w:rsidR="00D06981" w:rsidRDefault="00C6034D" w:rsidP="0003363D">
      <w:r>
        <w:rPr>
          <w:rFonts w:hint="eastAsia"/>
        </w:rPr>
        <w:t>陆三阴摇摇头，说道：“不会的。”</w:t>
      </w:r>
    </w:p>
    <w:p w14:paraId="0CA10BB5" w14:textId="77777777" w:rsidR="00C6034D" w:rsidRDefault="00C6034D" w:rsidP="0003363D">
      <w:r>
        <w:rPr>
          <w:rFonts w:hint="eastAsia"/>
        </w:rPr>
        <w:t>“为什么呢？”</w:t>
      </w:r>
    </w:p>
    <w:p w14:paraId="194AD980" w14:textId="77777777" w:rsidR="00D06981" w:rsidRDefault="00580168" w:rsidP="0003363D">
      <w:r>
        <w:rPr>
          <w:rFonts w:hint="eastAsia"/>
        </w:rPr>
        <w:t>陆三阴温柔的笑了起来，说道：“</w:t>
      </w:r>
      <w:r w:rsidR="00C6034D">
        <w:rPr>
          <w:rFonts w:hint="eastAsia"/>
        </w:rPr>
        <w:t>因为对我们来说，</w:t>
      </w:r>
      <w:r>
        <w:rPr>
          <w:rFonts w:hint="eastAsia"/>
        </w:rPr>
        <w:t>年轻即是正义啊！”</w:t>
      </w:r>
    </w:p>
    <w:p w14:paraId="6786C68F" w14:textId="77777777" w:rsidR="00C6034D" w:rsidRPr="00EE5573" w:rsidRDefault="00C6034D" w:rsidP="0003363D">
      <w:r>
        <w:rPr>
          <w:rFonts w:hint="eastAsia"/>
        </w:rPr>
        <w:t>西门纤纤道：“可是我们也会老去啊！”</w:t>
      </w:r>
    </w:p>
    <w:p w14:paraId="387C4B98" w14:textId="77777777" w:rsidR="0003363D" w:rsidRDefault="00C6034D" w:rsidP="00860571">
      <w:r>
        <w:rPr>
          <w:rFonts w:hint="eastAsia"/>
        </w:rPr>
        <w:t>陆三阴</w:t>
      </w:r>
      <w:r w:rsidR="0037649C">
        <w:rPr>
          <w:rFonts w:hint="eastAsia"/>
        </w:rPr>
        <w:t>说</w:t>
      </w:r>
      <w:r>
        <w:rPr>
          <w:rFonts w:hint="eastAsia"/>
        </w:rPr>
        <w:t>道：“我们会一同年轻，一同老去，所以我们的正义</w:t>
      </w:r>
      <w:r w:rsidR="00732F73">
        <w:rPr>
          <w:rFonts w:hint="eastAsia"/>
        </w:rPr>
        <w:t>始终是相同的。</w:t>
      </w:r>
      <w:r>
        <w:rPr>
          <w:rFonts w:hint="eastAsia"/>
        </w:rPr>
        <w:t>”</w:t>
      </w:r>
    </w:p>
    <w:p w14:paraId="136CD26D" w14:textId="77777777" w:rsidR="003B4587" w:rsidRDefault="003B4587" w:rsidP="00860571">
      <w:r>
        <w:rPr>
          <w:rFonts w:hint="eastAsia"/>
        </w:rPr>
        <w:t>西门纤纤笑了起来，</w:t>
      </w:r>
      <w:r w:rsidR="0037649C">
        <w:rPr>
          <w:rFonts w:hint="eastAsia"/>
        </w:rPr>
        <w:t>说</w:t>
      </w:r>
      <w:r>
        <w:rPr>
          <w:rFonts w:hint="eastAsia"/>
        </w:rPr>
        <w:t>道：“虽然感觉你在胡说八道，但我喜欢你的答案。”</w:t>
      </w:r>
    </w:p>
    <w:p w14:paraId="50D148A8" w14:textId="77777777" w:rsidR="003B4587" w:rsidRPr="0003363D" w:rsidRDefault="003B4587" w:rsidP="00860571">
      <w:r>
        <w:rPr>
          <w:rFonts w:hint="eastAsia"/>
        </w:rPr>
        <w:t>陆三阴不置可否的笑了起来，西门纤纤很认真地强调道：“是真的喜欢。”</w:t>
      </w:r>
    </w:p>
    <w:p w14:paraId="07DD438E" w14:textId="77777777" w:rsidR="00482202" w:rsidRPr="00C6379B" w:rsidRDefault="00482202" w:rsidP="00860571"/>
    <w:p w14:paraId="4E754EFD" w14:textId="77777777" w:rsidR="00EB10FE" w:rsidRPr="00EB10FE" w:rsidRDefault="00EB10FE" w:rsidP="00860571"/>
    <w:p w14:paraId="056426CA" w14:textId="77777777" w:rsidR="00860571" w:rsidRDefault="00860571" w:rsidP="00860571"/>
    <w:p w14:paraId="6E30D5EB" w14:textId="77777777" w:rsidR="0037649C" w:rsidRDefault="0037649C" w:rsidP="00860571"/>
    <w:p w14:paraId="628B7D99" w14:textId="77777777" w:rsidR="0037649C" w:rsidRPr="0037649C" w:rsidRDefault="0037649C" w:rsidP="00860571"/>
    <w:p w14:paraId="1C5E3FB5" w14:textId="77777777" w:rsidR="0037649C" w:rsidRPr="00860571" w:rsidRDefault="0037649C" w:rsidP="00860571"/>
    <w:p w14:paraId="66BED686" w14:textId="77777777" w:rsidR="00971D91" w:rsidRDefault="003B7251" w:rsidP="00732F66">
      <w:pPr>
        <w:pStyle w:val="3"/>
      </w:pPr>
      <w:r>
        <w:rPr>
          <w:rFonts w:hint="eastAsia"/>
        </w:rPr>
        <w:lastRenderedPageBreak/>
        <w:t>第四十</w:t>
      </w:r>
      <w:r w:rsidR="00282DC3">
        <w:rPr>
          <w:rFonts w:hint="eastAsia"/>
        </w:rPr>
        <w:t>三</w:t>
      </w:r>
      <w:r w:rsidR="002822E1">
        <w:rPr>
          <w:rFonts w:hint="eastAsia"/>
        </w:rPr>
        <w:t>章</w:t>
      </w:r>
      <w:r w:rsidR="00E53512">
        <w:rPr>
          <w:rFonts w:hint="eastAsia"/>
        </w:rPr>
        <w:t>第四步棋</w:t>
      </w:r>
    </w:p>
    <w:p w14:paraId="4238AF5E" w14:textId="77777777" w:rsidR="00D06981" w:rsidRDefault="00595CF6" w:rsidP="00D06981">
      <w:r>
        <w:rPr>
          <w:rFonts w:hint="eastAsia"/>
        </w:rPr>
        <w:t>百里溪弥漫而上的水气，环绕在半山腰上，笼罩了半山</w:t>
      </w:r>
      <w:r w:rsidR="00BF018E">
        <w:rPr>
          <w:rFonts w:hint="eastAsia"/>
        </w:rPr>
        <w:t>的</w:t>
      </w:r>
      <w:r>
        <w:rPr>
          <w:rFonts w:hint="eastAsia"/>
        </w:rPr>
        <w:t>夜色。</w:t>
      </w:r>
    </w:p>
    <w:p w14:paraId="13AC7714" w14:textId="77777777" w:rsidR="00595CF6" w:rsidRPr="00595CF6" w:rsidRDefault="00595CF6" w:rsidP="00D06981">
      <w:r>
        <w:rPr>
          <w:rFonts w:hint="eastAsia"/>
        </w:rPr>
        <w:t>然而山顶却是没有雾的，尤其是夜入中宵之后，天清云阔，夜色更加空明，山顶与山腰形成了云水两分的景象。</w:t>
      </w:r>
    </w:p>
    <w:p w14:paraId="5A60EA25" w14:textId="77777777" w:rsidR="00595CF6" w:rsidRDefault="00595CF6" w:rsidP="003C73D3">
      <w:r>
        <w:rPr>
          <w:rFonts w:hint="eastAsia"/>
        </w:rPr>
        <w:t>池中的月影，朦朦胧胧的。</w:t>
      </w:r>
    </w:p>
    <w:p w14:paraId="530369E7" w14:textId="77777777" w:rsidR="00595CF6" w:rsidRPr="00595CF6" w:rsidRDefault="00595CF6" w:rsidP="003C73D3">
      <w:r>
        <w:rPr>
          <w:rFonts w:hint="eastAsia"/>
        </w:rPr>
        <w:t>池边这对年轻的少男少女的心事，也朦朦胧胧的。</w:t>
      </w:r>
    </w:p>
    <w:p w14:paraId="4502A24D" w14:textId="77777777" w:rsidR="00595CF6" w:rsidRDefault="00BC74E6" w:rsidP="003C73D3">
      <w:r>
        <w:rPr>
          <w:rFonts w:hint="eastAsia"/>
        </w:rPr>
        <w:t>月下的青衣与白衣，在夜风吹拂下交织在了一起，只是人与</w:t>
      </w:r>
      <w:r w:rsidR="00595CF6">
        <w:rPr>
          <w:rFonts w:hint="eastAsia"/>
        </w:rPr>
        <w:t>还隔着</w:t>
      </w:r>
      <w:r>
        <w:rPr>
          <w:rFonts w:hint="eastAsia"/>
        </w:rPr>
        <w:t>三分的距离</w:t>
      </w:r>
      <w:r w:rsidR="00595CF6">
        <w:rPr>
          <w:rFonts w:hint="eastAsia"/>
        </w:rPr>
        <w:t>。</w:t>
      </w:r>
    </w:p>
    <w:p w14:paraId="11194695" w14:textId="77777777" w:rsidR="008A18E4" w:rsidRDefault="008A18E4" w:rsidP="003C73D3">
      <w:r>
        <w:rPr>
          <w:rFonts w:hint="eastAsia"/>
        </w:rPr>
        <w:t>他们已经很久没有说话了，没有话题的时候就沉默着。</w:t>
      </w:r>
    </w:p>
    <w:p w14:paraId="11B5771B" w14:textId="77777777" w:rsidR="008A18E4" w:rsidRDefault="008A18E4" w:rsidP="003C73D3">
      <w:r>
        <w:rPr>
          <w:rFonts w:hint="eastAsia"/>
        </w:rPr>
        <w:t>陆三阴低头看着池里的青灯，西门纤纤则抬头看着天上的云。</w:t>
      </w:r>
    </w:p>
    <w:p w14:paraId="79A70A64" w14:textId="77777777" w:rsidR="008A18E4" w:rsidRDefault="008A18E4" w:rsidP="003C73D3">
      <w:r>
        <w:rPr>
          <w:rFonts w:hint="eastAsia"/>
        </w:rPr>
        <w:t>真正的朋友不一定要有说不完的话，而是在无话可说的时候，不会感到尴尬。</w:t>
      </w:r>
    </w:p>
    <w:p w14:paraId="18469864" w14:textId="77777777" w:rsidR="008A18E4" w:rsidRPr="008A18E4" w:rsidRDefault="001C6526" w:rsidP="003C73D3">
      <w:r>
        <w:rPr>
          <w:rFonts w:hint="eastAsia"/>
        </w:rPr>
        <w:t>“你在想什么呢？”</w:t>
      </w:r>
    </w:p>
    <w:p w14:paraId="6750E3C1" w14:textId="77777777" w:rsidR="008A18E4" w:rsidRDefault="001C6526" w:rsidP="003C73D3">
      <w:r>
        <w:rPr>
          <w:rFonts w:hint="eastAsia"/>
        </w:rPr>
        <w:t>陆三阴看着她看着云时沉默的神情充满了好奇。</w:t>
      </w:r>
    </w:p>
    <w:p w14:paraId="253E627E" w14:textId="77777777" w:rsidR="001C6526" w:rsidRDefault="00BF018E" w:rsidP="003C73D3">
      <w:r>
        <w:rPr>
          <w:rFonts w:hint="eastAsia"/>
        </w:rPr>
        <w:t>西门纤纤看着夜空中被风撕扯的白云，说道：</w:t>
      </w:r>
      <w:r w:rsidR="001C6526">
        <w:rPr>
          <w:rFonts w:hint="eastAsia"/>
        </w:rPr>
        <w:t>“在那天之前，我还不知道，人的命运真的能像狂风里的残云一样，变幻莫测的！”</w:t>
      </w:r>
    </w:p>
    <w:p w14:paraId="65554D85" w14:textId="77777777" w:rsidR="001C6526" w:rsidRDefault="001C6526" w:rsidP="003C73D3">
      <w:r>
        <w:rPr>
          <w:rFonts w:hint="eastAsia"/>
        </w:rPr>
        <w:t>她说的那天是西门缜离开的那一天，那时候她还只是止戈剑的女儿，一个倍受宠溺而略显娇蛮的赖床少女。</w:t>
      </w:r>
    </w:p>
    <w:p w14:paraId="148BC7AD" w14:textId="77777777" w:rsidR="001C6526" w:rsidRDefault="001C6526" w:rsidP="003C73D3">
      <w:r>
        <w:rPr>
          <w:rFonts w:hint="eastAsia"/>
        </w:rPr>
        <w:t>谁能想到仅仅数日间，</w:t>
      </w:r>
      <w:r w:rsidR="007C3C47">
        <w:rPr>
          <w:rFonts w:hint="eastAsia"/>
        </w:rPr>
        <w:t>物变云换，七脉守护者竟然陨落在与一个声名不显的少年手中，而他的女儿，又在那数日后</w:t>
      </w:r>
      <w:r>
        <w:rPr>
          <w:rFonts w:hint="eastAsia"/>
        </w:rPr>
        <w:t>成了大破一夜风雨的传奇人物</w:t>
      </w:r>
      <w:r w:rsidR="000C2697">
        <w:rPr>
          <w:rFonts w:hint="eastAsia"/>
        </w:rPr>
        <w:t>。</w:t>
      </w:r>
    </w:p>
    <w:p w14:paraId="517801F3" w14:textId="77777777" w:rsidR="00EF284C" w:rsidRDefault="00EF284C" w:rsidP="003C73D3">
      <w:r>
        <w:rPr>
          <w:rFonts w:hint="eastAsia"/>
        </w:rPr>
        <w:t>陆三阴</w:t>
      </w:r>
      <w:r w:rsidR="002F0411">
        <w:rPr>
          <w:rFonts w:hint="eastAsia"/>
        </w:rPr>
        <w:t>看着她的经历，想到了很多年前的自己，</w:t>
      </w:r>
      <w:r w:rsidR="00630225">
        <w:rPr>
          <w:rFonts w:hint="eastAsia"/>
        </w:rPr>
        <w:t>道：“</w:t>
      </w:r>
      <w:r>
        <w:rPr>
          <w:rFonts w:hint="eastAsia"/>
        </w:rPr>
        <w:t>从很早的时候起，我就知道什么是失去，所以我没有办法安慰你，因为这种事情是无法安慰的。</w:t>
      </w:r>
      <w:r w:rsidR="00630225">
        <w:rPr>
          <w:rFonts w:hint="eastAsia"/>
        </w:rPr>
        <w:t>”</w:t>
      </w:r>
    </w:p>
    <w:p w14:paraId="03EFB9C6" w14:textId="77777777" w:rsidR="002F0411" w:rsidRDefault="002F0411" w:rsidP="003C73D3">
      <w:r>
        <w:rPr>
          <w:rFonts w:hint="eastAsia"/>
        </w:rPr>
        <w:t>西门纤纤收回目光，看着他问道：“那时候的你</w:t>
      </w:r>
      <w:r w:rsidR="00E07E50">
        <w:rPr>
          <w:rFonts w:hint="eastAsia"/>
        </w:rPr>
        <w:t>是怎么带出这份伤痛的？</w:t>
      </w:r>
      <w:r>
        <w:rPr>
          <w:rFonts w:hint="eastAsia"/>
        </w:rPr>
        <w:t>”</w:t>
      </w:r>
    </w:p>
    <w:p w14:paraId="1EB68306" w14:textId="77777777" w:rsidR="00B56F7A" w:rsidRDefault="00E07E50" w:rsidP="003C73D3">
      <w:r>
        <w:rPr>
          <w:rFonts w:hint="eastAsia"/>
        </w:rPr>
        <w:t>陆三阴</w:t>
      </w:r>
      <w:r w:rsidR="00D72F5B">
        <w:rPr>
          <w:rFonts w:hint="eastAsia"/>
        </w:rPr>
        <w:t>说</w:t>
      </w:r>
      <w:r>
        <w:rPr>
          <w:rFonts w:hint="eastAsia"/>
        </w:rPr>
        <w:t>道：</w:t>
      </w:r>
      <w:r w:rsidR="00B56F7A">
        <w:rPr>
          <w:rFonts w:hint="eastAsia"/>
        </w:rPr>
        <w:t>“</w:t>
      </w:r>
      <w:r w:rsidR="002F0411">
        <w:rPr>
          <w:rFonts w:hint="eastAsia"/>
        </w:rPr>
        <w:t>带着</w:t>
      </w:r>
      <w:r>
        <w:rPr>
          <w:rFonts w:hint="eastAsia"/>
        </w:rPr>
        <w:t>这份失去的痛苦去守护一个等同重要的人，如果没有暂时没有这个人，那就去追寻，终有一天会找到这个人。</w:t>
      </w:r>
      <w:r w:rsidR="00B56F7A">
        <w:rPr>
          <w:rFonts w:hint="eastAsia"/>
        </w:rPr>
        <w:t>”</w:t>
      </w:r>
    </w:p>
    <w:p w14:paraId="5ACD4975" w14:textId="77777777" w:rsidR="00860E40" w:rsidRDefault="00860E40" w:rsidP="003C73D3">
      <w:r>
        <w:rPr>
          <w:rFonts w:hint="eastAsia"/>
        </w:rPr>
        <w:t>“那你找到了吗？”</w:t>
      </w:r>
    </w:p>
    <w:p w14:paraId="1087E3E6" w14:textId="77777777" w:rsidR="00E07E50" w:rsidRDefault="00860E40" w:rsidP="003C73D3">
      <w:r>
        <w:rPr>
          <w:rFonts w:hint="eastAsia"/>
        </w:rPr>
        <w:t>陆三阴点点头，看着她坚定地说道：“嗯，找到了。”</w:t>
      </w:r>
    </w:p>
    <w:p w14:paraId="483EB297" w14:textId="77777777" w:rsidR="0054476C" w:rsidRDefault="0054476C" w:rsidP="003C73D3">
      <w:r>
        <w:rPr>
          <w:rFonts w:hint="eastAsia"/>
        </w:rPr>
        <w:t>西门纤纤也看着他，问道：“是谁呢？”</w:t>
      </w:r>
    </w:p>
    <w:p w14:paraId="28562200" w14:textId="77777777" w:rsidR="0054476C" w:rsidRDefault="0054476C" w:rsidP="003C73D3">
      <w:r>
        <w:rPr>
          <w:rFonts w:hint="eastAsia"/>
        </w:rPr>
        <w:t>两双对视着的目光有了一瞬间的沉默，</w:t>
      </w:r>
      <w:r w:rsidR="00A23BF4">
        <w:rPr>
          <w:rFonts w:hint="eastAsia"/>
        </w:rPr>
        <w:t>望着彼此</w:t>
      </w:r>
      <w:r w:rsidR="00A23BF4" w:rsidRPr="00A23BF4">
        <w:rPr>
          <w:rFonts w:hint="eastAsia"/>
        </w:rPr>
        <w:t>的眼睛，</w:t>
      </w:r>
      <w:r w:rsidR="008B4AB0">
        <w:rPr>
          <w:rFonts w:hint="eastAsia"/>
        </w:rPr>
        <w:t>突然如拔云见日般地</w:t>
      </w:r>
      <w:r w:rsidR="00A23BF4">
        <w:rPr>
          <w:rFonts w:hint="eastAsia"/>
        </w:rPr>
        <w:t>清澈起来，仿佛燃烧着的透明的</w:t>
      </w:r>
      <w:r w:rsidR="00A23BF4" w:rsidRPr="00A23BF4">
        <w:rPr>
          <w:rFonts w:hint="eastAsia"/>
        </w:rPr>
        <w:t>火焰</w:t>
      </w:r>
      <w:r w:rsidR="008B4AB0">
        <w:rPr>
          <w:rFonts w:hint="eastAsia"/>
        </w:rPr>
        <w:t>无声的跳动着</w:t>
      </w:r>
      <w:r w:rsidR="00A23BF4" w:rsidRPr="00A23BF4">
        <w:rPr>
          <w:rFonts w:hint="eastAsia"/>
        </w:rPr>
        <w:t>。</w:t>
      </w:r>
    </w:p>
    <w:p w14:paraId="0B6316FF" w14:textId="77777777" w:rsidR="008B4AB0" w:rsidRDefault="00BF018E" w:rsidP="003C73D3">
      <w:r>
        <w:rPr>
          <w:rFonts w:hint="eastAsia"/>
        </w:rPr>
        <w:t>他转身正对着她，身体微微前倾，碰着她的额头，带着几分羞涩，却又</w:t>
      </w:r>
      <w:r w:rsidR="008B4AB0">
        <w:rPr>
          <w:rFonts w:hint="eastAsia"/>
        </w:rPr>
        <w:t>认真地说道：“就是你啊，</w:t>
      </w:r>
      <w:r w:rsidR="00D72F5B">
        <w:rPr>
          <w:rFonts w:hint="eastAsia"/>
        </w:rPr>
        <w:t>我的</w:t>
      </w:r>
      <w:r w:rsidR="008B4AB0">
        <w:rPr>
          <w:rFonts w:hint="eastAsia"/>
        </w:rPr>
        <w:t>纤纤</w:t>
      </w:r>
      <w:r w:rsidR="00D72F5B">
        <w:rPr>
          <w:rFonts w:hint="eastAsia"/>
        </w:rPr>
        <w:t>姑娘</w:t>
      </w:r>
      <w:r w:rsidR="008B4AB0">
        <w:rPr>
          <w:rFonts w:hint="eastAsia"/>
        </w:rPr>
        <w:t>！”</w:t>
      </w:r>
    </w:p>
    <w:p w14:paraId="7375E291" w14:textId="77777777" w:rsidR="008B4AB0" w:rsidRDefault="008B4AB0" w:rsidP="003C73D3">
      <w:r>
        <w:rPr>
          <w:rFonts w:hint="eastAsia"/>
        </w:rPr>
        <w:t>西门纤纤微微一怔，眼中的透明的火焰突然有了颜色。</w:t>
      </w:r>
    </w:p>
    <w:p w14:paraId="0C81BBC8" w14:textId="77777777" w:rsidR="008B4AB0" w:rsidRDefault="008B4AB0" w:rsidP="003C73D3">
      <w:r>
        <w:rPr>
          <w:rFonts w:hint="eastAsia"/>
        </w:rPr>
        <w:t>陆三阴伸手从她腰间取出那只青色的玉笛，捧在手心里，缓缓递到她身前，神情好似有些紧张，说道：“我记得当年你就是这样将这只笛子递给我的，那时候是我这一生最疯狂、绝望</w:t>
      </w:r>
      <w:r w:rsidR="00CB2609">
        <w:rPr>
          <w:rFonts w:hint="eastAsia"/>
        </w:rPr>
        <w:t>的时候，是</w:t>
      </w:r>
      <w:r w:rsidR="0099781A">
        <w:rPr>
          <w:rFonts w:hint="eastAsia"/>
        </w:rPr>
        <w:t>你守护了内心最后的宁静</w:t>
      </w:r>
      <w:r w:rsidR="00CB2609">
        <w:rPr>
          <w:rFonts w:hint="eastAsia"/>
        </w:rPr>
        <w:t>，所以从那时起我便记着你了……</w:t>
      </w:r>
      <w:r>
        <w:rPr>
          <w:rFonts w:hint="eastAsia"/>
        </w:rPr>
        <w:t>”</w:t>
      </w:r>
    </w:p>
    <w:p w14:paraId="680D98BB" w14:textId="77777777" w:rsidR="007A3937" w:rsidRDefault="007A3937" w:rsidP="003C73D3">
      <w:r>
        <w:rPr>
          <w:rFonts w:hint="eastAsia"/>
        </w:rPr>
        <w:t>她</w:t>
      </w:r>
      <w:r w:rsidRPr="007A3937">
        <w:rPr>
          <w:rFonts w:hint="eastAsia"/>
        </w:rPr>
        <w:t>看着自己</w:t>
      </w:r>
      <w:r>
        <w:rPr>
          <w:rFonts w:hint="eastAsia"/>
        </w:rPr>
        <w:t>在他眼中的倒影，看着他眼中的自己的脸上泛起的红晕，沉默着低下了头，心底里却有另一种不知名的情绪，想要压下去，却越压制越翻腾。</w:t>
      </w:r>
    </w:p>
    <w:p w14:paraId="6CA93D29" w14:textId="77777777" w:rsidR="00CB2609" w:rsidRDefault="006D2D7E" w:rsidP="003C73D3">
      <w:r>
        <w:rPr>
          <w:rFonts w:hint="eastAsia"/>
        </w:rPr>
        <w:t>陆三阴轻轻扯着她因低头而微微翘起的发梢，轻轻地道：</w:t>
      </w:r>
      <w:r w:rsidR="0099781A">
        <w:rPr>
          <w:rFonts w:hint="eastAsia"/>
        </w:rPr>
        <w:t>“那时的我，这时的你，</w:t>
      </w:r>
      <w:r w:rsidR="007A3937">
        <w:rPr>
          <w:rFonts w:hint="eastAsia"/>
        </w:rPr>
        <w:t>都是一样的需要彼此吧！</w:t>
      </w:r>
      <w:r w:rsidR="0099781A">
        <w:rPr>
          <w:rFonts w:hint="eastAsia"/>
        </w:rPr>
        <w:t>”</w:t>
      </w:r>
    </w:p>
    <w:p w14:paraId="339C3812" w14:textId="77777777" w:rsidR="006D2D7E" w:rsidRDefault="006D2D7E" w:rsidP="003C73D3">
      <w:r>
        <w:rPr>
          <w:rFonts w:hint="eastAsia"/>
        </w:rPr>
        <w:t>也不知是被他扯得微疼，还是自己的愿意，她的头再次抬起，再次与她四目相对。</w:t>
      </w:r>
    </w:p>
    <w:p w14:paraId="0B1FCCDB" w14:textId="77777777" w:rsidR="006D2D7E" w:rsidRPr="006D2D7E" w:rsidRDefault="006D2D7E" w:rsidP="003C73D3">
      <w:r>
        <w:rPr>
          <w:rFonts w:hint="eastAsia"/>
        </w:rPr>
        <w:t>“</w:t>
      </w:r>
      <w:r w:rsidR="00BF018E">
        <w:rPr>
          <w:rFonts w:hint="eastAsia"/>
        </w:rPr>
        <w:t>上一次是你守护了我，所以这次换我来守护你吧，纤纤。</w:t>
      </w:r>
      <w:r>
        <w:rPr>
          <w:rFonts w:hint="eastAsia"/>
        </w:rPr>
        <w:t>”</w:t>
      </w:r>
    </w:p>
    <w:p w14:paraId="5E029784" w14:textId="77777777" w:rsidR="00CB2609" w:rsidRDefault="00D06411" w:rsidP="003C73D3">
      <w:r>
        <w:rPr>
          <w:rFonts w:hint="eastAsia"/>
        </w:rPr>
        <w:t>西门纤纤眼中翻腾跳动的火焰蓦地被涌出的泪水熄灭，</w:t>
      </w:r>
      <w:r w:rsidR="00DE0C49">
        <w:rPr>
          <w:rFonts w:hint="eastAsia"/>
        </w:rPr>
        <w:t>她压制着内心翻涌的情感问道：“这是约定吗？”</w:t>
      </w:r>
    </w:p>
    <w:p w14:paraId="247B985E" w14:textId="77777777" w:rsidR="00DE0C49" w:rsidRPr="00D06411" w:rsidRDefault="00FE4AC1" w:rsidP="003C73D3">
      <w:r>
        <w:rPr>
          <w:rFonts w:hint="eastAsia"/>
        </w:rPr>
        <w:lastRenderedPageBreak/>
        <w:t>“嗯嗯。”陆三阴点点头。</w:t>
      </w:r>
    </w:p>
    <w:p w14:paraId="349119D4" w14:textId="77777777" w:rsidR="0098047C" w:rsidRDefault="0098047C" w:rsidP="003C73D3">
      <w:r>
        <w:rPr>
          <w:rFonts w:hint="eastAsia"/>
        </w:rPr>
        <w:t>西门纤纤脸上绽放了最真挚的笑容，眼中却流出了最清澈的泪水。</w:t>
      </w:r>
    </w:p>
    <w:p w14:paraId="3D989F06" w14:textId="77777777" w:rsidR="0098047C" w:rsidRDefault="0098047C" w:rsidP="0098047C">
      <w:r>
        <w:rPr>
          <w:rFonts w:hint="eastAsia"/>
        </w:rPr>
        <w:t>陆三阴用手掌在她的下巴接住那流下的泪水，放入青思池中，说道：“</w:t>
      </w:r>
      <w:r w:rsidR="006C3881">
        <w:rPr>
          <w:rFonts w:hint="eastAsia"/>
        </w:rPr>
        <w:t>听说青思池是由圣人的眼泪化成的，时至此刻，我</w:t>
      </w:r>
      <w:r w:rsidR="00135F22">
        <w:rPr>
          <w:rFonts w:hint="eastAsia"/>
        </w:rPr>
        <w:t>终于</w:t>
      </w:r>
      <w:r w:rsidR="006C3881">
        <w:rPr>
          <w:rFonts w:hint="eastAsia"/>
        </w:rPr>
        <w:t>信了</w:t>
      </w:r>
      <w:r>
        <w:rPr>
          <w:rFonts w:hint="eastAsia"/>
        </w:rPr>
        <w:t>。”</w:t>
      </w:r>
    </w:p>
    <w:p w14:paraId="23198E2F" w14:textId="77777777" w:rsidR="0098047C" w:rsidRPr="0098047C" w:rsidRDefault="00FB4947" w:rsidP="003C73D3">
      <w:r>
        <w:rPr>
          <w:rFonts w:hint="eastAsia"/>
        </w:rPr>
        <w:t>这就是最温柔的谎言。</w:t>
      </w:r>
    </w:p>
    <w:p w14:paraId="26707538" w14:textId="77777777" w:rsidR="008A3D3D" w:rsidRDefault="008A3D3D" w:rsidP="003C73D3">
      <w:r>
        <w:rPr>
          <w:rFonts w:hint="eastAsia"/>
        </w:rPr>
        <w:t>西门纤纤</w:t>
      </w:r>
      <w:r w:rsidR="001315CD">
        <w:rPr>
          <w:rFonts w:hint="eastAsia"/>
        </w:rPr>
        <w:t>睁大了眼睛，看着他问</w:t>
      </w:r>
      <w:r>
        <w:rPr>
          <w:rFonts w:hint="eastAsia"/>
        </w:rPr>
        <w:t>道：“陆三阴，你能成为我带着这份伤痛守护着的那个人吗？”</w:t>
      </w:r>
    </w:p>
    <w:p w14:paraId="434DBE82" w14:textId="77777777" w:rsidR="00FE4AC1" w:rsidRDefault="00FE4AC1" w:rsidP="003C73D3">
      <w:r>
        <w:rPr>
          <w:rFonts w:hint="eastAsia"/>
        </w:rPr>
        <w:t>陆三阴伸出拳头，轻轻笑道：“一眼认定，性命相陪。”</w:t>
      </w:r>
    </w:p>
    <w:p w14:paraId="189260EA" w14:textId="77777777" w:rsidR="00FE4AC1" w:rsidRDefault="00FE4AC1" w:rsidP="003C73D3">
      <w:r>
        <w:rPr>
          <w:rFonts w:hint="eastAsia"/>
        </w:rPr>
        <w:t>西门纤纤也伸出拳头，与他的拳头碰在了一起，灿然笑道：“一眼认定，性命相陪。”</w:t>
      </w:r>
    </w:p>
    <w:p w14:paraId="429CA2C3" w14:textId="77777777" w:rsidR="001315CD" w:rsidRDefault="001315CD" w:rsidP="003C73D3">
      <w:r>
        <w:rPr>
          <w:rFonts w:hint="eastAsia"/>
        </w:rPr>
        <w:t>然后两个人望着彼此，哈哈笑了起来。</w:t>
      </w:r>
    </w:p>
    <w:p w14:paraId="0E1CDDB2" w14:textId="77777777" w:rsidR="0063209D" w:rsidRDefault="0063209D" w:rsidP="003C73D3">
      <w:r>
        <w:rPr>
          <w:rFonts w:hint="eastAsia"/>
        </w:rPr>
        <w:t>他们看着彼此在笑</w:t>
      </w:r>
      <w:r w:rsidR="00E4104C">
        <w:rPr>
          <w:rFonts w:hint="eastAsia"/>
        </w:rPr>
        <w:t>，看着远山的夜色在笑，看着天上的星河在笑，</w:t>
      </w:r>
      <w:r>
        <w:rPr>
          <w:rFonts w:hint="eastAsia"/>
        </w:rPr>
        <w:t>看着池中的月影也在笑。</w:t>
      </w:r>
    </w:p>
    <w:p w14:paraId="0471BAC0" w14:textId="77777777" w:rsidR="0063209D" w:rsidRDefault="005E2A70" w:rsidP="003C73D3">
      <w:r>
        <w:rPr>
          <w:rFonts w:hint="eastAsia"/>
        </w:rPr>
        <w:t>那些笑容有些青涩，有些苦涩，甚至有些傻里傻气的，</w:t>
      </w:r>
      <w:r w:rsidR="0063209D">
        <w:rPr>
          <w:rFonts w:hint="eastAsia"/>
        </w:rPr>
        <w:t>不过</w:t>
      </w:r>
      <w:r>
        <w:rPr>
          <w:rFonts w:hint="eastAsia"/>
        </w:rPr>
        <w:t>都</w:t>
      </w:r>
      <w:r w:rsidR="0063209D">
        <w:rPr>
          <w:rFonts w:hint="eastAsia"/>
        </w:rPr>
        <w:t>很可爱。</w:t>
      </w:r>
    </w:p>
    <w:p w14:paraId="1A161D5C" w14:textId="77777777" w:rsidR="0063209D" w:rsidRPr="0063209D" w:rsidRDefault="00E4104C" w:rsidP="003C73D3">
      <w:r>
        <w:rPr>
          <w:rFonts w:hint="eastAsia"/>
        </w:rPr>
        <w:t>她很喜欢，</w:t>
      </w:r>
      <w:r w:rsidR="0063209D">
        <w:rPr>
          <w:rFonts w:hint="eastAsia"/>
        </w:rPr>
        <w:t>他也很喜欢。</w:t>
      </w:r>
    </w:p>
    <w:p w14:paraId="5D712272" w14:textId="77777777" w:rsidR="004F4126" w:rsidRDefault="001315CD" w:rsidP="001315CD">
      <w:r>
        <w:rPr>
          <w:rFonts w:hint="eastAsia"/>
        </w:rPr>
        <w:t>不知从什么时候起，两道人影已经靠在了一起，只是没有相拥，也没有相吻。</w:t>
      </w:r>
    </w:p>
    <w:p w14:paraId="584348F4" w14:textId="77777777" w:rsidR="00EF284C" w:rsidRDefault="001315CD" w:rsidP="003C73D3">
      <w:r>
        <w:rPr>
          <w:rFonts w:hint="eastAsia"/>
        </w:rPr>
        <w:t>西门纤纤蓦然靠在了他的肩头，望着池中漂浮的梧桐灯，说道：</w:t>
      </w:r>
      <w:r w:rsidR="00EF284C">
        <w:rPr>
          <w:rFonts w:hint="eastAsia"/>
        </w:rPr>
        <w:t>“</w:t>
      </w:r>
      <w:r w:rsidR="00C3574D">
        <w:rPr>
          <w:rFonts w:hint="eastAsia"/>
        </w:rPr>
        <w:t>一片青思在玉湖，虽然不了解他们的故事，但我时常向往，如果我们能百年前的青与思该有多好啊</w:t>
      </w:r>
      <w:r w:rsidR="00EF284C">
        <w:rPr>
          <w:rFonts w:hint="eastAsia"/>
        </w:rPr>
        <w:t>！”</w:t>
      </w:r>
    </w:p>
    <w:p w14:paraId="285294CE" w14:textId="77777777" w:rsidR="004F4126" w:rsidRDefault="005E2A70" w:rsidP="003C73D3">
      <w:r>
        <w:rPr>
          <w:rFonts w:hint="eastAsia"/>
        </w:rPr>
        <w:t>陆三阴看着远山的夜色</w:t>
      </w:r>
      <w:r w:rsidR="0098047C">
        <w:rPr>
          <w:rFonts w:hint="eastAsia"/>
        </w:rPr>
        <w:t>，</w:t>
      </w:r>
      <w:r w:rsidR="00091D4B">
        <w:rPr>
          <w:rFonts w:hint="eastAsia"/>
        </w:rPr>
        <w:t>轻轻地道：“纤纤，在你眼前哪怕是一片黑暗，但我会在黑</w:t>
      </w:r>
      <w:r>
        <w:rPr>
          <w:rFonts w:hint="eastAsia"/>
        </w:rPr>
        <w:t>暗中守护着你，哪怕你看不到我。”</w:t>
      </w:r>
    </w:p>
    <w:p w14:paraId="0323665A" w14:textId="77777777" w:rsidR="005E2A70" w:rsidRDefault="005A702B" w:rsidP="003C73D3">
      <w:r>
        <w:rPr>
          <w:rFonts w:hint="eastAsia"/>
        </w:rPr>
        <w:t>西门纤纤说道：“只希望能尽快</w:t>
      </w:r>
      <w:r w:rsidR="005E2A70">
        <w:rPr>
          <w:rFonts w:hint="eastAsia"/>
        </w:rPr>
        <w:t>走出这片夜色，毕竟太久看不见你，我也会害怕的。”</w:t>
      </w:r>
    </w:p>
    <w:p w14:paraId="001A3110" w14:textId="77777777" w:rsidR="003C73D3" w:rsidRDefault="00D25353" w:rsidP="00D06981">
      <w:r>
        <w:rPr>
          <w:rFonts w:hint="eastAsia"/>
        </w:rPr>
        <w:t>陆三阴</w:t>
      </w:r>
      <w:r w:rsidR="00C3574D">
        <w:rPr>
          <w:rFonts w:hint="eastAsia"/>
        </w:rPr>
        <w:t>的视线落回到她身上，看着她</w:t>
      </w:r>
      <w:r w:rsidR="005A702B">
        <w:rPr>
          <w:rFonts w:hint="eastAsia"/>
        </w:rPr>
        <w:t>说</w:t>
      </w:r>
      <w:r>
        <w:rPr>
          <w:rFonts w:hint="eastAsia"/>
        </w:rPr>
        <w:t>道：“</w:t>
      </w:r>
      <w:r w:rsidR="00642602">
        <w:rPr>
          <w:rFonts w:hint="eastAsia"/>
        </w:rPr>
        <w:t>这世界</w:t>
      </w:r>
      <w:r w:rsidR="00FA70B4">
        <w:rPr>
          <w:rFonts w:hint="eastAsia"/>
        </w:rPr>
        <w:t>是由光与暗组成</w:t>
      </w:r>
      <w:r w:rsidR="001B4259">
        <w:rPr>
          <w:rFonts w:hint="eastAsia"/>
        </w:rPr>
        <w:t>的，</w:t>
      </w:r>
      <w:r w:rsidR="007D1C07">
        <w:rPr>
          <w:rFonts w:hint="eastAsia"/>
        </w:rPr>
        <w:t>有人身在光明，就必然有人立身黑暗，我叫陆三阴，自然要站在黑暗里</w:t>
      </w:r>
      <w:r w:rsidR="00983E79">
        <w:rPr>
          <w:rFonts w:hint="eastAsia"/>
        </w:rPr>
        <w:t>。</w:t>
      </w:r>
      <w:r>
        <w:rPr>
          <w:rFonts w:hint="eastAsia"/>
        </w:rPr>
        <w:t>”</w:t>
      </w:r>
    </w:p>
    <w:p w14:paraId="07D8E64B" w14:textId="77777777" w:rsidR="004F4126" w:rsidRDefault="004F4126" w:rsidP="004F4126">
      <w:r>
        <w:rPr>
          <w:rFonts w:hint="eastAsia"/>
        </w:rPr>
        <w:t>西门纤纤觉得他这话有几分阴谋的味道，有些感慨，朝他肩头蹭了蹭，说道：“柴桑总说陆三阴的阴是阴谋诡计的阴，我也觉得这个名字太阴沉了。”</w:t>
      </w:r>
    </w:p>
    <w:p w14:paraId="27078D8E" w14:textId="77777777" w:rsidR="004F4126" w:rsidRDefault="004F4126" w:rsidP="004F4126">
      <w:r>
        <w:rPr>
          <w:rFonts w:hint="eastAsia"/>
        </w:rPr>
        <w:t>陆三阴问道：“所以你一直叫我陆三？”</w:t>
      </w:r>
    </w:p>
    <w:p w14:paraId="67CE40A8" w14:textId="77777777" w:rsidR="004F4126" w:rsidRDefault="004F4126" w:rsidP="004F4126">
      <w:r>
        <w:rPr>
          <w:rFonts w:hint="eastAsia"/>
        </w:rPr>
        <w:t>西门纤纤收回目光，看着他傻笑道：“要不然改个名字吧，我觉得陆三也挺拗口的。”</w:t>
      </w:r>
    </w:p>
    <w:p w14:paraId="6E9361BB" w14:textId="77777777" w:rsidR="004F4126" w:rsidRDefault="004F4126" w:rsidP="004F4126">
      <w:r>
        <w:rPr>
          <w:rFonts w:hint="eastAsia"/>
        </w:rPr>
        <w:t>“不过叫什么好呢？”</w:t>
      </w:r>
    </w:p>
    <w:p w14:paraId="27192C49" w14:textId="77777777" w:rsidR="004F4126" w:rsidRDefault="004F4126" w:rsidP="004F4126">
      <w:r>
        <w:rPr>
          <w:rFonts w:hint="eastAsia"/>
        </w:rPr>
        <w:t>西门纤纤挠头陷入了苦思。</w:t>
      </w:r>
    </w:p>
    <w:p w14:paraId="0BC4AEFC" w14:textId="77777777" w:rsidR="004F4126" w:rsidRPr="00101A7D" w:rsidRDefault="004F4126" w:rsidP="004F4126">
      <w:r>
        <w:rPr>
          <w:rFonts w:hint="eastAsia"/>
        </w:rPr>
        <w:t>陆三阴看着她的模样，感觉很可爱，摸着她的头，说道：“陆压”</w:t>
      </w:r>
    </w:p>
    <w:p w14:paraId="1379B172" w14:textId="77777777" w:rsidR="004F4126" w:rsidRDefault="004F4126" w:rsidP="004F4126">
      <w:r>
        <w:rPr>
          <w:rFonts w:hint="eastAsia"/>
        </w:rPr>
        <w:t>西门纤纤问道：“什么？”</w:t>
      </w:r>
    </w:p>
    <w:p w14:paraId="3E992939" w14:textId="77777777" w:rsidR="004F4126" w:rsidRDefault="004F4126" w:rsidP="004F4126">
      <w:r>
        <w:rPr>
          <w:rFonts w:hint="eastAsia"/>
        </w:rPr>
        <w:t>陆三阴轻轻笑道：“我说就叫陆压吧！”</w:t>
      </w:r>
    </w:p>
    <w:p w14:paraId="14CF3C23" w14:textId="77777777" w:rsidR="004F4126" w:rsidRPr="00101A7D" w:rsidRDefault="004F4126" w:rsidP="004F4126">
      <w:r>
        <w:rPr>
          <w:rFonts w:hint="eastAsia"/>
        </w:rPr>
        <w:t>西门纤纤问道：“为什么呢？这个名字有什么含义吗？”</w:t>
      </w:r>
    </w:p>
    <w:p w14:paraId="6D42C8AE" w14:textId="77777777" w:rsidR="004F4126" w:rsidRDefault="004F4126" w:rsidP="004F4126">
      <w:r>
        <w:rPr>
          <w:rFonts w:hint="eastAsia"/>
        </w:rPr>
        <w:t>陆三阴道：“因为陆压道君是最洒脱，最快活的人，我想成为他那样的人，所以我想叫陆压！”</w:t>
      </w:r>
    </w:p>
    <w:p w14:paraId="36199D5E" w14:textId="77777777" w:rsidR="004F4126" w:rsidRDefault="004F4126" w:rsidP="004F4126">
      <w:r>
        <w:rPr>
          <w:rFonts w:hint="eastAsia"/>
        </w:rPr>
        <w:t>“陆压，陆压……”西门纤纤轻轻念了几遍，感觉不是太好，也不是太差，遂道：“那么以后我就这样叫你咯，陆压。”</w:t>
      </w:r>
    </w:p>
    <w:p w14:paraId="0FB6F731" w14:textId="77777777" w:rsidR="004F4126" w:rsidRDefault="004F4126" w:rsidP="004F4126">
      <w:r>
        <w:rPr>
          <w:rFonts w:hint="eastAsia"/>
        </w:rPr>
        <w:t>陆三阴点点头，捡了一块石子丢入水中，石子在水中打了几个漂后，撞到了河灯，河灯向前移了几分，池中突然闪起了一丝光芒。</w:t>
      </w:r>
    </w:p>
    <w:p w14:paraId="7935D6AF" w14:textId="77777777" w:rsidR="004F4126" w:rsidRDefault="004F4126" w:rsidP="004F4126">
      <w:r>
        <w:rPr>
          <w:rFonts w:hint="eastAsia"/>
        </w:rPr>
        <w:t>那只是一道隐约的光芒，但已经足够吸引了陆三阴的目光。</w:t>
      </w:r>
    </w:p>
    <w:p w14:paraId="2179E725" w14:textId="77777777" w:rsidR="004F4126" w:rsidRPr="00CE0D85" w:rsidRDefault="004F4126" w:rsidP="004F4126">
      <w:r>
        <w:rPr>
          <w:rFonts w:hint="eastAsia"/>
        </w:rPr>
        <w:t>陆三阴指着那光芒问道：“纤纤，那是什么？”</w:t>
      </w:r>
    </w:p>
    <w:p w14:paraId="5CA53BC0" w14:textId="77777777" w:rsidR="004F4126" w:rsidRDefault="004F4126" w:rsidP="004F4126">
      <w:r>
        <w:rPr>
          <w:rFonts w:hint="eastAsia"/>
        </w:rPr>
        <w:t>西门纤纤顺着他的指的方向看过去，想到了那日与她老爹对剑，以及沉剑入池的情景，有些感伤，面对他时更有些愧意，低声说道：“就是你送我的那口剑啊，断了，就沉入池中了。”</w:t>
      </w:r>
    </w:p>
    <w:p w14:paraId="49F20F43" w14:textId="77777777" w:rsidR="004F4126" w:rsidRDefault="004F4126" w:rsidP="004F4126">
      <w:r>
        <w:rPr>
          <w:rFonts w:hint="eastAsia"/>
        </w:rPr>
        <w:t>陆三阴知道勾起了她不开心的事，便轻轻挠着他的头，安慰道：“只是一口普通的剑而已，不用太在意……”</w:t>
      </w:r>
    </w:p>
    <w:p w14:paraId="6640675D" w14:textId="77777777" w:rsidR="004F4126" w:rsidRDefault="004F4126" w:rsidP="004F4126">
      <w:r>
        <w:rPr>
          <w:rFonts w:hint="eastAsia"/>
        </w:rPr>
        <w:t>西门纤纤立起头来，有些生气，气鼓鼓地道：“那是你送我的剑啊！”</w:t>
      </w:r>
    </w:p>
    <w:p w14:paraId="4FCA3573" w14:textId="77777777" w:rsidR="004F4126" w:rsidRDefault="004F4126" w:rsidP="004F4126">
      <w:r>
        <w:rPr>
          <w:rFonts w:hint="eastAsia"/>
        </w:rPr>
        <w:t>陆三阴先是吓了一跳，心想那也不过是当时在剑市时，看她喜欢送给她的一口剑罢了，并不是什么名家的作口，想来是将作信物了。</w:t>
      </w:r>
    </w:p>
    <w:p w14:paraId="1B714E60" w14:textId="77777777" w:rsidR="004F4126" w:rsidRDefault="004F4126" w:rsidP="004F4126">
      <w:r>
        <w:rPr>
          <w:rFonts w:hint="eastAsia"/>
        </w:rPr>
        <w:lastRenderedPageBreak/>
        <w:t>陆三阴将青色的玉笛送到她手上，轻轻地道：“如果是当作信物的话，请你收下这只玉笛吧！”</w:t>
      </w:r>
    </w:p>
    <w:p w14:paraId="64D88B4B" w14:textId="77777777" w:rsidR="004F4126" w:rsidRDefault="004F4126" w:rsidP="004F4126">
      <w:r>
        <w:rPr>
          <w:rFonts w:hint="eastAsia"/>
        </w:rPr>
        <w:t>西门纤纤睁大了眼，看着那玉笛，有些吃惊地道：“可这不是跟随了你多年的随身之物，是很重要的东西吗？”</w:t>
      </w:r>
    </w:p>
    <w:p w14:paraId="6264B4F4" w14:textId="77777777" w:rsidR="004F4126" w:rsidRDefault="004F4126" w:rsidP="004F4126">
      <w:r>
        <w:rPr>
          <w:rFonts w:hint="eastAsia"/>
        </w:rPr>
        <w:t>她清楚的记得当时就是跟他讨要玉笛无果，看她生气才去剑市给她挑了一口剑的。</w:t>
      </w:r>
    </w:p>
    <w:p w14:paraId="4C7EE662" w14:textId="77777777" w:rsidR="004F4126" w:rsidRDefault="004F4126" w:rsidP="004F4126">
      <w:r>
        <w:rPr>
          <w:rFonts w:hint="eastAsia"/>
        </w:rPr>
        <w:t>陆三阴笑道：“所以交给同样重要的你了啊！”</w:t>
      </w:r>
    </w:p>
    <w:p w14:paraId="3B590D1A" w14:textId="77777777" w:rsidR="004F4126" w:rsidRDefault="004F4126" w:rsidP="004F4126">
      <w:r>
        <w:rPr>
          <w:rFonts w:hint="eastAsia"/>
        </w:rPr>
        <w:t>西门纤纤接过玉笛，放到嘴边吹了几声，发出几声不连惯的沙哑声音，</w:t>
      </w:r>
      <w:r w:rsidRPr="008C7200">
        <w:rPr>
          <w:rFonts w:hint="eastAsia"/>
        </w:rPr>
        <w:t>脸上</w:t>
      </w:r>
      <w:r>
        <w:rPr>
          <w:rFonts w:hint="eastAsia"/>
        </w:rPr>
        <w:t>的兴奋立即被，自嘲与尴尬代替，</w:t>
      </w:r>
      <w:r w:rsidRPr="008C7200">
        <w:rPr>
          <w:rFonts w:hint="eastAsia"/>
        </w:rPr>
        <w:t>说道：</w:t>
      </w:r>
      <w:r>
        <w:rPr>
          <w:rFonts w:hint="eastAsia"/>
        </w:rPr>
        <w:t>“虽然是很喜欢，但不会吹的话就不能物尽其用了！”</w:t>
      </w:r>
    </w:p>
    <w:p w14:paraId="62586D91" w14:textId="77777777" w:rsidR="004F4126" w:rsidRPr="008C7200" w:rsidRDefault="004F4126" w:rsidP="004F4126">
      <w:r>
        <w:rPr>
          <w:rFonts w:hint="eastAsia"/>
        </w:rPr>
        <w:t>陆三阴摸摸鼻子说道：“如果非要物尽其用的话送你个板砖好了，拍黑砖什么的最实用了。”</w:t>
      </w:r>
    </w:p>
    <w:p w14:paraId="75704CAF" w14:textId="77777777" w:rsidR="004F4126" w:rsidRDefault="004F4126" w:rsidP="004F4126">
      <w:r>
        <w:rPr>
          <w:rFonts w:hint="eastAsia"/>
        </w:rPr>
        <w:t>西门纤纤看着他笑了起来，陆三阴也跟着笑了起来。</w:t>
      </w:r>
    </w:p>
    <w:p w14:paraId="703ABCD3" w14:textId="77777777" w:rsidR="004F4126" w:rsidRDefault="004F4126" w:rsidP="004F4126">
      <w:r>
        <w:rPr>
          <w:rFonts w:hint="eastAsia"/>
        </w:rPr>
        <w:t>“想想当时我和你，还有阿桑拍黑砖的日子，真的好开心啊！”</w:t>
      </w:r>
    </w:p>
    <w:p w14:paraId="186AD02F" w14:textId="77777777" w:rsidR="004F4126" w:rsidRPr="00E43518" w:rsidRDefault="004F4126" w:rsidP="004F4126">
      <w:r>
        <w:rPr>
          <w:rFonts w:hint="eastAsia"/>
        </w:rPr>
        <w:t>西门纤纤托着下巴，看着被风吹皱的池水，怀念想三年前初识的那段岁月。</w:t>
      </w:r>
    </w:p>
    <w:p w14:paraId="54C15358" w14:textId="77777777" w:rsidR="004F4126" w:rsidRDefault="004F4126" w:rsidP="004F4126">
      <w:r>
        <w:rPr>
          <w:rFonts w:hint="eastAsia"/>
        </w:rPr>
        <w:t>“是啊，我记得有一次的时候，叫你去踹，你紧张得不敢踹，然后那个人跳起来，吹了声口哨，然后我们就被十几只恶狗追了整整三条街。”</w:t>
      </w:r>
    </w:p>
    <w:p w14:paraId="17A7409F" w14:textId="77777777" w:rsidR="004F4126" w:rsidRDefault="004F4126" w:rsidP="004F4126">
      <w:r>
        <w:rPr>
          <w:rFonts w:hint="eastAsia"/>
        </w:rPr>
        <w:t>“从小乖乖女没干过坏事紧张嘛……”西门纤纤红着脸争辩道：“明明是柴桑没拍晕，还有你的袋子也没套紧。”</w:t>
      </w:r>
    </w:p>
    <w:p w14:paraId="0666CB96" w14:textId="77777777" w:rsidR="004F4126" w:rsidRDefault="004F4126" w:rsidP="004F4126">
      <w:r>
        <w:rPr>
          <w:rFonts w:hint="eastAsia"/>
        </w:rPr>
        <w:t>“对对对，就是那个二五仔没拍晕。”</w:t>
      </w:r>
    </w:p>
    <w:p w14:paraId="309CF955" w14:textId="77777777" w:rsidR="007C237D" w:rsidRDefault="004F4126" w:rsidP="004F4126">
      <w:r>
        <w:rPr>
          <w:rFonts w:hint="eastAsia"/>
        </w:rPr>
        <w:t>陆三阴也跟着甩锅，然后两人又开始看着对方傻笑起来。</w:t>
      </w:r>
    </w:p>
    <w:p w14:paraId="1116026E" w14:textId="77777777" w:rsidR="007C237D" w:rsidRDefault="007C237D" w:rsidP="004F4126">
      <w:r>
        <w:rPr>
          <w:rFonts w:hint="eastAsia"/>
        </w:rPr>
        <w:t>西门纤纤忽然说道：“</w:t>
      </w:r>
      <w:r w:rsidR="00BD763B">
        <w:rPr>
          <w:rFonts w:hint="eastAsia"/>
        </w:rPr>
        <w:t>作为长期行动的三人组，我觉得我们应该有一个响亮的组合名称</w:t>
      </w:r>
      <w:r w:rsidR="004F3030">
        <w:rPr>
          <w:rFonts w:hint="eastAsia"/>
        </w:rPr>
        <w:t>，</w:t>
      </w:r>
      <w:r w:rsidR="00D872ED">
        <w:rPr>
          <w:rFonts w:hint="eastAsia"/>
        </w:rPr>
        <w:t>比如说草原三剑客之类的。</w:t>
      </w:r>
      <w:r>
        <w:rPr>
          <w:rFonts w:hint="eastAsia"/>
        </w:rPr>
        <w:t>”</w:t>
      </w:r>
    </w:p>
    <w:p w14:paraId="1467F38E" w14:textId="77777777" w:rsidR="00C03998" w:rsidRDefault="00C03998" w:rsidP="00C03998">
      <w:r>
        <w:rPr>
          <w:rFonts w:hint="eastAsia"/>
        </w:rPr>
        <w:t>陆三阴微微挑眉，说道：“柴桑那混蛋扛着把破刀，叫做三剑客这样合适吗？还有草原又是什么鬼？”</w:t>
      </w:r>
    </w:p>
    <w:p w14:paraId="72F74DE6" w14:textId="77777777" w:rsidR="00C03998" w:rsidRDefault="00C03998" w:rsidP="00C03998">
      <w:r>
        <w:rPr>
          <w:rFonts w:hint="eastAsia"/>
        </w:rPr>
        <w:t>西门纤纤也意识了这个问题，有些</w:t>
      </w:r>
      <w:r w:rsidR="004547D4">
        <w:rPr>
          <w:rFonts w:hint="eastAsia"/>
        </w:rPr>
        <w:t>感慨，</w:t>
      </w:r>
      <w:r>
        <w:rPr>
          <w:rFonts w:hint="eastAsia"/>
        </w:rPr>
        <w:t>嘟着嘴说道：“三剑客听起来比较帅嘛</w:t>
      </w:r>
      <w:r w:rsidR="009761AC">
        <w:rPr>
          <w:rFonts w:hint="eastAsia"/>
        </w:rPr>
        <w:t>！</w:t>
      </w:r>
      <w:r>
        <w:rPr>
          <w:rFonts w:hint="eastAsia"/>
        </w:rPr>
        <w:t>”</w:t>
      </w:r>
    </w:p>
    <w:p w14:paraId="14745D0E" w14:textId="77777777" w:rsidR="009761AC" w:rsidRDefault="004547D4" w:rsidP="00C03998">
      <w:r>
        <w:rPr>
          <w:rFonts w:hint="eastAsia"/>
        </w:rPr>
        <w:t>陆三阴无奈说道：“那也不能脱离实际啊！”</w:t>
      </w:r>
    </w:p>
    <w:p w14:paraId="4F229629" w14:textId="77777777" w:rsidR="00ED1C23" w:rsidRDefault="00ED1C23" w:rsidP="00C03998">
      <w:r>
        <w:rPr>
          <w:rFonts w:hint="eastAsia"/>
        </w:rPr>
        <w:t>西门纤纤又想了想，说道：“以前的三大传奇是双刀一剑，现在我们是双剑一刀，不如就叫后三大传奇。”</w:t>
      </w:r>
    </w:p>
    <w:p w14:paraId="7CE785F2" w14:textId="77777777" w:rsidR="003618E4" w:rsidRPr="00ED1C23" w:rsidRDefault="003618E4" w:rsidP="00C03998">
      <w:r>
        <w:rPr>
          <w:rFonts w:hint="eastAsia"/>
        </w:rPr>
        <w:t>陆三阴看着青思池，说道：“那我们最好躲起来悄悄地叫，不然很可能要被三大传奇的</w:t>
      </w:r>
      <w:r w:rsidR="00AE4433">
        <w:rPr>
          <w:rFonts w:hint="eastAsia"/>
        </w:rPr>
        <w:t>粉丝群殴至死</w:t>
      </w:r>
      <w:r>
        <w:rPr>
          <w:rFonts w:hint="eastAsia"/>
        </w:rPr>
        <w:t>。”</w:t>
      </w:r>
    </w:p>
    <w:p w14:paraId="590A9A0F" w14:textId="77777777" w:rsidR="00BD763B" w:rsidRDefault="004B29D7" w:rsidP="004F4126">
      <w:r>
        <w:rPr>
          <w:rFonts w:hint="eastAsia"/>
        </w:rPr>
        <w:t>西门纤纤说道：“好了，就这样了，下面是确定符合自身的特点的名号。”</w:t>
      </w:r>
    </w:p>
    <w:p w14:paraId="06C5291D" w14:textId="77777777" w:rsidR="004F3030" w:rsidRDefault="004F3030" w:rsidP="004F4126">
      <w:r>
        <w:rPr>
          <w:rFonts w:hint="eastAsia"/>
        </w:rPr>
        <w:t>陆三阴望着她，问道道：“比如说？”</w:t>
      </w:r>
    </w:p>
    <w:p w14:paraId="54C6F415" w14:textId="77777777" w:rsidR="004F3030" w:rsidRDefault="00B71A23" w:rsidP="004F4126">
      <w:r>
        <w:rPr>
          <w:rFonts w:hint="eastAsia"/>
        </w:rPr>
        <w:t>西门纤纤想了想，说道：“你负责套麻袋，应该叫麻袋三阴，阿桑专业拍板砖，就叫柴桑柴桑。”</w:t>
      </w:r>
    </w:p>
    <w:p w14:paraId="6F8EAC75" w14:textId="77777777" w:rsidR="00B71A23" w:rsidRDefault="00B71A23" w:rsidP="004F4126">
      <w:r>
        <w:rPr>
          <w:rFonts w:hint="eastAsia"/>
        </w:rPr>
        <w:t>陆三阴根据这个标准，</w:t>
      </w:r>
      <w:r w:rsidRPr="00B71A23">
        <w:rPr>
          <w:rFonts w:hint="eastAsia"/>
        </w:rPr>
        <w:t>把</w:t>
      </w:r>
      <w:r>
        <w:rPr>
          <w:rFonts w:hint="eastAsia"/>
        </w:rPr>
        <w:t>西门纤纤的名字和特点组合起来，忍不住笑了起来</w:t>
      </w:r>
      <w:r w:rsidRPr="00B71A23">
        <w:rPr>
          <w:rFonts w:hint="eastAsia"/>
        </w:rPr>
        <w:t>，说道：“</w:t>
      </w:r>
      <w:r>
        <w:rPr>
          <w:rFonts w:hint="eastAsia"/>
        </w:rPr>
        <w:t>那你岂不是要叫黑足纤纤？</w:t>
      </w:r>
      <w:r w:rsidRPr="00B71A23">
        <w:rPr>
          <w:rFonts w:hint="eastAsia"/>
        </w:rPr>
        <w:t>”</w:t>
      </w:r>
    </w:p>
    <w:p w14:paraId="4F7AF4BF" w14:textId="77777777" w:rsidR="004F4126" w:rsidRDefault="004F4126" w:rsidP="004F4126">
      <w:r>
        <w:rPr>
          <w:rFonts w:hint="eastAsia"/>
        </w:rPr>
        <w:t>“唉。”西门纤纤突然叹了口气。</w:t>
      </w:r>
    </w:p>
    <w:p w14:paraId="3B0C211F" w14:textId="77777777" w:rsidR="004F4126" w:rsidRDefault="004F4126" w:rsidP="004F4126">
      <w:r>
        <w:rPr>
          <w:rFonts w:hint="eastAsia"/>
        </w:rPr>
        <w:t>陆三阴问道：“叹什么气呢？”</w:t>
      </w:r>
    </w:p>
    <w:p w14:paraId="5B5F8504" w14:textId="77777777" w:rsidR="004F4126" w:rsidRDefault="004F4126" w:rsidP="004F4126">
      <w:r>
        <w:rPr>
          <w:rFonts w:hint="eastAsia"/>
        </w:rPr>
        <w:t>“那时的日子真的很快乐啊，无忧无虑的。”</w:t>
      </w:r>
    </w:p>
    <w:p w14:paraId="7A7ED3B9" w14:textId="77777777" w:rsidR="004F4126" w:rsidRDefault="004F4126" w:rsidP="004F4126">
      <w:r>
        <w:rPr>
          <w:rFonts w:hint="eastAsia"/>
        </w:rPr>
        <w:t>见着她又开始感伤，陆三阴指着前方的夜色，安慰说道：“夜色再黑，也有过去的时候，只要走出这片夜色，我们就能回去那样无忧无虑的日子。”</w:t>
      </w:r>
    </w:p>
    <w:p w14:paraId="6E8D6846" w14:textId="77777777" w:rsidR="004F4126" w:rsidRDefault="00895C91" w:rsidP="004F4126">
      <w:r>
        <w:rPr>
          <w:rFonts w:hint="eastAsia"/>
        </w:rPr>
        <w:t>西门纤纤望着他，问道：“还要多久呢？”</w:t>
      </w:r>
    </w:p>
    <w:p w14:paraId="41E6403D" w14:textId="77777777" w:rsidR="00895C91" w:rsidRDefault="00895C91" w:rsidP="004F4126">
      <w:r>
        <w:rPr>
          <w:rFonts w:hint="eastAsia"/>
        </w:rPr>
        <w:t>陆三阴说道：“如果说这是一局棋，那我们现在已经走到第四步了，距离终局，</w:t>
      </w:r>
      <w:r w:rsidR="00F915BA">
        <w:rPr>
          <w:rFonts w:hint="eastAsia"/>
        </w:rPr>
        <w:t>还差三步，也只差三步了</w:t>
      </w:r>
      <w:r>
        <w:rPr>
          <w:rFonts w:hint="eastAsia"/>
        </w:rPr>
        <w:t>。”</w:t>
      </w:r>
    </w:p>
    <w:p w14:paraId="393B32E9" w14:textId="77777777" w:rsidR="00E53512" w:rsidRPr="00AE4433" w:rsidRDefault="00E53512" w:rsidP="00D06981"/>
    <w:p w14:paraId="2F1CEAD0" w14:textId="77777777" w:rsidR="004F4126" w:rsidRDefault="004F4126" w:rsidP="00D06981"/>
    <w:p w14:paraId="0369030F" w14:textId="77777777" w:rsidR="00E53512" w:rsidRDefault="00E53512" w:rsidP="00D06981"/>
    <w:p w14:paraId="6EA71397" w14:textId="77777777" w:rsidR="00E53512" w:rsidRDefault="001E2934" w:rsidP="001E2934">
      <w:pPr>
        <w:pStyle w:val="3"/>
      </w:pPr>
      <w:r>
        <w:rPr>
          <w:rFonts w:hint="eastAsia"/>
        </w:rPr>
        <w:lastRenderedPageBreak/>
        <w:t>第四十四章南人南，北人北</w:t>
      </w:r>
    </w:p>
    <w:p w14:paraId="1AA76A17" w14:textId="77777777" w:rsidR="004F4126" w:rsidRDefault="004F4126" w:rsidP="004F4126">
      <w:r>
        <w:rPr>
          <w:rFonts w:hint="eastAsia"/>
        </w:rPr>
        <w:t>西门纤纤望着陆三阴，她知道陆三阴说的是局势，只是有些不解，这几步具体指的是什么。</w:t>
      </w:r>
    </w:p>
    <w:p w14:paraId="239DACEE" w14:textId="77777777" w:rsidR="004F4126" w:rsidRDefault="004F4126" w:rsidP="004F4126">
      <w:r>
        <w:rPr>
          <w:rFonts w:hint="eastAsia"/>
        </w:rPr>
        <w:t>陆三阴解释道：“定势，破军，知敌，解连环，入虎穴，釜底抽薪，一劳永逸。”</w:t>
      </w:r>
    </w:p>
    <w:p w14:paraId="72FFDF41" w14:textId="77777777" w:rsidR="004F4126" w:rsidRDefault="004F4126" w:rsidP="004F4126">
      <w:r>
        <w:rPr>
          <w:rFonts w:hint="eastAsia"/>
        </w:rPr>
        <w:t>西门纤纤怔了怔，终于明白了他的意思，所谓定势，指的是她夺下止戈双脉之主，稳定住止戈山的局势这件事。破军指的是她和柴桑与狄败青败退一夜风雨，知敌指的应该是摸清敌人的目标，这部分应该是由宁溪与陆三阴完成的，当日她挑战一剑倾城也算其中一部分。</w:t>
      </w:r>
    </w:p>
    <w:p w14:paraId="5D24B4AD" w14:textId="77777777" w:rsidR="004F4126" w:rsidRDefault="004F4126" w:rsidP="004F4126">
      <w:r>
        <w:rPr>
          <w:rFonts w:hint="eastAsia"/>
        </w:rPr>
        <w:t>想到此处，西门纤纤觉得有些羞愧，低头说道：“若不是我误判局势，也不会给一夜风雨可趁之机。”</w:t>
      </w:r>
    </w:p>
    <w:p w14:paraId="6434389F" w14:textId="77777777" w:rsidR="004F4126" w:rsidRDefault="004F4126" w:rsidP="004F4126">
      <w:r>
        <w:rPr>
          <w:rFonts w:hint="eastAsia"/>
        </w:rPr>
        <w:t>对于这件事，陆三阴也有些不解，问道：“当时究竟是什么，让你在得不到援助的情况下挑战了一剑倾城？”</w:t>
      </w:r>
    </w:p>
    <w:p w14:paraId="426D1B8E" w14:textId="77777777" w:rsidR="004F4126" w:rsidRDefault="004F4126" w:rsidP="004F4126">
      <w:r>
        <w:rPr>
          <w:rFonts w:hint="eastAsia"/>
        </w:rPr>
        <w:t>西门纤纤想了想，说道：“当时我得到一个消息，说一剑倾城不日即将离开百里城，我不想错过这个机会，便与双脉长老商议，最终由我挑战一剑倾城，平师叔等人埋伏在四周，以防他逃跑，却不想这是个调虎离山之计。”</w:t>
      </w:r>
    </w:p>
    <w:p w14:paraId="6EC6F0B9" w14:textId="77777777" w:rsidR="004F4126" w:rsidRDefault="004F4126" w:rsidP="004F4126">
      <w:r>
        <w:rPr>
          <w:rFonts w:hint="eastAsia"/>
        </w:rPr>
        <w:t>陆三阴安慰说道：“我听宁溪说了当夜的情况，你已经做得很不错了，事实上就算我在，也不可能比你做得更好！”</w:t>
      </w:r>
    </w:p>
    <w:p w14:paraId="610DD6C0" w14:textId="77777777" w:rsidR="004F4126" w:rsidRDefault="004F4126" w:rsidP="004F4126">
      <w:r>
        <w:rPr>
          <w:rFonts w:hint="eastAsia"/>
        </w:rPr>
        <w:t>西门纤纤闻言叹了口气，显得有些失落。</w:t>
      </w:r>
    </w:p>
    <w:p w14:paraId="6AF4732B" w14:textId="77777777" w:rsidR="004F4126" w:rsidRDefault="004F4126" w:rsidP="004F4126">
      <w:r>
        <w:rPr>
          <w:rFonts w:hint="eastAsia"/>
        </w:rPr>
        <w:t>陆三阴问道：“为何叹息呢？”</w:t>
      </w:r>
    </w:p>
    <w:p w14:paraId="3EF31648" w14:textId="77777777" w:rsidR="004F4126" w:rsidRDefault="004F4126" w:rsidP="004F4126">
      <w:r>
        <w:rPr>
          <w:rFonts w:hint="eastAsia"/>
        </w:rPr>
        <w:t>西门纤纤说道：“我还以为当夜那一掌是你打出来的，原来不是你啊！”</w:t>
      </w:r>
    </w:p>
    <w:p w14:paraId="0EAAA419" w14:textId="77777777" w:rsidR="004F4126" w:rsidRDefault="004F4126" w:rsidP="004F4126">
      <w:r>
        <w:rPr>
          <w:rFonts w:hint="eastAsia"/>
        </w:rPr>
        <w:t>陆三阴解释道：“当时我判断失误，跑去帮你堵一剑倾城，直到看到你们那位长老被袭击，我才反应过来往回赶，但当我赶到止戈山的时候，战事已经结束了。”</w:t>
      </w:r>
    </w:p>
    <w:p w14:paraId="436601B0" w14:textId="77777777" w:rsidR="004F4126" w:rsidRDefault="004F4126" w:rsidP="004F4126">
      <w:r>
        <w:rPr>
          <w:rFonts w:hint="eastAsia"/>
        </w:rPr>
        <w:t>“原来平师叔是你救的。”</w:t>
      </w:r>
    </w:p>
    <w:p w14:paraId="3B5B9607" w14:textId="77777777" w:rsidR="004F4126" w:rsidRDefault="004F4126" w:rsidP="004F4126">
      <w:r>
        <w:rPr>
          <w:rFonts w:hint="eastAsia"/>
        </w:rPr>
        <w:t>“谈不上救不救，顺手而已，他现在不是半死不活吗？”</w:t>
      </w:r>
    </w:p>
    <w:p w14:paraId="43976342" w14:textId="77777777" w:rsidR="004F4126" w:rsidRDefault="004F4126" w:rsidP="004F4126">
      <w:r>
        <w:rPr>
          <w:rFonts w:hint="eastAsia"/>
        </w:rPr>
        <w:t>“那你是什么时候到山上的，为什么不出来见我？”</w:t>
      </w:r>
    </w:p>
    <w:p w14:paraId="21C7B737" w14:textId="77777777" w:rsidR="004F4126" w:rsidRDefault="004F4126" w:rsidP="004F4126">
      <w:r>
        <w:rPr>
          <w:rFonts w:hint="eastAsia"/>
        </w:rPr>
        <w:t>“比那个青衣刺客罗青邪晚一些。”</w:t>
      </w:r>
    </w:p>
    <w:p w14:paraId="05CC8377" w14:textId="77777777" w:rsidR="004F4126" w:rsidRDefault="004F4126" w:rsidP="004F4126">
      <w:r>
        <w:rPr>
          <w:rFonts w:hint="eastAsia"/>
        </w:rPr>
        <w:t>“罗青邪？”西门纤纤想了想，说道：“你说的是那个青衣刺客？”</w:t>
      </w:r>
    </w:p>
    <w:p w14:paraId="11DC0E7A" w14:textId="77777777" w:rsidR="004F4126" w:rsidRDefault="004F4126" w:rsidP="004F4126">
      <w:r>
        <w:rPr>
          <w:rFonts w:hint="eastAsia"/>
        </w:rPr>
        <w:t>陆三阴点点头，说道：“当时我和他交手之后，感觉后背的黑手太多，便也打算藏在暗处，这样探听情报轻松一些。”</w:t>
      </w:r>
    </w:p>
    <w:p w14:paraId="4224122C" w14:textId="77777777" w:rsidR="004F4126" w:rsidRDefault="004F4126" w:rsidP="004F4126">
      <w:r>
        <w:rPr>
          <w:rFonts w:hint="eastAsia"/>
        </w:rPr>
        <w:t>西门纤纤看着他问道：“当时那个刺客要杀我的时候，你是不是叫了我一声？”</w:t>
      </w:r>
    </w:p>
    <w:p w14:paraId="7CD9F022" w14:textId="77777777" w:rsidR="004F4126" w:rsidRDefault="004F4126" w:rsidP="004F4126">
      <w:r>
        <w:rPr>
          <w:rFonts w:hint="eastAsia"/>
        </w:rPr>
        <w:t>陆三阴微怔，心想你怎么对这事比对青衣刺客还在乎。</w:t>
      </w:r>
    </w:p>
    <w:p w14:paraId="4FDE3380" w14:textId="77777777" w:rsidR="004F4126" w:rsidRDefault="004F4126" w:rsidP="004F4126">
      <w:r>
        <w:rPr>
          <w:rFonts w:hint="eastAsia"/>
        </w:rPr>
        <w:t>看着他这反应，西门纤纤忽然笑了起来，说道：“我就说嘛，我怎么可能会听错。”</w:t>
      </w:r>
    </w:p>
    <w:p w14:paraId="1A6A85C0" w14:textId="77777777" w:rsidR="004F4126" w:rsidRDefault="004F4126" w:rsidP="004F4126">
      <w:r>
        <w:rPr>
          <w:rFonts w:hint="eastAsia"/>
        </w:rPr>
        <w:t>“不过那个刺客也是够奇怪的，明明可以杀了我，却又放过了我，还说什么怎么会是你？真是奇怪。”</w:t>
      </w:r>
    </w:p>
    <w:p w14:paraId="0399DED6" w14:textId="77777777" w:rsidR="004F4126" w:rsidRDefault="004F4126" w:rsidP="004F4126">
      <w:r>
        <w:rPr>
          <w:rFonts w:hint="eastAsia"/>
        </w:rPr>
        <w:t>陆三阴问道：“你不认识那个刺客？”</w:t>
      </w:r>
    </w:p>
    <w:p w14:paraId="4106612E" w14:textId="77777777" w:rsidR="004F4126" w:rsidRDefault="004F4126" w:rsidP="004F4126">
      <w:r>
        <w:rPr>
          <w:rFonts w:hint="eastAsia"/>
        </w:rPr>
        <w:t>西门纤纤白了他一眼，说道：“我怎么可能会认识嘛。”</w:t>
      </w:r>
    </w:p>
    <w:p w14:paraId="2CCAE659" w14:textId="77777777" w:rsidR="004F4126" w:rsidRDefault="004F4126" w:rsidP="004F4126">
      <w:r>
        <w:rPr>
          <w:rFonts w:hint="eastAsia"/>
        </w:rPr>
        <w:t>陆三阴想到了另一件事，说道：“可是宁溪认识，而且现在宁溪正在到处找他。”</w:t>
      </w:r>
    </w:p>
    <w:p w14:paraId="7EF3A67D" w14:textId="77777777" w:rsidR="004F4126" w:rsidRDefault="004F4126" w:rsidP="004F4126">
      <w:r>
        <w:rPr>
          <w:rFonts w:hint="eastAsia"/>
        </w:rPr>
        <w:t>西门纤纤有些震惊，说道：“是不是和宁溪一直寻找的人有关？她会不会有危险？”</w:t>
      </w:r>
    </w:p>
    <w:p w14:paraId="64471885" w14:textId="77777777" w:rsidR="004F4126" w:rsidRDefault="004F4126" w:rsidP="004F4126">
      <w:r>
        <w:rPr>
          <w:rFonts w:hint="eastAsia"/>
        </w:rPr>
        <w:t>陆三阴点点头，说道：“看得出来，他对你和宁溪都没有敌意，应该不会有什么危险，我们先把止戈流的事处理了。”</w:t>
      </w:r>
    </w:p>
    <w:p w14:paraId="1684A420" w14:textId="77777777" w:rsidR="004F4126" w:rsidRDefault="004F4126" w:rsidP="004F4126">
      <w:r>
        <w:rPr>
          <w:rFonts w:hint="eastAsia"/>
        </w:rPr>
        <w:t>西门纤纤想想也是，自己都自顾不暇了，哪还有心思关心别人，问道：“那该怎么处理？”</w:t>
      </w:r>
    </w:p>
    <w:p w14:paraId="79991220" w14:textId="77777777" w:rsidR="004F4126" w:rsidRDefault="004F4126" w:rsidP="004F4126">
      <w:r>
        <w:rPr>
          <w:rFonts w:hint="eastAsia"/>
        </w:rPr>
        <w:t>陆三阴整理了一下思路，说道：“根据现在的掌握的情报，南境表示不会插手此事，不久后会送来解除止戈令的背书，农应群也跟着南境少子去了苗疆，我想两境对止戈流并不是很看重。”</w:t>
      </w:r>
    </w:p>
    <w:p w14:paraId="00593FCD" w14:textId="77777777" w:rsidR="004F4126" w:rsidRDefault="004F4126" w:rsidP="004F4126">
      <w:r>
        <w:rPr>
          <w:rFonts w:hint="eastAsia"/>
        </w:rPr>
        <w:lastRenderedPageBreak/>
        <w:t>西门纤纤很同意这一点，说道：“傍晚的时候，千落也送来一封信，说是北境那边她会解决，要我们专心当下事务即可。”</w:t>
      </w:r>
    </w:p>
    <w:p w14:paraId="7AF15DC8" w14:textId="77777777" w:rsidR="004F4126" w:rsidRDefault="004F4126" w:rsidP="004F4126">
      <w:r>
        <w:rPr>
          <w:rFonts w:hint="eastAsia"/>
        </w:rPr>
        <w:t>听到千落这个名字，陆三阴有些惘然，想到了很多事。</w:t>
      </w:r>
    </w:p>
    <w:p w14:paraId="18A7B859" w14:textId="77777777" w:rsidR="004F4126" w:rsidRDefault="004F4126" w:rsidP="004F4126">
      <w:r>
        <w:rPr>
          <w:rFonts w:hint="eastAsia"/>
        </w:rPr>
        <w:t>西门纤纤没有注意到他在恍神，继续说道：“我也清楚现在的情况，仇人是一剑倾城，敌人是一夜风雨，百里七人众动向未明，止戈流与青思阁矛盾难休，李占山不知踪影，这的确有些像个连环，但我却不知从何解起。”</w:t>
      </w:r>
    </w:p>
    <w:p w14:paraId="7557E567" w14:textId="77777777" w:rsidR="004F4126" w:rsidRDefault="004F4126" w:rsidP="004F4126">
      <w:r>
        <w:rPr>
          <w:rFonts w:hint="eastAsia"/>
        </w:rPr>
        <w:t>陆三阴说道：“一夜风雨的目标是止戈流，青思阁的目的也是止戈流，既然所有一切都是围绕止戈流为核心展开的，那就把它解散了吧，止戈流毕竟不是你的责任。”</w:t>
      </w:r>
    </w:p>
    <w:p w14:paraId="48088DAA" w14:textId="77777777" w:rsidR="004F4126" w:rsidRDefault="004F4126" w:rsidP="004F4126">
      <w:r>
        <w:rPr>
          <w:rFonts w:hint="eastAsia"/>
        </w:rPr>
        <w:t>西门纤纤有些犹豫，说道：“虽然不是我的责任，但那是老爹的责任啊！”</w:t>
      </w:r>
    </w:p>
    <w:p w14:paraId="0B2F864E" w14:textId="77777777" w:rsidR="004F4126" w:rsidRDefault="004F4126" w:rsidP="004F4126">
      <w:r>
        <w:rPr>
          <w:rFonts w:hint="eastAsia"/>
        </w:rPr>
        <w:t>陆三阴摸着她的头，说道：“纤纤，刚才说过了啊，正义是会过时的，你父亲守护的正义到了现在已经变质了。”</w:t>
      </w:r>
    </w:p>
    <w:p w14:paraId="3940261E" w14:textId="77777777" w:rsidR="004F4126" w:rsidRDefault="004F4126" w:rsidP="004F4126">
      <w:r>
        <w:rPr>
          <w:rFonts w:hint="eastAsia"/>
        </w:rPr>
        <w:t>西门纤纤有些不解，问道：“老爹是那么开明的人，难看他感受不到他的正义在变质吗？为什么他要一直守护呢？”</w:t>
      </w:r>
    </w:p>
    <w:p w14:paraId="6D03272F" w14:textId="77777777" w:rsidR="004F4126" w:rsidRDefault="004F4126" w:rsidP="004F4126">
      <w:r>
        <w:rPr>
          <w:rFonts w:hint="eastAsia"/>
        </w:rPr>
        <w:t>“两境七脉，都有自己的立场，比如说淳于家代表着北境，孤星阁代表着苗疆，林家代表着大商王朝，端木家代表着道域，这些守护的都是一境一国。”</w:t>
      </w:r>
    </w:p>
    <w:p w14:paraId="2D03318F" w14:textId="77777777" w:rsidR="004F4126" w:rsidRDefault="004F4126" w:rsidP="004F4126">
      <w:r>
        <w:rPr>
          <w:rFonts w:hint="eastAsia"/>
        </w:rPr>
        <w:t>陆三阴想了想，补充说道：“但止戈流比较特殊，他守护的既是人心，也是立场，更是理念，或许是困于承诺，或许是迫于规则，他无法改变他的立场，可是人心却是会变的，所以这份正义变质了。”</w:t>
      </w:r>
    </w:p>
    <w:p w14:paraId="6E90FB9C" w14:textId="77777777" w:rsidR="004F4126" w:rsidRDefault="004F4126" w:rsidP="004F4126">
      <w:r>
        <w:rPr>
          <w:rFonts w:hint="eastAsia"/>
        </w:rPr>
        <w:t>西门纤纤瞪红了眼，既是愤怒，又感悲凉，问道：“所以是这个世界逼死了老爹？”</w:t>
      </w:r>
    </w:p>
    <w:p w14:paraId="4B118682" w14:textId="77777777" w:rsidR="008C3321" w:rsidRDefault="0014433D" w:rsidP="00D06981">
      <w:r>
        <w:rPr>
          <w:rFonts w:hint="eastAsia"/>
        </w:rPr>
        <w:t>陆三阴</w:t>
      </w:r>
      <w:r w:rsidR="00AA0572">
        <w:rPr>
          <w:rFonts w:hint="eastAsia"/>
        </w:rPr>
        <w:t>知道西门纤纤能明白这个道理，只是一时不能接受。</w:t>
      </w:r>
    </w:p>
    <w:p w14:paraId="7A62065C" w14:textId="77777777" w:rsidR="00AA0572" w:rsidRDefault="00FE7E9D" w:rsidP="00D06981">
      <w:r>
        <w:rPr>
          <w:rFonts w:hint="eastAsia"/>
        </w:rPr>
        <w:t>“</w:t>
      </w:r>
      <w:r w:rsidR="00F30CA5">
        <w:rPr>
          <w:rFonts w:hint="eastAsia"/>
        </w:rPr>
        <w:t>当掌门不</w:t>
      </w:r>
      <w:r>
        <w:rPr>
          <w:rFonts w:hint="eastAsia"/>
        </w:rPr>
        <w:t>像</w:t>
      </w:r>
      <w:r w:rsidR="00F30CA5">
        <w:rPr>
          <w:rFonts w:hint="eastAsia"/>
        </w:rPr>
        <w:t>我们</w:t>
      </w:r>
      <w:r>
        <w:rPr>
          <w:rFonts w:hint="eastAsia"/>
        </w:rPr>
        <w:t>当游侠那样，</w:t>
      </w:r>
      <w:r w:rsidR="00F30CA5">
        <w:rPr>
          <w:rFonts w:hint="eastAsia"/>
        </w:rPr>
        <w:t>看到谁不爽，就一砖头招呼过去，然后转身就跑，大不了被揍得鼻青脸肿，关乎立场与势力的事情，处理不好是会灭门的，你的父亲</w:t>
      </w:r>
      <w:r w:rsidR="00E65822">
        <w:rPr>
          <w:rFonts w:hint="eastAsia"/>
        </w:rPr>
        <w:t>守护了百里城二十年的和平，已经是</w:t>
      </w:r>
      <w:r w:rsidR="00F30CA5">
        <w:rPr>
          <w:rFonts w:hint="eastAsia"/>
        </w:rPr>
        <w:t>一个</w:t>
      </w:r>
      <w:r w:rsidR="00E65822">
        <w:rPr>
          <w:rFonts w:hint="eastAsia"/>
        </w:rPr>
        <w:t>很</w:t>
      </w:r>
      <w:r w:rsidR="00F30CA5">
        <w:rPr>
          <w:rFonts w:hint="eastAsia"/>
        </w:rPr>
        <w:t>伟大的人</w:t>
      </w:r>
      <w:r w:rsidR="00E65822">
        <w:rPr>
          <w:rFonts w:hint="eastAsia"/>
        </w:rPr>
        <w:t>了</w:t>
      </w:r>
      <w:r w:rsidR="00F30CA5">
        <w:rPr>
          <w:rFonts w:hint="eastAsia"/>
        </w:rPr>
        <w:t>。</w:t>
      </w:r>
      <w:r>
        <w:rPr>
          <w:rFonts w:hint="eastAsia"/>
        </w:rPr>
        <w:t>”</w:t>
      </w:r>
    </w:p>
    <w:p w14:paraId="1D9AEF29" w14:textId="77777777" w:rsidR="00861366" w:rsidRDefault="00861366" w:rsidP="00861366">
      <w:r>
        <w:rPr>
          <w:rFonts w:hint="eastAsia"/>
        </w:rPr>
        <w:t>西门纤纤感慨说道：“这世界真是太扭曲，太不公平了，受了恩惠的人，希望着自己的恩人死去，这是何等的讽刺。”</w:t>
      </w:r>
    </w:p>
    <w:p w14:paraId="5BD5B58F" w14:textId="77777777" w:rsidR="005C2ABD" w:rsidRDefault="005C2ABD" w:rsidP="00861366">
      <w:r>
        <w:rPr>
          <w:rFonts w:hint="eastAsia"/>
        </w:rPr>
        <w:t>“世界上有很多事情，存在的本身就是一种矛盾，大恩即是大仇。”</w:t>
      </w:r>
    </w:p>
    <w:p w14:paraId="30A31B99" w14:textId="77777777" w:rsidR="00500BB0" w:rsidRDefault="00500BB0" w:rsidP="00500BB0">
      <w:r>
        <w:rPr>
          <w:rFonts w:hint="eastAsia"/>
        </w:rPr>
        <w:t>陆三阴</w:t>
      </w:r>
      <w:r w:rsidR="0084353F">
        <w:rPr>
          <w:rFonts w:hint="eastAsia"/>
        </w:rPr>
        <w:t>顿了顿，继续</w:t>
      </w:r>
      <w:r>
        <w:rPr>
          <w:rFonts w:hint="eastAsia"/>
        </w:rPr>
        <w:t>说道：“但他们只是落井下石，而不是罪魁祸首，</w:t>
      </w:r>
      <w:r w:rsidR="005C2ABD">
        <w:rPr>
          <w:rFonts w:hint="eastAsia"/>
        </w:rPr>
        <w:t>现在我们只有把他们排除掉，才能揪出罪魁祸首</w:t>
      </w:r>
      <w:r>
        <w:rPr>
          <w:rFonts w:hint="eastAsia"/>
        </w:rPr>
        <w:t>。”</w:t>
      </w:r>
    </w:p>
    <w:p w14:paraId="7C667E97" w14:textId="77777777" w:rsidR="00500BB0" w:rsidRDefault="003F002D" w:rsidP="00861366">
      <w:r>
        <w:rPr>
          <w:rFonts w:hint="eastAsia"/>
        </w:rPr>
        <w:t>西门纤纤认为他说的很有道理，问道：“那现在应该怎么做？”</w:t>
      </w:r>
    </w:p>
    <w:p w14:paraId="03136809" w14:textId="77777777" w:rsidR="00A25F35" w:rsidRDefault="00A25F35" w:rsidP="00861366">
      <w:r>
        <w:rPr>
          <w:rFonts w:hint="eastAsia"/>
        </w:rPr>
        <w:t>陆三阴说道：“南人归南，北人归北。”</w:t>
      </w:r>
    </w:p>
    <w:p w14:paraId="1A8ADA71" w14:textId="77777777" w:rsidR="0022236C" w:rsidRDefault="0022236C" w:rsidP="00861366">
      <w:r>
        <w:rPr>
          <w:rFonts w:hint="eastAsia"/>
        </w:rPr>
        <w:t>西门纤纤也想过这个方案，这或许是最接近她父亲理念的方法，她的父亲守护了止戈流二十余年，自然希望这些人能够活下去。</w:t>
      </w:r>
    </w:p>
    <w:p w14:paraId="5BEAEB3B" w14:textId="77777777" w:rsidR="00DE517C" w:rsidRDefault="00AF1443" w:rsidP="00D06981">
      <w:r>
        <w:rPr>
          <w:rFonts w:hint="eastAsia"/>
        </w:rPr>
        <w:t>她显得有些忧虑，一夜风雨誓灭止戈流，而且又在暗处，如果放任这些人下山，只怕还没走出百里城，就被一夜风雨做掉了。</w:t>
      </w:r>
    </w:p>
    <w:p w14:paraId="5E4F2088" w14:textId="77777777" w:rsidR="00861366" w:rsidRPr="00AA0572" w:rsidRDefault="00E5228F" w:rsidP="00D06981">
      <w:r>
        <w:rPr>
          <w:rFonts w:hint="eastAsia"/>
        </w:rPr>
        <w:t>到时候，有心人稍加煽动，这条账又得算到她父亲的身上。</w:t>
      </w:r>
    </w:p>
    <w:p w14:paraId="1C9FE30A" w14:textId="77777777" w:rsidR="00DE517C" w:rsidRDefault="00DE517C" w:rsidP="00D06981">
      <w:r>
        <w:rPr>
          <w:rFonts w:hint="eastAsia"/>
        </w:rPr>
        <w:t>陆</w:t>
      </w:r>
      <w:r w:rsidR="00670848">
        <w:rPr>
          <w:rFonts w:hint="eastAsia"/>
        </w:rPr>
        <w:t>三阴很明白他的麻烦，实际上这个问题他已经想了很久，自然有其对策，说道：</w:t>
      </w:r>
      <w:r w:rsidR="0029366C">
        <w:rPr>
          <w:rFonts w:hint="eastAsia"/>
        </w:rPr>
        <w:t>“你让柴桑与小狄带着止戈流众分两路扫清</w:t>
      </w:r>
      <w:r w:rsidR="00753307">
        <w:rPr>
          <w:rFonts w:hint="eastAsia"/>
        </w:rPr>
        <w:t>一夜风雨，同时</w:t>
      </w:r>
      <w:r w:rsidR="0029366C">
        <w:rPr>
          <w:rFonts w:hint="eastAsia"/>
        </w:rPr>
        <w:t>以止戈流主的</w:t>
      </w:r>
      <w:r w:rsidR="00753307">
        <w:rPr>
          <w:rFonts w:hint="eastAsia"/>
        </w:rPr>
        <w:t>名义向两境发出消息，宣布五日后</w:t>
      </w:r>
      <w:r w:rsidR="00670848">
        <w:rPr>
          <w:rFonts w:hint="eastAsia"/>
        </w:rPr>
        <w:t>举行解散止戈流大典并公布那封遗书</w:t>
      </w:r>
      <w:r w:rsidR="00753307">
        <w:rPr>
          <w:rFonts w:hint="eastAsia"/>
        </w:rPr>
        <w:t>，希望两境</w:t>
      </w:r>
      <w:r w:rsidR="0081428A">
        <w:rPr>
          <w:rFonts w:hint="eastAsia"/>
        </w:rPr>
        <w:t>派人前来接收止戈流众，至于</w:t>
      </w:r>
      <w:r w:rsidR="00753307">
        <w:rPr>
          <w:rFonts w:hint="eastAsia"/>
        </w:rPr>
        <w:t>百里七人众我来应付。</w:t>
      </w:r>
      <w:r w:rsidR="0029366C">
        <w:rPr>
          <w:rFonts w:hint="eastAsia"/>
        </w:rPr>
        <w:t>”</w:t>
      </w:r>
    </w:p>
    <w:p w14:paraId="3CD5C41C" w14:textId="77777777" w:rsidR="005F00CB" w:rsidRDefault="00125856" w:rsidP="00D06981">
      <w:r>
        <w:rPr>
          <w:rFonts w:hint="eastAsia"/>
        </w:rPr>
        <w:t>西门纤纤望着他，问</w:t>
      </w:r>
      <w:r w:rsidR="005F00CB">
        <w:rPr>
          <w:rFonts w:hint="eastAsia"/>
        </w:rPr>
        <w:t>道：“</w:t>
      </w:r>
      <w:r>
        <w:rPr>
          <w:rFonts w:hint="eastAsia"/>
        </w:rPr>
        <w:t>昨晚在仲裁堂的人真的是你？</w:t>
      </w:r>
      <w:r w:rsidR="005F00CB">
        <w:rPr>
          <w:rFonts w:hint="eastAsia"/>
        </w:rPr>
        <w:t>”</w:t>
      </w:r>
    </w:p>
    <w:p w14:paraId="6FD138F7" w14:textId="77777777" w:rsidR="00125856" w:rsidRDefault="00AE3D9A" w:rsidP="00D06981">
      <w:r>
        <w:rPr>
          <w:rFonts w:hint="eastAsia"/>
        </w:rPr>
        <w:t>陆三阴点点头，没有多说什么。</w:t>
      </w:r>
    </w:p>
    <w:p w14:paraId="488350EB" w14:textId="77777777" w:rsidR="00FF22AF" w:rsidRDefault="008B5D87" w:rsidP="00D06981">
      <w:r>
        <w:rPr>
          <w:rFonts w:hint="eastAsia"/>
        </w:rPr>
        <w:t>几经猜想，终于得到证实，</w:t>
      </w:r>
      <w:r w:rsidR="00830671">
        <w:rPr>
          <w:rFonts w:hint="eastAsia"/>
        </w:rPr>
        <w:t>西门</w:t>
      </w:r>
      <w:r>
        <w:rPr>
          <w:rFonts w:hint="eastAsia"/>
        </w:rPr>
        <w:t>纤纤惊喜之余，突然就想起了</w:t>
      </w:r>
      <w:r w:rsidR="002F54BD">
        <w:rPr>
          <w:rFonts w:hint="eastAsia"/>
        </w:rPr>
        <w:t>石中龙的事情来，</w:t>
      </w:r>
      <w:r w:rsidR="00FF22AF">
        <w:rPr>
          <w:rFonts w:hint="eastAsia"/>
        </w:rPr>
        <w:t>除了轻伤的陶长老没有接受季海棠的医治外，所有接受医治的人都没有活过昨夜。</w:t>
      </w:r>
    </w:p>
    <w:p w14:paraId="70C42481" w14:textId="77777777" w:rsidR="00C244AD" w:rsidRDefault="00FF22AF" w:rsidP="00C244AD">
      <w:r>
        <w:rPr>
          <w:rFonts w:hint="eastAsia"/>
        </w:rPr>
        <w:t>石中龙与那名抢来遗书的弟子本来有机会活下去的，但石中龙却突然动手杀了那名弟子，然</w:t>
      </w:r>
      <w:r>
        <w:rPr>
          <w:rFonts w:hint="eastAsia"/>
        </w:rPr>
        <w:lastRenderedPageBreak/>
        <w:t>后自杀</w:t>
      </w:r>
      <w:r w:rsidR="00C244AD">
        <w:rPr>
          <w:rFonts w:hint="eastAsia"/>
        </w:rPr>
        <w:t>了</w:t>
      </w:r>
      <w:r>
        <w:rPr>
          <w:rFonts w:hint="eastAsia"/>
        </w:rPr>
        <w:t>。</w:t>
      </w:r>
    </w:p>
    <w:p w14:paraId="2FB9609A" w14:textId="77777777" w:rsidR="00FF22AF" w:rsidRDefault="00C244AD" w:rsidP="00D06981">
      <w:r>
        <w:rPr>
          <w:rFonts w:hint="eastAsia"/>
        </w:rPr>
        <w:t>“我们这些人的存在，对你的威胁太大了。”</w:t>
      </w:r>
    </w:p>
    <w:p w14:paraId="75BBB19C" w14:textId="77777777" w:rsidR="00C244AD" w:rsidRDefault="00C244AD" w:rsidP="00C244AD">
      <w:r>
        <w:rPr>
          <w:rFonts w:hint="eastAsia"/>
        </w:rPr>
        <w:t>想了很久，她才想明白这句话的意义，但石中龙老实敦厚，决不会想到这一层，所以她隐隐觉得石中龙之死，背后一定有一只推手。</w:t>
      </w:r>
    </w:p>
    <w:p w14:paraId="3C999A52" w14:textId="77777777" w:rsidR="008B5D87" w:rsidRDefault="002F54BD" w:rsidP="00D06981">
      <w:r>
        <w:rPr>
          <w:rFonts w:hint="eastAsia"/>
        </w:rPr>
        <w:t>陆三阴似乎不愿多提这件事情，不禁更为忧虑。</w:t>
      </w:r>
    </w:p>
    <w:p w14:paraId="6BC1FDF3" w14:textId="77777777" w:rsidR="00FF22AF" w:rsidRPr="00FF22AF" w:rsidRDefault="006527DE" w:rsidP="00D06981">
      <w:r>
        <w:rPr>
          <w:rFonts w:hint="eastAsia"/>
        </w:rPr>
        <w:t>她不敢往深处去想，却又忍不住去往深处想。</w:t>
      </w:r>
    </w:p>
    <w:p w14:paraId="0C383C08" w14:textId="77777777" w:rsidR="005F00CB" w:rsidRDefault="001764B3" w:rsidP="00D06981">
      <w:r>
        <w:rPr>
          <w:rFonts w:hint="eastAsia"/>
        </w:rPr>
        <w:t>几次想问他，但张开了口，却又问不出来。</w:t>
      </w:r>
    </w:p>
    <w:p w14:paraId="6463AFFB" w14:textId="77777777" w:rsidR="00C244AD" w:rsidRDefault="007A4BBB" w:rsidP="00D06981">
      <w:r>
        <w:rPr>
          <w:rFonts w:hint="eastAsia"/>
        </w:rPr>
        <w:t>因为一旦这件事得到证实，她不知道该如何面对他，如何面对死去的石中龙等人。</w:t>
      </w:r>
    </w:p>
    <w:p w14:paraId="5F632F69" w14:textId="77777777" w:rsidR="004F4126" w:rsidRDefault="004F4126" w:rsidP="00D06981">
      <w:r>
        <w:rPr>
          <w:rFonts w:hint="eastAsia"/>
        </w:rPr>
        <w:t>忽然风起，吹的林叶翻</w:t>
      </w:r>
      <w:r w:rsidRPr="004F4126">
        <w:rPr>
          <w:rFonts w:hint="eastAsia"/>
        </w:rPr>
        <w:t>飞，吹的</w:t>
      </w:r>
      <w:r>
        <w:rPr>
          <w:rFonts w:hint="eastAsia"/>
        </w:rPr>
        <w:t>水生</w:t>
      </w:r>
      <w:r w:rsidRPr="004F4126">
        <w:rPr>
          <w:rFonts w:hint="eastAsia"/>
        </w:rPr>
        <w:t>涟漪。</w:t>
      </w:r>
    </w:p>
    <w:p w14:paraId="7B1EB951" w14:textId="77777777" w:rsidR="004F4126" w:rsidRDefault="004F4126" w:rsidP="00D06981">
      <w:r>
        <w:rPr>
          <w:rFonts w:hint="eastAsia"/>
        </w:rPr>
        <w:t>树上的梧桐灯被风吹落到青思池中，渐渐沉了下去，然后熄灭。</w:t>
      </w:r>
    </w:p>
    <w:p w14:paraId="64B84106" w14:textId="77777777" w:rsidR="007F281B" w:rsidRDefault="007F281B" w:rsidP="00D06981">
      <w:r>
        <w:rPr>
          <w:rFonts w:hint="eastAsia"/>
        </w:rPr>
        <w:t>看着这幕画面，</w:t>
      </w:r>
      <w:r w:rsidR="001276F0">
        <w:rPr>
          <w:rFonts w:hint="eastAsia"/>
        </w:rPr>
        <w:t>西门纤纤害怕了，害怕她和他的感情会像沉入水中的青灯，终于不敢再想，不想再问</w:t>
      </w:r>
      <w:r>
        <w:rPr>
          <w:rFonts w:hint="eastAsia"/>
        </w:rPr>
        <w:t>。</w:t>
      </w:r>
    </w:p>
    <w:p w14:paraId="0BA372E7" w14:textId="77777777" w:rsidR="00244BC2" w:rsidRDefault="00244BC2" w:rsidP="00D06981">
      <w:r>
        <w:rPr>
          <w:rFonts w:hint="eastAsia"/>
        </w:rPr>
        <w:t>西门纤纤看着水面</w:t>
      </w:r>
      <w:r w:rsidRPr="00244BC2">
        <w:rPr>
          <w:rFonts w:hint="eastAsia"/>
        </w:rPr>
        <w:t>，沉默了很长时间。</w:t>
      </w:r>
    </w:p>
    <w:p w14:paraId="187BB4BA" w14:textId="77777777" w:rsidR="007F281B" w:rsidRPr="007F281B" w:rsidRDefault="007F281B" w:rsidP="00D06981">
      <w:r>
        <w:rPr>
          <w:rFonts w:hint="eastAsia"/>
        </w:rPr>
        <w:t>“陆压，吹一只曲子给我听吧！”</w:t>
      </w:r>
    </w:p>
    <w:p w14:paraId="5CD10EDF" w14:textId="77777777" w:rsidR="00FF001F" w:rsidRPr="003E48CD" w:rsidRDefault="00FF001F" w:rsidP="00D06981">
      <w:r>
        <w:rPr>
          <w:rFonts w:hint="eastAsia"/>
        </w:rPr>
        <w:t>陆三阴点点头，开始吹笛，笛声吹破这沉寂的暗夜。</w:t>
      </w:r>
    </w:p>
    <w:p w14:paraId="5B346FE7" w14:textId="77777777" w:rsidR="00D06981" w:rsidRDefault="00FF001F" w:rsidP="00D06981">
      <w:r>
        <w:rPr>
          <w:rFonts w:hint="eastAsia"/>
        </w:rPr>
        <w:t>一曲终了，西门纤纤抱着他的手臂，靠在他肩头，轻轻地道：“借你的肩膀靠一靠，我真的太累，太累了……”</w:t>
      </w:r>
    </w:p>
    <w:p w14:paraId="05B5EA88" w14:textId="77777777" w:rsidR="00FF001F" w:rsidRPr="00FF001F" w:rsidRDefault="00FF001F" w:rsidP="00D06981">
      <w:r>
        <w:rPr>
          <w:rFonts w:hint="eastAsia"/>
        </w:rPr>
        <w:t>陆三阴看着她的时候，她闭着眼，呼吸均匀，想来是已经睡着了。</w:t>
      </w:r>
    </w:p>
    <w:p w14:paraId="2EF30F51" w14:textId="77777777" w:rsidR="003942DE" w:rsidRDefault="003942DE" w:rsidP="00D06981">
      <w:r>
        <w:rPr>
          <w:rFonts w:hint="eastAsia"/>
        </w:rPr>
        <w:t>陆三阴伸出手，想摸摸她的脸，却又怕惊醒了她。</w:t>
      </w:r>
    </w:p>
    <w:p w14:paraId="3D9F5AD6" w14:textId="77777777" w:rsidR="00E4104C" w:rsidRDefault="00E4104C" w:rsidP="00D06981">
      <w:r>
        <w:rPr>
          <w:rFonts w:hint="eastAsia"/>
        </w:rPr>
        <w:t>第二天的晨光如蚱，照亮了整个止戈山，青思池在朝阳着闪着粼粼波光，照亮了纤纤的双眼。</w:t>
      </w:r>
    </w:p>
    <w:p w14:paraId="256C975D" w14:textId="77777777" w:rsidR="00E4104C" w:rsidRDefault="00E4104C" w:rsidP="00D06981">
      <w:r>
        <w:rPr>
          <w:rFonts w:hint="eastAsia"/>
        </w:rPr>
        <w:t>西门纤纤睁开了眼，看着一池发光的池水，怔怔地有些失神，却已不见了身边的青衣少年。</w:t>
      </w:r>
    </w:p>
    <w:p w14:paraId="51F79989" w14:textId="77777777" w:rsidR="00E4104C" w:rsidRDefault="00E4104C" w:rsidP="00D06981">
      <w:r>
        <w:rPr>
          <w:rFonts w:hint="eastAsia"/>
        </w:rPr>
        <w:t>她靠在池边的梧桐树下，想着昨夜的一切宛若梦幻一般，唯一印证了他存在的，就是披在她身上的外衣，心及手中紧握着的青色玉笛。</w:t>
      </w:r>
    </w:p>
    <w:p w14:paraId="22C9F2F0" w14:textId="77777777" w:rsidR="00E4104C" w:rsidRPr="00E4104C" w:rsidRDefault="00E4104C" w:rsidP="00D06981">
      <w:r>
        <w:rPr>
          <w:rFonts w:hint="eastAsia"/>
        </w:rPr>
        <w:t>西门纤纤站起来，四处寻找，也不见他的踪影，只有十数只挂在树上的梧桐灯随风轻轻晃动，林中传来沙沙地声响。</w:t>
      </w:r>
    </w:p>
    <w:p w14:paraId="3879B6AE" w14:textId="77777777" w:rsidR="00E4104C" w:rsidRPr="00E4104C" w:rsidRDefault="00091D4B" w:rsidP="00D06981">
      <w:r>
        <w:rPr>
          <w:rFonts w:hint="eastAsia"/>
        </w:rPr>
        <w:t>这时候，她突然想到了昨夜他说的那句话，“纤纤，在你眼前哪怕是一片黑暗，但我会在黑暗中守护着你，哪怕你看不到我。”</w:t>
      </w:r>
    </w:p>
    <w:p w14:paraId="306214B8" w14:textId="77777777" w:rsidR="003942DE" w:rsidRDefault="00091D4B" w:rsidP="00D06981">
      <w:r>
        <w:rPr>
          <w:rFonts w:hint="eastAsia"/>
        </w:rPr>
        <w:t>然后西门纤纤不再惶恐，不再迟疑，转身离开了青思池。</w:t>
      </w:r>
    </w:p>
    <w:p w14:paraId="3DC192B6" w14:textId="77777777" w:rsidR="003942DE" w:rsidRDefault="00091D4B" w:rsidP="00D06981">
      <w:r>
        <w:rPr>
          <w:rFonts w:hint="eastAsia"/>
        </w:rPr>
        <w:t>西门纤纤走后，一个青色身影从林中走了出来，</w:t>
      </w:r>
      <w:r w:rsidRPr="00091D4B">
        <w:rPr>
          <w:rFonts w:hint="eastAsia"/>
        </w:rPr>
        <w:t>他望向</w:t>
      </w:r>
      <w:r>
        <w:rPr>
          <w:rFonts w:hint="eastAsia"/>
        </w:rPr>
        <w:t>消失在晨光中的阴影，有些怅然。</w:t>
      </w:r>
    </w:p>
    <w:p w14:paraId="46262EFA" w14:textId="77777777" w:rsidR="00D06981" w:rsidRDefault="00091D4B" w:rsidP="00D06981">
      <w:r>
        <w:rPr>
          <w:rFonts w:hint="eastAsia"/>
        </w:rPr>
        <w:t>那一夜，陆三阴说他可能做了这辈子最后悔的一件事。</w:t>
      </w:r>
    </w:p>
    <w:p w14:paraId="41E50503" w14:textId="77777777" w:rsidR="00103FCF" w:rsidRDefault="00103FCF" w:rsidP="00103FCF">
      <w:r>
        <w:rPr>
          <w:rFonts w:hint="eastAsia"/>
        </w:rPr>
        <w:t>那一日，西门纤纤作为止戈流之主，向两境宣布了对止戈流的处理。</w:t>
      </w:r>
    </w:p>
    <w:p w14:paraId="09FE15EA" w14:textId="77777777" w:rsidR="00103FCF" w:rsidRDefault="00103FCF" w:rsidP="00103FCF">
      <w:r>
        <w:rPr>
          <w:rFonts w:hint="eastAsia"/>
        </w:rPr>
        <w:t>她宣布收回所有的止戈令，三日后在止戈令举行撤令大典，解散止戈流，届时南人归南，北人归北，不归两境者改由佛国第十一山收留，一时两境震动。</w:t>
      </w:r>
    </w:p>
    <w:p w14:paraId="739B72F8" w14:textId="77777777" w:rsidR="00103FCF" w:rsidRDefault="00103FCF" w:rsidP="00103FCF">
      <w:r>
        <w:rPr>
          <w:rFonts w:hint="eastAsia"/>
        </w:rPr>
        <w:t>陆三阴花了一整天时间思考如何牵制应江湖。</w:t>
      </w:r>
    </w:p>
    <w:p w14:paraId="2D968071" w14:textId="77777777" w:rsidR="00103FCF" w:rsidRDefault="00796461" w:rsidP="00103FCF">
      <w:r>
        <w:rPr>
          <w:rFonts w:hint="eastAsia"/>
        </w:rPr>
        <w:t>然而，</w:t>
      </w:r>
      <w:r w:rsidR="00103FCF">
        <w:rPr>
          <w:rFonts w:hint="eastAsia"/>
        </w:rPr>
        <w:t>应江湖</w:t>
      </w:r>
      <w:r>
        <w:rPr>
          <w:rFonts w:hint="eastAsia"/>
        </w:rPr>
        <w:t>却</w:t>
      </w:r>
      <w:r w:rsidR="00103FCF">
        <w:rPr>
          <w:rFonts w:hint="eastAsia"/>
        </w:rPr>
        <w:t>对这件事一点也不关心。</w:t>
      </w:r>
    </w:p>
    <w:p w14:paraId="01CA3BB5" w14:textId="77777777" w:rsidR="00103FCF" w:rsidRPr="00103FCF" w:rsidRDefault="00103FCF" w:rsidP="00D06981"/>
    <w:p w14:paraId="46613B43" w14:textId="77777777" w:rsidR="00D06981" w:rsidRDefault="00D06981" w:rsidP="00D06981"/>
    <w:p w14:paraId="1B2B4F23" w14:textId="77777777" w:rsidR="00D50489" w:rsidRDefault="00D50489" w:rsidP="00D06981"/>
    <w:p w14:paraId="6787BB5E" w14:textId="77777777" w:rsidR="00D50489" w:rsidRDefault="00D50489" w:rsidP="00D06981"/>
    <w:p w14:paraId="5D2BF431" w14:textId="77777777" w:rsidR="00D50489" w:rsidRPr="005C6CFC" w:rsidRDefault="00D50489" w:rsidP="00D06981"/>
    <w:p w14:paraId="7A43DCFB" w14:textId="77777777" w:rsidR="004F7720" w:rsidRPr="00091D4B" w:rsidRDefault="004F7720" w:rsidP="00D06981"/>
    <w:p w14:paraId="18817994" w14:textId="77777777" w:rsidR="00971D91" w:rsidRDefault="00971D91" w:rsidP="00732F66">
      <w:pPr>
        <w:pStyle w:val="3"/>
      </w:pPr>
      <w:commentRangeStart w:id="16"/>
      <w:r>
        <w:rPr>
          <w:rFonts w:hint="eastAsia"/>
        </w:rPr>
        <w:lastRenderedPageBreak/>
        <w:t>第</w:t>
      </w:r>
      <w:r w:rsidR="00DB7E14">
        <w:rPr>
          <w:rFonts w:hint="eastAsia"/>
        </w:rPr>
        <w:t>四十五</w:t>
      </w:r>
      <w:r>
        <w:rPr>
          <w:rFonts w:hint="eastAsia"/>
        </w:rPr>
        <w:t>章</w:t>
      </w:r>
      <w:r w:rsidR="003D6A62">
        <w:rPr>
          <w:rFonts w:hint="eastAsia"/>
        </w:rPr>
        <w:t>应江湖的烦恼</w:t>
      </w:r>
      <w:commentRangeEnd w:id="16"/>
      <w:r w:rsidR="009C1FB8">
        <w:rPr>
          <w:rStyle w:val="a6"/>
          <w:b w:val="0"/>
        </w:rPr>
        <w:commentReference w:id="16"/>
      </w:r>
    </w:p>
    <w:p w14:paraId="3A21E7ED" w14:textId="77777777" w:rsidR="003D6A62" w:rsidRDefault="008523F7" w:rsidP="005C6CFC">
      <w:r>
        <w:rPr>
          <w:rFonts w:hint="eastAsia"/>
        </w:rPr>
        <w:t>百里山高耸入云，崖畔更是过顶参云，</w:t>
      </w:r>
      <w:r w:rsidRPr="008523F7">
        <w:rPr>
          <w:rFonts w:hint="eastAsia"/>
        </w:rPr>
        <w:t>视野变得无比开阔，</w:t>
      </w:r>
      <w:r>
        <w:rPr>
          <w:rFonts w:hint="eastAsia"/>
        </w:rPr>
        <w:t>近处可以看到绕成而过的百里溪，更远处可以看到绵延百里的群山</w:t>
      </w:r>
      <w:r w:rsidRPr="008523F7">
        <w:rPr>
          <w:rFonts w:hint="eastAsia"/>
        </w:rPr>
        <w:t>。</w:t>
      </w:r>
    </w:p>
    <w:p w14:paraId="41CB3BAD" w14:textId="77777777" w:rsidR="00A040DC" w:rsidRDefault="00A040DC" w:rsidP="005C6CFC">
      <w:r>
        <w:rPr>
          <w:rFonts w:hint="eastAsia"/>
        </w:rPr>
        <w:t>风景很美，但应江湖的心情却不美。</w:t>
      </w:r>
    </w:p>
    <w:p w14:paraId="2CBD27C0" w14:textId="77777777" w:rsidR="003319CC" w:rsidRDefault="004F68EF" w:rsidP="005C6CFC">
      <w:r>
        <w:rPr>
          <w:rFonts w:hint="eastAsia"/>
        </w:rPr>
        <w:t>应江湖坐在崖畔，望着百里城方向，不时抬头看看天，神情惘然，显得有些落寞。</w:t>
      </w:r>
    </w:p>
    <w:p w14:paraId="6FAACAA9" w14:textId="77777777" w:rsidR="004F68EF" w:rsidRDefault="004F68EF" w:rsidP="005C6CFC">
      <w:r>
        <w:rPr>
          <w:rFonts w:hint="eastAsia"/>
        </w:rPr>
        <w:t>他忽然抬起头，又看了看天，</w:t>
      </w:r>
      <w:r w:rsidRPr="004F68EF">
        <w:rPr>
          <w:rFonts w:hint="eastAsia"/>
        </w:rPr>
        <w:t>叹息了一声。</w:t>
      </w:r>
    </w:p>
    <w:p w14:paraId="062DB467" w14:textId="77777777" w:rsidR="00FC11BE" w:rsidRPr="00FC11BE" w:rsidRDefault="00FC11BE" w:rsidP="005C6CFC">
      <w:r>
        <w:rPr>
          <w:rFonts w:hint="eastAsia"/>
        </w:rPr>
        <w:t>几个百里山的小山贼们闲来无事，</w:t>
      </w:r>
      <w:r w:rsidR="00B14F81">
        <w:rPr>
          <w:rFonts w:hint="eastAsia"/>
        </w:rPr>
        <w:t>偷偷地躲在草丛里</w:t>
      </w:r>
      <w:r>
        <w:rPr>
          <w:rFonts w:hint="eastAsia"/>
        </w:rPr>
        <w:t>数他的叹息声。</w:t>
      </w:r>
    </w:p>
    <w:p w14:paraId="226E8266" w14:textId="77777777" w:rsidR="00FC11BE" w:rsidRDefault="004F68EF" w:rsidP="005C6CFC">
      <w:r>
        <w:rPr>
          <w:rFonts w:hint="eastAsia"/>
        </w:rPr>
        <w:t>“一百八十九声了</w:t>
      </w:r>
      <w:r w:rsidR="00E83CB1">
        <w:rPr>
          <w:rFonts w:hint="eastAsia"/>
        </w:rPr>
        <w:t>。</w:t>
      </w:r>
      <w:r>
        <w:rPr>
          <w:rFonts w:hint="eastAsia"/>
        </w:rPr>
        <w:t>”</w:t>
      </w:r>
    </w:p>
    <w:p w14:paraId="048D58A0" w14:textId="77777777" w:rsidR="00E83CB1" w:rsidRPr="003319CC" w:rsidRDefault="00E83CB1" w:rsidP="005C6CFC">
      <w:r>
        <w:rPr>
          <w:rFonts w:hint="eastAsia"/>
        </w:rPr>
        <w:t>“</w:t>
      </w:r>
      <w:r w:rsidR="00B14F81">
        <w:rPr>
          <w:rFonts w:hint="eastAsia"/>
        </w:rPr>
        <w:t>这不是还没破两百声，你还没赢呢，喜欢什么？</w:t>
      </w:r>
      <w:r>
        <w:rPr>
          <w:rFonts w:hint="eastAsia"/>
        </w:rPr>
        <w:t>”</w:t>
      </w:r>
    </w:p>
    <w:p w14:paraId="3D8DB63C" w14:textId="77777777" w:rsidR="003319CC" w:rsidRDefault="00FC11BE" w:rsidP="003319CC">
      <w:r>
        <w:rPr>
          <w:rFonts w:hint="eastAsia"/>
        </w:rPr>
        <w:t>这时候，一个衣着华丽的男子，摇着羽扇，</w:t>
      </w:r>
      <w:r w:rsidR="003319CC">
        <w:rPr>
          <w:rFonts w:hint="eastAsia"/>
        </w:rPr>
        <w:t>走了过来，看着那小山贼问道：“什么一百八十九声？”</w:t>
      </w:r>
    </w:p>
    <w:p w14:paraId="0094F9E9" w14:textId="77777777" w:rsidR="00E83CB1" w:rsidRDefault="00B14F81" w:rsidP="003319CC">
      <w:r>
        <w:rPr>
          <w:rFonts w:hint="eastAsia"/>
        </w:rPr>
        <w:t>那几名山贼赶紧站了起来，显得有些紧张，说道：“回禀金锋老大，我们在数老大的叹息声！”</w:t>
      </w:r>
    </w:p>
    <w:p w14:paraId="6E441883" w14:textId="77777777" w:rsidR="003319CC" w:rsidRDefault="00E51F6E" w:rsidP="005C6CFC">
      <w:r>
        <w:rPr>
          <w:rFonts w:hint="eastAsia"/>
        </w:rPr>
        <w:t>炼金锋又问道：“那你们说赢什么？</w:t>
      </w:r>
      <w:r w:rsidR="00933CFF">
        <w:rPr>
          <w:rFonts w:hint="eastAsia"/>
        </w:rPr>
        <w:t>是在赌博吗？</w:t>
      </w:r>
      <w:r>
        <w:rPr>
          <w:rFonts w:hint="eastAsia"/>
        </w:rPr>
        <w:t>”</w:t>
      </w:r>
    </w:p>
    <w:p w14:paraId="456D54A0" w14:textId="77777777" w:rsidR="004A5F38" w:rsidRDefault="004A5F38" w:rsidP="005C6CFC">
      <w:r>
        <w:rPr>
          <w:rFonts w:hint="eastAsia"/>
        </w:rPr>
        <w:t>那几名山贼被吓得瑟瑟地抖，不敢说话。</w:t>
      </w:r>
    </w:p>
    <w:p w14:paraId="0E5446E2" w14:textId="77777777" w:rsidR="004A5F38" w:rsidRDefault="004A5F38" w:rsidP="005C6CFC">
      <w:r>
        <w:rPr>
          <w:rFonts w:hint="eastAsia"/>
        </w:rPr>
        <w:t>炼金锋看着他们，殷切教导道：“赌博是不好的行为，小赌伤心，大赌伤身，烂赌灰飞烟灭，诸位应当珍爱生命，远离赌博才是。”</w:t>
      </w:r>
    </w:p>
    <w:p w14:paraId="52300DE3" w14:textId="77777777" w:rsidR="002F4785" w:rsidRDefault="002F4785" w:rsidP="005C6CFC">
      <w:r>
        <w:rPr>
          <w:rFonts w:hint="eastAsia"/>
        </w:rPr>
        <w:t>“是是，我们知错了。”</w:t>
      </w:r>
    </w:p>
    <w:p w14:paraId="1891A9BD" w14:textId="77777777" w:rsidR="0073434D" w:rsidRPr="0073434D" w:rsidRDefault="0073434D" w:rsidP="005C6CFC">
      <w:r>
        <w:rPr>
          <w:rFonts w:hint="eastAsia"/>
        </w:rPr>
        <w:t>那几名山贼赶紧低头认错。</w:t>
      </w:r>
    </w:p>
    <w:p w14:paraId="27297D32" w14:textId="77777777" w:rsidR="0073434D" w:rsidRPr="004A5F38" w:rsidRDefault="0073434D" w:rsidP="005C6CFC">
      <w:r>
        <w:rPr>
          <w:rFonts w:hint="eastAsia"/>
        </w:rPr>
        <w:t>炼金锋轻摇羽扇，说道：“那诸位请离开吧！”</w:t>
      </w:r>
    </w:p>
    <w:p w14:paraId="7DB4B037" w14:textId="77777777" w:rsidR="00933CFF" w:rsidRDefault="0073434D" w:rsidP="005C6CFC">
      <w:r>
        <w:rPr>
          <w:rFonts w:hint="eastAsia"/>
        </w:rPr>
        <w:t>山贼们朝炼金锋作了一揖，悻悻离开，</w:t>
      </w:r>
      <w:r w:rsidR="00F26D81">
        <w:rPr>
          <w:rFonts w:hint="eastAsia"/>
        </w:rPr>
        <w:t>走到一边低声说道：“这个金锋老大，每次说起话来冰冰乓乓，没完没了，比和尚念经还鸡婆，真是受不了。”</w:t>
      </w:r>
    </w:p>
    <w:p w14:paraId="17D93202" w14:textId="77777777" w:rsidR="00F26D81" w:rsidRDefault="00F26D81" w:rsidP="005C6CFC">
      <w:r>
        <w:rPr>
          <w:rFonts w:hint="eastAsia"/>
        </w:rPr>
        <w:t>“小声点啦，不要命了吗？”</w:t>
      </w:r>
    </w:p>
    <w:p w14:paraId="02602C4E" w14:textId="77777777" w:rsidR="005227DF" w:rsidRDefault="005227DF" w:rsidP="005C6CFC">
      <w:r>
        <w:rPr>
          <w:rFonts w:hint="eastAsia"/>
        </w:rPr>
        <w:t>炼金锋没有听到这些非议，走应江湖身旁，看了看四周的风景，感慨说道：“</w:t>
      </w:r>
      <w:r w:rsidR="00B44809">
        <w:rPr>
          <w:rFonts w:hint="eastAsia"/>
        </w:rPr>
        <w:t>风景这么水，有什么好叹息的呢？有什么</w:t>
      </w:r>
      <w:r w:rsidR="00A41E6A">
        <w:rPr>
          <w:rFonts w:hint="eastAsia"/>
        </w:rPr>
        <w:t>烦</w:t>
      </w:r>
      <w:r w:rsidR="00B44809">
        <w:rPr>
          <w:rFonts w:hint="eastAsia"/>
        </w:rPr>
        <w:t>恼</w:t>
      </w:r>
      <w:r w:rsidR="00A41E6A">
        <w:rPr>
          <w:rFonts w:hint="eastAsia"/>
        </w:rPr>
        <w:t>，请出来在下愿为你分担。</w:t>
      </w:r>
      <w:r>
        <w:rPr>
          <w:rFonts w:hint="eastAsia"/>
        </w:rPr>
        <w:t>”</w:t>
      </w:r>
    </w:p>
    <w:p w14:paraId="3E905AF1" w14:textId="77777777" w:rsidR="005A2AD2" w:rsidRDefault="005A2AD2" w:rsidP="005C6CFC">
      <w:r>
        <w:rPr>
          <w:rFonts w:hint="eastAsia"/>
        </w:rPr>
        <w:t>应江湖抬起头来，</w:t>
      </w:r>
      <w:r w:rsidRPr="005A2AD2">
        <w:rPr>
          <w:rFonts w:hint="eastAsia"/>
        </w:rPr>
        <w:t>望向</w:t>
      </w:r>
      <w:r>
        <w:rPr>
          <w:rFonts w:hint="eastAsia"/>
        </w:rPr>
        <w:t>炼金锋，目光里的情绪有些复杂，</w:t>
      </w:r>
      <w:r w:rsidR="008C317E">
        <w:rPr>
          <w:rFonts w:hint="eastAsia"/>
        </w:rPr>
        <w:t>脸色微红，却带着失落，忽而</w:t>
      </w:r>
      <w:r>
        <w:rPr>
          <w:rFonts w:hint="eastAsia"/>
        </w:rPr>
        <w:t>拍着大腿又叹息了一声。</w:t>
      </w:r>
    </w:p>
    <w:p w14:paraId="42FDA8A5" w14:textId="77777777" w:rsidR="005A2AD2" w:rsidRDefault="008C317E" w:rsidP="005C6CFC">
      <w:r>
        <w:rPr>
          <w:rFonts w:hint="eastAsia"/>
        </w:rPr>
        <w:t>看着这画面，炼金锋沉默了很长时间。</w:t>
      </w:r>
    </w:p>
    <w:p w14:paraId="183B8B4D" w14:textId="77777777" w:rsidR="008C317E" w:rsidRDefault="00AF0BA5" w:rsidP="005C6CFC">
      <w:r>
        <w:rPr>
          <w:rFonts w:hint="eastAsia"/>
        </w:rPr>
        <w:t>“恕在下直言，你这是思春的表现啊！”</w:t>
      </w:r>
    </w:p>
    <w:p w14:paraId="3F5BB5C8" w14:textId="77777777" w:rsidR="00BF5E8A" w:rsidRDefault="00BF5E8A" w:rsidP="005C6CFC">
      <w:r>
        <w:rPr>
          <w:rFonts w:hint="eastAsia"/>
        </w:rPr>
        <w:t>应江湖闻言几乎跳了起来，惊叹道：“我靠，这都被你看出来了。”</w:t>
      </w:r>
    </w:p>
    <w:p w14:paraId="3C5984F6" w14:textId="77777777" w:rsidR="00CD1ECD" w:rsidRDefault="00CD1ECD" w:rsidP="005C6CFC">
      <w:r>
        <w:rPr>
          <w:rFonts w:hint="eastAsia"/>
        </w:rPr>
        <w:t>炼金锋忽然摇摇头，说道：“不对。”</w:t>
      </w:r>
    </w:p>
    <w:p w14:paraId="514E99E6" w14:textId="77777777" w:rsidR="00CD1ECD" w:rsidRDefault="00CD1ECD" w:rsidP="005C6CFC">
      <w:r>
        <w:rPr>
          <w:rFonts w:hint="eastAsia"/>
        </w:rPr>
        <w:t>应江湖十分不解，问道：“什么不对？”</w:t>
      </w:r>
    </w:p>
    <w:p w14:paraId="4F72DFCD" w14:textId="77777777" w:rsidR="00CD1ECD" w:rsidRDefault="00CD1ECD" w:rsidP="005C6CFC">
      <w:r>
        <w:rPr>
          <w:rFonts w:hint="eastAsia"/>
        </w:rPr>
        <w:t>炼金锋说道：“季节不对。”</w:t>
      </w:r>
    </w:p>
    <w:p w14:paraId="05008DBF" w14:textId="77777777" w:rsidR="00CD1ECD" w:rsidRDefault="00CD1ECD" w:rsidP="005C6CFC">
      <w:r>
        <w:rPr>
          <w:rFonts w:hint="eastAsia"/>
        </w:rPr>
        <w:t>应江湖微怔，问道：“啥？”</w:t>
      </w:r>
    </w:p>
    <w:p w14:paraId="014A9CCD" w14:textId="77777777" w:rsidR="00CD1ECD" w:rsidRDefault="00CD1ECD" w:rsidP="005C6CFC">
      <w:r>
        <w:rPr>
          <w:rFonts w:hint="eastAsia"/>
        </w:rPr>
        <w:t>炼金锋认真解释道：“春天才是交配的季节，现在才是尚是晚秋，所以季节不对。”</w:t>
      </w:r>
    </w:p>
    <w:p w14:paraId="266E11BB" w14:textId="77777777" w:rsidR="00D91380" w:rsidRDefault="008D0ACA" w:rsidP="005C6CFC">
      <w:r>
        <w:rPr>
          <w:rFonts w:hint="eastAsia"/>
        </w:rPr>
        <w:t>应江湖大怒</w:t>
      </w:r>
      <w:r w:rsidR="00D91380">
        <w:rPr>
          <w:rFonts w:hint="eastAsia"/>
        </w:rPr>
        <w:t>：“冬天就要到了，春天还</w:t>
      </w:r>
      <w:r w:rsidR="000E599E">
        <w:rPr>
          <w:rFonts w:hint="eastAsia"/>
        </w:rPr>
        <w:t>会</w:t>
      </w:r>
      <w:r w:rsidR="00D91380">
        <w:rPr>
          <w:rFonts w:hint="eastAsia"/>
        </w:rPr>
        <w:t>远吗？”</w:t>
      </w:r>
    </w:p>
    <w:p w14:paraId="67AB01AF" w14:textId="77777777" w:rsidR="000E599E" w:rsidRDefault="00CC02D5" w:rsidP="005C6CFC">
      <w:r>
        <w:rPr>
          <w:rFonts w:hint="eastAsia"/>
        </w:rPr>
        <w:t>炼金锋想了想，</w:t>
      </w:r>
      <w:r w:rsidR="005E55A6">
        <w:rPr>
          <w:rFonts w:hint="eastAsia"/>
        </w:rPr>
        <w:t>认为他说的有道理，问道：“是哪家的姑娘呢？”</w:t>
      </w:r>
    </w:p>
    <w:p w14:paraId="266C783F" w14:textId="77777777" w:rsidR="00131EE8" w:rsidRDefault="00131EE8" w:rsidP="005C6CFC">
      <w:r>
        <w:rPr>
          <w:rFonts w:hint="eastAsia"/>
        </w:rPr>
        <w:t>应江湖望着山下那片枫林，一脸花痴相，拉长了声音说道：“那天，</w:t>
      </w:r>
      <w:r w:rsidR="00273057">
        <w:rPr>
          <w:rFonts w:hint="eastAsia"/>
        </w:rPr>
        <w:t>在那片枫林里，我遇到了她</w:t>
      </w:r>
      <w:r w:rsidR="008A3E92">
        <w:rPr>
          <w:rFonts w:hint="eastAsia"/>
        </w:rPr>
        <w:t>，听到她姓宁</w:t>
      </w:r>
      <w:r>
        <w:rPr>
          <w:rFonts w:hint="eastAsia"/>
        </w:rPr>
        <w:t>的那一刻，我的小心脏竟如小鹿乱撞，我知道那是心动的感觉。”</w:t>
      </w:r>
    </w:p>
    <w:p w14:paraId="2A4DC6A1" w14:textId="77777777" w:rsidR="00273057" w:rsidRDefault="00273057" w:rsidP="005C6CFC">
      <w:r>
        <w:rPr>
          <w:rFonts w:hint="eastAsia"/>
        </w:rPr>
        <w:t>炼金锋心想你这是爱人家的姓，还是爱人家？</w:t>
      </w:r>
    </w:p>
    <w:p w14:paraId="04C9DBBE" w14:textId="77777777" w:rsidR="00131EE8" w:rsidRDefault="0086366A" w:rsidP="005C6CFC">
      <w:r>
        <w:rPr>
          <w:rFonts w:hint="eastAsia"/>
        </w:rPr>
        <w:t>忽而</w:t>
      </w:r>
      <w:r w:rsidR="008A3E92">
        <w:rPr>
          <w:rFonts w:hint="eastAsia"/>
        </w:rPr>
        <w:t>应江湖转了方向，</w:t>
      </w:r>
      <w:r w:rsidR="00273057">
        <w:rPr>
          <w:rFonts w:hint="eastAsia"/>
        </w:rPr>
        <w:t>手指百里城，</w:t>
      </w:r>
      <w:r>
        <w:rPr>
          <w:rFonts w:hint="eastAsia"/>
        </w:rPr>
        <w:t>显得更加陶醉，</w:t>
      </w:r>
      <w:r w:rsidR="00273057">
        <w:rPr>
          <w:rFonts w:hint="eastAsia"/>
        </w:rPr>
        <w:t>继续说道：“</w:t>
      </w:r>
      <w:r>
        <w:rPr>
          <w:rFonts w:hint="eastAsia"/>
        </w:rPr>
        <w:t>那天，</w:t>
      </w:r>
      <w:r w:rsidR="00703831">
        <w:rPr>
          <w:rFonts w:hint="eastAsia"/>
        </w:rPr>
        <w:t>在黄昏</w:t>
      </w:r>
      <w:r>
        <w:rPr>
          <w:rFonts w:hint="eastAsia"/>
        </w:rPr>
        <w:t>的单身客栈下，我抬起头，再次看到了你，你站在夕阳下面容颜娇艳，那是你衣裙漫飞，那是你温柔如水，那时我知道我恋爱了。</w:t>
      </w:r>
      <w:r w:rsidR="00273057">
        <w:rPr>
          <w:rFonts w:hint="eastAsia"/>
        </w:rPr>
        <w:t>”</w:t>
      </w:r>
    </w:p>
    <w:p w14:paraId="4EFFC5EA" w14:textId="77777777" w:rsidR="00703831" w:rsidRDefault="00703831" w:rsidP="005C6CFC">
      <w:r>
        <w:rPr>
          <w:rFonts w:hint="eastAsia"/>
        </w:rPr>
        <w:lastRenderedPageBreak/>
        <w:t>炼金锋问道：“</w:t>
      </w:r>
      <w:r w:rsidR="006E1DF5">
        <w:rPr>
          <w:rFonts w:hint="eastAsia"/>
        </w:rPr>
        <w:t>恋爱还如此</w:t>
      </w:r>
      <w:r w:rsidR="008206DA">
        <w:rPr>
          <w:rFonts w:hint="eastAsia"/>
        </w:rPr>
        <w:t>烦恼</w:t>
      </w:r>
      <w:r w:rsidR="006E1DF5">
        <w:rPr>
          <w:rFonts w:hint="eastAsia"/>
        </w:rPr>
        <w:t>，你这是单相思吧！</w:t>
      </w:r>
      <w:r>
        <w:rPr>
          <w:rFonts w:hint="eastAsia"/>
        </w:rPr>
        <w:t>”</w:t>
      </w:r>
    </w:p>
    <w:p w14:paraId="45587D32" w14:textId="77777777" w:rsidR="006E1DF5" w:rsidRDefault="008206DA" w:rsidP="005C6CFC">
      <w:r>
        <w:rPr>
          <w:rFonts w:hint="eastAsia"/>
        </w:rPr>
        <w:t>应江湖闻言，深深地叹了口气，说道：“我喜欢她，她不喜欢我，我有什么办法呢？”</w:t>
      </w:r>
    </w:p>
    <w:p w14:paraId="6EC7C32C" w14:textId="77777777" w:rsidR="00311551" w:rsidRDefault="00311551" w:rsidP="005C6CFC">
      <w:r>
        <w:rPr>
          <w:rFonts w:hint="eastAsia"/>
        </w:rPr>
        <w:t>炼金锋很同情他的遭遇，</w:t>
      </w:r>
      <w:r w:rsidR="002D21A4">
        <w:rPr>
          <w:rFonts w:hint="eastAsia"/>
        </w:rPr>
        <w:t>认为很有必要帮他一把</w:t>
      </w:r>
      <w:r>
        <w:rPr>
          <w:rFonts w:hint="eastAsia"/>
        </w:rPr>
        <w:t>，说道：“</w:t>
      </w:r>
      <w:r w:rsidR="002D21A4">
        <w:rPr>
          <w:rFonts w:hint="eastAsia"/>
        </w:rPr>
        <w:t>你需要一次银鞍照白马的美丽邂逅？</w:t>
      </w:r>
      <w:r>
        <w:rPr>
          <w:rFonts w:hint="eastAsia"/>
        </w:rPr>
        <w:t>”</w:t>
      </w:r>
    </w:p>
    <w:p w14:paraId="0097714A" w14:textId="77777777" w:rsidR="002D21A4" w:rsidRDefault="00FB23C9" w:rsidP="005C6CFC">
      <w:r>
        <w:rPr>
          <w:rFonts w:hint="eastAsia"/>
        </w:rPr>
        <w:t>应江湖问道：“什么叫银鞍照白马的邂逅？”</w:t>
      </w:r>
    </w:p>
    <w:p w14:paraId="4CE1D290" w14:textId="77777777" w:rsidR="00131EE8" w:rsidRPr="00131EE8" w:rsidRDefault="00FB23C9" w:rsidP="005C6CFC">
      <w:r>
        <w:rPr>
          <w:rFonts w:hint="eastAsia"/>
        </w:rPr>
        <w:t>炼金锋解释道：“出自爱情兵法，银鞍照白马，一路烂桃花。”</w:t>
      </w:r>
    </w:p>
    <w:p w14:paraId="0E57BE60" w14:textId="77777777" w:rsidR="00B25BFD" w:rsidRDefault="0005466D" w:rsidP="00B25BFD">
      <w:r>
        <w:rPr>
          <w:rFonts w:hint="eastAsia"/>
        </w:rPr>
        <w:t>应江湖听完跳起来，一溜烟往山下</w:t>
      </w:r>
      <w:r w:rsidR="00B37A3B">
        <w:rPr>
          <w:rFonts w:hint="eastAsia"/>
        </w:rPr>
        <w:t>跑去，他半个</w:t>
      </w:r>
      <w:r w:rsidR="00C67D7D">
        <w:rPr>
          <w:rFonts w:hint="eastAsia"/>
        </w:rPr>
        <w:t>时辰后，他换了一身装备回来了</w:t>
      </w:r>
      <w:r w:rsidR="00B25BFD">
        <w:rPr>
          <w:rFonts w:hint="eastAsia"/>
        </w:rPr>
        <w:t>。</w:t>
      </w:r>
    </w:p>
    <w:p w14:paraId="572F2292" w14:textId="77777777" w:rsidR="00C67D7D" w:rsidRDefault="00B37A3B" w:rsidP="00B25BFD">
      <w:r>
        <w:rPr>
          <w:rFonts w:hint="eastAsia"/>
        </w:rPr>
        <w:t>这时的</w:t>
      </w:r>
      <w:r w:rsidR="0005466D">
        <w:rPr>
          <w:rFonts w:hint="eastAsia"/>
        </w:rPr>
        <w:t>应江湖</w:t>
      </w:r>
      <w:r>
        <w:rPr>
          <w:rFonts w:hint="eastAsia"/>
        </w:rPr>
        <w:t>换了一身潇洒白衣，头上插上了发簪，腰着系着一口剑，手上系着一匹白马。</w:t>
      </w:r>
    </w:p>
    <w:p w14:paraId="464E0FA2" w14:textId="77777777" w:rsidR="00B37A3B" w:rsidRDefault="00B37A3B" w:rsidP="00B25BFD">
      <w:r>
        <w:rPr>
          <w:rFonts w:hint="eastAsia"/>
        </w:rPr>
        <w:t>如果用四个字来形容，那就是鲜衣怒马。</w:t>
      </w:r>
    </w:p>
    <w:p w14:paraId="3BBA9677" w14:textId="77777777" w:rsidR="0005466D" w:rsidRPr="0005466D" w:rsidRDefault="0005466D" w:rsidP="00B25BFD">
      <w:r>
        <w:rPr>
          <w:rFonts w:hint="eastAsia"/>
        </w:rPr>
        <w:t>应江湖意气风发，问炼金锋道：“你看我这一身，鲜衣怒马，白衣长剑，</w:t>
      </w:r>
      <w:r w:rsidR="00073097">
        <w:rPr>
          <w:rFonts w:hint="eastAsia"/>
        </w:rPr>
        <w:t>能打几分印象分？</w:t>
      </w:r>
      <w:r>
        <w:rPr>
          <w:rFonts w:hint="eastAsia"/>
        </w:rPr>
        <w:t>”</w:t>
      </w:r>
    </w:p>
    <w:p w14:paraId="002B1A31" w14:textId="77777777" w:rsidR="00B37A3B" w:rsidRDefault="0005466D" w:rsidP="00B25BFD">
      <w:r>
        <w:rPr>
          <w:rFonts w:hint="eastAsia"/>
        </w:rPr>
        <w:t>炼金锋</w:t>
      </w:r>
      <w:r w:rsidR="00B37A3B">
        <w:rPr>
          <w:rFonts w:hint="eastAsia"/>
        </w:rPr>
        <w:t>看着那口剑一眼，</w:t>
      </w:r>
      <w:r>
        <w:rPr>
          <w:rFonts w:hint="eastAsia"/>
        </w:rPr>
        <w:t>微微凝眉，说道：“为什么不用我</w:t>
      </w:r>
      <w:r w:rsidR="00236730">
        <w:rPr>
          <w:rFonts w:hint="eastAsia"/>
        </w:rPr>
        <w:t>铸造</w:t>
      </w:r>
      <w:r>
        <w:rPr>
          <w:rFonts w:hint="eastAsia"/>
        </w:rPr>
        <w:t>的金剑？”</w:t>
      </w:r>
    </w:p>
    <w:p w14:paraId="10987DCE" w14:textId="77777777" w:rsidR="00621278" w:rsidRDefault="001624FF" w:rsidP="00B25BFD">
      <w:r>
        <w:rPr>
          <w:rFonts w:hint="eastAsia"/>
        </w:rPr>
        <w:t>应江湖心想我这么硬的男人，怎么能用你那软绵绵的金剑？心里这么想，口中却不是这么说的，他说道：“山同没存货了</w:t>
      </w:r>
      <w:r w:rsidR="00621278">
        <w:rPr>
          <w:rFonts w:hint="eastAsia"/>
        </w:rPr>
        <w:t>，</w:t>
      </w:r>
      <w:r>
        <w:rPr>
          <w:rFonts w:hint="eastAsia"/>
        </w:rPr>
        <w:t>总不能跑你那去拿去，天都要要</w:t>
      </w:r>
      <w:r w:rsidR="00621278">
        <w:rPr>
          <w:rFonts w:hint="eastAsia"/>
        </w:rPr>
        <w:t>黑了</w:t>
      </w:r>
      <w:r>
        <w:rPr>
          <w:rFonts w:hint="eastAsia"/>
        </w:rPr>
        <w:t>，快走啦</w:t>
      </w:r>
      <w:r w:rsidR="00621278">
        <w:rPr>
          <w:rFonts w:hint="eastAsia"/>
        </w:rPr>
        <w:t>。”</w:t>
      </w:r>
    </w:p>
    <w:p w14:paraId="451EFD90" w14:textId="77777777" w:rsidR="00BE0016" w:rsidRDefault="00957532" w:rsidP="006F6D15">
      <w:r>
        <w:rPr>
          <w:rFonts w:hint="eastAsia"/>
        </w:rPr>
        <w:t>炼金锋</w:t>
      </w:r>
      <w:r w:rsidR="00AF0354">
        <w:rPr>
          <w:rFonts w:hint="eastAsia"/>
        </w:rPr>
        <w:t>没有动，说道：“在下是来找山贼小宝的。”</w:t>
      </w:r>
    </w:p>
    <w:p w14:paraId="50F24839" w14:textId="77777777" w:rsidR="00AF0354" w:rsidRDefault="001B1BF9" w:rsidP="006F6D15">
      <w:r>
        <w:rPr>
          <w:rFonts w:hint="eastAsia"/>
        </w:rPr>
        <w:t>应江湖推着他，说道：“不在山上，走啦走啦。”</w:t>
      </w:r>
    </w:p>
    <w:p w14:paraId="79C986A0" w14:textId="77777777" w:rsidR="00FF4D44" w:rsidRDefault="00FF4D44" w:rsidP="006F6D15">
      <w:r>
        <w:rPr>
          <w:rFonts w:hint="eastAsia"/>
        </w:rPr>
        <w:t>炼金锋被他连拉带拽，拖着下山。</w:t>
      </w:r>
    </w:p>
    <w:p w14:paraId="433E92C0" w14:textId="77777777" w:rsidR="00957532" w:rsidRDefault="00957532" w:rsidP="006F6D15">
      <w:r>
        <w:rPr>
          <w:rFonts w:hint="eastAsia"/>
        </w:rPr>
        <w:t>黄昏的时候，应江湖在河边的草坪上停了下来。</w:t>
      </w:r>
    </w:p>
    <w:p w14:paraId="52909582" w14:textId="77777777" w:rsidR="00430C44" w:rsidRDefault="00957532" w:rsidP="006F6D15">
      <w:r>
        <w:rPr>
          <w:rFonts w:hint="eastAsia"/>
        </w:rPr>
        <w:t>炼金锋有些不解，问道：“你停下来做什么？</w:t>
      </w:r>
      <w:r w:rsidR="00902F39">
        <w:rPr>
          <w:rFonts w:hint="eastAsia"/>
        </w:rPr>
        <w:t>”</w:t>
      </w:r>
    </w:p>
    <w:p w14:paraId="0FC47A31" w14:textId="77777777" w:rsidR="00957532" w:rsidRDefault="00957532" w:rsidP="006F6D15">
      <w:r>
        <w:rPr>
          <w:rFonts w:hint="eastAsia"/>
        </w:rPr>
        <w:t>应江湖望着他，有些忧虑地问道：“这样真的行吗？”</w:t>
      </w:r>
    </w:p>
    <w:p w14:paraId="7F9054BB" w14:textId="77777777" w:rsidR="00715B25" w:rsidRDefault="00D031F1" w:rsidP="006F6D15">
      <w:r>
        <w:rPr>
          <w:rFonts w:hint="eastAsia"/>
        </w:rPr>
        <w:t>炼金锋觉得他的担心也不是没有道理，</w:t>
      </w:r>
      <w:r w:rsidR="00715B25">
        <w:rPr>
          <w:rFonts w:hint="eastAsia"/>
        </w:rPr>
        <w:t>说道：“要不找几个少女试试？”</w:t>
      </w:r>
    </w:p>
    <w:p w14:paraId="5F0F8D35" w14:textId="77777777" w:rsidR="00902F39" w:rsidRDefault="00A31622" w:rsidP="006F6D15">
      <w:r>
        <w:rPr>
          <w:rFonts w:hint="eastAsia"/>
        </w:rPr>
        <w:t>应江湖深以为然，望了望四周，</w:t>
      </w:r>
      <w:r w:rsidR="00715B25">
        <w:rPr>
          <w:rFonts w:hint="eastAsia"/>
        </w:rPr>
        <w:t>说道：</w:t>
      </w:r>
      <w:r w:rsidR="00902F39">
        <w:rPr>
          <w:rFonts w:hint="eastAsia"/>
        </w:rPr>
        <w:t>“</w:t>
      </w:r>
      <w:r>
        <w:rPr>
          <w:rFonts w:hint="eastAsia"/>
        </w:rPr>
        <w:t>这看这里，</w:t>
      </w:r>
      <w:r w:rsidR="00D36942">
        <w:rPr>
          <w:rFonts w:hint="eastAsia"/>
        </w:rPr>
        <w:t>小河流水，古道凉亭</w:t>
      </w:r>
      <w:r>
        <w:rPr>
          <w:rFonts w:hint="eastAsia"/>
        </w:rPr>
        <w:t>，旁边小树林</w:t>
      </w:r>
      <w:r w:rsidR="00D36942">
        <w:rPr>
          <w:rFonts w:hint="eastAsia"/>
        </w:rPr>
        <w:t>，</w:t>
      </w:r>
      <w:r>
        <w:rPr>
          <w:rFonts w:hint="eastAsia"/>
        </w:rPr>
        <w:t>夕阳西下时，</w:t>
      </w:r>
      <w:r w:rsidR="000C7C53">
        <w:rPr>
          <w:rFonts w:hint="eastAsia"/>
        </w:rPr>
        <w:t>定</w:t>
      </w:r>
      <w:r w:rsidR="00D36942">
        <w:rPr>
          <w:rFonts w:hint="eastAsia"/>
        </w:rPr>
        <w:t>是少男少女约会的绝佳地方，</w:t>
      </w:r>
      <w:r w:rsidR="00E0290A">
        <w:rPr>
          <w:rFonts w:hint="eastAsia"/>
        </w:rPr>
        <w:t>要不就在这里试试？</w:t>
      </w:r>
      <w:r w:rsidR="00902F39">
        <w:rPr>
          <w:rFonts w:hint="eastAsia"/>
        </w:rPr>
        <w:t>”</w:t>
      </w:r>
    </w:p>
    <w:p w14:paraId="72A90D15" w14:textId="77777777" w:rsidR="00F80B0D" w:rsidRDefault="00F80B0D" w:rsidP="006F6D15">
      <w:r>
        <w:rPr>
          <w:rFonts w:hint="eastAsia"/>
        </w:rPr>
        <w:t>炼金锋表示同意。</w:t>
      </w:r>
    </w:p>
    <w:p w14:paraId="5A67CEDF" w14:textId="77777777" w:rsidR="00F96596" w:rsidRDefault="00F96596" w:rsidP="006F6D15">
      <w:r>
        <w:rPr>
          <w:rFonts w:hint="eastAsia"/>
        </w:rPr>
        <w:t>不多时，黄昏降临，夕阳光彩遍洒江流，远山更是一片金黄，美不胜收。</w:t>
      </w:r>
    </w:p>
    <w:p w14:paraId="5B781EBF" w14:textId="77777777" w:rsidR="00F96596" w:rsidRDefault="00F96596" w:rsidP="006F6D15">
      <w:r>
        <w:rPr>
          <w:rFonts w:hint="eastAsia"/>
        </w:rPr>
        <w:t>这时候，从城里相继涌来了诸多少男少女，有的成双结对，有的形单影只。</w:t>
      </w:r>
    </w:p>
    <w:p w14:paraId="2A406825" w14:textId="77777777" w:rsidR="009A77ED" w:rsidRDefault="00524B2B" w:rsidP="006F6D15">
      <w:r>
        <w:rPr>
          <w:rFonts w:hint="eastAsia"/>
        </w:rPr>
        <w:t>应江湖</w:t>
      </w:r>
      <w:r w:rsidR="00F96596">
        <w:rPr>
          <w:rFonts w:hint="eastAsia"/>
        </w:rPr>
        <w:t>开</w:t>
      </w:r>
      <w:r w:rsidR="009A77ED">
        <w:rPr>
          <w:rFonts w:hint="eastAsia"/>
        </w:rPr>
        <w:t>始东张西望，精挑细选，看了半天终于找到一个下手的目标，于是整理了下腰间的剑，身上的草，感觉一些良好后，牵着白马便朝他不远处的妹子走去。</w:t>
      </w:r>
    </w:p>
    <w:p w14:paraId="03E8165B" w14:textId="77777777" w:rsidR="00913DBB" w:rsidRDefault="00524B2B" w:rsidP="006F6D15">
      <w:r>
        <w:rPr>
          <w:rFonts w:hint="eastAsia"/>
        </w:rPr>
        <w:t>炼金锋</w:t>
      </w:r>
      <w:r w:rsidR="00913DBB">
        <w:rPr>
          <w:rFonts w:hint="eastAsia"/>
        </w:rPr>
        <w:t>坐在草坪上，看着他自信满满的背影，以及远处站立张望的美丽少女，</w:t>
      </w:r>
      <w:r>
        <w:rPr>
          <w:rFonts w:hint="eastAsia"/>
        </w:rPr>
        <w:t>轻摇羽扇</w:t>
      </w:r>
      <w:r w:rsidR="00913DBB">
        <w:rPr>
          <w:rFonts w:hint="eastAsia"/>
        </w:rPr>
        <w:t>，俨然一幅</w:t>
      </w:r>
      <w:r>
        <w:rPr>
          <w:rFonts w:hint="eastAsia"/>
        </w:rPr>
        <w:t>高卧隆中</w:t>
      </w:r>
      <w:r w:rsidR="00913DBB">
        <w:rPr>
          <w:rFonts w:hint="eastAsia"/>
        </w:rPr>
        <w:t>的模样。</w:t>
      </w:r>
    </w:p>
    <w:p w14:paraId="79AE5C66" w14:textId="77777777" w:rsidR="00F26F85" w:rsidRDefault="00D03259" w:rsidP="006F6D15">
      <w:r>
        <w:rPr>
          <w:rFonts w:hint="eastAsia"/>
        </w:rPr>
        <w:t>应江湖</w:t>
      </w:r>
      <w:r w:rsidR="00F26F85">
        <w:rPr>
          <w:rFonts w:hint="eastAsia"/>
        </w:rPr>
        <w:t>觉得应该保持高冷而不失礼貌的风度，所以第一次从那美丽少女的身边经过的时候，是没有说话的，眼前是看着前方的，他在等待着美丽少女被他帅气的冷漠惊艳到，然后主动跟他搭讪。</w:t>
      </w:r>
    </w:p>
    <w:p w14:paraId="311BAFDD" w14:textId="77777777" w:rsidR="00F26F85" w:rsidRDefault="00277AE5" w:rsidP="006F6D15">
      <w:r>
        <w:rPr>
          <w:rFonts w:hint="eastAsia"/>
        </w:rPr>
        <w:t>他觉得妹子可能为了保持矜持</w:t>
      </w:r>
      <w:r w:rsidR="00D03259">
        <w:rPr>
          <w:rFonts w:hint="eastAsia"/>
        </w:rPr>
        <w:t>，</w:t>
      </w:r>
      <w:r>
        <w:rPr>
          <w:rFonts w:hint="eastAsia"/>
        </w:rPr>
        <w:t>而不好意思主动跟他搭讪，于是他设身处地地为眼前这美丽少女设想了几种场景，比如说假装摔倒，让他去扶，又比如说不小心手帕掉在地上……</w:t>
      </w:r>
    </w:p>
    <w:p w14:paraId="0E36800A" w14:textId="77777777" w:rsidR="00702249" w:rsidRDefault="00702249" w:rsidP="006F6D15">
      <w:r>
        <w:rPr>
          <w:rFonts w:hint="eastAsia"/>
        </w:rPr>
        <w:t>那少女有没有被他的冷漠帅气震慑到不知道，但妹子主动搭讪他的桥段确实是没有发生。</w:t>
      </w:r>
    </w:p>
    <w:p w14:paraId="5BDAAF70" w14:textId="77777777" w:rsidR="00D03259" w:rsidRDefault="00702249" w:rsidP="006F6D15">
      <w:r>
        <w:rPr>
          <w:rFonts w:hint="eastAsia"/>
        </w:rPr>
        <w:t>想象是丰富的，但人生总有一些意外</w:t>
      </w:r>
      <w:r w:rsidR="0001094E">
        <w:rPr>
          <w:rFonts w:hint="eastAsia"/>
        </w:rPr>
        <w:t>，</w:t>
      </w:r>
      <w:r w:rsidR="00D03259">
        <w:rPr>
          <w:rFonts w:hint="eastAsia"/>
        </w:rPr>
        <w:t>但他并没有失志，心想应该是牵马的方式不对。</w:t>
      </w:r>
    </w:p>
    <w:p w14:paraId="6F89312E" w14:textId="77777777" w:rsidR="00D03259" w:rsidRPr="00D03259" w:rsidRDefault="00D03259" w:rsidP="006F6D15">
      <w:r>
        <w:rPr>
          <w:rFonts w:hint="eastAsia"/>
        </w:rPr>
        <w:t>他淡定地牵着马，走到另一头，准备从头再来。</w:t>
      </w:r>
    </w:p>
    <w:p w14:paraId="7D309536" w14:textId="77777777" w:rsidR="00BE0016" w:rsidRDefault="00D03259" w:rsidP="006F6D15">
      <w:r>
        <w:rPr>
          <w:rFonts w:hint="eastAsia"/>
        </w:rPr>
        <w:t>这一次他翻身上马</w:t>
      </w:r>
      <w:r w:rsidR="00235A9E">
        <w:rPr>
          <w:rFonts w:hint="eastAsia"/>
        </w:rPr>
        <w:t>，握着宝剑</w:t>
      </w:r>
      <w:r>
        <w:rPr>
          <w:rFonts w:hint="eastAsia"/>
        </w:rPr>
        <w:t>，策马扬</w:t>
      </w:r>
      <w:r w:rsidR="00235A9E">
        <w:rPr>
          <w:rFonts w:hint="eastAsia"/>
        </w:rPr>
        <w:t>鞭</w:t>
      </w:r>
      <w:r>
        <w:rPr>
          <w:rFonts w:hint="eastAsia"/>
        </w:rPr>
        <w:t>，朝</w:t>
      </w:r>
      <w:r w:rsidR="00FC3A8D">
        <w:rPr>
          <w:rFonts w:hint="eastAsia"/>
        </w:rPr>
        <w:t>缓缓向少女而</w:t>
      </w:r>
      <w:r w:rsidR="00235A9E">
        <w:rPr>
          <w:rFonts w:hint="eastAsia"/>
        </w:rPr>
        <w:t>来。</w:t>
      </w:r>
    </w:p>
    <w:p w14:paraId="4BD94136" w14:textId="77777777" w:rsidR="00D03259" w:rsidRDefault="00D03259" w:rsidP="006F6D15">
      <w:r>
        <w:rPr>
          <w:rFonts w:hint="eastAsia"/>
        </w:rPr>
        <w:t>妹子听到后面传来马蹄声，很期待地回头看了一眼。</w:t>
      </w:r>
    </w:p>
    <w:p w14:paraId="68A7938D" w14:textId="77777777" w:rsidR="00235A9E" w:rsidRDefault="00D03259" w:rsidP="006F6D15">
      <w:r>
        <w:rPr>
          <w:rFonts w:hint="eastAsia"/>
        </w:rPr>
        <w:t>应江湖</w:t>
      </w:r>
      <w:r w:rsidR="00235A9E">
        <w:rPr>
          <w:rFonts w:hint="eastAsia"/>
        </w:rPr>
        <w:t>激动得差点从马上掉下来，但他还是压制住了内心的冲动，平淡地策马而过。</w:t>
      </w:r>
    </w:p>
    <w:p w14:paraId="7FD46761" w14:textId="77777777" w:rsidR="00235A9E" w:rsidRDefault="00235A9E" w:rsidP="006F6D15">
      <w:r>
        <w:rPr>
          <w:rFonts w:hint="eastAsia"/>
        </w:rPr>
        <w:t>然后妹子也平淡地没有理会他，只是平淡看了他，确切地说看了那马一眼，便将目的转向城门口望去。</w:t>
      </w:r>
    </w:p>
    <w:p w14:paraId="128EE84E" w14:textId="77777777" w:rsidR="00E16883" w:rsidRDefault="00E16883" w:rsidP="006F6D15">
      <w:r>
        <w:rPr>
          <w:rFonts w:hint="eastAsia"/>
        </w:rPr>
        <w:t>王百里内心受了打击，他笃定冷漠帅气的路线已经行不通了，</w:t>
      </w:r>
      <w:r w:rsidR="00DB1A4D">
        <w:rPr>
          <w:rFonts w:hint="eastAsia"/>
        </w:rPr>
        <w:t>决定走霸道少爷</w:t>
      </w:r>
      <w:r>
        <w:rPr>
          <w:rFonts w:hint="eastAsia"/>
        </w:rPr>
        <w:t>路线。</w:t>
      </w:r>
    </w:p>
    <w:p w14:paraId="0F72B9C0" w14:textId="77777777" w:rsidR="002025E6" w:rsidRDefault="002025E6" w:rsidP="006F6D15">
      <w:r>
        <w:rPr>
          <w:rFonts w:hint="eastAsia"/>
        </w:rPr>
        <w:t>第三次，他骑在马上，扛着宝剑，策马到少女面前，</w:t>
      </w:r>
      <w:r w:rsidR="00895EEA">
        <w:rPr>
          <w:rFonts w:hint="eastAsia"/>
        </w:rPr>
        <w:t>伸着剑鞘到压在美丽少女肩头，带着几</w:t>
      </w:r>
      <w:r w:rsidR="00895EEA">
        <w:rPr>
          <w:rFonts w:hint="eastAsia"/>
        </w:rPr>
        <w:lastRenderedPageBreak/>
        <w:t>分轻浮少年的语气道：“美女……”</w:t>
      </w:r>
    </w:p>
    <w:p w14:paraId="3F4CC42E" w14:textId="77777777" w:rsidR="009C674A" w:rsidRDefault="009577EC" w:rsidP="006F6D15">
      <w:r>
        <w:rPr>
          <w:rFonts w:hint="eastAsia"/>
        </w:rPr>
        <w:t>“啊……色狼，变态，流氓……</w:t>
      </w:r>
      <w:r w:rsidR="00C76193">
        <w:rPr>
          <w:rFonts w:hint="eastAsia"/>
        </w:rPr>
        <w:t>”</w:t>
      </w:r>
    </w:p>
    <w:p w14:paraId="7F0EF2D9" w14:textId="77777777" w:rsidR="0001094E" w:rsidRDefault="00C76193" w:rsidP="006F6D15">
      <w:r>
        <w:rPr>
          <w:rFonts w:hint="eastAsia"/>
        </w:rPr>
        <w:t>一声惊叫，震荡四野。</w:t>
      </w:r>
    </w:p>
    <w:p w14:paraId="7B875C60" w14:textId="77777777" w:rsidR="00C76193" w:rsidRDefault="005D3ED0" w:rsidP="006F6D15">
      <w:r>
        <w:rPr>
          <w:rFonts w:hint="eastAsia"/>
        </w:rPr>
        <w:t>这时候，城门口地面</w:t>
      </w:r>
      <w:r w:rsidR="00C76193">
        <w:rPr>
          <w:rFonts w:hint="eastAsia"/>
        </w:rPr>
        <w:t>震动，四马拖</w:t>
      </w:r>
      <w:r>
        <w:rPr>
          <w:rFonts w:hint="eastAsia"/>
        </w:rPr>
        <w:t>着华丽的香</w:t>
      </w:r>
      <w:r w:rsidR="00C76193">
        <w:rPr>
          <w:rFonts w:hint="eastAsia"/>
        </w:rPr>
        <w:t>车绝尘而来，</w:t>
      </w:r>
      <w:r>
        <w:rPr>
          <w:rFonts w:hint="eastAsia"/>
        </w:rPr>
        <w:t>停在王百里与那少女面前。</w:t>
      </w:r>
    </w:p>
    <w:p w14:paraId="12EFBE4C" w14:textId="77777777" w:rsidR="005D3ED0" w:rsidRDefault="009C674A" w:rsidP="006F6D15">
      <w:r>
        <w:rPr>
          <w:rFonts w:hint="eastAsia"/>
        </w:rPr>
        <w:t>应江湖的那</w:t>
      </w:r>
      <w:r w:rsidR="005D3ED0">
        <w:rPr>
          <w:rFonts w:hint="eastAsia"/>
        </w:rPr>
        <w:t>匹马，遇到</w:t>
      </w:r>
      <w:r>
        <w:rPr>
          <w:rFonts w:hint="eastAsia"/>
        </w:rPr>
        <w:t>拉车的四匹马，瞬间就怂了，很不争气地蹭蹭退了好几步，险些把应江湖</w:t>
      </w:r>
      <w:r w:rsidR="005D3ED0">
        <w:rPr>
          <w:rFonts w:hint="eastAsia"/>
        </w:rPr>
        <w:t>从马上摔下来。</w:t>
      </w:r>
    </w:p>
    <w:p w14:paraId="126420FC" w14:textId="77777777" w:rsidR="005D3ED0" w:rsidRDefault="005D3ED0" w:rsidP="006F6D15">
      <w:r>
        <w:rPr>
          <w:rFonts w:hint="eastAsia"/>
        </w:rPr>
        <w:t>“哈哈哈，我身份百万的钱百万来啦，穷人退避。”</w:t>
      </w:r>
    </w:p>
    <w:p w14:paraId="26521FF1" w14:textId="77777777" w:rsidR="005D3ED0" w:rsidRDefault="005D3ED0" w:rsidP="006F6D15">
      <w:r>
        <w:rPr>
          <w:rFonts w:hint="eastAsia"/>
        </w:rPr>
        <w:t>马车停下，钱百万掀开车帘跳了下来，妹子应声</w:t>
      </w:r>
      <w:r w:rsidR="00FD7519">
        <w:rPr>
          <w:rFonts w:hint="eastAsia"/>
        </w:rPr>
        <w:t>倒地，被钱百万扶起。</w:t>
      </w:r>
    </w:p>
    <w:p w14:paraId="37A02376" w14:textId="77777777" w:rsidR="00FD7519" w:rsidRDefault="009C674A" w:rsidP="006F6D15">
      <w:r>
        <w:rPr>
          <w:rFonts w:hint="eastAsia"/>
        </w:rPr>
        <w:t>应江湖</w:t>
      </w:r>
      <w:r w:rsidR="00FD7519">
        <w:rPr>
          <w:rFonts w:hint="eastAsia"/>
        </w:rPr>
        <w:t>设想的第一个桥段很自然的发生在了钱百万身上，气得他青筋直冒，睁大了眼，脸上的伤疤也被撑开，显得更加可怕。</w:t>
      </w:r>
    </w:p>
    <w:p w14:paraId="157D4794" w14:textId="77777777" w:rsidR="00FD7519" w:rsidRDefault="00FD7519" w:rsidP="006F6D15">
      <w:r>
        <w:rPr>
          <w:rFonts w:hint="eastAsia"/>
        </w:rPr>
        <w:t>那少女见势扑入钱百万肥硕的怀里，娇滴滴地叫道：“钱百万公子，我好怕。”</w:t>
      </w:r>
    </w:p>
    <w:p w14:paraId="022FA6DA" w14:textId="77777777" w:rsidR="009C674A" w:rsidRDefault="00710827" w:rsidP="006F6D15">
      <w:r>
        <w:rPr>
          <w:rFonts w:hint="eastAsia"/>
        </w:rPr>
        <w:t>“别怕别怕，有我身价百万的钱百万在，谁也动不了你。”</w:t>
      </w:r>
    </w:p>
    <w:p w14:paraId="7920A181" w14:textId="77777777" w:rsidR="00710827" w:rsidRDefault="00FD7519" w:rsidP="006F6D15">
      <w:r>
        <w:rPr>
          <w:rFonts w:hint="eastAsia"/>
        </w:rPr>
        <w:t>钱百万搂着妹子</w:t>
      </w:r>
      <w:r w:rsidR="00710827">
        <w:rPr>
          <w:rFonts w:hint="eastAsia"/>
        </w:rPr>
        <w:t>，指着</w:t>
      </w:r>
      <w:r w:rsidR="009C674A">
        <w:rPr>
          <w:rFonts w:hint="eastAsia"/>
        </w:rPr>
        <w:t>应江湖</w:t>
      </w:r>
      <w:r w:rsidR="00710827">
        <w:rPr>
          <w:rFonts w:hint="eastAsia"/>
        </w:rPr>
        <w:t>道：“小子，就你那鲜衣怒马，哪比得上我的香车宝马，想泡妹子有钱再说，还鲜衣怒马，我呸。”</w:t>
      </w:r>
    </w:p>
    <w:p w14:paraId="73E0C76D" w14:textId="77777777" w:rsidR="00710827" w:rsidRDefault="009C674A" w:rsidP="006F6D15">
      <w:r>
        <w:rPr>
          <w:rFonts w:hint="eastAsia"/>
        </w:rPr>
        <w:t>应江湖</w:t>
      </w:r>
      <w:r w:rsidR="00710827">
        <w:rPr>
          <w:rFonts w:hint="eastAsia"/>
        </w:rPr>
        <w:t>大怒，就想抽剑出鞘，却突然钱百万身后跳出几个保镖，</w:t>
      </w:r>
      <w:r>
        <w:rPr>
          <w:rFonts w:hint="eastAsia"/>
        </w:rPr>
        <w:t>将他团团自己围住</w:t>
      </w:r>
      <w:r w:rsidR="00710827">
        <w:rPr>
          <w:rFonts w:hint="eastAsia"/>
        </w:rPr>
        <w:t>。</w:t>
      </w:r>
    </w:p>
    <w:p w14:paraId="114F9138" w14:textId="77777777" w:rsidR="00367F28" w:rsidRDefault="009C674A" w:rsidP="006F6D15">
      <w:r>
        <w:rPr>
          <w:rFonts w:hint="eastAsia"/>
        </w:rPr>
        <w:t>钱百万和那美丽少女已经坐在河边草坪，开始搂搂抱抱，让应江湖吃了一脸瘪，心情正是沮丧，心想哪个不长眼二五仔，</w:t>
      </w:r>
      <w:r w:rsidR="00367F28">
        <w:rPr>
          <w:rFonts w:hint="eastAsia"/>
        </w:rPr>
        <w:t>不知道老子是百里城第一扛把子？</w:t>
      </w:r>
    </w:p>
    <w:p w14:paraId="3482C51F" w14:textId="77777777" w:rsidR="00367F28" w:rsidRDefault="00367F28" w:rsidP="006F6D15">
      <w:r>
        <w:rPr>
          <w:rFonts w:hint="eastAsia"/>
        </w:rPr>
        <w:t>不认识就算了，还敢</w:t>
      </w:r>
      <w:r w:rsidR="009C674A">
        <w:rPr>
          <w:rFonts w:hint="eastAsia"/>
        </w:rPr>
        <w:t>我应江湖</w:t>
      </w:r>
      <w:r>
        <w:rPr>
          <w:rFonts w:hint="eastAsia"/>
        </w:rPr>
        <w:t>要撩</w:t>
      </w:r>
      <w:r w:rsidR="009C674A">
        <w:rPr>
          <w:rFonts w:hint="eastAsia"/>
        </w:rPr>
        <w:t>的女人</w:t>
      </w:r>
      <w:r>
        <w:rPr>
          <w:rFonts w:hint="eastAsia"/>
        </w:rPr>
        <w:t>，最重要的是还他妈想揍我。</w:t>
      </w:r>
    </w:p>
    <w:p w14:paraId="17D0FD72" w14:textId="77777777" w:rsidR="00367F28" w:rsidRDefault="00367F28" w:rsidP="00367F28">
      <w:r>
        <w:rPr>
          <w:rFonts w:hint="eastAsia"/>
        </w:rPr>
        <w:t>应江湖觉得叔可忍婶不可忍，仰天大吼：“老子是百里山的应江湖。”</w:t>
      </w:r>
    </w:p>
    <w:p w14:paraId="4797C752" w14:textId="77777777" w:rsidR="00367F28" w:rsidRDefault="00367F28" w:rsidP="006F6D15">
      <w:r>
        <w:rPr>
          <w:rFonts w:hint="eastAsia"/>
        </w:rPr>
        <w:t>那些保镖听了怔了一下，应江湖一个侧身掠到了钱百万身旁，一脚将他踹倒在地。</w:t>
      </w:r>
    </w:p>
    <w:p w14:paraId="24C66484" w14:textId="77777777" w:rsidR="00132D5C" w:rsidRDefault="00132D5C" w:rsidP="00132D5C">
      <w:r>
        <w:rPr>
          <w:rFonts w:hint="eastAsia"/>
        </w:rPr>
        <w:t>那些保镖这时反应了过来，正要冲上来。</w:t>
      </w:r>
    </w:p>
    <w:p w14:paraId="6A0AD99E" w14:textId="77777777" w:rsidR="00132D5C" w:rsidRDefault="00132D5C" w:rsidP="00132D5C">
      <w:r>
        <w:rPr>
          <w:rFonts w:hint="eastAsia"/>
        </w:rPr>
        <w:t>炼金锋忽然就出现在他们</w:t>
      </w:r>
      <w:r w:rsidRPr="001C5D62">
        <w:rPr>
          <w:rFonts w:hint="eastAsia"/>
        </w:rPr>
        <w:t>身前，拦住了他的去路。</w:t>
      </w:r>
    </w:p>
    <w:p w14:paraId="3D4B6F0C" w14:textId="77777777" w:rsidR="00132D5C" w:rsidRDefault="00132D5C" w:rsidP="006F6D15">
      <w:r>
        <w:rPr>
          <w:rFonts w:hint="eastAsia"/>
        </w:rPr>
        <w:t>“诸位想闹出人命的话，上前无妨。”</w:t>
      </w:r>
    </w:p>
    <w:p w14:paraId="11EFE160" w14:textId="77777777" w:rsidR="00132D5C" w:rsidRDefault="00132D5C" w:rsidP="006F6D15">
      <w:r>
        <w:rPr>
          <w:rFonts w:hint="eastAsia"/>
        </w:rPr>
        <w:t>这百里城谁不知道应江湖的大名，那少女立时就吓瘫了。</w:t>
      </w:r>
    </w:p>
    <w:p w14:paraId="3AA5D453" w14:textId="77777777" w:rsidR="00367F28" w:rsidRPr="00367F28" w:rsidRDefault="001C5D62" w:rsidP="006F6D15">
      <w:r>
        <w:rPr>
          <w:rFonts w:hint="eastAsia"/>
        </w:rPr>
        <w:t>钱百万见状，雄性激素加速分泌，</w:t>
      </w:r>
      <w:r w:rsidR="000A4C07">
        <w:rPr>
          <w:rFonts w:hint="eastAsia"/>
        </w:rPr>
        <w:t>立起身来，</w:t>
      </w:r>
      <w:r>
        <w:rPr>
          <w:rFonts w:hint="eastAsia"/>
        </w:rPr>
        <w:t>大吼</w:t>
      </w:r>
      <w:r w:rsidR="00367F28">
        <w:rPr>
          <w:rFonts w:hint="eastAsia"/>
        </w:rPr>
        <w:t>道：“老子还是南境少子的把兄弟呢，</w:t>
      </w:r>
      <w:r w:rsidR="00132D5C">
        <w:rPr>
          <w:rFonts w:hint="eastAsia"/>
        </w:rPr>
        <w:t>你小穷乡僻壤的小山贼算个屁，你再踹一脚</w:t>
      </w:r>
      <w:r w:rsidR="000A4C07">
        <w:rPr>
          <w:rFonts w:hint="eastAsia"/>
        </w:rPr>
        <w:t>……</w:t>
      </w:r>
      <w:r w:rsidR="00367F28">
        <w:rPr>
          <w:rFonts w:hint="eastAsia"/>
        </w:rPr>
        <w:t>”</w:t>
      </w:r>
    </w:p>
    <w:p w14:paraId="06CF53B1" w14:textId="77777777" w:rsidR="000A4C07" w:rsidRDefault="000A4C07" w:rsidP="006F6D15">
      <w:r>
        <w:rPr>
          <w:rFonts w:hint="eastAsia"/>
        </w:rPr>
        <w:t>没让他说完，应江湖飞起一脚，再度将他踹翻在地，接着就是一阵猛踹。</w:t>
      </w:r>
    </w:p>
    <w:p w14:paraId="5ACA511D" w14:textId="77777777" w:rsidR="000A4C07" w:rsidRDefault="000A4C07" w:rsidP="006F6D15">
      <w:r>
        <w:rPr>
          <w:rFonts w:hint="eastAsia"/>
        </w:rPr>
        <w:t>直踹到他哭爹喊娘，怀疑人生，这才悻悻收了脚。</w:t>
      </w:r>
    </w:p>
    <w:p w14:paraId="1E96BEFF" w14:textId="77777777" w:rsidR="00132D5C" w:rsidRDefault="000A4C07" w:rsidP="006F6D15">
      <w:r>
        <w:rPr>
          <w:rFonts w:hint="eastAsia"/>
        </w:rPr>
        <w:t>应江湖踹得也有些累了，便坐了下去，说道：“老子还没听到主动要求踹他的，你算是第一个，所以多送了你几脚。”</w:t>
      </w:r>
    </w:p>
    <w:p w14:paraId="182A00F9" w14:textId="77777777" w:rsidR="00E55224" w:rsidRDefault="00E55224" w:rsidP="006F6D15">
      <w:r>
        <w:rPr>
          <w:rFonts w:hint="eastAsia"/>
        </w:rPr>
        <w:t>钱百万根据自己被踹多年的经验，心想这一定又是哪个仇富份子，这时候老实趴着认怂，回头再叫人报仇就行了，于是老实怂着。</w:t>
      </w:r>
    </w:p>
    <w:p w14:paraId="1E741D1C" w14:textId="77777777" w:rsidR="00E55224" w:rsidRDefault="00E55224" w:rsidP="00E55224">
      <w:r>
        <w:rPr>
          <w:rFonts w:hint="eastAsia"/>
        </w:rPr>
        <w:t>应江湖见他这模样，不禁笑道：“钱百万公子，这美人美景，可否让在下吟诗一首歌颂您一下啊！”</w:t>
      </w:r>
    </w:p>
    <w:p w14:paraId="678D8E0A" w14:textId="77777777" w:rsidR="000A4C07" w:rsidRPr="000A4C07" w:rsidRDefault="00E55224" w:rsidP="006F6D15">
      <w:r>
        <w:rPr>
          <w:rFonts w:hint="eastAsia"/>
        </w:rPr>
        <w:t>钱百万赶紧附和，说道：“您请您请。”</w:t>
      </w:r>
    </w:p>
    <w:p w14:paraId="3C8F11CA" w14:textId="77777777" w:rsidR="00E55224" w:rsidRDefault="00E55224" w:rsidP="006F6D15">
      <w:r>
        <w:rPr>
          <w:rFonts w:hint="eastAsia"/>
        </w:rPr>
        <w:t>应江湖望着河边美景，诗兴大发。</w:t>
      </w:r>
    </w:p>
    <w:p w14:paraId="57AA4B66" w14:textId="77777777" w:rsidR="007D7B90" w:rsidRPr="007F7142" w:rsidRDefault="007D7B90" w:rsidP="006F6D15">
      <w:r>
        <w:rPr>
          <w:rFonts w:hint="eastAsia"/>
        </w:rPr>
        <w:t>“青青河边草，上去就一脚。死了烧柱香，不死再一脚。”</w:t>
      </w:r>
    </w:p>
    <w:p w14:paraId="3B1B59CD" w14:textId="77777777" w:rsidR="00CE1486" w:rsidRDefault="0001094E" w:rsidP="006F6D15">
      <w:r>
        <w:rPr>
          <w:rFonts w:hint="eastAsia"/>
        </w:rPr>
        <w:t>念完这几句，应江湖</w:t>
      </w:r>
      <w:r w:rsidR="00E55224">
        <w:rPr>
          <w:rFonts w:hint="eastAsia"/>
        </w:rPr>
        <w:t>朝钱百万望去，</w:t>
      </w:r>
      <w:r>
        <w:rPr>
          <w:rFonts w:hint="eastAsia"/>
        </w:rPr>
        <w:t>问道：“钱百万公子，这首诗怎么样啊？”</w:t>
      </w:r>
    </w:p>
    <w:p w14:paraId="2350EDD5" w14:textId="77777777" w:rsidR="0001094E" w:rsidRDefault="0001094E" w:rsidP="006F6D15">
      <w:r>
        <w:rPr>
          <w:rFonts w:hint="eastAsia"/>
        </w:rPr>
        <w:t>鼻青脸肿的钱百万伸出双手，赞道：“好诗，好诗</w:t>
      </w:r>
      <w:r w:rsidR="003A77FF">
        <w:rPr>
          <w:rFonts w:hint="eastAsia"/>
        </w:rPr>
        <w:t>……</w:t>
      </w:r>
      <w:r>
        <w:rPr>
          <w:rFonts w:hint="eastAsia"/>
        </w:rPr>
        <w:t>”</w:t>
      </w:r>
    </w:p>
    <w:p w14:paraId="72C0CE7B" w14:textId="77777777" w:rsidR="00E55224" w:rsidRDefault="003A77FF" w:rsidP="006F6D15">
      <w:r>
        <w:rPr>
          <w:rFonts w:hint="eastAsia"/>
        </w:rPr>
        <w:t>应江湖看</w:t>
      </w:r>
      <w:r w:rsidR="00E55224">
        <w:rPr>
          <w:rFonts w:hint="eastAsia"/>
        </w:rPr>
        <w:t>站起身来，准备离开，却看到</w:t>
      </w:r>
      <w:r>
        <w:rPr>
          <w:rFonts w:hint="eastAsia"/>
        </w:rPr>
        <w:t>那瘫在地上的少女</w:t>
      </w:r>
      <w:r w:rsidR="00E55224">
        <w:rPr>
          <w:rFonts w:hint="eastAsia"/>
        </w:rPr>
        <w:t>扶着钱百万坐了起来，俨然一幅夫妻情深的样子。</w:t>
      </w:r>
    </w:p>
    <w:p w14:paraId="69BE372C" w14:textId="77777777" w:rsidR="006F6D15" w:rsidRDefault="00E55224" w:rsidP="006F6D15">
      <w:r>
        <w:rPr>
          <w:rFonts w:hint="eastAsia"/>
        </w:rPr>
        <w:t>应江湖顿时觉得十分恶心，淬了一口，骂</w:t>
      </w:r>
      <w:r w:rsidR="003A77FF">
        <w:rPr>
          <w:rFonts w:hint="eastAsia"/>
        </w:rPr>
        <w:t>道：“像你们这些女的，但凡有半张逼脸的，都感觉自己值一房一车，我呸。”</w:t>
      </w:r>
    </w:p>
    <w:p w14:paraId="415781CE" w14:textId="77777777" w:rsidR="007C23FE" w:rsidRDefault="007C23FE" w:rsidP="006F6D15"/>
    <w:p w14:paraId="551B881D" w14:textId="77777777" w:rsidR="007C23FE" w:rsidRDefault="007C23FE" w:rsidP="006F6D15"/>
    <w:p w14:paraId="1C4196EE" w14:textId="77777777" w:rsidR="00971D91" w:rsidRDefault="007C0698" w:rsidP="00732F66">
      <w:pPr>
        <w:pStyle w:val="3"/>
      </w:pPr>
      <w:r>
        <w:rPr>
          <w:rFonts w:hint="eastAsia"/>
        </w:rPr>
        <w:t>第四十六</w:t>
      </w:r>
      <w:r w:rsidR="00971D91">
        <w:rPr>
          <w:rFonts w:hint="eastAsia"/>
        </w:rPr>
        <w:t>章</w:t>
      </w:r>
      <w:r w:rsidR="001D033E">
        <w:rPr>
          <w:rFonts w:hint="eastAsia"/>
        </w:rPr>
        <w:t>山贼王列传</w:t>
      </w:r>
    </w:p>
    <w:p w14:paraId="1B47EC80" w14:textId="77777777" w:rsidR="00716C03" w:rsidRDefault="00716C03" w:rsidP="003B3470">
      <w:r>
        <w:rPr>
          <w:rFonts w:hint="eastAsia"/>
        </w:rPr>
        <w:t>对于钱百万这件事，应江湖似乎抱有极大的兴趣，自己揍完了还要转身去问炼金锋要不要揍两拳。</w:t>
      </w:r>
    </w:p>
    <w:p w14:paraId="31489B48" w14:textId="77777777" w:rsidR="00DE4E55" w:rsidRDefault="00716C03" w:rsidP="003B3470">
      <w:r>
        <w:rPr>
          <w:rFonts w:hint="eastAsia"/>
        </w:rPr>
        <w:t>然而炼金锋却对应江湖会写诗这件事抱以了极大兴趣，赞叹说道：“</w:t>
      </w:r>
      <w:r w:rsidR="002F5059">
        <w:rPr>
          <w:rFonts w:hint="eastAsia"/>
        </w:rPr>
        <w:t>想不到你居然会写诗，在下好生</w:t>
      </w:r>
      <w:r>
        <w:rPr>
          <w:rFonts w:hint="eastAsia"/>
        </w:rPr>
        <w:t>佩服。”</w:t>
      </w:r>
    </w:p>
    <w:p w14:paraId="4979D626" w14:textId="77777777" w:rsidR="001D033E" w:rsidRDefault="001D033E" w:rsidP="001D033E">
      <w:r>
        <w:rPr>
          <w:rFonts w:hint="eastAsia"/>
        </w:rPr>
        <w:t>应江湖不再理会钱百万，起身朝炼金锋走来，得意洋洋地道：“你别看我这样</w:t>
      </w:r>
      <w:r w:rsidR="00090885">
        <w:rPr>
          <w:rFonts w:hint="eastAsia"/>
        </w:rPr>
        <w:t>，以后读书的时候，那也是科科</w:t>
      </w:r>
      <w:r>
        <w:rPr>
          <w:rFonts w:hint="eastAsia"/>
        </w:rPr>
        <w:t>第一</w:t>
      </w:r>
      <w:r w:rsidR="00090885">
        <w:rPr>
          <w:rFonts w:hint="eastAsia"/>
        </w:rPr>
        <w:t>名</w:t>
      </w:r>
      <w:r>
        <w:rPr>
          <w:rFonts w:hint="eastAsia"/>
        </w:rPr>
        <w:t>。”</w:t>
      </w:r>
    </w:p>
    <w:p w14:paraId="62194419" w14:textId="77777777" w:rsidR="00090885" w:rsidRDefault="00090885" w:rsidP="00090885">
      <w:r>
        <w:rPr>
          <w:rFonts w:hint="eastAsia"/>
        </w:rPr>
        <w:t>炼金锋表示有些怀疑，说道：“</w:t>
      </w:r>
      <w:r w:rsidR="00FD4CCC">
        <w:rPr>
          <w:rFonts w:hint="eastAsia"/>
        </w:rPr>
        <w:t>真的？</w:t>
      </w:r>
      <w:r>
        <w:rPr>
          <w:rFonts w:hint="eastAsia"/>
        </w:rPr>
        <w:t>”</w:t>
      </w:r>
    </w:p>
    <w:p w14:paraId="7E565A2E" w14:textId="77777777" w:rsidR="00FD4CCC" w:rsidRDefault="00FD4CCC" w:rsidP="00090885">
      <w:r>
        <w:rPr>
          <w:rFonts w:hint="eastAsia"/>
        </w:rPr>
        <w:t>应江湖有些不高兴，说道：“当然是真的。”</w:t>
      </w:r>
    </w:p>
    <w:p w14:paraId="51CE9484" w14:textId="77777777" w:rsidR="00FD4CCC" w:rsidRDefault="00FD4CCC" w:rsidP="00090885">
      <w:r>
        <w:rPr>
          <w:rFonts w:hint="eastAsia"/>
        </w:rPr>
        <w:t>炼金锋说道：“考试和写诗可不是一回事，你是怎么做到的。”</w:t>
      </w:r>
    </w:p>
    <w:p w14:paraId="7D2464E4" w14:textId="77777777" w:rsidR="00090885" w:rsidRDefault="00FD4CCC" w:rsidP="00090885">
      <w:r>
        <w:rPr>
          <w:rFonts w:hint="eastAsia"/>
        </w:rPr>
        <w:t>应江湖诡异一笑，说道：“</w:t>
      </w:r>
      <w:r w:rsidR="00090885">
        <w:rPr>
          <w:rFonts w:hint="eastAsia"/>
        </w:rPr>
        <w:t>每到考试的时候，我就把学习最好的约出来谈谈人生，大概是相谈甚欢的缘故，然后他的试卷上就写上我的名字……”</w:t>
      </w:r>
    </w:p>
    <w:p w14:paraId="783F6FF7" w14:textId="77777777" w:rsidR="00090885" w:rsidRDefault="00FD4CCC" w:rsidP="00090885">
      <w:r>
        <w:rPr>
          <w:rFonts w:hint="eastAsia"/>
        </w:rPr>
        <w:t>炼金锋</w:t>
      </w:r>
      <w:r w:rsidR="00090885">
        <w:rPr>
          <w:rFonts w:hint="eastAsia"/>
        </w:rPr>
        <w:t>打断</w:t>
      </w:r>
      <w:r>
        <w:rPr>
          <w:rFonts w:hint="eastAsia"/>
        </w:rPr>
        <w:t>了他，问</w:t>
      </w:r>
      <w:r w:rsidR="00090885">
        <w:rPr>
          <w:rFonts w:hint="eastAsia"/>
        </w:rPr>
        <w:t>道：“那要是相谈不甚欢呢？”</w:t>
      </w:r>
    </w:p>
    <w:p w14:paraId="34B761B9" w14:textId="77777777" w:rsidR="00090885" w:rsidRDefault="00FD4CCC" w:rsidP="00090885">
      <w:r>
        <w:rPr>
          <w:rFonts w:hint="eastAsia"/>
        </w:rPr>
        <w:t>应江湖</w:t>
      </w:r>
      <w:r w:rsidR="00CC4A19">
        <w:rPr>
          <w:rFonts w:hint="eastAsia"/>
        </w:rPr>
        <w:t>神情傲然</w:t>
      </w:r>
      <w:r>
        <w:rPr>
          <w:rFonts w:hint="eastAsia"/>
        </w:rPr>
        <w:t>说道：“那我就把他胖</w:t>
      </w:r>
      <w:r w:rsidR="00090885">
        <w:rPr>
          <w:rFonts w:hint="eastAsia"/>
        </w:rPr>
        <w:t>揍一顿。”</w:t>
      </w:r>
    </w:p>
    <w:p w14:paraId="7A2CCDF2" w14:textId="77777777" w:rsidR="00CC4A19" w:rsidRPr="00CC4A19" w:rsidRDefault="00CC4A19" w:rsidP="00090885">
      <w:r>
        <w:rPr>
          <w:rFonts w:hint="eastAsia"/>
        </w:rPr>
        <w:t>这话吸引了所有人的视线。</w:t>
      </w:r>
    </w:p>
    <w:p w14:paraId="23E5B1A8" w14:textId="77777777" w:rsidR="00CC4A19" w:rsidRDefault="00CC4A19" w:rsidP="00CC4A19">
      <w:r>
        <w:rPr>
          <w:rFonts w:hint="eastAsia"/>
        </w:rPr>
        <w:t>钱百万偷偷望去，看到应江湖那幅嘴脸后更加愤怒，但又不敢大骂出来，只能小声嘟囔说道：“真是不要脸。”</w:t>
      </w:r>
    </w:p>
    <w:p w14:paraId="3DDD2D82" w14:textId="77777777" w:rsidR="00CC4A19" w:rsidRDefault="00CC4A19" w:rsidP="00CC4A19">
      <w:r>
        <w:rPr>
          <w:rFonts w:hint="eastAsia"/>
        </w:rPr>
        <w:t>这些目光充满了鄙夷，嘲弄，甚至恶心，要不是他是百里山应江湖，早就完群殴至死了。</w:t>
      </w:r>
    </w:p>
    <w:p w14:paraId="6927A5E5" w14:textId="77777777" w:rsidR="00090885" w:rsidRDefault="00CC4A19" w:rsidP="00090885">
      <w:r>
        <w:rPr>
          <w:rFonts w:hint="eastAsia"/>
        </w:rPr>
        <w:t>炼金锋的看法则与众人不同，说</w:t>
      </w:r>
      <w:r w:rsidR="00090885">
        <w:rPr>
          <w:rFonts w:hint="eastAsia"/>
        </w:rPr>
        <w:t>道：“</w:t>
      </w:r>
      <w:r>
        <w:rPr>
          <w:rFonts w:hint="eastAsia"/>
        </w:rPr>
        <w:t>手法虽然有些偏激，但</w:t>
      </w:r>
      <w:r w:rsidR="00FD4CCC">
        <w:rPr>
          <w:rFonts w:hint="eastAsia"/>
        </w:rPr>
        <w:t>拳头也是实力的一种，那后来呢？</w:t>
      </w:r>
      <w:r w:rsidR="00090885">
        <w:rPr>
          <w:rFonts w:hint="eastAsia"/>
        </w:rPr>
        <w:t>”</w:t>
      </w:r>
    </w:p>
    <w:p w14:paraId="311441F2" w14:textId="77777777" w:rsidR="00CC4A19" w:rsidRDefault="00CC4A19" w:rsidP="00090885">
      <w:r>
        <w:rPr>
          <w:rFonts w:hint="eastAsia"/>
        </w:rPr>
        <w:t>人都是喜欢吹嘘人生经历的动作，应江湖也不例外。</w:t>
      </w:r>
    </w:p>
    <w:p w14:paraId="7132AF23" w14:textId="77777777" w:rsidR="00090885" w:rsidRDefault="00CC4A19" w:rsidP="00090885">
      <w:r>
        <w:rPr>
          <w:rFonts w:hint="eastAsia"/>
        </w:rPr>
        <w:t>他完全不顾周全人鄙视的目光，大言不惭地说道：</w:t>
      </w:r>
      <w:r w:rsidR="00090885">
        <w:rPr>
          <w:rFonts w:hint="eastAsia"/>
        </w:rPr>
        <w:t>“后来村里的先生告诉我，我文章写这么好，应该去考武状元。然后我就去了，没想到那里的考官太黑暗问我要银子，我当然是没给他，然后他就吹了我黑哨，深感官场黑暗</w:t>
      </w:r>
      <w:r>
        <w:rPr>
          <w:rFonts w:hint="eastAsia"/>
        </w:rPr>
        <w:t>的我一气之下，深山打野十来年，练就一身好功夫，于是拿着两把菜刀下了山，竖起反旗，成了反抗暴政的山贼王</w:t>
      </w:r>
      <w:r w:rsidR="00090885">
        <w:rPr>
          <w:rFonts w:hint="eastAsia"/>
        </w:rPr>
        <w:t>。”</w:t>
      </w:r>
    </w:p>
    <w:p w14:paraId="4075C3D5" w14:textId="77777777" w:rsidR="00277829" w:rsidRDefault="00277829" w:rsidP="00090885">
      <w:r>
        <w:rPr>
          <w:rFonts w:hint="eastAsia"/>
        </w:rPr>
        <w:t>钱百万微微张嘴，很艰难地把不要脸</w:t>
      </w:r>
      <w:r w:rsidRPr="00277829">
        <w:rPr>
          <w:rFonts w:hint="eastAsia"/>
        </w:rPr>
        <w:t>这三个字咽了下去。</w:t>
      </w:r>
    </w:p>
    <w:p w14:paraId="00E68E6F" w14:textId="77777777" w:rsidR="00277829" w:rsidRDefault="00277829" w:rsidP="00090885">
      <w:r>
        <w:rPr>
          <w:rFonts w:hint="eastAsia"/>
        </w:rPr>
        <w:t>其他百里城的少年少女，则纷纷在心理痛骂那个先生和考官，心想要不是这两老小子，百里城就不会有这祸害了。</w:t>
      </w:r>
    </w:p>
    <w:p w14:paraId="27F2F9D0" w14:textId="77777777" w:rsidR="00CC4A19" w:rsidRDefault="00090885" w:rsidP="00090885">
      <w:r>
        <w:rPr>
          <w:rFonts w:hint="eastAsia"/>
        </w:rPr>
        <w:t>“嗯嗯，逻辑清晰，剧情生动，故事曲折……”</w:t>
      </w:r>
    </w:p>
    <w:p w14:paraId="2F6670F7" w14:textId="77777777" w:rsidR="00090885" w:rsidRDefault="00FA0D32" w:rsidP="00090885">
      <w:r>
        <w:rPr>
          <w:rFonts w:hint="eastAsia"/>
        </w:rPr>
        <w:t>炼金锋则再一次发表了清新脱俗的观点，</w:t>
      </w:r>
      <w:r w:rsidR="00090885">
        <w:rPr>
          <w:rFonts w:hint="eastAsia"/>
        </w:rPr>
        <w:t>赞</w:t>
      </w:r>
      <w:r>
        <w:rPr>
          <w:rFonts w:hint="eastAsia"/>
        </w:rPr>
        <w:t>叹道：“这个故事</w:t>
      </w:r>
      <w:r w:rsidR="00090885">
        <w:rPr>
          <w:rFonts w:hint="eastAsia"/>
        </w:rPr>
        <w:t>涉及了权谋、社会以及校园暴力，同时揭露官</w:t>
      </w:r>
      <w:r>
        <w:rPr>
          <w:rFonts w:hint="eastAsia"/>
        </w:rPr>
        <w:t>场黑暗，表现了没有背景的二五仔被逼上梁山反抗朝廷的勇气，要是写成一本书，说不定能在百里城大城</w:t>
      </w:r>
      <w:r w:rsidR="00090885">
        <w:rPr>
          <w:rFonts w:hint="eastAsia"/>
        </w:rPr>
        <w:t>。”</w:t>
      </w:r>
    </w:p>
    <w:p w14:paraId="08086EE4" w14:textId="77777777" w:rsidR="00FA0D32" w:rsidRDefault="00FA0D32" w:rsidP="00090885">
      <w:r>
        <w:rPr>
          <w:rFonts w:hint="eastAsia"/>
        </w:rPr>
        <w:t>听完这话，在场的百里城少年少女们或是想用眼神瞪死炼金锋，或是想用唾沫淹死他。</w:t>
      </w:r>
    </w:p>
    <w:p w14:paraId="4692D0AB" w14:textId="77777777" w:rsidR="00FD6EC5" w:rsidRDefault="00FD6EC5" w:rsidP="00090885">
      <w:r>
        <w:rPr>
          <w:rFonts w:hint="eastAsia"/>
        </w:rPr>
        <w:t>应江湖抬头看了看天，竟然在很认真的思考这个问题，畅销与否他不在乎，他只关心能不能赢得美人芳心。</w:t>
      </w:r>
    </w:p>
    <w:p w14:paraId="095C1C49" w14:textId="77777777" w:rsidR="00FD6EC5" w:rsidRPr="00FD6EC5" w:rsidRDefault="00FD6EC5" w:rsidP="00090885">
      <w:r>
        <w:rPr>
          <w:rFonts w:hint="eastAsia"/>
        </w:rPr>
        <w:t>“可以考虑一下。”</w:t>
      </w:r>
    </w:p>
    <w:p w14:paraId="2DB5C462" w14:textId="77777777" w:rsidR="00FD6EC5" w:rsidRDefault="00FD6EC5" w:rsidP="00090885">
      <w:r>
        <w:rPr>
          <w:rFonts w:hint="eastAsia"/>
        </w:rPr>
        <w:t>霎时，一双双殷切地目光落到了应江湖身上，大家都在无声地叫着，应大王，应大爷，你可别听这王八蛋胡说啊，我家里的封王百里海报都几十张了，再来个几十张你的大作，那我还活不活？</w:t>
      </w:r>
    </w:p>
    <w:p w14:paraId="313BAF5B" w14:textId="77777777" w:rsidR="00FD6EC5" w:rsidRDefault="00FD6EC5" w:rsidP="00090885">
      <w:r>
        <w:rPr>
          <w:rFonts w:hint="eastAsia"/>
        </w:rPr>
        <w:t>炼金锋劝道：“这还有什么好考虑的，才子佳人，文能提笔赚稿费，武能挥剑震止戈，这样的男人会有妹子会不喜欢吗？”</w:t>
      </w:r>
    </w:p>
    <w:p w14:paraId="59C30209" w14:textId="77777777" w:rsidR="00FD6EC5" w:rsidRDefault="00FD6EC5" w:rsidP="00090885">
      <w:r>
        <w:rPr>
          <w:rFonts w:hint="eastAsia"/>
        </w:rPr>
        <w:lastRenderedPageBreak/>
        <w:t>应江湖听着这句话，终于下定了决心，一拍手掌，说道：“我就这么决定了。”</w:t>
      </w:r>
    </w:p>
    <w:p w14:paraId="2931F427" w14:textId="77777777" w:rsidR="008F17E4" w:rsidRDefault="008F17E4" w:rsidP="00090885">
      <w:r>
        <w:rPr>
          <w:rFonts w:hint="eastAsia"/>
        </w:rPr>
        <w:t>“不会吧！”</w:t>
      </w:r>
    </w:p>
    <w:p w14:paraId="7C7050AF" w14:textId="77777777" w:rsidR="00BC5BCA" w:rsidRDefault="00BC5BCA" w:rsidP="00090885">
      <w:r>
        <w:rPr>
          <w:rFonts w:hint="eastAsia"/>
        </w:rPr>
        <w:t>已经有人忍不住惊呼起来。</w:t>
      </w:r>
    </w:p>
    <w:p w14:paraId="7BD44594" w14:textId="77777777" w:rsidR="00BC5BCA" w:rsidRPr="00BC5BCA" w:rsidRDefault="00BC5BCA" w:rsidP="00090885">
      <w:r>
        <w:rPr>
          <w:rFonts w:hint="eastAsia"/>
        </w:rPr>
        <w:t>“书名我都想好了，就叫山贼王列传。”</w:t>
      </w:r>
    </w:p>
    <w:p w14:paraId="197E3049" w14:textId="77777777" w:rsidR="009F38BC" w:rsidRDefault="0056272E" w:rsidP="00A761B0">
      <w:r>
        <w:rPr>
          <w:rFonts w:hint="eastAsia"/>
        </w:rPr>
        <w:t>应江湖完全无视这件事对百里城民众内心的冲击，就在少男少女们内心崩溃的时候，陆三阴不知从哪里冒了出来。</w:t>
      </w:r>
    </w:p>
    <w:p w14:paraId="190F1B31" w14:textId="77777777" w:rsidR="00C364F3" w:rsidRPr="009F38BC" w:rsidRDefault="00C364F3" w:rsidP="00A761B0">
      <w:r>
        <w:rPr>
          <w:rFonts w:hint="eastAsia"/>
        </w:rPr>
        <w:t>“等你这什么山贼王写出来，黄花菜都凉了。”</w:t>
      </w:r>
    </w:p>
    <w:p w14:paraId="7392E2E4" w14:textId="77777777" w:rsidR="00EF3A12" w:rsidRPr="00A761B0" w:rsidRDefault="006C5B79" w:rsidP="003B3470">
      <w:r>
        <w:rPr>
          <w:rFonts w:hint="eastAsia"/>
        </w:rPr>
        <w:t>应江湖觉得这话说得有理，回头看去，竟看到与阿宁仔同行的那个，那个叫什么名字来着，他仔细想了一下，说道：“陆人甲？”</w:t>
      </w:r>
    </w:p>
    <w:p w14:paraId="65173897" w14:textId="77777777" w:rsidR="00DE4E55" w:rsidRPr="00AC18ED" w:rsidRDefault="00AC18ED" w:rsidP="003B3470">
      <w:r>
        <w:rPr>
          <w:rFonts w:hint="eastAsia"/>
        </w:rPr>
        <w:t>诸人一听，心想路人价，这名字可真够随意的。</w:t>
      </w:r>
    </w:p>
    <w:p w14:paraId="46E2EB1F" w14:textId="77777777" w:rsidR="00DE4E55" w:rsidRDefault="00AC18ED" w:rsidP="003B3470">
      <w:r>
        <w:rPr>
          <w:rFonts w:hint="eastAsia"/>
        </w:rPr>
        <w:t>陆三阴很不要脸地应道：“正是在下。”</w:t>
      </w:r>
    </w:p>
    <w:p w14:paraId="0A62DE2E" w14:textId="77777777" w:rsidR="00DE4E55" w:rsidRDefault="00C81291" w:rsidP="003B3470">
      <w:r>
        <w:rPr>
          <w:rFonts w:hint="eastAsia"/>
        </w:rPr>
        <w:t>应江湖</w:t>
      </w:r>
      <w:r w:rsidR="00614490">
        <w:rPr>
          <w:rFonts w:hint="eastAsia"/>
        </w:rPr>
        <w:t>朝左右望了望，皆看不到宁溪的身影</w:t>
      </w:r>
      <w:r>
        <w:rPr>
          <w:rFonts w:hint="eastAsia"/>
        </w:rPr>
        <w:t>，问道：“那个跟你一起的姑娘呢？”</w:t>
      </w:r>
    </w:p>
    <w:p w14:paraId="0DF23CFE" w14:textId="77777777" w:rsidR="00AE4FBF" w:rsidRDefault="00AE4FBF" w:rsidP="00B77397">
      <w:r>
        <w:rPr>
          <w:rFonts w:hint="eastAsia"/>
        </w:rPr>
        <w:t>陆三阴</w:t>
      </w:r>
      <w:r w:rsidR="00614490">
        <w:rPr>
          <w:rFonts w:hint="eastAsia"/>
        </w:rPr>
        <w:t>说道：“你是说我老表啊！”</w:t>
      </w:r>
    </w:p>
    <w:p w14:paraId="211A8B2E" w14:textId="77777777" w:rsidR="00AE4FBF" w:rsidRDefault="00EE7525" w:rsidP="00B77397">
      <w:r>
        <w:rPr>
          <w:rFonts w:hint="eastAsia"/>
        </w:rPr>
        <w:t>应江湖微怔，心想应该是表兄妹，赶紧点头，说道：“对对对，就是她，她没来吗？”</w:t>
      </w:r>
    </w:p>
    <w:p w14:paraId="125A3250" w14:textId="77777777" w:rsidR="00AE4FBF" w:rsidRDefault="0093550F" w:rsidP="00B77397">
      <w:r>
        <w:rPr>
          <w:rFonts w:hint="eastAsia"/>
        </w:rPr>
        <w:t>陆三道盯着他</w:t>
      </w:r>
      <w:r w:rsidR="00AE4FBF">
        <w:rPr>
          <w:rFonts w:hint="eastAsia"/>
        </w:rPr>
        <w:t>，问道：“</w:t>
      </w:r>
      <w:r>
        <w:rPr>
          <w:rFonts w:hint="eastAsia"/>
        </w:rPr>
        <w:t>你不会是想对我老表下手吧</w:t>
      </w:r>
      <w:r w:rsidR="005C0091">
        <w:rPr>
          <w:rFonts w:hint="eastAsia"/>
        </w:rPr>
        <w:t>？</w:t>
      </w:r>
      <w:r w:rsidR="00AE4FBF">
        <w:rPr>
          <w:rFonts w:hint="eastAsia"/>
        </w:rPr>
        <w:t>”</w:t>
      </w:r>
    </w:p>
    <w:p w14:paraId="2948EF4C" w14:textId="77777777" w:rsidR="00326FF2" w:rsidRDefault="00572898" w:rsidP="00B77397">
      <w:r>
        <w:rPr>
          <w:rFonts w:hint="eastAsia"/>
        </w:rPr>
        <w:t>应江湖解释</w:t>
      </w:r>
      <w:r w:rsidR="003F2C13">
        <w:rPr>
          <w:rFonts w:hint="eastAsia"/>
        </w:rPr>
        <w:t>道：“</w:t>
      </w:r>
      <w:r>
        <w:rPr>
          <w:rFonts w:hint="eastAsia"/>
        </w:rPr>
        <w:t>这叫追求，追求。</w:t>
      </w:r>
      <w:r w:rsidR="003F2C13">
        <w:rPr>
          <w:rFonts w:hint="eastAsia"/>
        </w:rPr>
        <w:t>”</w:t>
      </w:r>
    </w:p>
    <w:p w14:paraId="6E10EDFB" w14:textId="77777777" w:rsidR="004C53B6" w:rsidRDefault="004C53B6" w:rsidP="00B77397">
      <w:r>
        <w:rPr>
          <w:rFonts w:hint="eastAsia"/>
        </w:rPr>
        <w:t>陆三阴</w:t>
      </w:r>
      <w:r w:rsidR="00572898">
        <w:rPr>
          <w:rFonts w:hint="eastAsia"/>
        </w:rPr>
        <w:t>想了想</w:t>
      </w:r>
      <w:r>
        <w:rPr>
          <w:rFonts w:hint="eastAsia"/>
        </w:rPr>
        <w:t>，困惑于胸的难题顿时云开雾散，</w:t>
      </w:r>
      <w:r w:rsidR="00DC3EBF">
        <w:rPr>
          <w:rFonts w:hint="eastAsia"/>
        </w:rPr>
        <w:t>心想刚想睡觉你这活宝就给我送枕头，那感谢之情</w:t>
      </w:r>
      <w:r w:rsidR="00745B7C">
        <w:rPr>
          <w:rFonts w:hint="eastAsia"/>
        </w:rPr>
        <w:t>简直不用言表，</w:t>
      </w:r>
      <w:r w:rsidR="00DC3EBF">
        <w:rPr>
          <w:rFonts w:hint="eastAsia"/>
        </w:rPr>
        <w:t>你继续出钱出力得了。</w:t>
      </w:r>
    </w:p>
    <w:p w14:paraId="1A8698F1" w14:textId="77777777" w:rsidR="007734E6" w:rsidRDefault="007734E6" w:rsidP="00B77397">
      <w:r>
        <w:rPr>
          <w:rFonts w:hint="eastAsia"/>
        </w:rPr>
        <w:t>陆三阴说道：“</w:t>
      </w:r>
      <w:r w:rsidR="00572898">
        <w:rPr>
          <w:rFonts w:hint="eastAsia"/>
        </w:rPr>
        <w:t>我家那位可不喜欢什么文青？</w:t>
      </w:r>
      <w:r>
        <w:rPr>
          <w:rFonts w:hint="eastAsia"/>
        </w:rPr>
        <w:t>”</w:t>
      </w:r>
    </w:p>
    <w:p w14:paraId="38A6189D" w14:textId="77777777" w:rsidR="00CB048D" w:rsidRDefault="00CB048D" w:rsidP="00B77397">
      <w:r>
        <w:rPr>
          <w:rFonts w:hint="eastAsia"/>
        </w:rPr>
        <w:t>应江湖问道：“那她喜欢什么？”</w:t>
      </w:r>
    </w:p>
    <w:p w14:paraId="570B0850" w14:textId="77777777" w:rsidR="00CB048D" w:rsidRDefault="00CB048D" w:rsidP="00B77397">
      <w:r>
        <w:rPr>
          <w:rFonts w:hint="eastAsia"/>
        </w:rPr>
        <w:t>陆三阴伸手，拧了拧，一句话也没说。</w:t>
      </w:r>
    </w:p>
    <w:p w14:paraId="5D4AD7A0" w14:textId="77777777" w:rsidR="00CB048D" w:rsidRDefault="00CB048D" w:rsidP="00B77397">
      <w:r>
        <w:rPr>
          <w:rFonts w:hint="eastAsia"/>
        </w:rPr>
        <w:t>应江湖心想原来是个见利忘义的货色，不过我喜欢。</w:t>
      </w:r>
    </w:p>
    <w:p w14:paraId="1B3F0AEA" w14:textId="77777777" w:rsidR="00CB048D" w:rsidRDefault="00CB048D" w:rsidP="00B77397">
      <w:r>
        <w:rPr>
          <w:rFonts w:hint="eastAsia"/>
        </w:rPr>
        <w:t>他立马掏出钱来，送到陆三阴手上，陪着笑脸等他的答案。</w:t>
      </w:r>
    </w:p>
    <w:p w14:paraId="5C927B2A" w14:textId="77777777" w:rsidR="00CB048D" w:rsidRPr="00CB048D" w:rsidRDefault="00CB048D" w:rsidP="00B77397">
      <w:r>
        <w:rPr>
          <w:rFonts w:hint="eastAsia"/>
        </w:rPr>
        <w:t>陆三阴看了一眼钱，觉得分量还不少，表示很满意，便道：“老实告诉你吧，我表妹比较喜欢比武招亲</w:t>
      </w:r>
      <w:r w:rsidR="003D70DB">
        <w:rPr>
          <w:rFonts w:hint="eastAsia"/>
        </w:rPr>
        <w:t>。</w:t>
      </w:r>
      <w:r>
        <w:rPr>
          <w:rFonts w:hint="eastAsia"/>
        </w:rPr>
        <w:t>”</w:t>
      </w:r>
    </w:p>
    <w:p w14:paraId="7A8BD106" w14:textId="77777777" w:rsidR="004C53B6" w:rsidRDefault="00B42222" w:rsidP="00B77397">
      <w:r>
        <w:rPr>
          <w:rFonts w:hint="eastAsia"/>
        </w:rPr>
        <w:t>应江湖</w:t>
      </w:r>
      <w:r w:rsidR="004C6D1B">
        <w:rPr>
          <w:rFonts w:hint="eastAsia"/>
        </w:rPr>
        <w:t>心想这</w:t>
      </w:r>
      <w:r w:rsidR="003017A8">
        <w:rPr>
          <w:rFonts w:hint="eastAsia"/>
        </w:rPr>
        <w:t>还不简单，打架我这辈子都</w:t>
      </w:r>
      <w:r w:rsidR="009F47CF">
        <w:rPr>
          <w:rFonts w:hint="eastAsia"/>
        </w:rPr>
        <w:t>没怕过，问道：“那什么时候打？”</w:t>
      </w:r>
    </w:p>
    <w:p w14:paraId="60DEBA0E" w14:textId="77777777" w:rsidR="00494E69" w:rsidRDefault="00494E69" w:rsidP="00B77397">
      <w:r>
        <w:rPr>
          <w:rFonts w:hint="eastAsia"/>
        </w:rPr>
        <w:t>陆三阴微微挑眉，问道：“你这是要我帮你安排安排？”</w:t>
      </w:r>
    </w:p>
    <w:p w14:paraId="5B94940F" w14:textId="77777777" w:rsidR="00487F1D" w:rsidRDefault="009F44C1" w:rsidP="00B77397">
      <w:r>
        <w:rPr>
          <w:rFonts w:hint="eastAsia"/>
        </w:rPr>
        <w:t>应江湖领会他的意思，赶紧摸了摸身上发现没</w:t>
      </w:r>
      <w:r w:rsidR="00487F1D">
        <w:rPr>
          <w:rFonts w:hint="eastAsia"/>
        </w:rPr>
        <w:t>钱</w:t>
      </w:r>
      <w:r>
        <w:rPr>
          <w:rFonts w:hint="eastAsia"/>
        </w:rPr>
        <w:t>了，便朝炼金锋身上掏</w:t>
      </w:r>
      <w:r w:rsidR="00487F1D">
        <w:rPr>
          <w:rFonts w:hint="eastAsia"/>
        </w:rPr>
        <w:t>，</w:t>
      </w:r>
      <w:r>
        <w:rPr>
          <w:rFonts w:hint="eastAsia"/>
        </w:rPr>
        <w:t>抓了一把票子送到他</w:t>
      </w:r>
      <w:r w:rsidR="00487F1D">
        <w:rPr>
          <w:rFonts w:hint="eastAsia"/>
        </w:rPr>
        <w:t>手上。</w:t>
      </w:r>
    </w:p>
    <w:p w14:paraId="6E00EFA5" w14:textId="77777777" w:rsidR="00487F1D" w:rsidRDefault="009F44C1" w:rsidP="00B77397">
      <w:r>
        <w:rPr>
          <w:rFonts w:hint="eastAsia"/>
        </w:rPr>
        <w:t>陆三阴数了数票子，表示很满意，说</w:t>
      </w:r>
      <w:r w:rsidR="00487F1D">
        <w:rPr>
          <w:rFonts w:hint="eastAsia"/>
        </w:rPr>
        <w:t>道：“</w:t>
      </w:r>
      <w:r w:rsidR="002B1A57">
        <w:rPr>
          <w:rFonts w:hint="eastAsia"/>
        </w:rPr>
        <w:t>明天黄昏，单身客栈，</w:t>
      </w:r>
      <w:r>
        <w:rPr>
          <w:rFonts w:hint="eastAsia"/>
        </w:rPr>
        <w:t>我家那位喜欢热闹</w:t>
      </w:r>
      <w:r w:rsidR="002B1A57">
        <w:rPr>
          <w:rFonts w:hint="eastAsia"/>
        </w:rPr>
        <w:t>，你自己看着办</w:t>
      </w:r>
      <w:r>
        <w:rPr>
          <w:rFonts w:hint="eastAsia"/>
        </w:rPr>
        <w:t>。</w:t>
      </w:r>
      <w:r w:rsidR="00487F1D">
        <w:rPr>
          <w:rFonts w:hint="eastAsia"/>
        </w:rPr>
        <w:t>”</w:t>
      </w:r>
    </w:p>
    <w:p w14:paraId="34F671DF" w14:textId="77777777" w:rsidR="009F44C1" w:rsidRDefault="009F44C1" w:rsidP="00B77397">
      <w:r>
        <w:rPr>
          <w:rFonts w:hint="eastAsia"/>
        </w:rPr>
        <w:t>“好的，完全没问题。”</w:t>
      </w:r>
    </w:p>
    <w:p w14:paraId="6D7B4543" w14:textId="77777777" w:rsidR="00643088" w:rsidRDefault="00643088" w:rsidP="00B77397">
      <w:r>
        <w:rPr>
          <w:rFonts w:hint="eastAsia"/>
        </w:rPr>
        <w:t>应江湖</w:t>
      </w:r>
      <w:r w:rsidR="002B1A57">
        <w:rPr>
          <w:rFonts w:hint="eastAsia"/>
        </w:rPr>
        <w:t>心想这多简单，我百里山一票兄弟，</w:t>
      </w:r>
      <w:r w:rsidR="008E0E0F">
        <w:rPr>
          <w:rFonts w:hint="eastAsia"/>
        </w:rPr>
        <w:t>还怕不热闹？</w:t>
      </w:r>
    </w:p>
    <w:p w14:paraId="2D1CFF98" w14:textId="77777777" w:rsidR="00926D08" w:rsidRDefault="00926D08" w:rsidP="00B77397">
      <w:r>
        <w:rPr>
          <w:rFonts w:hint="eastAsia"/>
        </w:rPr>
        <w:t>陆三阴淡淡地点了点头，说道：“</w:t>
      </w:r>
      <w:r w:rsidR="00E714A3">
        <w:rPr>
          <w:rFonts w:hint="eastAsia"/>
        </w:rPr>
        <w:t>那你快去准备吧，我家那位可受不得寒酸。</w:t>
      </w:r>
      <w:r>
        <w:rPr>
          <w:rFonts w:hint="eastAsia"/>
        </w:rPr>
        <w:t>”</w:t>
      </w:r>
    </w:p>
    <w:p w14:paraId="4C86458E" w14:textId="77777777" w:rsidR="00354550" w:rsidRDefault="00354550" w:rsidP="00B77397">
      <w:r>
        <w:rPr>
          <w:rFonts w:hint="eastAsia"/>
        </w:rPr>
        <w:t>“那我先去准备了，大表哥明天见。”</w:t>
      </w:r>
    </w:p>
    <w:p w14:paraId="56274289" w14:textId="77777777" w:rsidR="00510F1C" w:rsidRDefault="00EA7D31" w:rsidP="00B77397">
      <w:r>
        <w:rPr>
          <w:rFonts w:hint="eastAsia"/>
        </w:rPr>
        <w:t>和陆三阴倒完别，应江湖便拉着炼金锋朝返回了百里山。</w:t>
      </w:r>
    </w:p>
    <w:p w14:paraId="3B305577" w14:textId="77777777" w:rsidR="00B77397" w:rsidRDefault="008550F9" w:rsidP="00B77397">
      <w:r>
        <w:rPr>
          <w:rFonts w:hint="eastAsia"/>
        </w:rPr>
        <w:t>陆三阴很满意地把票子塞到怀里，</w:t>
      </w:r>
      <w:r w:rsidR="003B18E9">
        <w:rPr>
          <w:rFonts w:hint="eastAsia"/>
        </w:rPr>
        <w:t>然后大步朝钱百万走去。</w:t>
      </w:r>
    </w:p>
    <w:p w14:paraId="484B8BF3" w14:textId="77777777" w:rsidR="003017A8" w:rsidRPr="00510F1C" w:rsidRDefault="003B18E9" w:rsidP="00B77397">
      <w:r>
        <w:rPr>
          <w:rFonts w:hint="eastAsia"/>
        </w:rPr>
        <w:t>钱百万看</w:t>
      </w:r>
      <w:r w:rsidR="00510F1C">
        <w:rPr>
          <w:rFonts w:hint="eastAsia"/>
        </w:rPr>
        <w:t>到应江湖的大表哥朝自己走来，吓得搂着妹子瑟瑟发抖，保镖赶紧挡住。</w:t>
      </w:r>
    </w:p>
    <w:p w14:paraId="1544BB54" w14:textId="77777777" w:rsidR="003B18E9" w:rsidRPr="003B18E9" w:rsidRDefault="003B18E9" w:rsidP="00B77397">
      <w:r>
        <w:rPr>
          <w:rFonts w:hint="eastAsia"/>
        </w:rPr>
        <w:t>陆三阴</w:t>
      </w:r>
      <w:r w:rsidR="00510F1C">
        <w:rPr>
          <w:rFonts w:hint="eastAsia"/>
        </w:rPr>
        <w:t>解释</w:t>
      </w:r>
      <w:r>
        <w:rPr>
          <w:rFonts w:hint="eastAsia"/>
        </w:rPr>
        <w:t>道：“</w:t>
      </w:r>
      <w:r w:rsidR="00510F1C">
        <w:rPr>
          <w:rFonts w:hint="eastAsia"/>
        </w:rPr>
        <w:t>我不是来抽你的，你家司马少主叫我罩着你的。</w:t>
      </w:r>
      <w:r>
        <w:rPr>
          <w:rFonts w:hint="eastAsia"/>
        </w:rPr>
        <w:t>”</w:t>
      </w:r>
    </w:p>
    <w:p w14:paraId="08D33506" w14:textId="77777777" w:rsidR="00B77397" w:rsidRDefault="003B18E9" w:rsidP="00B77397">
      <w:r>
        <w:rPr>
          <w:rFonts w:hint="eastAsia"/>
        </w:rPr>
        <w:t>钱百万这才招退了保镖，陆三阴坐到他旁边很是羡慕的感叹道：“百万公子真是有福气啊，连瑟瑟发抖都能搂着妹子。”</w:t>
      </w:r>
    </w:p>
    <w:p w14:paraId="29A5E0CD" w14:textId="77777777" w:rsidR="003B18E9" w:rsidRDefault="003B18E9" w:rsidP="00B77397">
      <w:r>
        <w:rPr>
          <w:rFonts w:hint="eastAsia"/>
        </w:rPr>
        <w:t>“</w:t>
      </w:r>
      <w:r w:rsidR="00C47B96">
        <w:rPr>
          <w:rFonts w:hint="eastAsia"/>
        </w:rPr>
        <w:t>唉，我也是吃够了有钱的苦啊，三六九就不知道哪里冒出来的穷憋把我暴揍一顿</w:t>
      </w:r>
      <w:r w:rsidR="0029691D">
        <w:rPr>
          <w:rFonts w:hint="eastAsia"/>
        </w:rPr>
        <w:t>，以前还是偷偷摸摸的套麻袋，拍黑砖，现在好了，直接光明正大的暴揍，直是可怜了我这英俊帅气的嘴脸。</w:t>
      </w:r>
      <w:r>
        <w:rPr>
          <w:rFonts w:hint="eastAsia"/>
        </w:rPr>
        <w:t>”</w:t>
      </w:r>
    </w:p>
    <w:p w14:paraId="5BADE619" w14:textId="77777777" w:rsidR="00C47B96" w:rsidRPr="00C47B96" w:rsidRDefault="00542F59" w:rsidP="00B77397">
      <w:r>
        <w:rPr>
          <w:rFonts w:hint="eastAsia"/>
        </w:rPr>
        <w:lastRenderedPageBreak/>
        <w:t>钱百万抹</w:t>
      </w:r>
      <w:r w:rsidR="00F27B45">
        <w:rPr>
          <w:rFonts w:hint="eastAsia"/>
        </w:rPr>
        <w:t>着眼泪述说着自己的悲惨经历，陆三阴一旁</w:t>
      </w:r>
      <w:r w:rsidR="0024027C">
        <w:rPr>
          <w:rFonts w:hint="eastAsia"/>
        </w:rPr>
        <w:t>表示深刻的</w:t>
      </w:r>
      <w:r w:rsidR="008E28D3">
        <w:rPr>
          <w:rFonts w:hint="eastAsia"/>
        </w:rPr>
        <w:t>同情以及强烈的谴责，心里却想你说的拍黑砖的可不就是我吗？</w:t>
      </w:r>
    </w:p>
    <w:p w14:paraId="39612DD1" w14:textId="77777777" w:rsidR="00B77397" w:rsidRDefault="0024027C" w:rsidP="00B77397">
      <w:r>
        <w:rPr>
          <w:rFonts w:hint="eastAsia"/>
        </w:rPr>
        <w:t>那美丽少女则送上了温暖的安慰，一边用手帕擦着他眼泪一边温柔安慰。</w:t>
      </w:r>
    </w:p>
    <w:p w14:paraId="60277182" w14:textId="77777777" w:rsidR="0024027C" w:rsidRDefault="0024027C" w:rsidP="00B77397">
      <w:r>
        <w:rPr>
          <w:rFonts w:hint="eastAsia"/>
        </w:rPr>
        <w:t>陆三阴道：“</w:t>
      </w:r>
      <w:r w:rsidR="00A24378">
        <w:rPr>
          <w:rFonts w:hint="eastAsia"/>
        </w:rPr>
        <w:t>不知是什么让姑娘对百万公子如此深情啊？</w:t>
      </w:r>
      <w:r>
        <w:rPr>
          <w:rFonts w:hint="eastAsia"/>
        </w:rPr>
        <w:t>”</w:t>
      </w:r>
    </w:p>
    <w:p w14:paraId="643A661C" w14:textId="77777777" w:rsidR="00A24378" w:rsidRDefault="00A24378" w:rsidP="00B77397">
      <w:r>
        <w:rPr>
          <w:rFonts w:hint="eastAsia"/>
        </w:rPr>
        <w:t>钱百万道：“大概是我视金钱如粪土的价值观，以及这忧郁帅气的面容吧！”</w:t>
      </w:r>
    </w:p>
    <w:p w14:paraId="2F6C30DE" w14:textId="77777777" w:rsidR="00A24378" w:rsidRPr="0024027C" w:rsidRDefault="00A24378" w:rsidP="00B77397">
      <w:r>
        <w:rPr>
          <w:rFonts w:hint="eastAsia"/>
        </w:rPr>
        <w:t>那少女看着鼻青脸肿的钱百万，毫不违心地道：“</w:t>
      </w:r>
      <w:r w:rsidR="008A3A4F">
        <w:rPr>
          <w:rFonts w:hint="eastAsia"/>
        </w:rPr>
        <w:t>什么钱不钱的我不在乎，我是个看脸的人，讲究的是一见钟情，我第一眼看到百万公子的时候，简直就觉得百万公子是前代玉面刀郎，当初左丘明，一见相中了。</w:t>
      </w:r>
      <w:r>
        <w:rPr>
          <w:rFonts w:hint="eastAsia"/>
        </w:rPr>
        <w:t>”</w:t>
      </w:r>
    </w:p>
    <w:p w14:paraId="649B6F51" w14:textId="77777777" w:rsidR="0024027C" w:rsidRDefault="00351B1E" w:rsidP="00B77397">
      <w:r>
        <w:rPr>
          <w:rFonts w:hint="eastAsia"/>
        </w:rPr>
        <w:t>陆三阴看着沉浸在这些夸耀中的钱百万，几乎忍不住想吐的冲动。</w:t>
      </w:r>
    </w:p>
    <w:p w14:paraId="3A0A58E2" w14:textId="77777777" w:rsidR="00351B1E" w:rsidRDefault="00351B1E" w:rsidP="00B77397">
      <w:r>
        <w:rPr>
          <w:rFonts w:hint="eastAsia"/>
        </w:rPr>
        <w:t>“二位这么郎才女貌，简直是天作之合，怎么还不共结连理呢？”</w:t>
      </w:r>
    </w:p>
    <w:p w14:paraId="3A00A381" w14:textId="77777777" w:rsidR="00E779B7" w:rsidRDefault="00E779B7" w:rsidP="00B77397">
      <w:r>
        <w:rPr>
          <w:rFonts w:hint="eastAsia"/>
        </w:rPr>
        <w:t>少女害羞地低下了头，同时表示，“随时可以，就等百万公子下聘了。”</w:t>
      </w:r>
    </w:p>
    <w:p w14:paraId="458D57B1" w14:textId="77777777" w:rsidR="0037525D" w:rsidRDefault="0037525D" w:rsidP="00B77397">
      <w:r>
        <w:rPr>
          <w:rFonts w:hint="eastAsia"/>
        </w:rPr>
        <w:t>“唉。”</w:t>
      </w:r>
    </w:p>
    <w:p w14:paraId="5A69F43F" w14:textId="77777777" w:rsidR="0037525D" w:rsidRPr="00351B1E" w:rsidRDefault="0037525D" w:rsidP="00B77397">
      <w:r>
        <w:rPr>
          <w:rFonts w:hint="eastAsia"/>
        </w:rPr>
        <w:t>钱百万则摇头叹息，一脸为难，糊弄几句，表示这也不行，那也不行，少女伤心欲绝，含泪掩面而去。</w:t>
      </w:r>
    </w:p>
    <w:p w14:paraId="2DCBF1A6" w14:textId="77777777" w:rsidR="0024027C" w:rsidRDefault="00FA2E83" w:rsidP="00B77397">
      <w:r>
        <w:rPr>
          <w:rFonts w:hint="eastAsia"/>
        </w:rPr>
        <w:t>少女走后，钱百万向陆三阴袒露心声，道：“</w:t>
      </w:r>
      <w:r w:rsidR="00A43291">
        <w:rPr>
          <w:rFonts w:hint="eastAsia"/>
        </w:rPr>
        <w:t>像我这么有钱，又视金钱如粪土的帅人</w:t>
      </w:r>
      <w:r>
        <w:rPr>
          <w:rFonts w:hint="eastAsia"/>
        </w:rPr>
        <w:t>，是</w:t>
      </w:r>
      <w:r w:rsidR="00A43291">
        <w:rPr>
          <w:rFonts w:hint="eastAsia"/>
        </w:rPr>
        <w:t>抱住</w:t>
      </w:r>
      <w:r>
        <w:rPr>
          <w:rFonts w:hint="eastAsia"/>
        </w:rPr>
        <w:t>成为天下少女</w:t>
      </w:r>
      <w:r w:rsidR="00A43291">
        <w:rPr>
          <w:rFonts w:hint="eastAsia"/>
        </w:rPr>
        <w:t>心灵支柱的远大理想的，怎么能为了一朵花而丢了一片森林呢？</w:t>
      </w:r>
      <w:r>
        <w:rPr>
          <w:rFonts w:hint="eastAsia"/>
        </w:rPr>
        <w:t>”</w:t>
      </w:r>
    </w:p>
    <w:p w14:paraId="04024234" w14:textId="77777777" w:rsidR="004243D0" w:rsidRDefault="004243D0" w:rsidP="00B77397">
      <w:r>
        <w:rPr>
          <w:rFonts w:hint="eastAsia"/>
        </w:rPr>
        <w:t>陆三阴终于忍不住，于是说了句大实话。</w:t>
      </w:r>
    </w:p>
    <w:p w14:paraId="65B270A6" w14:textId="77777777" w:rsidR="00A43291" w:rsidRPr="00FA2E83" w:rsidRDefault="009D0F0A" w:rsidP="00B77397">
      <w:r>
        <w:rPr>
          <w:rFonts w:hint="eastAsia"/>
        </w:rPr>
        <w:t>“反正就是想睡不想娶么！”</w:t>
      </w:r>
    </w:p>
    <w:p w14:paraId="09986D25" w14:textId="77777777" w:rsidR="0024027C" w:rsidRDefault="009D0F0A" w:rsidP="00B77397">
      <w:r>
        <w:rPr>
          <w:rFonts w:hint="eastAsia"/>
        </w:rPr>
        <w:t>钱百万义正辞严地批评道：“</w:t>
      </w:r>
      <w:r w:rsidR="00F1615B">
        <w:rPr>
          <w:rFonts w:hint="eastAsia"/>
        </w:rPr>
        <w:t>怎么能用睡这么低级的词汇呢？</w:t>
      </w:r>
      <w:r>
        <w:rPr>
          <w:rFonts w:hint="eastAsia"/>
        </w:rPr>
        <w:t>明明是身体与心灵的交流。”</w:t>
      </w:r>
    </w:p>
    <w:p w14:paraId="379FD9F1" w14:textId="77777777" w:rsidR="0024027C" w:rsidRDefault="00F1615B" w:rsidP="00B77397">
      <w:r>
        <w:rPr>
          <w:rFonts w:hint="eastAsia"/>
        </w:rPr>
        <w:t>钱百万的保镖们默默地走开了好远，同时对欣然接受批评的陆三阴表示了崇高的敬意，保镖们心想要不是还得靠你吃饭，老子现在就一脚把你踹河里去。</w:t>
      </w:r>
    </w:p>
    <w:p w14:paraId="0A78C08E" w14:textId="77777777" w:rsidR="002849CA" w:rsidRPr="002849CA" w:rsidRDefault="002849CA" w:rsidP="00B77397">
      <w:r>
        <w:rPr>
          <w:rFonts w:hint="eastAsia"/>
        </w:rPr>
        <w:t>陆三阴接受批评并深刻地反思过后，说道：“不过看这姑娘离开的样子，不娶她你是不能进行更友好深刻地身体与心灵交流了。”</w:t>
      </w:r>
    </w:p>
    <w:p w14:paraId="557FBE6F" w14:textId="77777777" w:rsidR="00B77397" w:rsidRDefault="002849CA" w:rsidP="00B77397">
      <w:r>
        <w:rPr>
          <w:rFonts w:hint="eastAsia"/>
        </w:rPr>
        <w:t>钱百万深表遗憾地道：“我们钱家好歹也是两境贵族，沾花可以，娶亲就得门当户对了，所以我也很无奈啊！”</w:t>
      </w:r>
    </w:p>
    <w:p w14:paraId="20B980AB" w14:textId="77777777" w:rsidR="002849CA" w:rsidRDefault="000E0390" w:rsidP="00B77397">
      <w:r>
        <w:rPr>
          <w:rFonts w:hint="eastAsia"/>
        </w:rPr>
        <w:t>陆三阴道：</w:t>
      </w:r>
      <w:r w:rsidR="002849CA">
        <w:rPr>
          <w:rFonts w:hint="eastAsia"/>
        </w:rPr>
        <w:t>“我有个方案，</w:t>
      </w:r>
      <w:r>
        <w:rPr>
          <w:rFonts w:hint="eastAsia"/>
        </w:rPr>
        <w:t>包你又能身心交流，还不让你们钱家为难，同时让妹子欢天喜地。</w:t>
      </w:r>
      <w:r w:rsidR="002849CA">
        <w:rPr>
          <w:rFonts w:hint="eastAsia"/>
        </w:rPr>
        <w:t>”</w:t>
      </w:r>
    </w:p>
    <w:p w14:paraId="0789D985" w14:textId="77777777" w:rsidR="00B77397" w:rsidRDefault="000E0390" w:rsidP="00B77397">
      <w:r>
        <w:rPr>
          <w:rFonts w:hint="eastAsia"/>
        </w:rPr>
        <w:t>钱百万问道：“什么方案？”</w:t>
      </w:r>
    </w:p>
    <w:p w14:paraId="4E6A7C09" w14:textId="77777777" w:rsidR="00B77397" w:rsidRDefault="000E0390" w:rsidP="00B77397">
      <w:r>
        <w:rPr>
          <w:rFonts w:hint="eastAsia"/>
        </w:rPr>
        <w:t>“你可以这样……”</w:t>
      </w:r>
    </w:p>
    <w:p w14:paraId="6625525D" w14:textId="77777777" w:rsidR="000E0390" w:rsidRDefault="000E0390" w:rsidP="00B77397">
      <w:r>
        <w:rPr>
          <w:rFonts w:hint="eastAsia"/>
        </w:rPr>
        <w:t>陆三阴附耳到他耳边咕哝了一阵，钱百万半信半疑地表示，同时有些为难，问道：“你这方案能行吗？”</w:t>
      </w:r>
    </w:p>
    <w:p w14:paraId="40D5A59B" w14:textId="77777777" w:rsidR="00B77397" w:rsidRDefault="000E0390" w:rsidP="00B77397">
      <w:r>
        <w:rPr>
          <w:rFonts w:hint="eastAsia"/>
        </w:rPr>
        <w:t>陆三阴道：“大丈夫能屈能缩，为了身心交流可不就得付出点什么吗？”</w:t>
      </w:r>
    </w:p>
    <w:p w14:paraId="5F3F13C2" w14:textId="77777777" w:rsidR="00B77397" w:rsidRDefault="000E0390" w:rsidP="00B77397">
      <w:r>
        <w:rPr>
          <w:rFonts w:hint="eastAsia"/>
        </w:rPr>
        <w:t>钱百万犹豫了一下，终于下了决心，说道：“那我怎么去跟她说？”</w:t>
      </w:r>
    </w:p>
    <w:p w14:paraId="11E5DB43" w14:textId="77777777" w:rsidR="000E0390" w:rsidRPr="000E0390" w:rsidRDefault="000E0390" w:rsidP="00B77397">
      <w:r>
        <w:rPr>
          <w:rFonts w:hint="eastAsia"/>
        </w:rPr>
        <w:t>陆三阴拍胸脯保证，说道：“放心，这事交给我。”</w:t>
      </w:r>
    </w:p>
    <w:p w14:paraId="3A194E64" w14:textId="77777777" w:rsidR="00B77397" w:rsidRDefault="00A56E01" w:rsidP="00B77397">
      <w:r>
        <w:rPr>
          <w:rFonts w:hint="eastAsia"/>
        </w:rPr>
        <w:t>“那就仰赖兄台了。”钱百万</w:t>
      </w:r>
      <w:r w:rsidR="00B213EB">
        <w:rPr>
          <w:rFonts w:hint="eastAsia"/>
        </w:rPr>
        <w:t>对陆三阴表示了感谢，陆三阴问了那少女的住址，便离开了。</w:t>
      </w:r>
    </w:p>
    <w:p w14:paraId="77E11CE1" w14:textId="77777777" w:rsidR="00932E68" w:rsidRPr="00932E68" w:rsidRDefault="00932E68" w:rsidP="00B77397">
      <w:r>
        <w:rPr>
          <w:rFonts w:hint="eastAsia"/>
        </w:rPr>
        <w:t>钱百万乘着马车回到了</w:t>
      </w:r>
      <w:r w:rsidR="00B42928">
        <w:rPr>
          <w:rFonts w:hint="eastAsia"/>
        </w:rPr>
        <w:t>告别单身</w:t>
      </w:r>
      <w:r>
        <w:rPr>
          <w:rFonts w:hint="eastAsia"/>
        </w:rPr>
        <w:t>，在塞给了阿漂哥大把的钱财之后，</w:t>
      </w:r>
      <w:r w:rsidR="00B42928">
        <w:rPr>
          <w:rFonts w:hint="eastAsia"/>
        </w:rPr>
        <w:t>告别单身</w:t>
      </w:r>
      <w:r>
        <w:rPr>
          <w:rFonts w:hint="eastAsia"/>
        </w:rPr>
        <w:t>内开始张灯结彩，开始安排相关事宜。</w:t>
      </w:r>
    </w:p>
    <w:p w14:paraId="121DD9AE" w14:textId="77777777" w:rsidR="00B213EB" w:rsidRDefault="00932E68" w:rsidP="00B77397">
      <w:r>
        <w:rPr>
          <w:rFonts w:hint="eastAsia"/>
        </w:rPr>
        <w:t>与此同时，百里七人众之首应江湖准备在</w:t>
      </w:r>
      <w:r w:rsidR="00B42928">
        <w:rPr>
          <w:rFonts w:hint="eastAsia"/>
        </w:rPr>
        <w:t>告别单身</w:t>
      </w:r>
      <w:r>
        <w:rPr>
          <w:rFonts w:hint="eastAsia"/>
        </w:rPr>
        <w:t>迎娶宁家小姐的消息不胫而走，很快的传遍了百里城。</w:t>
      </w:r>
    </w:p>
    <w:p w14:paraId="1E349818" w14:textId="77777777" w:rsidR="00932E68" w:rsidRPr="00932E68" w:rsidRDefault="00932E68" w:rsidP="00B77397">
      <w:r>
        <w:rPr>
          <w:rFonts w:hint="eastAsia"/>
        </w:rPr>
        <w:t>传言是这样的，</w:t>
      </w:r>
      <w:r w:rsidR="003C6A2D">
        <w:rPr>
          <w:rFonts w:hint="eastAsia"/>
        </w:rPr>
        <w:t>两境贵族</w:t>
      </w:r>
      <w:r w:rsidR="0002719C">
        <w:rPr>
          <w:rFonts w:hint="eastAsia"/>
        </w:rPr>
        <w:t>钱百万公子，</w:t>
      </w:r>
      <w:r w:rsidR="003C6A2D">
        <w:rPr>
          <w:rFonts w:hint="eastAsia"/>
        </w:rPr>
        <w:t>作为本家负责操办此事，</w:t>
      </w:r>
      <w:r>
        <w:rPr>
          <w:rFonts w:hint="eastAsia"/>
        </w:rPr>
        <w:t>成亲当日，</w:t>
      </w:r>
      <w:r w:rsidR="00B42928">
        <w:rPr>
          <w:rFonts w:hint="eastAsia"/>
        </w:rPr>
        <w:t>告别单身</w:t>
      </w:r>
      <w:r>
        <w:rPr>
          <w:rFonts w:hint="eastAsia"/>
        </w:rPr>
        <w:t>的吃喝全免，客栈内谁不参加就是不给应江湖面子，百里山</w:t>
      </w:r>
      <w:r w:rsidR="00022812">
        <w:rPr>
          <w:rFonts w:hint="eastAsia"/>
        </w:rPr>
        <w:t>事后</w:t>
      </w:r>
      <w:r>
        <w:rPr>
          <w:rFonts w:hint="eastAsia"/>
        </w:rPr>
        <w:t>择日请算</w:t>
      </w:r>
      <w:r w:rsidR="008E65A0">
        <w:rPr>
          <w:rFonts w:hint="eastAsia"/>
        </w:rPr>
        <w:t>。</w:t>
      </w:r>
      <w:r w:rsidR="003C6A2D">
        <w:rPr>
          <w:rFonts w:hint="eastAsia"/>
        </w:rPr>
        <w:t>同时在客栈外另设宴百桌</w:t>
      </w:r>
      <w:r>
        <w:rPr>
          <w:rFonts w:hint="eastAsia"/>
        </w:rPr>
        <w:t>，欢迎百里城乡亲前来吃喝，一应花销由两境贵族钱百万公子负责。</w:t>
      </w:r>
    </w:p>
    <w:p w14:paraId="62BB86D1" w14:textId="77777777" w:rsidR="00B77397" w:rsidRDefault="0002719C" w:rsidP="00B77397">
      <w:r>
        <w:rPr>
          <w:rFonts w:hint="eastAsia"/>
        </w:rPr>
        <w:t>这消息传到百里山上，应江湖听闻由钱百万操办，心想这大表哥是怕他寒酸吝啬，所以抬高了档次，寒酸而去必然失了脸面，遂召回百里山所有老小，有钱出钱，没钱出出，连夜为他打点。</w:t>
      </w:r>
    </w:p>
    <w:p w14:paraId="4F2FDF4F" w14:textId="77777777" w:rsidR="00B77397" w:rsidRPr="007465CA" w:rsidRDefault="00B77397" w:rsidP="00B77397"/>
    <w:p w14:paraId="7A96BC4D" w14:textId="77777777" w:rsidR="00971D91" w:rsidRDefault="005F4678" w:rsidP="00732F66">
      <w:pPr>
        <w:pStyle w:val="3"/>
      </w:pPr>
      <w:r>
        <w:rPr>
          <w:rFonts w:hint="eastAsia"/>
        </w:rPr>
        <w:t>第四十七</w:t>
      </w:r>
      <w:r w:rsidR="00F42AEC">
        <w:rPr>
          <w:rFonts w:hint="eastAsia"/>
        </w:rPr>
        <w:t>章农夫三拳</w:t>
      </w:r>
      <w:r w:rsidR="00F42AEC">
        <w:rPr>
          <w:rFonts w:hint="eastAsia"/>
        </w:rPr>
        <w:t>VS</w:t>
      </w:r>
      <w:r w:rsidR="00F42AEC">
        <w:rPr>
          <w:rFonts w:hint="eastAsia"/>
        </w:rPr>
        <w:t>王八拳</w:t>
      </w:r>
    </w:p>
    <w:p w14:paraId="03C2D7AD" w14:textId="77777777" w:rsidR="00661C36" w:rsidRDefault="00D70B45" w:rsidP="00570BBB">
      <w:r>
        <w:rPr>
          <w:rFonts w:hint="eastAsia"/>
        </w:rPr>
        <w:t>第二天黄昏，应江湖带着一票兄弟来到了单身客栈，把场地全部给包了下来。</w:t>
      </w:r>
    </w:p>
    <w:p w14:paraId="64D8CB82" w14:textId="77777777" w:rsidR="00D70B45" w:rsidRDefault="00D70B45" w:rsidP="00570BBB">
      <w:r>
        <w:rPr>
          <w:rFonts w:hint="eastAsia"/>
        </w:rPr>
        <w:t>陆三阴对他的到来表示了欢迎，说道：“我家老表已经穿好了嫁妆，不宜动手，所以由我代劳，你只要打赢我就可以迎娶了。”</w:t>
      </w:r>
    </w:p>
    <w:p w14:paraId="6C0414E3" w14:textId="77777777" w:rsidR="00D70B45" w:rsidRDefault="00D70B45" w:rsidP="00D70B45">
      <w:r>
        <w:rPr>
          <w:rFonts w:hint="eastAsia"/>
        </w:rPr>
        <w:t>应江湖看他一幅五唠三衰</w:t>
      </w:r>
      <w:r w:rsidR="00960862">
        <w:rPr>
          <w:rFonts w:hint="eastAsia"/>
        </w:rPr>
        <w:t>的模样，心想还有这等好事，那还等什么？直接来吧！</w:t>
      </w:r>
    </w:p>
    <w:p w14:paraId="73A2406C" w14:textId="77777777" w:rsidR="00960862" w:rsidRDefault="00960862" w:rsidP="00D70B45">
      <w:r>
        <w:rPr>
          <w:rFonts w:hint="eastAsia"/>
        </w:rPr>
        <w:t>陆三阴见他一脸猴急样，说道：“别急，</w:t>
      </w:r>
      <w:r w:rsidR="0011082E">
        <w:rPr>
          <w:rFonts w:hint="eastAsia"/>
        </w:rPr>
        <w:t>这法我们打拳，得先找个裁判</w:t>
      </w:r>
      <w:r>
        <w:rPr>
          <w:rFonts w:hint="eastAsia"/>
        </w:rPr>
        <w:t>。”</w:t>
      </w:r>
    </w:p>
    <w:p w14:paraId="328E6818" w14:textId="77777777" w:rsidR="003142D5" w:rsidRDefault="003142D5" w:rsidP="00D70B45">
      <w:r>
        <w:rPr>
          <w:rFonts w:hint="eastAsia"/>
        </w:rPr>
        <w:t>“我最讨厌黑哨，所以这个裁判得好好找。”</w:t>
      </w:r>
    </w:p>
    <w:p w14:paraId="1C3C3A1C" w14:textId="77777777" w:rsidR="003142D5" w:rsidRPr="003142D5" w:rsidRDefault="003142D5" w:rsidP="00D70B45">
      <w:r>
        <w:rPr>
          <w:rFonts w:hint="eastAsia"/>
        </w:rPr>
        <w:t>应江湖</w:t>
      </w:r>
      <w:r w:rsidR="00D70B45">
        <w:rPr>
          <w:rFonts w:hint="eastAsia"/>
        </w:rPr>
        <w:t>有被</w:t>
      </w:r>
      <w:r>
        <w:rPr>
          <w:rFonts w:hint="eastAsia"/>
        </w:rPr>
        <w:t>吹黑哨的悲惨经历，</w:t>
      </w:r>
      <w:r w:rsidR="00D70B45">
        <w:rPr>
          <w:rFonts w:hint="eastAsia"/>
        </w:rPr>
        <w:t>想来想去也只有阿漂哥一人可以胜任</w:t>
      </w:r>
      <w:r>
        <w:rPr>
          <w:rFonts w:hint="eastAsia"/>
        </w:rPr>
        <w:t>。</w:t>
      </w:r>
    </w:p>
    <w:p w14:paraId="4D8E1266" w14:textId="77777777" w:rsidR="003142D5" w:rsidRDefault="003142D5" w:rsidP="00D70B45">
      <w:r>
        <w:rPr>
          <w:rFonts w:hint="eastAsia"/>
        </w:rPr>
        <w:t>阿漂哥看着应江湖看着自己，说道：“让我当裁判也不是不可以，但你们都是社会大老，我只是个做生意的，你们可不要秋后算账啊。”</w:t>
      </w:r>
    </w:p>
    <w:p w14:paraId="5E649ECE" w14:textId="77777777" w:rsidR="00D70B45" w:rsidRDefault="00D70B45" w:rsidP="00D70B45">
      <w:r>
        <w:rPr>
          <w:rFonts w:hint="eastAsia"/>
        </w:rPr>
        <w:t>应江湖</w:t>
      </w:r>
      <w:r w:rsidR="003142D5">
        <w:rPr>
          <w:rFonts w:hint="eastAsia"/>
        </w:rPr>
        <w:t>说</w:t>
      </w:r>
      <w:r>
        <w:rPr>
          <w:rFonts w:hint="eastAsia"/>
        </w:rPr>
        <w:t>道：“</w:t>
      </w:r>
      <w:r w:rsidR="003142D5">
        <w:rPr>
          <w:rFonts w:hint="eastAsia"/>
        </w:rPr>
        <w:t>只要你不吹黑哨，保你啥事没有。</w:t>
      </w:r>
      <w:r>
        <w:rPr>
          <w:rFonts w:hint="eastAsia"/>
        </w:rPr>
        <w:t>”</w:t>
      </w:r>
    </w:p>
    <w:p w14:paraId="552D372D" w14:textId="77777777" w:rsidR="00D70B45" w:rsidRDefault="00D70B45" w:rsidP="00D70B45">
      <w:r>
        <w:rPr>
          <w:rFonts w:hint="eastAsia"/>
        </w:rPr>
        <w:t>阿漂哥得到保证，放下心来，考虑了一下，说道：“就这样比，我们在一楼摆八张桌子，你们就要上面打，谁掉下来算谁输，生死不论，死的也算输，怎么样？”</w:t>
      </w:r>
    </w:p>
    <w:p w14:paraId="42AA9A3B" w14:textId="77777777" w:rsidR="00D70B45" w:rsidRDefault="00D70B45" w:rsidP="00D70B45">
      <w:r>
        <w:rPr>
          <w:rFonts w:hint="eastAsia"/>
        </w:rPr>
        <w:t>应江湖表示没有意见，陆三阴也表示同意，然后应江湖的小弟们就开始在一楼摆桌子，同时应江湖吩咐谁也不许走，尤其是那老头，一定要看着他打死陆三阴，讨为面子为止。</w:t>
      </w:r>
    </w:p>
    <w:p w14:paraId="25EB9DF4" w14:textId="77777777" w:rsidR="00D70B45" w:rsidRDefault="00D70B45" w:rsidP="00D70B45">
      <w:r>
        <w:rPr>
          <w:rFonts w:hint="eastAsia"/>
        </w:rPr>
        <w:t>达成协议，两人翻身上桌，陆三阴前后扭动脖子，伸展关节，应江湖则开始拉伸大腿肌肉，然后一蹦一跳的，不时挥出快拳。</w:t>
      </w:r>
    </w:p>
    <w:p w14:paraId="5B176F48" w14:textId="77777777" w:rsidR="00D70B45" w:rsidRDefault="00D70B45" w:rsidP="00D70B45">
      <w:r>
        <w:rPr>
          <w:rFonts w:hint="eastAsia"/>
        </w:rPr>
        <w:t>阿漂哥让两人活动了一下，眼看差不多了，于是挥动旗子，说道：“那就开始吧！”</w:t>
      </w:r>
    </w:p>
    <w:p w14:paraId="2D150E99" w14:textId="77777777" w:rsidR="00D70B45" w:rsidRDefault="003225FB" w:rsidP="00D70B45">
      <w:r>
        <w:rPr>
          <w:rFonts w:hint="eastAsia"/>
        </w:rPr>
        <w:t>应江湖在原地有模有样地打了一趟拳脚花架子，说道：“大表哥，</w:t>
      </w:r>
      <w:r w:rsidR="00075D69">
        <w:rPr>
          <w:rFonts w:hint="eastAsia"/>
        </w:rPr>
        <w:t>为了我的终生幸福，不得不得罪了，所以你先上吧</w:t>
      </w:r>
      <w:r w:rsidR="00D70B45">
        <w:rPr>
          <w:rFonts w:hint="eastAsia"/>
        </w:rPr>
        <w:t>！”</w:t>
      </w:r>
    </w:p>
    <w:p w14:paraId="1BDDDD93" w14:textId="77777777" w:rsidR="00D70B45" w:rsidRDefault="00D70B45" w:rsidP="00D70B45">
      <w:r>
        <w:rPr>
          <w:rFonts w:hint="eastAsia"/>
        </w:rPr>
        <w:t>陆三阴没有过去，</w:t>
      </w:r>
      <w:r w:rsidR="00313A0F">
        <w:rPr>
          <w:rFonts w:hint="eastAsia"/>
        </w:rPr>
        <w:t>也在打组合拳</w:t>
      </w:r>
      <w:r>
        <w:rPr>
          <w:rFonts w:hint="eastAsia"/>
        </w:rPr>
        <w:t>，</w:t>
      </w:r>
      <w:r w:rsidR="00313A0F">
        <w:rPr>
          <w:rFonts w:hint="eastAsia"/>
        </w:rPr>
        <w:t>说道：“</w:t>
      </w:r>
      <w:r w:rsidR="007219F4">
        <w:rPr>
          <w:rFonts w:hint="eastAsia"/>
        </w:rPr>
        <w:t>不用客气。</w:t>
      </w:r>
      <w:r w:rsidR="00313A0F">
        <w:rPr>
          <w:rFonts w:hint="eastAsia"/>
        </w:rPr>
        <w:t>”</w:t>
      </w:r>
      <w:r w:rsidR="00313A0F">
        <w:t xml:space="preserve"> </w:t>
      </w:r>
    </w:p>
    <w:p w14:paraId="298A09A6" w14:textId="77777777" w:rsidR="00E472C5" w:rsidRDefault="00E472C5" w:rsidP="00D70B45">
      <w:r>
        <w:rPr>
          <w:rFonts w:hint="eastAsia"/>
        </w:rPr>
        <w:t>两人打了几套组合拳，却谁也没上敢一步。</w:t>
      </w:r>
    </w:p>
    <w:p w14:paraId="2FA0F674" w14:textId="77777777" w:rsidR="00BA15DC" w:rsidRDefault="00D70B45" w:rsidP="00D70B45">
      <w:r>
        <w:rPr>
          <w:rFonts w:hint="eastAsia"/>
        </w:rPr>
        <w:t>场下的观众一开始还觉得拳路新鲜，心想是一趟世纪之战，可</w:t>
      </w:r>
      <w:r w:rsidR="00BA15DC">
        <w:rPr>
          <w:rFonts w:hint="eastAsia"/>
        </w:rPr>
        <w:t>他打了半天，拳脚套路开始复杂几次，大家也看着烦了，场下嘘声一片。</w:t>
      </w:r>
    </w:p>
    <w:p w14:paraId="4D1B8F1D" w14:textId="77777777" w:rsidR="00D70B45" w:rsidRDefault="00D70B45" w:rsidP="00D70B45">
      <w:r>
        <w:rPr>
          <w:rFonts w:hint="eastAsia"/>
        </w:rPr>
        <w:t>“你们到底打不打啊？”</w:t>
      </w:r>
    </w:p>
    <w:p w14:paraId="354E369C" w14:textId="77777777" w:rsidR="00D70B45" w:rsidRDefault="00D70B45" w:rsidP="00D70B45">
      <w:r>
        <w:rPr>
          <w:rFonts w:hint="eastAsia"/>
        </w:rPr>
        <w:t>陆三阴突然凝眉正色道：“好拳好拳，这看是轮回往复看似不变的拳脚里竟隐含了道境、佛国等数十种门派的掌功心法，简直是穷天地之变，窥阴阳之极。”</w:t>
      </w:r>
    </w:p>
    <w:p w14:paraId="1491C7CE" w14:textId="77777777" w:rsidR="00D70B45" w:rsidRDefault="00D70B45" w:rsidP="00D70B45">
      <w:r>
        <w:rPr>
          <w:rFonts w:hint="eastAsia"/>
        </w:rPr>
        <w:t>场下观众一脸茫然，心想有这么厉害的？我怎么什么都没看到啊？</w:t>
      </w:r>
    </w:p>
    <w:p w14:paraId="37AAE81A" w14:textId="77777777" w:rsidR="00D70B45" w:rsidRDefault="00D70B45" w:rsidP="00D70B45">
      <w:r>
        <w:rPr>
          <w:rFonts w:hint="eastAsia"/>
        </w:rPr>
        <w:t>这时候陆三阴突然向左让了一步，同时用脚悄悄向后用力，震断了身后的一张桌子，桌子四脚齐断，桌面摔到地上砸成粉碎，然后惊叹道：“这掌功竟然霸裂如斯，若非我闪得快，隔空震粉一张桌子，若非我闪得快，只怕……”</w:t>
      </w:r>
    </w:p>
    <w:p w14:paraId="3297051D" w14:textId="77777777" w:rsidR="00D70B45" w:rsidRDefault="00D70B45" w:rsidP="00D70B45">
      <w:r>
        <w:rPr>
          <w:rFonts w:hint="eastAsia"/>
        </w:rPr>
        <w:t>将信将疑的观点们看到桌子碎成数块，不由惊叹起应江湖掌风之神奇，王百里诸人欢呼一片，齐吼道：“老大厉害，老大最厉害……”</w:t>
      </w:r>
    </w:p>
    <w:p w14:paraId="66ABF0F1" w14:textId="77777777" w:rsidR="00D70B45" w:rsidRDefault="00D70B45" w:rsidP="00D70B45">
      <w:r>
        <w:rPr>
          <w:rFonts w:hint="eastAsia"/>
        </w:rPr>
        <w:t>“咦，这小子怎么不被震下来？”</w:t>
      </w:r>
    </w:p>
    <w:p w14:paraId="6D472B5C" w14:textId="77777777" w:rsidR="00D70B45" w:rsidRDefault="00D70B45" w:rsidP="00D70B45">
      <w:r>
        <w:rPr>
          <w:rFonts w:hint="eastAsia"/>
        </w:rPr>
        <w:t>也不知是谁发出了质疑的声音，应江湖突然被捧这么高，怕被拆穿了自己面子不好做，假装受力后退几步，退到桌子缝隙之间，悄然用力，后面的桌子飞出数米，撞在窗户上，然后又掉回地上，然后叫道：“这你不动如山的气功也不弱，站在原地，竟能隔空击物，险些着了你的道。”</w:t>
      </w:r>
    </w:p>
    <w:p w14:paraId="5E575225" w14:textId="77777777" w:rsidR="00D70B45" w:rsidRDefault="00D70B45" w:rsidP="00D70B45">
      <w:r>
        <w:rPr>
          <w:rFonts w:hint="eastAsia"/>
        </w:rPr>
        <w:t>场内的群众看得一楞一楞的，虽然内心质疑，但两张桌子一张飞了，一张碎了，那是铁一般的事实啊，心想真有这么神的？</w:t>
      </w:r>
    </w:p>
    <w:p w14:paraId="56F73AAB" w14:textId="77777777" w:rsidR="00D70B45" w:rsidRDefault="00D70B45" w:rsidP="00D70B45">
      <w:r>
        <w:rPr>
          <w:rFonts w:hint="eastAsia"/>
        </w:rPr>
        <w:t>阿漂哥看这场面不对，再这样搞下去，要把他的告别单身</w:t>
      </w:r>
      <w:r w:rsidR="00BA15DC">
        <w:rPr>
          <w:rFonts w:hint="eastAsia"/>
        </w:rPr>
        <w:t>给拆</w:t>
      </w:r>
      <w:r>
        <w:rPr>
          <w:rFonts w:hint="eastAsia"/>
        </w:rPr>
        <w:t>了。</w:t>
      </w:r>
    </w:p>
    <w:p w14:paraId="65929B2B" w14:textId="77777777" w:rsidR="00D70B45" w:rsidRDefault="00D70B45" w:rsidP="00D70B45">
      <w:r>
        <w:rPr>
          <w:rFonts w:hint="eastAsia"/>
        </w:rPr>
        <w:lastRenderedPageBreak/>
        <w:t>“咳咳……”</w:t>
      </w:r>
    </w:p>
    <w:p w14:paraId="4457B3C9" w14:textId="77777777" w:rsidR="00D70B45" w:rsidRDefault="00D70B45" w:rsidP="00D70B45">
      <w:r>
        <w:rPr>
          <w:rFonts w:hint="eastAsia"/>
        </w:rPr>
        <w:t>阿漂哥咳嗽两声，开始解说起来，他说道：“这一轮两位选手显现出了不凡的实力，应选手那隔空碎大桌，简直不在江湖神术胸口碎大石之下，场下的我已经感觉胸口炸裂……”</w:t>
      </w:r>
    </w:p>
    <w:p w14:paraId="739906D3" w14:textId="77777777" w:rsidR="00D70B45" w:rsidRDefault="00D70B45" w:rsidP="00D70B45">
      <w:r>
        <w:rPr>
          <w:rFonts w:hint="eastAsia"/>
        </w:rPr>
        <w:t>“还有陆选手的不动如此，不形于色气功也是非凡，一个眼色瞪飞桌子，这显然已经达到了传说中的靠意念杀人地境界了，若非应选手是这种已经天人合一的高手，只怕已经被眼神秒杀，意念断头了。”</w:t>
      </w:r>
    </w:p>
    <w:p w14:paraId="50A7C091" w14:textId="77777777" w:rsidR="00D70B45" w:rsidRPr="005E4CF4" w:rsidRDefault="00D70B45" w:rsidP="00D70B45">
      <w:r>
        <w:rPr>
          <w:rFonts w:hint="eastAsia"/>
        </w:rPr>
        <w:t>阿漂哥一本正经的胡说八道，把将信将疑问的诸人说得一楞一楞的，内心更是完全接受了这个事实，这时候阿漂哥话风再转。</w:t>
      </w:r>
    </w:p>
    <w:p w14:paraId="4E935484" w14:textId="77777777" w:rsidR="00D70B45" w:rsidRPr="005153F8" w:rsidRDefault="00D70B45" w:rsidP="00D70B45">
      <w:r>
        <w:rPr>
          <w:rFonts w:hint="eastAsia"/>
        </w:rPr>
        <w:t>“这一轮两位选手，不分伯仲，互有高低，但要再这样打下去，胜负没分出来前，我们这些观战的就已经被掌风断头，意念爆体了，不如这一局平局收场，进行再一轮？”</w:t>
      </w:r>
    </w:p>
    <w:p w14:paraId="051E1DA1" w14:textId="77777777" w:rsidR="00D70B45" w:rsidRDefault="00D70B45" w:rsidP="00D70B45">
      <w:r>
        <w:rPr>
          <w:rFonts w:hint="eastAsia"/>
        </w:rPr>
        <w:t>诸人深以为然，纷纷呼应，应江湖心想你吹得这么卖力，我都还没表现够呢，陆三阴也是一幅看热闹不嫌事大的，完全不把自己当当事人看待。</w:t>
      </w:r>
    </w:p>
    <w:p w14:paraId="6F635C83" w14:textId="77777777" w:rsidR="00260C2C" w:rsidRDefault="00260C2C" w:rsidP="00D70B45">
      <w:r>
        <w:rPr>
          <w:rFonts w:hint="eastAsia"/>
        </w:rPr>
        <w:t>阿漂哥急了，一跃而起，就要跳上桌去，宣扬自己的裁判权威。</w:t>
      </w:r>
    </w:p>
    <w:p w14:paraId="51E1022D" w14:textId="77777777" w:rsidR="006B3EB3" w:rsidRDefault="00260C2C" w:rsidP="00D70B45">
      <w:r>
        <w:rPr>
          <w:rFonts w:hint="eastAsia"/>
        </w:rPr>
        <w:t>他跳了几下，竟没有跳上去</w:t>
      </w:r>
      <w:r w:rsidR="006B3EB3">
        <w:rPr>
          <w:rFonts w:hint="eastAsia"/>
        </w:rPr>
        <w:t>，只好爬上去。</w:t>
      </w:r>
    </w:p>
    <w:p w14:paraId="401D6A77" w14:textId="77777777" w:rsidR="00D70B45" w:rsidRPr="00A65BA6" w:rsidRDefault="006B3EB3" w:rsidP="00D70B45">
      <w:r>
        <w:rPr>
          <w:rFonts w:hint="eastAsia"/>
        </w:rPr>
        <w:t>毕竟是爬上来的，觉得有些尴尬，于是赶紧</w:t>
      </w:r>
      <w:r w:rsidR="00D70B45">
        <w:rPr>
          <w:rFonts w:hint="eastAsia"/>
        </w:rPr>
        <w:t>在两人耳边说了一句话，然后两人立即表示坚决拥护裁判的英明裁决。</w:t>
      </w:r>
    </w:p>
    <w:p w14:paraId="438A2335" w14:textId="77777777" w:rsidR="00D70B45" w:rsidRPr="00B5432C" w:rsidRDefault="00D70B45" w:rsidP="00D70B45">
      <w:r>
        <w:rPr>
          <w:rFonts w:hint="eastAsia"/>
        </w:rPr>
        <w:t>阿漂哥说的那句话其实很简单，陆三阴这样的穷逼来说，那是有绝对的杀伤力的，他是这样说的，</w:t>
      </w:r>
      <w:r w:rsidR="00E41825">
        <w:rPr>
          <w:rFonts w:hint="eastAsia"/>
        </w:rPr>
        <w:t>说道：</w:t>
      </w:r>
      <w:r>
        <w:rPr>
          <w:rFonts w:hint="eastAsia"/>
        </w:rPr>
        <w:t>“打碎了的东西双倍赔偿，你们自己看着办。”</w:t>
      </w:r>
    </w:p>
    <w:p w14:paraId="25758923" w14:textId="77777777" w:rsidR="00D70B45" w:rsidRDefault="00D70B45" w:rsidP="00D70B45">
      <w:r>
        <w:rPr>
          <w:rFonts w:hint="eastAsia"/>
        </w:rPr>
        <w:t>应江湖心想，妈的老子辛辛苦苦占山为王，焚膏继晷的打劫钱财，可不是专门用来赔偿你这黑心钱鬼的，不然我还不如直接开个黑店得了。</w:t>
      </w:r>
    </w:p>
    <w:p w14:paraId="291AD83C" w14:textId="77777777" w:rsidR="00D70B45" w:rsidRPr="00650A43" w:rsidRDefault="00D70B45" w:rsidP="00D70B45">
      <w:r>
        <w:rPr>
          <w:rFonts w:hint="eastAsia"/>
        </w:rPr>
        <w:t>总之三人取得了空前的共识，然后阿漂哥宣布道：“第一轮平局收场，下一轮将不是看不见但杀伤力巨大的气功意念之战，而是我们熟悉的拳拳到肉的肉搏，下面休息一柱香的时间，敬请期待下一轮的精彩对决。”</w:t>
      </w:r>
    </w:p>
    <w:p w14:paraId="05E64B72" w14:textId="77777777" w:rsidR="00D70B45" w:rsidRDefault="00D70B45" w:rsidP="00D70B45">
      <w:r>
        <w:rPr>
          <w:rFonts w:hint="eastAsia"/>
        </w:rPr>
        <w:t>说完，应江湖跳了下去，小弟们立马一涌而上，端茶送水，捶脚揉肩的伺候着。</w:t>
      </w:r>
    </w:p>
    <w:p w14:paraId="6EE8F920" w14:textId="77777777" w:rsidR="00D70B45" w:rsidRDefault="00D70B45" w:rsidP="00D70B45">
      <w:r>
        <w:rPr>
          <w:rFonts w:hint="eastAsia"/>
        </w:rPr>
        <w:t>陆三阴很是孤单地从在桌子边缘，没人理会他，阿漂哥看他一幅寒蝉凄切的样子，赶紧丢给他一个苹果。</w:t>
      </w:r>
    </w:p>
    <w:p w14:paraId="7AAA40F9" w14:textId="77777777" w:rsidR="00D70B45" w:rsidRDefault="00D70B45" w:rsidP="00D70B45">
      <w:r>
        <w:rPr>
          <w:rFonts w:hint="eastAsia"/>
        </w:rPr>
        <w:t>一轮休息很快结束，陆三阴与应江湖又跳到桌子上，阿漂哥也打起精神，宣布第二轮开始。</w:t>
      </w:r>
    </w:p>
    <w:p w14:paraId="708B9680" w14:textId="77777777" w:rsidR="00D70B45" w:rsidRDefault="00D70B45" w:rsidP="00D70B45">
      <w:r>
        <w:rPr>
          <w:rFonts w:hint="eastAsia"/>
        </w:rPr>
        <w:t>应江湖蹦蹦跳跳扬拳出击，陆三阴则左闪右避，时不时给出一拳，俨然一幅应江湖占尽</w:t>
      </w:r>
      <w:r w:rsidR="006B3EB3">
        <w:rPr>
          <w:rFonts w:hint="eastAsia"/>
        </w:rPr>
        <w:t>优势的样子，应江湖的小弟们开始欢呼加油</w:t>
      </w:r>
      <w:r>
        <w:rPr>
          <w:rFonts w:hint="eastAsia"/>
        </w:rPr>
        <w:t>。</w:t>
      </w:r>
    </w:p>
    <w:p w14:paraId="3619AB0E" w14:textId="77777777" w:rsidR="00D70B45" w:rsidRPr="00BA701D" w:rsidRDefault="00D70B45" w:rsidP="00D70B45">
      <w:r>
        <w:rPr>
          <w:rFonts w:hint="eastAsia"/>
        </w:rPr>
        <w:t>阿漂哥见群情高呼，开始大声解说道：“第二轮一开场，应选手就以一套密不通风但看起来不怎么厉害的组合拳占尽了优势，请问一下应选手这套组合拳叫什么名字？”</w:t>
      </w:r>
    </w:p>
    <w:p w14:paraId="11C409FC" w14:textId="77777777" w:rsidR="00D70B45" w:rsidRPr="00821F91" w:rsidRDefault="00D70B45" w:rsidP="00D70B45">
      <w:r>
        <w:rPr>
          <w:rFonts w:hint="eastAsia"/>
        </w:rPr>
        <w:t>应江湖一边挥拳压制，一边抗议道：“什么叫看起来不怎么厉害，我这是看起来厉害，实际也是很厉害的农夫三拳。”</w:t>
      </w:r>
    </w:p>
    <w:p w14:paraId="28BFD07B" w14:textId="77777777" w:rsidR="00D70B45" w:rsidRDefault="00D70B45" w:rsidP="00D70B45">
      <w:r>
        <w:rPr>
          <w:rFonts w:hint="eastAsia"/>
        </w:rPr>
        <w:t>阿漂哥道：“哦，原来农夫三拳，那陆选手会怎样应对这套组合拳呢？让我们……”</w:t>
      </w:r>
    </w:p>
    <w:p w14:paraId="61ADC08B" w14:textId="77777777" w:rsidR="00D70B45" w:rsidRDefault="00D70B45" w:rsidP="00D70B45">
      <w:r>
        <w:rPr>
          <w:rFonts w:hint="eastAsia"/>
        </w:rPr>
        <w:t>“唉哟……”</w:t>
      </w:r>
    </w:p>
    <w:p w14:paraId="61C087BC" w14:textId="77777777" w:rsidR="00D70B45" w:rsidRDefault="00D70B45" w:rsidP="00D70B45">
      <w:r>
        <w:rPr>
          <w:rFonts w:hint="eastAsia"/>
        </w:rPr>
        <w:t>一声惨叫打断了阿漂哥的解释，回头一看，却是陆三阴趁着应江湖说话的时候给了他的眼睛一拳，打出了一个熊猫眼。</w:t>
      </w:r>
    </w:p>
    <w:p w14:paraId="32241F13" w14:textId="77777777" w:rsidR="00D70B45" w:rsidRDefault="00D70B45" w:rsidP="00D70B45">
      <w:r>
        <w:rPr>
          <w:rFonts w:hint="eastAsia"/>
        </w:rPr>
        <w:t>应江湖捂着眼睛后退几步，陆三阴压上去，乱七八遭的一顿乱拳招呼过去，应江湖立时落了下风。</w:t>
      </w:r>
    </w:p>
    <w:p w14:paraId="2EC8E555" w14:textId="77777777" w:rsidR="00D70B45" w:rsidRDefault="00D70B45" w:rsidP="00D70B45">
      <w:r>
        <w:rPr>
          <w:rFonts w:hint="eastAsia"/>
        </w:rPr>
        <w:t>阿漂哥见状又解释道：“哇噢，这边的陆选手也不简单，用了一组看起来比较难看的快拳突破了应选手的攻势，立竿见影的打出一个实质性的战绩——熊猫眼，请问陆选手这你又是什么拳路？”</w:t>
      </w:r>
    </w:p>
    <w:p w14:paraId="6C12C804" w14:textId="77777777" w:rsidR="00D70B45" w:rsidRPr="00EC292C" w:rsidRDefault="00D70B45" w:rsidP="00D70B45">
      <w:r>
        <w:rPr>
          <w:rFonts w:hint="eastAsia"/>
        </w:rPr>
        <w:t>陆三阴先退了两步，才道：“跟王八拳差不多吧！”</w:t>
      </w:r>
    </w:p>
    <w:p w14:paraId="27902F00" w14:textId="77777777" w:rsidR="00D70B45" w:rsidRDefault="00D70B45" w:rsidP="00D70B45">
      <w:r>
        <w:rPr>
          <w:rFonts w:hint="eastAsia"/>
        </w:rPr>
        <w:t>阿漂哥道：“原来是传说中超级无敌，在武道界享有乱拳打死老师父之盛誉的王八拳的升级</w:t>
      </w:r>
      <w:r>
        <w:rPr>
          <w:rFonts w:hint="eastAsia"/>
        </w:rPr>
        <w:lastRenderedPageBreak/>
        <w:t>版，超级王八拳。”</w:t>
      </w:r>
    </w:p>
    <w:p w14:paraId="6167DC0E" w14:textId="77777777" w:rsidR="00D70B45" w:rsidRDefault="00D70B45" w:rsidP="00D70B45">
      <w:r>
        <w:rPr>
          <w:rFonts w:hint="eastAsia"/>
        </w:rPr>
        <w:t>陆三阴一怔，心想你妈真是比我还能吹，继续，请继续。</w:t>
      </w:r>
    </w:p>
    <w:p w14:paraId="6871E2BF" w14:textId="77777777" w:rsidR="00D70B45" w:rsidRDefault="00D70B45" w:rsidP="00D70B45">
      <w:r>
        <w:rPr>
          <w:rFonts w:hint="eastAsia"/>
        </w:rPr>
        <w:t>这时候，应江湖也趁机给了他的鼻子一拳，险些打出鼻血来。</w:t>
      </w:r>
    </w:p>
    <w:p w14:paraId="7414952C" w14:textId="77777777" w:rsidR="00D70B45" w:rsidRPr="00125B8A" w:rsidRDefault="00D70B45" w:rsidP="00D70B45">
      <w:r>
        <w:rPr>
          <w:rFonts w:hint="eastAsia"/>
        </w:rPr>
        <w:t>陆三阴有些生气，直接抱住他来了个过肩摔，应江湖也不赖，双手抱住他来了个反摔操作，两个人就这样摔到桌子上，扭打在一起，从左边滚到右边，又从右边滚到左边。</w:t>
      </w:r>
    </w:p>
    <w:p w14:paraId="54ABA661" w14:textId="77777777" w:rsidR="00D70B45" w:rsidRDefault="00D70B45" w:rsidP="00D70B45">
      <w:r>
        <w:rPr>
          <w:rFonts w:hint="eastAsia"/>
        </w:rPr>
        <w:t>阿漂哥见状又开始骚气的解说。</w:t>
      </w:r>
    </w:p>
    <w:p w14:paraId="581AB892" w14:textId="77777777" w:rsidR="00D70B45" w:rsidRPr="00B06AC4" w:rsidRDefault="00D70B45" w:rsidP="00D70B45">
      <w:r>
        <w:rPr>
          <w:rFonts w:hint="eastAsia"/>
        </w:rPr>
        <w:t>“两位绝世高手，在施展过气功，</w:t>
      </w:r>
      <w:r w:rsidR="006B3EB3">
        <w:rPr>
          <w:rFonts w:hint="eastAsia"/>
        </w:rPr>
        <w:t>农夫三拳</w:t>
      </w:r>
      <w:r>
        <w:rPr>
          <w:rFonts w:hint="eastAsia"/>
        </w:rPr>
        <w:t>以及王八拳之后，又展现了惊人的绝技——滚地龙，从这桌子的震动就可以看出，这看似平淡的实则暗藏杀机，这不是我家的桌子材料好，早已些被这强大的气功震碎了，我家的桌子用的是百里红木，由大老板木厂专业定制，物美价廉，坚硬实用，有需要的直接联系我……”</w:t>
      </w:r>
    </w:p>
    <w:p w14:paraId="14279102" w14:textId="77777777" w:rsidR="00D70B45" w:rsidRDefault="00D70B45" w:rsidP="00D70B45">
      <w:r>
        <w:rPr>
          <w:rFonts w:hint="eastAsia"/>
        </w:rPr>
        <w:t>应江湖打着打着发现阿漂哥这裁判兼职起自家的广告来了，空出手来，从怀里抽出本书来就朝他脑袋上砸去。</w:t>
      </w:r>
    </w:p>
    <w:p w14:paraId="4CF2B6A5" w14:textId="77777777" w:rsidR="00D70B45" w:rsidRDefault="00D70B45" w:rsidP="00D70B45">
      <w:r>
        <w:rPr>
          <w:rFonts w:hint="eastAsia"/>
        </w:rPr>
        <w:t>“应江湖殴打裁判……”阿漂哥被打了一下，惨叫一起，同时抓住那本书，跳起来大吼准备对他一顿训斥或是出示黄牌惩罚什么的，突然眼前一亮，被那书的封面惨不忍睹，不忍直视的画风吸引住了。</w:t>
      </w:r>
    </w:p>
    <w:p w14:paraId="1655A545" w14:textId="77777777" w:rsidR="00D70B45" w:rsidRDefault="00D70B45" w:rsidP="00D70B45">
      <w:r>
        <w:rPr>
          <w:rFonts w:hint="eastAsia"/>
        </w:rPr>
        <w:t>阿漂哥忍不住多眼了几眼，心想这画风怎么那么熟悉，难不成是那个吃霸王餐，拿书付账的穷酸的作品？</w:t>
      </w:r>
    </w:p>
    <w:p w14:paraId="6EB20CEC" w14:textId="77777777" w:rsidR="00D70B45" w:rsidRPr="007E6043" w:rsidRDefault="00D70B45" w:rsidP="00D70B45">
      <w:r>
        <w:rPr>
          <w:rFonts w:hint="eastAsia"/>
        </w:rPr>
        <w:t>“三年配角，五年主角。”</w:t>
      </w:r>
    </w:p>
    <w:p w14:paraId="3FA6B72A" w14:textId="77777777" w:rsidR="00D70B45" w:rsidRDefault="00D70B45" w:rsidP="00D70B45">
      <w:r>
        <w:rPr>
          <w:rFonts w:hint="eastAsia"/>
        </w:rPr>
        <w:t>阿漂哥觉得这书名挺有意思，便翻了几页，自顾自地念了起来，也不管桌上的撕缠扭打，相互伤害的两人了。</w:t>
      </w:r>
    </w:p>
    <w:p w14:paraId="79CDA2CB" w14:textId="77777777" w:rsidR="00D70B45" w:rsidRPr="003F77D7" w:rsidRDefault="00D70B45" w:rsidP="00D70B45">
      <w:r>
        <w:rPr>
          <w:rFonts w:hint="eastAsia"/>
        </w:rPr>
        <w:t>“主角特质第五条，中二主角神秘翻盘术，明明被揍得奄奄一息，总能凭着对手吹牛得意的时候，突然暴种一招翻盘的长得一般，面相难看的，往往就是主角光环照耀的男人……”</w:t>
      </w:r>
    </w:p>
    <w:p w14:paraId="60EB2C19" w14:textId="77777777" w:rsidR="006B3EB3" w:rsidRDefault="00D70B45" w:rsidP="00D70B45">
      <w:r>
        <w:rPr>
          <w:rFonts w:hint="eastAsia"/>
        </w:rPr>
        <w:t>“你拿我书干嘛？”</w:t>
      </w:r>
    </w:p>
    <w:p w14:paraId="390799B8" w14:textId="77777777" w:rsidR="006B3EB3" w:rsidRDefault="006B3EB3" w:rsidP="00D70B45">
      <w:r>
        <w:rPr>
          <w:rFonts w:hint="eastAsia"/>
        </w:rPr>
        <w:t>阿漂哥清奇的读书声，陆三阴听着蛮有意思，被吸引了过来，问道：“这啥书？”</w:t>
      </w:r>
    </w:p>
    <w:p w14:paraId="73A0EB20" w14:textId="77777777" w:rsidR="00D70B45" w:rsidRDefault="006B3EB3" w:rsidP="00D70B45">
      <w:r>
        <w:rPr>
          <w:rFonts w:hint="eastAsia"/>
        </w:rPr>
        <w:t>应江湖趁势就给他一拳，补上</w:t>
      </w:r>
      <w:r w:rsidR="00D70B45">
        <w:rPr>
          <w:rFonts w:hint="eastAsia"/>
        </w:rPr>
        <w:t>一脚把他踹下桌子来。</w:t>
      </w:r>
    </w:p>
    <w:p w14:paraId="7F692F2B" w14:textId="77777777" w:rsidR="006B3EB3" w:rsidRDefault="006B3EB3" w:rsidP="00D70B45">
      <w:r>
        <w:rPr>
          <w:rFonts w:hint="eastAsia"/>
        </w:rPr>
        <w:t>阿漂哥见他掉了下去，楞了一下。</w:t>
      </w:r>
    </w:p>
    <w:p w14:paraId="01439144" w14:textId="77777777" w:rsidR="00D70B45" w:rsidRDefault="006B3EB3" w:rsidP="00D70B45">
      <w:r>
        <w:rPr>
          <w:rFonts w:hint="eastAsia"/>
        </w:rPr>
        <w:t>应江湖</w:t>
      </w:r>
      <w:r w:rsidR="00D70B45">
        <w:rPr>
          <w:rFonts w:hint="eastAsia"/>
        </w:rPr>
        <w:t>蹲在桌子上提醒道：“裁判，他掉下去了。”</w:t>
      </w:r>
    </w:p>
    <w:p w14:paraId="18288EEF" w14:textId="77777777" w:rsidR="00D70B45" w:rsidRDefault="00CB3CB6" w:rsidP="00D70B45">
      <w:r>
        <w:rPr>
          <w:rFonts w:hint="eastAsia"/>
        </w:rPr>
        <w:t>阿漂哥反应过来，合了书插进腰带里，说道：“陆选手落地，应</w:t>
      </w:r>
      <w:r w:rsidR="00D70B45">
        <w:rPr>
          <w:rFonts w:hint="eastAsia"/>
        </w:rPr>
        <w:t>选手胜出。”</w:t>
      </w:r>
    </w:p>
    <w:p w14:paraId="67002743" w14:textId="77777777" w:rsidR="00CB3CB6" w:rsidRDefault="00CB3CB6" w:rsidP="00D70B45">
      <w:r>
        <w:rPr>
          <w:rFonts w:hint="eastAsia"/>
        </w:rPr>
        <w:t>应江湖跳了下来，揖手为礼，说道：“大表哥，承让他。”</w:t>
      </w:r>
    </w:p>
    <w:p w14:paraId="0BEF22C7" w14:textId="77777777" w:rsidR="00CB3CB6" w:rsidRDefault="00CB3CB6" w:rsidP="00D70B45">
      <w:r>
        <w:rPr>
          <w:rFonts w:hint="eastAsia"/>
        </w:rPr>
        <w:t>陆三阴这时已经站了起来，拍拍衣服上的灰，</w:t>
      </w:r>
      <w:r w:rsidR="00120114">
        <w:rPr>
          <w:rFonts w:hint="eastAsia"/>
        </w:rPr>
        <w:t>拉着他到酒桌前，</w:t>
      </w:r>
      <w:r>
        <w:rPr>
          <w:rFonts w:hint="eastAsia"/>
        </w:rPr>
        <w:t>说道：</w:t>
      </w:r>
      <w:r w:rsidR="00120114">
        <w:rPr>
          <w:rFonts w:hint="eastAsia"/>
        </w:rPr>
        <w:t>“晚上才是洞房花烛的时刻，喝两杯酒才有气氛，不要急。”</w:t>
      </w:r>
    </w:p>
    <w:p w14:paraId="7015D799" w14:textId="77777777" w:rsidR="00120114" w:rsidRDefault="00120114" w:rsidP="00120114">
      <w:r>
        <w:rPr>
          <w:rFonts w:hint="eastAsia"/>
        </w:rPr>
        <w:t>应江湖一想也是，反正也等了这么久，便盘膝坐在桌子上，招呼小弟们边喝酒边吃肉，自己也倒了一碗慢慢地喝着。</w:t>
      </w:r>
    </w:p>
    <w:p w14:paraId="10FD0857" w14:textId="77777777" w:rsidR="00120114" w:rsidRPr="00156E50" w:rsidRDefault="00120114" w:rsidP="00120114">
      <w:r>
        <w:rPr>
          <w:rFonts w:hint="eastAsia"/>
        </w:rPr>
        <w:t>两口酒下肚，加上周围的吵闹，气氛就来了，应江湖边喝边朝呼众人好吃好喝，并叫住那个总是出现得不合适宜出现的老头说，不要走，走了就是不给他应江湖面子。</w:t>
      </w:r>
    </w:p>
    <w:p w14:paraId="5635998B" w14:textId="77777777" w:rsidR="00120114" w:rsidRDefault="00120114" w:rsidP="00120114">
      <w:r>
        <w:rPr>
          <w:rFonts w:hint="eastAsia"/>
        </w:rPr>
        <w:t>这热闹的气氛一直持续了一个半时辰，才喝到了三楼，不止应江湖的小弟们喝得七晕八素，他自己也有些微醉。</w:t>
      </w:r>
    </w:p>
    <w:p w14:paraId="61503C37" w14:textId="77777777" w:rsidR="00120114" w:rsidRPr="007465CA" w:rsidRDefault="00120114" w:rsidP="00120114">
      <w:r>
        <w:rPr>
          <w:rFonts w:hint="eastAsia"/>
        </w:rPr>
        <w:t>在一些欢呼声中，应江湖推开新娘的门，然后在口哨嘘声中关了上门，准备开始他的洞房花烛之夜。</w:t>
      </w:r>
    </w:p>
    <w:p w14:paraId="5E22F833" w14:textId="77777777" w:rsidR="00120114" w:rsidRPr="007465CA" w:rsidRDefault="00120114" w:rsidP="00120114">
      <w:r>
        <w:rPr>
          <w:rFonts w:hint="eastAsia"/>
        </w:rPr>
        <w:t>片刻之后，新房内传来了杀猪般的惨叫声……</w:t>
      </w:r>
    </w:p>
    <w:p w14:paraId="7E989DC8" w14:textId="77777777" w:rsidR="00661C36" w:rsidRPr="00120114" w:rsidRDefault="00661C36" w:rsidP="00570BBB"/>
    <w:p w14:paraId="3FE9F904" w14:textId="77777777" w:rsidR="00661C36" w:rsidRDefault="00661C36" w:rsidP="00570BBB"/>
    <w:p w14:paraId="0E02F5EF" w14:textId="77777777" w:rsidR="005F4678" w:rsidRDefault="005F4678" w:rsidP="00570BBB"/>
    <w:p w14:paraId="22A17F62" w14:textId="77777777" w:rsidR="005F4678" w:rsidRDefault="005F4678" w:rsidP="00D35324">
      <w:pPr>
        <w:pStyle w:val="3"/>
      </w:pPr>
      <w:r>
        <w:rPr>
          <w:rFonts w:hint="eastAsia"/>
        </w:rPr>
        <w:lastRenderedPageBreak/>
        <w:t>第四十八章仇敌，宿敌</w:t>
      </w:r>
    </w:p>
    <w:p w14:paraId="28A096DD" w14:textId="77777777" w:rsidR="00570BBB" w:rsidRDefault="00500F46" w:rsidP="00570BBB">
      <w:r>
        <w:rPr>
          <w:rFonts w:hint="eastAsia"/>
        </w:rPr>
        <w:t>应江湖一干老小以为是闹洞房，一涌而上，挤过去门外听。</w:t>
      </w:r>
    </w:p>
    <w:p w14:paraId="33C861F8" w14:textId="77777777" w:rsidR="00500F46" w:rsidRDefault="00500F46" w:rsidP="00570BBB">
      <w:r>
        <w:rPr>
          <w:rFonts w:hint="eastAsia"/>
        </w:rPr>
        <w:t>这时候，那门突然就倒了下来，一个肥胖的新娘压在门上面，诸人不禁惊叫起来。</w:t>
      </w:r>
    </w:p>
    <w:p w14:paraId="29633E16" w14:textId="77777777" w:rsidR="00500F46" w:rsidRDefault="00500F46" w:rsidP="00570BBB">
      <w:r>
        <w:rPr>
          <w:rFonts w:hint="eastAsia"/>
        </w:rPr>
        <w:t>“钱百万……”</w:t>
      </w:r>
    </w:p>
    <w:p w14:paraId="5F51A769" w14:textId="77777777" w:rsidR="00570BBB" w:rsidRDefault="00500F46" w:rsidP="00570BBB">
      <w:r>
        <w:rPr>
          <w:rFonts w:hint="eastAsia"/>
        </w:rPr>
        <w:t>“新娘是钱百万。”</w:t>
      </w:r>
    </w:p>
    <w:p w14:paraId="5A9043AE" w14:textId="77777777" w:rsidR="00500F46" w:rsidRDefault="00500F46" w:rsidP="00570BBB">
      <w:r>
        <w:rPr>
          <w:rFonts w:hint="eastAsia"/>
        </w:rPr>
        <w:t>鼻青脸肿的钱百万捂着脸上倒在地上瑟瑟发抖，应江湖一脸杀人的表情步步朝他逼来，诸位顿感气氛一阵紧张，停下喧哗。</w:t>
      </w:r>
    </w:p>
    <w:p w14:paraId="6B815090" w14:textId="77777777" w:rsidR="0058799C" w:rsidRDefault="0065007F" w:rsidP="00570BBB">
      <w:r>
        <w:rPr>
          <w:rFonts w:hint="eastAsia"/>
        </w:rPr>
        <w:t>看着这画面，盛飞羽感慨说道：“这应该就是所谓的迎男而上吧！”</w:t>
      </w:r>
    </w:p>
    <w:p w14:paraId="5AFC82CC" w14:textId="77777777" w:rsidR="0058799C" w:rsidRDefault="0058799C" w:rsidP="00570BBB">
      <w:r>
        <w:rPr>
          <w:rFonts w:hint="eastAsia"/>
        </w:rPr>
        <w:t>大</w:t>
      </w:r>
      <w:r w:rsidRPr="0058799C">
        <w:rPr>
          <w:rFonts w:hint="eastAsia"/>
        </w:rPr>
        <w:t>厅里一片安静，没有任何声音。</w:t>
      </w:r>
    </w:p>
    <w:p w14:paraId="2432A7E6" w14:textId="77777777" w:rsidR="0058799C" w:rsidRDefault="0058799C" w:rsidP="00570BBB">
      <w:r>
        <w:rPr>
          <w:rFonts w:hint="eastAsia"/>
        </w:rPr>
        <w:t>所有人的视线都落到了盛飞羽的身上。</w:t>
      </w:r>
    </w:p>
    <w:p w14:paraId="465FE996" w14:textId="77777777" w:rsidR="00E7123D" w:rsidRDefault="00E7123D" w:rsidP="00570BBB">
      <w:r>
        <w:rPr>
          <w:rFonts w:hint="eastAsia"/>
        </w:rPr>
        <w:t>看到这么多人突然看着自己，盛飞羽有些紧张地看向了阿漂哥。</w:t>
      </w:r>
    </w:p>
    <w:p w14:paraId="689100D2" w14:textId="77777777" w:rsidR="00E7123D" w:rsidRDefault="00E7123D" w:rsidP="00570BBB">
      <w:r>
        <w:rPr>
          <w:rFonts w:hint="eastAsia"/>
        </w:rPr>
        <w:t>阿漂哥微微张嘴，艰难地把你这个白痴这几个字压了下去。</w:t>
      </w:r>
    </w:p>
    <w:p w14:paraId="1DD9769F" w14:textId="77777777" w:rsidR="0058799C" w:rsidRDefault="00E7123D" w:rsidP="00570BBB">
      <w:r>
        <w:rPr>
          <w:rFonts w:hint="eastAsia"/>
        </w:rPr>
        <w:t>盛飞羽</w:t>
      </w:r>
      <w:r w:rsidRPr="00E7123D">
        <w:rPr>
          <w:rFonts w:hint="eastAsia"/>
        </w:rPr>
        <w:t>忽然间觉得自己做错了什么事情。</w:t>
      </w:r>
    </w:p>
    <w:p w14:paraId="3AA86EAE" w14:textId="77777777" w:rsidR="00E7123D" w:rsidRDefault="00E7123D" w:rsidP="00570BBB">
      <w:r>
        <w:rPr>
          <w:rFonts w:hint="eastAsia"/>
        </w:rPr>
        <w:t>她强行压下这种错乱的情绪，</w:t>
      </w:r>
      <w:r w:rsidR="0058799C">
        <w:rPr>
          <w:rFonts w:hint="eastAsia"/>
        </w:rPr>
        <w:t>翻开两境词典</w:t>
      </w:r>
      <w:r>
        <w:rPr>
          <w:rFonts w:hint="eastAsia"/>
        </w:rPr>
        <w:t>认真查了片刻，终于认识到了自己的错误。</w:t>
      </w:r>
    </w:p>
    <w:p w14:paraId="6AAAD689" w14:textId="77777777" w:rsidR="00E7123D" w:rsidRDefault="00E7123D" w:rsidP="00570BBB">
      <w:r>
        <w:rPr>
          <w:rFonts w:hint="eastAsia"/>
        </w:rPr>
        <w:t>“原来这不叫迎男而上。”</w:t>
      </w:r>
    </w:p>
    <w:p w14:paraId="36F530FE" w14:textId="77777777" w:rsidR="00E7123D" w:rsidRDefault="00E7123D" w:rsidP="00570BBB">
      <w:r>
        <w:rPr>
          <w:rFonts w:hint="eastAsia"/>
        </w:rPr>
        <w:t>盛飞羽带着自责与羞愧纠正了自己的错误。</w:t>
      </w:r>
    </w:p>
    <w:p w14:paraId="77655756" w14:textId="77777777" w:rsidR="00E7123D" w:rsidRDefault="00E7123D" w:rsidP="00570BBB">
      <w:r>
        <w:rPr>
          <w:rFonts w:hint="eastAsia"/>
        </w:rPr>
        <w:t>应江湖的神情变得稍稍温和了些。</w:t>
      </w:r>
    </w:p>
    <w:p w14:paraId="05D480FF" w14:textId="77777777" w:rsidR="00623928" w:rsidRDefault="00E7123D" w:rsidP="00570BBB">
      <w:r>
        <w:rPr>
          <w:rFonts w:hint="eastAsia"/>
        </w:rPr>
        <w:t>阿漂哥松了口气。</w:t>
      </w:r>
    </w:p>
    <w:p w14:paraId="446568C4" w14:textId="77777777" w:rsidR="00623928" w:rsidRDefault="00623928" w:rsidP="00570BBB">
      <w:r>
        <w:rPr>
          <w:rFonts w:hint="eastAsia"/>
        </w:rPr>
        <w:t>盛飞羽忽然又道：</w:t>
      </w:r>
      <w:r w:rsidR="00E7123D">
        <w:rPr>
          <w:rFonts w:hint="eastAsia"/>
        </w:rPr>
        <w:t>“这应该叫男上加男。”</w:t>
      </w:r>
      <w:r>
        <w:rPr>
          <w:rFonts w:hint="eastAsia"/>
        </w:rPr>
        <w:t xml:space="preserve"> </w:t>
      </w:r>
    </w:p>
    <w:p w14:paraId="0170EE8A" w14:textId="77777777" w:rsidR="00623928" w:rsidRDefault="00623928" w:rsidP="00570BBB">
      <w:r>
        <w:rPr>
          <w:rFonts w:hint="eastAsia"/>
        </w:rPr>
        <w:t>她对这次的用词充满了信心，</w:t>
      </w:r>
      <w:r w:rsidR="000D467C">
        <w:rPr>
          <w:rFonts w:hint="eastAsia"/>
        </w:rPr>
        <w:t>说完后探试性的看了看众人的反应。</w:t>
      </w:r>
    </w:p>
    <w:p w14:paraId="647BD49C" w14:textId="77777777" w:rsidR="000D467C" w:rsidRPr="000D467C" w:rsidRDefault="000D467C" w:rsidP="00570BBB">
      <w:r>
        <w:rPr>
          <w:rFonts w:hint="eastAsia"/>
        </w:rPr>
        <w:t>如果说刚才的脸色是铁青，那现在只能用面无血色来形容了。</w:t>
      </w:r>
    </w:p>
    <w:p w14:paraId="7D985284" w14:textId="77777777" w:rsidR="0058799C" w:rsidRDefault="003D27A7" w:rsidP="00570BBB">
      <w:r>
        <w:rPr>
          <w:rFonts w:hint="eastAsia"/>
        </w:rPr>
        <w:t>盛飞羽显得很慌张，于是又向阿漂哥看去。</w:t>
      </w:r>
    </w:p>
    <w:p w14:paraId="57A28232" w14:textId="77777777" w:rsidR="00BA7489" w:rsidRDefault="00BA7489" w:rsidP="00570BBB">
      <w:r>
        <w:rPr>
          <w:rFonts w:hint="eastAsia"/>
        </w:rPr>
        <w:t>阿漂哥已经捂住了脸，因为他实在不知道该说什么了。</w:t>
      </w:r>
    </w:p>
    <w:p w14:paraId="106995E7" w14:textId="77777777" w:rsidR="00B373A4" w:rsidRDefault="006165D5" w:rsidP="00570BBB">
      <w:r>
        <w:rPr>
          <w:rFonts w:hint="eastAsia"/>
        </w:rPr>
        <w:t>盛飞羽不能理解两境的价值观，感慨说道：“同性变这种事，我们国家也有，只要真心相爱，也不是什么强人所男的事啊！”</w:t>
      </w:r>
    </w:p>
    <w:p w14:paraId="3DA87B50" w14:textId="77777777" w:rsidR="005C7BDE" w:rsidRDefault="00B373A4" w:rsidP="00570BBB">
      <w:r>
        <w:rPr>
          <w:rFonts w:hint="eastAsia"/>
        </w:rPr>
        <w:t>沉寂若久的</w:t>
      </w:r>
      <w:r w:rsidR="0033579D">
        <w:rPr>
          <w:rFonts w:hint="eastAsia"/>
        </w:rPr>
        <w:t>人群</w:t>
      </w:r>
      <w:r w:rsidR="005C7BDE">
        <w:rPr>
          <w:rFonts w:hint="eastAsia"/>
        </w:rPr>
        <w:t>宛若一个撑大的水泡，再也压抑不住。</w:t>
      </w:r>
    </w:p>
    <w:p w14:paraId="038F6EFA" w14:textId="77777777" w:rsidR="00570BBB" w:rsidRDefault="0033579D" w:rsidP="00570BBB">
      <w:r>
        <w:rPr>
          <w:rFonts w:hint="eastAsia"/>
        </w:rPr>
        <w:t>一个不和谐的笑声</w:t>
      </w:r>
      <w:r w:rsidR="005C7BDE">
        <w:rPr>
          <w:rFonts w:hint="eastAsia"/>
        </w:rPr>
        <w:t>如水泡般爆裂</w:t>
      </w:r>
      <w:r>
        <w:rPr>
          <w:rFonts w:hint="eastAsia"/>
        </w:rPr>
        <w:t>，接着是排山倒海的笑浪</w:t>
      </w:r>
      <w:r w:rsidR="00500F46">
        <w:rPr>
          <w:rFonts w:hint="eastAsia"/>
        </w:rPr>
        <w:t>。</w:t>
      </w:r>
    </w:p>
    <w:p w14:paraId="30A1282A" w14:textId="77777777" w:rsidR="00FC30B5" w:rsidRDefault="00FC30B5" w:rsidP="00570BBB">
      <w:r>
        <w:rPr>
          <w:rFonts w:hint="eastAsia"/>
        </w:rPr>
        <w:t>应江湖愤怒地转了一周，转到哪里，哪里的人不敢笑，但转了过去，笑声又再次爆发。</w:t>
      </w:r>
    </w:p>
    <w:p w14:paraId="318EA7B4" w14:textId="77777777" w:rsidR="005C7BDE" w:rsidRDefault="005C7BDE" w:rsidP="00570BBB">
      <w:r>
        <w:rPr>
          <w:rFonts w:hint="eastAsia"/>
        </w:rPr>
        <w:t>盛飞羽张开了嘴，准备又要说些什么。</w:t>
      </w:r>
    </w:p>
    <w:p w14:paraId="48C47311" w14:textId="77777777" w:rsidR="005C7BDE" w:rsidRDefault="005C7BDE" w:rsidP="00570BBB">
      <w:r>
        <w:rPr>
          <w:rFonts w:hint="eastAsia"/>
        </w:rPr>
        <w:t>“你的用词就不能脱离这个男字？”</w:t>
      </w:r>
    </w:p>
    <w:p w14:paraId="337F2260" w14:textId="77777777" w:rsidR="005C7BDE" w:rsidRPr="005C7BDE" w:rsidRDefault="005C7BDE" w:rsidP="00570BBB">
      <w:r>
        <w:rPr>
          <w:rFonts w:hint="eastAsia"/>
        </w:rPr>
        <w:t>阿漂哥忽然捂住了她的嘴，把她拖离了现场。</w:t>
      </w:r>
    </w:p>
    <w:p w14:paraId="2F56967E" w14:textId="77777777" w:rsidR="00FC30B5" w:rsidRPr="00FC30B5" w:rsidRDefault="00FC30B5" w:rsidP="00570BBB">
      <w:r>
        <w:rPr>
          <w:rFonts w:hint="eastAsia"/>
        </w:rPr>
        <w:t>怒不可遏的应江湖一掌拍飞旁边的门柱飞到一楼，一楼的人数纷纷逼让，应江湖狂吼道：“谁再笑，明日百里山踏平哪里。”</w:t>
      </w:r>
    </w:p>
    <w:p w14:paraId="27D81C8B" w14:textId="77777777" w:rsidR="00570BBB" w:rsidRDefault="00FC30B5" w:rsidP="00570BBB">
      <w:r>
        <w:rPr>
          <w:rFonts w:hint="eastAsia"/>
        </w:rPr>
        <w:t>这一声威吓吼出去，</w:t>
      </w:r>
      <w:r w:rsidR="00E45630">
        <w:rPr>
          <w:rFonts w:hint="eastAsia"/>
        </w:rPr>
        <w:t>诸人纷纷收了笑声，变得有些提心吊胆地相互张望。</w:t>
      </w:r>
    </w:p>
    <w:p w14:paraId="28CBBFE3" w14:textId="77777777" w:rsidR="00A56A83" w:rsidRDefault="008B17A1" w:rsidP="00570BBB">
      <w:r>
        <w:rPr>
          <w:rFonts w:hint="eastAsia"/>
        </w:rPr>
        <w:t>应江湖转了周围一圈，再次狂吼道：“大表哥，</w:t>
      </w:r>
      <w:r w:rsidR="00A56A83">
        <w:rPr>
          <w:rFonts w:hint="eastAsia"/>
        </w:rPr>
        <w:t>表哥……”</w:t>
      </w:r>
    </w:p>
    <w:p w14:paraId="2B8D3491" w14:textId="77777777" w:rsidR="00A56A83" w:rsidRDefault="00A56A83" w:rsidP="00570BBB">
      <w:r>
        <w:rPr>
          <w:rFonts w:hint="eastAsia"/>
        </w:rPr>
        <w:t>应江湖朝周围的人群走去，</w:t>
      </w:r>
      <w:r w:rsidR="008B17A1">
        <w:rPr>
          <w:rFonts w:hint="eastAsia"/>
        </w:rPr>
        <w:t>人如潮水般散开</w:t>
      </w:r>
      <w:r>
        <w:rPr>
          <w:rFonts w:hint="eastAsia"/>
        </w:rPr>
        <w:t>，</w:t>
      </w:r>
      <w:r w:rsidR="008B17A1">
        <w:rPr>
          <w:rFonts w:hint="eastAsia"/>
        </w:rPr>
        <w:t>却没有陆三阴的踪影</w:t>
      </w:r>
      <w:r>
        <w:rPr>
          <w:rFonts w:hint="eastAsia"/>
        </w:rPr>
        <w:t>。</w:t>
      </w:r>
    </w:p>
    <w:p w14:paraId="632674FE" w14:textId="77777777" w:rsidR="008B17A1" w:rsidRPr="008B17A1" w:rsidRDefault="008B17A1" w:rsidP="00570BBB">
      <w:r>
        <w:rPr>
          <w:rFonts w:hint="eastAsia"/>
        </w:rPr>
        <w:t>陆三阴早已不知去所。</w:t>
      </w:r>
    </w:p>
    <w:p w14:paraId="556317B4" w14:textId="77777777" w:rsidR="00570BBB" w:rsidRDefault="008B17A1" w:rsidP="00570BBB">
      <w:r>
        <w:rPr>
          <w:rFonts w:hint="eastAsia"/>
        </w:rPr>
        <w:t>炼金锋在旁边微笑说道：</w:t>
      </w:r>
      <w:r w:rsidR="00A56A83">
        <w:rPr>
          <w:rFonts w:hint="eastAsia"/>
        </w:rPr>
        <w:t>“老应你这人真有肚量，这时候还叫人家大表哥。”</w:t>
      </w:r>
    </w:p>
    <w:p w14:paraId="55912FA7" w14:textId="77777777" w:rsidR="00AA084E" w:rsidRPr="00AA084E" w:rsidRDefault="00AA084E" w:rsidP="00570BBB">
      <w:r>
        <w:rPr>
          <w:rFonts w:hint="eastAsia"/>
        </w:rPr>
        <w:t>应江湖问道：“那他叫什么名字？</w:t>
      </w:r>
      <w:r w:rsidR="008B17A1">
        <w:rPr>
          <w:rFonts w:hint="eastAsia"/>
        </w:rPr>
        <w:t>陆人甲？</w:t>
      </w:r>
      <w:r>
        <w:rPr>
          <w:rFonts w:hint="eastAsia"/>
        </w:rPr>
        <w:t>”</w:t>
      </w:r>
    </w:p>
    <w:p w14:paraId="3DDDFCA6" w14:textId="77777777" w:rsidR="00570BBB" w:rsidRPr="00AA084E" w:rsidRDefault="00AA084E" w:rsidP="00570BBB">
      <w:r>
        <w:rPr>
          <w:rFonts w:hint="eastAsia"/>
        </w:rPr>
        <w:t>阿漂哥答道：“好像叫陆三阴吧！”</w:t>
      </w:r>
    </w:p>
    <w:p w14:paraId="08324420" w14:textId="77777777" w:rsidR="00570BBB" w:rsidRDefault="00AA084E" w:rsidP="00570BBB">
      <w:r>
        <w:rPr>
          <w:rFonts w:hint="eastAsia"/>
        </w:rPr>
        <w:t>应江湖再次吼道：“陆三阴，陆三阴你给我出来。”</w:t>
      </w:r>
    </w:p>
    <w:p w14:paraId="0B6C2E9C" w14:textId="77777777" w:rsidR="00AB2B05" w:rsidRDefault="00AB2B05" w:rsidP="00570BBB">
      <w:r>
        <w:rPr>
          <w:rFonts w:hint="eastAsia"/>
        </w:rPr>
        <w:t>人已不知所踪，哪里来的回应。</w:t>
      </w:r>
    </w:p>
    <w:p w14:paraId="5044C5E0" w14:textId="77777777" w:rsidR="00AB2B05" w:rsidRDefault="00AB2B05" w:rsidP="00570BBB">
      <w:r>
        <w:rPr>
          <w:rFonts w:hint="eastAsia"/>
        </w:rPr>
        <w:lastRenderedPageBreak/>
        <w:t>应江湖终于放弃了，走向了钱百万，先踹了两脚，才质问道：“这是怎么回事？”</w:t>
      </w:r>
    </w:p>
    <w:p w14:paraId="79680CD8" w14:textId="77777777" w:rsidR="00AB2B05" w:rsidRPr="00AB2B05" w:rsidRDefault="00A431E5" w:rsidP="00570BBB">
      <w:r>
        <w:rPr>
          <w:rFonts w:hint="eastAsia"/>
        </w:rPr>
        <w:t>钱百万瑟瑟发抖，支支吾吾地把事情说了出来。</w:t>
      </w:r>
    </w:p>
    <w:p w14:paraId="27C1BEF2" w14:textId="77777777" w:rsidR="00915311" w:rsidRDefault="00915311" w:rsidP="00570BBB">
      <w:r>
        <w:rPr>
          <w:rFonts w:hint="eastAsia"/>
        </w:rPr>
        <w:t>当时陆三阴是这么跟他</w:t>
      </w:r>
      <w:r w:rsidR="00C53735">
        <w:rPr>
          <w:rFonts w:hint="eastAsia"/>
        </w:rPr>
        <w:t>出来的</w:t>
      </w:r>
      <w:r>
        <w:rPr>
          <w:rFonts w:hint="eastAsia"/>
        </w:rPr>
        <w:t>，</w:t>
      </w:r>
      <w:r w:rsidR="00696E80">
        <w:rPr>
          <w:rFonts w:hint="eastAsia"/>
        </w:rPr>
        <w:t>陆三阴说要给他办一场特殊的婚礼，这样让妹子开心，他又不用</w:t>
      </w:r>
      <w:r w:rsidR="007E7754">
        <w:rPr>
          <w:rFonts w:hint="eastAsia"/>
        </w:rPr>
        <w:t>扯上钱家的招牌</w:t>
      </w:r>
      <w:r w:rsidR="00696E80">
        <w:rPr>
          <w:rFonts w:hint="eastAsia"/>
        </w:rPr>
        <w:t>。</w:t>
      </w:r>
    </w:p>
    <w:p w14:paraId="4EC702C9" w14:textId="77777777" w:rsidR="00845D06" w:rsidRDefault="00845D06" w:rsidP="00570BBB">
      <w:r>
        <w:rPr>
          <w:rFonts w:hint="eastAsia"/>
        </w:rPr>
        <w:t>这计划的执行是这样的，先是打着应江湖成亲的旗号给钱百万成亲，然后让陆三阴对那少女说挨不住应江湖势大，所以打应江湖的旗号，这样妹子也能理解，钱百万事后也好推脱。</w:t>
      </w:r>
    </w:p>
    <w:p w14:paraId="43C2ADB0" w14:textId="77777777" w:rsidR="00845D06" w:rsidRDefault="00845D06" w:rsidP="00570BBB">
      <w:r>
        <w:rPr>
          <w:rFonts w:hint="eastAsia"/>
        </w:rPr>
        <w:t>同时陆三阴表示，为了让这事件日后更好推脱，这婚事不能打着钱家的招牌，既然不能打钱家的招牌，那就打宁家的吧！</w:t>
      </w:r>
    </w:p>
    <w:p w14:paraId="1E8E1C85" w14:textId="77777777" w:rsidR="00570BBB" w:rsidRDefault="00845D06" w:rsidP="00570BBB">
      <w:r>
        <w:rPr>
          <w:rFonts w:hint="eastAsia"/>
        </w:rPr>
        <w:t>但这样还不足以取信，毕竟只是改个姓氏，还是可以找到钱家头上，要想不和钱家扯上关系，那就必须把这件婚事搞成一次恶搞事件，所以由钱百万办新娘，让那少女扮新郎，日后纠缠起来，钱家可以表示为了攀关系妹子强制娶他过门，为了体现出强制这一特点，就必须把宁百万绑起来。</w:t>
      </w:r>
    </w:p>
    <w:p w14:paraId="4CE8DD27" w14:textId="77777777" w:rsidR="00411497" w:rsidRDefault="00411497" w:rsidP="00570BBB">
      <w:r>
        <w:rPr>
          <w:rFonts w:hint="eastAsia"/>
        </w:rPr>
        <w:t>这计划听起来没什么毛病，做起来可以，钱百万出钱，阿漂哥收钱出力，唯一与原计划不同的是，陆三阴根本没有知会妹子，毕竟这种祸害人一辈子的事情，他还是做不出来。</w:t>
      </w:r>
    </w:p>
    <w:p w14:paraId="1C78FBE9" w14:textId="77777777" w:rsidR="0026399D" w:rsidRDefault="0026399D" w:rsidP="00570BBB">
      <w:r>
        <w:rPr>
          <w:rFonts w:hint="eastAsia"/>
        </w:rPr>
        <w:t>于是事情就像后面演变的那样了，应江湖结众而来，闹得满城风雨，在诸人喝得晕七素八的时候，陆三阴悄悄爬窗子进去，解开了钱百万的绳子。</w:t>
      </w:r>
    </w:p>
    <w:p w14:paraId="6864CBD8" w14:textId="77777777" w:rsidR="00A736DD" w:rsidRDefault="0026399D" w:rsidP="00570BBB">
      <w:r>
        <w:rPr>
          <w:rFonts w:hint="eastAsia"/>
        </w:rPr>
        <w:t>这绳子其实就是防止他中途发现逃跑的，见事情差不多了，陆三阴便潜入进去，见这家伙一幅乐在其中的样子，完全没发现状况已经不对，陆三阴表示很无奈的解开了绳子，然后应江湖便冲了进来。</w:t>
      </w:r>
    </w:p>
    <w:p w14:paraId="7DED1221" w14:textId="77777777" w:rsidR="00A736DD" w:rsidRDefault="00A736DD" w:rsidP="00570BBB">
      <w:r>
        <w:rPr>
          <w:rFonts w:hint="eastAsia"/>
        </w:rPr>
        <w:t>“陆三阴，三天之内杀不了你，我应江湖当场自尽。”</w:t>
      </w:r>
    </w:p>
    <w:p w14:paraId="0ADD7513" w14:textId="77777777" w:rsidR="0026399D" w:rsidRPr="00411497" w:rsidRDefault="00A736DD" w:rsidP="00A736DD">
      <w:r>
        <w:rPr>
          <w:rFonts w:hint="eastAsia"/>
        </w:rPr>
        <w:t>得知始末，应江湖仰天大吼道：</w:t>
      </w:r>
      <w:r w:rsidR="0026399D">
        <w:rPr>
          <w:rFonts w:hint="eastAsia"/>
        </w:rPr>
        <w:t>“老小们，抄家伙关门，</w:t>
      </w:r>
      <w:r w:rsidR="00345DD9">
        <w:rPr>
          <w:rFonts w:hint="eastAsia"/>
        </w:rPr>
        <w:t>在陆三阴这混蛋没找出来之前，一个也别放走</w:t>
      </w:r>
      <w:r w:rsidR="0026399D">
        <w:rPr>
          <w:rFonts w:hint="eastAsia"/>
        </w:rPr>
        <w:t>。”</w:t>
      </w:r>
    </w:p>
    <w:p w14:paraId="6CE121C2" w14:textId="77777777" w:rsidR="00411497" w:rsidRDefault="0026399D" w:rsidP="00570BBB">
      <w:r>
        <w:rPr>
          <w:rFonts w:hint="eastAsia"/>
        </w:rPr>
        <w:t>应江湖这次丢了个大脸，不止恨不得将陆三阴大卸八块，更是恼怒这些看热闹不嫌事大的吃喝群众。</w:t>
      </w:r>
      <w:r>
        <w:rPr>
          <w:rFonts w:hint="eastAsia"/>
        </w:rPr>
        <w:t xml:space="preserve"> </w:t>
      </w:r>
    </w:p>
    <w:p w14:paraId="13D8F0BD" w14:textId="77777777" w:rsidR="00411497" w:rsidRDefault="00A736DD" w:rsidP="00570BBB">
      <w:r>
        <w:rPr>
          <w:rFonts w:hint="eastAsia"/>
        </w:rPr>
        <w:t>百里山强盗们得令，以王百里为首，摔碗拔刀关门，一气喝成，然而收了半天，却是半个人影也没有。</w:t>
      </w:r>
    </w:p>
    <w:p w14:paraId="04982D73" w14:textId="77777777" w:rsidR="00A736DD" w:rsidRPr="00A736DD" w:rsidRDefault="00A736DD" w:rsidP="00570BBB">
      <w:r>
        <w:rPr>
          <w:rFonts w:hint="eastAsia"/>
        </w:rPr>
        <w:t>得知始末，应江湖仰天大吼道：“陆三阴，三天之内杀不了你，我应江湖当场自尽。”</w:t>
      </w:r>
    </w:p>
    <w:p w14:paraId="5D143D63" w14:textId="77777777" w:rsidR="00411497" w:rsidRDefault="00820F3A" w:rsidP="00570BBB">
      <w:r>
        <w:rPr>
          <w:rFonts w:hint="eastAsia"/>
        </w:rPr>
        <w:t>这时候西风千里</w:t>
      </w:r>
      <w:r w:rsidR="00EB7538">
        <w:rPr>
          <w:rFonts w:hint="eastAsia"/>
        </w:rPr>
        <w:t>急急奔来，西风千里忙跑到应江湖面前，说道：“老大，止戈流出事了。”</w:t>
      </w:r>
    </w:p>
    <w:p w14:paraId="6C83EA09" w14:textId="77777777" w:rsidR="00374DD3" w:rsidRDefault="00374DD3" w:rsidP="00570BBB">
      <w:r>
        <w:rPr>
          <w:rFonts w:hint="eastAsia"/>
        </w:rPr>
        <w:t>应江湖正在气头上，不过他似乎也冷静了那么一会，但随即火又烧上来，骂道：“止戈流的事关我屁事，现在什么也比不上讨我的面子重要，老二今天在我讨回面子之前，谁也别走，你也不例外。”</w:t>
      </w:r>
    </w:p>
    <w:p w14:paraId="1BB64AC4" w14:textId="77777777" w:rsidR="00EF12EA" w:rsidRDefault="00EF12EA" w:rsidP="00570BBB">
      <w:r>
        <w:rPr>
          <w:rFonts w:hint="eastAsia"/>
        </w:rPr>
        <w:t>西风千里闻言脸色变得有些难看，正犹豫的时候。</w:t>
      </w:r>
    </w:p>
    <w:p w14:paraId="3B5EFF78" w14:textId="77777777" w:rsidR="00411497" w:rsidRDefault="00E904B3" w:rsidP="00570BBB">
      <w:r>
        <w:rPr>
          <w:rFonts w:hint="eastAsia"/>
        </w:rPr>
        <w:t>应江湖指着一个老头大喝道：“老头，你没听懂我的话是不是？看完热闹就想跑？”</w:t>
      </w:r>
    </w:p>
    <w:p w14:paraId="467B7643" w14:textId="77777777" w:rsidR="00563233" w:rsidRDefault="00563233" w:rsidP="00570BBB">
      <w:r>
        <w:rPr>
          <w:rFonts w:hint="eastAsia"/>
        </w:rPr>
        <w:t>那人的身影微微佝偻，停下脚步，缓缓转过身来。</w:t>
      </w:r>
    </w:p>
    <w:p w14:paraId="0974AFC0" w14:textId="77777777" w:rsidR="00563233" w:rsidRDefault="00563233" w:rsidP="00570BBB">
      <w:r>
        <w:rPr>
          <w:rFonts w:hint="eastAsia"/>
        </w:rPr>
        <w:t>他用一种幽深地目光看着应江湖，但没有说话。</w:t>
      </w:r>
    </w:p>
    <w:p w14:paraId="5C871032" w14:textId="77777777" w:rsidR="00661C36" w:rsidRDefault="00563233" w:rsidP="00570BBB">
      <w:r>
        <w:rPr>
          <w:rFonts w:hint="eastAsia"/>
        </w:rPr>
        <w:t>应江湖迎着他的目光望了过去，也没有说话。</w:t>
      </w:r>
    </w:p>
    <w:p w14:paraId="448537E3" w14:textId="77777777" w:rsidR="00EC49CD" w:rsidRDefault="00EC49CD" w:rsidP="00570BBB">
      <w:r>
        <w:rPr>
          <w:rFonts w:hint="eastAsia"/>
        </w:rPr>
        <w:t>四目对望，便是针锋相对的意思。</w:t>
      </w:r>
    </w:p>
    <w:p w14:paraId="45BDE49E" w14:textId="77777777" w:rsidR="00563233" w:rsidRDefault="00563233" w:rsidP="00570BBB">
      <w:r>
        <w:rPr>
          <w:rFonts w:hint="eastAsia"/>
        </w:rPr>
        <w:t>气氛变得有些凝滞。</w:t>
      </w:r>
    </w:p>
    <w:p w14:paraId="20F8637B" w14:textId="77777777" w:rsidR="00EC49CD" w:rsidRPr="00EC49CD" w:rsidRDefault="00EC49CD" w:rsidP="00570BBB">
      <w:r>
        <w:rPr>
          <w:rFonts w:hint="eastAsia"/>
        </w:rPr>
        <w:t>最应该上前劝解的阿漂哥，此时没有任何动作，正歪头想着什么。</w:t>
      </w:r>
    </w:p>
    <w:p w14:paraId="740D369A" w14:textId="77777777" w:rsidR="00563233" w:rsidRDefault="00357631" w:rsidP="00570BBB">
      <w:r>
        <w:rPr>
          <w:rFonts w:hint="eastAsia"/>
        </w:rPr>
        <w:t>看客们</w:t>
      </w:r>
      <w:r w:rsidR="00EC49CD">
        <w:rPr>
          <w:rFonts w:hint="eastAsia"/>
        </w:rPr>
        <w:t>有些紧张，但更多的是震撼，</w:t>
      </w:r>
      <w:r>
        <w:rPr>
          <w:rFonts w:hint="eastAsia"/>
        </w:rPr>
        <w:t>应江湖在短短一年内把百里山经营到能与青思阁分庭抗礼的地步，自然不是什么善男信女，如今他在盛怒之中，这老头竟然没有半点退让的意思，这胆子未免有些大了。</w:t>
      </w:r>
    </w:p>
    <w:p w14:paraId="39F4B8BE" w14:textId="77777777" w:rsidR="00EC49CD" w:rsidRDefault="00EC49CD" w:rsidP="00570BBB">
      <w:r>
        <w:rPr>
          <w:rFonts w:hint="eastAsia"/>
        </w:rPr>
        <w:t>不知过了多久，老人忽然咳嗽起来，身形微晃，目光也变得摇晃起来。</w:t>
      </w:r>
    </w:p>
    <w:p w14:paraId="7C60222B" w14:textId="77777777" w:rsidR="00EC49CD" w:rsidRPr="00EC49CD" w:rsidRDefault="00EC49CD" w:rsidP="00570BBB">
      <w:r>
        <w:rPr>
          <w:rFonts w:hint="eastAsia"/>
        </w:rPr>
        <w:t>咳嗽之后，老人显得更加佝偻，态度也软了下去，低声说道：“抱歉，年纪大了，听得不是</w:t>
      </w:r>
      <w:r>
        <w:rPr>
          <w:rFonts w:hint="eastAsia"/>
        </w:rPr>
        <w:lastRenderedPageBreak/>
        <w:t>很清楚。”</w:t>
      </w:r>
    </w:p>
    <w:p w14:paraId="0F0BC0F6" w14:textId="77777777" w:rsidR="00661C36" w:rsidRDefault="00EC49CD" w:rsidP="00570BBB">
      <w:r>
        <w:rPr>
          <w:rFonts w:hint="eastAsia"/>
        </w:rPr>
        <w:t>老人竟然这样就</w:t>
      </w:r>
      <w:r w:rsidR="00732C2C">
        <w:rPr>
          <w:rFonts w:hint="eastAsia"/>
        </w:rPr>
        <w:t>服了软，看客们显然有些无法接受。</w:t>
      </w:r>
    </w:p>
    <w:p w14:paraId="50F6623A" w14:textId="77777777" w:rsidR="00732C2C" w:rsidRPr="00732C2C" w:rsidRDefault="00732C2C" w:rsidP="00570BBB">
      <w:r>
        <w:rPr>
          <w:rFonts w:hint="eastAsia"/>
        </w:rPr>
        <w:t>应江湖却忽然笑了起来</w:t>
      </w:r>
      <w:r w:rsidR="004122B7">
        <w:rPr>
          <w:rFonts w:hint="eastAsia"/>
        </w:rPr>
        <w:t>。</w:t>
      </w:r>
      <w:r w:rsidR="004122B7" w:rsidRPr="00732C2C">
        <w:rPr>
          <w:rFonts w:hint="eastAsia"/>
        </w:rPr>
        <w:t xml:space="preserve"> </w:t>
      </w:r>
    </w:p>
    <w:p w14:paraId="17232224" w14:textId="77777777" w:rsidR="00EC49CD" w:rsidRDefault="00732C2C" w:rsidP="00570BBB">
      <w:r>
        <w:rPr>
          <w:rFonts w:hint="eastAsia"/>
        </w:rPr>
        <w:t>人们注意到，他笑的时候，脸上已经没有了怒意。</w:t>
      </w:r>
    </w:p>
    <w:p w14:paraId="39E1751A" w14:textId="77777777" w:rsidR="00732C2C" w:rsidRPr="00732C2C" w:rsidRDefault="00732C2C" w:rsidP="00570BBB">
      <w:r>
        <w:rPr>
          <w:rFonts w:hint="eastAsia"/>
        </w:rPr>
        <w:t>不知何时，他已经冷静了下来。</w:t>
      </w:r>
    </w:p>
    <w:p w14:paraId="19563EDD" w14:textId="77777777" w:rsidR="004122B7" w:rsidRDefault="004122B7" w:rsidP="00570BBB">
      <w:r>
        <w:rPr>
          <w:rFonts w:hint="eastAsia"/>
        </w:rPr>
        <w:t>“没事没事，老人家请自便。”</w:t>
      </w:r>
    </w:p>
    <w:p w14:paraId="1CB664A7" w14:textId="77777777" w:rsidR="00DE179C" w:rsidRDefault="00DE179C" w:rsidP="00570BBB">
      <w:r>
        <w:rPr>
          <w:rFonts w:hint="eastAsia"/>
        </w:rPr>
        <w:t>说这句话的时候，他的语气平缓，神色和善，完全不似发过怒的样子。</w:t>
      </w:r>
    </w:p>
    <w:p w14:paraId="1C400F45" w14:textId="77777777" w:rsidR="00EC49CD" w:rsidRDefault="00DE179C" w:rsidP="00570BBB">
      <w:r>
        <w:rPr>
          <w:rFonts w:hint="eastAsia"/>
        </w:rPr>
        <w:t>应江湖转向众人，说道：</w:t>
      </w:r>
      <w:r w:rsidR="004122B7">
        <w:rPr>
          <w:rFonts w:hint="eastAsia"/>
        </w:rPr>
        <w:t>“现在大家可以走了。”</w:t>
      </w:r>
    </w:p>
    <w:p w14:paraId="6096912C" w14:textId="77777777" w:rsidR="00DE179C" w:rsidRDefault="00DE179C" w:rsidP="00570BBB">
      <w:r>
        <w:rPr>
          <w:rFonts w:hint="eastAsia"/>
        </w:rPr>
        <w:t>人们你看看我，我看看你，显然还没有反应过来。</w:t>
      </w:r>
    </w:p>
    <w:p w14:paraId="0B4C2D4A" w14:textId="77777777" w:rsidR="00DE179C" w:rsidRDefault="00DE179C" w:rsidP="00570BBB">
      <w:r>
        <w:rPr>
          <w:rFonts w:hint="eastAsia"/>
        </w:rPr>
        <w:t>老人又咳嗽起来，然后往自己的房间走去。</w:t>
      </w:r>
    </w:p>
    <w:p w14:paraId="04721D5E" w14:textId="77777777" w:rsidR="00DE179C" w:rsidRDefault="00DE179C" w:rsidP="00570BBB">
      <w:r>
        <w:rPr>
          <w:rFonts w:hint="eastAsia"/>
        </w:rPr>
        <w:t>看客们沉默了片刻，一哄而散。</w:t>
      </w:r>
    </w:p>
    <w:p w14:paraId="28DD5C71" w14:textId="77777777" w:rsidR="00DE179C" w:rsidRDefault="008835DA" w:rsidP="00570BBB">
      <w:commentRangeStart w:id="17"/>
      <w:r>
        <w:rPr>
          <w:rFonts w:hint="eastAsia"/>
        </w:rPr>
        <w:t>应江湖走到柜台前，坐了下来，让盛飞羽调了杯鸡尾酒。</w:t>
      </w:r>
      <w:commentRangeEnd w:id="17"/>
      <w:r>
        <w:rPr>
          <w:rStyle w:val="a6"/>
        </w:rPr>
        <w:commentReference w:id="17"/>
      </w:r>
    </w:p>
    <w:p w14:paraId="4F3024DB" w14:textId="77777777" w:rsidR="008835DA" w:rsidRDefault="008835DA" w:rsidP="00570BBB">
      <w:r>
        <w:rPr>
          <w:rFonts w:hint="eastAsia"/>
        </w:rPr>
        <w:t>盛飞羽调酒的时候，应江湖低头看着桌子，没有说话。</w:t>
      </w:r>
    </w:p>
    <w:p w14:paraId="0502BC2E" w14:textId="77777777" w:rsidR="008835DA" w:rsidRPr="008835DA" w:rsidRDefault="008835DA" w:rsidP="00570BBB">
      <w:r>
        <w:rPr>
          <w:rFonts w:hint="eastAsia"/>
        </w:rPr>
        <w:t>西风千里知道他在思考，所以没有说话。</w:t>
      </w:r>
    </w:p>
    <w:p w14:paraId="54F9E349" w14:textId="77777777" w:rsidR="008835DA" w:rsidRDefault="008835DA" w:rsidP="00570BBB">
      <w:r>
        <w:rPr>
          <w:rFonts w:hint="eastAsia"/>
        </w:rPr>
        <w:t>应江湖忽而问道：“止戈流撤走了？”</w:t>
      </w:r>
    </w:p>
    <w:p w14:paraId="119158AA" w14:textId="77777777" w:rsidR="008835DA" w:rsidRDefault="008835DA" w:rsidP="00570BBB">
      <w:r>
        <w:rPr>
          <w:rFonts w:hint="eastAsia"/>
        </w:rPr>
        <w:t>西风千里吃了一惊，然后点了点头。</w:t>
      </w:r>
    </w:p>
    <w:p w14:paraId="10032FE0" w14:textId="77777777" w:rsidR="008835DA" w:rsidRDefault="008835DA" w:rsidP="00570BBB">
      <w:r>
        <w:rPr>
          <w:rFonts w:hint="eastAsia"/>
        </w:rPr>
        <w:t>这时候，盛飞羽把酒端了过来。</w:t>
      </w:r>
    </w:p>
    <w:p w14:paraId="65506E1A" w14:textId="77777777" w:rsidR="008835DA" w:rsidRDefault="008835DA" w:rsidP="00570BBB">
      <w:r>
        <w:rPr>
          <w:rFonts w:hint="eastAsia"/>
        </w:rPr>
        <w:t>应江湖端起酒酒轻轻晃了一圈，眯着眼看着杯中酒，饶有兴趣地说道：“说说看。”</w:t>
      </w:r>
    </w:p>
    <w:p w14:paraId="599CD175" w14:textId="77777777" w:rsidR="008835DA" w:rsidRDefault="008835DA" w:rsidP="00570BBB">
      <w:r>
        <w:rPr>
          <w:rFonts w:hint="eastAsia"/>
        </w:rPr>
        <w:t>西风千里坐到他旁边，说道：“</w:t>
      </w:r>
      <w:r w:rsidR="001E2543">
        <w:rPr>
          <w:rFonts w:hint="eastAsia"/>
        </w:rPr>
        <w:t>往中</w:t>
      </w:r>
      <w:r w:rsidR="009739AE">
        <w:rPr>
          <w:rFonts w:hint="eastAsia"/>
        </w:rPr>
        <w:t>部</w:t>
      </w:r>
      <w:r>
        <w:rPr>
          <w:rFonts w:hint="eastAsia"/>
        </w:rPr>
        <w:t>清扫一夜风雨的止戈流众</w:t>
      </w:r>
      <w:r w:rsidR="00CD6FF1">
        <w:rPr>
          <w:rFonts w:hint="eastAsia"/>
        </w:rPr>
        <w:t>，到了百里城边</w:t>
      </w:r>
      <w:r w:rsidR="00F00C1F">
        <w:rPr>
          <w:rFonts w:hint="eastAsia"/>
        </w:rPr>
        <w:t>界之后，直奔佛国而去</w:t>
      </w:r>
      <w:r w:rsidR="00CD6FF1">
        <w:rPr>
          <w:rFonts w:hint="eastAsia"/>
        </w:rPr>
        <w:t>。</w:t>
      </w:r>
      <w:r>
        <w:rPr>
          <w:rFonts w:hint="eastAsia"/>
        </w:rPr>
        <w:t>”</w:t>
      </w:r>
    </w:p>
    <w:p w14:paraId="701C5290" w14:textId="77777777" w:rsidR="00EA620F" w:rsidRDefault="00176FAE" w:rsidP="00570BBB">
      <w:r>
        <w:rPr>
          <w:rFonts w:hint="eastAsia"/>
        </w:rPr>
        <w:t>听到这消息，</w:t>
      </w:r>
      <w:r w:rsidR="007A5911">
        <w:rPr>
          <w:rFonts w:hint="eastAsia"/>
        </w:rPr>
        <w:t>应江湖</w:t>
      </w:r>
      <w:r w:rsidR="005863C5">
        <w:rPr>
          <w:rFonts w:hint="eastAsia"/>
        </w:rPr>
        <w:t>已经知道了所有布局，</w:t>
      </w:r>
      <w:r w:rsidR="00EA620F">
        <w:rPr>
          <w:rFonts w:hint="eastAsia"/>
        </w:rPr>
        <w:t>西门纤纤对外宣称三日后解散止戈流，</w:t>
      </w:r>
      <w:r w:rsidR="00497848">
        <w:rPr>
          <w:rFonts w:hint="eastAsia"/>
        </w:rPr>
        <w:t>通知两境前来与会，并派人分三路清扫一夜风雨布在百里城暗桩，而陆三阴则忽悠应江湖带人前来单身客栈。</w:t>
      </w:r>
    </w:p>
    <w:p w14:paraId="09984F15" w14:textId="77777777" w:rsidR="00497848" w:rsidRDefault="00497848" w:rsidP="00570BBB">
      <w:r>
        <w:rPr>
          <w:rFonts w:hint="eastAsia"/>
        </w:rPr>
        <w:t>一夜风雨作为本是杀手组织，平时分开隐藏，遇到清扫时自然有所收缩，一旦应江湖的人马全部被带到此边，便再也没有人能阻止止戈流</w:t>
      </w:r>
      <w:r w:rsidR="005863C5">
        <w:rPr>
          <w:rFonts w:hint="eastAsia"/>
        </w:rPr>
        <w:t>离开百里城了。</w:t>
      </w:r>
    </w:p>
    <w:p w14:paraId="331E9A58" w14:textId="77777777" w:rsidR="00BF46F5" w:rsidRDefault="00BF46F5" w:rsidP="00570BBB">
      <w:r>
        <w:rPr>
          <w:rFonts w:hint="eastAsia"/>
        </w:rPr>
        <w:t>人们都以为西门纤纤会正正规规的举行解散止戈流大典，却不料这只是个幌子，当人们把精力集中在如何破坏大典时，止戈流已经跑路了。</w:t>
      </w:r>
    </w:p>
    <w:p w14:paraId="3813E0E9" w14:textId="77777777" w:rsidR="007A5911" w:rsidRDefault="007A5911" w:rsidP="00570BBB">
      <w:r>
        <w:rPr>
          <w:rFonts w:hint="eastAsia"/>
        </w:rPr>
        <w:t>应江湖忽然笑了起来，说道：“好你个陆三阴，跟我玩阴的。”</w:t>
      </w:r>
    </w:p>
    <w:p w14:paraId="6DA8144C" w14:textId="77777777" w:rsidR="007A5911" w:rsidRDefault="007A5911" w:rsidP="00570BBB">
      <w:r>
        <w:rPr>
          <w:rFonts w:hint="eastAsia"/>
        </w:rPr>
        <w:t>西风千里皱着眉头，问道：“那现在要怎么办？”</w:t>
      </w:r>
    </w:p>
    <w:p w14:paraId="641F96A7" w14:textId="77777777" w:rsidR="0033495B" w:rsidRPr="00BF46F5" w:rsidRDefault="007A5911" w:rsidP="00570BBB">
      <w:r>
        <w:rPr>
          <w:rFonts w:hint="eastAsia"/>
        </w:rPr>
        <w:t>应江湖说道：“</w:t>
      </w:r>
      <w:r w:rsidR="0033495B">
        <w:rPr>
          <w:rFonts w:hint="eastAsia"/>
        </w:rPr>
        <w:t>南人归南，北人归北</w:t>
      </w:r>
      <w:r>
        <w:rPr>
          <w:rFonts w:hint="eastAsia"/>
        </w:rPr>
        <w:t>，肯定是阻止不及了，还能怎么办？”</w:t>
      </w:r>
    </w:p>
    <w:p w14:paraId="2AE36600" w14:textId="77777777" w:rsidR="00613D5B" w:rsidRDefault="007A5911" w:rsidP="00570BBB">
      <w:r>
        <w:rPr>
          <w:rFonts w:hint="eastAsia"/>
        </w:rPr>
        <w:t>西风千里有些愤怒地一拳砸在桌子上，很不甘心的模样。</w:t>
      </w:r>
    </w:p>
    <w:p w14:paraId="70CCE5F7" w14:textId="77777777" w:rsidR="007A5911" w:rsidRPr="007A5911" w:rsidRDefault="007A5911" w:rsidP="00570BBB">
      <w:r>
        <w:rPr>
          <w:rFonts w:hint="eastAsia"/>
        </w:rPr>
        <w:t>阿漂哥幽幽地来了句：“砸坏了是要陪钱的。”</w:t>
      </w:r>
    </w:p>
    <w:p w14:paraId="7F9F1802" w14:textId="77777777" w:rsidR="005F4678" w:rsidRDefault="007A5911" w:rsidP="00570BBB">
      <w:r>
        <w:rPr>
          <w:rFonts w:hint="eastAsia"/>
        </w:rPr>
        <w:t>西风千里瞪了他，准备发怒。</w:t>
      </w:r>
    </w:p>
    <w:p w14:paraId="1568F87E" w14:textId="77777777" w:rsidR="007A5911" w:rsidRDefault="007A5911" w:rsidP="00570BBB">
      <w:r>
        <w:rPr>
          <w:rFonts w:hint="eastAsia"/>
        </w:rPr>
        <w:t>应江湖</w:t>
      </w:r>
      <w:r w:rsidR="005606FB">
        <w:rPr>
          <w:rFonts w:hint="eastAsia"/>
        </w:rPr>
        <w:t>劝</w:t>
      </w:r>
      <w:r>
        <w:rPr>
          <w:rFonts w:hint="eastAsia"/>
        </w:rPr>
        <w:t>道：“别急啊老二，这局棋他们只赢了半盘。”</w:t>
      </w:r>
    </w:p>
    <w:p w14:paraId="7711C5AC" w14:textId="77777777" w:rsidR="005606FB" w:rsidRDefault="007726B1" w:rsidP="00570BBB">
      <w:r>
        <w:rPr>
          <w:rFonts w:hint="eastAsia"/>
        </w:rPr>
        <w:t>西风千里</w:t>
      </w:r>
      <w:r w:rsidR="005606FB">
        <w:rPr>
          <w:rFonts w:hint="eastAsia"/>
        </w:rPr>
        <w:t>千里抬起头来，望着他，问道：“什么意思？”</w:t>
      </w:r>
    </w:p>
    <w:p w14:paraId="7FD957C2" w14:textId="77777777" w:rsidR="005606FB" w:rsidRPr="007A5911" w:rsidRDefault="004F52A1" w:rsidP="00570BBB">
      <w:r>
        <w:rPr>
          <w:rFonts w:hint="eastAsia"/>
        </w:rPr>
        <w:t>应江湖喝了口酒，说道：“你没有发现仇老五，燕老六，山贼小宝这两天都不见踪影吗？”</w:t>
      </w:r>
    </w:p>
    <w:p w14:paraId="5008AC7B" w14:textId="77777777" w:rsidR="005F4678" w:rsidRDefault="007726B1" w:rsidP="00570BBB">
      <w:r>
        <w:rPr>
          <w:rFonts w:hint="eastAsia"/>
        </w:rPr>
        <w:t>西风千里怔住，应江湖拍拍他的肩膀，说道：“</w:t>
      </w:r>
      <w:r w:rsidR="00297232">
        <w:rPr>
          <w:rFonts w:hint="eastAsia"/>
        </w:rPr>
        <w:t>我老大的老大说过，下棋的时候一定要有耐心，不要只盯着一块地看，要盯着全局。</w:t>
      </w:r>
      <w:r>
        <w:rPr>
          <w:rFonts w:hint="eastAsia"/>
        </w:rPr>
        <w:t>”</w:t>
      </w:r>
    </w:p>
    <w:p w14:paraId="77CDC006" w14:textId="77777777" w:rsidR="007726B1" w:rsidRDefault="007726B1" w:rsidP="00570BBB"/>
    <w:p w14:paraId="2B4CA21D" w14:textId="77777777" w:rsidR="007726B1" w:rsidRDefault="007726B1" w:rsidP="00570BBB"/>
    <w:p w14:paraId="35F3F6CC" w14:textId="77777777" w:rsidR="007726B1" w:rsidRPr="007726B1" w:rsidRDefault="007726B1" w:rsidP="00570BBB"/>
    <w:p w14:paraId="6B4FB5CA" w14:textId="77777777" w:rsidR="005F4678" w:rsidRPr="0061553E" w:rsidRDefault="005F4678" w:rsidP="00570BBB"/>
    <w:p w14:paraId="6BFE03BC" w14:textId="77777777" w:rsidR="004243D0" w:rsidRDefault="00971D91" w:rsidP="005F4678">
      <w:pPr>
        <w:pStyle w:val="3"/>
      </w:pPr>
      <w:r>
        <w:rPr>
          <w:rFonts w:hint="eastAsia"/>
        </w:rPr>
        <w:lastRenderedPageBreak/>
        <w:t>第四十</w:t>
      </w:r>
      <w:r w:rsidR="00724A37">
        <w:rPr>
          <w:rFonts w:hint="eastAsia"/>
        </w:rPr>
        <w:t>九</w:t>
      </w:r>
      <w:r>
        <w:rPr>
          <w:rFonts w:hint="eastAsia"/>
        </w:rPr>
        <w:t>章</w:t>
      </w:r>
      <w:r w:rsidR="000A7F43">
        <w:rPr>
          <w:rFonts w:hint="eastAsia"/>
        </w:rPr>
        <w:t>归去，也无风雨也无晴</w:t>
      </w:r>
    </w:p>
    <w:p w14:paraId="0AE23F28" w14:textId="77777777" w:rsidR="001E2543" w:rsidRDefault="0059434D">
      <w:r>
        <w:rPr>
          <w:rFonts w:hint="eastAsia"/>
        </w:rPr>
        <w:t>夜色正浓，照在止戈城南边的荒山之上。</w:t>
      </w:r>
    </w:p>
    <w:p w14:paraId="249D9EC0" w14:textId="77777777" w:rsidR="001C6E6E" w:rsidRDefault="001C6E6E">
      <w:r>
        <w:rPr>
          <w:rFonts w:hint="eastAsia"/>
        </w:rPr>
        <w:t>月光照在幽深的林子里，</w:t>
      </w:r>
      <w:r w:rsidR="0018508C">
        <w:rPr>
          <w:rFonts w:hint="eastAsia"/>
        </w:rPr>
        <w:t>看到了一边人影，正在这荒林中披荆斩棘的前行着。</w:t>
      </w:r>
    </w:p>
    <w:p w14:paraId="4DDFEE96" w14:textId="77777777" w:rsidR="0018508C" w:rsidRDefault="0018508C">
      <w:r>
        <w:rPr>
          <w:rFonts w:hint="eastAsia"/>
        </w:rPr>
        <w:t>柴桑走在最前面，挥舞着斩刀，砍掉前面的荆棘，向南而去。</w:t>
      </w:r>
    </w:p>
    <w:p w14:paraId="22D0CB3C" w14:textId="77777777" w:rsidR="0018508C" w:rsidRDefault="0018508C">
      <w:r>
        <w:rPr>
          <w:rFonts w:hint="eastAsia"/>
        </w:rPr>
        <w:t>南投派的止戈流众跟在后面，慵懒地走着，不时用刀剑砍掉挡路刺藤，神情萎靡。</w:t>
      </w:r>
    </w:p>
    <w:p w14:paraId="3F116F00" w14:textId="77777777" w:rsidR="00370AB7" w:rsidRDefault="0018508C">
      <w:r>
        <w:rPr>
          <w:rFonts w:hint="eastAsia"/>
        </w:rPr>
        <w:t>这时候，他们还不知道西门纤纤的安排，心里还想着赶紧回到止戈流，参加解散大典，所以很不理解柴桑的行为。</w:t>
      </w:r>
    </w:p>
    <w:p w14:paraId="1ADC214D" w14:textId="77777777" w:rsidR="00E37291" w:rsidRPr="00E37291" w:rsidRDefault="00E37291">
      <w:r>
        <w:rPr>
          <w:rFonts w:hint="eastAsia"/>
        </w:rPr>
        <w:t>“这荒山野林的，怎么会有一夜风雨的踪迹？”</w:t>
      </w:r>
    </w:p>
    <w:p w14:paraId="09F659B2" w14:textId="77777777" w:rsidR="00E37291" w:rsidRDefault="00370AB7">
      <w:r>
        <w:rPr>
          <w:rFonts w:hint="eastAsia"/>
        </w:rPr>
        <w:t>忽然有人停住了脚步，</w:t>
      </w:r>
      <w:r w:rsidR="00E37291">
        <w:rPr>
          <w:rFonts w:hint="eastAsia"/>
        </w:rPr>
        <w:t>抱怨起来，其他人也纷纷停了下来。</w:t>
      </w:r>
    </w:p>
    <w:p w14:paraId="4ADBC985" w14:textId="77777777" w:rsidR="0018508C" w:rsidRPr="0018508C" w:rsidRDefault="00450338">
      <w:r>
        <w:rPr>
          <w:rFonts w:hint="eastAsia"/>
        </w:rPr>
        <w:t>这些抱怨自然是冲着柴桑的人，所以柴桑也听了起来，正好听到了有人说了一句。</w:t>
      </w:r>
    </w:p>
    <w:p w14:paraId="6CCED492" w14:textId="77777777" w:rsidR="001E2543" w:rsidRDefault="00450338">
      <w:r>
        <w:rPr>
          <w:rFonts w:hint="eastAsia"/>
        </w:rPr>
        <w:t>“我都几天没休息了，还在这深山老林瞎逛</w:t>
      </w:r>
      <w:r w:rsidR="0090422E">
        <w:rPr>
          <w:rFonts w:hint="eastAsia"/>
        </w:rPr>
        <w:t>，这不是纯属给自己找累吗？</w:t>
      </w:r>
      <w:r>
        <w:rPr>
          <w:rFonts w:hint="eastAsia"/>
        </w:rPr>
        <w:t>”</w:t>
      </w:r>
    </w:p>
    <w:p w14:paraId="55BDDC66" w14:textId="77777777" w:rsidR="001E2543" w:rsidRDefault="00450338" w:rsidP="001E2543">
      <w:r>
        <w:rPr>
          <w:rFonts w:hint="eastAsia"/>
        </w:rPr>
        <w:t>柴桑觉得这句话很有意思，便看着那人笑了笑，</w:t>
      </w:r>
      <w:r w:rsidR="004B73DB">
        <w:rPr>
          <w:rFonts w:hint="eastAsia"/>
        </w:rPr>
        <w:t>说</w:t>
      </w:r>
      <w:r>
        <w:rPr>
          <w:rFonts w:hint="eastAsia"/>
        </w:rPr>
        <w:t>道：“</w:t>
      </w:r>
      <w:r w:rsidR="004B73DB">
        <w:rPr>
          <w:rFonts w:hint="eastAsia"/>
        </w:rPr>
        <w:t>不会吧，一夜风雨闹腾了一夜，你们不是还有精神去挖坟掘墓，怎么现在走个路就累得不行了？</w:t>
      </w:r>
      <w:r>
        <w:rPr>
          <w:rFonts w:hint="eastAsia"/>
        </w:rPr>
        <w:t>”</w:t>
      </w:r>
    </w:p>
    <w:p w14:paraId="6FBD1C87" w14:textId="77777777" w:rsidR="001810C9" w:rsidRDefault="001E2543" w:rsidP="001E2543">
      <w:r>
        <w:t>​</w:t>
      </w:r>
      <w:r w:rsidR="001810C9">
        <w:rPr>
          <w:rFonts w:hint="eastAsia"/>
        </w:rPr>
        <w:t>听完这句话，</w:t>
      </w:r>
      <w:r w:rsidR="008554C4">
        <w:rPr>
          <w:rFonts w:hint="eastAsia"/>
        </w:rPr>
        <w:t>所有人</w:t>
      </w:r>
      <w:r w:rsidR="001810C9">
        <w:rPr>
          <w:rFonts w:hint="eastAsia"/>
        </w:rPr>
        <w:t>都沉默了，</w:t>
      </w:r>
      <w:r w:rsidR="008554C4">
        <w:rPr>
          <w:rFonts w:hint="eastAsia"/>
        </w:rPr>
        <w:t>脸色</w:t>
      </w:r>
      <w:r w:rsidR="001810C9">
        <w:rPr>
          <w:rFonts w:hint="eastAsia"/>
        </w:rPr>
        <w:t>瞬间变得十分难看。</w:t>
      </w:r>
    </w:p>
    <w:p w14:paraId="44FC6153" w14:textId="77777777" w:rsidR="001E2543" w:rsidRDefault="001810C9" w:rsidP="001E2543">
      <w:r>
        <w:rPr>
          <w:rFonts w:hint="eastAsia"/>
        </w:rPr>
        <w:t>那一夜的时候，由于农应群跳出来顶包，所以西门纤纤也不好对他们说什么，只是让他们协助清扫一夜风雨。</w:t>
      </w:r>
    </w:p>
    <w:p w14:paraId="212E97C7" w14:textId="77777777" w:rsidR="00C14583" w:rsidRDefault="00C14583" w:rsidP="001E2543">
      <w:r>
        <w:rPr>
          <w:rFonts w:hint="eastAsia"/>
        </w:rPr>
        <w:t>随着西门纤纤宣布解散止戈流，大家都认为这件事情就这么过去了，却没想到柴桑把这条账掀了过来。</w:t>
      </w:r>
    </w:p>
    <w:p w14:paraId="138172FB" w14:textId="77777777" w:rsidR="00EB6EA7" w:rsidRDefault="00EB6EA7" w:rsidP="001E2543">
      <w:r>
        <w:rPr>
          <w:rFonts w:hint="eastAsia"/>
        </w:rPr>
        <w:t>陆三阴说话不讲原则，柴桑说话不看场合，换一种说法就是，他们说话都很不要脸。</w:t>
      </w:r>
    </w:p>
    <w:p w14:paraId="6824B7CF" w14:textId="77777777" w:rsidR="00115E51" w:rsidRPr="00115E51" w:rsidRDefault="00115E51" w:rsidP="001E2543">
      <w:r>
        <w:rPr>
          <w:rFonts w:hint="eastAsia"/>
        </w:rPr>
        <w:t>然而不要脸，不代表</w:t>
      </w:r>
      <w:r w:rsidR="00E9405F">
        <w:rPr>
          <w:rFonts w:hint="eastAsia"/>
        </w:rPr>
        <w:t>不带脑子，柴桑此时说这些话亦是一样，有些话纤纤不方便说，那他就代</w:t>
      </w:r>
      <w:r>
        <w:rPr>
          <w:rFonts w:hint="eastAsia"/>
        </w:rPr>
        <w:t>纤纤说。</w:t>
      </w:r>
    </w:p>
    <w:p w14:paraId="63AC7BFB" w14:textId="77777777" w:rsidR="001810C9" w:rsidRDefault="00E9405F" w:rsidP="001E2543">
      <w:r>
        <w:rPr>
          <w:rFonts w:hint="eastAsia"/>
        </w:rPr>
        <w:t>那个被柴桑看了一眼，便低下去头，脸上仿佛有什么在烧。</w:t>
      </w:r>
    </w:p>
    <w:p w14:paraId="6B1D28B8" w14:textId="77777777" w:rsidR="00E9405F" w:rsidRDefault="00E9405F" w:rsidP="00E9405F">
      <w:r>
        <w:rPr>
          <w:rFonts w:hint="eastAsia"/>
        </w:rPr>
        <w:t>有人站了出来，借他解释道：“他的意思是，这都要出百里城地界了，再不回去就赶不上解礼大典了。”</w:t>
      </w:r>
    </w:p>
    <w:p w14:paraId="58B00132" w14:textId="77777777" w:rsidR="00E9405F" w:rsidRPr="00E9405F" w:rsidRDefault="00E9405F" w:rsidP="001E2543">
      <w:r>
        <w:rPr>
          <w:rFonts w:hint="eastAsia"/>
        </w:rPr>
        <w:t>柴桑望着那人，说道：“赶不上了，就地解散不是更好？”</w:t>
      </w:r>
    </w:p>
    <w:p w14:paraId="732AB9CC" w14:textId="77777777" w:rsidR="001E2543" w:rsidRDefault="003077B1" w:rsidP="00E9405F">
      <w:r>
        <w:rPr>
          <w:rFonts w:hint="eastAsia"/>
        </w:rPr>
        <w:t>止戈流众心想，要是能逃跑早十几年我早不跑了，还用得到你来说？</w:t>
      </w:r>
    </w:p>
    <w:p w14:paraId="4926B0C2" w14:textId="77777777" w:rsidR="001E2543" w:rsidRDefault="001E2543" w:rsidP="00EB2002">
      <w:r>
        <w:t>​</w:t>
      </w:r>
      <w:r w:rsidR="00C2064C">
        <w:rPr>
          <w:rFonts w:hint="eastAsia"/>
        </w:rPr>
        <w:t>有人又跳出来解释道：</w:t>
      </w:r>
      <w:r w:rsidR="00EB2002">
        <w:rPr>
          <w:rFonts w:hint="eastAsia"/>
        </w:rPr>
        <w:t>“</w:t>
      </w:r>
      <w:r w:rsidR="00C2064C">
        <w:rPr>
          <w:rFonts w:hint="eastAsia"/>
        </w:rPr>
        <w:t>在解礼大典之前离开，那就是逃跑了。</w:t>
      </w:r>
      <w:r w:rsidR="00EB2002">
        <w:rPr>
          <w:rFonts w:hint="eastAsia"/>
        </w:rPr>
        <w:t>”</w:t>
      </w:r>
    </w:p>
    <w:p w14:paraId="6C57E0CF" w14:textId="77777777" w:rsidR="001E2543" w:rsidRDefault="001E2543" w:rsidP="001E2543">
      <w:r>
        <w:t>​</w:t>
      </w:r>
      <w:r>
        <w:rPr>
          <w:rFonts w:hint="eastAsia"/>
        </w:rPr>
        <w:t>柴</w:t>
      </w:r>
      <w:r w:rsidR="00373D2B">
        <w:rPr>
          <w:rFonts w:hint="eastAsia"/>
        </w:rPr>
        <w:t>桑又笑了</w:t>
      </w:r>
      <w:r>
        <w:rPr>
          <w:rFonts w:hint="eastAsia"/>
        </w:rPr>
        <w:t>，</w:t>
      </w:r>
      <w:r w:rsidR="00373D2B">
        <w:rPr>
          <w:rFonts w:hint="eastAsia"/>
        </w:rPr>
        <w:t>说道：“</w:t>
      </w:r>
      <w:r w:rsidR="00C2064C">
        <w:rPr>
          <w:rFonts w:hint="eastAsia"/>
        </w:rPr>
        <w:t>你们的老大农应群，不是</w:t>
      </w:r>
      <w:r>
        <w:rPr>
          <w:rFonts w:hint="eastAsia"/>
        </w:rPr>
        <w:t>南境少子跑路了</w:t>
      </w:r>
      <w:r w:rsidR="00373D2B">
        <w:rPr>
          <w:rFonts w:hint="eastAsia"/>
        </w:rPr>
        <w:t>。”</w:t>
      </w:r>
    </w:p>
    <w:p w14:paraId="02585958" w14:textId="77777777" w:rsidR="001E2543" w:rsidRDefault="001E2543" w:rsidP="001E2543">
      <w:r>
        <w:t>​</w:t>
      </w:r>
      <w:r w:rsidR="00D50974">
        <w:rPr>
          <w:rFonts w:hint="eastAsia"/>
        </w:rPr>
        <w:t>止戈流又有人说道：“他是叛徒，我</w:t>
      </w:r>
      <w:r>
        <w:rPr>
          <w:rFonts w:hint="eastAsia"/>
        </w:rPr>
        <w:t>怎么能和他一样</w:t>
      </w:r>
      <w:r w:rsidR="00D50974">
        <w:rPr>
          <w:rFonts w:hint="eastAsia"/>
        </w:rPr>
        <w:t>？”</w:t>
      </w:r>
    </w:p>
    <w:p w14:paraId="12682710" w14:textId="77777777" w:rsidR="001E2543" w:rsidRDefault="001E2543" w:rsidP="001E2543">
      <w:r>
        <w:t>​</w:t>
      </w:r>
      <w:r>
        <w:rPr>
          <w:rFonts w:hint="eastAsia"/>
        </w:rPr>
        <w:t>柴</w:t>
      </w:r>
      <w:r w:rsidR="00230B38">
        <w:rPr>
          <w:rFonts w:hint="eastAsia"/>
        </w:rPr>
        <w:t>桑觉得确实有里，但又想到了另一件事情，问道：“</w:t>
      </w:r>
      <w:r>
        <w:rPr>
          <w:rFonts w:hint="eastAsia"/>
        </w:rPr>
        <w:t>意思是你们不屑于</w:t>
      </w:r>
      <w:r w:rsidR="0004038B">
        <w:rPr>
          <w:rFonts w:hint="eastAsia"/>
        </w:rPr>
        <w:t>和他一样</w:t>
      </w:r>
      <w:r>
        <w:rPr>
          <w:rFonts w:hint="eastAsia"/>
        </w:rPr>
        <w:t>投奔南境？</w:t>
      </w:r>
      <w:r w:rsidR="00230B38">
        <w:rPr>
          <w:rFonts w:hint="eastAsia"/>
        </w:rPr>
        <w:t>”</w:t>
      </w:r>
    </w:p>
    <w:p w14:paraId="40AF5D18" w14:textId="77777777" w:rsidR="001E2543" w:rsidRDefault="001E2543" w:rsidP="001E2543">
      <w:r>
        <w:t>​</w:t>
      </w:r>
      <w:r w:rsidR="0004038B">
        <w:rPr>
          <w:rFonts w:hint="eastAsia"/>
        </w:rPr>
        <w:t>一片沉默，没有人再跳出来回答他。</w:t>
      </w:r>
    </w:p>
    <w:p w14:paraId="229328C1" w14:textId="77777777" w:rsidR="0004038B" w:rsidRPr="0004038B" w:rsidRDefault="0004038B" w:rsidP="001E2543">
      <w:r>
        <w:rPr>
          <w:rFonts w:hint="eastAsia"/>
        </w:rPr>
        <w:t>这问题根本就没法解释。</w:t>
      </w:r>
    </w:p>
    <w:p w14:paraId="028F2F16" w14:textId="77777777" w:rsidR="001E2543" w:rsidRDefault="001E2543" w:rsidP="001E2543">
      <w:r>
        <w:rPr>
          <w:rFonts w:hint="eastAsia"/>
        </w:rPr>
        <w:t>柴</w:t>
      </w:r>
      <w:r w:rsidR="0004038B">
        <w:rPr>
          <w:rFonts w:hint="eastAsia"/>
        </w:rPr>
        <w:t>桑觉得</w:t>
      </w:r>
      <w:r w:rsidR="00432B76">
        <w:rPr>
          <w:rFonts w:hint="eastAsia"/>
        </w:rPr>
        <w:t>自己好像做错了什么</w:t>
      </w:r>
      <w:r w:rsidR="0004038B">
        <w:rPr>
          <w:rFonts w:hint="eastAsia"/>
        </w:rPr>
        <w:t>，</w:t>
      </w:r>
      <w:r w:rsidR="00432B76">
        <w:rPr>
          <w:rFonts w:hint="eastAsia"/>
        </w:rPr>
        <w:t>一拍大腿，</w:t>
      </w:r>
      <w:r w:rsidR="0004038B">
        <w:rPr>
          <w:rFonts w:hint="eastAsia"/>
        </w:rPr>
        <w:t>说道：“</w:t>
      </w:r>
      <w:r w:rsidR="00432B76">
        <w:rPr>
          <w:rFonts w:hint="eastAsia"/>
        </w:rPr>
        <w:t>哎呀，纤纤就我把你们送到南境，搞了半天，诸位不想去呀！</w:t>
      </w:r>
      <w:r w:rsidR="0004038B">
        <w:rPr>
          <w:rFonts w:hint="eastAsia"/>
        </w:rPr>
        <w:t>”</w:t>
      </w:r>
    </w:p>
    <w:p w14:paraId="4A0E1098" w14:textId="77777777" w:rsidR="0005521C" w:rsidRDefault="0005521C" w:rsidP="001E2543">
      <w:r>
        <w:rPr>
          <w:rFonts w:hint="eastAsia"/>
        </w:rPr>
        <w:t>止戈流众简直想一拥而上，掐烂他那张烂嘴。</w:t>
      </w:r>
    </w:p>
    <w:p w14:paraId="189F7A81" w14:textId="77777777" w:rsidR="00BB39A8" w:rsidRDefault="0005521C" w:rsidP="001E2543">
      <w:r>
        <w:rPr>
          <w:rFonts w:hint="eastAsia"/>
        </w:rPr>
        <w:t>柴桑见众人不说话，很是感慨，说道：</w:t>
      </w:r>
      <w:r w:rsidR="00BB39A8">
        <w:rPr>
          <w:rFonts w:hint="eastAsia"/>
        </w:rPr>
        <w:t>“这乌龙搞大了，那诸位就地解散，想去哪去哪，自便自便。”</w:t>
      </w:r>
    </w:p>
    <w:p w14:paraId="392B64D4" w14:textId="77777777" w:rsidR="0005521C" w:rsidRDefault="0005521C" w:rsidP="0005521C">
      <w:r>
        <w:rPr>
          <w:rFonts w:hint="eastAsia"/>
        </w:rPr>
        <w:t>终于有人忍不下去了，指着他吼道：“姓柴的，你别在那冷嘲热讽了，止戈令没收回之前，我们怎么可能走？”</w:t>
      </w:r>
    </w:p>
    <w:p w14:paraId="50C7FB2C" w14:textId="77777777" w:rsidR="00FE74E0" w:rsidRDefault="00FE74E0" w:rsidP="0005521C">
      <w:r>
        <w:rPr>
          <w:rFonts w:hint="eastAsia"/>
        </w:rPr>
        <w:t>柴桑恍然大悟，一脸痛心疾首的表情，说道：“瞧我这记性，纤纤这臭丫头，哦不，应该说你们流主，让我告诉你们，不用回去参加什么散礼大典了，把止戈流交给我就行了。”</w:t>
      </w:r>
    </w:p>
    <w:p w14:paraId="22FB9EE1" w14:textId="77777777" w:rsidR="00C1268D" w:rsidRDefault="00B57D72" w:rsidP="0005521C">
      <w:r>
        <w:rPr>
          <w:rFonts w:hint="eastAsia"/>
        </w:rPr>
        <w:t>止戈流众大怒，朝柴桑吼</w:t>
      </w:r>
      <w:r w:rsidR="00C1268D">
        <w:rPr>
          <w:rFonts w:hint="eastAsia"/>
        </w:rPr>
        <w:t>道：“你们这不是耍我们吗？不用参加解礼大典不早说，还让我们</w:t>
      </w:r>
      <w:r w:rsidR="00C1268D">
        <w:rPr>
          <w:rFonts w:hint="eastAsia"/>
        </w:rPr>
        <w:lastRenderedPageBreak/>
        <w:t>来这荒山野林里乱逛什么？”</w:t>
      </w:r>
    </w:p>
    <w:p w14:paraId="2A0AD3B0" w14:textId="77777777" w:rsidR="00B57D72" w:rsidRDefault="00B57D72" w:rsidP="0005521C">
      <w:r>
        <w:rPr>
          <w:rFonts w:hint="eastAsia"/>
        </w:rPr>
        <w:t>柴桑注意到他的用词是你们，而不是你，也就是说那个们指的是纤纤，柴桑当时就不能忍了，指着那个大骂道：“你们这些人不要脸，也就罢了，连脑子也不要了吗？”</w:t>
      </w:r>
    </w:p>
    <w:p w14:paraId="7C67D862" w14:textId="77777777" w:rsidR="00BF191F" w:rsidRPr="00FE74E0" w:rsidRDefault="00BF191F" w:rsidP="0005521C">
      <w:r>
        <w:rPr>
          <w:rFonts w:hint="eastAsia"/>
        </w:rPr>
        <w:t>止戈流众不解，</w:t>
      </w:r>
      <w:r w:rsidR="00C3560B">
        <w:rPr>
          <w:rFonts w:hint="eastAsia"/>
        </w:rPr>
        <w:t>带着怒气，吼</w:t>
      </w:r>
      <w:r>
        <w:rPr>
          <w:rFonts w:hint="eastAsia"/>
        </w:rPr>
        <w:t>道：“什么意思？你把话说清楚。”</w:t>
      </w:r>
    </w:p>
    <w:p w14:paraId="36E51273" w14:textId="77777777" w:rsidR="0005521C" w:rsidRDefault="00D75E72" w:rsidP="001E2543">
      <w:r>
        <w:rPr>
          <w:rFonts w:hint="eastAsia"/>
        </w:rPr>
        <w:t>柴桑冷冷一笑，说道：“一夜风雨虎视眈眈，要不是这样你们能安然离开百里城？</w:t>
      </w:r>
      <w:r w:rsidR="00A114FB">
        <w:rPr>
          <w:rFonts w:hint="eastAsia"/>
        </w:rPr>
        <w:t>现在到了百里城边界，你们再垮两步就可以投奔南境，一夜风雨想追杀也追杀不了了，你们还有什么不满意的？</w:t>
      </w:r>
      <w:r>
        <w:rPr>
          <w:rFonts w:hint="eastAsia"/>
        </w:rPr>
        <w:t>”</w:t>
      </w:r>
    </w:p>
    <w:p w14:paraId="0D01A085" w14:textId="77777777" w:rsidR="00D75E72" w:rsidRDefault="00D75E72" w:rsidP="001E2543">
      <w:r>
        <w:rPr>
          <w:rFonts w:hint="eastAsia"/>
        </w:rPr>
        <w:t>没有人再跳出来，也没有敢与柴桑对视，这脸打得实在是太疼。</w:t>
      </w:r>
    </w:p>
    <w:p w14:paraId="1277C085" w14:textId="77777777" w:rsidR="00D75E72" w:rsidRDefault="00AE10EF" w:rsidP="001E2543">
      <w:r>
        <w:rPr>
          <w:rFonts w:hint="eastAsia"/>
        </w:rPr>
        <w:t>柴桑仍不解气，继续骂</w:t>
      </w:r>
      <w:r w:rsidR="00D75E72">
        <w:rPr>
          <w:rFonts w:hint="eastAsia"/>
        </w:rPr>
        <w:t>道：“老子他妈的活了二十年，</w:t>
      </w:r>
      <w:r>
        <w:rPr>
          <w:rFonts w:hint="eastAsia"/>
        </w:rPr>
        <w:t>还从来没见过像你们忘恩负义，不要脸的人。</w:t>
      </w:r>
      <w:r w:rsidR="00D75E72">
        <w:rPr>
          <w:rFonts w:hint="eastAsia"/>
        </w:rPr>
        <w:t>”</w:t>
      </w:r>
    </w:p>
    <w:p w14:paraId="17217C9F" w14:textId="77777777" w:rsidR="00AE10EF" w:rsidRDefault="00AE10EF" w:rsidP="001E2543">
      <w:r>
        <w:rPr>
          <w:rFonts w:hint="eastAsia"/>
        </w:rPr>
        <w:t>止戈流众脸上火辣辣，有人硬着脸皮陪笑道：“我等目光短浅，没有理解流主用心良苦，还请柴公子多多包涵。”</w:t>
      </w:r>
    </w:p>
    <w:p w14:paraId="7AB68C1E" w14:textId="77777777" w:rsidR="00A114FB" w:rsidRDefault="00A114FB" w:rsidP="001E2543">
      <w:r>
        <w:rPr>
          <w:rFonts w:hint="eastAsia"/>
        </w:rPr>
        <w:t>柴桑也不管他认错态度诚不诚恳，但这样还是挺有意思的，他觉得还可以再调侃一下，遂道：“其实吧，纤纤</w:t>
      </w:r>
      <w:r w:rsidR="001366D6">
        <w:rPr>
          <w:rFonts w:hint="eastAsia"/>
        </w:rPr>
        <w:t>也没叫我说你们什么，其实我也没必要这么做。</w:t>
      </w:r>
      <w:r>
        <w:rPr>
          <w:rFonts w:hint="eastAsia"/>
        </w:rPr>
        <w:t>”</w:t>
      </w:r>
    </w:p>
    <w:p w14:paraId="482A491E" w14:textId="77777777" w:rsidR="00B965CF" w:rsidRPr="00D75E72" w:rsidRDefault="00B965CF" w:rsidP="001E2543">
      <w:r>
        <w:rPr>
          <w:rFonts w:hint="eastAsia"/>
        </w:rPr>
        <w:t>那张陪笑的脸，忽然变得有些扭曲，心想妈的流主都没叫你训，你这自己发什么挥呢？</w:t>
      </w:r>
    </w:p>
    <w:p w14:paraId="1943E53C" w14:textId="77777777" w:rsidR="00D75E72" w:rsidRDefault="00324EF4" w:rsidP="001E2543">
      <w:r>
        <w:rPr>
          <w:rFonts w:hint="eastAsia"/>
        </w:rPr>
        <w:t>柴桑解释</w:t>
      </w:r>
      <w:r w:rsidR="001366D6">
        <w:rPr>
          <w:rFonts w:hint="eastAsia"/>
        </w:rPr>
        <w:t>道：“</w:t>
      </w:r>
      <w:r w:rsidR="006D0F18">
        <w:rPr>
          <w:rFonts w:hint="eastAsia"/>
        </w:rPr>
        <w:t>之所以</w:t>
      </w:r>
      <w:r>
        <w:rPr>
          <w:rFonts w:hint="eastAsia"/>
        </w:rPr>
        <w:t>说这些</w:t>
      </w:r>
      <w:r w:rsidR="006D0F18">
        <w:rPr>
          <w:rFonts w:hint="eastAsia"/>
        </w:rPr>
        <w:t>呢，只是</w:t>
      </w:r>
      <w:r>
        <w:rPr>
          <w:rFonts w:hint="eastAsia"/>
        </w:rPr>
        <w:t>我心里爽</w:t>
      </w:r>
      <w:r w:rsidR="006D0F18">
        <w:rPr>
          <w:rFonts w:hint="eastAsia"/>
        </w:rPr>
        <w:t>而已</w:t>
      </w:r>
      <w:r>
        <w:rPr>
          <w:rFonts w:hint="eastAsia"/>
        </w:rPr>
        <w:t>。</w:t>
      </w:r>
      <w:r w:rsidR="001366D6">
        <w:rPr>
          <w:rFonts w:hint="eastAsia"/>
        </w:rPr>
        <w:t>”</w:t>
      </w:r>
    </w:p>
    <w:p w14:paraId="5CBDE066" w14:textId="77777777" w:rsidR="008E3AAE" w:rsidRDefault="008E3AAE" w:rsidP="001E2543">
      <w:r>
        <w:rPr>
          <w:rFonts w:hint="eastAsia"/>
        </w:rPr>
        <w:t>止戈流众简直要用目光杀死他。</w:t>
      </w:r>
    </w:p>
    <w:p w14:paraId="7B568C55" w14:textId="77777777" w:rsidR="008E3AAE" w:rsidRDefault="008E3AAE" w:rsidP="001E2543">
      <w:r>
        <w:rPr>
          <w:rFonts w:hint="eastAsia"/>
        </w:rPr>
        <w:t>柴桑一脸白目，假装没看到，说道：“好了，现在我很爽了，赶紧把止戈令交给我，然后你们就可以走了。”</w:t>
      </w:r>
    </w:p>
    <w:p w14:paraId="42528C92" w14:textId="77777777" w:rsidR="00611CEA" w:rsidRDefault="00611CEA" w:rsidP="001E2543">
      <w:r>
        <w:rPr>
          <w:rFonts w:hint="eastAsia"/>
        </w:rPr>
        <w:t>听到这句话，那光几乎可以杀人的目光又变得温和起来，一个个脸带笑容，把止戈令交到了柴桑手里。</w:t>
      </w:r>
    </w:p>
    <w:p w14:paraId="73E781E5" w14:textId="77777777" w:rsidR="00ED1FB9" w:rsidRDefault="00ED1FB9" w:rsidP="001E2543">
      <w:r>
        <w:rPr>
          <w:rFonts w:hint="eastAsia"/>
        </w:rPr>
        <w:t>交回止戈</w:t>
      </w:r>
      <w:r w:rsidR="004A3968">
        <w:rPr>
          <w:rFonts w:hint="eastAsia"/>
        </w:rPr>
        <w:t>令，止戈流众向柴桑象征性地</w:t>
      </w:r>
      <w:r>
        <w:rPr>
          <w:rFonts w:hint="eastAsia"/>
        </w:rPr>
        <w:t>作了一揖，当是告辞。</w:t>
      </w:r>
    </w:p>
    <w:p w14:paraId="136F2BA0" w14:textId="77777777" w:rsidR="004A3968" w:rsidRDefault="004A3968" w:rsidP="001E2543">
      <w:r>
        <w:rPr>
          <w:rFonts w:hint="eastAsia"/>
        </w:rPr>
        <w:t>柴桑把止戈令装进一个袋子里，挂在斩刀刀柄之上，说道：“纤纤不指望你们念着她父亲的恩德，以后你们做什么她管不着，我更管不着，我只想说一句。”</w:t>
      </w:r>
    </w:p>
    <w:p w14:paraId="2AE94F4D" w14:textId="77777777" w:rsidR="004A3968" w:rsidRDefault="004A3968" w:rsidP="001E2543">
      <w:r>
        <w:rPr>
          <w:rFonts w:hint="eastAsia"/>
        </w:rPr>
        <w:t>说到这此，他忽然望向众人，目光却得凌厉而充满杀意。</w:t>
      </w:r>
    </w:p>
    <w:p w14:paraId="5393FCF6" w14:textId="77777777" w:rsidR="004A3968" w:rsidRPr="004A3968" w:rsidRDefault="004A3968" w:rsidP="001E2543">
      <w:r>
        <w:rPr>
          <w:rFonts w:hint="eastAsia"/>
        </w:rPr>
        <w:t>“纤纤是我柴桑的小妹，谁想动她，我便那谁。”</w:t>
      </w:r>
    </w:p>
    <w:p w14:paraId="6F5C47D9" w14:textId="77777777" w:rsidR="006D0F18" w:rsidRDefault="004A3968" w:rsidP="001E2543">
      <w:r>
        <w:rPr>
          <w:rFonts w:hint="eastAsia"/>
        </w:rPr>
        <w:t>诸人一怔，突然想到了一夜风雨入侵那夜，柴桑连斩数人后，对一夜风雨也说了这句话。</w:t>
      </w:r>
    </w:p>
    <w:p w14:paraId="423D51E8" w14:textId="77777777" w:rsidR="00A3519B" w:rsidRPr="00D75E72" w:rsidRDefault="009C64F4" w:rsidP="001E2543">
      <w:r>
        <w:rPr>
          <w:rFonts w:hint="eastAsia"/>
        </w:rPr>
        <w:t>柴桑没等人反应</w:t>
      </w:r>
      <w:r w:rsidR="00682E8E">
        <w:rPr>
          <w:rFonts w:hint="eastAsia"/>
        </w:rPr>
        <w:t>过来</w:t>
      </w:r>
      <w:r>
        <w:rPr>
          <w:rFonts w:hint="eastAsia"/>
        </w:rPr>
        <w:t>，转身离开。</w:t>
      </w:r>
    </w:p>
    <w:p w14:paraId="457C17B5" w14:textId="77777777" w:rsidR="001E2543" w:rsidRDefault="00CE6E70">
      <w:r>
        <w:rPr>
          <w:rFonts w:hint="eastAsia"/>
        </w:rPr>
        <w:t>……</w:t>
      </w:r>
    </w:p>
    <w:p w14:paraId="44A66035" w14:textId="77777777" w:rsidR="00CE6E70" w:rsidRDefault="00CE6E70">
      <w:r>
        <w:rPr>
          <w:rFonts w:hint="eastAsia"/>
        </w:rPr>
        <w:t>……</w:t>
      </w:r>
    </w:p>
    <w:p w14:paraId="3DC5A8D8" w14:textId="77777777" w:rsidR="001E2543" w:rsidRDefault="00CE6E70">
      <w:r>
        <w:rPr>
          <w:rFonts w:hint="eastAsia"/>
        </w:rPr>
        <w:t>柴桑带着南倾派往南而走投奔南境，淳于心带着中立派投奔佛国，狄败青带着北投派北上加入北境。</w:t>
      </w:r>
    </w:p>
    <w:p w14:paraId="62EB4D45" w14:textId="77777777" w:rsidR="00CE6E70" w:rsidRDefault="00F649A0">
      <w:r>
        <w:rPr>
          <w:rFonts w:hint="eastAsia"/>
        </w:rPr>
        <w:t>止戈流的人基本都离开了，但也有人没有离开，比如说杨天狼。</w:t>
      </w:r>
    </w:p>
    <w:p w14:paraId="780031FF" w14:textId="77777777" w:rsidR="00BE1E20" w:rsidRDefault="00174A49">
      <w:r>
        <w:rPr>
          <w:rFonts w:hint="eastAsia"/>
        </w:rPr>
        <w:t>杨天狼杀了那些救援的青思阁众，西门纤纤自然不会让他就这么离开，所以当日便监禁了杨天狼以及其他四个杀了青思阁弟子的人。</w:t>
      </w:r>
    </w:p>
    <w:p w14:paraId="3A8AECFD" w14:textId="77777777" w:rsidR="00420E2D" w:rsidRDefault="00420E2D">
      <w:r>
        <w:rPr>
          <w:rFonts w:hint="eastAsia"/>
        </w:rPr>
        <w:t>他们之所以会接受监禁是因为西门纤纤说会在解礼大典时放他们出来。</w:t>
      </w:r>
    </w:p>
    <w:p w14:paraId="7EB2685E" w14:textId="77777777" w:rsidR="00420E2D" w:rsidRDefault="00420E2D">
      <w:r>
        <w:rPr>
          <w:rFonts w:hint="eastAsia"/>
        </w:rPr>
        <w:t>现在止戈流解散了，杨天狼这五人被放了出来。</w:t>
      </w:r>
    </w:p>
    <w:p w14:paraId="1D5AE2C6" w14:textId="77777777" w:rsidR="00420E2D" w:rsidRDefault="00420E2D">
      <w:r>
        <w:rPr>
          <w:rFonts w:hint="eastAsia"/>
        </w:rPr>
        <w:t>在止戈流周围看了看，发现没什么人，只有西门纤纤站在止戈流前，望着止戈流的匾额。</w:t>
      </w:r>
    </w:p>
    <w:p w14:paraId="42BA8CE3" w14:textId="77777777" w:rsidR="002D455C" w:rsidRPr="00420E2D" w:rsidRDefault="00420E2D">
      <w:r>
        <w:rPr>
          <w:rFonts w:hint="eastAsia"/>
        </w:rPr>
        <w:t>杨天狼上前问</w:t>
      </w:r>
      <w:r w:rsidR="002D455C" w:rsidRPr="00420E2D">
        <w:rPr>
          <w:rFonts w:hint="eastAsia"/>
        </w:rPr>
        <w:t>道：“请问掌门，其他人呢？”</w:t>
      </w:r>
    </w:p>
    <w:p w14:paraId="09BBBAD5" w14:textId="77777777" w:rsidR="002D455C" w:rsidRDefault="002D455C">
      <w:r>
        <w:rPr>
          <w:rFonts w:hint="eastAsia"/>
        </w:rPr>
        <w:t>西门纤纤看了他一眼，淡漠地道：“</w:t>
      </w:r>
      <w:r w:rsidR="00A87A75">
        <w:rPr>
          <w:rFonts w:hint="eastAsia"/>
        </w:rPr>
        <w:t>都</w:t>
      </w:r>
      <w:r>
        <w:rPr>
          <w:rFonts w:hint="eastAsia"/>
        </w:rPr>
        <w:t>走光了</w:t>
      </w:r>
      <w:r w:rsidR="00A87A75">
        <w:rPr>
          <w:rFonts w:hint="eastAsia"/>
        </w:rPr>
        <w:t>，现在应该已经离开百里城了</w:t>
      </w:r>
      <w:r>
        <w:rPr>
          <w:rFonts w:hint="eastAsia"/>
        </w:rPr>
        <w:t>。”</w:t>
      </w:r>
    </w:p>
    <w:p w14:paraId="01FB331B" w14:textId="77777777" w:rsidR="002D455C" w:rsidRPr="002D455C" w:rsidRDefault="007B7C63">
      <w:r>
        <w:rPr>
          <w:rFonts w:hint="eastAsia"/>
        </w:rPr>
        <w:t>杨天狼有些震惊，问道：</w:t>
      </w:r>
      <w:r w:rsidR="002D455C">
        <w:rPr>
          <w:rFonts w:hint="eastAsia"/>
        </w:rPr>
        <w:t>“啊，走了？走了哪里？”</w:t>
      </w:r>
    </w:p>
    <w:p w14:paraId="1CE44F5A" w14:textId="77777777" w:rsidR="00C714E9" w:rsidRDefault="007B7C63">
      <w:r>
        <w:rPr>
          <w:rFonts w:hint="eastAsia"/>
        </w:rPr>
        <w:t>西门纤纤说道：</w:t>
      </w:r>
      <w:r w:rsidR="002D455C">
        <w:rPr>
          <w:rFonts w:hint="eastAsia"/>
        </w:rPr>
        <w:t>“南人归南，北人归北，中立者入佛国十一山接受庇护。”</w:t>
      </w:r>
    </w:p>
    <w:p w14:paraId="7DC5008B" w14:textId="77777777" w:rsidR="002D455C" w:rsidRPr="002D455C" w:rsidRDefault="000D7D43">
      <w:r>
        <w:rPr>
          <w:rFonts w:hint="eastAsia"/>
        </w:rPr>
        <w:t>杨天狼问道：</w:t>
      </w:r>
      <w:r w:rsidR="002D455C">
        <w:rPr>
          <w:rFonts w:hint="eastAsia"/>
        </w:rPr>
        <w:t>“不是说今天才解散止戈流吗？”</w:t>
      </w:r>
    </w:p>
    <w:p w14:paraId="09B2C4F8" w14:textId="77777777" w:rsidR="00DE5CE1" w:rsidRDefault="000D7D43">
      <w:r>
        <w:rPr>
          <w:rFonts w:hint="eastAsia"/>
        </w:rPr>
        <w:t>西门纤纤反问道：</w:t>
      </w:r>
      <w:r w:rsidR="002D455C">
        <w:rPr>
          <w:rFonts w:hint="eastAsia"/>
        </w:rPr>
        <w:t>“</w:t>
      </w:r>
      <w:r>
        <w:rPr>
          <w:rFonts w:hint="eastAsia"/>
        </w:rPr>
        <w:t>难不成解散还要开个欢送会？</w:t>
      </w:r>
      <w:r w:rsidR="002D455C">
        <w:rPr>
          <w:rFonts w:hint="eastAsia"/>
        </w:rPr>
        <w:t>”</w:t>
      </w:r>
    </w:p>
    <w:p w14:paraId="2A3B03EF" w14:textId="77777777" w:rsidR="000D7D43" w:rsidRDefault="000D7D43">
      <w:r>
        <w:rPr>
          <w:rFonts w:hint="eastAsia"/>
        </w:rPr>
        <w:lastRenderedPageBreak/>
        <w:t>杨天狼很忐忑地问道：“那我们呢？什么时候走？”</w:t>
      </w:r>
    </w:p>
    <w:p w14:paraId="3512B740" w14:textId="77777777" w:rsidR="001C3039" w:rsidRPr="000D7D43" w:rsidRDefault="000D7D43" w:rsidP="001C3039">
      <w:r>
        <w:rPr>
          <w:rFonts w:hint="eastAsia"/>
        </w:rPr>
        <w:t>西门纤纤突然问道：</w:t>
      </w:r>
      <w:r w:rsidR="001C3039">
        <w:rPr>
          <w:rFonts w:hint="eastAsia"/>
        </w:rPr>
        <w:t>“我之前已经说过，会收回止戈令了，你们就这么等不了吗？”</w:t>
      </w:r>
    </w:p>
    <w:p w14:paraId="2A0CDA68" w14:textId="77777777" w:rsidR="001C3039" w:rsidRDefault="001C3039" w:rsidP="001C3039">
      <w:r>
        <w:rPr>
          <w:rFonts w:hint="eastAsia"/>
        </w:rPr>
        <w:t>杨天狼</w:t>
      </w:r>
      <w:r w:rsidR="00E369FC">
        <w:rPr>
          <w:rFonts w:hint="eastAsia"/>
        </w:rPr>
        <w:t>怔了一下，知道她说的是那夜内乱的事情，如实答</w:t>
      </w:r>
      <w:r>
        <w:rPr>
          <w:rFonts w:hint="eastAsia"/>
        </w:rPr>
        <w:t>道：“因为不信任，在那种局面之下，我们只有选择相信自己。”</w:t>
      </w:r>
    </w:p>
    <w:p w14:paraId="4A239E8C" w14:textId="77777777" w:rsidR="000D7D43" w:rsidRDefault="00E369FC" w:rsidP="001C3039">
      <w:r>
        <w:rPr>
          <w:rFonts w:hint="eastAsia"/>
        </w:rPr>
        <w:t>西门纤纤望着他的眼睛，问道：</w:t>
      </w:r>
      <w:r w:rsidR="000D7D43">
        <w:rPr>
          <w:rFonts w:hint="eastAsia"/>
        </w:rPr>
        <w:t>“</w:t>
      </w:r>
      <w:r w:rsidR="00535F9B">
        <w:rPr>
          <w:rFonts w:hint="eastAsia"/>
        </w:rPr>
        <w:t>那</w:t>
      </w:r>
      <w:r w:rsidR="000D7D43">
        <w:rPr>
          <w:rFonts w:hint="eastAsia"/>
        </w:rPr>
        <w:t>为什么</w:t>
      </w:r>
      <w:r w:rsidR="00535F9B">
        <w:rPr>
          <w:rFonts w:hint="eastAsia"/>
        </w:rPr>
        <w:t>一定</w:t>
      </w:r>
      <w:r w:rsidR="000D7D43">
        <w:rPr>
          <w:rFonts w:hint="eastAsia"/>
        </w:rPr>
        <w:t>要杀了他们？”</w:t>
      </w:r>
    </w:p>
    <w:p w14:paraId="538647BC" w14:textId="77777777" w:rsidR="000D7D43" w:rsidRDefault="000D7D43">
      <w:r>
        <w:rPr>
          <w:rFonts w:hint="eastAsia"/>
        </w:rPr>
        <w:t>杨天狼低着头，说道：“为了生存下去。”</w:t>
      </w:r>
    </w:p>
    <w:p w14:paraId="617AE032" w14:textId="77777777" w:rsidR="00DE6A64" w:rsidRDefault="00DE6A64">
      <w:r>
        <w:rPr>
          <w:rFonts w:hint="eastAsia"/>
        </w:rPr>
        <w:t>西门纤纤</w:t>
      </w:r>
      <w:r w:rsidR="00E369FC">
        <w:rPr>
          <w:rFonts w:hint="eastAsia"/>
        </w:rPr>
        <w:t>问</w:t>
      </w:r>
      <w:r>
        <w:rPr>
          <w:rFonts w:hint="eastAsia"/>
        </w:rPr>
        <w:t>道：“为了生存，就可以剥夺别人的生命权利，甚至是恩人的生存权利？”</w:t>
      </w:r>
    </w:p>
    <w:p w14:paraId="41F7C364" w14:textId="77777777" w:rsidR="001C3039" w:rsidRPr="00DE6A64" w:rsidRDefault="00B04050">
      <w:r>
        <w:rPr>
          <w:rFonts w:hint="eastAsia"/>
        </w:rPr>
        <w:t>杨天狼</w:t>
      </w:r>
      <w:r w:rsidR="00E369FC">
        <w:rPr>
          <w:rFonts w:hint="eastAsia"/>
        </w:rPr>
        <w:t>诸人脸色变得很难看</w:t>
      </w:r>
      <w:r>
        <w:rPr>
          <w:rFonts w:hint="eastAsia"/>
        </w:rPr>
        <w:t>，问道：“那你们要怎样？”</w:t>
      </w:r>
    </w:p>
    <w:p w14:paraId="590FBC60" w14:textId="77777777" w:rsidR="000D7D43" w:rsidRPr="00B04050" w:rsidRDefault="00B04050">
      <w:r>
        <w:rPr>
          <w:rFonts w:hint="eastAsia"/>
        </w:rPr>
        <w:t>西门纤纤</w:t>
      </w:r>
      <w:r w:rsidR="00E369FC">
        <w:rPr>
          <w:rFonts w:hint="eastAsia"/>
        </w:rPr>
        <w:t>淡漠</w:t>
      </w:r>
      <w:r>
        <w:rPr>
          <w:rFonts w:hint="eastAsia"/>
        </w:rPr>
        <w:t>说道：“</w:t>
      </w:r>
      <w:r w:rsidR="003A24FA">
        <w:rPr>
          <w:rFonts w:hint="eastAsia"/>
        </w:rPr>
        <w:t>杀人偿命</w:t>
      </w:r>
      <w:r w:rsidR="00E369FC">
        <w:rPr>
          <w:rFonts w:hint="eastAsia"/>
        </w:rPr>
        <w:t>，</w:t>
      </w:r>
      <w:r w:rsidR="003A24FA">
        <w:rPr>
          <w:rFonts w:hint="eastAsia"/>
        </w:rPr>
        <w:t>这不是很简单</w:t>
      </w:r>
      <w:r>
        <w:rPr>
          <w:rFonts w:hint="eastAsia"/>
        </w:rPr>
        <w:t>的道理吗？”</w:t>
      </w:r>
    </w:p>
    <w:p w14:paraId="4BBAA20A" w14:textId="77777777" w:rsidR="00AE10F2" w:rsidRPr="00AE10F2" w:rsidRDefault="00AE10F2">
      <w:r>
        <w:rPr>
          <w:rFonts w:hint="eastAsia"/>
        </w:rPr>
        <w:t>杨天狼</w:t>
      </w:r>
      <w:r w:rsidR="00BC589C">
        <w:rPr>
          <w:rFonts w:hint="eastAsia"/>
        </w:rPr>
        <w:t>沉默了很久，说道：</w:t>
      </w:r>
      <w:r>
        <w:rPr>
          <w:rFonts w:hint="eastAsia"/>
        </w:rPr>
        <w:t>“明明整个门派的人都站出来反你，你却偏偏选择杀我们几个</w:t>
      </w:r>
      <w:r w:rsidR="00BC589C">
        <w:rPr>
          <w:rFonts w:hint="eastAsia"/>
        </w:rPr>
        <w:t>，凭什么？</w:t>
      </w:r>
      <w:r>
        <w:rPr>
          <w:rFonts w:hint="eastAsia"/>
        </w:rPr>
        <w:t>”</w:t>
      </w:r>
    </w:p>
    <w:p w14:paraId="51E73A70" w14:textId="77777777" w:rsidR="00AE10F2" w:rsidRDefault="00AE10F2">
      <w:r>
        <w:rPr>
          <w:rFonts w:hint="eastAsia"/>
        </w:rPr>
        <w:t>西</w:t>
      </w:r>
      <w:r w:rsidR="002F3C8F">
        <w:rPr>
          <w:rFonts w:hint="eastAsia"/>
        </w:rPr>
        <w:t>门纤纤</w:t>
      </w:r>
      <w:r w:rsidR="00741D00">
        <w:rPr>
          <w:rFonts w:hint="eastAsia"/>
        </w:rPr>
        <w:t>说</w:t>
      </w:r>
      <w:r w:rsidR="002F3C8F">
        <w:rPr>
          <w:rFonts w:hint="eastAsia"/>
        </w:rPr>
        <w:t>道：“老实说，我也不知道这种做法是报仇还是杀戮</w:t>
      </w:r>
      <w:r w:rsidR="00101140">
        <w:rPr>
          <w:rFonts w:hint="eastAsia"/>
        </w:rPr>
        <w:t>，但是不杀</w:t>
      </w:r>
      <w:r>
        <w:rPr>
          <w:rFonts w:hint="eastAsia"/>
        </w:rPr>
        <w:t>你们，那对这些死者就太不公平了。”</w:t>
      </w:r>
    </w:p>
    <w:p w14:paraId="2EB9CE9A" w14:textId="77777777" w:rsidR="00AE10F2" w:rsidRDefault="00772798">
      <w:r>
        <w:rPr>
          <w:rFonts w:hint="eastAsia"/>
        </w:rPr>
        <w:t>杨天狼</w:t>
      </w:r>
      <w:r w:rsidR="00C05F35">
        <w:rPr>
          <w:rFonts w:hint="eastAsia"/>
        </w:rPr>
        <w:t>说</w:t>
      </w:r>
      <w:r>
        <w:rPr>
          <w:rFonts w:hint="eastAsia"/>
        </w:rPr>
        <w:t>道：“人已经死了，</w:t>
      </w:r>
      <w:r w:rsidR="0092552B">
        <w:rPr>
          <w:rFonts w:hint="eastAsia"/>
        </w:rPr>
        <w:t>所有的一切都是没有意义的，这只是泄私愤而已</w:t>
      </w:r>
      <w:r>
        <w:rPr>
          <w:rFonts w:hint="eastAsia"/>
        </w:rPr>
        <w:t>。”</w:t>
      </w:r>
    </w:p>
    <w:p w14:paraId="2937C3B6" w14:textId="77777777" w:rsidR="006465B8" w:rsidRDefault="00C05F35">
      <w:r>
        <w:rPr>
          <w:rFonts w:hint="eastAsia"/>
        </w:rPr>
        <w:t>西门纤纤</w:t>
      </w:r>
      <w:r w:rsidR="000B4C53">
        <w:rPr>
          <w:rFonts w:hint="eastAsia"/>
        </w:rPr>
        <w:t>冷冷地道：“所以不能吗？”</w:t>
      </w:r>
    </w:p>
    <w:p w14:paraId="5B5BE7D2" w14:textId="77777777" w:rsidR="0072523D" w:rsidRPr="0072523D" w:rsidRDefault="0072523D">
      <w:r>
        <w:rPr>
          <w:rFonts w:hint="eastAsia"/>
        </w:rPr>
        <w:t>杨天狼沉默着，脸上的表情变得十分扭曲，眼中不时闪烁着凶光。</w:t>
      </w:r>
    </w:p>
    <w:p w14:paraId="6FD940CC" w14:textId="77777777" w:rsidR="00E37733" w:rsidRPr="00E37733" w:rsidRDefault="0072523D">
      <w:r>
        <w:rPr>
          <w:rFonts w:hint="eastAsia"/>
        </w:rPr>
        <w:t>西门纤纤看着诸人的样子</w:t>
      </w:r>
      <w:r w:rsidR="00E37733">
        <w:rPr>
          <w:rFonts w:hint="eastAsia"/>
        </w:rPr>
        <w:t>，问道：“是什么时候起，你们对止戈流开始满怀恨意了？”</w:t>
      </w:r>
    </w:p>
    <w:p w14:paraId="7C97C652" w14:textId="77777777" w:rsidR="00DB2619" w:rsidRDefault="007001D1">
      <w:r>
        <w:rPr>
          <w:rFonts w:hint="eastAsia"/>
        </w:rPr>
        <w:t>杨天狼停了下去，看着天空陷入了沉默。</w:t>
      </w:r>
    </w:p>
    <w:p w14:paraId="65A02D80" w14:textId="77777777" w:rsidR="007001D1" w:rsidRPr="007001D1" w:rsidRDefault="007001D1">
      <w:r>
        <w:rPr>
          <w:rFonts w:hint="eastAsia"/>
        </w:rPr>
        <w:t>“我也不记得是什么时候了，或许这不是某一刻，而是这漫长</w:t>
      </w:r>
      <w:r w:rsidR="006028E9">
        <w:rPr>
          <w:rFonts w:hint="eastAsia"/>
        </w:rPr>
        <w:t>尤如囚禁般的平凡岁月吧！</w:t>
      </w:r>
      <w:r>
        <w:rPr>
          <w:rFonts w:hint="eastAsia"/>
        </w:rPr>
        <w:t>”</w:t>
      </w:r>
    </w:p>
    <w:p w14:paraId="4CFE6F20" w14:textId="77777777" w:rsidR="0072523D" w:rsidRDefault="00D52B68">
      <w:r>
        <w:rPr>
          <w:rFonts w:hint="eastAsia"/>
        </w:rPr>
        <w:t>西门纤纤</w:t>
      </w:r>
      <w:r w:rsidR="0072523D">
        <w:rPr>
          <w:rFonts w:hint="eastAsia"/>
        </w:rPr>
        <w:t>听着这句话，沉默了很久时间。</w:t>
      </w:r>
    </w:p>
    <w:p w14:paraId="57FA007B" w14:textId="77777777" w:rsidR="00E37733" w:rsidRDefault="00D52B68">
      <w:r>
        <w:rPr>
          <w:rFonts w:hint="eastAsia"/>
        </w:rPr>
        <w:t>“把止戈令留下吧！”</w:t>
      </w:r>
    </w:p>
    <w:p w14:paraId="2CF15111" w14:textId="77777777" w:rsidR="00D52B68" w:rsidRDefault="00D52B68">
      <w:r>
        <w:rPr>
          <w:rFonts w:hint="eastAsia"/>
        </w:rPr>
        <w:t>杨天狼诸人楞了一下，</w:t>
      </w:r>
      <w:r w:rsidR="0072523D">
        <w:rPr>
          <w:rFonts w:hint="eastAsia"/>
        </w:rPr>
        <w:t>问道：“你说什么？”</w:t>
      </w:r>
    </w:p>
    <w:p w14:paraId="40BFBF9C" w14:textId="77777777" w:rsidR="00E37733" w:rsidRDefault="00D52B68">
      <w:r>
        <w:rPr>
          <w:rFonts w:hint="eastAsia"/>
        </w:rPr>
        <w:t>西门纤纤</w:t>
      </w:r>
      <w:r w:rsidR="0041590D">
        <w:rPr>
          <w:rFonts w:hint="eastAsia"/>
        </w:rPr>
        <w:t>说</w:t>
      </w:r>
      <w:r>
        <w:rPr>
          <w:rFonts w:hint="eastAsia"/>
        </w:rPr>
        <w:t>道：“</w:t>
      </w:r>
      <w:r w:rsidR="0041590D">
        <w:rPr>
          <w:rFonts w:hint="eastAsia"/>
        </w:rPr>
        <w:t>关于止戈令的一切都结束了，</w:t>
      </w:r>
      <w:r w:rsidR="00713340">
        <w:rPr>
          <w:rFonts w:hint="eastAsia"/>
        </w:rPr>
        <w:t>踏出止戈山后</w:t>
      </w:r>
      <w:r w:rsidR="0041590D">
        <w:rPr>
          <w:rFonts w:hint="eastAsia"/>
        </w:rPr>
        <w:t>，</w:t>
      </w:r>
      <w:r w:rsidR="00506D28">
        <w:rPr>
          <w:rFonts w:hint="eastAsia"/>
        </w:rPr>
        <w:t>你们</w:t>
      </w:r>
      <w:r w:rsidR="00713340">
        <w:rPr>
          <w:rFonts w:hint="eastAsia"/>
        </w:rPr>
        <w:t>就</w:t>
      </w:r>
      <w:r w:rsidR="00506D28">
        <w:rPr>
          <w:rFonts w:hint="eastAsia"/>
        </w:rPr>
        <w:t>是我</w:t>
      </w:r>
      <w:r>
        <w:rPr>
          <w:rFonts w:hint="eastAsia"/>
        </w:rPr>
        <w:t>的仇人了，师兄们的仇我一定会</w:t>
      </w:r>
      <w:r w:rsidR="004D11A7">
        <w:rPr>
          <w:rFonts w:hint="eastAsia"/>
        </w:rPr>
        <w:t>向你们</w:t>
      </w:r>
      <w:r>
        <w:rPr>
          <w:rFonts w:hint="eastAsia"/>
        </w:rPr>
        <w:t>讨回来的。”</w:t>
      </w:r>
      <w:r w:rsidRPr="00E37733">
        <w:t xml:space="preserve"> </w:t>
      </w:r>
    </w:p>
    <w:p w14:paraId="172693A0" w14:textId="77777777" w:rsidR="004D11A7" w:rsidRDefault="001676DF">
      <w:r>
        <w:rPr>
          <w:rFonts w:hint="eastAsia"/>
        </w:rPr>
        <w:t>杨天狼眼角有些抽搐，曲紧了拳头，</w:t>
      </w:r>
      <w:r w:rsidR="0041590D">
        <w:rPr>
          <w:rFonts w:hint="eastAsia"/>
        </w:rPr>
        <w:t>说道：“随时候教。”</w:t>
      </w:r>
    </w:p>
    <w:p w14:paraId="3DFA0D55" w14:textId="77777777" w:rsidR="00705E4B" w:rsidRDefault="00705E4B">
      <w:r>
        <w:rPr>
          <w:rFonts w:hint="eastAsia"/>
        </w:rPr>
        <w:t>说完这句话，杨天狼诸人把止戈令放到了地上，然后转身离开。</w:t>
      </w:r>
    </w:p>
    <w:p w14:paraId="3CDE562A" w14:textId="77777777" w:rsidR="00AB15AC" w:rsidRDefault="001676DF" w:rsidP="001676DF">
      <w:r>
        <w:rPr>
          <w:rFonts w:hint="eastAsia"/>
        </w:rPr>
        <w:t>这时候</w:t>
      </w:r>
      <w:r w:rsidR="00705E4B">
        <w:rPr>
          <w:rFonts w:hint="eastAsia"/>
        </w:rPr>
        <w:t>，</w:t>
      </w:r>
      <w:r>
        <w:rPr>
          <w:rFonts w:hint="eastAsia"/>
        </w:rPr>
        <w:t>淳于心</w:t>
      </w:r>
      <w:r w:rsidR="00705E4B">
        <w:rPr>
          <w:rFonts w:hint="eastAsia"/>
        </w:rPr>
        <w:t>回来了</w:t>
      </w:r>
      <w:r w:rsidR="00AB15AC">
        <w:rPr>
          <w:rFonts w:hint="eastAsia"/>
        </w:rPr>
        <w:t>。</w:t>
      </w:r>
    </w:p>
    <w:p w14:paraId="389C4C65" w14:textId="77777777" w:rsidR="001676DF" w:rsidRDefault="00705E4B" w:rsidP="001676DF">
      <w:r>
        <w:rPr>
          <w:rFonts w:hint="eastAsia"/>
        </w:rPr>
        <w:t>离开的杨天狼</w:t>
      </w:r>
      <w:r w:rsidR="00AB15AC">
        <w:rPr>
          <w:rFonts w:hint="eastAsia"/>
        </w:rPr>
        <w:t>与他</w:t>
      </w:r>
      <w:r>
        <w:rPr>
          <w:rFonts w:hint="eastAsia"/>
        </w:rPr>
        <w:t>擦肩而过，两人看了彼此一眼，</w:t>
      </w:r>
      <w:r w:rsidR="00AB15AC">
        <w:rPr>
          <w:rFonts w:hint="eastAsia"/>
        </w:rPr>
        <w:t>杨天狼似要对他说些什么，但最终没有开口</w:t>
      </w:r>
      <w:r>
        <w:rPr>
          <w:rFonts w:hint="eastAsia"/>
        </w:rPr>
        <w:t>。</w:t>
      </w:r>
    </w:p>
    <w:p w14:paraId="5F2B8EF0" w14:textId="77777777" w:rsidR="00AB15AC" w:rsidRDefault="00B11026" w:rsidP="001676DF">
      <w:r>
        <w:rPr>
          <w:rFonts w:hint="eastAsia"/>
        </w:rPr>
        <w:t>淳于心笑了笑，</w:t>
      </w:r>
      <w:r w:rsidR="000707E2">
        <w:rPr>
          <w:rFonts w:hint="eastAsia"/>
        </w:rPr>
        <w:t>意味深长地</w:t>
      </w:r>
      <w:r>
        <w:rPr>
          <w:rFonts w:hint="eastAsia"/>
        </w:rPr>
        <w:t>说道：“山下的路不好走，自己保重</w:t>
      </w:r>
      <w:r w:rsidR="00AB15AC">
        <w:rPr>
          <w:rFonts w:hint="eastAsia"/>
        </w:rPr>
        <w:t>。</w:t>
      </w:r>
      <w:r>
        <w:rPr>
          <w:rFonts w:hint="eastAsia"/>
        </w:rPr>
        <w:t>”</w:t>
      </w:r>
    </w:p>
    <w:p w14:paraId="25177BA2" w14:textId="77777777" w:rsidR="00471612" w:rsidRDefault="00B272FD">
      <w:r>
        <w:rPr>
          <w:rFonts w:hint="eastAsia"/>
        </w:rPr>
        <w:t>杨天狼听着有些刺耳，</w:t>
      </w:r>
      <w:r w:rsidR="000707E2">
        <w:rPr>
          <w:rFonts w:hint="eastAsia"/>
        </w:rPr>
        <w:t>却品不出其中滋味，</w:t>
      </w:r>
      <w:r>
        <w:rPr>
          <w:rFonts w:hint="eastAsia"/>
        </w:rPr>
        <w:t>也淡淡地回了句保重，然后离开。</w:t>
      </w:r>
    </w:p>
    <w:p w14:paraId="10EEC5A7" w14:textId="77777777" w:rsidR="00471612" w:rsidRDefault="00471612"/>
    <w:p w14:paraId="33215C4E" w14:textId="77777777" w:rsidR="00AB15AC" w:rsidRDefault="00AB15AC"/>
    <w:p w14:paraId="21DEDE80" w14:textId="77777777" w:rsidR="00AB15AC" w:rsidRDefault="00AB15AC"/>
    <w:p w14:paraId="7E0A96E2" w14:textId="77777777" w:rsidR="00AB15AC" w:rsidRDefault="00AB15AC"/>
    <w:p w14:paraId="774B59C1" w14:textId="77777777" w:rsidR="00AB15AC" w:rsidRDefault="00AB15AC"/>
    <w:p w14:paraId="20BF327B" w14:textId="77777777" w:rsidR="00AB15AC" w:rsidRDefault="00AB15AC"/>
    <w:p w14:paraId="62006BC7" w14:textId="77777777" w:rsidR="00AB15AC" w:rsidRDefault="00AB15AC"/>
    <w:p w14:paraId="45339BFE" w14:textId="77777777" w:rsidR="00AB15AC" w:rsidRDefault="00AB15AC"/>
    <w:p w14:paraId="67F42BEC" w14:textId="77777777" w:rsidR="00AB15AC" w:rsidRDefault="00AB15AC"/>
    <w:p w14:paraId="1D45F5F9" w14:textId="77777777" w:rsidR="00AB15AC" w:rsidRDefault="00AB15AC"/>
    <w:p w14:paraId="1FFA00E4" w14:textId="77777777" w:rsidR="00AB15AC" w:rsidRDefault="00AB15AC"/>
    <w:p w14:paraId="5500DD7B" w14:textId="77777777" w:rsidR="00471612" w:rsidRDefault="00B27F1A" w:rsidP="0031329B">
      <w:pPr>
        <w:pStyle w:val="3"/>
      </w:pPr>
      <w:r>
        <w:rPr>
          <w:rFonts w:hint="eastAsia"/>
        </w:rPr>
        <w:lastRenderedPageBreak/>
        <w:t>第五十章无边黑夜，永世沉沦</w:t>
      </w:r>
    </w:p>
    <w:p w14:paraId="1D3D896F" w14:textId="77777777" w:rsidR="00AB15AC" w:rsidRPr="00705E4B" w:rsidRDefault="009C5FC9" w:rsidP="00AB15AC">
      <w:r>
        <w:rPr>
          <w:rFonts w:hint="eastAsia"/>
        </w:rPr>
        <w:t>淳于心来到西门纤纤身后，说道：“</w:t>
      </w:r>
      <w:r w:rsidR="00AB15AC">
        <w:rPr>
          <w:rFonts w:hint="eastAsia"/>
        </w:rPr>
        <w:t>中立派的人已经被佛国的使者接收了，淳于心特来复命。”</w:t>
      </w:r>
    </w:p>
    <w:p w14:paraId="5CCE2151" w14:textId="77777777" w:rsidR="00AB15AC" w:rsidRDefault="00AB15AC" w:rsidP="00AB15AC">
      <w:r>
        <w:rPr>
          <w:rFonts w:hint="eastAsia"/>
        </w:rPr>
        <w:t>西门纤纤点点头，问道：“心叔，究竟法不则众和杀鸡儆猴的界限在哪里？”</w:t>
      </w:r>
    </w:p>
    <w:p w14:paraId="6AE110E4" w14:textId="77777777" w:rsidR="00AB15AC" w:rsidRDefault="00AB15AC" w:rsidP="00AB15AC">
      <w:r>
        <w:rPr>
          <w:rFonts w:hint="eastAsia"/>
        </w:rPr>
        <w:t>淳于心知道她要说的是什么，说道：“杀与不杀，你皆有立场，但追究过去已无意义，你应该做的是，看出这件事的本质，避免有类似的事情发生。”</w:t>
      </w:r>
    </w:p>
    <w:p w14:paraId="5751ED51" w14:textId="77777777" w:rsidR="00AB15AC" w:rsidRDefault="00AB15AC" w:rsidP="00AB15AC">
      <w:r>
        <w:rPr>
          <w:rFonts w:hint="eastAsia"/>
        </w:rPr>
        <w:t>西门纤纤问道：“这件事的本质是什么？”</w:t>
      </w:r>
    </w:p>
    <w:p w14:paraId="7D0A2B3E" w14:textId="77777777" w:rsidR="00AB15AC" w:rsidRDefault="00AB15AC" w:rsidP="00AB15AC">
      <w:r>
        <w:rPr>
          <w:rFonts w:hint="eastAsia"/>
        </w:rPr>
        <w:t>淳于心解释道：“权利失控的结果。”</w:t>
      </w:r>
    </w:p>
    <w:p w14:paraId="0A29DC2B" w14:textId="77777777" w:rsidR="00AB15AC" w:rsidRDefault="00AB15AC" w:rsidP="00AB15AC">
      <w:r>
        <w:rPr>
          <w:rFonts w:hint="eastAsia"/>
        </w:rPr>
        <w:t>西门纤纤说道：“我还是不懂。”</w:t>
      </w:r>
    </w:p>
    <w:p w14:paraId="02F00DCE" w14:textId="77777777" w:rsidR="00AB15AC" w:rsidRDefault="00AB15AC" w:rsidP="00AB15AC">
      <w:r>
        <w:rPr>
          <w:rFonts w:hint="eastAsia"/>
        </w:rPr>
        <w:t>淳于心说道：“权利是把双刃的剑，如果你不握住它，它就会伤害到了，有此时你握不紧它，它还是会伤害你，所以对于权利这东西，要么你不去握住它，如果你要握，你就要握紧它，否则止戈流事变之事还会重演。”</w:t>
      </w:r>
    </w:p>
    <w:p w14:paraId="4E4E4372" w14:textId="77777777" w:rsidR="00AB15AC" w:rsidRDefault="00AB15AC" w:rsidP="00AB15AC">
      <w:r>
        <w:rPr>
          <w:rFonts w:hint="eastAsia"/>
        </w:rPr>
        <w:t>西门纤纤懂了他的意思，止戈流的权利已经放下了，但青思阁还没有放下，但经过止戈流事变之事她已经厌倦了这种人心的争斗，所以她想放下，但青思阁现在并没有一个能够胜任的人，这时候的她处于淳于心所说的，握住了却握不紧的状态。</w:t>
      </w:r>
    </w:p>
    <w:p w14:paraId="2B7E3B51" w14:textId="77777777" w:rsidR="00AB15AC" w:rsidRDefault="00AB15AC" w:rsidP="00AB15AC">
      <w:r>
        <w:rPr>
          <w:rFonts w:hint="eastAsia"/>
        </w:rPr>
        <w:t>“多谢心叔指点。”西门纤纤躬身致谢。</w:t>
      </w:r>
    </w:p>
    <w:p w14:paraId="24B6672C" w14:textId="77777777" w:rsidR="00AB15AC" w:rsidRDefault="00AB15AC" w:rsidP="00AB15AC">
      <w:r>
        <w:rPr>
          <w:rFonts w:hint="eastAsia"/>
        </w:rPr>
        <w:t>淳于心摸着她的肩膀，说道：“纤纤，以后多多保重了。”</w:t>
      </w:r>
    </w:p>
    <w:p w14:paraId="04A0C72C" w14:textId="77777777" w:rsidR="00AB15AC" w:rsidRDefault="00AB15AC" w:rsidP="00AB15AC">
      <w:r>
        <w:rPr>
          <w:rFonts w:hint="eastAsia"/>
        </w:rPr>
        <w:t>西门纤纤闻言有些失落，这些日子以后，淳于心帮她良多，心中甚是感怀，问道：“心叔要走了吗？”</w:t>
      </w:r>
    </w:p>
    <w:p w14:paraId="2705A1B4" w14:textId="77777777" w:rsidR="00AB15AC" w:rsidRDefault="00AB15AC" w:rsidP="00AB15AC">
      <w:r>
        <w:rPr>
          <w:rFonts w:hint="eastAsia"/>
        </w:rPr>
        <w:t>淳于心解释道：“百里山下有一处坟墓，埋藏着我大嫂，过几天就是她的祭日，以报答她当年救命之恩。”</w:t>
      </w:r>
    </w:p>
    <w:p w14:paraId="1E192B24" w14:textId="77777777" w:rsidR="00AB15AC" w:rsidRPr="00784633" w:rsidRDefault="00AB15AC" w:rsidP="00AB15AC">
      <w:r>
        <w:rPr>
          <w:rFonts w:hint="eastAsia"/>
        </w:rPr>
        <w:t>止戈流那一夜，有人送了一把墓土给淳于心，淳于心担心有人掘他大嫂的坟，所以匆匆离开，然后就发生了止戈流的内乱。</w:t>
      </w:r>
    </w:p>
    <w:p w14:paraId="4698D91F" w14:textId="77777777" w:rsidR="00AB15AC" w:rsidRDefault="00AB15AC" w:rsidP="00AB15AC">
      <w:r>
        <w:rPr>
          <w:rFonts w:hint="eastAsia"/>
        </w:rPr>
        <w:t>西门纤纤说道：“既然如此，何不在山上多住些日子，等祭日时再去？”</w:t>
      </w:r>
    </w:p>
    <w:p w14:paraId="70CE5A51" w14:textId="77777777" w:rsidR="00AB15AC" w:rsidRDefault="00AB15AC" w:rsidP="00AB15AC">
      <w:r>
        <w:rPr>
          <w:rFonts w:hint="eastAsia"/>
        </w:rPr>
        <w:t>淳于心摇头说道：“不行啊，我家小侄这三年老是躲着我，我等去那里蹲他。”</w:t>
      </w:r>
    </w:p>
    <w:p w14:paraId="376BD062" w14:textId="77777777" w:rsidR="00AB15AC" w:rsidRDefault="00AB15AC" w:rsidP="00AB15AC">
      <w:r>
        <w:rPr>
          <w:rFonts w:hint="eastAsia"/>
        </w:rPr>
        <w:t>淳于心幼时遭遇家乱，被淳于夫人带着刚出生的儿子与九岁的他逃到止戈城，淳于夫人战死，接受止戈令，换得那位小侄送回淳于家，而他这位小侄现在已经成了驰名两境的人物。</w:t>
      </w:r>
    </w:p>
    <w:p w14:paraId="3E261C4A" w14:textId="77777777" w:rsidR="00AB15AC" w:rsidRDefault="00AB15AC" w:rsidP="00AB15AC">
      <w:r>
        <w:rPr>
          <w:rFonts w:hint="eastAsia"/>
        </w:rPr>
        <w:t>西门纤纤知他心意已决，也不能勉强，道：“那之后呢？”</w:t>
      </w:r>
    </w:p>
    <w:p w14:paraId="571810CF" w14:textId="77777777" w:rsidR="00AB15AC" w:rsidRPr="00ED098F" w:rsidRDefault="00AB15AC" w:rsidP="00AB15AC">
      <w:r>
        <w:rPr>
          <w:rFonts w:hint="eastAsia"/>
        </w:rPr>
        <w:t>淳于心说道：“或许回家看看吧，毕竟这么多年过去了，多少也有些思乡之情。”</w:t>
      </w:r>
    </w:p>
    <w:p w14:paraId="5149AB71" w14:textId="77777777" w:rsidR="00AB15AC" w:rsidRDefault="00AB15AC" w:rsidP="00AB15AC">
      <w:r>
        <w:rPr>
          <w:rFonts w:hint="eastAsia"/>
        </w:rPr>
        <w:t>西门纤纤朝他作了一揖，说道：“心叔，这些日子真正多谢你。”</w:t>
      </w:r>
    </w:p>
    <w:p w14:paraId="1242EA84" w14:textId="77777777" w:rsidR="00AB15AC" w:rsidRDefault="00AB15AC" w:rsidP="00AB15AC">
      <w:r>
        <w:rPr>
          <w:rFonts w:hint="eastAsia"/>
        </w:rPr>
        <w:t>淳于心走上前去，扶起了她，并把止戈令交还，说道：“这是最后一块止戈令了！”</w:t>
      </w:r>
    </w:p>
    <w:p w14:paraId="2C2B82FA" w14:textId="77777777" w:rsidR="00AB15AC" w:rsidRDefault="00AB15AC" w:rsidP="00AB15AC">
      <w:r>
        <w:rPr>
          <w:rFonts w:hint="eastAsia"/>
        </w:rPr>
        <w:t>西门纤纤接过止戈令，说道：“那心叔你多多保重。”</w:t>
      </w:r>
    </w:p>
    <w:p w14:paraId="1C4C6D11" w14:textId="77777777" w:rsidR="00AB15AC" w:rsidRDefault="00AB15AC" w:rsidP="00AB15AC">
      <w:r>
        <w:rPr>
          <w:rFonts w:hint="eastAsia"/>
        </w:rPr>
        <w:t>“又不是生离死别，放轻松一点。”</w:t>
      </w:r>
    </w:p>
    <w:p w14:paraId="3B00DA27" w14:textId="77777777" w:rsidR="00AB15AC" w:rsidRDefault="00AB15AC" w:rsidP="00AB15AC">
      <w:r>
        <w:rPr>
          <w:rFonts w:hint="eastAsia"/>
        </w:rPr>
        <w:t>淳于心笑笑着，转身潇洒离开。</w:t>
      </w:r>
    </w:p>
    <w:p w14:paraId="2ABDCDC1" w14:textId="77777777" w:rsidR="00AB15AC" w:rsidRDefault="00AB15AC" w:rsidP="00AB15AC">
      <w:r>
        <w:rPr>
          <w:rFonts w:hint="eastAsia"/>
        </w:rPr>
        <w:t>看着他的离开的背影，西门纤纤忽然想到另一件事来，便叫住了他，道：“心叔。”</w:t>
      </w:r>
    </w:p>
    <w:p w14:paraId="4E8B38CF" w14:textId="77777777" w:rsidR="00AB15AC" w:rsidRDefault="00AB15AC" w:rsidP="00AB15AC">
      <w:r>
        <w:rPr>
          <w:rFonts w:hint="eastAsia"/>
        </w:rPr>
        <w:t>淳于心停下脚步，转身看着她，问道：“什么事？”</w:t>
      </w:r>
    </w:p>
    <w:p w14:paraId="4E0F32EB" w14:textId="77777777" w:rsidR="00AB15AC" w:rsidRDefault="00AB15AC" w:rsidP="00AB15AC">
      <w:r>
        <w:rPr>
          <w:rFonts w:hint="eastAsia"/>
        </w:rPr>
        <w:t>西门纤纤问道：“我听说应江湖当时要来止戈山挑战我父亲的时候，在山上遇到一个人，跟他说了一句话，然后他就放弃了，这句话是您说的吗？”</w:t>
      </w:r>
    </w:p>
    <w:p w14:paraId="3821336B" w14:textId="77777777" w:rsidR="00AB15AC" w:rsidRDefault="00AB15AC" w:rsidP="00AB15AC">
      <w:r>
        <w:rPr>
          <w:rFonts w:hint="eastAsia"/>
        </w:rPr>
        <w:t>淳于心笑了起来，说道：“那番话有点我的风格，但很遗憾，不是我。”</w:t>
      </w:r>
    </w:p>
    <w:p w14:paraId="6CBE65BD" w14:textId="77777777" w:rsidR="00AB15AC" w:rsidRDefault="00AB15AC" w:rsidP="00AB15AC">
      <w:r>
        <w:rPr>
          <w:rFonts w:hint="eastAsia"/>
        </w:rPr>
        <w:t>西门纤纤点点头，说道：“我就问问，心叔你别多想。”</w:t>
      </w:r>
    </w:p>
    <w:p w14:paraId="5F51E3A4" w14:textId="77777777" w:rsidR="00AB15AC" w:rsidRDefault="00AB15AC" w:rsidP="00AB15AC">
      <w:r>
        <w:rPr>
          <w:rFonts w:hint="eastAsia"/>
        </w:rPr>
        <w:t>淳于心没有生气，反而提醒道：“应江湖不是个简单的人物，你要小心应付。”</w:t>
      </w:r>
    </w:p>
    <w:p w14:paraId="6396FEA4" w14:textId="77777777" w:rsidR="00AB15AC" w:rsidRDefault="00E25D61" w:rsidP="00AB15AC">
      <w:r>
        <w:rPr>
          <w:rFonts w:hint="eastAsia"/>
        </w:rPr>
        <w:t>西门纤纤再次致谢，</w:t>
      </w:r>
      <w:r w:rsidR="00AB15AC">
        <w:rPr>
          <w:rFonts w:hint="eastAsia"/>
        </w:rPr>
        <w:t>淳于心摆摆手，离开了止戈山。</w:t>
      </w:r>
    </w:p>
    <w:p w14:paraId="32B3C148" w14:textId="77777777" w:rsidR="000F5441" w:rsidRDefault="00E138BE">
      <w:r>
        <w:rPr>
          <w:rFonts w:hint="eastAsia"/>
        </w:rPr>
        <w:t>杨天狼下山之后，</w:t>
      </w:r>
      <w:r w:rsidR="009D2C92">
        <w:rPr>
          <w:rFonts w:hint="eastAsia"/>
        </w:rPr>
        <w:t>往北而行，要去投奔北境</w:t>
      </w:r>
      <w:r w:rsidR="000F5441">
        <w:rPr>
          <w:rFonts w:hint="eastAsia"/>
        </w:rPr>
        <w:t>。</w:t>
      </w:r>
    </w:p>
    <w:p w14:paraId="350AA99E" w14:textId="77777777" w:rsidR="00471612" w:rsidRDefault="000F5441">
      <w:r>
        <w:rPr>
          <w:rFonts w:hint="eastAsia"/>
        </w:rPr>
        <w:lastRenderedPageBreak/>
        <w:t>一路上他一直</w:t>
      </w:r>
      <w:r w:rsidR="00E138BE">
        <w:rPr>
          <w:rFonts w:hint="eastAsia"/>
        </w:rPr>
        <w:t>想着淳于心那句话，淳于心在向他传递着某种危险的信号，</w:t>
      </w:r>
      <w:r w:rsidR="00AF4859">
        <w:rPr>
          <w:rFonts w:hint="eastAsia"/>
        </w:rPr>
        <w:t>会是一夜风雨吗？</w:t>
      </w:r>
    </w:p>
    <w:p w14:paraId="7519F0A8" w14:textId="77777777" w:rsidR="00AF4859" w:rsidRDefault="00AF4859">
      <w:r>
        <w:rPr>
          <w:rFonts w:hint="eastAsia"/>
        </w:rPr>
        <w:t>他怀着这种恐惧，望向夜色深处，</w:t>
      </w:r>
      <w:r w:rsidR="003C1B79">
        <w:rPr>
          <w:rFonts w:hint="eastAsia"/>
        </w:rPr>
        <w:t>然后看到了一道青色身影</w:t>
      </w:r>
      <w:r w:rsidR="00AE0D86">
        <w:rPr>
          <w:rFonts w:hint="eastAsia"/>
        </w:rPr>
        <w:t>，在他身边躺着一具尸体</w:t>
      </w:r>
      <w:r w:rsidR="003C1B79">
        <w:rPr>
          <w:rFonts w:hint="eastAsia"/>
        </w:rPr>
        <w:t>。</w:t>
      </w:r>
    </w:p>
    <w:p w14:paraId="7F324A33" w14:textId="77777777" w:rsidR="00AF4859" w:rsidRDefault="00AF4859">
      <w:r>
        <w:rPr>
          <w:rFonts w:hint="eastAsia"/>
        </w:rPr>
        <w:t>月下的青衣猎猎，</w:t>
      </w:r>
      <w:r w:rsidR="00201663">
        <w:rPr>
          <w:rFonts w:hint="eastAsia"/>
        </w:rPr>
        <w:t>林中的人一身肃杀。</w:t>
      </w:r>
    </w:p>
    <w:p w14:paraId="47557964" w14:textId="77777777" w:rsidR="009D2C92" w:rsidRDefault="00523F9F">
      <w:r>
        <w:rPr>
          <w:rFonts w:hint="eastAsia"/>
        </w:rPr>
        <w:t>杨天狼感知到了危险，停下了脚步，问道：“一夜风雨？”</w:t>
      </w:r>
    </w:p>
    <w:p w14:paraId="351EDCB4" w14:textId="77777777" w:rsidR="00E7195E" w:rsidRDefault="00017EFE">
      <w:r>
        <w:rPr>
          <w:rFonts w:hint="eastAsia"/>
        </w:rPr>
        <w:t>那人没有说话，</w:t>
      </w:r>
      <w:r w:rsidR="00AE0D86">
        <w:rPr>
          <w:rFonts w:hint="eastAsia"/>
        </w:rPr>
        <w:t>一脚把身边的尸体踹了过来。</w:t>
      </w:r>
    </w:p>
    <w:p w14:paraId="7C05A407" w14:textId="77777777" w:rsidR="009D2C92" w:rsidRDefault="00934A6D">
      <w:r>
        <w:rPr>
          <w:rFonts w:hint="eastAsia"/>
        </w:rPr>
        <w:t>“林迟雨。”</w:t>
      </w:r>
      <w:r w:rsidR="00E7195E">
        <w:rPr>
          <w:rFonts w:hint="eastAsia"/>
        </w:rPr>
        <w:t>杨天狼</w:t>
      </w:r>
      <w:r>
        <w:rPr>
          <w:rFonts w:hint="eastAsia"/>
        </w:rPr>
        <w:t>看清了那具尸体，竟是一夜风雨中的林迟雨，</w:t>
      </w:r>
      <w:r w:rsidR="00F204FD">
        <w:rPr>
          <w:rFonts w:hint="eastAsia"/>
        </w:rPr>
        <w:t>颇为震撼，心想一夜风雨对止戈流的仇恨竟如此之深，好在他已经死了，杨天狼</w:t>
      </w:r>
      <w:r w:rsidR="00E7195E">
        <w:rPr>
          <w:rFonts w:hint="eastAsia"/>
        </w:rPr>
        <w:t>松了口气，</w:t>
      </w:r>
      <w:r w:rsidR="00F204FD">
        <w:rPr>
          <w:rFonts w:hint="eastAsia"/>
        </w:rPr>
        <w:t>拱手说</w:t>
      </w:r>
      <w:r w:rsidR="000F5441">
        <w:rPr>
          <w:rFonts w:hint="eastAsia"/>
        </w:rPr>
        <w:t>道：“</w:t>
      </w:r>
      <w:r w:rsidR="00CD1FE2">
        <w:rPr>
          <w:rFonts w:hint="eastAsia"/>
        </w:rPr>
        <w:t>多谢</w:t>
      </w:r>
      <w:r w:rsidR="00F204FD">
        <w:rPr>
          <w:rFonts w:hint="eastAsia"/>
        </w:rPr>
        <w:t>。</w:t>
      </w:r>
      <w:r w:rsidR="000F5441">
        <w:rPr>
          <w:rFonts w:hint="eastAsia"/>
        </w:rPr>
        <w:t>”</w:t>
      </w:r>
    </w:p>
    <w:p w14:paraId="7F729B0C" w14:textId="77777777" w:rsidR="00030CD6" w:rsidRDefault="00CD1FE2">
      <w:r>
        <w:rPr>
          <w:rFonts w:hint="eastAsia"/>
        </w:rPr>
        <w:t>青衣人淡漠说道：“不用，我也是来杀你们的，他想跟我抢这生意，我只好把他解决了</w:t>
      </w:r>
      <w:r w:rsidR="00F204FD">
        <w:rPr>
          <w:rFonts w:hint="eastAsia"/>
        </w:rPr>
        <w:t>。</w:t>
      </w:r>
      <w:r w:rsidR="00030CD6">
        <w:rPr>
          <w:rFonts w:hint="eastAsia"/>
        </w:rPr>
        <w:t>”</w:t>
      </w:r>
    </w:p>
    <w:p w14:paraId="6AB31AF6" w14:textId="77777777" w:rsidR="00471612" w:rsidRDefault="00030CD6" w:rsidP="00CD1FE2">
      <w:r>
        <w:rPr>
          <w:rFonts w:hint="eastAsia"/>
        </w:rPr>
        <w:t>杨天狼怔了一下，</w:t>
      </w:r>
      <w:r w:rsidR="00CD1FE2">
        <w:rPr>
          <w:rFonts w:hint="eastAsia"/>
        </w:rPr>
        <w:t>问道：“我们有仇？”</w:t>
      </w:r>
    </w:p>
    <w:p w14:paraId="741E3617" w14:textId="77777777" w:rsidR="00E86487" w:rsidRDefault="00E86487" w:rsidP="00CD1FE2">
      <w:r>
        <w:rPr>
          <w:rFonts w:hint="eastAsia"/>
        </w:rPr>
        <w:t>青衣人摇了摇头。</w:t>
      </w:r>
    </w:p>
    <w:p w14:paraId="460E11AF" w14:textId="77777777" w:rsidR="00C72516" w:rsidRDefault="00C72516">
      <w:r>
        <w:rPr>
          <w:rFonts w:hint="eastAsia"/>
        </w:rPr>
        <w:t>杨天狼</w:t>
      </w:r>
      <w:r w:rsidR="00CF4CD3">
        <w:rPr>
          <w:rFonts w:hint="eastAsia"/>
        </w:rPr>
        <w:t>更为不解，</w:t>
      </w:r>
      <w:r>
        <w:rPr>
          <w:rFonts w:hint="eastAsia"/>
        </w:rPr>
        <w:t>问道：“</w:t>
      </w:r>
      <w:r w:rsidR="001D1F92">
        <w:rPr>
          <w:rFonts w:hint="eastAsia"/>
        </w:rPr>
        <w:t>那阁下为何</w:t>
      </w:r>
      <w:r w:rsidR="00CD0547">
        <w:rPr>
          <w:rFonts w:hint="eastAsia"/>
        </w:rPr>
        <w:t>杀我们？</w:t>
      </w:r>
      <w:r>
        <w:rPr>
          <w:rFonts w:hint="eastAsia"/>
        </w:rPr>
        <w:t>”</w:t>
      </w:r>
    </w:p>
    <w:p w14:paraId="24C92DD5" w14:textId="77777777" w:rsidR="006740FB" w:rsidRPr="006740FB" w:rsidRDefault="006740FB">
      <w:r>
        <w:rPr>
          <w:rFonts w:hint="eastAsia"/>
        </w:rPr>
        <w:t>青衣人说道：“</w:t>
      </w:r>
      <w:r w:rsidR="005901D0">
        <w:rPr>
          <w:rFonts w:hint="eastAsia"/>
        </w:rPr>
        <w:t>为了让你们回忆起一些事情。</w:t>
      </w:r>
      <w:r>
        <w:rPr>
          <w:rFonts w:hint="eastAsia"/>
        </w:rPr>
        <w:t>”</w:t>
      </w:r>
    </w:p>
    <w:p w14:paraId="54F01440" w14:textId="77777777" w:rsidR="00471612" w:rsidRDefault="005901D0">
      <w:r>
        <w:rPr>
          <w:rFonts w:hint="eastAsia"/>
        </w:rPr>
        <w:t>杨天狼望着他，问道：“什么事情？”</w:t>
      </w:r>
    </w:p>
    <w:p w14:paraId="1945CD38" w14:textId="77777777" w:rsidR="005901D0" w:rsidRDefault="005901D0">
      <w:r>
        <w:rPr>
          <w:rFonts w:hint="eastAsia"/>
        </w:rPr>
        <w:t>青衣人认真的解释道：“对死亡的恐惧。”</w:t>
      </w:r>
    </w:p>
    <w:p w14:paraId="25DE9B63" w14:textId="77777777" w:rsidR="00DA1D31" w:rsidRDefault="00DA1D31">
      <w:r>
        <w:rPr>
          <w:rFonts w:hint="eastAsia"/>
        </w:rPr>
        <w:t>杨天狼五人顿时变了脸色，拔出刀来，</w:t>
      </w:r>
      <w:r w:rsidR="00641B1D">
        <w:rPr>
          <w:rFonts w:hint="eastAsia"/>
        </w:rPr>
        <w:t>同时朝那人砍去。</w:t>
      </w:r>
    </w:p>
    <w:p w14:paraId="67FBE7B9" w14:textId="77777777" w:rsidR="004B3D75" w:rsidRDefault="004B3D75">
      <w:r>
        <w:rPr>
          <w:rFonts w:hint="eastAsia"/>
        </w:rPr>
        <w:t>夜风骤起，青衣身影化作</w:t>
      </w:r>
      <w:r w:rsidRPr="004B3D75">
        <w:rPr>
          <w:rFonts w:hint="eastAsia"/>
        </w:rPr>
        <w:t>残影</w:t>
      </w:r>
      <w:r>
        <w:rPr>
          <w:rFonts w:hint="eastAsia"/>
        </w:rPr>
        <w:t>，消失在夜色之中</w:t>
      </w:r>
      <w:r w:rsidRPr="004B3D75">
        <w:rPr>
          <w:rFonts w:hint="eastAsia"/>
        </w:rPr>
        <w:t>。</w:t>
      </w:r>
    </w:p>
    <w:p w14:paraId="45F59E57" w14:textId="77777777" w:rsidR="00641B1D" w:rsidRDefault="00641B1D">
      <w:r>
        <w:rPr>
          <w:rFonts w:hint="eastAsia"/>
        </w:rPr>
        <w:t>五人齐齐砍空，惊叹来者身法之快同时，不明白他既然要来杀人，为何会离开。</w:t>
      </w:r>
      <w:r>
        <w:rPr>
          <w:rFonts w:hint="eastAsia"/>
        </w:rPr>
        <w:t xml:space="preserve"> </w:t>
      </w:r>
    </w:p>
    <w:p w14:paraId="7AC84C4A" w14:textId="77777777" w:rsidR="004B3D75" w:rsidRDefault="004B3D75">
      <w:r>
        <w:rPr>
          <w:rFonts w:hint="eastAsia"/>
        </w:rPr>
        <w:t>“</w:t>
      </w:r>
      <w:r w:rsidR="008355A7">
        <w:rPr>
          <w:rFonts w:hint="eastAsia"/>
        </w:rPr>
        <w:t>如果在天亮之前，你们能逃出这片荒山，那你们就能活下去。</w:t>
      </w:r>
      <w:r>
        <w:rPr>
          <w:rFonts w:hint="eastAsia"/>
        </w:rPr>
        <w:t>”</w:t>
      </w:r>
    </w:p>
    <w:p w14:paraId="7123A72B" w14:textId="77777777" w:rsidR="00F10BE6" w:rsidRDefault="002832AA">
      <w:r>
        <w:rPr>
          <w:rFonts w:hint="eastAsia"/>
        </w:rPr>
        <w:t>一道淡漠的声音从林子深处传来。</w:t>
      </w:r>
    </w:p>
    <w:p w14:paraId="7FD11939" w14:textId="77777777" w:rsidR="00641B1D" w:rsidRDefault="00641B1D">
      <w:r>
        <w:rPr>
          <w:rFonts w:hint="eastAsia"/>
        </w:rPr>
        <w:t>杨天狼五人脸色难看到极点，杨天狼抑着情绪，说道：“</w:t>
      </w:r>
      <w:r w:rsidR="007D754C">
        <w:rPr>
          <w:rFonts w:hint="eastAsia"/>
        </w:rPr>
        <w:t>他</w:t>
      </w:r>
      <w:r w:rsidR="00706EF7">
        <w:rPr>
          <w:rFonts w:hint="eastAsia"/>
        </w:rPr>
        <w:t>想猎杀我们</w:t>
      </w:r>
      <w:r w:rsidR="008F01B9">
        <w:rPr>
          <w:rFonts w:hint="eastAsia"/>
        </w:rPr>
        <w:t>，大家不要散开，合力冲出这座山</w:t>
      </w:r>
      <w:r w:rsidR="00706EF7">
        <w:rPr>
          <w:rFonts w:hint="eastAsia"/>
        </w:rPr>
        <w:t>。</w:t>
      </w:r>
      <w:r>
        <w:rPr>
          <w:rFonts w:hint="eastAsia"/>
        </w:rPr>
        <w:t>”</w:t>
      </w:r>
    </w:p>
    <w:p w14:paraId="13C1A29C" w14:textId="77777777" w:rsidR="007D754C" w:rsidRDefault="001B505F">
      <w:r>
        <w:rPr>
          <w:rFonts w:hint="eastAsia"/>
        </w:rPr>
        <w:t>其他四人点点头，手中的刀已经浸满了冷汗。</w:t>
      </w:r>
    </w:p>
    <w:p w14:paraId="0687FABD" w14:textId="77777777" w:rsidR="00182B13" w:rsidRDefault="00182B13">
      <w:r>
        <w:rPr>
          <w:rFonts w:hint="eastAsia"/>
        </w:rPr>
        <w:t>杨天狼作为曾经的一门之主，看到四人未战先怯，赶紧拍着一人的肩膀安慰道：“大家不要慌张，我们五个对他一个，他未必……”</w:t>
      </w:r>
    </w:p>
    <w:p w14:paraId="29AAE3C0" w14:textId="77777777" w:rsidR="00182B13" w:rsidRDefault="00182B13">
      <w:r>
        <w:rPr>
          <w:rFonts w:hint="eastAsia"/>
        </w:rPr>
        <w:t>一声凄厉的惨叫打断了杨天狼的话，那名被他安慰的人被一只竹签洞穿了咽喉。</w:t>
      </w:r>
    </w:p>
    <w:p w14:paraId="1BF01458" w14:textId="77777777" w:rsidR="00FE6397" w:rsidRDefault="00FE6397">
      <w:r>
        <w:rPr>
          <w:rFonts w:hint="eastAsia"/>
        </w:rPr>
        <w:t>鲜血飞溅到杨天狼的脸上，</w:t>
      </w:r>
      <w:r w:rsidR="00306B6E">
        <w:rPr>
          <w:rFonts w:hint="eastAsia"/>
        </w:rPr>
        <w:t>让他感到一阵炙热，</w:t>
      </w:r>
      <w:r w:rsidR="0059284E">
        <w:rPr>
          <w:rFonts w:hint="eastAsia"/>
        </w:rPr>
        <w:t>同时他的手颤抖起来。</w:t>
      </w:r>
    </w:p>
    <w:p w14:paraId="64493468" w14:textId="77777777" w:rsidR="0059284E" w:rsidRPr="0059284E" w:rsidRDefault="00662314">
      <w:r>
        <w:rPr>
          <w:rFonts w:hint="eastAsia"/>
        </w:rPr>
        <w:t>这不是他主动的行为，而是那人将死之时的抽搐。</w:t>
      </w:r>
    </w:p>
    <w:p w14:paraId="676C5BB6" w14:textId="77777777" w:rsidR="00471612" w:rsidRDefault="00662314">
      <w:r>
        <w:rPr>
          <w:rFonts w:hint="eastAsia"/>
        </w:rPr>
        <w:t>杨天狼面对着那人，看得最清楚，</w:t>
      </w:r>
      <w:r w:rsidR="00F31BEC">
        <w:rPr>
          <w:rFonts w:hint="eastAsia"/>
        </w:rPr>
        <w:t>在短短时候内，那人的瞳孔睁开了数倍，脸上渐渐失去血色，并不断有鲜红的血液从他张大的嘴里流出来。</w:t>
      </w:r>
    </w:p>
    <w:p w14:paraId="43073E77" w14:textId="77777777" w:rsidR="00852F6A" w:rsidRDefault="00852F6A">
      <w:r>
        <w:rPr>
          <w:rFonts w:hint="eastAsia"/>
        </w:rPr>
        <w:t>他终于不再挣扎时，杨天狼艰难地抬起搭在他身上的手，然后那个人倒了下去。</w:t>
      </w:r>
    </w:p>
    <w:p w14:paraId="07F443E9" w14:textId="77777777" w:rsidR="00852F6A" w:rsidRDefault="00852F6A">
      <w:r>
        <w:rPr>
          <w:rFonts w:hint="eastAsia"/>
        </w:rPr>
        <w:t>看到这一幕，其他三人震撼到无以复加的地步，</w:t>
      </w:r>
      <w:r w:rsidR="005873E7">
        <w:rPr>
          <w:rFonts w:hint="eastAsia"/>
        </w:rPr>
        <w:t>冷汗不断从额头渗出来。</w:t>
      </w:r>
    </w:p>
    <w:p w14:paraId="40DDEB9B" w14:textId="77777777" w:rsidR="004448C1" w:rsidRDefault="004448C1">
      <w:r>
        <w:rPr>
          <w:rFonts w:hint="eastAsia"/>
        </w:rPr>
        <w:t>这时候，林中又传来那人冷漠地声音。</w:t>
      </w:r>
    </w:p>
    <w:p w14:paraId="1CA4685C" w14:textId="77777777" w:rsidR="0066682A" w:rsidRDefault="0066682A">
      <w:r>
        <w:rPr>
          <w:rFonts w:hint="eastAsia"/>
        </w:rPr>
        <w:t>“</w:t>
      </w:r>
      <w:r w:rsidR="00721BB6">
        <w:rPr>
          <w:rFonts w:hint="eastAsia"/>
        </w:rPr>
        <w:t>想起</w:t>
      </w:r>
      <w:r>
        <w:rPr>
          <w:rFonts w:hint="eastAsia"/>
        </w:rPr>
        <w:t>这份恐惧了吗？”</w:t>
      </w:r>
    </w:p>
    <w:p w14:paraId="6A445D19" w14:textId="77777777" w:rsidR="00BA4D09" w:rsidRDefault="00BA4D09">
      <w:r>
        <w:rPr>
          <w:rFonts w:hint="eastAsia"/>
        </w:rPr>
        <w:t>杨天狼挥刀朝着四周挥舞，吼道：“你到底是谁？</w:t>
      </w:r>
      <w:r w:rsidR="00721BB6">
        <w:rPr>
          <w:rFonts w:hint="eastAsia"/>
        </w:rPr>
        <w:t>我们没有冤仇，你为什么要这么做？</w:t>
      </w:r>
      <w:r>
        <w:rPr>
          <w:rFonts w:hint="eastAsia"/>
        </w:rPr>
        <w:t>”</w:t>
      </w:r>
    </w:p>
    <w:p w14:paraId="5BB47374" w14:textId="77777777" w:rsidR="00721BB6" w:rsidRDefault="00721BB6">
      <w:r>
        <w:rPr>
          <w:rFonts w:hint="eastAsia"/>
        </w:rPr>
        <w:t>林中的声音忽然冷笑起来。</w:t>
      </w:r>
    </w:p>
    <w:p w14:paraId="34BE0E25" w14:textId="77777777" w:rsidR="00721BB6" w:rsidRDefault="00721BB6">
      <w:r>
        <w:rPr>
          <w:rFonts w:hint="eastAsia"/>
        </w:rPr>
        <w:t>“那夜被你们杀死的人，和你们有冤仇吗？”</w:t>
      </w:r>
    </w:p>
    <w:p w14:paraId="7A317595" w14:textId="77777777" w:rsidR="00490130" w:rsidRDefault="00490130">
      <w:r>
        <w:rPr>
          <w:rFonts w:hint="eastAsia"/>
        </w:rPr>
        <w:t>杨天狼怔了怔，心想他指的应该和西门纤纤指的是同一件事，问道：“西门纤纤叫你来的？”</w:t>
      </w:r>
    </w:p>
    <w:p w14:paraId="5678D4A8" w14:textId="77777777" w:rsidR="005C0C78" w:rsidRDefault="005C0C78">
      <w:r>
        <w:rPr>
          <w:rFonts w:hint="eastAsia"/>
        </w:rPr>
        <w:t>“</w:t>
      </w:r>
      <w:r w:rsidR="004C477E">
        <w:rPr>
          <w:rFonts w:hint="eastAsia"/>
        </w:rPr>
        <w:t>带着这份恐惧，带着这份猜想，逃吧！</w:t>
      </w:r>
      <w:r>
        <w:rPr>
          <w:rFonts w:hint="eastAsia"/>
        </w:rPr>
        <w:t>”</w:t>
      </w:r>
    </w:p>
    <w:p w14:paraId="748310DD" w14:textId="77777777" w:rsidR="00AC4344" w:rsidRDefault="00AC4344">
      <w:r>
        <w:rPr>
          <w:rFonts w:hint="eastAsia"/>
        </w:rPr>
        <w:t>杨天狼冷凝着眉，警惕地张望着四周。</w:t>
      </w:r>
    </w:p>
    <w:p w14:paraId="632AD456" w14:textId="77777777" w:rsidR="00AC4344" w:rsidRDefault="00AC4344">
      <w:r>
        <w:rPr>
          <w:rFonts w:hint="eastAsia"/>
        </w:rPr>
        <w:t>呼吸渐重，气氛也渐为压抑。</w:t>
      </w:r>
    </w:p>
    <w:p w14:paraId="7D20D05D" w14:textId="77777777" w:rsidR="007B4C85" w:rsidRDefault="007B4C85">
      <w:r>
        <w:rPr>
          <w:rFonts w:hint="eastAsia"/>
        </w:rPr>
        <w:t>终于有人承受不住了，朝着林子深处挥舞着大刀，大吼道：“有本事你出来啊，你个乌龟儿子王八蛋，正面对决我可不怕你。”</w:t>
      </w:r>
    </w:p>
    <w:p w14:paraId="6EE679EA" w14:textId="77777777" w:rsidR="004B496C" w:rsidRDefault="004B496C" w:rsidP="004B496C">
      <w:r>
        <w:rPr>
          <w:rFonts w:hint="eastAsia"/>
        </w:rPr>
        <w:t>冷月微光，残影再现，身动而风起，青衣从他头上掠过。</w:t>
      </w:r>
    </w:p>
    <w:p w14:paraId="1AE00936" w14:textId="77777777" w:rsidR="004B496C" w:rsidRDefault="004B496C" w:rsidP="004B496C">
      <w:r>
        <w:rPr>
          <w:rFonts w:hint="eastAsia"/>
        </w:rPr>
        <w:t>那人惊诧抬头，一道剑光抹过了他的脖子。</w:t>
      </w:r>
    </w:p>
    <w:p w14:paraId="1FCE1231" w14:textId="77777777" w:rsidR="006E4C93" w:rsidRPr="006E4C93" w:rsidRDefault="006E4C93" w:rsidP="004B496C">
      <w:r>
        <w:rPr>
          <w:rFonts w:hint="eastAsia"/>
        </w:rPr>
        <w:lastRenderedPageBreak/>
        <w:t>一切都发生的太快，只在瞬息之间。</w:t>
      </w:r>
    </w:p>
    <w:p w14:paraId="3F9CB6C5" w14:textId="77777777" w:rsidR="004B496C" w:rsidRPr="004B496C" w:rsidRDefault="00E90493" w:rsidP="004B496C">
      <w:r>
        <w:rPr>
          <w:rFonts w:hint="eastAsia"/>
        </w:rPr>
        <w:t>一剑</w:t>
      </w:r>
      <w:r w:rsidR="006E4C93">
        <w:rPr>
          <w:rFonts w:hint="eastAsia"/>
        </w:rPr>
        <w:t>已然</w:t>
      </w:r>
      <w:r>
        <w:rPr>
          <w:rFonts w:hint="eastAsia"/>
        </w:rPr>
        <w:t>封喉。</w:t>
      </w:r>
    </w:p>
    <w:p w14:paraId="7A1C7CA7" w14:textId="77777777" w:rsidR="00AC4344" w:rsidRDefault="00337A0C">
      <w:r>
        <w:rPr>
          <w:rFonts w:hint="eastAsia"/>
        </w:rPr>
        <w:t>整个世界都安静了，安静得那人带个的声音成了轰天巨响。</w:t>
      </w:r>
    </w:p>
    <w:p w14:paraId="31E711BF" w14:textId="77777777" w:rsidR="00F93E95" w:rsidRDefault="00F93E95">
      <w:r>
        <w:rPr>
          <w:rFonts w:hint="eastAsia"/>
        </w:rPr>
        <w:t>那个挑衅的人死去了，活着的人不知道他怀着怎样的恐惧离开了这个世界，但他们知道自己身在怎样的恐惧之中。</w:t>
      </w:r>
    </w:p>
    <w:p w14:paraId="08A0A8A1" w14:textId="77777777" w:rsidR="00F93E95" w:rsidRDefault="00FD381E">
      <w:r>
        <w:rPr>
          <w:rFonts w:hint="eastAsia"/>
        </w:rPr>
        <w:t>有人</w:t>
      </w:r>
      <w:r w:rsidRPr="00FD381E">
        <w:rPr>
          <w:rFonts w:hint="eastAsia"/>
        </w:rPr>
        <w:t>直接被吓得瘫倒在了地上</w:t>
      </w:r>
      <w:r>
        <w:rPr>
          <w:rFonts w:hint="eastAsia"/>
        </w:rPr>
        <w:t>，连哭带喊的求饶，说道：“求求你放过我吧！”</w:t>
      </w:r>
    </w:p>
    <w:p w14:paraId="1671CC9B" w14:textId="77777777" w:rsidR="007B1E09" w:rsidRDefault="007B1E09">
      <w:r>
        <w:rPr>
          <w:rFonts w:hint="eastAsia"/>
        </w:rPr>
        <w:t>林中的声音变得更为淡漠，说道：“那夜的也有人这样求你们放过他</w:t>
      </w:r>
      <w:r w:rsidR="001707A4">
        <w:rPr>
          <w:rFonts w:hint="eastAsia"/>
        </w:rPr>
        <w:t>，但是你们却挥起了刀，当那一刀挥下之时，你们就失去了求饶的机会，逃吧，或许分开逃你们会有一线生机。</w:t>
      </w:r>
      <w:r>
        <w:rPr>
          <w:rFonts w:hint="eastAsia"/>
        </w:rPr>
        <w:t>”</w:t>
      </w:r>
    </w:p>
    <w:p w14:paraId="26C31EEA" w14:textId="77777777" w:rsidR="00884CFE" w:rsidRDefault="00884CFE">
      <w:r>
        <w:rPr>
          <w:rFonts w:hint="eastAsia"/>
        </w:rPr>
        <w:t>那人抬起头来，看向杨天狼。</w:t>
      </w:r>
    </w:p>
    <w:p w14:paraId="2685D139" w14:textId="77777777" w:rsidR="00884CFE" w:rsidRDefault="00884CFE">
      <w:r>
        <w:rPr>
          <w:rFonts w:hint="eastAsia"/>
        </w:rPr>
        <w:t>杨天狼喝道：“不要听他的，合在一起才有出路。”</w:t>
      </w:r>
    </w:p>
    <w:p w14:paraId="76B845DB" w14:textId="77777777" w:rsidR="00E643AF" w:rsidRDefault="002A735C">
      <w:r>
        <w:rPr>
          <w:rFonts w:hint="eastAsia"/>
        </w:rPr>
        <w:t>那人目光突然凶狠起来，骂道：“去你亲娘的，那夜要不是你先动的手，怎么会落到这地步？”</w:t>
      </w:r>
    </w:p>
    <w:p w14:paraId="165CCDB5" w14:textId="77777777" w:rsidR="00564FFF" w:rsidRPr="008E68FC" w:rsidRDefault="008E68FC">
      <w:r>
        <w:rPr>
          <w:rFonts w:hint="eastAsia"/>
        </w:rPr>
        <w:t>说完这句话，那人连滚带爬地站起，朝林子深处逃去。</w:t>
      </w:r>
    </w:p>
    <w:p w14:paraId="014C6902" w14:textId="77777777" w:rsidR="005E3F84" w:rsidRDefault="002A735C">
      <w:r>
        <w:rPr>
          <w:rFonts w:hint="eastAsia"/>
        </w:rPr>
        <w:t>杨天狼怔住，平时这些人都以他为</w:t>
      </w:r>
      <w:r w:rsidR="008E68FC">
        <w:rPr>
          <w:rFonts w:hint="eastAsia"/>
        </w:rPr>
        <w:t>马首，现在却敢直面呵斥他了。</w:t>
      </w:r>
    </w:p>
    <w:p w14:paraId="6B651371" w14:textId="77777777" w:rsidR="00AC7E3B" w:rsidRPr="00AC7E3B" w:rsidRDefault="00AC7E3B">
      <w:r>
        <w:rPr>
          <w:rFonts w:hint="eastAsia"/>
        </w:rPr>
        <w:t>“合你亲娘，要死一起死吧！”</w:t>
      </w:r>
    </w:p>
    <w:p w14:paraId="1FA7CC37" w14:textId="77777777" w:rsidR="00564FFF" w:rsidRDefault="00564FFF">
      <w:r>
        <w:rPr>
          <w:rFonts w:hint="eastAsia"/>
        </w:rPr>
        <w:t>在杨天狼天口之前，</w:t>
      </w:r>
      <w:r w:rsidR="00AC7E3B">
        <w:rPr>
          <w:rFonts w:hint="eastAsia"/>
        </w:rPr>
        <w:t>也骂了他一句，然后</w:t>
      </w:r>
      <w:r>
        <w:rPr>
          <w:rFonts w:hint="eastAsia"/>
        </w:rPr>
        <w:t>朝着另一个方向跑去。</w:t>
      </w:r>
    </w:p>
    <w:p w14:paraId="03522A3C" w14:textId="77777777" w:rsidR="00AC7E3B" w:rsidRPr="00AC7E3B" w:rsidRDefault="002C20A5">
      <w:r>
        <w:rPr>
          <w:rFonts w:hint="eastAsia"/>
        </w:rPr>
        <w:t>杨天狼冷光如电，心中却是有了盘算，一声冷笑，也逃进夜色之中。</w:t>
      </w:r>
    </w:p>
    <w:p w14:paraId="022AE185" w14:textId="77777777" w:rsidR="00AC4344" w:rsidRDefault="00F728AB">
      <w:r>
        <w:rPr>
          <w:rFonts w:hint="eastAsia"/>
        </w:rPr>
        <w:t>夜色再度归于沉寂，冷风呼啸而起，吹散了那两名死者的温度。</w:t>
      </w:r>
    </w:p>
    <w:p w14:paraId="421A54C1" w14:textId="77777777" w:rsidR="004448C1" w:rsidRDefault="001422A2">
      <w:r>
        <w:rPr>
          <w:rFonts w:hint="eastAsia"/>
        </w:rPr>
        <w:t>不知过了多久，杨天狼从林子里走了出来</w:t>
      </w:r>
      <w:r w:rsidR="00B414FD">
        <w:rPr>
          <w:rFonts w:hint="eastAsia"/>
        </w:rPr>
        <w:t>。</w:t>
      </w:r>
    </w:p>
    <w:p w14:paraId="07324BC0" w14:textId="77777777" w:rsidR="00B414FD" w:rsidRPr="00B414FD" w:rsidRDefault="00B414FD">
      <w:r>
        <w:rPr>
          <w:rFonts w:hint="eastAsia"/>
        </w:rPr>
        <w:t>他望着林子深处，</w:t>
      </w:r>
      <w:r w:rsidR="00A7135E">
        <w:rPr>
          <w:rFonts w:hint="eastAsia"/>
        </w:rPr>
        <w:t>发出一声嘲弄地笑声</w:t>
      </w:r>
      <w:r>
        <w:rPr>
          <w:rFonts w:hint="eastAsia"/>
        </w:rPr>
        <w:t>，说道：“两个笨蛋，为了我的生机努力地逃吧！”</w:t>
      </w:r>
    </w:p>
    <w:p w14:paraId="2F90B634" w14:textId="77777777" w:rsidR="00882DB0" w:rsidRDefault="004D3317">
      <w:r>
        <w:rPr>
          <w:rFonts w:hint="eastAsia"/>
        </w:rPr>
        <w:t>杨天狼转</w:t>
      </w:r>
      <w:r w:rsidR="00882DB0">
        <w:rPr>
          <w:rFonts w:hint="eastAsia"/>
        </w:rPr>
        <w:t>身朝着止戈山方向逃去</w:t>
      </w:r>
      <w:r w:rsidR="00E539B9">
        <w:rPr>
          <w:rFonts w:hint="eastAsia"/>
        </w:rPr>
        <w:t>。</w:t>
      </w:r>
    </w:p>
    <w:p w14:paraId="5DAABE3C" w14:textId="77777777" w:rsidR="00E539B9" w:rsidRDefault="00E539B9">
      <w:r>
        <w:rPr>
          <w:rFonts w:hint="eastAsia"/>
        </w:rPr>
        <w:t>就在刚才，他想起了西门纤纤最后的那句话——踏出止戈山后，</w:t>
      </w:r>
      <w:r w:rsidR="00506D28">
        <w:rPr>
          <w:rFonts w:hint="eastAsia"/>
        </w:rPr>
        <w:t>你们</w:t>
      </w:r>
      <w:r>
        <w:rPr>
          <w:rFonts w:hint="eastAsia"/>
        </w:rPr>
        <w:t>就</w:t>
      </w:r>
      <w:r w:rsidR="00506D28">
        <w:rPr>
          <w:rFonts w:hint="eastAsia"/>
        </w:rPr>
        <w:t>是我</w:t>
      </w:r>
      <w:r>
        <w:rPr>
          <w:rFonts w:hint="eastAsia"/>
        </w:rPr>
        <w:t>的仇人了。</w:t>
      </w:r>
    </w:p>
    <w:p w14:paraId="7A50D95D" w14:textId="77777777" w:rsidR="00C976EB" w:rsidRDefault="00C976EB">
      <w:r>
        <w:rPr>
          <w:rFonts w:hint="eastAsia"/>
        </w:rPr>
        <w:t>这句话的另一层</w:t>
      </w:r>
      <w:r w:rsidR="008F6C4D">
        <w:rPr>
          <w:rFonts w:hint="eastAsia"/>
        </w:rPr>
        <w:t>意思是，在止戈山上，西门纤纤就不会是他的仇人，</w:t>
      </w:r>
      <w:r w:rsidR="000149EF">
        <w:rPr>
          <w:rFonts w:hint="eastAsia"/>
        </w:rPr>
        <w:t>西门纤纤既然没有亲自出面，</w:t>
      </w:r>
      <w:r w:rsidR="00170556">
        <w:rPr>
          <w:rFonts w:hint="eastAsia"/>
        </w:rPr>
        <w:t>那无论这人是否是她指派来的，西门纤纤都不可能让他在止戈山上杀了他。</w:t>
      </w:r>
    </w:p>
    <w:p w14:paraId="0AAFAF43" w14:textId="77777777" w:rsidR="00591E06" w:rsidRDefault="00591E06">
      <w:r>
        <w:rPr>
          <w:rFonts w:hint="eastAsia"/>
        </w:rPr>
        <w:t>这时候，他忽然想去二十年前的事情来，那时候他被南境七星剑派追杀到最绝望的时刻，然后逃向了刚刚成立的止戈流，得到了第一次救赎。</w:t>
      </w:r>
    </w:p>
    <w:p w14:paraId="10E3552A" w14:textId="77777777" w:rsidR="005876F0" w:rsidRDefault="005876F0">
      <w:r>
        <w:rPr>
          <w:rFonts w:hint="eastAsia"/>
        </w:rPr>
        <w:t>其后的十余年时候里，他都在为逃出止戈流，北上剑阁而努力，甚至为此做了很多违心的事。</w:t>
      </w:r>
    </w:p>
    <w:p w14:paraId="7C46EC18" w14:textId="77777777" w:rsidR="005876F0" w:rsidRDefault="005876F0">
      <w:r>
        <w:rPr>
          <w:rFonts w:hint="eastAsia"/>
        </w:rPr>
        <w:t>谁又能</w:t>
      </w:r>
      <w:r w:rsidR="009D773E">
        <w:rPr>
          <w:rFonts w:hint="eastAsia"/>
        </w:rPr>
        <w:t>想到，在他止戈流的第一天，他便会像丧家之犬一样的逃了回去，这是何等的讽刺。</w:t>
      </w:r>
    </w:p>
    <w:p w14:paraId="47DC4BA1" w14:textId="77777777" w:rsidR="009D773E" w:rsidRDefault="009D773E">
      <w:r>
        <w:rPr>
          <w:rFonts w:hint="eastAsia"/>
        </w:rPr>
        <w:t>杨天狼并不在乎这些荣辱，活下去才是最重要的。</w:t>
      </w:r>
    </w:p>
    <w:p w14:paraId="694E4384" w14:textId="77777777" w:rsidR="009D773E" w:rsidRDefault="009D773E">
      <w:r>
        <w:rPr>
          <w:rFonts w:hint="eastAsia"/>
        </w:rPr>
        <w:t>只是这一次，他没有再能抵达止戈山。</w:t>
      </w:r>
    </w:p>
    <w:p w14:paraId="7A810B99" w14:textId="77777777" w:rsidR="009D773E" w:rsidRDefault="00F94057">
      <w:r>
        <w:rPr>
          <w:rFonts w:hint="eastAsia"/>
        </w:rPr>
        <w:t>在这</w:t>
      </w:r>
      <w:r w:rsidR="009D773E">
        <w:rPr>
          <w:rFonts w:hint="eastAsia"/>
        </w:rPr>
        <w:t>山道的尽头，他又看到了那青衣人。</w:t>
      </w:r>
    </w:p>
    <w:p w14:paraId="43A6D4F5" w14:textId="77777777" w:rsidR="00F94057" w:rsidRDefault="00F94057">
      <w:r>
        <w:rPr>
          <w:rFonts w:hint="eastAsia"/>
        </w:rPr>
        <w:t>那人披着一身月光，半身沐血，鲜血从剑胎滴滴而落，</w:t>
      </w:r>
      <w:r w:rsidR="00D074A9">
        <w:rPr>
          <w:rFonts w:hint="eastAsia"/>
        </w:rPr>
        <w:t>仿佛站在另一个世界。</w:t>
      </w:r>
    </w:p>
    <w:p w14:paraId="724495E4" w14:textId="77777777" w:rsidR="00C20AE2" w:rsidRDefault="00C20AE2">
      <w:r>
        <w:rPr>
          <w:rFonts w:hint="eastAsia"/>
        </w:rPr>
        <w:t>杨天狼举刀而上，毕业绝学，天狼刀法再现，夜里仿佛出现了数道狼形残影，</w:t>
      </w:r>
      <w:r w:rsidRPr="00C20AE2">
        <w:rPr>
          <w:rFonts w:hint="eastAsia"/>
        </w:rPr>
        <w:t>以难以想象的速度，</w:t>
      </w:r>
      <w:r>
        <w:rPr>
          <w:rFonts w:hint="eastAsia"/>
        </w:rPr>
        <w:t>扑向青衣人，狼刀</w:t>
      </w:r>
      <w:r w:rsidRPr="00C20AE2">
        <w:rPr>
          <w:rFonts w:hint="eastAsia"/>
        </w:rPr>
        <w:t>斩落。</w:t>
      </w:r>
    </w:p>
    <w:p w14:paraId="4C373254" w14:textId="77777777" w:rsidR="00BD4B72" w:rsidRDefault="00D87C02">
      <w:r>
        <w:rPr>
          <w:rFonts w:hint="eastAsia"/>
        </w:rPr>
        <w:t>秋风骤起，剑起青萍，</w:t>
      </w:r>
      <w:r w:rsidR="00783960">
        <w:rPr>
          <w:rFonts w:hint="eastAsia"/>
        </w:rPr>
        <w:t>在残月下划出绚烂的一剑。</w:t>
      </w:r>
    </w:p>
    <w:p w14:paraId="7C92ACEF" w14:textId="77777777" w:rsidR="00EC507F" w:rsidRPr="00BD4B72" w:rsidRDefault="00EC507F">
      <w:r>
        <w:rPr>
          <w:rFonts w:hint="eastAsia"/>
        </w:rPr>
        <w:t>剑起，残影殃，狼刀瞬断。</w:t>
      </w:r>
    </w:p>
    <w:p w14:paraId="220146A9" w14:textId="77777777" w:rsidR="004D3317" w:rsidRDefault="00EC507F">
      <w:r>
        <w:rPr>
          <w:rFonts w:hint="eastAsia"/>
        </w:rPr>
        <w:t>杨天狼</w:t>
      </w:r>
      <w:r w:rsidR="0000781C">
        <w:rPr>
          <w:rFonts w:hint="eastAsia"/>
        </w:rPr>
        <w:t>倒下的时候，想起了那日夕阳下，西门纤纤也这样出了一剑，然后农应群剑折人败。</w:t>
      </w:r>
    </w:p>
    <w:p w14:paraId="2600825C" w14:textId="77777777" w:rsidR="00903628" w:rsidRDefault="00903628">
      <w:r>
        <w:rPr>
          <w:rFonts w:hint="eastAsia"/>
        </w:rPr>
        <w:t>现在青衣人，出了一剑，他刀断人亡。</w:t>
      </w:r>
    </w:p>
    <w:p w14:paraId="7C95C967" w14:textId="77777777" w:rsidR="007D2D56" w:rsidRDefault="007D2D56" w:rsidP="007D2D56">
      <w:r>
        <w:rPr>
          <w:rFonts w:hint="eastAsia"/>
        </w:rPr>
        <w:t>血未流尽的时候，杨天狼用最后的目光望向了止戈山。</w:t>
      </w:r>
    </w:p>
    <w:p w14:paraId="195C6749" w14:textId="77777777" w:rsidR="00017EFE" w:rsidRPr="007D2D56" w:rsidRDefault="007D2D56">
      <w:r>
        <w:rPr>
          <w:rFonts w:hint="eastAsia"/>
        </w:rPr>
        <w:t>夜色下的止戈山，被夜雾包裹，缥缈云间，一如昔年初见。</w:t>
      </w:r>
    </w:p>
    <w:p w14:paraId="08F32088" w14:textId="77777777" w:rsidR="00467237" w:rsidRDefault="00467237">
      <w:r>
        <w:rPr>
          <w:rFonts w:hint="eastAsia"/>
        </w:rPr>
        <w:t>飞溅的鲜血，染红了青衣。</w:t>
      </w:r>
    </w:p>
    <w:p w14:paraId="7233C00B" w14:textId="77777777" w:rsidR="00641B1D" w:rsidRDefault="005D7DB5">
      <w:r>
        <w:rPr>
          <w:rFonts w:hint="eastAsia"/>
        </w:rPr>
        <w:t>风起时，陆三阴抬头看了看天，</w:t>
      </w:r>
      <w:r w:rsidR="00467237">
        <w:rPr>
          <w:rFonts w:hint="eastAsia"/>
        </w:rPr>
        <w:t>说道：</w:t>
      </w:r>
      <w:r w:rsidR="00F10BE6">
        <w:rPr>
          <w:rFonts w:hint="eastAsia"/>
        </w:rPr>
        <w:t>“可恶，又回忆起杀人的感觉了。”</w:t>
      </w:r>
    </w:p>
    <w:p w14:paraId="465B6081" w14:textId="77777777" w:rsidR="00641B1D" w:rsidRDefault="00467237">
      <w:r>
        <w:rPr>
          <w:rFonts w:hint="eastAsia"/>
        </w:rPr>
        <w:t>风落时，他已经化成一道残影，消失在无边夜色之中。</w:t>
      </w:r>
    </w:p>
    <w:p w14:paraId="3A920E1B" w14:textId="77777777" w:rsidR="007D2D56" w:rsidRDefault="007D2D56"/>
    <w:p w14:paraId="1033E21A" w14:textId="77777777" w:rsidR="00252F39" w:rsidRPr="00861276" w:rsidRDefault="00861276" w:rsidP="00E70F91">
      <w:pPr>
        <w:pStyle w:val="3"/>
      </w:pPr>
      <w:r>
        <w:rPr>
          <w:rFonts w:hint="eastAsia"/>
        </w:rPr>
        <w:lastRenderedPageBreak/>
        <w:t>第五十</w:t>
      </w:r>
      <w:r w:rsidR="00322366">
        <w:rPr>
          <w:rFonts w:hint="eastAsia"/>
        </w:rPr>
        <w:t>一</w:t>
      </w:r>
      <w:r>
        <w:rPr>
          <w:rFonts w:hint="eastAsia"/>
        </w:rPr>
        <w:t>章</w:t>
      </w:r>
      <w:r w:rsidR="00861CBB">
        <w:rPr>
          <w:rFonts w:hint="eastAsia"/>
        </w:rPr>
        <w:t>至佛之血</w:t>
      </w:r>
    </w:p>
    <w:p w14:paraId="3175AD14" w14:textId="77777777" w:rsidR="00AE0A67" w:rsidRDefault="00E70F91" w:rsidP="00252F39">
      <w:r>
        <w:rPr>
          <w:rFonts w:hint="eastAsia"/>
        </w:rPr>
        <w:t>百里城北部的山区之中，狄败青送走了北倾派的止戈流众。</w:t>
      </w:r>
    </w:p>
    <w:p w14:paraId="0A7DA37F" w14:textId="77777777" w:rsidR="00675A38" w:rsidRDefault="00E70F91" w:rsidP="00675A38">
      <w:r>
        <w:rPr>
          <w:rFonts w:hint="eastAsia"/>
        </w:rPr>
        <w:t>目睹了这一切的燕悲欢非常生气，娇美的面容上写着说不清的怒意，一拳砸在大树上，说</w:t>
      </w:r>
      <w:r w:rsidR="00675A38">
        <w:rPr>
          <w:rFonts w:hint="eastAsia"/>
        </w:rPr>
        <w:t>道：“</w:t>
      </w:r>
      <w:r>
        <w:rPr>
          <w:rFonts w:hint="eastAsia"/>
        </w:rPr>
        <w:t>应江湖这个混蛋一定早就猜到了，却偏偏叫我来这取海棠花</w:t>
      </w:r>
      <w:r w:rsidR="00675A38">
        <w:rPr>
          <w:rFonts w:hint="eastAsia"/>
        </w:rPr>
        <w:t>。”</w:t>
      </w:r>
    </w:p>
    <w:p w14:paraId="10F600B4" w14:textId="77777777" w:rsidR="00675A38" w:rsidRDefault="00675A38" w:rsidP="00675A38">
      <w:r>
        <w:rPr>
          <w:rFonts w:hint="eastAsia"/>
        </w:rPr>
        <w:t>这时候，一个稚嫩的声音从树上传下来。</w:t>
      </w:r>
    </w:p>
    <w:p w14:paraId="4885AA65" w14:textId="77777777" w:rsidR="00675A38" w:rsidRDefault="00675A38" w:rsidP="00675A38">
      <w:r>
        <w:rPr>
          <w:rFonts w:hint="eastAsia"/>
        </w:rPr>
        <w:t>“</w:t>
      </w:r>
      <w:r w:rsidR="00321FAC">
        <w:rPr>
          <w:rFonts w:hint="eastAsia"/>
        </w:rPr>
        <w:t>为虾米老大是混蛋？为虾米老大猜到了？为虾米大胸燕要取海棠花？</w:t>
      </w:r>
      <w:r>
        <w:rPr>
          <w:rFonts w:hint="eastAsia"/>
        </w:rPr>
        <w:t>”</w:t>
      </w:r>
    </w:p>
    <w:p w14:paraId="4AE6B696" w14:textId="77777777" w:rsidR="00C163BB" w:rsidRDefault="00C163BB" w:rsidP="00675A38">
      <w:r>
        <w:rPr>
          <w:rFonts w:hint="eastAsia"/>
        </w:rPr>
        <w:t>燕悲欢抬起头，</w:t>
      </w:r>
      <w:r w:rsidR="00675A38">
        <w:rPr>
          <w:rFonts w:hint="eastAsia"/>
        </w:rPr>
        <w:t>坐在树干上</w:t>
      </w:r>
      <w:r>
        <w:rPr>
          <w:rFonts w:hint="eastAsia"/>
        </w:rPr>
        <w:t>的山贼小宝狠狠地瞪了一眼。</w:t>
      </w:r>
    </w:p>
    <w:p w14:paraId="0FF786CA" w14:textId="77777777" w:rsidR="00C163BB" w:rsidRDefault="00C163BB" w:rsidP="00675A38">
      <w:r>
        <w:rPr>
          <w:rFonts w:hint="eastAsia"/>
        </w:rPr>
        <w:t>山贼小宝有些害怕，微微张嘴，含在嘴里的鸡腿骨头落出。</w:t>
      </w:r>
    </w:p>
    <w:p w14:paraId="25FAB53F" w14:textId="77777777" w:rsidR="00675A38" w:rsidRDefault="00675A38" w:rsidP="00675A38">
      <w:r>
        <w:rPr>
          <w:rFonts w:hint="eastAsia"/>
        </w:rPr>
        <w:t>从树上落了下来，丢在了那女子半露鼓起地两胸之间，正好掐在那里。</w:t>
      </w:r>
    </w:p>
    <w:p w14:paraId="1E07FEC4" w14:textId="77777777" w:rsidR="00C163BB" w:rsidRDefault="00C163BB" w:rsidP="00675A38">
      <w:r>
        <w:rPr>
          <w:rFonts w:hint="eastAsia"/>
        </w:rPr>
        <w:t>燕悲欢</w:t>
      </w:r>
      <w:r w:rsidR="00675A38">
        <w:rPr>
          <w:rFonts w:hint="eastAsia"/>
        </w:rPr>
        <w:t>脸色阴沉地看着那骨头，然后又看向树上的小和尚，</w:t>
      </w:r>
      <w:r>
        <w:rPr>
          <w:rFonts w:hint="eastAsia"/>
        </w:rPr>
        <w:t>那眼里简直要喷出火来。</w:t>
      </w:r>
    </w:p>
    <w:p w14:paraId="33C5669E" w14:textId="77777777" w:rsidR="00C163BB" w:rsidRDefault="00C163BB" w:rsidP="00675A38">
      <w:r>
        <w:rPr>
          <w:rFonts w:hint="eastAsia"/>
        </w:rPr>
        <w:t>山贼小宝很识相地从树上落下。</w:t>
      </w:r>
      <w:r w:rsidR="00675A38">
        <w:rPr>
          <w:rFonts w:hint="eastAsia"/>
        </w:rPr>
        <w:t>落到那女子胸前高度的时候，简单明快果决地双手双脚盘住抱着她，</w:t>
      </w:r>
      <w:r>
        <w:rPr>
          <w:rFonts w:hint="eastAsia"/>
        </w:rPr>
        <w:t>如老树盘根一般。</w:t>
      </w:r>
    </w:p>
    <w:p w14:paraId="36FE84D4" w14:textId="77777777" w:rsidR="00675A38" w:rsidRDefault="00C163BB" w:rsidP="00675A38">
      <w:r>
        <w:rPr>
          <w:rFonts w:hint="eastAsia"/>
        </w:rPr>
        <w:t>确认自己没有掉下去，山贼小宝张嘴去</w:t>
      </w:r>
      <w:r w:rsidR="00675A38">
        <w:rPr>
          <w:rFonts w:hint="eastAsia"/>
        </w:rPr>
        <w:t>咬鸡骨头</w:t>
      </w:r>
      <w:r>
        <w:rPr>
          <w:rFonts w:hint="eastAsia"/>
        </w:rPr>
        <w:t>，含</w:t>
      </w:r>
      <w:r w:rsidR="00675A38">
        <w:rPr>
          <w:rFonts w:hint="eastAsia"/>
        </w:rPr>
        <w:t>到嘴里嚼了嚼，感慨道：“</w:t>
      </w:r>
      <w:r>
        <w:rPr>
          <w:rFonts w:hint="eastAsia"/>
        </w:rPr>
        <w:t>为虾米鸡肋者食之无味？为虾米鸡肋弃之可惜？</w:t>
      </w:r>
      <w:r w:rsidR="00675A38">
        <w:rPr>
          <w:rFonts w:hint="eastAsia"/>
        </w:rPr>
        <w:t>”</w:t>
      </w:r>
    </w:p>
    <w:p w14:paraId="5D3A9327" w14:textId="77777777" w:rsidR="00675A38" w:rsidRDefault="00361279" w:rsidP="00675A38">
      <w:r>
        <w:rPr>
          <w:rFonts w:hint="eastAsia"/>
        </w:rPr>
        <w:t>燕悲欢</w:t>
      </w:r>
      <w:r w:rsidR="00675A38">
        <w:rPr>
          <w:rFonts w:hint="eastAsia"/>
        </w:rPr>
        <w:t>阴着个脸说道：“我看你这吃的不是鸡肋，也不是鸡腿，是豆腐吧！”</w:t>
      </w:r>
    </w:p>
    <w:p w14:paraId="2B2C2CB7" w14:textId="77777777" w:rsidR="00675A38" w:rsidRDefault="00361279" w:rsidP="00675A38">
      <w:r>
        <w:rPr>
          <w:rFonts w:hint="eastAsia"/>
        </w:rPr>
        <w:t>山贼小宝</w:t>
      </w:r>
      <w:r w:rsidR="00675A38">
        <w:rPr>
          <w:rFonts w:hint="eastAsia"/>
        </w:rPr>
        <w:t>天真善良无辜地</w:t>
      </w:r>
      <w:r>
        <w:rPr>
          <w:rFonts w:hint="eastAsia"/>
        </w:rPr>
        <w:t>辩解</w:t>
      </w:r>
      <w:r w:rsidR="00675A38">
        <w:rPr>
          <w:rFonts w:hint="eastAsia"/>
        </w:rPr>
        <w:t>道：“不不不，</w:t>
      </w:r>
      <w:r>
        <w:rPr>
          <w:rFonts w:hint="eastAsia"/>
        </w:rPr>
        <w:t>小宝在单身客栈那里吃够了豆腐，小宝</w:t>
      </w:r>
      <w:r w:rsidR="00D87594">
        <w:rPr>
          <w:rFonts w:hint="eastAsia"/>
        </w:rPr>
        <w:t>已经戒了豆腐</w:t>
      </w:r>
      <w:r w:rsidR="00675A38">
        <w:rPr>
          <w:rFonts w:hint="eastAsia"/>
        </w:rPr>
        <w:t>。”</w:t>
      </w:r>
    </w:p>
    <w:p w14:paraId="58BC3162" w14:textId="77777777" w:rsidR="00675A38" w:rsidRDefault="003D05F4" w:rsidP="00675A38">
      <w:r>
        <w:rPr>
          <w:rFonts w:hint="eastAsia"/>
        </w:rPr>
        <w:t>燕悲欢</w:t>
      </w:r>
      <w:r w:rsidR="00675A38">
        <w:rPr>
          <w:rFonts w:hint="eastAsia"/>
        </w:rPr>
        <w:t>几乎咆哮了出来，叫道：“那你他妈趴在我身上吃什么？”</w:t>
      </w:r>
    </w:p>
    <w:p w14:paraId="46BF72B0" w14:textId="77777777" w:rsidR="00675A38" w:rsidRPr="00792E1D" w:rsidRDefault="003D05F4" w:rsidP="00675A38">
      <w:r>
        <w:rPr>
          <w:rFonts w:hint="eastAsia"/>
        </w:rPr>
        <w:t>山贼小宝认真地解释道：</w:t>
      </w:r>
      <w:r w:rsidR="00675A38">
        <w:rPr>
          <w:rFonts w:hint="eastAsia"/>
        </w:rPr>
        <w:t>“啃鸡腿啊！”</w:t>
      </w:r>
    </w:p>
    <w:p w14:paraId="399FADF8" w14:textId="77777777" w:rsidR="00675A38" w:rsidRDefault="00410214" w:rsidP="00675A38">
      <w:r>
        <w:rPr>
          <w:rFonts w:hint="eastAsia"/>
        </w:rPr>
        <w:t>燕悲欢感觉要疯掉了，说道：</w:t>
      </w:r>
      <w:r w:rsidR="00675A38">
        <w:rPr>
          <w:rFonts w:hint="eastAsia"/>
        </w:rPr>
        <w:t>“</w:t>
      </w:r>
      <w:r w:rsidR="001F01F5">
        <w:rPr>
          <w:rFonts w:hint="eastAsia"/>
        </w:rPr>
        <w:t>小混蛋</w:t>
      </w:r>
      <w:r w:rsidR="00675A38">
        <w:rPr>
          <w:rFonts w:hint="eastAsia"/>
        </w:rPr>
        <w:t>，你给我下来。”</w:t>
      </w:r>
    </w:p>
    <w:p w14:paraId="3DE1C960" w14:textId="77777777" w:rsidR="00675A38" w:rsidRDefault="001F01F5" w:rsidP="00675A38">
      <w:r>
        <w:rPr>
          <w:rFonts w:hint="eastAsia"/>
        </w:rPr>
        <w:t>燕悲欢已经不能再忍，给了山贼小宝</w:t>
      </w:r>
      <w:r w:rsidR="00675A38">
        <w:rPr>
          <w:rFonts w:hint="eastAsia"/>
        </w:rPr>
        <w:t>一个熊猫眼，但还是没把他打下来。</w:t>
      </w:r>
    </w:p>
    <w:p w14:paraId="19F75041" w14:textId="77777777" w:rsidR="00675A38" w:rsidRDefault="00675A38" w:rsidP="00675A38">
      <w:r>
        <w:rPr>
          <w:rFonts w:hint="eastAsia"/>
        </w:rPr>
        <w:t>小和尚可怜兮兮地道：“</w:t>
      </w:r>
      <w:r w:rsidR="001F01F5">
        <w:rPr>
          <w:rFonts w:hint="eastAsia"/>
        </w:rPr>
        <w:t>为虾米要打小宝？为虾米打小宝要打眼睛？</w:t>
      </w:r>
      <w:r>
        <w:rPr>
          <w:rFonts w:hint="eastAsia"/>
        </w:rPr>
        <w:t>”</w:t>
      </w:r>
    </w:p>
    <w:p w14:paraId="3FCE8210" w14:textId="77777777" w:rsidR="00675A38" w:rsidRDefault="00675A38" w:rsidP="00675A38">
      <w:r>
        <w:rPr>
          <w:rFonts w:hint="eastAsia"/>
        </w:rPr>
        <w:t>“熊一下，很开心是吧？”</w:t>
      </w:r>
    </w:p>
    <w:p w14:paraId="70607F58" w14:textId="77777777" w:rsidR="00675A38" w:rsidRDefault="006A2814" w:rsidP="00675A38">
      <w:r>
        <w:rPr>
          <w:rFonts w:hint="eastAsia"/>
        </w:rPr>
        <w:t>燕悲欢</w:t>
      </w:r>
      <w:r w:rsidR="00675A38">
        <w:rPr>
          <w:rFonts w:hint="eastAsia"/>
        </w:rPr>
        <w:t>简直不能再气，又给了他一个熊猫眼。</w:t>
      </w:r>
    </w:p>
    <w:p w14:paraId="41024383" w14:textId="77777777" w:rsidR="00675A38" w:rsidRPr="00792E1D" w:rsidRDefault="006A2814" w:rsidP="00675A38">
      <w:r>
        <w:rPr>
          <w:rFonts w:hint="eastAsia"/>
        </w:rPr>
        <w:t>本来疼一边，现在疼两边，山贼小宝反而没有生气，问道：</w:t>
      </w:r>
      <w:r w:rsidR="00675A38">
        <w:rPr>
          <w:rFonts w:hint="eastAsia"/>
        </w:rPr>
        <w:t>“</w:t>
      </w:r>
      <w:r w:rsidR="00A27F2B">
        <w:rPr>
          <w:rFonts w:hint="eastAsia"/>
        </w:rPr>
        <w:t>为虾米又打小宝的眼睛？为虾米这疼痛有点对称？</w:t>
      </w:r>
      <w:r w:rsidR="00675A38">
        <w:rPr>
          <w:rFonts w:hint="eastAsia"/>
        </w:rPr>
        <w:t>”</w:t>
      </w:r>
    </w:p>
    <w:p w14:paraId="0EE4CBD7" w14:textId="77777777" w:rsidR="00675A38" w:rsidRDefault="00675A38" w:rsidP="00675A38">
      <w:r>
        <w:rPr>
          <w:rFonts w:hint="eastAsia"/>
        </w:rPr>
        <w:t>那女子被他整得没了脾气，无可奈何地道：</w:t>
      </w:r>
      <w:r>
        <w:rPr>
          <w:rFonts w:hint="eastAsia"/>
        </w:rPr>
        <w:t xml:space="preserve"> </w:t>
      </w:r>
      <w:r>
        <w:rPr>
          <w:rFonts w:hint="eastAsia"/>
        </w:rPr>
        <w:t>“好好好，你先下来。”</w:t>
      </w:r>
    </w:p>
    <w:p w14:paraId="7A6CA303" w14:textId="77777777" w:rsidR="00675A38" w:rsidRDefault="00675A38" w:rsidP="00675A38">
      <w:r>
        <w:rPr>
          <w:rFonts w:hint="eastAsia"/>
        </w:rPr>
        <w:t>“好的，我下来。”</w:t>
      </w:r>
    </w:p>
    <w:p w14:paraId="34B694DD" w14:textId="77777777" w:rsidR="00675A38" w:rsidRDefault="00141D27" w:rsidP="00675A38">
      <w:r>
        <w:rPr>
          <w:rFonts w:hint="eastAsia"/>
        </w:rPr>
        <w:t>山贼小宝</w:t>
      </w:r>
      <w:r w:rsidR="00675A38">
        <w:rPr>
          <w:rFonts w:hint="eastAsia"/>
        </w:rPr>
        <w:t>很识趣的张开手脚。</w:t>
      </w:r>
    </w:p>
    <w:p w14:paraId="5B79B5FB" w14:textId="77777777" w:rsidR="00675A38" w:rsidRDefault="00675A38" w:rsidP="00675A38">
      <w:r>
        <w:rPr>
          <w:rFonts w:hint="eastAsia"/>
        </w:rPr>
        <w:t>“你下来就下来，别扯我衣服啊！”</w:t>
      </w:r>
    </w:p>
    <w:p w14:paraId="674733E6" w14:textId="77777777" w:rsidR="00675A38" w:rsidRPr="00792E1D" w:rsidRDefault="00675A38" w:rsidP="00675A38">
      <w:r>
        <w:rPr>
          <w:rFonts w:hint="eastAsia"/>
        </w:rPr>
        <w:t>“好的，我不扯。”</w:t>
      </w:r>
    </w:p>
    <w:p w14:paraId="319EF6F7" w14:textId="77777777" w:rsidR="00675A38" w:rsidRDefault="00141D27" w:rsidP="00675A38">
      <w:r>
        <w:rPr>
          <w:rFonts w:hint="eastAsia"/>
        </w:rPr>
        <w:t>山贼小宝</w:t>
      </w:r>
      <w:r w:rsidR="00675A38">
        <w:rPr>
          <w:rFonts w:hint="eastAsia"/>
        </w:rPr>
        <w:t>终于下来，</w:t>
      </w:r>
      <w:r>
        <w:rPr>
          <w:rFonts w:hint="eastAsia"/>
        </w:rPr>
        <w:t>燕悲欢看了看胸前，顿时觉得有些恶心，取了条手帕去擦。</w:t>
      </w:r>
    </w:p>
    <w:p w14:paraId="3A753799" w14:textId="77777777" w:rsidR="00675A38" w:rsidRDefault="00141D27" w:rsidP="00675A38">
      <w:r>
        <w:rPr>
          <w:rFonts w:hint="eastAsia"/>
        </w:rPr>
        <w:t>整个过程中，山贼小宝一直仰着头，看着燕悲欢的动作</w:t>
      </w:r>
      <w:r w:rsidR="00675A38">
        <w:rPr>
          <w:rFonts w:hint="eastAsia"/>
        </w:rPr>
        <w:t>，</w:t>
      </w:r>
      <w:r>
        <w:rPr>
          <w:rFonts w:hint="eastAsia"/>
        </w:rPr>
        <w:t>有些不理解她的行为，从怀中抽出一只烧鸡，边吃边看，宛若一个吃鸡群众。</w:t>
      </w:r>
    </w:p>
    <w:p w14:paraId="3DE2C891" w14:textId="77777777" w:rsidR="00675A38" w:rsidRDefault="00473FCD" w:rsidP="00675A38">
      <w:r>
        <w:rPr>
          <w:rFonts w:hint="eastAsia"/>
        </w:rPr>
        <w:t>燕悲欢擦完看，才发现山贼小宝目不转睛地看着自己，简直气疯了，飞起一脚，踹飞了山贼小宝。</w:t>
      </w:r>
    </w:p>
    <w:p w14:paraId="4035304D" w14:textId="77777777" w:rsidR="00675A38" w:rsidRPr="00792E1D" w:rsidRDefault="006A5EE6" w:rsidP="00675A38">
      <w:r>
        <w:rPr>
          <w:rFonts w:hint="eastAsia"/>
        </w:rPr>
        <w:t>山贼小宝撞到树上，惨叫一声，最终落回地上，捂着鼻子，叫道：“为虾米又要打小宝？</w:t>
      </w:r>
      <w:r w:rsidR="00675A38">
        <w:rPr>
          <w:rFonts w:hint="eastAsia"/>
        </w:rPr>
        <w:t>”</w:t>
      </w:r>
    </w:p>
    <w:p w14:paraId="538ADAB4" w14:textId="77777777" w:rsidR="006A5EE6" w:rsidRPr="00A90CE0" w:rsidRDefault="006A5EE6" w:rsidP="00675A38">
      <w:r>
        <w:rPr>
          <w:rFonts w:hint="eastAsia"/>
        </w:rPr>
        <w:t>燕悲欢愤怒叫道：“</w:t>
      </w:r>
      <w:r w:rsidR="00675A38">
        <w:rPr>
          <w:rFonts w:hint="eastAsia"/>
        </w:rPr>
        <w:t>你</w:t>
      </w:r>
      <w:r>
        <w:rPr>
          <w:rFonts w:hint="eastAsia"/>
        </w:rPr>
        <w:t>叫你吃</w:t>
      </w:r>
      <w:r w:rsidR="00A90CE0">
        <w:rPr>
          <w:rFonts w:hint="eastAsia"/>
        </w:rPr>
        <w:t>我豆腐？</w:t>
      </w:r>
      <w:r w:rsidR="00675A38">
        <w:rPr>
          <w:rFonts w:hint="eastAsia"/>
        </w:rPr>
        <w:t>”</w:t>
      </w:r>
    </w:p>
    <w:p w14:paraId="10F51857" w14:textId="77777777" w:rsidR="00675A38" w:rsidRDefault="00A90CE0" w:rsidP="00675A38">
      <w:r>
        <w:rPr>
          <w:rFonts w:hint="eastAsia"/>
        </w:rPr>
        <w:t>山贼小宝很是委屈，辩解</w:t>
      </w:r>
      <w:r w:rsidR="00675A38">
        <w:rPr>
          <w:rFonts w:hint="eastAsia"/>
        </w:rPr>
        <w:t>道：“</w:t>
      </w:r>
      <w:r>
        <w:rPr>
          <w:rFonts w:hint="eastAsia"/>
        </w:rPr>
        <w:t>小宝已经发过誓不在吃豆腐。</w:t>
      </w:r>
      <w:r w:rsidR="00675A38">
        <w:rPr>
          <w:rFonts w:hint="eastAsia"/>
        </w:rPr>
        <w:t>”</w:t>
      </w:r>
    </w:p>
    <w:p w14:paraId="25B37921" w14:textId="77777777" w:rsidR="00675A38" w:rsidRDefault="00675A38" w:rsidP="00675A38">
      <w:r>
        <w:rPr>
          <w:rFonts w:hint="eastAsia"/>
        </w:rPr>
        <w:t>“那你刚才吃的不是豆腐是什么？”</w:t>
      </w:r>
    </w:p>
    <w:p w14:paraId="713AB151" w14:textId="77777777" w:rsidR="00675A38" w:rsidRPr="00792E1D" w:rsidRDefault="00A90CE0" w:rsidP="00675A38">
      <w:r>
        <w:rPr>
          <w:rFonts w:hint="eastAsia"/>
        </w:rPr>
        <w:t>“吃</w:t>
      </w:r>
      <w:r w:rsidR="000E2B63">
        <w:rPr>
          <w:rFonts w:hint="eastAsia"/>
        </w:rPr>
        <w:t>鸡</w:t>
      </w:r>
      <w:r>
        <w:rPr>
          <w:rFonts w:hint="eastAsia"/>
        </w:rPr>
        <w:t>屁股</w:t>
      </w:r>
      <w:r w:rsidR="00675A38">
        <w:rPr>
          <w:rFonts w:hint="eastAsia"/>
        </w:rPr>
        <w:t>啊！”</w:t>
      </w:r>
    </w:p>
    <w:p w14:paraId="73B15175" w14:textId="77777777" w:rsidR="00675A38" w:rsidRDefault="00675A38" w:rsidP="00675A38">
      <w:r>
        <w:rPr>
          <w:rFonts w:hint="eastAsia"/>
        </w:rPr>
        <w:t>“你给我去死。”</w:t>
      </w:r>
    </w:p>
    <w:p w14:paraId="748ED808" w14:textId="77777777" w:rsidR="00675A38" w:rsidRDefault="00A90CE0" w:rsidP="00675A38">
      <w:r>
        <w:rPr>
          <w:rFonts w:hint="eastAsia"/>
        </w:rPr>
        <w:lastRenderedPageBreak/>
        <w:t>燕悲欢咆哮着就要去抓山贼小宝</w:t>
      </w:r>
      <w:r w:rsidR="00675A38">
        <w:rPr>
          <w:rFonts w:hint="eastAsia"/>
        </w:rPr>
        <w:t>，</w:t>
      </w:r>
      <w:r>
        <w:rPr>
          <w:rFonts w:hint="eastAsia"/>
        </w:rPr>
        <w:t>山贼小宝</w:t>
      </w:r>
      <w:r w:rsidR="00675A38">
        <w:rPr>
          <w:rFonts w:hint="eastAsia"/>
        </w:rPr>
        <w:t>一跃而起</w:t>
      </w:r>
      <w:r>
        <w:rPr>
          <w:rFonts w:hint="eastAsia"/>
        </w:rPr>
        <w:t>，</w:t>
      </w:r>
      <w:r w:rsidR="00675A38">
        <w:rPr>
          <w:rFonts w:hint="eastAsia"/>
        </w:rPr>
        <w:t>像刚才一样双手双脚地抱住她，整只鸡直接铺满燕悲欢身上，鸡嘴直接对着燕悲欢的嘴。</w:t>
      </w:r>
    </w:p>
    <w:p w14:paraId="2702A5B7" w14:textId="77777777" w:rsidR="00675A38" w:rsidRPr="00792E1D" w:rsidRDefault="00675A38" w:rsidP="00675A38">
      <w:r>
        <w:rPr>
          <w:rFonts w:hint="eastAsia"/>
        </w:rPr>
        <w:t>“你……”</w:t>
      </w:r>
    </w:p>
    <w:p w14:paraId="2B9C2C3B" w14:textId="77777777" w:rsidR="00675A38" w:rsidRDefault="00675A38" w:rsidP="00675A38">
      <w:r>
        <w:rPr>
          <w:rFonts w:hint="eastAsia"/>
        </w:rPr>
        <w:t>燕悲欢一张嘴要说话，鸡头直接进了她的嘴里，话都被打断了，她愤怒地扯掉鸡头，甩了出来，却被</w:t>
      </w:r>
      <w:r w:rsidR="00A90CE0">
        <w:rPr>
          <w:rFonts w:hint="eastAsia"/>
        </w:rPr>
        <w:t>山贼小宝</w:t>
      </w:r>
      <w:r>
        <w:rPr>
          <w:rFonts w:hint="eastAsia"/>
        </w:rPr>
        <w:t>精准无比地接住。</w:t>
      </w:r>
    </w:p>
    <w:p w14:paraId="2159A99A" w14:textId="77777777" w:rsidR="00675A38" w:rsidRPr="00103074" w:rsidRDefault="00A90CE0" w:rsidP="00675A38">
      <w:r>
        <w:rPr>
          <w:rFonts w:hint="eastAsia"/>
        </w:rPr>
        <w:t>燕悲欢怒吼道：</w:t>
      </w:r>
      <w:r w:rsidR="00675A38">
        <w:rPr>
          <w:rFonts w:hint="eastAsia"/>
        </w:rPr>
        <w:t>“你给我下来。”</w:t>
      </w:r>
    </w:p>
    <w:p w14:paraId="07CC4E71" w14:textId="77777777" w:rsidR="00675A38" w:rsidRDefault="00EA07BF" w:rsidP="00675A38">
      <w:r>
        <w:rPr>
          <w:rFonts w:hint="eastAsia"/>
        </w:rPr>
        <w:t>山贼小宝开始耍无赖，叫道：“小宝不要，小宝下来了要挨打。”</w:t>
      </w:r>
    </w:p>
    <w:p w14:paraId="43EA0231" w14:textId="77777777" w:rsidR="00EA07BF" w:rsidRDefault="00EA07BF" w:rsidP="00675A38">
      <w:r>
        <w:rPr>
          <w:rFonts w:hint="eastAsia"/>
        </w:rPr>
        <w:t>燕悲欢心想要不是看在应江湖面上，早不宰了你这小色狼。</w:t>
      </w:r>
    </w:p>
    <w:p w14:paraId="0362F409" w14:textId="77777777" w:rsidR="00675A38" w:rsidRDefault="00EA07BF" w:rsidP="00675A38">
      <w:r>
        <w:rPr>
          <w:rFonts w:hint="eastAsia"/>
        </w:rPr>
        <w:t>燕悲欢无可奈何地道：“好好好，我不揍你，带你去吃好吃的</w:t>
      </w:r>
      <w:r w:rsidR="00675A38">
        <w:rPr>
          <w:rFonts w:hint="eastAsia"/>
        </w:rPr>
        <w:t>。”</w:t>
      </w:r>
    </w:p>
    <w:p w14:paraId="0638B5C5" w14:textId="77777777" w:rsidR="00675A38" w:rsidRPr="00D51B79" w:rsidRDefault="00EA07BF" w:rsidP="00675A38">
      <w:r>
        <w:rPr>
          <w:rFonts w:hint="eastAsia"/>
        </w:rPr>
        <w:t>山贼小宝抬头看着她，有些怀疑，问道：“你不会带小宝去吃豆腐吧？</w:t>
      </w:r>
      <w:r w:rsidR="00675A38">
        <w:rPr>
          <w:rFonts w:hint="eastAsia"/>
        </w:rPr>
        <w:t>”</w:t>
      </w:r>
    </w:p>
    <w:p w14:paraId="48A1F865" w14:textId="77777777" w:rsidR="00EA07BF" w:rsidRDefault="00EA07BF" w:rsidP="00675A38">
      <w:r>
        <w:rPr>
          <w:rFonts w:hint="eastAsia"/>
        </w:rPr>
        <w:t>“吃你娘的豆腐。”</w:t>
      </w:r>
    </w:p>
    <w:p w14:paraId="08C30C84" w14:textId="77777777" w:rsidR="00675A38" w:rsidRDefault="004309ED" w:rsidP="00675A38">
      <w:r>
        <w:rPr>
          <w:rFonts w:hint="eastAsia"/>
        </w:rPr>
        <w:t>燕悲欢简直不能再忍他，一拳砸在他的鼻梁上</w:t>
      </w:r>
      <w:r w:rsidR="00675A38">
        <w:rPr>
          <w:rFonts w:hint="eastAsia"/>
        </w:rPr>
        <w:t>。</w:t>
      </w:r>
    </w:p>
    <w:p w14:paraId="3DC3E4EB" w14:textId="77777777" w:rsidR="004309ED" w:rsidRDefault="004309ED" w:rsidP="00675A38">
      <w:r>
        <w:rPr>
          <w:rFonts w:hint="eastAsia"/>
        </w:rPr>
        <w:t>山贼小宝吃痛大叫，同时鼻子里的液体滴到了燕悲欢胸上，燕悲欢恶心得要吐，又给了山贼小宝鼻梁一拳。</w:t>
      </w:r>
    </w:p>
    <w:p w14:paraId="1F31D15B" w14:textId="77777777" w:rsidR="007745E4" w:rsidRDefault="007745E4" w:rsidP="00675A38">
      <w:r>
        <w:rPr>
          <w:rFonts w:hint="eastAsia"/>
        </w:rPr>
        <w:t>山贼小宝如一道孤线般飞了出来，在地上滚了几圈身，坐了起来，叫道：“哎呀，小宝流血了，为虾米小宝流血了？”</w:t>
      </w:r>
    </w:p>
    <w:p w14:paraId="55395C8F" w14:textId="77777777" w:rsidR="000D5451" w:rsidRDefault="000D5451" w:rsidP="00675A38">
      <w:r>
        <w:rPr>
          <w:rFonts w:hint="eastAsia"/>
        </w:rPr>
        <w:t>听到这句话，燕悲欢怔了怔，想到另一件事来。</w:t>
      </w:r>
    </w:p>
    <w:p w14:paraId="14A0C540" w14:textId="77777777" w:rsidR="000D5451" w:rsidRDefault="000D5451" w:rsidP="00675A38">
      <w:r>
        <w:rPr>
          <w:rFonts w:hint="eastAsia"/>
        </w:rPr>
        <w:t>那夜止戈流与青思阁内乱，那些中了海棠花诅咒的止戈流与青思阁众被一一取血，用于浇灌海棠花，然而海棠花最终却没有盛开。</w:t>
      </w:r>
    </w:p>
    <w:p w14:paraId="76BBDFEB" w14:textId="77777777" w:rsidR="00043A10" w:rsidRDefault="00043A10" w:rsidP="00675A38">
      <w:r>
        <w:rPr>
          <w:rFonts w:hint="eastAsia"/>
        </w:rPr>
        <w:t>她挟怒去质问应江湖，应江湖解释说，世间血液品种参差不齐，没有达到海棠花开放的条件，海棠花需要更优质的鲜血浇灌才能开放。</w:t>
      </w:r>
    </w:p>
    <w:p w14:paraId="208A3901" w14:textId="77777777" w:rsidR="00861CBB" w:rsidRDefault="00861CBB" w:rsidP="00675A38">
      <w:r>
        <w:rPr>
          <w:rFonts w:hint="eastAsia"/>
        </w:rPr>
        <w:t>当时她又问什么样的鲜血最优质，处子之血白玉无暇算是上品，但最上等的血却是无色无质的至佛之血。</w:t>
      </w:r>
    </w:p>
    <w:p w14:paraId="71B98DF0" w14:textId="77777777" w:rsidR="00861CBB" w:rsidRDefault="00861CBB" w:rsidP="00675A38">
      <w:r>
        <w:rPr>
          <w:rFonts w:hint="eastAsia"/>
        </w:rPr>
        <w:t>至佛之血无尘无垢，故而无色无质，宛若透明的水一般，被称为救赎之血。</w:t>
      </w:r>
    </w:p>
    <w:p w14:paraId="76872154" w14:textId="77777777" w:rsidR="002C2A0E" w:rsidRDefault="00861CBB" w:rsidP="00675A38">
      <w:r>
        <w:rPr>
          <w:rFonts w:hint="eastAsia"/>
        </w:rPr>
        <w:t>想到此处，燕悲欢低头</w:t>
      </w:r>
      <w:r w:rsidR="002C2A0E">
        <w:rPr>
          <w:rFonts w:hint="eastAsia"/>
        </w:rPr>
        <w:t>看了看胸部，又看了看那只砸了山贼小宝的拳头，</w:t>
      </w:r>
      <w:r w:rsidR="00C455B9">
        <w:rPr>
          <w:rFonts w:hint="eastAsia"/>
        </w:rPr>
        <w:t>她本以为这是山贼小宝的鼻涕，如今看来，竟是鼻血，而且是无色无质的鼻血。</w:t>
      </w:r>
    </w:p>
    <w:p w14:paraId="39167825" w14:textId="77777777" w:rsidR="002C2A0E" w:rsidRDefault="00405CD9" w:rsidP="00675A38">
      <w:r>
        <w:rPr>
          <w:rFonts w:hint="eastAsia"/>
        </w:rPr>
        <w:t>燕悲欢缓缓朝山贼小宝看来，目光停留在了他的光头上，刚才那种</w:t>
      </w:r>
      <w:r w:rsidR="002C2A0E">
        <w:rPr>
          <w:rFonts w:hint="eastAsia"/>
        </w:rPr>
        <w:t>恶心感</w:t>
      </w:r>
      <w:r>
        <w:rPr>
          <w:rFonts w:hint="eastAsia"/>
        </w:rPr>
        <w:t>顿时</w:t>
      </w:r>
      <w:r w:rsidR="002C2A0E">
        <w:rPr>
          <w:rFonts w:hint="eastAsia"/>
        </w:rPr>
        <w:t>被一扫而空，</w:t>
      </w:r>
      <w:r w:rsidR="00270AC7">
        <w:rPr>
          <w:rFonts w:hint="eastAsia"/>
        </w:rPr>
        <w:t>取而代之的是无限的喜悦，真是踏破铁鞋无觅处，得来全不费功夫。</w:t>
      </w:r>
    </w:p>
    <w:p w14:paraId="2E0BFB2F" w14:textId="77777777" w:rsidR="00270AC7" w:rsidRDefault="00270AC7" w:rsidP="00675A38">
      <w:r>
        <w:rPr>
          <w:rFonts w:hint="eastAsia"/>
        </w:rPr>
        <w:t>山贼小宝躲在远处看着她，看到她的唇边缓缓上扬，</w:t>
      </w:r>
      <w:r w:rsidR="00405CD9">
        <w:rPr>
          <w:rFonts w:hint="eastAsia"/>
        </w:rPr>
        <w:t>脸上慢慢绽放出笑容。</w:t>
      </w:r>
    </w:p>
    <w:p w14:paraId="1CB00874" w14:textId="77777777" w:rsidR="00405CD9" w:rsidRDefault="00405CD9" w:rsidP="00675A38">
      <w:r>
        <w:rPr>
          <w:rFonts w:hint="eastAsia"/>
        </w:rPr>
        <w:t>这美丽的笑容里，隐隐有些狰狞。</w:t>
      </w:r>
    </w:p>
    <w:p w14:paraId="2840FD78" w14:textId="77777777" w:rsidR="00405CD9" w:rsidRPr="00405CD9" w:rsidRDefault="00405CD9" w:rsidP="00675A38">
      <w:r>
        <w:rPr>
          <w:rFonts w:hint="eastAsia"/>
        </w:rPr>
        <w:t>山贼小宝感知到危险，蹭蹭蹭向后退去。</w:t>
      </w:r>
    </w:p>
    <w:p w14:paraId="6048A854" w14:textId="77777777" w:rsidR="004309ED" w:rsidRDefault="00A458DE" w:rsidP="00675A38">
      <w:r>
        <w:rPr>
          <w:rFonts w:hint="eastAsia"/>
        </w:rPr>
        <w:t>突然一瞬间，山贼小宝停住了，因为他摸到了一只脚。</w:t>
      </w:r>
    </w:p>
    <w:p w14:paraId="5E6E8025" w14:textId="77777777" w:rsidR="00FC4157" w:rsidRPr="00206C28" w:rsidRDefault="00E7274D" w:rsidP="00675A38">
      <w:r>
        <w:rPr>
          <w:rFonts w:hint="eastAsia"/>
        </w:rPr>
        <w:t>燕悲欢眉头一点点挑起，</w:t>
      </w:r>
      <w:r w:rsidR="00206C28">
        <w:rPr>
          <w:rFonts w:hint="eastAsia"/>
        </w:rPr>
        <w:t>看着山贼小宝身后的身影，问道：“季海棠？”</w:t>
      </w:r>
    </w:p>
    <w:p w14:paraId="5036FF48" w14:textId="77777777" w:rsidR="00206C28" w:rsidRDefault="00206C28" w:rsidP="00206C28">
      <w:r>
        <w:rPr>
          <w:rFonts w:hint="eastAsia"/>
        </w:rPr>
        <w:t>山贼小宝怔了怔，抬头望去，看到了一盘海棠花，以及一张半藏在夜色里的脸。</w:t>
      </w:r>
    </w:p>
    <w:p w14:paraId="68EC3FF3" w14:textId="77777777" w:rsidR="00206C28" w:rsidRDefault="00206C28" w:rsidP="00675A38">
      <w:r>
        <w:rPr>
          <w:rFonts w:hint="eastAsia"/>
        </w:rPr>
        <w:t>月光从密林缝隙落下来，只照亮了他的半边嘴，显得有些阴森恐怖的感觉。</w:t>
      </w:r>
    </w:p>
    <w:p w14:paraId="4A5E4277" w14:textId="77777777" w:rsidR="00013D22" w:rsidRDefault="00013D22" w:rsidP="00675A38">
      <w:r>
        <w:rPr>
          <w:rFonts w:hint="eastAsia"/>
        </w:rPr>
        <w:t>山贼小宝被他包扎过一次，本来有种亲近的感觉，看到这张脸后，那种亲近感瞬间荡然无存。</w:t>
      </w:r>
    </w:p>
    <w:p w14:paraId="1D28AC5E" w14:textId="77777777" w:rsidR="003F07DD" w:rsidRDefault="003F07DD" w:rsidP="00675A38">
      <w:r>
        <w:rPr>
          <w:rFonts w:hint="eastAsia"/>
        </w:rPr>
        <w:t>本能的反应使得山贼小宝又蹭蹭蹭退了回去。</w:t>
      </w:r>
    </w:p>
    <w:p w14:paraId="3C696385" w14:textId="77777777" w:rsidR="003F07DD" w:rsidRPr="003F07DD" w:rsidRDefault="003F07DD" w:rsidP="00675A38">
      <w:r>
        <w:rPr>
          <w:rFonts w:hint="eastAsia"/>
        </w:rPr>
        <w:t>一边是燕悲欢，一边是季海棠，山贼小宝夹在中间，不知如何是好。</w:t>
      </w:r>
    </w:p>
    <w:p w14:paraId="321BC932" w14:textId="77777777" w:rsidR="00653572" w:rsidRDefault="00653572" w:rsidP="00653572">
      <w:r>
        <w:rPr>
          <w:rFonts w:hint="eastAsia"/>
        </w:rPr>
        <w:t>月光冷冷的，夜色深深的。</w:t>
      </w:r>
    </w:p>
    <w:p w14:paraId="6F0261DF" w14:textId="77777777" w:rsidR="00AE0A67" w:rsidRDefault="00653572" w:rsidP="00252F39">
      <w:r>
        <w:rPr>
          <w:rFonts w:hint="eastAsia"/>
        </w:rPr>
        <w:t>季海棠忽然开口说道：“我要带走他。”</w:t>
      </w:r>
    </w:p>
    <w:p w14:paraId="497198A1" w14:textId="77777777" w:rsidR="00A720BA" w:rsidRDefault="008D604E" w:rsidP="00252F39">
      <w:r>
        <w:rPr>
          <w:rFonts w:hint="eastAsia"/>
        </w:rPr>
        <w:t>燕悲欢自然不会答应，问道：“凭什么？”</w:t>
      </w:r>
    </w:p>
    <w:p w14:paraId="25F932A1" w14:textId="77777777" w:rsidR="0009679E" w:rsidRDefault="0009679E" w:rsidP="00252F39">
      <w:r>
        <w:rPr>
          <w:rFonts w:hint="eastAsia"/>
        </w:rPr>
        <w:t>季海棠淡漠地道：“只有他的血能让海棠花开。”</w:t>
      </w:r>
    </w:p>
    <w:p w14:paraId="641811AB" w14:textId="77777777" w:rsidR="00EC3E2C" w:rsidRDefault="00EC3E2C" w:rsidP="00252F39">
      <w:r>
        <w:rPr>
          <w:rFonts w:hint="eastAsia"/>
        </w:rPr>
        <w:t>燕悲欢有些沉默，正在认真考虑这件事。</w:t>
      </w:r>
    </w:p>
    <w:p w14:paraId="0A6ABC65" w14:textId="77777777" w:rsidR="00EC3E2C" w:rsidRDefault="00EC3E2C" w:rsidP="00EC3E2C">
      <w:r>
        <w:rPr>
          <w:rFonts w:hint="eastAsia"/>
        </w:rPr>
        <w:t>山贼小宝忽然指着另一边叫道：“啊，老三。”</w:t>
      </w:r>
    </w:p>
    <w:p w14:paraId="3BCA180D" w14:textId="77777777" w:rsidR="00EC3E2C" w:rsidRDefault="00EC3E2C" w:rsidP="00252F39">
      <w:r>
        <w:rPr>
          <w:rFonts w:hint="eastAsia"/>
        </w:rPr>
        <w:lastRenderedPageBreak/>
        <w:t>季海棠与燕悲欢有些震惊，朝他着他指的方向看去。</w:t>
      </w:r>
    </w:p>
    <w:p w14:paraId="53098EC0" w14:textId="77777777" w:rsidR="00EE3F22" w:rsidRDefault="00EE3F22" w:rsidP="00252F39">
      <w:r>
        <w:rPr>
          <w:rFonts w:hint="eastAsia"/>
        </w:rPr>
        <w:t>夜色深深，什么也没有。</w:t>
      </w:r>
    </w:p>
    <w:p w14:paraId="30B64866" w14:textId="77777777" w:rsidR="001B7F92" w:rsidRPr="00EE3F22" w:rsidRDefault="001B7F92" w:rsidP="00252F39">
      <w:r>
        <w:rPr>
          <w:rFonts w:hint="eastAsia"/>
        </w:rPr>
        <w:t>“去你大爷的，救命啊，有人要杀小宝啊！”</w:t>
      </w:r>
    </w:p>
    <w:p w14:paraId="5C043311" w14:textId="77777777" w:rsidR="00EC3E2C" w:rsidRDefault="00245DF7" w:rsidP="00252F39">
      <w:r>
        <w:rPr>
          <w:rFonts w:hint="eastAsia"/>
        </w:rPr>
        <w:t>山贼小宝看准两人目光移开的瞬间，连滚带爬地站起来，朝另一头跑去。</w:t>
      </w:r>
    </w:p>
    <w:p w14:paraId="2827EDFE" w14:textId="77777777" w:rsidR="00096CB5" w:rsidRDefault="00096CB5" w:rsidP="00252F39">
      <w:r>
        <w:rPr>
          <w:rFonts w:hint="eastAsia"/>
        </w:rPr>
        <w:t>燕悲欢与季海棠同时反应过来，转身追出，然而刚走几步，便被刺藤拦了下来。</w:t>
      </w:r>
    </w:p>
    <w:p w14:paraId="1EE1E272" w14:textId="77777777" w:rsidR="00096CB5" w:rsidRDefault="00096CB5" w:rsidP="00096CB5">
      <w:r>
        <w:rPr>
          <w:rFonts w:hint="eastAsia"/>
        </w:rPr>
        <w:t>这里的荒山密林，长的都是低矮的灌木，荆棘藤条横贯东西，荒草及腰，藤蔓遍地。</w:t>
      </w:r>
    </w:p>
    <w:p w14:paraId="5AB8F997" w14:textId="77777777" w:rsidR="009E7512" w:rsidRPr="009E7512" w:rsidRDefault="009E7512" w:rsidP="00096CB5">
      <w:r>
        <w:rPr>
          <w:rFonts w:hint="eastAsia"/>
        </w:rPr>
        <w:t>这时节成熟的那些沾人的草，动不动就沾到她黑色的礼服上，显得极为刺眼。</w:t>
      </w:r>
    </w:p>
    <w:p w14:paraId="054C0F51" w14:textId="77777777" w:rsidR="00096CB5" w:rsidRPr="00096CB5" w:rsidRDefault="00096CB5" w:rsidP="00096CB5">
      <w:r>
        <w:rPr>
          <w:rFonts w:hint="eastAsia"/>
        </w:rPr>
        <w:t>对于大人来说，行动极为不利，但却对山贼小宝毫无影响。</w:t>
      </w:r>
    </w:p>
    <w:p w14:paraId="51F45AC2" w14:textId="77777777" w:rsidR="00096CB5" w:rsidRDefault="009E7512" w:rsidP="00096CB5">
      <w:r>
        <w:rPr>
          <w:rFonts w:hint="eastAsia"/>
        </w:rPr>
        <w:t>山贼小宝逃出</w:t>
      </w:r>
      <w:r w:rsidR="00096CB5">
        <w:rPr>
          <w:rFonts w:hint="eastAsia"/>
        </w:rPr>
        <w:t>后，不走寻常路，刺哪多往哪钻洞，哪林子密往哪跑，像个野猴子一样，一转眼人就不见了。</w:t>
      </w:r>
    </w:p>
    <w:p w14:paraId="264AB77E" w14:textId="77777777" w:rsidR="009E7512" w:rsidRDefault="009E7512" w:rsidP="00096CB5">
      <w:r>
        <w:rPr>
          <w:rFonts w:hint="eastAsia"/>
        </w:rPr>
        <w:t>密林又恢复安静，连风都不再吹起。</w:t>
      </w:r>
    </w:p>
    <w:p w14:paraId="1B6E2FA6" w14:textId="77777777" w:rsidR="009E7512" w:rsidRDefault="009E7512" w:rsidP="00096CB5">
      <w:r>
        <w:rPr>
          <w:rFonts w:hint="eastAsia"/>
        </w:rPr>
        <w:t>燕悲欢丢了山贼小宝，愤怒很自然地转移到了季海棠身上。</w:t>
      </w:r>
    </w:p>
    <w:p w14:paraId="6D26A2BB" w14:textId="77777777" w:rsidR="00167C8B" w:rsidRDefault="00167C8B" w:rsidP="00096CB5">
      <w:r>
        <w:rPr>
          <w:rFonts w:hint="eastAsia"/>
        </w:rPr>
        <w:t>她望着季海棠，威胁说道：“</w:t>
      </w:r>
      <w:r w:rsidR="00483334">
        <w:rPr>
          <w:rFonts w:hint="eastAsia"/>
        </w:rPr>
        <w:t>你知道惹怒我燕悲欢</w:t>
      </w:r>
      <w:r>
        <w:rPr>
          <w:rFonts w:hint="eastAsia"/>
        </w:rPr>
        <w:t>的后果是什么吗？”</w:t>
      </w:r>
    </w:p>
    <w:p w14:paraId="7E3DDF4F" w14:textId="77777777" w:rsidR="00483334" w:rsidRDefault="00483334" w:rsidP="00096CB5">
      <w:r>
        <w:rPr>
          <w:rFonts w:hint="eastAsia"/>
        </w:rPr>
        <w:t>三途河，丰都谷，指燕为姓，悲欢燕，燕悲欢。</w:t>
      </w:r>
    </w:p>
    <w:p w14:paraId="26ACD1D0" w14:textId="77777777" w:rsidR="00483334" w:rsidRPr="00483334" w:rsidRDefault="00483334" w:rsidP="00096CB5">
      <w:r>
        <w:rPr>
          <w:rFonts w:hint="eastAsia"/>
        </w:rPr>
        <w:t>季海棠当然知道，这是一只凶燕，因为她代表着丰都燕家。</w:t>
      </w:r>
    </w:p>
    <w:p w14:paraId="4EF9D2A2" w14:textId="77777777" w:rsidR="00483334" w:rsidRDefault="00746C5F" w:rsidP="00096CB5">
      <w:r>
        <w:rPr>
          <w:rFonts w:hint="eastAsia"/>
        </w:rPr>
        <w:t>整个世界都知道的，丰都燕家是以杀出了名的。四十年前，魔邪双尊大战七日夜，三途河南冥河下游</w:t>
      </w:r>
      <w:r w:rsidR="009368DF">
        <w:rPr>
          <w:rFonts w:hint="eastAsia"/>
        </w:rPr>
        <w:t>势力受到池鱼之灾</w:t>
      </w:r>
      <w:r>
        <w:rPr>
          <w:rFonts w:hint="eastAsia"/>
        </w:rPr>
        <w:t>，无人生还</w:t>
      </w:r>
      <w:r w:rsidR="009368DF">
        <w:rPr>
          <w:rFonts w:hint="eastAsia"/>
        </w:rPr>
        <w:t>，自此成就了丰都燕家的凶名</w:t>
      </w:r>
      <w:r>
        <w:rPr>
          <w:rFonts w:hint="eastAsia"/>
        </w:rPr>
        <w:t>。</w:t>
      </w:r>
      <w:r w:rsidR="00BB6FC8">
        <w:rPr>
          <w:rFonts w:hint="eastAsia"/>
        </w:rPr>
        <w:t>二十年前，当代燕家之主走出丰都谷，杀到无知无觉，成就失觉魔人的威名，从此再也不无</w:t>
      </w:r>
      <w:r w:rsidR="00483334">
        <w:rPr>
          <w:rFonts w:hint="eastAsia"/>
        </w:rPr>
        <w:t>人</w:t>
      </w:r>
      <w:r w:rsidR="00BB6FC8">
        <w:rPr>
          <w:rFonts w:hint="eastAsia"/>
        </w:rPr>
        <w:t>可撼动燕家。</w:t>
      </w:r>
    </w:p>
    <w:p w14:paraId="611261EC" w14:textId="77777777" w:rsidR="00483334" w:rsidRDefault="003E7CE7" w:rsidP="00096CB5">
      <w:r>
        <w:rPr>
          <w:rFonts w:hint="eastAsia"/>
        </w:rPr>
        <w:t>季海棠看着她，</w:t>
      </w:r>
      <w:r w:rsidR="00E93D73">
        <w:rPr>
          <w:rFonts w:hint="eastAsia"/>
        </w:rPr>
        <w:t>说道：</w:t>
      </w:r>
      <w:r w:rsidR="00483334">
        <w:rPr>
          <w:rFonts w:hint="eastAsia"/>
        </w:rPr>
        <w:t>“</w:t>
      </w:r>
      <w:r w:rsidR="000562BD">
        <w:rPr>
          <w:rFonts w:hint="eastAsia"/>
        </w:rPr>
        <w:t>正是因为后果，所以我才找你。</w:t>
      </w:r>
      <w:r w:rsidR="00483334">
        <w:rPr>
          <w:rFonts w:hint="eastAsia"/>
        </w:rPr>
        <w:t>”</w:t>
      </w:r>
    </w:p>
    <w:p w14:paraId="1943891B" w14:textId="77777777" w:rsidR="003E7CE7" w:rsidRDefault="000562BD" w:rsidP="00096CB5">
      <w:r>
        <w:rPr>
          <w:rFonts w:hint="eastAsia"/>
        </w:rPr>
        <w:t>燕悲欢有些不解，问</w:t>
      </w:r>
      <w:r w:rsidR="003E7CE7">
        <w:rPr>
          <w:rFonts w:hint="eastAsia"/>
        </w:rPr>
        <w:t>道：“</w:t>
      </w:r>
      <w:r>
        <w:rPr>
          <w:rFonts w:hint="eastAsia"/>
        </w:rPr>
        <w:t>什么意思？</w:t>
      </w:r>
      <w:r w:rsidR="003E7CE7">
        <w:rPr>
          <w:rFonts w:hint="eastAsia"/>
        </w:rPr>
        <w:t>”</w:t>
      </w:r>
    </w:p>
    <w:p w14:paraId="4EEF99A3" w14:textId="77777777" w:rsidR="000562BD" w:rsidRDefault="000562BD" w:rsidP="00096CB5">
      <w:r>
        <w:rPr>
          <w:rFonts w:hint="eastAsia"/>
        </w:rPr>
        <w:t>季海棠解释道：“你的目标是夜海棠之果，而我的目标是百里第三人</w:t>
      </w:r>
      <w:r w:rsidR="00F42E04">
        <w:rPr>
          <w:rFonts w:hint="eastAsia"/>
        </w:rPr>
        <w:t>七分道士</w:t>
      </w:r>
      <w:r>
        <w:rPr>
          <w:rFonts w:hint="eastAsia"/>
        </w:rPr>
        <w:t>，所以我们的目标并不冲突，真正和你目标冲突的是他。我才是海棠花开花的关键，他并不是。”</w:t>
      </w:r>
    </w:p>
    <w:p w14:paraId="58E5F155" w14:textId="77777777" w:rsidR="000562BD" w:rsidRDefault="000562BD" w:rsidP="00096CB5">
      <w:r>
        <w:rPr>
          <w:rFonts w:hint="eastAsia"/>
        </w:rPr>
        <w:t>燕悲欢明白了他的意思，他这是要借丰都谷的势去报仇。</w:t>
      </w:r>
    </w:p>
    <w:p w14:paraId="08683208" w14:textId="77777777" w:rsidR="007418F4" w:rsidRDefault="007418F4" w:rsidP="00096CB5">
      <w:r>
        <w:rPr>
          <w:rFonts w:hint="eastAsia"/>
        </w:rPr>
        <w:t>季海棠</w:t>
      </w:r>
      <w:r w:rsidR="000562BD">
        <w:rPr>
          <w:rFonts w:hint="eastAsia"/>
        </w:rPr>
        <w:t>知道她已经明白，便摊开了讲，说</w:t>
      </w:r>
      <w:r>
        <w:rPr>
          <w:rFonts w:hint="eastAsia"/>
        </w:rPr>
        <w:t>道：“</w:t>
      </w:r>
      <w:r w:rsidR="00127143">
        <w:rPr>
          <w:rFonts w:hint="eastAsia"/>
        </w:rPr>
        <w:t>我们可以合作，你帮我除掉他，我把海棠果给你。</w:t>
      </w:r>
      <w:r>
        <w:rPr>
          <w:rFonts w:hint="eastAsia"/>
        </w:rPr>
        <w:t>”</w:t>
      </w:r>
    </w:p>
    <w:p w14:paraId="205422D1" w14:textId="77777777" w:rsidR="006E27D0" w:rsidRDefault="008C2464" w:rsidP="00096CB5">
      <w:r>
        <w:rPr>
          <w:rFonts w:hint="eastAsia"/>
        </w:rPr>
        <w:t>燕悲欢有些犹豫，问道：“我凭什么相信你？”</w:t>
      </w:r>
    </w:p>
    <w:p w14:paraId="56C87175" w14:textId="77777777" w:rsidR="000D7022" w:rsidRPr="00483334" w:rsidRDefault="000D7022" w:rsidP="00096CB5">
      <w:r>
        <w:rPr>
          <w:rFonts w:hint="eastAsia"/>
        </w:rPr>
        <w:t>季海棠说道：“</w:t>
      </w:r>
      <w:r w:rsidR="00763B98">
        <w:rPr>
          <w:rFonts w:hint="eastAsia"/>
        </w:rPr>
        <w:t>丰都燕家势大如天，我又能耍出什么花</w:t>
      </w:r>
      <w:r>
        <w:rPr>
          <w:rFonts w:hint="eastAsia"/>
        </w:rPr>
        <w:t>样？”</w:t>
      </w:r>
    </w:p>
    <w:p w14:paraId="62B584EC" w14:textId="77777777" w:rsidR="00F42E04" w:rsidRDefault="00F42E04" w:rsidP="00F42E04">
      <w:r>
        <w:rPr>
          <w:rFonts w:hint="eastAsia"/>
        </w:rPr>
        <w:t>听到这句话，燕悲欢沉默了很长时间，他在推演各种可能。</w:t>
      </w:r>
    </w:p>
    <w:p w14:paraId="68B92F65" w14:textId="77777777" w:rsidR="00F42E04" w:rsidRDefault="00F42E04" w:rsidP="00F42E04">
      <w:r>
        <w:rPr>
          <w:rFonts w:hint="eastAsia"/>
        </w:rPr>
        <w:t>丰都燕家威慑世间，为南境三大巨头之一，季海棠想借势报仇是很自然的事情，她现在急于得到海棠花之果，七分道士事件事情的推动者，但却不是必要者，而且其神出鬼没，甚至完全没有搭理她的意思。</w:t>
      </w:r>
    </w:p>
    <w:p w14:paraId="235C117B" w14:textId="77777777" w:rsidR="00F42E04" w:rsidRDefault="00F42E04" w:rsidP="00F42E04">
      <w:r>
        <w:rPr>
          <w:rFonts w:hint="eastAsia"/>
        </w:rPr>
        <w:t>如果季海棠真能合作，</w:t>
      </w:r>
      <w:r w:rsidR="008D20F5">
        <w:rPr>
          <w:rFonts w:hint="eastAsia"/>
        </w:rPr>
        <w:t>她自己就能成为推动者，</w:t>
      </w:r>
      <w:r>
        <w:rPr>
          <w:rFonts w:hint="eastAsia"/>
        </w:rPr>
        <w:t>那就可以剔除七分道士</w:t>
      </w:r>
      <w:r w:rsidR="008D20F5">
        <w:rPr>
          <w:rFonts w:hint="eastAsia"/>
        </w:rPr>
        <w:t>这个变数</w:t>
      </w:r>
      <w:r>
        <w:rPr>
          <w:rFonts w:hint="eastAsia"/>
        </w:rPr>
        <w:t>，</w:t>
      </w:r>
      <w:r w:rsidR="00B2356E">
        <w:rPr>
          <w:rFonts w:hint="eastAsia"/>
        </w:rPr>
        <w:t>杀一个山贼小宝是杀，杀两个也是杀，</w:t>
      </w:r>
      <w:r w:rsidR="008D20F5">
        <w:rPr>
          <w:rFonts w:hint="eastAsia"/>
        </w:rPr>
        <w:t>纵然应江湖有所不满，但又能对丰都燕家如何？</w:t>
      </w:r>
    </w:p>
    <w:p w14:paraId="1E1762B8" w14:textId="77777777" w:rsidR="00B2356E" w:rsidRDefault="00B2356E" w:rsidP="00F42E04">
      <w:r>
        <w:rPr>
          <w:rFonts w:hint="eastAsia"/>
        </w:rPr>
        <w:t>他推演了七次，完全没有拒绝的理念。</w:t>
      </w:r>
    </w:p>
    <w:p w14:paraId="0232E7D1" w14:textId="77777777" w:rsidR="00B2356E" w:rsidRDefault="00001F29" w:rsidP="00F42E04">
      <w:r>
        <w:rPr>
          <w:rFonts w:hint="eastAsia"/>
        </w:rPr>
        <w:t>燕悲欢点头算是同时合作，问道：</w:t>
      </w:r>
      <w:r w:rsidR="00B2356E">
        <w:rPr>
          <w:rFonts w:hint="eastAsia"/>
        </w:rPr>
        <w:t>“山贼小宝</w:t>
      </w:r>
      <w:r w:rsidR="00C32419">
        <w:rPr>
          <w:rFonts w:hint="eastAsia"/>
        </w:rPr>
        <w:t>，那现在要怎么办？</w:t>
      </w:r>
      <w:r w:rsidR="00B2356E">
        <w:rPr>
          <w:rFonts w:hint="eastAsia"/>
        </w:rPr>
        <w:t>”</w:t>
      </w:r>
    </w:p>
    <w:p w14:paraId="75F3EE86" w14:textId="77777777" w:rsidR="003514BC" w:rsidRDefault="003514BC" w:rsidP="00F42E04">
      <w:r>
        <w:rPr>
          <w:rFonts w:hint="eastAsia"/>
        </w:rPr>
        <w:t>季海棠看着山贼小宝逃走的那片夜色，</w:t>
      </w:r>
      <w:r w:rsidR="00001F29">
        <w:rPr>
          <w:rFonts w:hint="eastAsia"/>
        </w:rPr>
        <w:t>露出一丝淡漠地笑容，</w:t>
      </w:r>
      <w:r>
        <w:rPr>
          <w:rFonts w:hint="eastAsia"/>
        </w:rPr>
        <w:t>说道：“放心，</w:t>
      </w:r>
      <w:r w:rsidR="00436F92">
        <w:rPr>
          <w:rFonts w:hint="eastAsia"/>
        </w:rPr>
        <w:t>我知道他会在哪里停下来</w:t>
      </w:r>
      <w:r>
        <w:rPr>
          <w:rFonts w:hint="eastAsia"/>
        </w:rPr>
        <w:t>。”</w:t>
      </w:r>
    </w:p>
    <w:p w14:paraId="2A129454" w14:textId="77777777" w:rsidR="009E7512" w:rsidRDefault="009E7512" w:rsidP="00096CB5"/>
    <w:p w14:paraId="25D1187C" w14:textId="77777777" w:rsidR="00001F29" w:rsidRDefault="00001F29" w:rsidP="00096CB5"/>
    <w:p w14:paraId="61A508D7" w14:textId="77777777" w:rsidR="00F122FA" w:rsidRDefault="00F122FA" w:rsidP="00096CB5"/>
    <w:p w14:paraId="1350F800" w14:textId="77777777" w:rsidR="00F122FA" w:rsidRDefault="00F122FA" w:rsidP="00096CB5"/>
    <w:p w14:paraId="2446CDF3" w14:textId="77777777" w:rsidR="00A720BA" w:rsidRDefault="00A720BA" w:rsidP="00252F39"/>
    <w:p w14:paraId="4B57B4B9" w14:textId="77777777" w:rsidR="00252F39" w:rsidRDefault="00322366" w:rsidP="00861276">
      <w:pPr>
        <w:pStyle w:val="3"/>
      </w:pPr>
      <w:r>
        <w:rPr>
          <w:rFonts w:hint="eastAsia"/>
        </w:rPr>
        <w:lastRenderedPageBreak/>
        <w:t>第五十二</w:t>
      </w:r>
      <w:r w:rsidR="00861CBB">
        <w:rPr>
          <w:rFonts w:hint="eastAsia"/>
        </w:rPr>
        <w:t>章山贼小宝之谜</w:t>
      </w:r>
      <w:r w:rsidR="00F122FA">
        <w:rPr>
          <w:rFonts w:hint="eastAsia"/>
        </w:rPr>
        <w:t>/</w:t>
      </w:r>
      <w:r w:rsidR="00F122FA">
        <w:rPr>
          <w:rFonts w:hint="eastAsia"/>
        </w:rPr>
        <w:t>一株山梨树</w:t>
      </w:r>
    </w:p>
    <w:p w14:paraId="7EBD080D" w14:textId="77777777" w:rsidR="00861276" w:rsidRDefault="002C7D86" w:rsidP="00252F39">
      <w:r>
        <w:rPr>
          <w:rFonts w:hint="eastAsia"/>
        </w:rPr>
        <w:t>夜渐渐深了，百里城的灯火渐熄。</w:t>
      </w:r>
    </w:p>
    <w:p w14:paraId="34EADBAD" w14:textId="77777777" w:rsidR="002C7D86" w:rsidRDefault="002C7D86" w:rsidP="00252F39">
      <w:r>
        <w:rPr>
          <w:rFonts w:hint="eastAsia"/>
        </w:rPr>
        <w:t>最为热闹的单身客栈，人也渐渐散去。</w:t>
      </w:r>
    </w:p>
    <w:p w14:paraId="30FA468D" w14:textId="77777777" w:rsidR="002C7D86" w:rsidRDefault="002C7D86" w:rsidP="00252F39">
      <w:r>
        <w:rPr>
          <w:rFonts w:hint="eastAsia"/>
        </w:rPr>
        <w:t>阿漂哥和盛飞羽坐在旁边玩纸牌游戏，在彼此的脸上相互贴纸条。</w:t>
      </w:r>
    </w:p>
    <w:p w14:paraId="0C716CBD" w14:textId="77777777" w:rsidR="002C7D86" w:rsidRDefault="002C7D86" w:rsidP="00252F39">
      <w:r>
        <w:rPr>
          <w:rFonts w:hint="eastAsia"/>
        </w:rPr>
        <w:t>应江湖看了一会，觉得很有意思，也想加入进去。</w:t>
      </w:r>
    </w:p>
    <w:p w14:paraId="76653625" w14:textId="77777777" w:rsidR="003561C2" w:rsidRDefault="002C7D86" w:rsidP="00252F39">
      <w:r>
        <w:rPr>
          <w:rFonts w:hint="eastAsia"/>
        </w:rPr>
        <w:t>阿漂哥表示拒绝，要让再找个人来搓</w:t>
      </w:r>
      <w:r w:rsidR="003561C2">
        <w:rPr>
          <w:rFonts w:hint="eastAsia"/>
        </w:rPr>
        <w:t>麻将。</w:t>
      </w:r>
    </w:p>
    <w:p w14:paraId="23DB1F15" w14:textId="77777777" w:rsidR="002C7D86" w:rsidRDefault="003561C2" w:rsidP="00252F39">
      <w:r>
        <w:rPr>
          <w:rFonts w:hint="eastAsia"/>
        </w:rPr>
        <w:t>应江湖觉得这是个好主意，但因为西风千里被他派去给西门纤纤传信了，现在三缺一，他只好</w:t>
      </w:r>
      <w:r w:rsidR="002C7D86">
        <w:rPr>
          <w:rFonts w:hint="eastAsia"/>
        </w:rPr>
        <w:t>从他那些横七坚八的小弟中叫醒了一个，让他去请炼金锋。</w:t>
      </w:r>
    </w:p>
    <w:p w14:paraId="28442300" w14:textId="77777777" w:rsidR="00821436" w:rsidRDefault="00821436" w:rsidP="00252F39">
      <w:r>
        <w:rPr>
          <w:rFonts w:hint="eastAsia"/>
        </w:rPr>
        <w:t>等的过程不仅无聊，而且感觉不怎么好，阿漂哥与盛飞羽你来我往，一个贴一个，笑得极为放肆，俨然一双大秀恩爱的狗男女，</w:t>
      </w:r>
      <w:r w:rsidR="00DC656D">
        <w:rPr>
          <w:rFonts w:hint="eastAsia"/>
        </w:rPr>
        <w:t>完全不顾应江湖这个思春不得的单身狗的感受。</w:t>
      </w:r>
    </w:p>
    <w:p w14:paraId="58FF7D95" w14:textId="77777777" w:rsidR="00821436" w:rsidRDefault="000E5A50" w:rsidP="00252F39">
      <w:r>
        <w:rPr>
          <w:rFonts w:hint="eastAsia"/>
        </w:rPr>
        <w:t>过了漫长的等待，门终于被推开了，发出呀吱</w:t>
      </w:r>
      <w:r w:rsidR="00821436" w:rsidRPr="00821436">
        <w:rPr>
          <w:rFonts w:hint="eastAsia"/>
        </w:rPr>
        <w:t>的一声响，</w:t>
      </w:r>
      <w:r>
        <w:rPr>
          <w:rFonts w:hint="eastAsia"/>
        </w:rPr>
        <w:t>秋风从外面涌了进来</w:t>
      </w:r>
      <w:r w:rsidR="00821436" w:rsidRPr="00821436">
        <w:rPr>
          <w:rFonts w:hint="eastAsia"/>
        </w:rPr>
        <w:t>，蜡烛</w:t>
      </w:r>
      <w:r>
        <w:rPr>
          <w:rFonts w:hint="eastAsia"/>
        </w:rPr>
        <w:t>显些被吹灭，光线变得摇晃起来，盛习羽赶紧伸手捂住</w:t>
      </w:r>
      <w:r w:rsidR="00821436" w:rsidRPr="00821436">
        <w:rPr>
          <w:rFonts w:hint="eastAsia"/>
        </w:rPr>
        <w:t>。</w:t>
      </w:r>
    </w:p>
    <w:p w14:paraId="5C819B03" w14:textId="77777777" w:rsidR="000E5A50" w:rsidRDefault="000E5A50" w:rsidP="00252F39">
      <w:r>
        <w:rPr>
          <w:rFonts w:hint="eastAsia"/>
        </w:rPr>
        <w:t>随着冷空气灌入，那些趴在桌子上睡着的山贼们有的一阵哆嗦，捂着双臂缩成一卷。</w:t>
      </w:r>
    </w:p>
    <w:p w14:paraId="7324B2C7" w14:textId="77777777" w:rsidR="000E5A50" w:rsidRPr="000E5A50" w:rsidRDefault="000E5A50" w:rsidP="00252F39">
      <w:r>
        <w:rPr>
          <w:rFonts w:hint="eastAsia"/>
        </w:rPr>
        <w:t>炼金锋立在门口，没有立刻进去，轻摇羽扇，问道：“这么晚了叫在下是要做什么？”</w:t>
      </w:r>
    </w:p>
    <w:p w14:paraId="61EB83B0" w14:textId="77777777" w:rsidR="002C7D86" w:rsidRDefault="00571CE0" w:rsidP="00F122FA">
      <w:r>
        <w:rPr>
          <w:rFonts w:hint="eastAsia"/>
        </w:rPr>
        <w:t>阿漂哥吹得有些少，被风吹得有些冷，瞪了炼金锋说道：“快关门啊，你个注孤生的二五仔，这么冷的天，还摇个屁的扇子，不冷吗？”</w:t>
      </w:r>
    </w:p>
    <w:p w14:paraId="2327D978" w14:textId="77777777" w:rsidR="00043961" w:rsidRDefault="00043961" w:rsidP="00F122FA">
      <w:r>
        <w:rPr>
          <w:rFonts w:hint="eastAsia"/>
        </w:rPr>
        <w:t>炼金锋向来注意修养，赶紧关上了门，满怀歉意地道：“抱歉抱歉。”</w:t>
      </w:r>
    </w:p>
    <w:p w14:paraId="4ACEA4F6" w14:textId="77777777" w:rsidR="008D6196" w:rsidRDefault="008D6196" w:rsidP="00F122FA">
      <w:r>
        <w:rPr>
          <w:rFonts w:hint="eastAsia"/>
        </w:rPr>
        <w:t>应江湖把麻将铺在桌子上，说道：“光抱歉有什么用，得陪我们打麻将陪罪。”</w:t>
      </w:r>
    </w:p>
    <w:p w14:paraId="749B5F6F" w14:textId="77777777" w:rsidR="002405C7" w:rsidRDefault="002405C7" w:rsidP="00F122FA">
      <w:r>
        <w:rPr>
          <w:rFonts w:hint="eastAsia"/>
        </w:rPr>
        <w:t>炼金锋望着周围横七倒八的山贼，挑起了眉，问道：“为什么不带小弟们回山休息？”</w:t>
      </w:r>
    </w:p>
    <w:p w14:paraId="07A91F03" w14:textId="77777777" w:rsidR="00275886" w:rsidRDefault="00275886" w:rsidP="00F122FA">
      <w:r>
        <w:rPr>
          <w:rFonts w:hint="eastAsia"/>
        </w:rPr>
        <w:t>应江湖有些不开心了，说道：“</w:t>
      </w:r>
      <w:r w:rsidR="005B40A1">
        <w:rPr>
          <w:rFonts w:hint="eastAsia"/>
        </w:rPr>
        <w:t>丫的，你天天住城里，当城市人，却想把我们赶回山上去吹冷风。</w:t>
      </w:r>
      <w:r>
        <w:rPr>
          <w:rFonts w:hint="eastAsia"/>
        </w:rPr>
        <w:t>”</w:t>
      </w:r>
    </w:p>
    <w:p w14:paraId="7E1768F6" w14:textId="77777777" w:rsidR="00BF6B6E" w:rsidRDefault="00BF6B6E" w:rsidP="00F122FA">
      <w:r>
        <w:rPr>
          <w:rFonts w:hint="eastAsia"/>
        </w:rPr>
        <w:t>炼金锋解释说道：“在下不是这个意思。”</w:t>
      </w:r>
    </w:p>
    <w:p w14:paraId="6322B261" w14:textId="77777777" w:rsidR="00BF6B6E" w:rsidRDefault="00BF6B6E" w:rsidP="00F122FA">
      <w:r>
        <w:rPr>
          <w:rFonts w:hint="eastAsia"/>
        </w:rPr>
        <w:t>应江湖说道：“我管你几个意思，开桌了，三缺一，赶紧的。”</w:t>
      </w:r>
    </w:p>
    <w:p w14:paraId="45222DBF" w14:textId="77777777" w:rsidR="00DD76D0" w:rsidRDefault="00DD76D0" w:rsidP="00F122FA">
      <w:r>
        <w:rPr>
          <w:rFonts w:hint="eastAsia"/>
        </w:rPr>
        <w:t>炼金锋有些无奈，只好上桌。</w:t>
      </w:r>
    </w:p>
    <w:p w14:paraId="4B41D18D" w14:textId="77777777" w:rsidR="00D138E0" w:rsidRDefault="009D516F" w:rsidP="00F122FA">
      <w:r>
        <w:rPr>
          <w:rFonts w:hint="eastAsia"/>
        </w:rPr>
        <w:t>阿漂哥</w:t>
      </w:r>
      <w:r w:rsidR="00D138E0">
        <w:rPr>
          <w:rFonts w:hint="eastAsia"/>
        </w:rPr>
        <w:t>齐好麻将，说道：“大家都是有身份</w:t>
      </w:r>
      <w:r>
        <w:rPr>
          <w:rFonts w:hint="eastAsia"/>
        </w:rPr>
        <w:t>有地位</w:t>
      </w:r>
      <w:r w:rsidR="00D138E0">
        <w:rPr>
          <w:rFonts w:hint="eastAsia"/>
        </w:rPr>
        <w:t>的人，一百块开局，赊账算利息。”</w:t>
      </w:r>
    </w:p>
    <w:p w14:paraId="3710EDE8" w14:textId="77777777" w:rsidR="009D516F" w:rsidRDefault="009D516F" w:rsidP="00F122FA">
      <w:r>
        <w:rPr>
          <w:rFonts w:hint="eastAsia"/>
        </w:rPr>
        <w:t>应江湖认为对方很尊重自己，山贼也算是身份和地位，便欣然同意。</w:t>
      </w:r>
    </w:p>
    <w:p w14:paraId="1F83B566" w14:textId="77777777" w:rsidR="009E2D92" w:rsidRDefault="009E2D92" w:rsidP="00F122FA">
      <w:r>
        <w:rPr>
          <w:rFonts w:hint="eastAsia"/>
        </w:rPr>
        <w:t>炼金锋也无异义，于是开打。</w:t>
      </w:r>
    </w:p>
    <w:p w14:paraId="1AD2D4E9" w14:textId="77777777" w:rsidR="00305988" w:rsidRDefault="00305988" w:rsidP="00F122FA">
      <w:r>
        <w:rPr>
          <w:rFonts w:hint="eastAsia"/>
        </w:rPr>
        <w:t>搓了几圈，各有胜负，炼金锋输得有些多，心生不奈，便说起别的话题。</w:t>
      </w:r>
    </w:p>
    <w:p w14:paraId="253EB3BB" w14:textId="77777777" w:rsidR="00305988" w:rsidRDefault="00305988" w:rsidP="00F122FA">
      <w:r>
        <w:rPr>
          <w:rFonts w:hint="eastAsia"/>
        </w:rPr>
        <w:t>“为什么最近没有看到山贼小宝呢？”</w:t>
      </w:r>
    </w:p>
    <w:p w14:paraId="7181D28A" w14:textId="77777777" w:rsidR="003561C2" w:rsidRDefault="001053E7" w:rsidP="00F122FA">
      <w:r>
        <w:rPr>
          <w:rFonts w:hint="eastAsia"/>
        </w:rPr>
        <w:t>应江湖摸了一颗牌，看牌的时候，顺便连他的表情也一起看了，说道：“你最快对咱们</w:t>
      </w:r>
      <w:r w:rsidR="007C45ED">
        <w:rPr>
          <w:rFonts w:hint="eastAsia"/>
        </w:rPr>
        <w:t>小宝好似很关心啊，</w:t>
      </w:r>
      <w:r w:rsidR="00367DB2">
        <w:rPr>
          <w:rFonts w:hint="eastAsia"/>
        </w:rPr>
        <w:t>听说他上次问了你差不多十万个为虾米，然后被你赶出了打铁铺。</w:t>
      </w:r>
      <w:r>
        <w:rPr>
          <w:rFonts w:hint="eastAsia"/>
        </w:rPr>
        <w:t>”</w:t>
      </w:r>
    </w:p>
    <w:p w14:paraId="1C76EE86" w14:textId="77777777" w:rsidR="00623BB0" w:rsidRDefault="00623BB0" w:rsidP="00F122FA">
      <w:r>
        <w:rPr>
          <w:rFonts w:hint="eastAsia"/>
        </w:rPr>
        <w:t>炼金锋闻言怔了怔，</w:t>
      </w:r>
      <w:r w:rsidR="006D47C9">
        <w:rPr>
          <w:rFonts w:hint="eastAsia"/>
        </w:rPr>
        <w:t>想到上次被他问得晕七八倒，险些成了炼老师，不禁苦笑</w:t>
      </w:r>
      <w:r>
        <w:rPr>
          <w:rFonts w:hint="eastAsia"/>
        </w:rPr>
        <w:t>。</w:t>
      </w:r>
    </w:p>
    <w:p w14:paraId="19A93DDC" w14:textId="77777777" w:rsidR="00623BB0" w:rsidRPr="00623BB0" w:rsidRDefault="00E621A6" w:rsidP="00F122FA">
      <w:r>
        <w:rPr>
          <w:rFonts w:hint="eastAsia"/>
        </w:rPr>
        <w:t>见他不说话，应江湖赶紧提醒道：</w:t>
      </w:r>
      <w:r w:rsidR="00623BB0">
        <w:rPr>
          <w:rFonts w:hint="eastAsia"/>
        </w:rPr>
        <w:t>“四万，到你了，发什么呆？”</w:t>
      </w:r>
    </w:p>
    <w:p w14:paraId="0CB6D6B9" w14:textId="77777777" w:rsidR="000D27FB" w:rsidRDefault="000D27FB" w:rsidP="00F122FA">
      <w:r>
        <w:rPr>
          <w:rFonts w:hint="eastAsia"/>
        </w:rPr>
        <w:t>炼金锋</w:t>
      </w:r>
      <w:r w:rsidR="00367DB2">
        <w:rPr>
          <w:rFonts w:hint="eastAsia"/>
        </w:rPr>
        <w:t>回过神来，伸手</w:t>
      </w:r>
      <w:r>
        <w:rPr>
          <w:rFonts w:hint="eastAsia"/>
        </w:rPr>
        <w:t>要摸牌，却被阿漂哥一声碰截断，</w:t>
      </w:r>
      <w:r w:rsidR="00167ABB">
        <w:rPr>
          <w:rFonts w:hint="eastAsia"/>
        </w:rPr>
        <w:t>眉头微皱，说道：“</w:t>
      </w:r>
      <w:r w:rsidR="008229FD">
        <w:rPr>
          <w:rFonts w:hint="eastAsia"/>
        </w:rPr>
        <w:t>我只是觉得山贼小宝身上好像有什么怪怪的。</w:t>
      </w:r>
      <w:r w:rsidR="00167ABB">
        <w:rPr>
          <w:rFonts w:hint="eastAsia"/>
        </w:rPr>
        <w:t>”</w:t>
      </w:r>
    </w:p>
    <w:p w14:paraId="5D583AB7" w14:textId="77777777" w:rsidR="002B60C5" w:rsidRDefault="002B60C5" w:rsidP="00F122FA">
      <w:r>
        <w:rPr>
          <w:rFonts w:hint="eastAsia"/>
        </w:rPr>
        <w:t>应江湖望着他，问道：“你是指哪方面？”</w:t>
      </w:r>
    </w:p>
    <w:p w14:paraId="1CD17193" w14:textId="77777777" w:rsidR="006D47C9" w:rsidRDefault="006D47C9" w:rsidP="00F122FA">
      <w:r>
        <w:rPr>
          <w:rFonts w:hint="eastAsia"/>
        </w:rPr>
        <w:t>炼金锋解释道：“应该是性格方面，除了平常的呆萌总问为虾米的温和型人格外，他好像还有一种专门搞鬼的破坏型人格，上次就是那个人格冒出来，把我的打铁铺差点炸了。”</w:t>
      </w:r>
    </w:p>
    <w:p w14:paraId="29FEC7E1" w14:textId="77777777" w:rsidR="004B4A55" w:rsidRDefault="006D47C9" w:rsidP="00F122FA">
      <w:r>
        <w:rPr>
          <w:rFonts w:hint="eastAsia"/>
        </w:rPr>
        <w:t>盛飞羽正在出牌，听到这话后，望向炼金锋，问道：“</w:t>
      </w:r>
      <w:r w:rsidR="00514108">
        <w:rPr>
          <w:rFonts w:hint="eastAsia"/>
        </w:rPr>
        <w:t>是不是喝酒的时候表现出来的？</w:t>
      </w:r>
      <w:r>
        <w:rPr>
          <w:rFonts w:hint="eastAsia"/>
        </w:rPr>
        <w:t>”</w:t>
      </w:r>
    </w:p>
    <w:p w14:paraId="2E46D469" w14:textId="77777777" w:rsidR="007C45ED" w:rsidRDefault="00CA5953" w:rsidP="00F122FA">
      <w:r>
        <w:rPr>
          <w:rFonts w:hint="eastAsia"/>
        </w:rPr>
        <w:t>阿漂哥也想到了此事，上次宁溪在客栈外被围时，盛飞羽灌了山贼小宝几杯酒，他立即便变了一个人一样，冲出来一拳把一个强盗打飞数丈。</w:t>
      </w:r>
    </w:p>
    <w:p w14:paraId="6E4F9988" w14:textId="77777777" w:rsidR="005B7A8C" w:rsidRDefault="005B7A8C" w:rsidP="00F122FA">
      <w:r>
        <w:rPr>
          <w:rFonts w:hint="eastAsia"/>
        </w:rPr>
        <w:t>应江湖显得有些吃惊，问道：“</w:t>
      </w:r>
      <w:r w:rsidR="00DD53AF">
        <w:rPr>
          <w:rFonts w:hint="eastAsia"/>
        </w:rPr>
        <w:t>真的吗，还有</w:t>
      </w:r>
      <w:r>
        <w:rPr>
          <w:rFonts w:hint="eastAsia"/>
        </w:rPr>
        <w:t>这</w:t>
      </w:r>
      <w:r w:rsidR="00DD53AF">
        <w:rPr>
          <w:rFonts w:hint="eastAsia"/>
        </w:rPr>
        <w:t>种</w:t>
      </w:r>
      <w:r>
        <w:rPr>
          <w:rFonts w:hint="eastAsia"/>
        </w:rPr>
        <w:t>事？”</w:t>
      </w:r>
    </w:p>
    <w:p w14:paraId="7EC1EAFE" w14:textId="77777777" w:rsidR="005B7A8C" w:rsidRPr="004C4348" w:rsidRDefault="004C4348" w:rsidP="00F122FA">
      <w:r>
        <w:rPr>
          <w:rFonts w:hint="eastAsia"/>
        </w:rPr>
        <w:lastRenderedPageBreak/>
        <w:t>阿漂哥像看白痴一样的看着他</w:t>
      </w:r>
      <w:r w:rsidR="00ED1823">
        <w:rPr>
          <w:rFonts w:hint="eastAsia"/>
        </w:rPr>
        <w:t>，问道：“不是你把他带回来的吗？你会不知道？”</w:t>
      </w:r>
    </w:p>
    <w:p w14:paraId="70610463" w14:textId="77777777" w:rsidR="00DD53AF" w:rsidRDefault="00DD53AF" w:rsidP="00DD53AF">
      <w:r>
        <w:rPr>
          <w:rFonts w:hint="eastAsia"/>
        </w:rPr>
        <w:t>应江湖认真回忆了一下，说道：“</w:t>
      </w:r>
      <w:r w:rsidR="00634E8D">
        <w:rPr>
          <w:rFonts w:hint="eastAsia"/>
        </w:rPr>
        <w:t>每次他喝酒之后，好像换了另一个人似的，当时我以为是在发酒疯，也没太在意，现在经你们这么一说，好像还真是这事啊！</w:t>
      </w:r>
      <w:r>
        <w:rPr>
          <w:rFonts w:hint="eastAsia"/>
        </w:rPr>
        <w:t>”</w:t>
      </w:r>
    </w:p>
    <w:p w14:paraId="54F23C61" w14:textId="77777777" w:rsidR="006A513C" w:rsidRDefault="006A513C" w:rsidP="00DD53AF">
      <w:r>
        <w:rPr>
          <w:rFonts w:hint="eastAsia"/>
        </w:rPr>
        <w:t>炼金锋问道：“当时你在哪捡到他的？</w:t>
      </w:r>
      <w:r w:rsidR="00C16A71">
        <w:rPr>
          <w:rFonts w:hint="eastAsia"/>
        </w:rPr>
        <w:t>捡到他的时候，他是个什么性格？</w:t>
      </w:r>
      <w:r>
        <w:rPr>
          <w:rFonts w:hint="eastAsia"/>
        </w:rPr>
        <w:t>”</w:t>
      </w:r>
    </w:p>
    <w:p w14:paraId="6C033D29" w14:textId="77777777" w:rsidR="006134A8" w:rsidRDefault="006134A8" w:rsidP="00DD53AF">
      <w:r>
        <w:rPr>
          <w:rFonts w:hint="eastAsia"/>
        </w:rPr>
        <w:t>应江湖说想了想，说道：“在一个山谷里吧，当时他躺在地上，我以为他死了，便上前看看，谁知道他突然睁开了眼，吓了我一大跳，然后逮着我就问是不是白胡子老头？”</w:t>
      </w:r>
    </w:p>
    <w:p w14:paraId="534E4BA0" w14:textId="77777777" w:rsidR="001A5E5E" w:rsidRDefault="001A5E5E" w:rsidP="00DD53AF">
      <w:r>
        <w:rPr>
          <w:rFonts w:hint="eastAsia"/>
        </w:rPr>
        <w:t>盛飞羽看着应江湖，问道：“意思是他的性格拗变，是由喝酒产生的？”</w:t>
      </w:r>
    </w:p>
    <w:p w14:paraId="7DB80B2B" w14:textId="77777777" w:rsidR="001615C6" w:rsidRDefault="001325C5" w:rsidP="00DD53AF">
      <w:r>
        <w:rPr>
          <w:rFonts w:hint="eastAsia"/>
        </w:rPr>
        <w:t>阿漂哥</w:t>
      </w:r>
      <w:r w:rsidR="001615C6">
        <w:rPr>
          <w:rFonts w:hint="eastAsia"/>
        </w:rPr>
        <w:t>问道：“飞羽，你想到了什么？”</w:t>
      </w:r>
    </w:p>
    <w:p w14:paraId="18916CDB" w14:textId="77777777" w:rsidR="001A5E5E" w:rsidRDefault="00276E26" w:rsidP="00DD53AF">
      <w:r>
        <w:rPr>
          <w:rFonts w:hint="eastAsia"/>
        </w:rPr>
        <w:t>盛飞羽说道：“他这种情况，有点像我们国家的一种术法——人格催眠。”</w:t>
      </w:r>
    </w:p>
    <w:p w14:paraId="1E09C755" w14:textId="77777777" w:rsidR="001325C5" w:rsidRDefault="001325C5" w:rsidP="00DD53AF">
      <w:r>
        <w:rPr>
          <w:rFonts w:hint="eastAsia"/>
        </w:rPr>
        <w:t>这话吸引了三人的目光，应江湖问道：“什么叫人格催眠？”</w:t>
      </w:r>
    </w:p>
    <w:p w14:paraId="7830BD13" w14:textId="77777777" w:rsidR="00F9052B" w:rsidRPr="00F9052B" w:rsidRDefault="00F9052B" w:rsidP="00DD53AF">
      <w:r>
        <w:rPr>
          <w:rFonts w:hint="eastAsia"/>
        </w:rPr>
        <w:t>盛飞羽解释说道：“我们国家没有死刑，对于一些重大恶极的只能关压，但由于这些人都是实力高强，所以常常越狱而出，继续破坏，为此有异人开发了一种神法的术法，</w:t>
      </w:r>
      <w:r w:rsidR="00E75093">
        <w:rPr>
          <w:rFonts w:hint="eastAsia"/>
        </w:rPr>
        <w:t>将他</w:t>
      </w:r>
      <w:r w:rsidR="00623050">
        <w:rPr>
          <w:rFonts w:hint="eastAsia"/>
        </w:rPr>
        <w:t>原本的邪恶人格给催眠了，然后将一个善良的人格复制到他的身上，然后他就会照着这个善良的人格去行动</w:t>
      </w:r>
      <w:r w:rsidR="004D4434">
        <w:rPr>
          <w:rFonts w:hint="eastAsia"/>
        </w:rPr>
        <w:t>，但在某些情况下，那个沉睡的人格会被唤醒</w:t>
      </w:r>
      <w:r w:rsidR="00623050">
        <w:rPr>
          <w:rFonts w:hint="eastAsia"/>
        </w:rPr>
        <w:t>。</w:t>
      </w:r>
      <w:r>
        <w:rPr>
          <w:rFonts w:hint="eastAsia"/>
        </w:rPr>
        <w:t>”</w:t>
      </w:r>
    </w:p>
    <w:p w14:paraId="00D280C3" w14:textId="77777777" w:rsidR="001A5E5E" w:rsidRDefault="004D4434" w:rsidP="00DD53AF">
      <w:r>
        <w:rPr>
          <w:rFonts w:hint="eastAsia"/>
        </w:rPr>
        <w:t>应江湖把她的话结合山贼小宝的情况，在脑中构思了一番，显得相当震惊，说道：“</w:t>
      </w:r>
      <w:r w:rsidR="0081635E">
        <w:rPr>
          <w:rFonts w:hint="eastAsia"/>
        </w:rPr>
        <w:t>你的意思是说，现在这个只会问为虾米的温和小宝不是他真正的性格，而是被复制过去的性格</w:t>
      </w:r>
      <w:r w:rsidR="002C686F">
        <w:rPr>
          <w:rFonts w:hint="eastAsia"/>
        </w:rPr>
        <w:t>，那个喝了洒苏醒的狂暴人格才是真正的他</w:t>
      </w:r>
      <w:r w:rsidR="0081635E">
        <w:rPr>
          <w:rFonts w:hint="eastAsia"/>
        </w:rPr>
        <w:t>？</w:t>
      </w:r>
      <w:r>
        <w:rPr>
          <w:rFonts w:hint="eastAsia"/>
        </w:rPr>
        <w:t>”</w:t>
      </w:r>
    </w:p>
    <w:p w14:paraId="26A259E3" w14:textId="77777777" w:rsidR="00EE7CB0" w:rsidRDefault="00EE7CB0" w:rsidP="00DD53AF">
      <w:r>
        <w:rPr>
          <w:rFonts w:hint="eastAsia"/>
        </w:rPr>
        <w:t>盛飞羽点点头，说道：“</w:t>
      </w:r>
      <w:r w:rsidR="00FC36AD">
        <w:rPr>
          <w:rFonts w:hint="eastAsia"/>
        </w:rPr>
        <w:t>我想是这样的。</w:t>
      </w:r>
      <w:r>
        <w:rPr>
          <w:rFonts w:hint="eastAsia"/>
        </w:rPr>
        <w:t>”</w:t>
      </w:r>
    </w:p>
    <w:p w14:paraId="3D5F10EA" w14:textId="77777777" w:rsidR="00FC36AD" w:rsidRDefault="00FC36AD" w:rsidP="00DD53AF">
      <w:r>
        <w:rPr>
          <w:rFonts w:hint="eastAsia"/>
        </w:rPr>
        <w:t>应江湖想了想，说道：“当时我也怀疑，他现在的名字——鹿人甲，起得也太随意了。”</w:t>
      </w:r>
    </w:p>
    <w:p w14:paraId="0318AFE0" w14:textId="77777777" w:rsidR="00737AFF" w:rsidRDefault="00737AFF" w:rsidP="00DD53AF">
      <w:r>
        <w:rPr>
          <w:rFonts w:hint="eastAsia"/>
        </w:rPr>
        <w:t>阿漂哥想到了更深处，说道：“那原来的小宝是哪里来的呢？”</w:t>
      </w:r>
    </w:p>
    <w:p w14:paraId="651FCB7C" w14:textId="77777777" w:rsidR="00F1335A" w:rsidRDefault="001D38A6" w:rsidP="00DD53AF">
      <w:r>
        <w:rPr>
          <w:rFonts w:hint="eastAsia"/>
        </w:rPr>
        <w:t>炼金锋说</w:t>
      </w:r>
      <w:r w:rsidR="00F1335A">
        <w:rPr>
          <w:rFonts w:hint="eastAsia"/>
        </w:rPr>
        <w:t>道：“你说这小子老不长头发，是不是个和尚啊？”</w:t>
      </w:r>
    </w:p>
    <w:p w14:paraId="0FCE4D36" w14:textId="77777777" w:rsidR="00B12A79" w:rsidRDefault="00B12A79" w:rsidP="00DD53AF">
      <w:r>
        <w:rPr>
          <w:rFonts w:hint="eastAsia"/>
        </w:rPr>
        <w:t>应江湖</w:t>
      </w:r>
      <w:r w:rsidR="00FD22CD">
        <w:rPr>
          <w:rFonts w:hint="eastAsia"/>
        </w:rPr>
        <w:t>解释</w:t>
      </w:r>
      <w:r>
        <w:rPr>
          <w:rFonts w:hint="eastAsia"/>
        </w:rPr>
        <w:t>说道：“</w:t>
      </w:r>
      <w:r w:rsidR="00627D4B">
        <w:rPr>
          <w:rFonts w:hint="eastAsia"/>
        </w:rPr>
        <w:t>我听说当日听他去止戈山传信，那个姓狄的上来就给了他一拳，</w:t>
      </w:r>
      <w:r w:rsidR="00FD22CD">
        <w:rPr>
          <w:rFonts w:hint="eastAsia"/>
        </w:rPr>
        <w:t>后面钓鱼小宝还问他，为什么他打小宝，那家伙说是小宝偷了他的钱包，</w:t>
      </w:r>
      <w:r w:rsidR="00D4438F">
        <w:rPr>
          <w:rFonts w:hint="eastAsia"/>
        </w:rPr>
        <w:t>那个姓狄的也是怪怪的，明明长着头发，喝酒杀人吃肉样样都做，却偏偏挂着两颗佛珠，</w:t>
      </w:r>
      <w:r w:rsidR="00FD22CD">
        <w:rPr>
          <w:rFonts w:hint="eastAsia"/>
        </w:rPr>
        <w:t>我觉得这事怪怪的，所以就放他去验证了一下。</w:t>
      </w:r>
      <w:r>
        <w:rPr>
          <w:rFonts w:hint="eastAsia"/>
        </w:rPr>
        <w:t>”</w:t>
      </w:r>
    </w:p>
    <w:p w14:paraId="7874D014" w14:textId="77777777" w:rsidR="00D4438F" w:rsidRDefault="00D4438F" w:rsidP="00DD53AF">
      <w:r>
        <w:rPr>
          <w:rFonts w:hint="eastAsia"/>
        </w:rPr>
        <w:t>阿漂哥嗅到了商机的气息，要是把这消息放到止戈山，铁定又可以赚一笔，问道：“怎么验证啊？”</w:t>
      </w:r>
    </w:p>
    <w:p w14:paraId="345F89B3" w14:textId="77777777" w:rsidR="00D4438F" w:rsidRDefault="00D4438F" w:rsidP="00DD53AF">
      <w:r>
        <w:rPr>
          <w:rFonts w:hint="eastAsia"/>
        </w:rPr>
        <w:t>应江湖像防贼一样防着他，</w:t>
      </w:r>
      <w:r w:rsidR="006D04AF">
        <w:rPr>
          <w:rFonts w:hint="eastAsia"/>
        </w:rPr>
        <w:t>打个颗七</w:t>
      </w:r>
      <w:r w:rsidR="006F4A58">
        <w:rPr>
          <w:rFonts w:hint="eastAsia"/>
        </w:rPr>
        <w:t>条，</w:t>
      </w:r>
      <w:r>
        <w:rPr>
          <w:rFonts w:hint="eastAsia"/>
        </w:rPr>
        <w:t>说道：“</w:t>
      </w:r>
      <w:r w:rsidR="006F4A58">
        <w:rPr>
          <w:rFonts w:hint="eastAsia"/>
        </w:rPr>
        <w:t>关你啥事啊，快打。</w:t>
      </w:r>
      <w:r>
        <w:rPr>
          <w:rFonts w:hint="eastAsia"/>
        </w:rPr>
        <w:t>”</w:t>
      </w:r>
    </w:p>
    <w:p w14:paraId="50326A5F" w14:textId="77777777" w:rsidR="006D04AF" w:rsidRDefault="006D04AF" w:rsidP="00DD53AF">
      <w:r>
        <w:rPr>
          <w:rFonts w:hint="eastAsia"/>
        </w:rPr>
        <w:t>阿漂哥一脸冷笑，瞬间把牌推倒，笑道：“不好意思清一色，十番</w:t>
      </w:r>
      <w:r w:rsidR="00B5250B">
        <w:rPr>
          <w:rFonts w:hint="eastAsia"/>
        </w:rPr>
        <w:t>，一千块</w:t>
      </w:r>
      <w:r>
        <w:rPr>
          <w:rFonts w:hint="eastAsia"/>
        </w:rPr>
        <w:t>。”</w:t>
      </w:r>
    </w:p>
    <w:p w14:paraId="3927B041" w14:textId="77777777" w:rsidR="00B5250B" w:rsidRPr="0044322F" w:rsidRDefault="006F1073" w:rsidP="00DD53AF">
      <w:r>
        <w:rPr>
          <w:rFonts w:hint="eastAsia"/>
        </w:rPr>
        <w:t>应江湖愤愤掏钱丢给他，阿漂哥接了钱，说道：“你不说我也能猜到，就是给他制造个什么危机，让那个姓狄的去救，刚才你让西风老二去止戈山送信，为的就是这事吧！”</w:t>
      </w:r>
    </w:p>
    <w:p w14:paraId="42A17D1D" w14:textId="77777777" w:rsidR="003561C2" w:rsidRDefault="00F164F2" w:rsidP="00F122FA">
      <w:r>
        <w:rPr>
          <w:rFonts w:hint="eastAsia"/>
        </w:rPr>
        <w:t>应江湖瞪着他，说道：“你个这滑如泥鳅的财奴，知道了又怎样，挣不到钱气死你。”</w:t>
      </w:r>
    </w:p>
    <w:p w14:paraId="484990A9" w14:textId="77777777" w:rsidR="00622783" w:rsidRDefault="00622783" w:rsidP="00F122FA">
      <w:r>
        <w:rPr>
          <w:rFonts w:hint="eastAsia"/>
        </w:rPr>
        <w:t>阿漂哥说道：“我听到那个姓狄的给了小宝一拳，他流出了透明的血液。”</w:t>
      </w:r>
    </w:p>
    <w:p w14:paraId="493F760A" w14:textId="77777777" w:rsidR="00DB7DEE" w:rsidRDefault="00DB7DEE" w:rsidP="00F122FA">
      <w:r>
        <w:rPr>
          <w:rFonts w:hint="eastAsia"/>
        </w:rPr>
        <w:t>应江湖望着他，问道：“你想表达什么？”</w:t>
      </w:r>
    </w:p>
    <w:p w14:paraId="22A044E3" w14:textId="77777777" w:rsidR="00DB7DEE" w:rsidRDefault="00DB7DEE" w:rsidP="00F122FA">
      <w:r>
        <w:rPr>
          <w:rFonts w:hint="eastAsia"/>
        </w:rPr>
        <w:t>阿漂哥说道：“你们听过至佛吗？”</w:t>
      </w:r>
    </w:p>
    <w:p w14:paraId="797F777A" w14:textId="77777777" w:rsidR="00917196" w:rsidRDefault="00917196" w:rsidP="00F122FA">
      <w:r>
        <w:rPr>
          <w:rFonts w:hint="eastAsia"/>
        </w:rPr>
        <w:t>至佛是佛国最高的精神象征，无尘无垢，</w:t>
      </w:r>
      <w:r w:rsidR="001613C9">
        <w:rPr>
          <w:rFonts w:hint="eastAsia"/>
        </w:rPr>
        <w:t>无欲无求，</w:t>
      </w:r>
      <w:r w:rsidR="000B5085">
        <w:rPr>
          <w:rFonts w:hint="eastAsia"/>
        </w:rPr>
        <w:t>甚至不食烟火，</w:t>
      </w:r>
      <w:r w:rsidR="001613C9">
        <w:rPr>
          <w:rFonts w:hint="eastAsia"/>
        </w:rPr>
        <w:t>是世间最纯净之人。</w:t>
      </w:r>
    </w:p>
    <w:p w14:paraId="2A177A4F" w14:textId="77777777" w:rsidR="001A5E5E" w:rsidRDefault="00917196" w:rsidP="00F122FA">
      <w:r>
        <w:rPr>
          <w:rFonts w:hint="eastAsia"/>
        </w:rPr>
        <w:t>炼金锋说道：“我看过有关佛国的记载，至</w:t>
      </w:r>
      <w:r w:rsidR="001C1B48">
        <w:rPr>
          <w:rFonts w:hint="eastAsia"/>
        </w:rPr>
        <w:t>佛转世后，灵魂会沉睡转世灵童体内，在觉醒之前，灵童与普通人无异。</w:t>
      </w:r>
      <w:r>
        <w:rPr>
          <w:rFonts w:hint="eastAsia"/>
        </w:rPr>
        <w:t>”</w:t>
      </w:r>
    </w:p>
    <w:p w14:paraId="61BBED42" w14:textId="77777777" w:rsidR="00F32B00" w:rsidRDefault="00F32B00" w:rsidP="00F122FA">
      <w:commentRangeStart w:id="18"/>
      <w:r>
        <w:rPr>
          <w:rFonts w:hint="eastAsia"/>
        </w:rPr>
        <w:t>盛飞羽笑道：“一想到这山贼小宝这吃货是至佛，我是有点不能接受。”</w:t>
      </w:r>
      <w:commentRangeEnd w:id="18"/>
      <w:r w:rsidR="00061F46">
        <w:rPr>
          <w:rStyle w:val="a6"/>
        </w:rPr>
        <w:commentReference w:id="18"/>
      </w:r>
    </w:p>
    <w:p w14:paraId="0189DE8A" w14:textId="77777777" w:rsidR="00061F46" w:rsidRDefault="00061F46" w:rsidP="00F122FA">
      <w:r>
        <w:rPr>
          <w:rFonts w:hint="eastAsia"/>
        </w:rPr>
        <w:t>阿漂哥解释说道：“你之所以会这么样，是因为你没有听过至佛与山梨树的故事。”</w:t>
      </w:r>
    </w:p>
    <w:p w14:paraId="212AF447" w14:textId="77777777" w:rsidR="0036412C" w:rsidRDefault="0036412C" w:rsidP="00F122FA">
      <w:r>
        <w:rPr>
          <w:rFonts w:hint="eastAsia"/>
        </w:rPr>
        <w:t>盛飞羽这个外境人不知道，但应江湖与炼金锋却是清楚的。</w:t>
      </w:r>
    </w:p>
    <w:p w14:paraId="07EA1EB7" w14:textId="77777777" w:rsidR="002C7D86" w:rsidRDefault="002C7D86" w:rsidP="002C7D86">
      <w:r>
        <w:rPr>
          <w:rFonts w:hint="eastAsia"/>
        </w:rPr>
        <w:t>有一个故事是这样说的，至佛在成佛之前，是一个顶级的吃货——就是那种对食物有种尽乎贪婪的欲望，但凡摆在他眼前的食物，他总能一扫而光。</w:t>
      </w:r>
    </w:p>
    <w:p w14:paraId="3BA90612" w14:textId="77777777" w:rsidR="002C7D86" w:rsidRDefault="002C7D86" w:rsidP="002C7D86">
      <w:r>
        <w:rPr>
          <w:rFonts w:hint="eastAsia"/>
        </w:rPr>
        <w:t>突然有一天，至佛在一棵树下吃了一个果实，然后就证道成佛了，终生未再进一米一水，直</w:t>
      </w:r>
      <w:r>
        <w:rPr>
          <w:rFonts w:hint="eastAsia"/>
        </w:rPr>
        <w:lastRenderedPageBreak/>
        <w:t>至坐化为肉身舍利。</w:t>
      </w:r>
    </w:p>
    <w:p w14:paraId="5E5AA97B" w14:textId="77777777" w:rsidR="002C7D86" w:rsidRPr="00B618FC" w:rsidRDefault="002C7D86" w:rsidP="002C7D86">
      <w:r>
        <w:rPr>
          <w:rFonts w:hint="eastAsia"/>
        </w:rPr>
        <w:t>佛国称那棵树为证道树，那个果实为证道果。</w:t>
      </w:r>
    </w:p>
    <w:p w14:paraId="5724BA09" w14:textId="77777777" w:rsidR="002C7D86" w:rsidRPr="00B618FC" w:rsidRDefault="002C7D86" w:rsidP="002C7D86">
      <w:r>
        <w:rPr>
          <w:rFonts w:hint="eastAsia"/>
        </w:rPr>
        <w:t>根据佛国的记载，那棵树不是菩提树，那个果实也不是菩提子。</w:t>
      </w:r>
    </w:p>
    <w:p w14:paraId="3701C9C1" w14:textId="77777777" w:rsidR="002C7D86" w:rsidRDefault="002C7D86" w:rsidP="002C7D86">
      <w:r>
        <w:rPr>
          <w:rFonts w:hint="eastAsia"/>
        </w:rPr>
        <w:t>至佛是在一棵山梨树下证道的，而他证道前吃的山梨树结的山梨。</w:t>
      </w:r>
    </w:p>
    <w:p w14:paraId="5AA5CCD3" w14:textId="77777777" w:rsidR="0036412C" w:rsidRDefault="0036412C" w:rsidP="002C7D86">
      <w:r>
        <w:rPr>
          <w:rFonts w:hint="eastAsia"/>
        </w:rPr>
        <w:t>……</w:t>
      </w:r>
    </w:p>
    <w:p w14:paraId="25AFA115" w14:textId="77777777" w:rsidR="0036412C" w:rsidRDefault="0036412C" w:rsidP="002C7D86">
      <w:r>
        <w:rPr>
          <w:rFonts w:hint="eastAsia"/>
        </w:rPr>
        <w:t>……</w:t>
      </w:r>
    </w:p>
    <w:p w14:paraId="5DC361B8" w14:textId="77777777" w:rsidR="0036412C" w:rsidRPr="0036412C" w:rsidRDefault="0036412C" w:rsidP="002C7D86">
      <w:r>
        <w:rPr>
          <w:rFonts w:hint="eastAsia"/>
        </w:rPr>
        <w:t>而此时，山贼小宝的眼前就有一棵山梨树。</w:t>
      </w:r>
    </w:p>
    <w:p w14:paraId="2B88A770" w14:textId="77777777" w:rsidR="002C7D86" w:rsidRPr="00AF115B" w:rsidRDefault="002C7D86" w:rsidP="002C7D86">
      <w:r>
        <w:rPr>
          <w:rFonts w:hint="eastAsia"/>
        </w:rPr>
        <w:t>山梨树是一种低矮的灌木，应该是属于梨的一种，树干很细，有的只有粗大的树藤一般大小，所以它结出的果子很小，只有成人两个拇指并拢的大小。</w:t>
      </w:r>
    </w:p>
    <w:p w14:paraId="348C3420" w14:textId="77777777" w:rsidR="002C7D86" w:rsidRDefault="002C7D86" w:rsidP="002C7D86">
      <w:r>
        <w:rPr>
          <w:rFonts w:hint="eastAsia"/>
        </w:rPr>
        <w:t>这时深秋的时候，正是山梨成熟的时节，山梨树上寥落地长着几个山梨。</w:t>
      </w:r>
    </w:p>
    <w:p w14:paraId="01B8918F" w14:textId="77777777" w:rsidR="002C7D86" w:rsidRDefault="00487068" w:rsidP="002C7D86">
      <w:r>
        <w:rPr>
          <w:rFonts w:hint="eastAsia"/>
        </w:rPr>
        <w:t>应江湖跟他说</w:t>
      </w:r>
      <w:r w:rsidR="00DB0BF6">
        <w:rPr>
          <w:rFonts w:hint="eastAsia"/>
        </w:rPr>
        <w:t>过至佛的故事，</w:t>
      </w:r>
      <w:r w:rsidR="002A4833">
        <w:rPr>
          <w:rFonts w:hint="eastAsia"/>
        </w:rPr>
        <w:t>他不知道吃山梨会不会证道成佛</w:t>
      </w:r>
      <w:r w:rsidR="00DB0BF6">
        <w:rPr>
          <w:rFonts w:hint="eastAsia"/>
        </w:rPr>
        <w:t>，</w:t>
      </w:r>
      <w:r w:rsidR="002C7D86">
        <w:rPr>
          <w:rFonts w:hint="eastAsia"/>
        </w:rPr>
        <w:t>他只知道如果不吃</w:t>
      </w:r>
      <w:r w:rsidR="00DB0BF6">
        <w:rPr>
          <w:rFonts w:hint="eastAsia"/>
        </w:rPr>
        <w:t>，他就要饿死了</w:t>
      </w:r>
      <w:r w:rsidR="002C7D86">
        <w:rPr>
          <w:rFonts w:hint="eastAsia"/>
        </w:rPr>
        <w:t>。</w:t>
      </w:r>
    </w:p>
    <w:p w14:paraId="20B4DDF0" w14:textId="77777777" w:rsidR="002A4833" w:rsidRDefault="002A4833" w:rsidP="002C7D86">
      <w:r>
        <w:rPr>
          <w:rFonts w:hint="eastAsia"/>
        </w:rPr>
        <w:t>他的体质非常特殊，几乎无时无刻都处于一种饥饿的状态，现在又</w:t>
      </w:r>
      <w:r w:rsidR="00496747">
        <w:rPr>
          <w:rFonts w:hint="eastAsia"/>
        </w:rPr>
        <w:t>跑了一路，对他的体能消耗非常之大，此时肚子饿得咕咕叫。</w:t>
      </w:r>
    </w:p>
    <w:p w14:paraId="55B30280" w14:textId="77777777" w:rsidR="002A4833" w:rsidRDefault="002A4833" w:rsidP="002C7D86">
      <w:r>
        <w:rPr>
          <w:rFonts w:hint="eastAsia"/>
        </w:rPr>
        <w:t>就在这时候，他闻到了一闻异香，于是跟了过来，借着月光，看到了这颗山梨树。</w:t>
      </w:r>
    </w:p>
    <w:p w14:paraId="4F73CFD3" w14:textId="77777777" w:rsidR="00487068" w:rsidRDefault="00205647" w:rsidP="00487068">
      <w:r>
        <w:rPr>
          <w:rFonts w:hint="eastAsia"/>
        </w:rPr>
        <w:t>这是棵很细的山梨，只有一棵粗藤大小</w:t>
      </w:r>
      <w:r w:rsidR="00487068">
        <w:rPr>
          <w:rFonts w:hint="eastAsia"/>
        </w:rPr>
        <w:t>，就根应江湖</w:t>
      </w:r>
      <w:r w:rsidR="002A4833">
        <w:rPr>
          <w:rFonts w:hint="eastAsia"/>
        </w:rPr>
        <w:t>说</w:t>
      </w:r>
      <w:r w:rsidR="00487068">
        <w:rPr>
          <w:rFonts w:hint="eastAsia"/>
        </w:rPr>
        <w:t>的一样。</w:t>
      </w:r>
    </w:p>
    <w:p w14:paraId="28F8BE00" w14:textId="77777777" w:rsidR="00487068" w:rsidRPr="005C31CB" w:rsidRDefault="002A4833" w:rsidP="002C7D86">
      <w:r>
        <w:rPr>
          <w:rFonts w:hint="eastAsia"/>
        </w:rPr>
        <w:t>他决定做一个饱死鬼，于是他费了很大的努力爬上了山梨树。</w:t>
      </w:r>
    </w:p>
    <w:p w14:paraId="699DD280" w14:textId="77777777" w:rsidR="002C7D86" w:rsidRDefault="002C7D86" w:rsidP="002C7D86">
      <w:r>
        <w:rPr>
          <w:rFonts w:hint="eastAsia"/>
        </w:rPr>
        <w:t>他吃到的第一个山梨</w:t>
      </w:r>
      <w:r w:rsidR="00205647">
        <w:rPr>
          <w:rFonts w:hint="eastAsia"/>
        </w:rPr>
        <w:t>小而</w:t>
      </w:r>
      <w:r>
        <w:rPr>
          <w:rFonts w:hint="eastAsia"/>
        </w:rPr>
        <w:t>酸涩，</w:t>
      </w:r>
      <w:r w:rsidR="00205647">
        <w:rPr>
          <w:rFonts w:hint="eastAsia"/>
        </w:rPr>
        <w:t>几乎就属于一口可以咬完的那种，但他的核还比较大，而且它的核异常的酸涩，所以对于山梨一般只能小口咬它的边缘</w:t>
      </w:r>
      <w:r w:rsidR="005C31CB">
        <w:rPr>
          <w:rFonts w:hint="eastAsia"/>
        </w:rPr>
        <w:t>，这也跟应江湖说的一样。</w:t>
      </w:r>
    </w:p>
    <w:p w14:paraId="66A163CC" w14:textId="77777777" w:rsidR="005C31CB" w:rsidRPr="00205647" w:rsidRDefault="005C31CB" w:rsidP="002C7D86">
      <w:r>
        <w:rPr>
          <w:rFonts w:hint="eastAsia"/>
        </w:rPr>
        <w:t>既然都跟应江湖说的一样，那是不是吃山梨真的可以证道成佛？</w:t>
      </w:r>
    </w:p>
    <w:p w14:paraId="587E6725" w14:textId="77777777" w:rsidR="002C7D86" w:rsidRDefault="002C7D86" w:rsidP="002C7D86">
      <w:r>
        <w:rPr>
          <w:rFonts w:hint="eastAsia"/>
        </w:rPr>
        <w:t>吃了一个没效果，他并不灰心，因为记载里没有说明至佛具体吃了几个山梨，所以他打算去摘第二个。</w:t>
      </w:r>
    </w:p>
    <w:p w14:paraId="0447CEB6" w14:textId="77777777" w:rsidR="002C7D86" w:rsidRDefault="002C7D86" w:rsidP="002C7D86">
      <w:r>
        <w:rPr>
          <w:rFonts w:hint="eastAsia"/>
        </w:rPr>
        <w:t>第二个山梨果实在稍远处，</w:t>
      </w:r>
      <w:r w:rsidR="005D19A8">
        <w:rPr>
          <w:rFonts w:hint="eastAsia"/>
        </w:rPr>
        <w:t>山贼小宝</w:t>
      </w:r>
      <w:r>
        <w:rPr>
          <w:rFonts w:hint="eastAsia"/>
        </w:rPr>
        <w:t>手扶着上面的枝丫，脚底缓缓地向外移了几步，眼前就要够得着山梨了。</w:t>
      </w:r>
    </w:p>
    <w:p w14:paraId="51D1CE8B" w14:textId="77777777" w:rsidR="002C7D86" w:rsidRDefault="002C7D86" w:rsidP="002C7D86">
      <w:r>
        <w:rPr>
          <w:rFonts w:hint="eastAsia"/>
        </w:rPr>
        <w:t>这时候他感觉越来越晕，于是他停了下来，抬头看了看天，天地空明，有婆娑的光从黄叶林中穿了过来。</w:t>
      </w:r>
    </w:p>
    <w:p w14:paraId="78ED8DB3" w14:textId="77777777" w:rsidR="002C7D86" w:rsidRDefault="002C7D86" w:rsidP="002C7D86">
      <w:r>
        <w:rPr>
          <w:rFonts w:hint="eastAsia"/>
        </w:rPr>
        <w:t>他望了一会天，感觉好很多了，然后重心向外移，伸手去摘山梨。</w:t>
      </w:r>
    </w:p>
    <w:p w14:paraId="4C61F8BF" w14:textId="77777777" w:rsidR="002C7D86" w:rsidRDefault="002C7D86" w:rsidP="002C7D86">
      <w:r>
        <w:rPr>
          <w:rFonts w:hint="eastAsia"/>
        </w:rPr>
        <w:t>在他够得着山梨的那一瞬间，他本来看着天空的目光突然看地面，他不知道发生了什么，还以为是错觉，然而下一刻，他又看到了天空</w:t>
      </w:r>
      <w:r w:rsidR="00312C38">
        <w:rPr>
          <w:rFonts w:hint="eastAsia"/>
        </w:rPr>
        <w:t>，看到了微暗的月光</w:t>
      </w:r>
      <w:r>
        <w:rPr>
          <w:rFonts w:hint="eastAsia"/>
        </w:rPr>
        <w:t>。</w:t>
      </w:r>
    </w:p>
    <w:p w14:paraId="6590A6CE" w14:textId="77777777" w:rsidR="002C7D86" w:rsidRDefault="002C7D86" w:rsidP="002C7D86">
      <w:r>
        <w:rPr>
          <w:rFonts w:hint="eastAsia"/>
        </w:rPr>
        <w:t>这时候他感觉到了旋转，当他再次看到天空的时候，他已经躺在了地上。</w:t>
      </w:r>
    </w:p>
    <w:p w14:paraId="795C0A7E" w14:textId="77777777" w:rsidR="002C7D86" w:rsidRDefault="002C7D86" w:rsidP="002C7D86">
      <w:r>
        <w:rPr>
          <w:rFonts w:hint="eastAsia"/>
        </w:rPr>
        <w:t>他是和山梨树的半边一起掉下来的，那树子撕裂的时候，带着他旋转着下落，在半中被一棵树的树枝挡了一下，那时候他看到的就是地面。</w:t>
      </w:r>
    </w:p>
    <w:p w14:paraId="5B0B85EC" w14:textId="77777777" w:rsidR="002C7D86" w:rsidRDefault="002C7D86" w:rsidP="002C7D86">
      <w:r>
        <w:rPr>
          <w:rFonts w:hint="eastAsia"/>
        </w:rPr>
        <w:t>那树枝也只是挡了一下，随即又旋转着继续下落，转了一圈之后，他躺在了林地上的落叶里。</w:t>
      </w:r>
    </w:p>
    <w:p w14:paraId="641D9C34" w14:textId="77777777" w:rsidR="002C7D86" w:rsidRDefault="002C7D86" w:rsidP="002C7D86">
      <w:r>
        <w:rPr>
          <w:rFonts w:hint="eastAsia"/>
        </w:rPr>
        <w:t>那时候他呆呆地望着天空，心想为什么自己都没有听到山梨树撕裂的声音？为什么自己没有惊叫起来，甚至是为什么自己都没有感觉到疼痛？</w:t>
      </w:r>
    </w:p>
    <w:p w14:paraId="5EFE5F30" w14:textId="77777777" w:rsidR="002C7D86" w:rsidRDefault="002C7D86" w:rsidP="002C7D86">
      <w:r>
        <w:rPr>
          <w:rFonts w:hint="eastAsia"/>
        </w:rPr>
        <w:t>他在思考这些问题的时候，眼皮渐渐沉重，上方的光线一条变成三条，十条变成了三十条，上百条，无数条，然后这无数条渐渐拢成一道巨大而模糊的光柱。</w:t>
      </w:r>
    </w:p>
    <w:p w14:paraId="5F96AEA5" w14:textId="77777777" w:rsidR="002C7D86" w:rsidRDefault="002C7D86" w:rsidP="002C7D86">
      <w:r>
        <w:rPr>
          <w:rFonts w:hint="eastAsia"/>
        </w:rPr>
        <w:t>在他晕过去之后，一个灰色的身影抱着一株海棠花从林间的阴影里缓缓走了起来。</w:t>
      </w:r>
    </w:p>
    <w:p w14:paraId="32B6D399" w14:textId="77777777" w:rsidR="002C7D86" w:rsidRDefault="002C7D86" w:rsidP="002C7D86"/>
    <w:p w14:paraId="2AE05E63" w14:textId="77777777" w:rsidR="00634E8D" w:rsidRDefault="00634E8D" w:rsidP="002C7D86"/>
    <w:p w14:paraId="7C91D294" w14:textId="77777777" w:rsidR="00634E8D" w:rsidRDefault="00634E8D" w:rsidP="002C7D86"/>
    <w:p w14:paraId="01487713" w14:textId="77777777" w:rsidR="00634E8D" w:rsidRDefault="00634E8D" w:rsidP="002C7D86"/>
    <w:p w14:paraId="540CB864" w14:textId="77777777" w:rsidR="00634E8D" w:rsidRDefault="00634E8D" w:rsidP="002C7D86"/>
    <w:p w14:paraId="070ABFC8" w14:textId="77777777" w:rsidR="00861276" w:rsidRDefault="00861276" w:rsidP="00433639"/>
    <w:p w14:paraId="426C065E" w14:textId="77777777" w:rsidR="00E54500" w:rsidRDefault="00E54500" w:rsidP="00E54500">
      <w:pPr>
        <w:pStyle w:val="3"/>
      </w:pPr>
      <w:r>
        <w:rPr>
          <w:rFonts w:hint="eastAsia"/>
        </w:rPr>
        <w:lastRenderedPageBreak/>
        <w:t>第五十三章背影、阴影</w:t>
      </w:r>
    </w:p>
    <w:p w14:paraId="453D0C28" w14:textId="77777777" w:rsidR="00E54500" w:rsidRDefault="00157995" w:rsidP="00E54500">
      <w:r>
        <w:rPr>
          <w:rFonts w:hint="eastAsia"/>
        </w:rPr>
        <w:t>山贼小宝醒来的时候，已是中午。</w:t>
      </w:r>
    </w:p>
    <w:p w14:paraId="5208235C" w14:textId="77777777" w:rsidR="00157995" w:rsidRDefault="00157995" w:rsidP="00E54500">
      <w:r>
        <w:rPr>
          <w:rFonts w:hint="eastAsia"/>
        </w:rPr>
        <w:t>他一睁开眼，就看到自己被绑在山梨树上，树下还有一堆干柴，左右挣扎了会，都挣不脱。</w:t>
      </w:r>
    </w:p>
    <w:p w14:paraId="1D416F8B" w14:textId="77777777" w:rsidR="00157995" w:rsidRDefault="00157995" w:rsidP="00E54500">
      <w:r>
        <w:rPr>
          <w:rFonts w:hint="eastAsia"/>
        </w:rPr>
        <w:t>有些丧气的他，抬起头，望向了天空。</w:t>
      </w:r>
    </w:p>
    <w:p w14:paraId="7260E948" w14:textId="77777777" w:rsidR="003204F2" w:rsidRDefault="003204F2" w:rsidP="00E54500">
      <w:r>
        <w:rPr>
          <w:rFonts w:hint="eastAsia"/>
        </w:rPr>
        <w:t>天空碧蓝如洗，一朵云都没有。</w:t>
      </w:r>
    </w:p>
    <w:p w14:paraId="0AE25B6E" w14:textId="77777777" w:rsidR="00157995" w:rsidRDefault="00157995" w:rsidP="00157995">
      <w:r>
        <w:rPr>
          <w:rFonts w:hint="eastAsia"/>
        </w:rPr>
        <w:t>他的正上方一片空旷，所以一抬眼便看到了明媚的秋阳。</w:t>
      </w:r>
    </w:p>
    <w:p w14:paraId="28DA5092" w14:textId="77777777" w:rsidR="00157995" w:rsidRPr="00157995" w:rsidRDefault="00157995" w:rsidP="00E54500">
      <w:r>
        <w:rPr>
          <w:rFonts w:hint="eastAsia"/>
        </w:rPr>
        <w:t>光线有些刺眼，耀得他睁不开眼，他只好低下头，朝前方望去。</w:t>
      </w:r>
    </w:p>
    <w:p w14:paraId="5A51C110" w14:textId="77777777" w:rsidR="003469C2" w:rsidRDefault="00157995" w:rsidP="00E54500">
      <w:r>
        <w:rPr>
          <w:rFonts w:hint="eastAsia"/>
        </w:rPr>
        <w:t>秋意深深，林叶半落，阳光穿过了密林，</w:t>
      </w:r>
      <w:r w:rsidR="003469C2">
        <w:rPr>
          <w:rFonts w:hint="eastAsia"/>
        </w:rPr>
        <w:t>落在地上。</w:t>
      </w:r>
    </w:p>
    <w:p w14:paraId="0D685C5B" w14:textId="77777777" w:rsidR="00157995" w:rsidRDefault="00157995" w:rsidP="00E54500">
      <w:r>
        <w:rPr>
          <w:rFonts w:hint="eastAsia"/>
        </w:rPr>
        <w:t>从</w:t>
      </w:r>
      <w:r w:rsidR="003469C2">
        <w:rPr>
          <w:rFonts w:hint="eastAsia"/>
        </w:rPr>
        <w:t>他</w:t>
      </w:r>
      <w:r>
        <w:rPr>
          <w:rFonts w:hint="eastAsia"/>
        </w:rPr>
        <w:t>这个角度望去，那些落下的光线有种疏落感。</w:t>
      </w:r>
    </w:p>
    <w:p w14:paraId="77ABC4DB" w14:textId="77777777" w:rsidR="003204F2" w:rsidRDefault="003204F2" w:rsidP="00E54500">
      <w:r>
        <w:rPr>
          <w:rFonts w:hint="eastAsia"/>
        </w:rPr>
        <w:t>在他视线的尽头，林深影重，有一个人影，微微抬头，望着天空静静而立。</w:t>
      </w:r>
    </w:p>
    <w:p w14:paraId="13ABEF6F" w14:textId="77777777" w:rsidR="00157995" w:rsidRDefault="003204F2" w:rsidP="00E54500">
      <w:r>
        <w:rPr>
          <w:rFonts w:hint="eastAsia"/>
        </w:rPr>
        <w:t>那里的光线有些暗，山贼小宝看不清那人的脸，但他知道那人是知。</w:t>
      </w:r>
    </w:p>
    <w:p w14:paraId="460D4220" w14:textId="77777777" w:rsidR="00C27DEC" w:rsidRPr="00861276" w:rsidRDefault="003204F2" w:rsidP="00E54500">
      <w:r>
        <w:rPr>
          <w:rFonts w:hint="eastAsia"/>
        </w:rPr>
        <w:t>他怀中的海棠，在</w:t>
      </w:r>
      <w:r w:rsidR="00747EFD">
        <w:rPr>
          <w:rFonts w:hint="eastAsia"/>
        </w:rPr>
        <w:t>秋叶落尽的时候，仍是郁郁葱葱，生机盎然。</w:t>
      </w:r>
    </w:p>
    <w:p w14:paraId="05AEA670" w14:textId="77777777" w:rsidR="00744AD1" w:rsidRDefault="00436184" w:rsidP="00E54500">
      <w:r>
        <w:rPr>
          <w:rFonts w:hint="eastAsia"/>
        </w:rPr>
        <w:t>季海棠看着左右挣扎</w:t>
      </w:r>
      <w:r w:rsidR="00E54500">
        <w:rPr>
          <w:rFonts w:hint="eastAsia"/>
        </w:rPr>
        <w:t>的</w:t>
      </w:r>
      <w:r>
        <w:rPr>
          <w:rFonts w:hint="eastAsia"/>
        </w:rPr>
        <w:t>山贼小宝</w:t>
      </w:r>
      <w:r w:rsidR="00E54500">
        <w:rPr>
          <w:rFonts w:hint="eastAsia"/>
        </w:rPr>
        <w:t>，</w:t>
      </w:r>
      <w:r w:rsidR="00744AD1">
        <w:rPr>
          <w:rFonts w:hint="eastAsia"/>
        </w:rPr>
        <w:t>眼里充满了复杂的情绪。</w:t>
      </w:r>
    </w:p>
    <w:p w14:paraId="1833BDE1" w14:textId="77777777" w:rsidR="00744AD1" w:rsidRDefault="00744AD1" w:rsidP="00E54500">
      <w:r>
        <w:rPr>
          <w:rFonts w:hint="eastAsia"/>
        </w:rPr>
        <w:t>无尘无垢之心，无水无质之血，传说中的至佛转</w:t>
      </w:r>
      <w:r w:rsidR="00067A0C">
        <w:rPr>
          <w:rFonts w:hint="eastAsia"/>
        </w:rPr>
        <w:t>世灵童，竟是一个小山贼。</w:t>
      </w:r>
    </w:p>
    <w:p w14:paraId="14081424" w14:textId="77777777" w:rsidR="00E54500" w:rsidRDefault="00E54500" w:rsidP="00E54500">
      <w:r>
        <w:rPr>
          <w:rFonts w:hint="eastAsia"/>
        </w:rPr>
        <w:t>他是一个和尚，一个想成佛却不断破戒的和尚。</w:t>
      </w:r>
    </w:p>
    <w:p w14:paraId="14F973C9" w14:textId="77777777" w:rsidR="00E54500" w:rsidRDefault="00E54500" w:rsidP="00E54500">
      <w:r>
        <w:rPr>
          <w:rFonts w:hint="eastAsia"/>
        </w:rPr>
        <w:t>他是一个医生，一个想救人却不断杀人的医生。</w:t>
      </w:r>
    </w:p>
    <w:p w14:paraId="40DB9D2B" w14:textId="77777777" w:rsidR="00350EB0" w:rsidRPr="00350EB0" w:rsidRDefault="00350EB0" w:rsidP="00E54500">
      <w:r>
        <w:rPr>
          <w:rFonts w:hint="eastAsia"/>
        </w:rPr>
        <w:t>从某种意义上来说，他觉得两人有些像。</w:t>
      </w:r>
    </w:p>
    <w:p w14:paraId="44294879" w14:textId="77777777" w:rsidR="00E54500" w:rsidRPr="00D06CC9" w:rsidRDefault="00350EB0" w:rsidP="00E54500">
      <w:r>
        <w:rPr>
          <w:rFonts w:hint="eastAsia"/>
        </w:rPr>
        <w:t>他不知道山贼小宝是做了几分的和尚，亦如他不清楚，</w:t>
      </w:r>
      <w:r w:rsidR="006101B2">
        <w:rPr>
          <w:rFonts w:hint="eastAsia"/>
        </w:rPr>
        <w:t>他这个医生</w:t>
      </w:r>
      <w:r w:rsidR="00E54500">
        <w:rPr>
          <w:rFonts w:hint="eastAsia"/>
        </w:rPr>
        <w:t>是做了几分的医生。</w:t>
      </w:r>
    </w:p>
    <w:p w14:paraId="7ECE193A" w14:textId="77777777" w:rsidR="00E54500" w:rsidRDefault="00E54500" w:rsidP="00E54500">
      <w:r>
        <w:rPr>
          <w:rFonts w:hint="eastAsia"/>
        </w:rPr>
        <w:t>或者连一分都没有吧！</w:t>
      </w:r>
    </w:p>
    <w:p w14:paraId="43AACD04" w14:textId="77777777" w:rsidR="00E54500" w:rsidRDefault="00E54500" w:rsidP="00E54500">
      <w:r>
        <w:rPr>
          <w:rFonts w:hint="eastAsia"/>
        </w:rPr>
        <w:t>但一分，也比他小时候见过的那些医生好。</w:t>
      </w:r>
    </w:p>
    <w:p w14:paraId="0A87F18A" w14:textId="77777777" w:rsidR="00E54500" w:rsidRDefault="00E54500" w:rsidP="00E54500">
      <w:r>
        <w:rPr>
          <w:rFonts w:hint="eastAsia"/>
        </w:rPr>
        <w:t>他小时候见过的医生，全都是披着天使外衣的金钱主义者——在那些医生眼中，每一条生命都是可以用金钱衡量的。</w:t>
      </w:r>
    </w:p>
    <w:p w14:paraId="1C4A01DE" w14:textId="77777777" w:rsidR="00E54500" w:rsidRDefault="00E54500" w:rsidP="00E54500">
      <w:r>
        <w:rPr>
          <w:rFonts w:hint="eastAsia"/>
        </w:rPr>
        <w:t>每个人的生命都有自己对应的价码，所以富有的人，总是优先得到救治，贫穷的人就只能跪在风雪里，风雪里等待着医生有时候突发其想的怜悯。</w:t>
      </w:r>
    </w:p>
    <w:p w14:paraId="5E36671B" w14:textId="77777777" w:rsidR="00E54500" w:rsidRDefault="00E54500" w:rsidP="00E54500">
      <w:r>
        <w:rPr>
          <w:rFonts w:hint="eastAsia"/>
        </w:rPr>
        <w:t>他目睹了很多这样的场面，医生无情的甩开贫穷的求医者的手，登上富贵人家的马车，当他们下车进入豪华府邸的时候，俨然又是一幅悲天悯人的济世良医的面孔。</w:t>
      </w:r>
    </w:p>
    <w:p w14:paraId="681E5F42" w14:textId="77777777" w:rsidR="00E54500" w:rsidRPr="00417022" w:rsidRDefault="00E54500" w:rsidP="00E54500">
      <w:r>
        <w:rPr>
          <w:rFonts w:hint="eastAsia"/>
        </w:rPr>
        <w:t>那时候他对着那些虚伪的面孔发誓，一定要成为一个医术精湛的医生，无论贵贱与贫穷，平等的对价每一条生命，同时让那些把治病当作生财之道的人渣得到相应的惩治。</w:t>
      </w:r>
    </w:p>
    <w:p w14:paraId="703948C1" w14:textId="77777777" w:rsidR="00E54500" w:rsidRDefault="00E54500" w:rsidP="00E54500">
      <w:r>
        <w:rPr>
          <w:rFonts w:hint="eastAsia"/>
        </w:rPr>
        <w:t>这个理想，他五年前就做到了，他让百里城的病人不再生病，那些无良的医生也因此失去了工作，过着穷困潦倒的生活。</w:t>
      </w:r>
    </w:p>
    <w:p w14:paraId="60A915E3" w14:textId="77777777" w:rsidR="00E54500" w:rsidRDefault="00E54500" w:rsidP="00E54500">
      <w:r>
        <w:rPr>
          <w:rFonts w:hint="eastAsia"/>
        </w:rPr>
        <w:t>然后他觉得他的理想不应该只在百里城，而是在所有阳光所能照得到的地方，都没有病人再受病魔所折磨，再也不会有人因病致贫。</w:t>
      </w:r>
    </w:p>
    <w:p w14:paraId="51B99662" w14:textId="77777777" w:rsidR="00E54500" w:rsidRDefault="00E54500" w:rsidP="00E54500">
      <w:r>
        <w:rPr>
          <w:rFonts w:hint="eastAsia"/>
        </w:rPr>
        <w:t>然而这天下比百里城大得多，病症也比百里城见到的难得多，他开始有些力不从心，于是他希望进入南宫世家进修医道。</w:t>
      </w:r>
    </w:p>
    <w:p w14:paraId="57CAFD2D" w14:textId="77777777" w:rsidR="00E54500" w:rsidRDefault="00E54500" w:rsidP="00E54500">
      <w:r>
        <w:rPr>
          <w:rFonts w:hint="eastAsia"/>
        </w:rPr>
        <w:t>南宫世家是两境公认的最好的医道世家，因为某种缘故，本家已经于多年前覆灭了，他只找到了南宫一脉的分支。</w:t>
      </w:r>
    </w:p>
    <w:p w14:paraId="215F7D71" w14:textId="77777777" w:rsidR="00E54500" w:rsidRDefault="00E54500" w:rsidP="00E54500">
      <w:r>
        <w:rPr>
          <w:rFonts w:hint="eastAsia"/>
        </w:rPr>
        <w:t>南宫一脉入门的条件却非常严苛，那就是找到传说中能生死人肉白骨的冥月海棠，于是他就此踏上了寻找冥月海棠的路途。</w:t>
      </w:r>
    </w:p>
    <w:p w14:paraId="675C2693" w14:textId="77777777" w:rsidR="00E54500" w:rsidRDefault="00E54500" w:rsidP="00E54500">
      <w:r>
        <w:rPr>
          <w:rFonts w:hint="eastAsia"/>
        </w:rPr>
        <w:t>南入巫教，北游溟渊，西至三途河，足踏万里，终于在三途河以西找到了冥月海棠，并用自身的血液饲养了他。</w:t>
      </w:r>
    </w:p>
    <w:p w14:paraId="5540BD07" w14:textId="77777777" w:rsidR="00E54500" w:rsidRDefault="00E54500" w:rsidP="00E54500">
      <w:r>
        <w:rPr>
          <w:rFonts w:hint="eastAsia"/>
        </w:rPr>
        <w:t>这时候，他听闻百里城爆发了瘟疫，于是赶回来救治，但他赶到的时候，瘟疫已经被压了下去，传说是南宫世家本家的少年压制下去的。</w:t>
      </w:r>
    </w:p>
    <w:p w14:paraId="2FA09767" w14:textId="77777777" w:rsidR="00E54500" w:rsidRDefault="00E54500" w:rsidP="00E54500">
      <w:r>
        <w:rPr>
          <w:rFonts w:hint="eastAsia"/>
        </w:rPr>
        <w:lastRenderedPageBreak/>
        <w:t>看着百里城的人称颂那名医生的时候，他感到很失落，为此消沉了一段时间。</w:t>
      </w:r>
    </w:p>
    <w:p w14:paraId="3EDD0670" w14:textId="77777777" w:rsidR="00E54500" w:rsidRDefault="00E54500" w:rsidP="00E54500">
      <w:r>
        <w:rPr>
          <w:rFonts w:hint="eastAsia"/>
        </w:rPr>
        <w:t>后来城里还是陆续有病症发生，于是他接着治疗，虽然后来的病症更为复杂，但他用冥月海棠夹在药物里医治的方式，似乎格外的有效，不管多难的病症，都能够治好，由此他获得了更多的荣誉。</w:t>
      </w:r>
    </w:p>
    <w:p w14:paraId="404CBD1F" w14:textId="77777777" w:rsidR="00E54500" w:rsidRDefault="00E54500" w:rsidP="00E54500">
      <w:r>
        <w:rPr>
          <w:rFonts w:hint="eastAsia"/>
        </w:rPr>
        <w:t>但在那不久之后，被他医治好的病人，竟然逐个的离奇死亡，那些死者共同的特点都是被人抛开了心脏，随之而来的，就是铺天盖地的质疑与谩骂。</w:t>
      </w:r>
    </w:p>
    <w:p w14:paraId="5B001E35" w14:textId="77777777" w:rsidR="00E54500" w:rsidRDefault="00E54500" w:rsidP="00E54500">
      <w:r>
        <w:rPr>
          <w:rFonts w:hint="eastAsia"/>
        </w:rPr>
        <w:t>他想证明这一切只是巧合，但每一次的证明都是证明了原先的质疑而已，于是他背上了一个被诅咒的医者的骂声。</w:t>
      </w:r>
    </w:p>
    <w:p w14:paraId="2E93D031" w14:textId="77777777" w:rsidR="00E54500" w:rsidRPr="00865469" w:rsidRDefault="00E54500" w:rsidP="00E54500">
      <w:r>
        <w:rPr>
          <w:rFonts w:hint="eastAsia"/>
        </w:rPr>
        <w:t>每一次在失去意识前，看到的都只是一个模糊的背影，所以在接下来的数年时间里，他都在追逐着这个看不见的背影。</w:t>
      </w:r>
    </w:p>
    <w:p w14:paraId="77A6A1B8" w14:textId="77777777" w:rsidR="00E54500" w:rsidRDefault="00E54500" w:rsidP="00E54500">
      <w:r>
        <w:rPr>
          <w:rFonts w:hint="eastAsia"/>
        </w:rPr>
        <w:t>终于在不久之前，他探知了百里山那最神秘的第三人竟然是位炼药的，他这才有了方向。</w:t>
      </w:r>
    </w:p>
    <w:p w14:paraId="4E96F958" w14:textId="77777777" w:rsidR="00E54500" w:rsidRDefault="00E54500" w:rsidP="00E54500">
      <w:r>
        <w:rPr>
          <w:rFonts w:hint="eastAsia"/>
        </w:rPr>
        <w:t>也就在那时候，七脉守护者的西门缜死了，百里城风云聚集，这时候来了一个卖药的七分道士，于是他想一探虚实，也就在那里与西门纤纤重逢了。</w:t>
      </w:r>
    </w:p>
    <w:p w14:paraId="10E87538" w14:textId="77777777" w:rsidR="00E54500" w:rsidRPr="00DE35C7" w:rsidRDefault="00E54500" w:rsidP="00E54500">
      <w:r>
        <w:rPr>
          <w:rFonts w:hint="eastAsia"/>
        </w:rPr>
        <w:t>当得知有人攻打止戈山的时候，他选择了陪同上山，因为他知道只要有战斗的地方，必然有伤亡，在生死之间，不管愿意与否，都必须要接受他的医治了。</w:t>
      </w:r>
    </w:p>
    <w:p w14:paraId="40E5AD6D" w14:textId="77777777" w:rsidR="00E54500" w:rsidRDefault="00E54500" w:rsidP="00E54500">
      <w:r>
        <w:rPr>
          <w:rFonts w:hint="eastAsia"/>
        </w:rPr>
        <w:t>医治的伤者越多，抓住杀人者的机率就越大，这是他当时的想法。</w:t>
      </w:r>
    </w:p>
    <w:p w14:paraId="463AFE65" w14:textId="77777777" w:rsidR="00E54500" w:rsidRDefault="00E54500" w:rsidP="00E54500">
      <w:r>
        <w:rPr>
          <w:rFonts w:hint="eastAsia"/>
        </w:rPr>
        <w:t>正如他想的一样，虽然人们碍于诅咒，但仍有二十多个重伤者接受了他的医治，这也就意味着，他有二十多次的机会。</w:t>
      </w:r>
    </w:p>
    <w:p w14:paraId="603E53B0" w14:textId="77777777" w:rsidR="00E54500" w:rsidRDefault="00E54500" w:rsidP="00E54500">
      <w:r>
        <w:rPr>
          <w:rFonts w:hint="eastAsia"/>
        </w:rPr>
        <w:t>于是在第二夜，他终于追逐到了那个似乎永远的看不到的背影——七分道士。</w:t>
      </w:r>
    </w:p>
    <w:p w14:paraId="521D6F76" w14:textId="77777777" w:rsidR="004117A5" w:rsidRDefault="006101B2" w:rsidP="00E54500">
      <w:r>
        <w:rPr>
          <w:rFonts w:hint="eastAsia"/>
        </w:rPr>
        <w:t>牺牲了这么多人，只为见到那</w:t>
      </w:r>
      <w:r w:rsidR="004117A5">
        <w:rPr>
          <w:rFonts w:hint="eastAsia"/>
        </w:rPr>
        <w:t>个背影，这样做是否值得？</w:t>
      </w:r>
    </w:p>
    <w:p w14:paraId="4E49EA9E" w14:textId="77777777" w:rsidR="00FA448E" w:rsidRDefault="004117A5" w:rsidP="00E54500">
      <w:r>
        <w:rPr>
          <w:rFonts w:hint="eastAsia"/>
        </w:rPr>
        <w:t>他早已不去想，</w:t>
      </w:r>
      <w:r w:rsidR="006101B2">
        <w:rPr>
          <w:rFonts w:hint="eastAsia"/>
        </w:rPr>
        <w:t>活在阴影里的人，迟早都要被阴影吞噬。</w:t>
      </w:r>
    </w:p>
    <w:p w14:paraId="04BA86B2" w14:textId="77777777" w:rsidR="007D3D2D" w:rsidRDefault="007D3D2D" w:rsidP="007D3D2D">
      <w:r>
        <w:rPr>
          <w:rFonts w:hint="eastAsia"/>
        </w:rPr>
        <w:t>至少在被吞噬之前，他要把七分道士拉下地狱。</w:t>
      </w:r>
    </w:p>
    <w:p w14:paraId="02CDFF3C" w14:textId="77777777" w:rsidR="007D3D2D" w:rsidRPr="007D3D2D" w:rsidRDefault="007D3D2D" w:rsidP="00E54500">
      <w:r>
        <w:rPr>
          <w:rFonts w:hint="eastAsia"/>
        </w:rPr>
        <w:t>他已经给了七分道士足够多的时间，找到这里。</w:t>
      </w:r>
    </w:p>
    <w:p w14:paraId="33C5467D" w14:textId="77777777" w:rsidR="007D3D2D" w:rsidRPr="007D3D2D" w:rsidRDefault="007D3D2D" w:rsidP="00E54500">
      <w:r>
        <w:rPr>
          <w:rFonts w:hint="eastAsia"/>
        </w:rPr>
        <w:t>他相信这时候，七分道士已经到了，只是还躲在某个角落，等待时机。</w:t>
      </w:r>
    </w:p>
    <w:p w14:paraId="322DEAE7" w14:textId="77777777" w:rsidR="007D3D2D" w:rsidRDefault="007D3D2D" w:rsidP="007D3D2D">
      <w:r>
        <w:rPr>
          <w:rFonts w:hint="eastAsia"/>
        </w:rPr>
        <w:t>他决定不给他准备的机会，</w:t>
      </w:r>
      <w:r w:rsidR="001844B6">
        <w:rPr>
          <w:rFonts w:hint="eastAsia"/>
        </w:rPr>
        <w:t>朝着林子四处，喊道：“”</w:t>
      </w:r>
    </w:p>
    <w:p w14:paraId="269960F5" w14:textId="77777777" w:rsidR="00250CB7" w:rsidRDefault="00250CB7" w:rsidP="007D3D2D">
      <w:r>
        <w:rPr>
          <w:rFonts w:hint="eastAsia"/>
        </w:rPr>
        <w:t>“我在山梨上涂了血变之毒，如果在半个时辰内没有让</w:t>
      </w:r>
      <w:r w:rsidR="00796E06">
        <w:rPr>
          <w:rFonts w:hint="eastAsia"/>
        </w:rPr>
        <w:t>海棠吸引他的血，他就会血枯而亡，你将永远</w:t>
      </w:r>
      <w:r>
        <w:rPr>
          <w:rFonts w:hint="eastAsia"/>
        </w:rPr>
        <w:t>得不到冥月海棠之果。”</w:t>
      </w:r>
    </w:p>
    <w:p w14:paraId="652963F4" w14:textId="77777777" w:rsidR="00C27DEC" w:rsidRDefault="001844B6" w:rsidP="00E54500">
      <w:r>
        <w:rPr>
          <w:rFonts w:hint="eastAsia"/>
        </w:rPr>
        <w:t>林中没有任何回响，但</w:t>
      </w:r>
      <w:r w:rsidR="00845BD1">
        <w:rPr>
          <w:rFonts w:hint="eastAsia"/>
        </w:rPr>
        <w:t>却</w:t>
      </w:r>
      <w:r w:rsidR="00B336F1">
        <w:rPr>
          <w:rFonts w:hint="eastAsia"/>
        </w:rPr>
        <w:t>引来了山贼小宝强烈的抗议和质问。</w:t>
      </w:r>
    </w:p>
    <w:p w14:paraId="7FEC7662" w14:textId="77777777" w:rsidR="00B336F1" w:rsidRPr="00B336F1" w:rsidRDefault="00B336F1" w:rsidP="00E54500">
      <w:r>
        <w:rPr>
          <w:rFonts w:hint="eastAsia"/>
        </w:rPr>
        <w:t>“为虾米要在山梨上涂毒？为虾米海棠要吸小宝的血？为虾米小宝会血枯而亡？为虾米他会得不到海棠之果？为虾米小宝不知道虾米是</w:t>
      </w:r>
      <w:r w:rsidR="001844B6">
        <w:rPr>
          <w:rFonts w:hint="eastAsia"/>
        </w:rPr>
        <w:t>海棠之果？为虾米小宝不知道为虾米……</w:t>
      </w:r>
      <w:r>
        <w:rPr>
          <w:rFonts w:hint="eastAsia"/>
        </w:rPr>
        <w:t>”</w:t>
      </w:r>
    </w:p>
    <w:p w14:paraId="2D867946" w14:textId="77777777" w:rsidR="00845BD1" w:rsidRDefault="00845BD1" w:rsidP="00E54500">
      <w:r>
        <w:rPr>
          <w:rFonts w:hint="eastAsia"/>
        </w:rPr>
        <w:t>等了许久，山林中还是只能山贼小宝为虾米为虾米的质问声，七分道士仍然没有出现。</w:t>
      </w:r>
    </w:p>
    <w:p w14:paraId="1AE74D05" w14:textId="77777777" w:rsidR="00C27DEC" w:rsidRDefault="00845BD1" w:rsidP="00E54500">
      <w:r>
        <w:rPr>
          <w:rFonts w:hint="eastAsia"/>
        </w:rPr>
        <w:t>季海棠有些心生不奈，点燃了火把，</w:t>
      </w:r>
      <w:r w:rsidR="001844B6">
        <w:rPr>
          <w:rFonts w:hint="eastAsia"/>
        </w:rPr>
        <w:t>朝着山贼小宝走去。</w:t>
      </w:r>
    </w:p>
    <w:p w14:paraId="36828372" w14:textId="77777777" w:rsidR="00845BD1" w:rsidRDefault="00845BD1" w:rsidP="00E54500">
      <w:r>
        <w:rPr>
          <w:rFonts w:hint="eastAsia"/>
        </w:rPr>
        <w:t>山贼小宝感知到危险，求生本能爆发，挣扎着大喊道：“救命哦，要死人了哦！”</w:t>
      </w:r>
    </w:p>
    <w:p w14:paraId="47F982F5" w14:textId="77777777" w:rsidR="001F79EC" w:rsidRDefault="001F79EC" w:rsidP="00E54500">
      <w:r>
        <w:rPr>
          <w:rFonts w:hint="eastAsia"/>
        </w:rPr>
        <w:t>一个人身影从林子深处</w:t>
      </w:r>
      <w:r w:rsidR="00C53D3E">
        <w:rPr>
          <w:rFonts w:hint="eastAsia"/>
        </w:rPr>
        <w:t>的阴影</w:t>
      </w:r>
      <w:r>
        <w:rPr>
          <w:rFonts w:hint="eastAsia"/>
        </w:rPr>
        <w:t>走了出来。</w:t>
      </w:r>
    </w:p>
    <w:p w14:paraId="4A21C2FA" w14:textId="77777777" w:rsidR="00010BBE" w:rsidRDefault="00010BBE" w:rsidP="00E54500">
      <w:r>
        <w:rPr>
          <w:rFonts w:hint="eastAsia"/>
        </w:rPr>
        <w:t>……</w:t>
      </w:r>
    </w:p>
    <w:p w14:paraId="0C41BFB9" w14:textId="77777777" w:rsidR="00010BBE" w:rsidRDefault="00010BBE" w:rsidP="00E54500">
      <w:r>
        <w:rPr>
          <w:rFonts w:hint="eastAsia"/>
        </w:rPr>
        <w:t>……</w:t>
      </w:r>
    </w:p>
    <w:p w14:paraId="5164D9F2" w14:textId="77777777" w:rsidR="003B061A" w:rsidRDefault="003B061A" w:rsidP="00E54500">
      <w:r>
        <w:rPr>
          <w:rFonts w:hint="eastAsia"/>
        </w:rPr>
        <w:t>单身客栈里，麻将仍在继续。打到天亮的时候，应江湖与炼金锋输得有些凄惨，阿漂哥与盛飞羽二捆二，于是准备收桌开业。</w:t>
      </w:r>
    </w:p>
    <w:p w14:paraId="250A0C88" w14:textId="77777777" w:rsidR="003B061A" w:rsidRDefault="008633FE" w:rsidP="00E54500">
      <w:r>
        <w:rPr>
          <w:rFonts w:hint="eastAsia"/>
        </w:rPr>
        <w:t>应江湖自然不让，</w:t>
      </w:r>
      <w:r w:rsidR="0039333B">
        <w:rPr>
          <w:rFonts w:hint="eastAsia"/>
        </w:rPr>
        <w:t>阿漂哥又坚持开业做生意，几经谈判下来，应江湖决定让盛飞羽下桌去打理客栈生意，并让山贼小弟们全全听她指挥。</w:t>
      </w:r>
    </w:p>
    <w:p w14:paraId="0D8F7B4D" w14:textId="77777777" w:rsidR="00AF06FF" w:rsidRDefault="00AF06FF" w:rsidP="00E54500">
      <w:r>
        <w:rPr>
          <w:rFonts w:hint="eastAsia"/>
        </w:rPr>
        <w:t>盛飞羽下</w:t>
      </w:r>
      <w:r w:rsidR="001E4B0E">
        <w:rPr>
          <w:rFonts w:hint="eastAsia"/>
        </w:rPr>
        <w:t>桌，三缺一自然不好打，于是阿漂哥建议把钱百万拖上桌来，炼金锋与应江湖表示坚决拥护这种英明的决定。</w:t>
      </w:r>
    </w:p>
    <w:p w14:paraId="5479EDCC" w14:textId="77777777" w:rsidR="00C354E1" w:rsidRDefault="005D4F09" w:rsidP="00E54500">
      <w:r>
        <w:rPr>
          <w:rFonts w:hint="eastAsia"/>
        </w:rPr>
        <w:t>钱百万被应江湖揍过一顿，哪里还敢赢他的钱，只好一路输到底。</w:t>
      </w:r>
    </w:p>
    <w:p w14:paraId="64A4871F" w14:textId="77777777" w:rsidR="00A851DF" w:rsidRDefault="00A851DF" w:rsidP="00E54500">
      <w:r>
        <w:rPr>
          <w:rFonts w:hint="eastAsia"/>
        </w:rPr>
        <w:t>后面的牌局就变得很有意思了，百里城三大神棍痛宰两境知名富二代，大家赢得高兴，自然</w:t>
      </w:r>
      <w:r w:rsidR="00273D4F">
        <w:rPr>
          <w:rFonts w:hint="eastAsia"/>
        </w:rPr>
        <w:lastRenderedPageBreak/>
        <w:t>都不想散桌，早餐与中午饭都是在牌桌上解决的。</w:t>
      </w:r>
    </w:p>
    <w:p w14:paraId="16E08C34" w14:textId="77777777" w:rsidR="00624846" w:rsidRPr="00624846" w:rsidRDefault="00624846" w:rsidP="00E54500">
      <w:r>
        <w:rPr>
          <w:rFonts w:hint="eastAsia"/>
        </w:rPr>
        <w:t>大家打得比较开心，于是又继续起山贼小宝的话题。</w:t>
      </w:r>
    </w:p>
    <w:p w14:paraId="3F6F557F" w14:textId="77777777" w:rsidR="00273D4F" w:rsidRDefault="0039386F" w:rsidP="00E54500">
      <w:r>
        <w:rPr>
          <w:rFonts w:hint="eastAsia"/>
        </w:rPr>
        <w:t>阿漂哥说道：“你这是把山贼小宝往火堆里推啊！”</w:t>
      </w:r>
    </w:p>
    <w:p w14:paraId="2D2FC23A" w14:textId="77777777" w:rsidR="00B42E66" w:rsidRDefault="00B42E66" w:rsidP="00E54500">
      <w:r>
        <w:rPr>
          <w:rFonts w:hint="eastAsia"/>
        </w:rPr>
        <w:t>应江湖叹了口气，说道：“谁叫他好死不死，被</w:t>
      </w:r>
      <w:r w:rsidR="004B6133">
        <w:rPr>
          <w:rFonts w:hint="eastAsia"/>
        </w:rPr>
        <w:t>那个佛珠男</w:t>
      </w:r>
      <w:r w:rsidR="00135838">
        <w:rPr>
          <w:rFonts w:hint="eastAsia"/>
        </w:rPr>
        <w:t>打出鼻血来，让人发现他的无色无质血脉。</w:t>
      </w:r>
      <w:r>
        <w:rPr>
          <w:rFonts w:hint="eastAsia"/>
        </w:rPr>
        <w:t>”</w:t>
      </w:r>
    </w:p>
    <w:p w14:paraId="1C3B03CA" w14:textId="77777777" w:rsidR="00ED739F" w:rsidRDefault="00ED739F" w:rsidP="00E54500">
      <w:r>
        <w:rPr>
          <w:rFonts w:hint="eastAsia"/>
        </w:rPr>
        <w:t>阿漂哥望着他，说道：“当时你又不在山上，你怎么知道他的血液是无色无质的？”</w:t>
      </w:r>
    </w:p>
    <w:p w14:paraId="1F0D1242" w14:textId="77777777" w:rsidR="00CA0667" w:rsidRDefault="00CA0667" w:rsidP="00E54500">
      <w:r>
        <w:rPr>
          <w:rFonts w:hint="eastAsia"/>
        </w:rPr>
        <w:t>应江湖也望着他，说道：“你不也不在，那不是也知道了？”</w:t>
      </w:r>
    </w:p>
    <w:p w14:paraId="53823874" w14:textId="77777777" w:rsidR="009B665B" w:rsidRDefault="009B665B" w:rsidP="00E54500">
      <w:r>
        <w:rPr>
          <w:rFonts w:hint="eastAsia"/>
        </w:rPr>
        <w:t>两人沉默的对望着，试探着彼此的心思。</w:t>
      </w:r>
    </w:p>
    <w:p w14:paraId="45BCA91C" w14:textId="77777777" w:rsidR="009B665B" w:rsidRDefault="009B665B" w:rsidP="00E54500">
      <w:r>
        <w:rPr>
          <w:rFonts w:hint="eastAsia"/>
        </w:rPr>
        <w:t>客栈内突然就安静了下来。</w:t>
      </w:r>
    </w:p>
    <w:p w14:paraId="71B07162" w14:textId="77777777" w:rsidR="009B665B" w:rsidRDefault="009B665B" w:rsidP="00E54500">
      <w:r>
        <w:rPr>
          <w:rFonts w:hint="eastAsia"/>
        </w:rPr>
        <w:t>吃饭吹牛的人自觉地压低了声音，百里城三大神棍之间的对峙，谁与不敢打破。</w:t>
      </w:r>
    </w:p>
    <w:p w14:paraId="18FAB11E" w14:textId="77777777" w:rsidR="009B665B" w:rsidRDefault="009B665B" w:rsidP="00E54500">
      <w:r>
        <w:rPr>
          <w:rFonts w:hint="eastAsia"/>
        </w:rPr>
        <w:t>钱百万有些紧张，举起的牌不知道要不要打下去。</w:t>
      </w:r>
    </w:p>
    <w:p w14:paraId="646990C1" w14:textId="77777777" w:rsidR="009B665B" w:rsidRDefault="009B665B" w:rsidP="00E54500">
      <w:r>
        <w:rPr>
          <w:rFonts w:hint="eastAsia"/>
        </w:rPr>
        <w:t>炼金锋看到了他的牌，赶紧抢了过来，然后说了声碰。</w:t>
      </w:r>
    </w:p>
    <w:p w14:paraId="40E3398B" w14:textId="77777777" w:rsidR="00EE74E1" w:rsidRDefault="00EE74E1" w:rsidP="00E54500">
      <w:r>
        <w:rPr>
          <w:rFonts w:hint="eastAsia"/>
        </w:rPr>
        <w:t>沉默被打破了，应江湖与阿漂哥两人各自笑笑，</w:t>
      </w:r>
      <w:r w:rsidR="00982E44">
        <w:rPr>
          <w:rFonts w:hint="eastAsia"/>
        </w:rPr>
        <w:t>仿佛都看透了彼此了心思，</w:t>
      </w:r>
      <w:r>
        <w:rPr>
          <w:rFonts w:hint="eastAsia"/>
        </w:rPr>
        <w:t>然后继续打牌。</w:t>
      </w:r>
    </w:p>
    <w:p w14:paraId="682365E1" w14:textId="77777777" w:rsidR="00C02FE3" w:rsidRDefault="00F34445" w:rsidP="00E54500">
      <w:r>
        <w:rPr>
          <w:rFonts w:hint="eastAsia"/>
        </w:rPr>
        <w:t>诸人松了口气，果然神棍间的对峙，只有神棍能打破。</w:t>
      </w:r>
    </w:p>
    <w:p w14:paraId="31086785" w14:textId="77777777" w:rsidR="00C02FE3" w:rsidRDefault="009A2662" w:rsidP="00E54500">
      <w:r>
        <w:rPr>
          <w:rFonts w:hint="eastAsia"/>
        </w:rPr>
        <w:t>炼金锋忽然说道：“</w:t>
      </w:r>
      <w:r w:rsidR="00C02FE3">
        <w:rPr>
          <w:rFonts w:hint="eastAsia"/>
        </w:rPr>
        <w:t>为什么丰都燕家会突然对冥月海棠之果感兴趣？</w:t>
      </w:r>
      <w:r>
        <w:rPr>
          <w:rFonts w:hint="eastAsia"/>
        </w:rPr>
        <w:t>”</w:t>
      </w:r>
    </w:p>
    <w:p w14:paraId="2A7819AE" w14:textId="77777777" w:rsidR="00C02FE3" w:rsidRDefault="00C02FE3" w:rsidP="00E54500">
      <w:r>
        <w:rPr>
          <w:rFonts w:hint="eastAsia"/>
        </w:rPr>
        <w:t>阿漂哥看向应江湖，如果说有一人知道原因，那无疑只能是他了。</w:t>
      </w:r>
    </w:p>
    <w:p w14:paraId="5C7E032C" w14:textId="77777777" w:rsidR="00C02FE3" w:rsidRDefault="00C02FE3" w:rsidP="00E54500">
      <w:r>
        <w:rPr>
          <w:rFonts w:hint="eastAsia"/>
        </w:rPr>
        <w:t>应江湖耸耸肩，说道：“我也不知道啊！”</w:t>
      </w:r>
    </w:p>
    <w:p w14:paraId="694C9C74" w14:textId="77777777" w:rsidR="00736D15" w:rsidRDefault="00736D15" w:rsidP="00E54500">
      <w:r>
        <w:rPr>
          <w:rFonts w:hint="eastAsia"/>
        </w:rPr>
        <w:t>阿漂哥与炼金锋听到这话，颇为失望。</w:t>
      </w:r>
    </w:p>
    <w:p w14:paraId="3B1AF671" w14:textId="77777777" w:rsidR="00736D15" w:rsidRDefault="00736D15" w:rsidP="00E54500">
      <w:r>
        <w:rPr>
          <w:rFonts w:hint="eastAsia"/>
        </w:rPr>
        <w:t>钱百万默默了出了颗八条，好像没什么反应。</w:t>
      </w:r>
    </w:p>
    <w:p w14:paraId="146D20E6" w14:textId="77777777" w:rsidR="00736D15" w:rsidRDefault="00736D15" w:rsidP="00E54500">
      <w:r>
        <w:rPr>
          <w:rFonts w:hint="eastAsia"/>
        </w:rPr>
        <w:t>三人的目光同时落到了他的身上，异口同声地道：“你知道。”</w:t>
      </w:r>
    </w:p>
    <w:p w14:paraId="3993D4D9" w14:textId="77777777" w:rsidR="007B422B" w:rsidRDefault="007B422B" w:rsidP="00E54500">
      <w:r>
        <w:rPr>
          <w:rFonts w:hint="eastAsia"/>
        </w:rPr>
        <w:t>钱百万</w:t>
      </w:r>
      <w:r w:rsidR="00FC4FBB">
        <w:rPr>
          <w:rFonts w:hint="eastAsia"/>
        </w:rPr>
        <w:t>吱吱唔唔地</w:t>
      </w:r>
      <w:r>
        <w:rPr>
          <w:rFonts w:hint="eastAsia"/>
        </w:rPr>
        <w:t>道：“我</w:t>
      </w:r>
      <w:r w:rsidR="00FC4FBB">
        <w:rPr>
          <w:rFonts w:hint="eastAsia"/>
        </w:rPr>
        <w:t>……我</w:t>
      </w:r>
      <w:r>
        <w:rPr>
          <w:rFonts w:hint="eastAsia"/>
        </w:rPr>
        <w:t>不知道。”</w:t>
      </w:r>
    </w:p>
    <w:p w14:paraId="775952A2" w14:textId="77777777" w:rsidR="007B422B" w:rsidRDefault="007B422B" w:rsidP="00E54500">
      <w:r>
        <w:rPr>
          <w:rFonts w:hint="eastAsia"/>
        </w:rPr>
        <w:t>炼金锋放下了扇子。</w:t>
      </w:r>
    </w:p>
    <w:p w14:paraId="38C40DD5" w14:textId="77777777" w:rsidR="007B422B" w:rsidRDefault="007B422B" w:rsidP="00E54500">
      <w:r>
        <w:rPr>
          <w:rFonts w:hint="eastAsia"/>
        </w:rPr>
        <w:t>阿漂哥卷起了袖子。</w:t>
      </w:r>
    </w:p>
    <w:p w14:paraId="54537D51" w14:textId="77777777" w:rsidR="007B422B" w:rsidRDefault="007B422B" w:rsidP="00E54500">
      <w:r>
        <w:rPr>
          <w:rFonts w:hint="eastAsia"/>
        </w:rPr>
        <w:t>应江湖举起了板凳。</w:t>
      </w:r>
    </w:p>
    <w:p w14:paraId="21FB7D92" w14:textId="77777777" w:rsidR="007B422B" w:rsidRDefault="00AD56EE" w:rsidP="00E54500">
      <w:r>
        <w:rPr>
          <w:rFonts w:hint="eastAsia"/>
        </w:rPr>
        <w:t>钱百万吓得瑟瑟发抖，指了指周围的人。</w:t>
      </w:r>
    </w:p>
    <w:p w14:paraId="480D0828" w14:textId="77777777" w:rsidR="00AD56EE" w:rsidRDefault="00AD56EE" w:rsidP="00E54500">
      <w:r>
        <w:rPr>
          <w:rFonts w:hint="eastAsia"/>
        </w:rPr>
        <w:t>应江湖闻言朝周围瞪了一眼，</w:t>
      </w:r>
      <w:r w:rsidR="00351DEE">
        <w:rPr>
          <w:rFonts w:hint="eastAsia"/>
        </w:rPr>
        <w:t>除了盛飞羽，其他</w:t>
      </w:r>
      <w:r>
        <w:rPr>
          <w:rFonts w:hint="eastAsia"/>
        </w:rPr>
        <w:t>围观的人瞬间散到三丈外。</w:t>
      </w:r>
    </w:p>
    <w:p w14:paraId="36FEB043" w14:textId="77777777" w:rsidR="00C61DDA" w:rsidRPr="00C61DDA" w:rsidRDefault="00C61DDA" w:rsidP="00E54500">
      <w:r>
        <w:rPr>
          <w:rFonts w:hint="eastAsia"/>
        </w:rPr>
        <w:t>钱百万压低了声音说道：“你们听过芦苇镇吗？”</w:t>
      </w:r>
    </w:p>
    <w:p w14:paraId="63BCC9FD" w14:textId="77777777" w:rsidR="00C02FE3" w:rsidRDefault="00237663" w:rsidP="00C02FE3">
      <w:r>
        <w:rPr>
          <w:rFonts w:hint="eastAsia"/>
        </w:rPr>
        <w:t>应江湖像看白痴一</w:t>
      </w:r>
      <w:r w:rsidR="00703FE2">
        <w:rPr>
          <w:rFonts w:hint="eastAsia"/>
        </w:rPr>
        <w:t>样看着他，说道：“听说</w:t>
      </w:r>
      <w:r>
        <w:rPr>
          <w:rFonts w:hint="eastAsia"/>
        </w:rPr>
        <w:t>还问你吗？</w:t>
      </w:r>
      <w:r w:rsidR="00C02FE3">
        <w:rPr>
          <w:rFonts w:hint="eastAsia"/>
        </w:rPr>
        <w:t>”</w:t>
      </w:r>
    </w:p>
    <w:p w14:paraId="5C9DCBF8" w14:textId="77777777" w:rsidR="00C02FE3" w:rsidRDefault="00703FE2" w:rsidP="00C02FE3">
      <w:r>
        <w:rPr>
          <w:rFonts w:hint="eastAsia"/>
        </w:rPr>
        <w:t>钱百万</w:t>
      </w:r>
      <w:r w:rsidR="00135223">
        <w:rPr>
          <w:rFonts w:hint="eastAsia"/>
        </w:rPr>
        <w:t>无奈，只好如实招来，说道：</w:t>
      </w:r>
      <w:r w:rsidR="00C02FE3">
        <w:rPr>
          <w:rFonts w:hint="eastAsia"/>
        </w:rPr>
        <w:t>“</w:t>
      </w:r>
      <w:r w:rsidR="00184F44">
        <w:rPr>
          <w:rFonts w:hint="eastAsia"/>
        </w:rPr>
        <w:t>具体的事情我也不知道，只听过一句谚语</w:t>
      </w:r>
      <w:r w:rsidR="007B1B16">
        <w:rPr>
          <w:rFonts w:hint="eastAsia"/>
        </w:rPr>
        <w:t>：</w:t>
      </w:r>
      <w:r w:rsidR="00C02FE3">
        <w:rPr>
          <w:rFonts w:hint="eastAsia"/>
        </w:rPr>
        <w:t>子川末，芦苇香，芦鸦一刃，燕山云泣，魔子殇。”</w:t>
      </w:r>
    </w:p>
    <w:p w14:paraId="2CA6D9DD" w14:textId="77777777" w:rsidR="00C02FE3" w:rsidRDefault="00C02FE3" w:rsidP="00C02FE3">
      <w:r>
        <w:rPr>
          <w:rFonts w:hint="eastAsia"/>
        </w:rPr>
        <w:t>应江湖诸人显得相当震撼，丰都谷的燕家是三途河几大势力之一，失觉魔人双子一文一武，</w:t>
      </w:r>
      <w:r w:rsidR="007078EB">
        <w:rPr>
          <w:rFonts w:hint="eastAsia"/>
        </w:rPr>
        <w:t>左丘明以剑拜谒端木飞云</w:t>
      </w:r>
      <w:r w:rsidR="00841003">
        <w:rPr>
          <w:rFonts w:hint="eastAsia"/>
        </w:rPr>
        <w:t>后</w:t>
      </w:r>
      <w:r w:rsidR="007078EB">
        <w:rPr>
          <w:rFonts w:hint="eastAsia"/>
        </w:rPr>
        <w:t>，大魔子燕云山</w:t>
      </w:r>
      <w:r>
        <w:rPr>
          <w:rFonts w:hint="eastAsia"/>
        </w:rPr>
        <w:t>活动极为频繁，</w:t>
      </w:r>
      <w:r w:rsidR="00701F87">
        <w:rPr>
          <w:rFonts w:hint="eastAsia"/>
        </w:rPr>
        <w:t>以其心狠手辣驰</w:t>
      </w:r>
      <w:r>
        <w:rPr>
          <w:rFonts w:hint="eastAsia"/>
        </w:rPr>
        <w:t>名两境。</w:t>
      </w:r>
    </w:p>
    <w:p w14:paraId="1800B4ED" w14:textId="77777777" w:rsidR="00C02FE3" w:rsidRDefault="00C02FE3" w:rsidP="00C02FE3">
      <w:r>
        <w:rPr>
          <w:rFonts w:hint="eastAsia"/>
        </w:rPr>
        <w:t>但</w:t>
      </w:r>
      <w:r w:rsidR="005E3E19">
        <w:rPr>
          <w:rFonts w:hint="eastAsia"/>
        </w:rPr>
        <w:t>不久之后，盛名一时的大魔子猝然归隐丰都谷，从此再为消息，原来是被人打伤了</w:t>
      </w:r>
      <w:r>
        <w:rPr>
          <w:rFonts w:hint="eastAsia"/>
        </w:rPr>
        <w:t>。</w:t>
      </w:r>
    </w:p>
    <w:p w14:paraId="6E29A011" w14:textId="77777777" w:rsidR="00C02FE3" w:rsidRDefault="00B2156F" w:rsidP="00C02FE3">
      <w:r>
        <w:rPr>
          <w:rFonts w:hint="eastAsia"/>
        </w:rPr>
        <w:t>炼金锋</w:t>
      </w:r>
      <w:r w:rsidR="00C02FE3">
        <w:rPr>
          <w:rFonts w:hint="eastAsia"/>
        </w:rPr>
        <w:t>甚为惊讶，说道：“传闻大魔子刀法已臻上武之境，究竟是何方神圣，竟能将之挫败。”</w:t>
      </w:r>
    </w:p>
    <w:p w14:paraId="4DEEA050" w14:textId="77777777" w:rsidR="00C02FE3" w:rsidRDefault="00B2156F" w:rsidP="00C02FE3">
      <w:r>
        <w:rPr>
          <w:rFonts w:hint="eastAsia"/>
        </w:rPr>
        <w:t>钱百万</w:t>
      </w:r>
      <w:r w:rsidR="00C02FE3">
        <w:rPr>
          <w:rFonts w:hint="eastAsia"/>
        </w:rPr>
        <w:t>解释道：“不是挫败，而是武脉尽废，四肢不遂。”</w:t>
      </w:r>
    </w:p>
    <w:p w14:paraId="56890BE1" w14:textId="77777777" w:rsidR="00B2156F" w:rsidRPr="00F03791" w:rsidRDefault="00B2156F" w:rsidP="00C02FE3">
      <w:r>
        <w:rPr>
          <w:rFonts w:hint="eastAsia"/>
        </w:rPr>
        <w:t>应江湖感慨说道：“怪不得这只大胸燕会突然对冥月海棠感兴趣，原来是看中了生死人肉百骨，续四肢的功能。”</w:t>
      </w:r>
    </w:p>
    <w:p w14:paraId="6299A960" w14:textId="77777777" w:rsidR="00C02FE3" w:rsidRPr="00C02FE3" w:rsidRDefault="00B2156F" w:rsidP="00E54500">
      <w:r>
        <w:rPr>
          <w:rFonts w:hint="eastAsia"/>
        </w:rPr>
        <w:t>炼金锋忽然担心起山贼小宝来，说道：“那山贼小宝岂不是很危险？”</w:t>
      </w:r>
    </w:p>
    <w:p w14:paraId="3C03C4A2" w14:textId="77777777" w:rsidR="00235DBF" w:rsidRDefault="004918FA" w:rsidP="00E54500">
      <w:r>
        <w:rPr>
          <w:rFonts w:hint="eastAsia"/>
        </w:rPr>
        <w:t>应江湖想了想，</w:t>
      </w:r>
      <w:r w:rsidR="007B62FC">
        <w:rPr>
          <w:rFonts w:hint="eastAsia"/>
        </w:rPr>
        <w:t>说</w:t>
      </w:r>
      <w:r>
        <w:rPr>
          <w:rFonts w:hint="eastAsia"/>
        </w:rPr>
        <w:t>道：“</w:t>
      </w:r>
      <w:r w:rsidR="007B62FC">
        <w:rPr>
          <w:rFonts w:hint="eastAsia"/>
        </w:rPr>
        <w:t>丰都有凶燕，至佛会没有守护者吗？</w:t>
      </w:r>
      <w:r>
        <w:rPr>
          <w:rFonts w:hint="eastAsia"/>
        </w:rPr>
        <w:t>”</w:t>
      </w:r>
    </w:p>
    <w:p w14:paraId="779B3EE2" w14:textId="77777777" w:rsidR="00BA0331" w:rsidRDefault="00A93E36" w:rsidP="00235DBF">
      <w:r>
        <w:rPr>
          <w:rFonts w:hint="eastAsia"/>
        </w:rPr>
        <w:t>阿漂哥怔了怔，想起了曾经看</w:t>
      </w:r>
      <w:r w:rsidR="001506D1">
        <w:rPr>
          <w:rFonts w:hint="eastAsia"/>
        </w:rPr>
        <w:t>过的佛国</w:t>
      </w:r>
      <w:r w:rsidR="00235DBF">
        <w:rPr>
          <w:rFonts w:hint="eastAsia"/>
        </w:rPr>
        <w:t>记载，至佛转世后，灵魂会沉睡转世灵</w:t>
      </w:r>
      <w:r>
        <w:rPr>
          <w:rFonts w:hint="eastAsia"/>
        </w:rPr>
        <w:t>童体内，在觉醒之前，灵童与普通人无异，</w:t>
      </w:r>
      <w:r w:rsidR="00BA0331">
        <w:rPr>
          <w:rFonts w:hint="eastAsia"/>
        </w:rPr>
        <w:t>为了保护至佛成长，佛国会安排一个守护者。</w:t>
      </w:r>
    </w:p>
    <w:p w14:paraId="19C8619C" w14:textId="77777777" w:rsidR="00235DBF" w:rsidRPr="00EF50E4" w:rsidRDefault="00A93E36" w:rsidP="00235DBF">
      <w:r>
        <w:rPr>
          <w:rFonts w:hint="eastAsia"/>
        </w:rPr>
        <w:t>他想起一个人来。</w:t>
      </w:r>
    </w:p>
    <w:p w14:paraId="37555ABD" w14:textId="77777777" w:rsidR="003177B7" w:rsidRDefault="003177B7" w:rsidP="00E54500"/>
    <w:p w14:paraId="6086DFEC" w14:textId="77777777" w:rsidR="00FC36E3" w:rsidRDefault="00861276" w:rsidP="00861276">
      <w:pPr>
        <w:pStyle w:val="3"/>
      </w:pPr>
      <w:r>
        <w:rPr>
          <w:rFonts w:hint="eastAsia"/>
        </w:rPr>
        <w:lastRenderedPageBreak/>
        <w:t>第</w:t>
      </w:r>
      <w:r w:rsidR="00E54500">
        <w:rPr>
          <w:rFonts w:hint="eastAsia"/>
        </w:rPr>
        <w:t>五十四</w:t>
      </w:r>
      <w:r w:rsidR="003177B7">
        <w:rPr>
          <w:rFonts w:hint="eastAsia"/>
        </w:rPr>
        <w:t>章猝不及防的一刀</w:t>
      </w:r>
    </w:p>
    <w:p w14:paraId="314943B7" w14:textId="77777777" w:rsidR="00A4795E" w:rsidRDefault="00F80F0A" w:rsidP="00433639">
      <w:r>
        <w:rPr>
          <w:rFonts w:hint="eastAsia"/>
        </w:rPr>
        <w:t>从阴影里走出来的人</w:t>
      </w:r>
      <w:r w:rsidR="001E0768">
        <w:rPr>
          <w:rFonts w:hint="eastAsia"/>
        </w:rPr>
        <w:t>，</w:t>
      </w:r>
      <w:r>
        <w:rPr>
          <w:rFonts w:hint="eastAsia"/>
        </w:rPr>
        <w:t>是狄败青。</w:t>
      </w:r>
    </w:p>
    <w:p w14:paraId="62B79B4B" w14:textId="77777777" w:rsidR="007E33B3" w:rsidRPr="007E33B3" w:rsidRDefault="007E33B3" w:rsidP="00433639">
      <w:r>
        <w:rPr>
          <w:rFonts w:hint="eastAsia"/>
        </w:rPr>
        <w:t>季海棠望着他，</w:t>
      </w:r>
      <w:r w:rsidR="002A50A5">
        <w:rPr>
          <w:rFonts w:hint="eastAsia"/>
        </w:rPr>
        <w:t>脸色顿时变了，</w:t>
      </w:r>
      <w:r w:rsidR="00502958">
        <w:rPr>
          <w:rFonts w:hint="eastAsia"/>
        </w:rPr>
        <w:t>微张着嘴，却不知道要说什么。</w:t>
      </w:r>
    </w:p>
    <w:p w14:paraId="38CD87F4" w14:textId="77777777" w:rsidR="00F80F0A" w:rsidRDefault="002A50A5" w:rsidP="00433639">
      <w:r>
        <w:rPr>
          <w:rFonts w:hint="eastAsia"/>
        </w:rPr>
        <w:t>山贼小宝亦惊呼出来，叫道：“佛珠男救命啊</w:t>
      </w:r>
      <w:r w:rsidR="00E90370">
        <w:rPr>
          <w:rFonts w:hint="eastAsia"/>
        </w:rPr>
        <w:t>，小宝要成红烧小宝啦</w:t>
      </w:r>
      <w:r>
        <w:rPr>
          <w:rFonts w:hint="eastAsia"/>
        </w:rPr>
        <w:t>！”</w:t>
      </w:r>
    </w:p>
    <w:p w14:paraId="3FE57136" w14:textId="77777777" w:rsidR="00E90370" w:rsidRDefault="002A50A5" w:rsidP="00433639">
      <w:r>
        <w:rPr>
          <w:rFonts w:hint="eastAsia"/>
        </w:rPr>
        <w:t>狄败青脸色瞬间沉了下来，</w:t>
      </w:r>
      <w:r w:rsidR="00E90370">
        <w:rPr>
          <w:rFonts w:hint="eastAsia"/>
        </w:rPr>
        <w:t>指着他</w:t>
      </w:r>
      <w:r w:rsidR="00CB1766">
        <w:rPr>
          <w:rFonts w:hint="eastAsia"/>
        </w:rPr>
        <w:t>大骂道：“</w:t>
      </w:r>
      <w:r w:rsidR="004C5624">
        <w:rPr>
          <w:rFonts w:hint="eastAsia"/>
        </w:rPr>
        <w:t>小宝小宝个屁，自己是谁都忘了，还有脸在这叫</w:t>
      </w:r>
      <w:r w:rsidR="00CB1766">
        <w:rPr>
          <w:rFonts w:hint="eastAsia"/>
        </w:rPr>
        <w:t>，真会给佛国十一山丢脸。”</w:t>
      </w:r>
    </w:p>
    <w:p w14:paraId="6034E8BA" w14:textId="77777777" w:rsidR="004C5624" w:rsidRPr="002A50A5" w:rsidRDefault="004C5624" w:rsidP="00433639">
      <w:r>
        <w:rPr>
          <w:rFonts w:hint="eastAsia"/>
        </w:rPr>
        <w:t>山贼小宝茫然问道：“为虾米小宝小宝个屁？为虾米小宝忘了小宝？为虾米会给佛国丢脸？”</w:t>
      </w:r>
    </w:p>
    <w:p w14:paraId="68D105AE" w14:textId="77777777" w:rsidR="007B0F01" w:rsidRDefault="004C5624" w:rsidP="00433639">
      <w:r>
        <w:rPr>
          <w:rFonts w:hint="eastAsia"/>
        </w:rPr>
        <w:t>狄败青忍不可忍，从怀中取出一个红透了的柿子，朝他脸上砸去，砸得他满脸开花，骂道：“你要再虾米你一下，我就让你变成烤虾米。”</w:t>
      </w:r>
    </w:p>
    <w:p w14:paraId="35D3C372" w14:textId="77777777" w:rsidR="004C5624" w:rsidRDefault="004C5624" w:rsidP="00433639">
      <w:r>
        <w:rPr>
          <w:rFonts w:hint="eastAsia"/>
        </w:rPr>
        <w:t>山贼小宝果然不再叫唤，但绝不是因为狄败青的恐吓，而是他忙着舔脸上的柿子。</w:t>
      </w:r>
    </w:p>
    <w:p w14:paraId="17FDC116" w14:textId="77777777" w:rsidR="00CD736D" w:rsidRDefault="00CD736D" w:rsidP="00433639">
      <w:r>
        <w:rPr>
          <w:rFonts w:hint="eastAsia"/>
        </w:rPr>
        <w:t>狄败青捂着脸，觉得真是丢人丢到佛国十一山去了。</w:t>
      </w:r>
    </w:p>
    <w:p w14:paraId="7CE52635" w14:textId="77777777" w:rsidR="00502958" w:rsidRPr="00502958" w:rsidRDefault="004F683A" w:rsidP="00433639">
      <w:r>
        <w:rPr>
          <w:rFonts w:hint="eastAsia"/>
        </w:rPr>
        <w:t>季海棠盯着他，问</w:t>
      </w:r>
      <w:r w:rsidR="00502958">
        <w:rPr>
          <w:rFonts w:hint="eastAsia"/>
        </w:rPr>
        <w:t>道：“怎么会是你？”</w:t>
      </w:r>
    </w:p>
    <w:p w14:paraId="7DF7A873" w14:textId="77777777" w:rsidR="007B0F01" w:rsidRDefault="00B9181C" w:rsidP="00433639">
      <w:r>
        <w:rPr>
          <w:rFonts w:hint="eastAsia"/>
        </w:rPr>
        <w:t>狄败青也觉得有些感慨，说道：“</w:t>
      </w:r>
      <w:r w:rsidR="00252100">
        <w:rPr>
          <w:rFonts w:hint="eastAsia"/>
        </w:rPr>
        <w:t>我也没想到会是你，一个宣扬济世救人的医生，竟然沦落到</w:t>
      </w:r>
      <w:r w:rsidR="006539F7">
        <w:rPr>
          <w:rFonts w:hint="eastAsia"/>
        </w:rPr>
        <w:t>出卖自己的病人，绑架儿童的地步，真是高尚的情操，枉得纤纤这么相信你。</w:t>
      </w:r>
      <w:r>
        <w:rPr>
          <w:rFonts w:hint="eastAsia"/>
        </w:rPr>
        <w:t>”</w:t>
      </w:r>
    </w:p>
    <w:p w14:paraId="210644E2" w14:textId="77777777" w:rsidR="006539F7" w:rsidRDefault="006539F7" w:rsidP="00433639">
      <w:r>
        <w:rPr>
          <w:rFonts w:hint="eastAsia"/>
        </w:rPr>
        <w:t>季海棠更为愤怒，</w:t>
      </w:r>
      <w:r w:rsidR="00B660FD">
        <w:rPr>
          <w:rFonts w:hint="eastAsia"/>
        </w:rPr>
        <w:t>因为他想到了西门纤纤对狄败青与柴桑的那种依赖，说道：“</w:t>
      </w:r>
      <w:r w:rsidR="00F92F9A">
        <w:rPr>
          <w:rFonts w:hint="eastAsia"/>
        </w:rPr>
        <w:t>那些人</w:t>
      </w:r>
      <w:r w:rsidR="000177CA">
        <w:rPr>
          <w:rFonts w:hint="eastAsia"/>
        </w:rPr>
        <w:t>本来就是要死在一夜风雨手中，我还未他们争取了一天的生存时间。</w:t>
      </w:r>
      <w:r w:rsidR="00B660FD">
        <w:rPr>
          <w:rFonts w:hint="eastAsia"/>
        </w:rPr>
        <w:t>”</w:t>
      </w:r>
    </w:p>
    <w:p w14:paraId="088D4462" w14:textId="77777777" w:rsidR="00FA6E51" w:rsidRDefault="00FA6E51" w:rsidP="00433639">
      <w:r>
        <w:rPr>
          <w:rFonts w:hint="eastAsia"/>
        </w:rPr>
        <w:t>狄败青怔了怔，说道：“</w:t>
      </w:r>
      <w:r w:rsidR="00CE5A95">
        <w:rPr>
          <w:rFonts w:hint="eastAsia"/>
        </w:rPr>
        <w:t>意思他们还要感谢你了？</w:t>
      </w:r>
      <w:r>
        <w:rPr>
          <w:rFonts w:hint="eastAsia"/>
        </w:rPr>
        <w:t>”</w:t>
      </w:r>
    </w:p>
    <w:p w14:paraId="2E851282" w14:textId="77777777" w:rsidR="009777D8" w:rsidRDefault="00B7503F" w:rsidP="00433639">
      <w:r>
        <w:rPr>
          <w:rFonts w:hint="eastAsia"/>
        </w:rPr>
        <w:t>季海棠铁青着脸，说道：“难道不是吗？”</w:t>
      </w:r>
    </w:p>
    <w:p w14:paraId="4223D3D4" w14:textId="77777777" w:rsidR="00C33C3B" w:rsidRDefault="00C33C3B" w:rsidP="00433639">
      <w:r>
        <w:rPr>
          <w:rFonts w:hint="eastAsia"/>
        </w:rPr>
        <w:t>狄败青点点头，说道：“我觉得你说的太对了，所以我打算送你下去，让他们亲自感谢你。”</w:t>
      </w:r>
    </w:p>
    <w:p w14:paraId="7382343E" w14:textId="77777777" w:rsidR="00B9181C" w:rsidRDefault="00790220" w:rsidP="00433639">
      <w:r>
        <w:rPr>
          <w:rFonts w:hint="eastAsia"/>
        </w:rPr>
        <w:t>季海棠知道自己不是狄败青的对手，赶紧退了几步，然后朝四周看去。</w:t>
      </w:r>
    </w:p>
    <w:p w14:paraId="651B329F" w14:textId="77777777" w:rsidR="00790220" w:rsidRDefault="00D147A5" w:rsidP="00433639">
      <w:r>
        <w:rPr>
          <w:rFonts w:hint="eastAsia"/>
        </w:rPr>
        <w:t>一片空林，空空如也，没有任何动静。</w:t>
      </w:r>
    </w:p>
    <w:p w14:paraId="5F71E097" w14:textId="77777777" w:rsidR="00D147A5" w:rsidRDefault="00D147A5" w:rsidP="00433639">
      <w:r>
        <w:rPr>
          <w:rFonts w:hint="eastAsia"/>
        </w:rPr>
        <w:t>季海棠脸色变得更为慌张。</w:t>
      </w:r>
    </w:p>
    <w:p w14:paraId="2EC1F119" w14:textId="77777777" w:rsidR="00D147A5" w:rsidRDefault="00E94466" w:rsidP="00433639">
      <w:r>
        <w:rPr>
          <w:rFonts w:hint="eastAsia"/>
        </w:rPr>
        <w:t>狄败青望着他，说</w:t>
      </w:r>
      <w:r w:rsidR="00D147A5">
        <w:rPr>
          <w:rFonts w:hint="eastAsia"/>
        </w:rPr>
        <w:t>道：“</w:t>
      </w:r>
      <w:r>
        <w:rPr>
          <w:rFonts w:hint="eastAsia"/>
        </w:rPr>
        <w:t>如果你等的是燕悲欢，那你可能要失望了。</w:t>
      </w:r>
      <w:r w:rsidR="00D147A5">
        <w:rPr>
          <w:rFonts w:hint="eastAsia"/>
        </w:rPr>
        <w:t>”</w:t>
      </w:r>
    </w:p>
    <w:p w14:paraId="614B29AA" w14:textId="77777777" w:rsidR="00B13102" w:rsidRPr="00D147A5" w:rsidRDefault="00B13102" w:rsidP="00433639">
      <w:r>
        <w:rPr>
          <w:rFonts w:hint="eastAsia"/>
        </w:rPr>
        <w:t>季海棠闻言大惊失色，</w:t>
      </w:r>
      <w:r w:rsidR="00F037AD">
        <w:rPr>
          <w:rFonts w:hint="eastAsia"/>
        </w:rPr>
        <w:t>知晓</w:t>
      </w:r>
      <w:r>
        <w:rPr>
          <w:rFonts w:hint="eastAsia"/>
        </w:rPr>
        <w:t>对方一定做了什么手脚，说道：“你这卑鄙小人。”</w:t>
      </w:r>
    </w:p>
    <w:p w14:paraId="1B8A59F1" w14:textId="77777777" w:rsidR="00B9181C" w:rsidRDefault="00D5633F" w:rsidP="00433639">
      <w:r>
        <w:rPr>
          <w:rFonts w:hint="eastAsia"/>
        </w:rPr>
        <w:t>狄败青笑了笑，说道：“</w:t>
      </w:r>
      <w:r w:rsidR="00677A92">
        <w:rPr>
          <w:rFonts w:hint="eastAsia"/>
        </w:rPr>
        <w:t>要论卑鄙二字，我还真是不敢与你相提并论。</w:t>
      </w:r>
      <w:r>
        <w:rPr>
          <w:rFonts w:hint="eastAsia"/>
        </w:rPr>
        <w:t>”</w:t>
      </w:r>
    </w:p>
    <w:p w14:paraId="25A93DB5" w14:textId="77777777" w:rsidR="00F419D0" w:rsidRDefault="00F419D0" w:rsidP="00433639">
      <w:r>
        <w:rPr>
          <w:rFonts w:hint="eastAsia"/>
        </w:rPr>
        <w:t>季海棠还想争辩什么，却见狄败青脸色骤然一变，怒目圆瞪，说道：“若不是看在纤纤面上，我定会杀了你，现在滚吧！”</w:t>
      </w:r>
    </w:p>
    <w:p w14:paraId="68B10358" w14:textId="77777777" w:rsidR="004B1935" w:rsidRDefault="004B1935" w:rsidP="004B1935">
      <w:r>
        <w:rPr>
          <w:rFonts w:hint="eastAsia"/>
        </w:rPr>
        <w:t>狄败青向前走来，狄败青取出小刀割断绑着山贼小宝的藤蔓。</w:t>
      </w:r>
    </w:p>
    <w:p w14:paraId="69DA48D1" w14:textId="77777777" w:rsidR="004B1935" w:rsidRDefault="004B1935" w:rsidP="004B1935">
      <w:r>
        <w:rPr>
          <w:rFonts w:hint="eastAsia"/>
        </w:rPr>
        <w:t>季海棠眼睁睁地看着，不敢上前阻拦。</w:t>
      </w:r>
    </w:p>
    <w:p w14:paraId="762871CF" w14:textId="77777777" w:rsidR="004B1935" w:rsidRDefault="004B1935" w:rsidP="004B1935">
      <w:r>
        <w:rPr>
          <w:rFonts w:hint="eastAsia"/>
        </w:rPr>
        <w:t>山贼小宝挣掉藤蔓，欢喜着朝狄败青扑来，以感谢他救命之恩。</w:t>
      </w:r>
    </w:p>
    <w:p w14:paraId="08A30405" w14:textId="77777777" w:rsidR="004B1935" w:rsidRDefault="004B1935" w:rsidP="004B1935">
      <w:r>
        <w:rPr>
          <w:rFonts w:hint="eastAsia"/>
        </w:rPr>
        <w:t>狄败青看到他一脸柿子泥，直接一巴掌把他拍到土里，说道：“把脸擦干净。”</w:t>
      </w:r>
    </w:p>
    <w:p w14:paraId="70DDE3FE" w14:textId="77777777" w:rsidR="004B1935" w:rsidRDefault="004B1935" w:rsidP="004B1935">
      <w:r>
        <w:rPr>
          <w:rFonts w:hint="eastAsia"/>
        </w:rPr>
        <w:t>山贼小宝非常委屈，心想我这一脸还不是你弄的。</w:t>
      </w:r>
    </w:p>
    <w:p w14:paraId="0B807F9D" w14:textId="77777777" w:rsidR="0087081A" w:rsidRDefault="0087081A" w:rsidP="004B1935">
      <w:r>
        <w:rPr>
          <w:rFonts w:hint="eastAsia"/>
        </w:rPr>
        <w:t>狄败青知道他在想什么，瞪了他一眼。</w:t>
      </w:r>
    </w:p>
    <w:p w14:paraId="5BAC52B8" w14:textId="77777777" w:rsidR="0087081A" w:rsidRDefault="001F761B" w:rsidP="004B1935">
      <w:r>
        <w:rPr>
          <w:rFonts w:hint="eastAsia"/>
        </w:rPr>
        <w:t>山贼小宝赶紧用树叶擦掉脸上的柿子泥，然后爬了起来，望着季海棠问道：“我们可以走了吗？”</w:t>
      </w:r>
    </w:p>
    <w:p w14:paraId="7CEE4EE2" w14:textId="77777777" w:rsidR="00B9181C" w:rsidRDefault="001F761B" w:rsidP="00433639">
      <w:r>
        <w:rPr>
          <w:rFonts w:hint="eastAsia"/>
        </w:rPr>
        <w:t>季海棠楞在原地，不知道该说什么。</w:t>
      </w:r>
    </w:p>
    <w:p w14:paraId="5D551F79" w14:textId="77777777" w:rsidR="001F761B" w:rsidRDefault="001F761B" w:rsidP="00433639">
      <w:r>
        <w:rPr>
          <w:rFonts w:hint="eastAsia"/>
        </w:rPr>
        <w:t>狄败青催促道：“还问什么问？快走啊！”</w:t>
      </w:r>
    </w:p>
    <w:p w14:paraId="25A54A0A" w14:textId="77777777" w:rsidR="002A1546" w:rsidRDefault="002A1546" w:rsidP="00433639">
      <w:r>
        <w:rPr>
          <w:rFonts w:hint="eastAsia"/>
        </w:rPr>
        <w:t>山贼小宝问道：“去哪里？”</w:t>
      </w:r>
    </w:p>
    <w:p w14:paraId="51161662" w14:textId="77777777" w:rsidR="002A1546" w:rsidRDefault="002A1546" w:rsidP="00433639">
      <w:r>
        <w:rPr>
          <w:rFonts w:hint="eastAsia"/>
        </w:rPr>
        <w:t>狄败青说道：“当然是带你去看病。”</w:t>
      </w:r>
    </w:p>
    <w:p w14:paraId="576582A5" w14:textId="77777777" w:rsidR="002A1546" w:rsidRDefault="002A1546" w:rsidP="00433639">
      <w:r>
        <w:rPr>
          <w:rFonts w:hint="eastAsia"/>
        </w:rPr>
        <w:t>山贼小宝问道：“为虾米要带小宝去看病。”</w:t>
      </w:r>
    </w:p>
    <w:p w14:paraId="6C51D3FF" w14:textId="77777777" w:rsidR="002A1546" w:rsidRPr="001F761B" w:rsidRDefault="002A1546" w:rsidP="00433639">
      <w:r>
        <w:rPr>
          <w:rFonts w:hint="eastAsia"/>
        </w:rPr>
        <w:t>狄败青不耐烦地道：“因为你有病。”</w:t>
      </w:r>
    </w:p>
    <w:p w14:paraId="1A3ED899" w14:textId="77777777" w:rsidR="00B9181C" w:rsidRDefault="000623F1" w:rsidP="00433639">
      <w:r>
        <w:rPr>
          <w:rFonts w:hint="eastAsia"/>
        </w:rPr>
        <w:t>山贼小宝怔了怔，竟有种怅然若失的感觉，茫然地向前走去。</w:t>
      </w:r>
    </w:p>
    <w:p w14:paraId="78081BE7" w14:textId="77777777" w:rsidR="00B9181C" w:rsidRPr="000C0A74" w:rsidRDefault="000623F1" w:rsidP="00433639">
      <w:r>
        <w:rPr>
          <w:rFonts w:hint="eastAsia"/>
        </w:rPr>
        <w:lastRenderedPageBreak/>
        <w:t>狄败青却突然停了下来，</w:t>
      </w:r>
      <w:r w:rsidR="000C0A74">
        <w:rPr>
          <w:rFonts w:hint="eastAsia"/>
        </w:rPr>
        <w:t>因为仇百里挡住了狄败青前走的道路。</w:t>
      </w:r>
    </w:p>
    <w:p w14:paraId="6A236134" w14:textId="77777777" w:rsidR="00B9181C" w:rsidRPr="00D3692C" w:rsidRDefault="00D3692C" w:rsidP="00433639">
      <w:r>
        <w:rPr>
          <w:rFonts w:hint="eastAsia"/>
        </w:rPr>
        <w:t>山贼小宝不急反应，贴面撞到了他。</w:t>
      </w:r>
    </w:p>
    <w:p w14:paraId="6A55047E" w14:textId="77777777" w:rsidR="00B9181C" w:rsidRDefault="00D3692C" w:rsidP="00433639">
      <w:r>
        <w:rPr>
          <w:rFonts w:hint="eastAsia"/>
        </w:rPr>
        <w:t>狄败青</w:t>
      </w:r>
      <w:r w:rsidR="00855203">
        <w:rPr>
          <w:rFonts w:hint="eastAsia"/>
        </w:rPr>
        <w:t>伸手到后面拍拍山贼小宝的头</w:t>
      </w:r>
      <w:r>
        <w:rPr>
          <w:rFonts w:hint="eastAsia"/>
        </w:rPr>
        <w:t>，说道：“跟着我。”</w:t>
      </w:r>
    </w:p>
    <w:p w14:paraId="5A9A5899" w14:textId="77777777" w:rsidR="00FC66DA" w:rsidRDefault="001674CD" w:rsidP="00433639">
      <w:r>
        <w:rPr>
          <w:rFonts w:hint="eastAsia"/>
        </w:rPr>
        <w:t>山贼小宝抬头看着他的背影，眼神变得有些空洞。</w:t>
      </w:r>
    </w:p>
    <w:p w14:paraId="6E45C4F7" w14:textId="77777777" w:rsidR="003B04A2" w:rsidRDefault="003B04A2" w:rsidP="00433639">
      <w:r>
        <w:rPr>
          <w:rFonts w:hint="eastAsia"/>
        </w:rPr>
        <w:t>狄败青没有看到这一幕，因为他的眼中，只有仇百里。</w:t>
      </w:r>
    </w:p>
    <w:p w14:paraId="05A21A57" w14:textId="77777777" w:rsidR="003B04A2" w:rsidRDefault="003B04A2" w:rsidP="00433639">
      <w:r>
        <w:rPr>
          <w:rFonts w:hint="eastAsia"/>
        </w:rPr>
        <w:t>仇百里者杀百里。</w:t>
      </w:r>
    </w:p>
    <w:p w14:paraId="36D93095" w14:textId="77777777" w:rsidR="003B04A2" w:rsidRPr="003B04A2" w:rsidRDefault="004C0FA8" w:rsidP="00433639">
      <w:r>
        <w:rPr>
          <w:rFonts w:hint="eastAsia"/>
        </w:rPr>
        <w:t>这不是一个简单的人物，狄败青不敢半分大意，伸手握住了紫金小刀。</w:t>
      </w:r>
    </w:p>
    <w:p w14:paraId="452987B7" w14:textId="77777777" w:rsidR="00B9181C" w:rsidRDefault="00CA1CB8" w:rsidP="00433639">
      <w:r>
        <w:rPr>
          <w:rFonts w:hint="eastAsia"/>
        </w:rPr>
        <w:t>仇百里亦缓缓抽出</w:t>
      </w:r>
      <w:r w:rsidR="00674EA5">
        <w:rPr>
          <w:rFonts w:hint="eastAsia"/>
        </w:rPr>
        <w:t>他那口杀人的刀。</w:t>
      </w:r>
    </w:p>
    <w:p w14:paraId="65484B2C" w14:textId="77777777" w:rsidR="00B9181C" w:rsidRDefault="00CA1CB8" w:rsidP="00433639">
      <w:r>
        <w:rPr>
          <w:rFonts w:hint="eastAsia"/>
        </w:rPr>
        <w:t>忽然间，他停了下来。</w:t>
      </w:r>
    </w:p>
    <w:p w14:paraId="2178D311" w14:textId="77777777" w:rsidR="00D97B0D" w:rsidRPr="00CA1CB8" w:rsidRDefault="00D97B0D" w:rsidP="00433639">
      <w:r>
        <w:rPr>
          <w:rFonts w:hint="eastAsia"/>
        </w:rPr>
        <w:t>因为狄败青的手落到了地上。</w:t>
      </w:r>
    </w:p>
    <w:p w14:paraId="33460539" w14:textId="77777777" w:rsidR="00B9181C" w:rsidRDefault="00D97B0D" w:rsidP="00433639">
      <w:r>
        <w:rPr>
          <w:rFonts w:hint="eastAsia"/>
        </w:rPr>
        <w:t>一柄匕首从后背，刺进了他的腹部。</w:t>
      </w:r>
    </w:p>
    <w:p w14:paraId="20433194" w14:textId="77777777" w:rsidR="001B76CC" w:rsidRDefault="00AE6BE1" w:rsidP="00433639">
      <w:r>
        <w:rPr>
          <w:rFonts w:hint="eastAsia"/>
        </w:rPr>
        <w:t>这猝不及防的一刀，来自山贼小宝。</w:t>
      </w:r>
    </w:p>
    <w:p w14:paraId="4CD1B463" w14:textId="77777777" w:rsidR="0058420F" w:rsidRDefault="00AE6BE1" w:rsidP="00433639">
      <w:r>
        <w:rPr>
          <w:rFonts w:hint="eastAsia"/>
        </w:rPr>
        <w:t>狄败青转过头去，看到了</w:t>
      </w:r>
      <w:r w:rsidR="0058420F">
        <w:rPr>
          <w:rFonts w:hint="eastAsia"/>
        </w:rPr>
        <w:t>山贼小宝</w:t>
      </w:r>
      <w:r>
        <w:rPr>
          <w:rFonts w:hint="eastAsia"/>
        </w:rPr>
        <w:t>空洞无物的眼神</w:t>
      </w:r>
      <w:r w:rsidR="0058420F">
        <w:rPr>
          <w:rFonts w:hint="eastAsia"/>
        </w:rPr>
        <w:t>。</w:t>
      </w:r>
    </w:p>
    <w:p w14:paraId="24020798" w14:textId="77777777" w:rsidR="00AE6BE1" w:rsidRDefault="00AE6BE1" w:rsidP="00433639">
      <w:r>
        <w:rPr>
          <w:rFonts w:hint="eastAsia"/>
        </w:rPr>
        <w:t>仇百里侧目望去，看到了季海棠逐渐裂开的笑容。</w:t>
      </w:r>
    </w:p>
    <w:p w14:paraId="7CEA0C96" w14:textId="77777777" w:rsidR="00B9181C" w:rsidRDefault="001B76CC" w:rsidP="00433639">
      <w:r>
        <w:rPr>
          <w:rFonts w:hint="eastAsia"/>
        </w:rPr>
        <w:t>鲜血从狄败青的后背，染了半身腥红。</w:t>
      </w:r>
    </w:p>
    <w:p w14:paraId="39F1C370" w14:textId="77777777" w:rsidR="00BC600F" w:rsidRDefault="00BC600F" w:rsidP="00433639">
      <w:r>
        <w:rPr>
          <w:rFonts w:hint="eastAsia"/>
        </w:rPr>
        <w:t>山贼小宝空洞无惘的眼睛里，忽然流出泪来。</w:t>
      </w:r>
    </w:p>
    <w:p w14:paraId="0AE37DBA" w14:textId="77777777" w:rsidR="005F7552" w:rsidRDefault="005F7552" w:rsidP="00433639">
      <w:r>
        <w:rPr>
          <w:rFonts w:hint="eastAsia"/>
        </w:rPr>
        <w:t>他一桩树一般立在那里，脸上充满了悲伤的表情，没有再刺出第二刀。</w:t>
      </w:r>
    </w:p>
    <w:p w14:paraId="545AFA79" w14:textId="77777777" w:rsidR="00B844A5" w:rsidRDefault="00B844A5" w:rsidP="00433639">
      <w:r>
        <w:rPr>
          <w:rFonts w:hint="eastAsia"/>
        </w:rPr>
        <w:t>秋阳旷照，天清地宁，林中一片安静。</w:t>
      </w:r>
    </w:p>
    <w:p w14:paraId="4147CCBF" w14:textId="77777777" w:rsidR="00B844A5" w:rsidRDefault="00B844A5" w:rsidP="00433639">
      <w:r>
        <w:rPr>
          <w:rFonts w:hint="eastAsia"/>
        </w:rPr>
        <w:t>季海棠裂开的笑容，变得扭曲，然后</w:t>
      </w:r>
      <w:r w:rsidR="00732EA6">
        <w:rPr>
          <w:rFonts w:hint="eastAsia"/>
        </w:rPr>
        <w:t>爆发出难以抑制的笑声，如猛兽撕破牢笼，打开了林中的安静。</w:t>
      </w:r>
    </w:p>
    <w:p w14:paraId="7A869E97" w14:textId="77777777" w:rsidR="000D496B" w:rsidRDefault="000D496B" w:rsidP="00433639">
      <w:r>
        <w:rPr>
          <w:rFonts w:hint="eastAsia"/>
        </w:rPr>
        <w:t>“你没想到还有这一招吧？”</w:t>
      </w:r>
    </w:p>
    <w:p w14:paraId="197EF394" w14:textId="77777777" w:rsidR="00FE53E7" w:rsidRPr="00FE53E7" w:rsidRDefault="000D496B" w:rsidP="00433639">
      <w:r>
        <w:rPr>
          <w:rFonts w:hint="eastAsia"/>
        </w:rPr>
        <w:t>他望着狄败青的背影，说道：</w:t>
      </w:r>
      <w:r w:rsidR="00FE53E7">
        <w:rPr>
          <w:rFonts w:hint="eastAsia"/>
        </w:rPr>
        <w:t>“</w:t>
      </w:r>
      <w:r>
        <w:rPr>
          <w:rFonts w:hint="eastAsia"/>
        </w:rPr>
        <w:t>本来不是为了对付你的</w:t>
      </w:r>
      <w:r w:rsidR="00FE53E7">
        <w:rPr>
          <w:rFonts w:hint="eastAsia"/>
        </w:rPr>
        <w:t>，</w:t>
      </w:r>
      <w:r>
        <w:rPr>
          <w:rFonts w:hint="eastAsia"/>
        </w:rPr>
        <w:t>你自己找死，</w:t>
      </w:r>
      <w:r w:rsidR="00FE53E7">
        <w:rPr>
          <w:rFonts w:hint="eastAsia"/>
        </w:rPr>
        <w:t>那就怨不得我了。”</w:t>
      </w:r>
    </w:p>
    <w:p w14:paraId="36533DD2" w14:textId="77777777" w:rsidR="00D97B0D" w:rsidRDefault="000B65A1" w:rsidP="00433639">
      <w:r>
        <w:rPr>
          <w:rFonts w:hint="eastAsia"/>
        </w:rPr>
        <w:t>狄败青没有说话，甚至不曾回头看他一眼。</w:t>
      </w:r>
    </w:p>
    <w:p w14:paraId="32777EF3" w14:textId="77777777" w:rsidR="009E2A5B" w:rsidRDefault="009E2A5B" w:rsidP="00433639">
      <w:r>
        <w:rPr>
          <w:rFonts w:hint="eastAsia"/>
        </w:rPr>
        <w:t>季海棠更为愤怒，正</w:t>
      </w:r>
      <w:r w:rsidR="006A287C">
        <w:rPr>
          <w:rFonts w:hint="eastAsia"/>
        </w:rPr>
        <w:t>要说些侮辱刺激他的话，却听到了另一个声音。</w:t>
      </w:r>
    </w:p>
    <w:p w14:paraId="2D4E0C11" w14:textId="77777777" w:rsidR="003F21AB" w:rsidRDefault="003F21AB" w:rsidP="00433639">
      <w:r>
        <w:rPr>
          <w:rFonts w:hint="eastAsia"/>
        </w:rPr>
        <w:t>“本来是用来对付我的吗？”</w:t>
      </w:r>
    </w:p>
    <w:p w14:paraId="2631AF36" w14:textId="77777777" w:rsidR="000B65A1" w:rsidRDefault="0097113C" w:rsidP="00433639">
      <w:r>
        <w:rPr>
          <w:rFonts w:hint="eastAsia"/>
        </w:rPr>
        <w:t>这声音从林子深处传来，寂寥而淡漠，陌生而又熟悉。</w:t>
      </w:r>
    </w:p>
    <w:p w14:paraId="5B1B6596" w14:textId="77777777" w:rsidR="0097113C" w:rsidRDefault="00274C39" w:rsidP="00433639">
      <w:r>
        <w:rPr>
          <w:rFonts w:hint="eastAsia"/>
        </w:rPr>
        <w:t>季海棠惊诧转身，看向林中，</w:t>
      </w:r>
      <w:r w:rsidR="00BB3BD7">
        <w:rPr>
          <w:rFonts w:hint="eastAsia"/>
        </w:rPr>
        <w:t>林叶沙沙而响，灰色的道袍轻轻飘动，</w:t>
      </w:r>
      <w:r>
        <w:rPr>
          <w:rFonts w:hint="eastAsia"/>
        </w:rPr>
        <w:t>七分道士缓缓从林中的阴影里走了出来。</w:t>
      </w:r>
    </w:p>
    <w:p w14:paraId="45150375" w14:textId="77777777" w:rsidR="00437A1B" w:rsidRPr="00CF7FED" w:rsidRDefault="002B70CA" w:rsidP="00433639">
      <w:r>
        <w:rPr>
          <w:rFonts w:hint="eastAsia"/>
        </w:rPr>
        <w:t>七分道士望着四周的场面，感慨说</w:t>
      </w:r>
      <w:r w:rsidR="00CF7FED">
        <w:rPr>
          <w:rFonts w:hint="eastAsia"/>
        </w:rPr>
        <w:t>道：“真是热闹</w:t>
      </w:r>
      <w:r w:rsidR="00047A28">
        <w:rPr>
          <w:rFonts w:hint="eastAsia"/>
        </w:rPr>
        <w:t>啊</w:t>
      </w:r>
      <w:r w:rsidR="00CF7FED">
        <w:rPr>
          <w:rFonts w:hint="eastAsia"/>
        </w:rPr>
        <w:t>。”</w:t>
      </w:r>
    </w:p>
    <w:p w14:paraId="523282C8" w14:textId="77777777" w:rsidR="000A4296" w:rsidRPr="000A4296" w:rsidRDefault="0031536D" w:rsidP="00433639">
      <w:r>
        <w:rPr>
          <w:rFonts w:hint="eastAsia"/>
        </w:rPr>
        <w:t>季海棠脸色顿时变得无比惨白，失去了对付七分道士的手段，燕悲欢又迟迟不来支援，</w:t>
      </w:r>
      <w:r w:rsidR="00BA7BF3">
        <w:rPr>
          <w:rFonts w:hint="eastAsia"/>
        </w:rPr>
        <w:t>这时他的心已经乱了</w:t>
      </w:r>
      <w:r>
        <w:rPr>
          <w:rFonts w:hint="eastAsia"/>
        </w:rPr>
        <w:t>。</w:t>
      </w:r>
    </w:p>
    <w:p w14:paraId="76D02658" w14:textId="77777777" w:rsidR="000A4296" w:rsidRDefault="00716DFF" w:rsidP="00433639">
      <w:r>
        <w:rPr>
          <w:rFonts w:hint="eastAsia"/>
        </w:rPr>
        <w:t>七分道士见他四处打张</w:t>
      </w:r>
      <w:r w:rsidR="00316A31">
        <w:rPr>
          <w:rFonts w:hint="eastAsia"/>
        </w:rPr>
        <w:t>，</w:t>
      </w:r>
      <w:r w:rsidR="00534ADE">
        <w:rPr>
          <w:rFonts w:hint="eastAsia"/>
        </w:rPr>
        <w:t>决定再打击他一波，</w:t>
      </w:r>
      <w:r w:rsidR="000A4296">
        <w:rPr>
          <w:rFonts w:hint="eastAsia"/>
        </w:rPr>
        <w:t>说道：“如果你在等燕悲欢，那可能她暂时来不了了，因为青思阁的掌门已经把她堵路上了。”</w:t>
      </w:r>
    </w:p>
    <w:p w14:paraId="2A5BE931" w14:textId="77777777" w:rsidR="004956E5" w:rsidRDefault="004956E5" w:rsidP="00433639">
      <w:r>
        <w:rPr>
          <w:rFonts w:hint="eastAsia"/>
        </w:rPr>
        <w:t>季海棠失魂落魄地坐到了地上。</w:t>
      </w:r>
    </w:p>
    <w:p w14:paraId="230DD3F2" w14:textId="77777777" w:rsidR="00316A31" w:rsidRDefault="00534ADE" w:rsidP="00433639">
      <w:r>
        <w:rPr>
          <w:rFonts w:hint="eastAsia"/>
        </w:rPr>
        <w:t>七分道士用一种充满同情的目光望着他</w:t>
      </w:r>
      <w:r w:rsidR="00316A31">
        <w:rPr>
          <w:rFonts w:hint="eastAsia"/>
        </w:rPr>
        <w:t>，说道：“说实话，你做出这些事情来，我竟然一点也不意外。”</w:t>
      </w:r>
    </w:p>
    <w:p w14:paraId="6488A7E7" w14:textId="77777777" w:rsidR="00B9181C" w:rsidRDefault="00152BBA" w:rsidP="00433639">
      <w:r>
        <w:rPr>
          <w:rFonts w:hint="eastAsia"/>
        </w:rPr>
        <w:t>季海棠怒喝道：“我变成这样，这是谁逼出来的？”</w:t>
      </w:r>
    </w:p>
    <w:p w14:paraId="699E4393" w14:textId="77777777" w:rsidR="008E2C18" w:rsidRDefault="008E2C18" w:rsidP="00433639">
      <w:r>
        <w:rPr>
          <w:rFonts w:hint="eastAsia"/>
        </w:rPr>
        <w:t>七分道士觉得更可笑，</w:t>
      </w:r>
      <w:r w:rsidR="001B07DE">
        <w:rPr>
          <w:rFonts w:hint="eastAsia"/>
        </w:rPr>
        <w:t>说</w:t>
      </w:r>
      <w:r>
        <w:rPr>
          <w:rFonts w:hint="eastAsia"/>
        </w:rPr>
        <w:t>道：“</w:t>
      </w:r>
      <w:r w:rsidR="00A02A6D">
        <w:rPr>
          <w:rFonts w:hint="eastAsia"/>
        </w:rPr>
        <w:t>自己吃了屎，却非要说是我逼你吃的，那我现在劝你放下屠刀，给山贼小宝解药，给这个佛球男治伤，你会吗？</w:t>
      </w:r>
      <w:r>
        <w:rPr>
          <w:rFonts w:hint="eastAsia"/>
        </w:rPr>
        <w:t>”</w:t>
      </w:r>
    </w:p>
    <w:p w14:paraId="77934580" w14:textId="77777777" w:rsidR="00226274" w:rsidRDefault="00226274" w:rsidP="00433639">
      <w:r>
        <w:rPr>
          <w:rFonts w:hint="eastAsia"/>
        </w:rPr>
        <w:t>季海棠说道：“别假腥腥的装好人的，先前死去的九十八人，难道是我杀的？”</w:t>
      </w:r>
    </w:p>
    <w:p w14:paraId="67DE3D4D" w14:textId="77777777" w:rsidR="00D64ADF" w:rsidRDefault="00D64ADF" w:rsidP="00433639">
      <w:r>
        <w:rPr>
          <w:rFonts w:hint="eastAsia"/>
        </w:rPr>
        <w:t>七分道士看着他的眼睛，说道：“也不是没有这种可能啊！”</w:t>
      </w:r>
    </w:p>
    <w:p w14:paraId="53E2B246" w14:textId="77777777" w:rsidR="00A263F4" w:rsidRDefault="00A263F4" w:rsidP="00433639">
      <w:r>
        <w:rPr>
          <w:rFonts w:hint="eastAsia"/>
        </w:rPr>
        <w:t>季海棠闻言立即暴走，飞身朝七分道士扑来，誓要与他同归于尽。</w:t>
      </w:r>
    </w:p>
    <w:p w14:paraId="3ADE1892" w14:textId="77777777" w:rsidR="00A263F4" w:rsidRDefault="00A263F4" w:rsidP="00433639">
      <w:r>
        <w:rPr>
          <w:rFonts w:hint="eastAsia"/>
        </w:rPr>
        <w:t>七分道士神色淡漠，完全没将他放在眼内，轻轻飞起一脚，踢中他的小腹，把他踢飞数丈。</w:t>
      </w:r>
    </w:p>
    <w:p w14:paraId="75617D84" w14:textId="77777777" w:rsidR="00377D0F" w:rsidRDefault="00A263F4" w:rsidP="00433639">
      <w:r>
        <w:rPr>
          <w:rFonts w:hint="eastAsia"/>
        </w:rPr>
        <w:t>季海棠如断线风筝，在空中划出一道孤线，然后重重着地，捂着肚子在地上不停的翻滚着</w:t>
      </w:r>
      <w:r w:rsidR="00FC4CE4">
        <w:rPr>
          <w:rFonts w:hint="eastAsia"/>
        </w:rPr>
        <w:t>，</w:t>
      </w:r>
      <w:r w:rsidR="00FC4CE4">
        <w:rPr>
          <w:rFonts w:hint="eastAsia"/>
        </w:rPr>
        <w:lastRenderedPageBreak/>
        <w:t>显得痛苦极了。</w:t>
      </w:r>
    </w:p>
    <w:p w14:paraId="3819210C" w14:textId="77777777" w:rsidR="00747F8C" w:rsidRDefault="003E738B" w:rsidP="00433639">
      <w:r>
        <w:rPr>
          <w:rFonts w:hint="eastAsia"/>
        </w:rPr>
        <w:t>七分道士见他这模样，忽然厉声问道：“你究竟是谁？”</w:t>
      </w:r>
    </w:p>
    <w:p w14:paraId="37159902" w14:textId="77777777" w:rsidR="00747F8C" w:rsidRDefault="004603DD" w:rsidP="00433639">
      <w:r>
        <w:rPr>
          <w:rFonts w:hint="eastAsia"/>
        </w:rPr>
        <w:t>“那你呢？你又是谁？”</w:t>
      </w:r>
    </w:p>
    <w:p w14:paraId="529BBEC9" w14:textId="77777777" w:rsidR="005C28BC" w:rsidRDefault="005C28BC" w:rsidP="00433639">
      <w:r>
        <w:rPr>
          <w:rFonts w:hint="eastAsia"/>
        </w:rPr>
        <w:t>仇百里突然说了这样一句话。</w:t>
      </w:r>
    </w:p>
    <w:p w14:paraId="3BF315CA" w14:textId="77777777" w:rsidR="00D4271E" w:rsidRDefault="00D4271E" w:rsidP="00433639">
      <w:r>
        <w:rPr>
          <w:rFonts w:hint="eastAsia"/>
        </w:rPr>
        <w:t>七分道士转身看向仇百里</w:t>
      </w:r>
      <w:r w:rsidR="005A67B5">
        <w:rPr>
          <w:rFonts w:hint="eastAsia"/>
        </w:rPr>
        <w:t>，神情平静，说道：“你觉得我是谁，我就是谁。”</w:t>
      </w:r>
    </w:p>
    <w:p w14:paraId="7797A804" w14:textId="77777777" w:rsidR="00061A11" w:rsidRDefault="00061A11" w:rsidP="00433639">
      <w:r>
        <w:rPr>
          <w:rFonts w:hint="eastAsia"/>
        </w:rPr>
        <w:t>仇百里神情淡漠，说道：“拐弯抹角是应江湖的风格，不是我的。”</w:t>
      </w:r>
    </w:p>
    <w:p w14:paraId="1015A628" w14:textId="77777777" w:rsidR="00703F31" w:rsidRDefault="00703F31" w:rsidP="00433639">
      <w:r>
        <w:rPr>
          <w:rFonts w:hint="eastAsia"/>
        </w:rPr>
        <w:t>七分道士问道：“那你的风格是？”</w:t>
      </w:r>
    </w:p>
    <w:p w14:paraId="2993F405" w14:textId="77777777" w:rsidR="00A740B9" w:rsidRDefault="00A740B9" w:rsidP="00433639">
      <w:r>
        <w:rPr>
          <w:rFonts w:hint="eastAsia"/>
        </w:rPr>
        <w:t>仇百里没有回答，再次摸住了刀柄。</w:t>
      </w:r>
    </w:p>
    <w:p w14:paraId="2C053318" w14:textId="77777777" w:rsidR="00A740B9" w:rsidRDefault="00A740B9" w:rsidP="00433639">
      <w:r>
        <w:rPr>
          <w:rFonts w:hint="eastAsia"/>
        </w:rPr>
        <w:t>七分道士也取出了一柄手术刀。</w:t>
      </w:r>
    </w:p>
    <w:p w14:paraId="5E85D9F0" w14:textId="77777777" w:rsidR="007F043E" w:rsidRPr="007F043E" w:rsidRDefault="007F043E" w:rsidP="00433639">
      <w:r>
        <w:rPr>
          <w:rFonts w:hint="eastAsia"/>
        </w:rPr>
        <w:t>秋阳下，缓缓抽离出鞘的刀光，变得有些闪烁。</w:t>
      </w:r>
    </w:p>
    <w:p w14:paraId="5006AB32" w14:textId="77777777" w:rsidR="00A740B9" w:rsidRDefault="00A740B9" w:rsidP="00433639">
      <w:r>
        <w:rPr>
          <w:rFonts w:hint="eastAsia"/>
        </w:rPr>
        <w:t>气氛顿时变得紧张起来。</w:t>
      </w:r>
    </w:p>
    <w:p w14:paraId="2AE2834B" w14:textId="77777777" w:rsidR="007F043E" w:rsidRPr="00A740B9" w:rsidRDefault="007F043E" w:rsidP="00433639">
      <w:r>
        <w:rPr>
          <w:rFonts w:hint="eastAsia"/>
        </w:rPr>
        <w:t>“我说……你们没有发现这里有一个伤者吗？”</w:t>
      </w:r>
    </w:p>
    <w:p w14:paraId="4ED39DD3" w14:textId="77777777" w:rsidR="00703F31" w:rsidRDefault="00D872E6" w:rsidP="00703F31">
      <w:r>
        <w:rPr>
          <w:rFonts w:hint="eastAsia"/>
        </w:rPr>
        <w:t>狄败青忍着刀扎的痛楚</w:t>
      </w:r>
      <w:r w:rsidR="00703F31">
        <w:rPr>
          <w:rFonts w:hint="eastAsia"/>
        </w:rPr>
        <w:t>，说道：“</w:t>
      </w:r>
      <w:r>
        <w:rPr>
          <w:rFonts w:hint="eastAsia"/>
        </w:rPr>
        <w:t>好歹这里也有两位医生。</w:t>
      </w:r>
      <w:r w:rsidR="00703F31">
        <w:rPr>
          <w:rFonts w:hint="eastAsia"/>
        </w:rPr>
        <w:t>”</w:t>
      </w:r>
    </w:p>
    <w:p w14:paraId="275A8FBB" w14:textId="77777777" w:rsidR="00D872E6" w:rsidRPr="00D872E6" w:rsidRDefault="00D872E6" w:rsidP="00703F31">
      <w:r>
        <w:rPr>
          <w:rFonts w:hint="eastAsia"/>
        </w:rPr>
        <w:t>紧张的气氛被他这么一搅，无疾而终。</w:t>
      </w:r>
    </w:p>
    <w:p w14:paraId="5848B7DF" w14:textId="77777777" w:rsidR="00703F31" w:rsidRDefault="00377A82" w:rsidP="00703F31">
      <w:r>
        <w:rPr>
          <w:rFonts w:hint="eastAsia"/>
        </w:rPr>
        <w:t>仇百里想起了应江湖交待的任务，把刀收回鞘中，</w:t>
      </w:r>
      <w:r w:rsidR="00703F31">
        <w:rPr>
          <w:rFonts w:hint="eastAsia"/>
        </w:rPr>
        <w:t>说道：“</w:t>
      </w:r>
      <w:r>
        <w:rPr>
          <w:rFonts w:hint="eastAsia"/>
        </w:rPr>
        <w:t>应江湖说了，让你把海棠花的果实带回去，不然就杀了你</w:t>
      </w:r>
      <w:r w:rsidR="00703F31">
        <w:rPr>
          <w:rFonts w:hint="eastAsia"/>
        </w:rPr>
        <w:t>。”</w:t>
      </w:r>
    </w:p>
    <w:p w14:paraId="78C2D607" w14:textId="77777777" w:rsidR="00703F31" w:rsidRDefault="00C52287" w:rsidP="00201BCD">
      <w:r>
        <w:rPr>
          <w:rFonts w:hint="eastAsia"/>
        </w:rPr>
        <w:t>七分道士看了山贼小宝一眼，感慨</w:t>
      </w:r>
      <w:r w:rsidR="000616DB">
        <w:rPr>
          <w:rFonts w:hint="eastAsia"/>
        </w:rPr>
        <w:t>道：“真是个无情的组织。”</w:t>
      </w:r>
    </w:p>
    <w:p w14:paraId="6599B996" w14:textId="77777777" w:rsidR="00201BCD" w:rsidRDefault="00201BCD" w:rsidP="00201BCD">
      <w:r>
        <w:rPr>
          <w:rFonts w:hint="eastAsia"/>
        </w:rPr>
        <w:t>狄败青</w:t>
      </w:r>
      <w:r w:rsidR="00F332BB">
        <w:rPr>
          <w:rFonts w:hint="eastAsia"/>
        </w:rPr>
        <w:t>苦笑</w:t>
      </w:r>
      <w:r>
        <w:rPr>
          <w:rFonts w:hint="eastAsia"/>
        </w:rPr>
        <w:t>道：“</w:t>
      </w:r>
      <w:r w:rsidR="00C52287">
        <w:rPr>
          <w:rFonts w:hint="eastAsia"/>
        </w:rPr>
        <w:t>我最有情有义了，帮你挡了一刀</w:t>
      </w:r>
      <w:r>
        <w:rPr>
          <w:rFonts w:hint="eastAsia"/>
        </w:rPr>
        <w:t>。”</w:t>
      </w:r>
    </w:p>
    <w:p w14:paraId="557190D3" w14:textId="77777777" w:rsidR="00201BCD" w:rsidRDefault="00201BCD" w:rsidP="00201BCD">
      <w:r>
        <w:rPr>
          <w:rFonts w:hint="eastAsia"/>
        </w:rPr>
        <w:t>季海棠走到他身边，拍拍他的肩膀，说道：“那真是谢谢你了。”</w:t>
      </w:r>
    </w:p>
    <w:p w14:paraId="00CDC69F" w14:textId="77777777" w:rsidR="0051510C" w:rsidRPr="0051510C" w:rsidRDefault="00377D0F" w:rsidP="00433639">
      <w:r>
        <w:rPr>
          <w:rFonts w:hint="eastAsia"/>
        </w:rPr>
        <w:t>说完他句话，七分道士轻轻一推，狄败青便倒在了地上</w:t>
      </w:r>
      <w:r w:rsidR="0051510C">
        <w:rPr>
          <w:rFonts w:hint="eastAsia"/>
        </w:rPr>
        <w:t>，匕首也从他的后背抽了出来。</w:t>
      </w:r>
    </w:p>
    <w:p w14:paraId="71497EAD" w14:textId="77777777" w:rsidR="00377D0F" w:rsidRPr="00377D0F" w:rsidRDefault="00377D0F" w:rsidP="00433639">
      <w:r>
        <w:rPr>
          <w:rFonts w:hint="eastAsia"/>
        </w:rPr>
        <w:t>狄败青</w:t>
      </w:r>
      <w:r w:rsidR="0051510C">
        <w:rPr>
          <w:rFonts w:hint="eastAsia"/>
        </w:rPr>
        <w:t>赶紧捂着伤口，不让更多的血流出来，大骂</w:t>
      </w:r>
      <w:r>
        <w:rPr>
          <w:rFonts w:hint="eastAsia"/>
        </w:rPr>
        <w:t>道：“你就是这么对待你的救命恩人的？”</w:t>
      </w:r>
    </w:p>
    <w:p w14:paraId="2B8DA68A" w14:textId="77777777" w:rsidR="00B9181C" w:rsidRDefault="000A04F6" w:rsidP="00433639">
      <w:r>
        <w:rPr>
          <w:rFonts w:hint="eastAsia"/>
        </w:rPr>
        <w:t>七分道士一脸白目地道：“</w:t>
      </w:r>
      <w:r w:rsidR="001258A7">
        <w:rPr>
          <w:rFonts w:hint="eastAsia"/>
        </w:rPr>
        <w:t>你安心躺好，我会让你最后一个死了。</w:t>
      </w:r>
      <w:r>
        <w:rPr>
          <w:rFonts w:hint="eastAsia"/>
        </w:rPr>
        <w:t>”</w:t>
      </w:r>
    </w:p>
    <w:p w14:paraId="743ACC87" w14:textId="77777777" w:rsidR="00F30D18" w:rsidRDefault="00D30905" w:rsidP="00433639">
      <w:r>
        <w:rPr>
          <w:rFonts w:hint="eastAsia"/>
        </w:rPr>
        <w:t>狄败青很认真地想了想，竟然觉得很有道理，</w:t>
      </w:r>
      <w:r w:rsidR="001258A7">
        <w:rPr>
          <w:rFonts w:hint="eastAsia"/>
        </w:rPr>
        <w:t>于是</w:t>
      </w:r>
      <w:r w:rsidR="00F30D18">
        <w:rPr>
          <w:rFonts w:hint="eastAsia"/>
        </w:rPr>
        <w:t>安心躺着。</w:t>
      </w:r>
    </w:p>
    <w:p w14:paraId="0EC5536D" w14:textId="77777777" w:rsidR="00B9181C" w:rsidRDefault="00803E4A" w:rsidP="00433639">
      <w:r>
        <w:rPr>
          <w:rFonts w:hint="eastAsia"/>
        </w:rPr>
        <w:t>七分道士不再理他，</w:t>
      </w:r>
      <w:r w:rsidR="007A2E15">
        <w:rPr>
          <w:rFonts w:hint="eastAsia"/>
        </w:rPr>
        <w:t>而是抢过山贼小宝手中的匕首，丢到一边</w:t>
      </w:r>
      <w:r w:rsidR="002C41E0">
        <w:rPr>
          <w:rFonts w:hint="eastAsia"/>
        </w:rPr>
        <w:t>，啪啪在他脸上打了两巴掌</w:t>
      </w:r>
      <w:r w:rsidR="007A2E15">
        <w:rPr>
          <w:rFonts w:hint="eastAsia"/>
        </w:rPr>
        <w:t>。</w:t>
      </w:r>
    </w:p>
    <w:p w14:paraId="431E4428" w14:textId="77777777" w:rsidR="00B9181C" w:rsidRDefault="002C41E0" w:rsidP="002C41E0">
      <w:r>
        <w:rPr>
          <w:rFonts w:hint="eastAsia"/>
        </w:rPr>
        <w:t>山贼小宝没有任何知觉，眼中空洞无物，泪水早已风干，宛如木头一样立在那里。</w:t>
      </w:r>
    </w:p>
    <w:p w14:paraId="7B2977E9" w14:textId="77777777" w:rsidR="002C41E0" w:rsidRDefault="002C41E0" w:rsidP="002C41E0">
      <w:r>
        <w:rPr>
          <w:rFonts w:hint="eastAsia"/>
        </w:rPr>
        <w:t>七分道士转眼朝着季海棠望去，眼中带着愤火，说道：“你可知道你在坐什么？”</w:t>
      </w:r>
    </w:p>
    <w:p w14:paraId="00EA2D7E" w14:textId="77777777" w:rsidR="00A41FAF" w:rsidRDefault="00A41FAF" w:rsidP="002C41E0">
      <w:r>
        <w:rPr>
          <w:rFonts w:hint="eastAsia"/>
        </w:rPr>
        <w:t>季海棠立起头来，忍着头痛，阴森笑道：“</w:t>
      </w:r>
      <w:r w:rsidR="00C3450C">
        <w:rPr>
          <w:rFonts w:hint="eastAsia"/>
        </w:rPr>
        <w:t>他的血液正在一点点血变，你</w:t>
      </w:r>
      <w:r w:rsidR="00E43AF2">
        <w:rPr>
          <w:rFonts w:hint="eastAsia"/>
        </w:rPr>
        <w:t>要</w:t>
      </w:r>
      <w:r w:rsidR="00C3450C">
        <w:rPr>
          <w:rFonts w:hint="eastAsia"/>
        </w:rPr>
        <w:t>的海棠花</w:t>
      </w:r>
      <w:r w:rsidR="00E43AF2">
        <w:rPr>
          <w:rFonts w:hint="eastAsia"/>
        </w:rPr>
        <w:t>果实，只怕是水中捞月了</w:t>
      </w:r>
      <w:r w:rsidR="00C3450C">
        <w:rPr>
          <w:rFonts w:hint="eastAsia"/>
        </w:rPr>
        <w:t>。</w:t>
      </w:r>
      <w:r>
        <w:rPr>
          <w:rFonts w:hint="eastAsia"/>
        </w:rPr>
        <w:t>”</w:t>
      </w:r>
    </w:p>
    <w:p w14:paraId="32DFFA64" w14:textId="77777777" w:rsidR="004836EC" w:rsidRDefault="004836EC" w:rsidP="002C41E0">
      <w:r>
        <w:rPr>
          <w:rFonts w:hint="eastAsia"/>
        </w:rPr>
        <w:t>七分道士回头朝仇百里看去，说道：“你可听到了，要是应江湖得不到冥月海棠的果实，那可怪不了我。”</w:t>
      </w:r>
    </w:p>
    <w:p w14:paraId="559589F9" w14:textId="77777777" w:rsidR="00CF43BD" w:rsidRPr="002C41E0" w:rsidRDefault="00CF43BD" w:rsidP="002C41E0">
      <w:r>
        <w:rPr>
          <w:rFonts w:hint="eastAsia"/>
        </w:rPr>
        <w:t>仇百里</w:t>
      </w:r>
      <w:r w:rsidR="00DD647D">
        <w:rPr>
          <w:rFonts w:hint="eastAsia"/>
        </w:rPr>
        <w:t>明白他的意思，</w:t>
      </w:r>
      <w:r>
        <w:rPr>
          <w:rFonts w:hint="eastAsia"/>
        </w:rPr>
        <w:t>淡漠地道：“应江湖说了，在海棠花结果之前，他还不能死。”</w:t>
      </w:r>
    </w:p>
    <w:p w14:paraId="64DAEAE9" w14:textId="77777777" w:rsidR="00B9181C" w:rsidRDefault="00D748C7" w:rsidP="00433639">
      <w:r>
        <w:rPr>
          <w:rFonts w:hint="eastAsia"/>
        </w:rPr>
        <w:t>七分道士对这个结果很是失望，叹了口气，朝着海棠花走去。</w:t>
      </w:r>
    </w:p>
    <w:p w14:paraId="3D72DFE2" w14:textId="77777777" w:rsidR="00B9181C" w:rsidRDefault="00DA1683" w:rsidP="00433639">
      <w:r>
        <w:rPr>
          <w:rFonts w:hint="eastAsia"/>
        </w:rPr>
        <w:t>海棠花叶绿如夏织，在风中徐徐而动，七分道士望着海棠花感慨道：“这么美丽的植物，被血腥染满，真是可惜了。”</w:t>
      </w:r>
    </w:p>
    <w:p w14:paraId="7B03C8E0" w14:textId="77777777" w:rsidR="002F54F1" w:rsidRPr="00B9181C" w:rsidRDefault="002F54F1" w:rsidP="00433639">
      <w:r>
        <w:rPr>
          <w:rFonts w:hint="eastAsia"/>
        </w:rPr>
        <w:t>“去你娘的，装什么烂好人。”</w:t>
      </w:r>
    </w:p>
    <w:p w14:paraId="5B3E292B" w14:textId="77777777" w:rsidR="00D30905" w:rsidRDefault="00DB3CC4" w:rsidP="00433639">
      <w:r>
        <w:rPr>
          <w:rFonts w:hint="eastAsia"/>
        </w:rPr>
        <w:t>季海棠忽然着抓那掉落在地的匕首，从七分道士</w:t>
      </w:r>
      <w:r w:rsidR="002F54F1">
        <w:rPr>
          <w:rFonts w:hint="eastAsia"/>
        </w:rPr>
        <w:t>背后扑来。</w:t>
      </w:r>
    </w:p>
    <w:p w14:paraId="7ABE30C2" w14:textId="77777777" w:rsidR="00DB3CC4" w:rsidRDefault="00DB3CC4" w:rsidP="00433639">
      <w:r>
        <w:rPr>
          <w:rFonts w:hint="eastAsia"/>
        </w:rPr>
        <w:t>七分道</w:t>
      </w:r>
      <w:r w:rsidR="005F15EB">
        <w:rPr>
          <w:rFonts w:hint="eastAsia"/>
        </w:rPr>
        <w:t>士听到声音，回头时正好看到了季海棠飞起的样子，但他没有想要躲开。</w:t>
      </w:r>
    </w:p>
    <w:p w14:paraId="6D617005" w14:textId="77777777" w:rsidR="00D30905" w:rsidRDefault="00D623DD" w:rsidP="00433639">
      <w:r>
        <w:rPr>
          <w:rFonts w:hint="eastAsia"/>
        </w:rPr>
        <w:t>仇百里骤然掠起，化成一道残影，从后面踹飞了季海棠。</w:t>
      </w:r>
    </w:p>
    <w:p w14:paraId="4E135F3C" w14:textId="77777777" w:rsidR="00BA68C9" w:rsidRDefault="00BA68C9" w:rsidP="00433639">
      <w:r>
        <w:rPr>
          <w:rFonts w:hint="eastAsia"/>
        </w:rPr>
        <w:t>季海棠再度扑倒在地，口中喷出一口鲜血，落在地上的黄叶里。</w:t>
      </w:r>
    </w:p>
    <w:p w14:paraId="58395E88" w14:textId="77777777" w:rsidR="00BA68C9" w:rsidRPr="00BA68C9" w:rsidRDefault="00BA68C9" w:rsidP="00433639">
      <w:r>
        <w:rPr>
          <w:rFonts w:hint="eastAsia"/>
        </w:rPr>
        <w:t>仇百里像看死狗一样看着他，说道：“要不是应江湖说还让杀你，你已经死了。”</w:t>
      </w:r>
    </w:p>
    <w:p w14:paraId="2BEC6A2A" w14:textId="77777777" w:rsidR="000E5ECA" w:rsidRDefault="000E5ECA" w:rsidP="00433639">
      <w:r>
        <w:rPr>
          <w:rFonts w:hint="eastAsia"/>
        </w:rPr>
        <w:t>“何必呢？”</w:t>
      </w:r>
    </w:p>
    <w:p w14:paraId="27B1902C" w14:textId="77777777" w:rsidR="00CA18F0" w:rsidRDefault="000E5ECA" w:rsidP="00433639">
      <w:r>
        <w:rPr>
          <w:rFonts w:hint="eastAsia"/>
        </w:rPr>
        <w:t>七分道士感慨一声，抱着海棠花朝着山贼小宝走去。</w:t>
      </w:r>
    </w:p>
    <w:p w14:paraId="61F4A353" w14:textId="77777777" w:rsidR="002C7D86" w:rsidRDefault="002C7D86" w:rsidP="00433639"/>
    <w:p w14:paraId="012AA1F7" w14:textId="77777777" w:rsidR="00861276" w:rsidRDefault="00322366" w:rsidP="00861276">
      <w:pPr>
        <w:pStyle w:val="3"/>
      </w:pPr>
      <w:r>
        <w:rPr>
          <w:rFonts w:hint="eastAsia"/>
        </w:rPr>
        <w:lastRenderedPageBreak/>
        <w:t>第五十五</w:t>
      </w:r>
      <w:r w:rsidR="00041E1C">
        <w:rPr>
          <w:rFonts w:hint="eastAsia"/>
        </w:rPr>
        <w:t>章秋意浓，海棠盛</w:t>
      </w:r>
    </w:p>
    <w:p w14:paraId="5B94290A" w14:textId="77777777" w:rsidR="003008A0" w:rsidRDefault="005272EF" w:rsidP="005272EF">
      <w:r>
        <w:rPr>
          <w:rFonts w:hint="eastAsia"/>
        </w:rPr>
        <w:t>七分道士</w:t>
      </w:r>
      <w:r w:rsidR="006D070B">
        <w:rPr>
          <w:rFonts w:hint="eastAsia"/>
        </w:rPr>
        <w:t>走到山贼小宝身前，</w:t>
      </w:r>
      <w:r>
        <w:rPr>
          <w:rFonts w:hint="eastAsia"/>
        </w:rPr>
        <w:t>放下海棠花，蹲下身来，</w:t>
      </w:r>
      <w:r w:rsidR="003008A0">
        <w:rPr>
          <w:rFonts w:hint="eastAsia"/>
        </w:rPr>
        <w:t>在他眉心点了一下，山贼小宝立时失去了意识。</w:t>
      </w:r>
    </w:p>
    <w:p w14:paraId="5DF75A32" w14:textId="77777777" w:rsidR="005272EF" w:rsidRDefault="00EB0E2B" w:rsidP="005272EF">
      <w:r>
        <w:rPr>
          <w:rFonts w:hint="eastAsia"/>
        </w:rPr>
        <w:t>他给山贼小宝喂了一颗药后，</w:t>
      </w:r>
      <w:r w:rsidR="005272EF">
        <w:rPr>
          <w:rFonts w:hint="eastAsia"/>
        </w:rPr>
        <w:t>开始剥</w:t>
      </w:r>
      <w:r w:rsidR="00006838">
        <w:rPr>
          <w:rFonts w:hint="eastAsia"/>
        </w:rPr>
        <w:t>山贼小宝</w:t>
      </w:r>
      <w:r w:rsidR="009954D5">
        <w:rPr>
          <w:rFonts w:hint="eastAsia"/>
        </w:rPr>
        <w:t>的衣</w:t>
      </w:r>
      <w:r w:rsidR="0093768B">
        <w:rPr>
          <w:rFonts w:hint="eastAsia"/>
        </w:rPr>
        <w:t>服，露出一个肥嘟嘟的胸膛，</w:t>
      </w:r>
      <w:r>
        <w:rPr>
          <w:rFonts w:hint="eastAsia"/>
        </w:rPr>
        <w:t>七分道士</w:t>
      </w:r>
      <w:r w:rsidR="001052B0">
        <w:rPr>
          <w:rFonts w:hint="eastAsia"/>
        </w:rPr>
        <w:t>摸了摸，还挺热乎，心律也比较齐，感慨说道：“</w:t>
      </w:r>
      <w:r w:rsidR="00B54CA2">
        <w:rPr>
          <w:rFonts w:hint="eastAsia"/>
        </w:rPr>
        <w:t>小宝啊小宝，这事你可别怨我。</w:t>
      </w:r>
      <w:r w:rsidR="001052B0">
        <w:rPr>
          <w:rFonts w:hint="eastAsia"/>
        </w:rPr>
        <w:t>”</w:t>
      </w:r>
    </w:p>
    <w:p w14:paraId="754C153D" w14:textId="77777777" w:rsidR="005272EF" w:rsidRDefault="00006838" w:rsidP="005272EF">
      <w:r>
        <w:rPr>
          <w:rFonts w:hint="eastAsia"/>
        </w:rPr>
        <w:t>七分道士拿出了手术刀，在山贼小宝</w:t>
      </w:r>
      <w:r w:rsidR="003008A0">
        <w:rPr>
          <w:rFonts w:hint="eastAsia"/>
        </w:rPr>
        <w:t>胸膛前划了一条浅浅的血痕</w:t>
      </w:r>
      <w:r w:rsidR="005272EF">
        <w:rPr>
          <w:rFonts w:hint="eastAsia"/>
        </w:rPr>
        <w:t>。</w:t>
      </w:r>
    </w:p>
    <w:p w14:paraId="02D7C6A4" w14:textId="77777777" w:rsidR="003008A0" w:rsidRDefault="003008A0" w:rsidP="005272EF">
      <w:r>
        <w:rPr>
          <w:rFonts w:hint="eastAsia"/>
        </w:rPr>
        <w:t>无色无质的透明</w:t>
      </w:r>
      <w:r w:rsidR="00450DA7">
        <w:rPr>
          <w:rFonts w:hint="eastAsia"/>
        </w:rPr>
        <w:t>血液缓缓流了出来。</w:t>
      </w:r>
    </w:p>
    <w:p w14:paraId="2AEC3043" w14:textId="77777777" w:rsidR="003008A0" w:rsidRPr="003008A0" w:rsidRDefault="005727B2" w:rsidP="005272EF">
      <w:r>
        <w:rPr>
          <w:rFonts w:hint="eastAsia"/>
        </w:rPr>
        <w:t>看到这画面，仇百里显得</w:t>
      </w:r>
      <w:r w:rsidR="003008A0">
        <w:rPr>
          <w:rFonts w:hint="eastAsia"/>
        </w:rPr>
        <w:t>震撼，惊叹道：“</w:t>
      </w:r>
      <w:r>
        <w:rPr>
          <w:rFonts w:hint="eastAsia"/>
        </w:rPr>
        <w:t>至佛之血，居然是真的。</w:t>
      </w:r>
      <w:r w:rsidR="003008A0">
        <w:rPr>
          <w:rFonts w:hint="eastAsia"/>
        </w:rPr>
        <w:t>”</w:t>
      </w:r>
    </w:p>
    <w:p w14:paraId="4204340A" w14:textId="77777777" w:rsidR="005413DA" w:rsidRDefault="0064567B" w:rsidP="005272EF">
      <w:r>
        <w:rPr>
          <w:rFonts w:hint="eastAsia"/>
        </w:rPr>
        <w:t>七分道士用手指沾了下血液，</w:t>
      </w:r>
      <w:r w:rsidR="0069272A">
        <w:rPr>
          <w:rFonts w:hint="eastAsia"/>
        </w:rPr>
        <w:t>本应无色无质</w:t>
      </w:r>
      <w:r>
        <w:rPr>
          <w:rFonts w:hint="eastAsia"/>
        </w:rPr>
        <w:t>的血液</w:t>
      </w:r>
      <w:r w:rsidR="0069272A">
        <w:rPr>
          <w:rFonts w:hint="eastAsia"/>
        </w:rPr>
        <w:t>，</w:t>
      </w:r>
      <w:r w:rsidR="005413DA">
        <w:rPr>
          <w:rFonts w:hint="eastAsia"/>
        </w:rPr>
        <w:t>此时却显得有些黏稠，眉头拧了起来，说道：“</w:t>
      </w:r>
      <w:r w:rsidR="00E8332D">
        <w:rPr>
          <w:rFonts w:hint="eastAsia"/>
        </w:rPr>
        <w:t>果然</w:t>
      </w:r>
      <w:r w:rsidR="005413DA">
        <w:rPr>
          <w:rFonts w:hint="eastAsia"/>
        </w:rPr>
        <w:t>血变了。”</w:t>
      </w:r>
    </w:p>
    <w:p w14:paraId="364D28DE" w14:textId="77777777" w:rsidR="00E8332D" w:rsidRDefault="00E8332D" w:rsidP="005272EF">
      <w:r>
        <w:rPr>
          <w:rFonts w:hint="eastAsia"/>
        </w:rPr>
        <w:t>他掏出一粒清血丹，灌入山贼小宝口中。</w:t>
      </w:r>
    </w:p>
    <w:p w14:paraId="4925A031" w14:textId="77777777" w:rsidR="00E8332D" w:rsidRDefault="00E8332D" w:rsidP="005272EF">
      <w:r>
        <w:rPr>
          <w:rFonts w:hint="eastAsia"/>
        </w:rPr>
        <w:t>过了片刻，他又沾了下血液，果然变得清澈了。</w:t>
      </w:r>
    </w:p>
    <w:p w14:paraId="437F65F2" w14:textId="77777777" w:rsidR="002F5E8F" w:rsidRDefault="002F5E8F" w:rsidP="005272EF">
      <w:r>
        <w:rPr>
          <w:rFonts w:hint="eastAsia"/>
        </w:rPr>
        <w:t>“至佛之血果然了解，这自净能力太强了。”</w:t>
      </w:r>
    </w:p>
    <w:p w14:paraId="0976CF35" w14:textId="77777777" w:rsidR="000A782F" w:rsidRPr="00E8332D" w:rsidRDefault="000A782F" w:rsidP="005272EF">
      <w:r>
        <w:rPr>
          <w:rFonts w:hint="eastAsia"/>
        </w:rPr>
        <w:t>七分道士见血液净化的差不多了，便开了一条更大的血口。</w:t>
      </w:r>
    </w:p>
    <w:p w14:paraId="2DF7D303" w14:textId="77777777" w:rsidR="005475D3" w:rsidRDefault="000A782F" w:rsidP="005272EF">
      <w:r>
        <w:rPr>
          <w:rFonts w:hint="eastAsia"/>
        </w:rPr>
        <w:t>霎时间</w:t>
      </w:r>
      <w:r w:rsidR="005272EF">
        <w:rPr>
          <w:rFonts w:hint="eastAsia"/>
        </w:rPr>
        <w:t>，那道血痕突然喷出一</w:t>
      </w:r>
      <w:r>
        <w:rPr>
          <w:rFonts w:hint="eastAsia"/>
        </w:rPr>
        <w:t>道</w:t>
      </w:r>
      <w:r w:rsidR="005272EF">
        <w:rPr>
          <w:rFonts w:hint="eastAsia"/>
        </w:rPr>
        <w:t>血雾，</w:t>
      </w:r>
      <w:r w:rsidR="005475D3">
        <w:rPr>
          <w:rFonts w:hint="eastAsia"/>
        </w:rPr>
        <w:t>在秋阳下瑰丽成霞，然后洒在了海棠花上。</w:t>
      </w:r>
    </w:p>
    <w:p w14:paraId="1766DAC1" w14:textId="77777777" w:rsidR="005475D3" w:rsidRDefault="005475D3" w:rsidP="005272EF">
      <w:r>
        <w:rPr>
          <w:rFonts w:hint="eastAsia"/>
        </w:rPr>
        <w:t>海棠沾血即吸，没有沾到的瞬间升华，在秋阳下凝成一片腥红异像，朦胧一片，宛若盛开的七色花朵。</w:t>
      </w:r>
    </w:p>
    <w:p w14:paraId="5FE2EE96" w14:textId="77777777" w:rsidR="006D070B" w:rsidRDefault="006D070B" w:rsidP="006D070B">
      <w:r>
        <w:rPr>
          <w:rFonts w:hint="eastAsia"/>
        </w:rPr>
        <w:t>冥月海棠</w:t>
      </w:r>
      <w:r w:rsidR="005475D3">
        <w:rPr>
          <w:rFonts w:hint="eastAsia"/>
        </w:rPr>
        <w:t>吸血</w:t>
      </w:r>
      <w:r>
        <w:rPr>
          <w:rFonts w:hint="eastAsia"/>
        </w:rPr>
        <w:t>顿生异变，原来郁郁葱葱的海棠竟缓缓的开出了一朵血色的花蕾。</w:t>
      </w:r>
    </w:p>
    <w:p w14:paraId="1FE7CD7B" w14:textId="77777777" w:rsidR="006D070B" w:rsidRPr="008519E8" w:rsidRDefault="006D070B" w:rsidP="006D070B">
      <w:r>
        <w:rPr>
          <w:rFonts w:hint="eastAsia"/>
        </w:rPr>
        <w:t>从长出花蕾到花朵绽放的过程只持续了一刻的时间，见证了这一切的七分道士眼中闪烁着莫名的情绪。</w:t>
      </w:r>
    </w:p>
    <w:p w14:paraId="1AC2AB1F" w14:textId="77777777" w:rsidR="006D070B" w:rsidRDefault="006D070B" w:rsidP="006D070B">
      <w:r>
        <w:rPr>
          <w:rFonts w:hint="eastAsia"/>
        </w:rPr>
        <w:t>这株海棠花</w:t>
      </w:r>
      <w:r w:rsidR="00352C8F">
        <w:rPr>
          <w:rFonts w:hint="eastAsia"/>
        </w:rPr>
        <w:t>不知沾过多少鲜血，但除了季海棠的血液外，从来都是排斥，而不是吸收</w:t>
      </w:r>
      <w:r>
        <w:rPr>
          <w:rFonts w:hint="eastAsia"/>
        </w:rPr>
        <w:t>，如今不止吸引了</w:t>
      </w:r>
      <w:r w:rsidR="00F22DBB">
        <w:rPr>
          <w:rFonts w:hint="eastAsia"/>
        </w:rPr>
        <w:t>山贼小宝</w:t>
      </w:r>
      <w:r>
        <w:rPr>
          <w:rFonts w:hint="eastAsia"/>
        </w:rPr>
        <w:t>的血液，还开出了花朵。</w:t>
      </w:r>
    </w:p>
    <w:p w14:paraId="392B8A05" w14:textId="77777777" w:rsidR="006D070B" w:rsidRDefault="006D070B" w:rsidP="006D070B">
      <w:r>
        <w:rPr>
          <w:rFonts w:hint="eastAsia"/>
        </w:rPr>
        <w:t>这时的七分道士既不因见到开花而狂热，也没有因看不到结果而失落，而是一种极端冰冷的漠视，似是漠视这一条即将逝去的生命，又好似对这株生死人肉百骨的海棠花漠不关心。</w:t>
      </w:r>
    </w:p>
    <w:p w14:paraId="565ABFC7" w14:textId="77777777" w:rsidR="006D070B" w:rsidRPr="007B2568" w:rsidRDefault="006D070B" w:rsidP="006D070B">
      <w:r>
        <w:rPr>
          <w:rFonts w:hint="eastAsia"/>
        </w:rPr>
        <w:t>“血流一道，花开一朵，看来这点血量并不足以使这一盆海棠花开。”</w:t>
      </w:r>
    </w:p>
    <w:p w14:paraId="727C0696" w14:textId="77777777" w:rsidR="006D070B" w:rsidRDefault="006D070B" w:rsidP="006D070B">
      <w:r>
        <w:rPr>
          <w:rFonts w:hint="eastAsia"/>
        </w:rPr>
        <w:t>七分道士看着这浅浅的血痕与花朵，心想这花朵的数量应该是与吸引的血液有关系的。</w:t>
      </w:r>
    </w:p>
    <w:p w14:paraId="1B15ABC5" w14:textId="77777777" w:rsidR="006D070B" w:rsidRDefault="006D070B" w:rsidP="006D070B">
      <w:r>
        <w:rPr>
          <w:rFonts w:hint="eastAsia"/>
        </w:rPr>
        <w:t>或许是失败太多次的缘故，他没有抛开</w:t>
      </w:r>
      <w:r w:rsidR="00E85003">
        <w:rPr>
          <w:rFonts w:hint="eastAsia"/>
        </w:rPr>
        <w:t>山贼小宝</w:t>
      </w:r>
      <w:r>
        <w:rPr>
          <w:rFonts w:hint="eastAsia"/>
        </w:rPr>
        <w:t>的胸膛，让海棠花吸引更多的鲜血，而是伸手去摘那朵绽放的海棠花，准备先研究一番。</w:t>
      </w:r>
    </w:p>
    <w:p w14:paraId="296B6109" w14:textId="77777777" w:rsidR="006D070B" w:rsidRDefault="006D070B" w:rsidP="006D070B">
      <w:r>
        <w:rPr>
          <w:rFonts w:hint="eastAsia"/>
        </w:rPr>
        <w:t>然而就在他摘下海棠花的那一刹那，花枝上的既然涌出一道绿红色的汁液，沾到他的手上，顿时他仿佛被一股炙热的炎流侵入皮肤之中，脉着血液逆行而上。</w:t>
      </w:r>
    </w:p>
    <w:p w14:paraId="17766027" w14:textId="77777777" w:rsidR="006D070B" w:rsidRDefault="006D070B" w:rsidP="006D070B">
      <w:r>
        <w:rPr>
          <w:rFonts w:hint="eastAsia"/>
        </w:rPr>
        <w:t>到了颈部的时候，他明显的感觉血管似崩开了皮肤，然后到脸上的时候，脸上布满了网格般的血纹，并快速上侵入脑部。</w:t>
      </w:r>
    </w:p>
    <w:p w14:paraId="33536F64" w14:textId="77777777" w:rsidR="006D070B" w:rsidRDefault="006D070B" w:rsidP="006D070B">
      <w:r>
        <w:rPr>
          <w:rFonts w:hint="eastAsia"/>
        </w:rPr>
        <w:t>七分道士立即取出手中刀，沿着左耳上行过眉心，然后下行至右耳，划出一道血痕，以此阻断那股逆流上流至脑部。</w:t>
      </w:r>
    </w:p>
    <w:p w14:paraId="22E52426" w14:textId="77777777" w:rsidR="006D070B" w:rsidRDefault="006D070B" w:rsidP="006D070B">
      <w:r>
        <w:rPr>
          <w:rFonts w:hint="eastAsia"/>
        </w:rPr>
        <w:t>上断之路被阻，全数汇聚在那一道血痕上，从那里流出了赤绿色血浓，而他的脸上的网络纹变得更加炙热。</w:t>
      </w:r>
    </w:p>
    <w:p w14:paraId="4BA890F5" w14:textId="77777777" w:rsidR="006D070B" w:rsidRDefault="006D070B" w:rsidP="006D070B">
      <w:r>
        <w:rPr>
          <w:rFonts w:hint="eastAsia"/>
        </w:rPr>
        <w:t>七分道士立即服用了一粒药丸，那炙热的痛楚得以稍稍消减，但血管却不断膨胀并凝结，好似要裂开一般。</w:t>
      </w:r>
    </w:p>
    <w:p w14:paraId="1CCDE7F7" w14:textId="77777777" w:rsidR="006D070B" w:rsidRPr="00CF37DD" w:rsidRDefault="006D070B" w:rsidP="006D070B">
      <w:r>
        <w:rPr>
          <w:rFonts w:hint="eastAsia"/>
        </w:rPr>
        <w:t>七分道士当机立断，他用手术刀在其中一道血纹凝结处划了一刀，顿时那些血纹如同树皮般炸裂开来，面上如同毁容一般，变得狰狞至极。</w:t>
      </w:r>
    </w:p>
    <w:p w14:paraId="2248A3DB" w14:textId="77777777" w:rsidR="006D070B" w:rsidRDefault="006D070B" w:rsidP="006D070B">
      <w:r>
        <w:rPr>
          <w:rFonts w:hint="eastAsia"/>
        </w:rPr>
        <w:t>与此同时，大脑有一种头疼欲裂的感觉，他抱着头，感觉视线有些模糊，周围的声音开始交杂重迭在一起，仿佛耳呜一般。</w:t>
      </w:r>
    </w:p>
    <w:p w14:paraId="57C2DA14" w14:textId="77777777" w:rsidR="006D070B" w:rsidRDefault="006D070B" w:rsidP="006D070B">
      <w:r>
        <w:rPr>
          <w:rFonts w:hint="eastAsia"/>
        </w:rPr>
        <w:lastRenderedPageBreak/>
        <w:t>一个踏着落叶的沙沙声，从四面八方而来，但他分不清楚在哪里，于是他抱着头逆行寻找。</w:t>
      </w:r>
    </w:p>
    <w:p w14:paraId="69352314" w14:textId="77777777" w:rsidR="006A3C5F" w:rsidRDefault="001B1D4D" w:rsidP="006D070B">
      <w:r>
        <w:rPr>
          <w:rFonts w:hint="eastAsia"/>
        </w:rPr>
        <w:t>七分道士感觉脑中一片模糊，他使劲摇摇头，却发现周围的影像开始重叠，一个变成三个，三个变成无数个</w:t>
      </w:r>
      <w:r w:rsidR="006D070B">
        <w:rPr>
          <w:rFonts w:hint="eastAsia"/>
        </w:rPr>
        <w:t>。</w:t>
      </w:r>
    </w:p>
    <w:p w14:paraId="368FB319" w14:textId="77777777" w:rsidR="006A3C5F" w:rsidRDefault="006A3C5F" w:rsidP="006D070B">
      <w:r>
        <w:rPr>
          <w:rFonts w:hint="eastAsia"/>
        </w:rPr>
        <w:t>看到这一幕，仇百里也显得有些心惊，问道：“老三，你怎么了？”</w:t>
      </w:r>
    </w:p>
    <w:p w14:paraId="41D69116" w14:textId="77777777" w:rsidR="006D070B" w:rsidRDefault="00BF4B87" w:rsidP="006D070B">
      <w:r>
        <w:rPr>
          <w:rFonts w:hint="eastAsia"/>
        </w:rPr>
        <w:t>七分道士没有反应，但他却听到了</w:t>
      </w:r>
      <w:r w:rsidR="006D070B">
        <w:rPr>
          <w:rFonts w:hint="eastAsia"/>
        </w:rPr>
        <w:t>一句轻描淡写的冷笑。</w:t>
      </w:r>
    </w:p>
    <w:p w14:paraId="5F88CC03" w14:textId="77777777" w:rsidR="008D7480" w:rsidRPr="00174E1D" w:rsidRDefault="006D070B" w:rsidP="008D7480">
      <w:r>
        <w:rPr>
          <w:rFonts w:hint="eastAsia"/>
        </w:rPr>
        <w:t>季海棠</w:t>
      </w:r>
      <w:r w:rsidR="008D7480">
        <w:rPr>
          <w:rFonts w:hint="eastAsia"/>
        </w:rPr>
        <w:t>从地上缓缓爬了起来，说道：“关心好你自己吧！”</w:t>
      </w:r>
    </w:p>
    <w:p w14:paraId="1E0772D2" w14:textId="77777777" w:rsidR="006D070B" w:rsidRPr="008D7480" w:rsidRDefault="008D7480" w:rsidP="006D070B">
      <w:r>
        <w:rPr>
          <w:rFonts w:hint="eastAsia"/>
        </w:rPr>
        <w:t>仇百里怒极，却发现自己全身麻痹，动弹不得。</w:t>
      </w:r>
    </w:p>
    <w:p w14:paraId="1ECCB310" w14:textId="77777777" w:rsidR="00600294" w:rsidRDefault="00600294" w:rsidP="006D070B">
      <w:r>
        <w:rPr>
          <w:rFonts w:hint="eastAsia"/>
        </w:rPr>
        <w:t>季海棠没有与仇百里纠缠</w:t>
      </w:r>
      <w:r w:rsidR="006D070B">
        <w:rPr>
          <w:rFonts w:hint="eastAsia"/>
        </w:rPr>
        <w:t>，</w:t>
      </w:r>
      <w:r>
        <w:rPr>
          <w:rFonts w:hint="eastAsia"/>
        </w:rPr>
        <w:t>越过了他，来到七分道士身前，冷漠</w:t>
      </w:r>
      <w:r w:rsidR="006D070B">
        <w:rPr>
          <w:rFonts w:hint="eastAsia"/>
        </w:rPr>
        <w:t>地</w:t>
      </w:r>
      <w:r>
        <w:rPr>
          <w:rFonts w:hint="eastAsia"/>
        </w:rPr>
        <w:t>笑</w:t>
      </w:r>
      <w:r w:rsidR="006D070B">
        <w:rPr>
          <w:rFonts w:hint="eastAsia"/>
        </w:rPr>
        <w:t>道：</w:t>
      </w:r>
      <w:r>
        <w:rPr>
          <w:rFonts w:hint="eastAsia"/>
        </w:rPr>
        <w:t>“</w:t>
      </w:r>
      <w:r w:rsidR="00BF31C4">
        <w:rPr>
          <w:rFonts w:hint="eastAsia"/>
        </w:rPr>
        <w:t>没想到吧？</w:t>
      </w:r>
      <w:r>
        <w:rPr>
          <w:rFonts w:hint="eastAsia"/>
        </w:rPr>
        <w:t>”</w:t>
      </w:r>
    </w:p>
    <w:p w14:paraId="2DFE3F4F" w14:textId="77777777" w:rsidR="006D070B" w:rsidRDefault="00BF31C4" w:rsidP="006D070B">
      <w:r>
        <w:rPr>
          <w:rFonts w:hint="eastAsia"/>
        </w:rPr>
        <w:t>七分道士这时情况稍好了些，</w:t>
      </w:r>
      <w:r w:rsidR="00B25751">
        <w:rPr>
          <w:rFonts w:hint="eastAsia"/>
        </w:rPr>
        <w:t>望着他笑了笑，</w:t>
      </w:r>
      <w:r>
        <w:rPr>
          <w:rFonts w:hint="eastAsia"/>
        </w:rPr>
        <w:t>说道：“跟你谈卑劣，简直是侮辱了这个词，所以我也没有什么好说的。”</w:t>
      </w:r>
    </w:p>
    <w:p w14:paraId="0DCF9304" w14:textId="77777777" w:rsidR="006D070B" w:rsidRDefault="006D070B" w:rsidP="006D070B">
      <w:r>
        <w:rPr>
          <w:rFonts w:hint="eastAsia"/>
        </w:rPr>
        <w:t>季海棠</w:t>
      </w:r>
      <w:r w:rsidR="00B25751">
        <w:rPr>
          <w:rFonts w:hint="eastAsia"/>
        </w:rPr>
        <w:t>没有被他激怒，平静说道：“为了杀你，我不惜坠落成魔。”</w:t>
      </w:r>
    </w:p>
    <w:p w14:paraId="6F47C7B5" w14:textId="77777777" w:rsidR="006D070B" w:rsidRDefault="006D070B" w:rsidP="006D070B">
      <w:r>
        <w:rPr>
          <w:rFonts w:hint="eastAsia"/>
        </w:rPr>
        <w:t>七分道士闻言只是笑笑。</w:t>
      </w:r>
    </w:p>
    <w:p w14:paraId="2FC560FE" w14:textId="77777777" w:rsidR="006D070B" w:rsidRDefault="006D070B" w:rsidP="006D070B">
      <w:r>
        <w:rPr>
          <w:rFonts w:hint="eastAsia"/>
        </w:rPr>
        <w:t>季海棠用一种充满仇恨的眼神看着七分道士，说道：“这三年里，每一次从噩梦里醒来，都只是看着你那模糊的背影，你那团模糊的背影成了我走不出的阴影，所以我发誓，哪怕这颗良善之心坠落无间，也要把你拉下地狱，如今我终于可以走出这阴影了。”</w:t>
      </w:r>
    </w:p>
    <w:p w14:paraId="4226BC07" w14:textId="77777777" w:rsidR="006D070B" w:rsidRDefault="006D070B" w:rsidP="006D070B">
      <w:r>
        <w:rPr>
          <w:rFonts w:hint="eastAsia"/>
        </w:rPr>
        <w:t>“良善之心？”七分道士用一种耐人寻味的目光看着他的眼睛，问道：“不知道你哪里来的这种错觉？”</w:t>
      </w:r>
    </w:p>
    <w:p w14:paraId="63082485" w14:textId="77777777" w:rsidR="006D070B" w:rsidRPr="00A84275" w:rsidRDefault="006D070B" w:rsidP="006D070B">
      <w:r>
        <w:rPr>
          <w:rFonts w:hint="eastAsia"/>
        </w:rPr>
        <w:t>“我用医术将一城的病人从那些食人肉寝人颇的医生手中解脱出来，这让他们得到相应的惩罚，这不是良善之心？”</w:t>
      </w:r>
    </w:p>
    <w:p w14:paraId="4A6DE333" w14:textId="77777777" w:rsidR="006D070B" w:rsidRDefault="006D070B" w:rsidP="006D070B">
      <w:r>
        <w:rPr>
          <w:rFonts w:hint="eastAsia"/>
        </w:rPr>
        <w:t>七分道士说道：“把一部分人拯救出来，然后把另一部分人推进深渊，这不叫正义，也不叫良善，而是报复。”</w:t>
      </w:r>
    </w:p>
    <w:p w14:paraId="74B1F00B" w14:textId="77777777" w:rsidR="006D070B" w:rsidRDefault="006D070B" w:rsidP="006D070B">
      <w:r>
        <w:rPr>
          <w:rFonts w:hint="eastAsia"/>
        </w:rPr>
        <w:t>季海棠吼道：“作了那么多恶事，难道他们不该得到的惩罚？”</w:t>
      </w:r>
    </w:p>
    <w:p w14:paraId="6952D200" w14:textId="77777777" w:rsidR="006D070B" w:rsidRPr="005D1EAB" w:rsidRDefault="006D070B" w:rsidP="006D070B">
      <w:r>
        <w:rPr>
          <w:rFonts w:hint="eastAsia"/>
        </w:rPr>
        <w:t>七分道士平静地道：“问题是，那样的惩罚过头了，过了头的正义，就不是正义。”</w:t>
      </w:r>
    </w:p>
    <w:p w14:paraId="294F3B85" w14:textId="77777777" w:rsidR="006D070B" w:rsidRDefault="006D070B" w:rsidP="006D070B">
      <w:r>
        <w:rPr>
          <w:rFonts w:hint="eastAsia"/>
        </w:rPr>
        <w:t>季海棠冷笑道：“你一个连续三年的杀人魔，有什么资格评判正义？”</w:t>
      </w:r>
    </w:p>
    <w:p w14:paraId="5FAB17E9" w14:textId="77777777" w:rsidR="006D070B" w:rsidRPr="003F7B51" w:rsidRDefault="006D070B" w:rsidP="006D070B">
      <w:r>
        <w:rPr>
          <w:rFonts w:hint="eastAsia"/>
        </w:rPr>
        <w:t>七分道士看他这样子，比自己还要疯狂，觉得有些可笑，于是他问了一个问题。</w:t>
      </w:r>
    </w:p>
    <w:p w14:paraId="41C12122" w14:textId="77777777" w:rsidR="006D070B" w:rsidRPr="003F7B51" w:rsidRDefault="006D070B" w:rsidP="006D070B">
      <w:r>
        <w:rPr>
          <w:rFonts w:hint="eastAsia"/>
        </w:rPr>
        <w:t>“你知道三年前的那场疫情是怎么爆发的吗？”</w:t>
      </w:r>
    </w:p>
    <w:p w14:paraId="2920E6E0" w14:textId="77777777" w:rsidR="006D070B" w:rsidRDefault="006D070B" w:rsidP="006D070B">
      <w:r>
        <w:rPr>
          <w:rFonts w:hint="eastAsia"/>
        </w:rPr>
        <w:t>季海棠摇了摇头，当年的事并不是他直接参与的，所以他并不知道。</w:t>
      </w:r>
    </w:p>
    <w:p w14:paraId="6E45EAD3" w14:textId="77777777" w:rsidR="006D070B" w:rsidRPr="003D54F0" w:rsidRDefault="006D070B" w:rsidP="006D070B">
      <w:r>
        <w:rPr>
          <w:rFonts w:hint="eastAsia"/>
        </w:rPr>
        <w:t>“当年那群被你迫害到生存边缘的医生，回想自己的一生，心想自己救治了那么多的人，到头来竟然落了入身败名裂，穷困潦倒的地步，所以他们决定报复这城里的人，于是他们合力研发了一场疫病……”</w:t>
      </w:r>
    </w:p>
    <w:p w14:paraId="0B4E9D7D" w14:textId="77777777" w:rsidR="006D070B" w:rsidRDefault="006D070B" w:rsidP="006D070B">
      <w:r>
        <w:rPr>
          <w:rFonts w:hint="eastAsia"/>
        </w:rPr>
        <w:t>七分道士平静地解释了当年疫情的使末，季海棠听完后有些震撼，竟有些难以置信。</w:t>
      </w:r>
    </w:p>
    <w:p w14:paraId="61FC6933" w14:textId="77777777" w:rsidR="006D070B" w:rsidRPr="00B6672F" w:rsidRDefault="006D070B" w:rsidP="006D070B">
      <w:r>
        <w:rPr>
          <w:rFonts w:hint="eastAsia"/>
        </w:rPr>
        <w:t>更准确的说，是不愿相信，因为照这个说法，那这场疫变的源头就是他了。</w:t>
      </w:r>
    </w:p>
    <w:p w14:paraId="2B5CAA7C" w14:textId="77777777" w:rsidR="006D070B" w:rsidRPr="00092495" w:rsidRDefault="006D070B" w:rsidP="006D070B">
      <w:r>
        <w:rPr>
          <w:rFonts w:hint="eastAsia"/>
        </w:rPr>
        <w:t>“不，我不相信……”</w:t>
      </w:r>
    </w:p>
    <w:p w14:paraId="1D053289" w14:textId="77777777" w:rsidR="006D070B" w:rsidRDefault="006D070B" w:rsidP="006D070B">
      <w:r>
        <w:rPr>
          <w:rFonts w:hint="eastAsia"/>
        </w:rPr>
        <w:t>七分道士看穿了这一切，问道：“是不相信这个事实，还是不相信你就是这件事的始作俑者？”</w:t>
      </w:r>
    </w:p>
    <w:p w14:paraId="6B70834A" w14:textId="77777777" w:rsidR="006D070B" w:rsidRPr="0092519C" w:rsidRDefault="006D070B" w:rsidP="006D070B">
      <w:r>
        <w:rPr>
          <w:rFonts w:hint="eastAsia"/>
        </w:rPr>
        <w:t>季海棠问道：“你是怎么知道这些事的？”</w:t>
      </w:r>
    </w:p>
    <w:p w14:paraId="56699FB3" w14:textId="77777777" w:rsidR="006D070B" w:rsidRPr="0092519C" w:rsidRDefault="006D070B" w:rsidP="006D070B">
      <w:r>
        <w:rPr>
          <w:rFonts w:hint="eastAsia"/>
        </w:rPr>
        <w:t>七分道士说道：“我调查过那件事，一个濒死的医生告诉我的。”</w:t>
      </w:r>
    </w:p>
    <w:p w14:paraId="2D206C92" w14:textId="77777777" w:rsidR="006D070B" w:rsidRDefault="006D070B" w:rsidP="006D070B">
      <w:r>
        <w:rPr>
          <w:rFonts w:hint="eastAsia"/>
        </w:rPr>
        <w:t>季海棠一开始显然有些不知所措，但片刻之后，他已经找回了自己正义的立足点。</w:t>
      </w:r>
    </w:p>
    <w:p w14:paraId="4FF1EF03" w14:textId="77777777" w:rsidR="006D070B" w:rsidRPr="0005792B" w:rsidRDefault="006D070B" w:rsidP="006D070B">
      <w:r>
        <w:rPr>
          <w:rFonts w:hint="eastAsia"/>
        </w:rPr>
        <w:t>“就算如此，那也是他们本心的恶念所致，如果他们不分贵贱的医治百姓，我又怎么会迫害他们，说到底，他们不愿意接受自己应有的惩罚，而心生报复。”</w:t>
      </w:r>
    </w:p>
    <w:p w14:paraId="0F6B14FE" w14:textId="77777777" w:rsidR="006D070B" w:rsidRDefault="006D070B" w:rsidP="006D070B">
      <w:r>
        <w:rPr>
          <w:rFonts w:hint="eastAsia"/>
        </w:rPr>
        <w:t>“因为他们是恶人，所有你有绝对正义的立场，你有理直气壮的迫害他们的理由，而他们也不应该心生怨怼，不应该挟怨报复？”</w:t>
      </w:r>
    </w:p>
    <w:p w14:paraId="1A111204" w14:textId="77777777" w:rsidR="006D070B" w:rsidRPr="00DC44E8" w:rsidRDefault="006D070B" w:rsidP="006D070B">
      <w:r>
        <w:rPr>
          <w:rFonts w:hint="eastAsia"/>
        </w:rPr>
        <w:t>“难道不对吗？”</w:t>
      </w:r>
    </w:p>
    <w:p w14:paraId="1BECF0B5" w14:textId="77777777" w:rsidR="006D070B" w:rsidRDefault="006D070B" w:rsidP="006D070B">
      <w:r>
        <w:rPr>
          <w:rFonts w:hint="eastAsia"/>
        </w:rPr>
        <w:t>“是啊，问题是你见过不会挟怨报复的恶人吗？”</w:t>
      </w:r>
    </w:p>
    <w:p w14:paraId="6BDB0DA4" w14:textId="77777777" w:rsidR="006D070B" w:rsidRDefault="006D070B" w:rsidP="006D070B">
      <w:r>
        <w:rPr>
          <w:rFonts w:hint="eastAsia"/>
        </w:rPr>
        <w:t>季海棠有些语塞，不知道什么回答这个问题。</w:t>
      </w:r>
    </w:p>
    <w:p w14:paraId="4DA74E21" w14:textId="77777777" w:rsidR="006D070B" w:rsidRDefault="006D070B" w:rsidP="006D070B">
      <w:r>
        <w:rPr>
          <w:rFonts w:hint="eastAsia"/>
        </w:rPr>
        <w:lastRenderedPageBreak/>
        <w:t>七分道士看着他的眼睛，说道：“像你这般自许良善的人，为了引我出来，可以牺牲止戈山上二十几条人命，甚至可以牺牲这不过十岁的孩童，那你凭什么不允许恶人挟怨报复呢？”</w:t>
      </w:r>
    </w:p>
    <w:p w14:paraId="266D2414" w14:textId="77777777" w:rsidR="006D070B" w:rsidRDefault="006D070B" w:rsidP="006D070B">
      <w:r>
        <w:rPr>
          <w:rFonts w:hint="eastAsia"/>
        </w:rPr>
        <w:t>季海棠内心的正义被这句话深深地动摇了，竟有些失魂落魄的模样。</w:t>
      </w:r>
    </w:p>
    <w:p w14:paraId="440DCFCF" w14:textId="77777777" w:rsidR="006D070B" w:rsidRDefault="006D070B" w:rsidP="006D070B">
      <w:r>
        <w:rPr>
          <w:rFonts w:hint="eastAsia"/>
        </w:rPr>
        <w:t>七分道士以为他会就此失志，没想到季海棠消沉片刻后，他重新抬起头来，目光竟然变得更加凶狠，好似下定了某种决心一般。</w:t>
      </w:r>
    </w:p>
    <w:p w14:paraId="60EA090C" w14:textId="77777777" w:rsidR="006D070B" w:rsidRPr="000D240F" w:rsidRDefault="00A5021C" w:rsidP="006D070B">
      <w:r>
        <w:rPr>
          <w:rFonts w:hint="eastAsia"/>
        </w:rPr>
        <w:t>“不重要了，去死</w:t>
      </w:r>
      <w:r w:rsidR="006D070B">
        <w:rPr>
          <w:rFonts w:hint="eastAsia"/>
        </w:rPr>
        <w:t>吧！”</w:t>
      </w:r>
    </w:p>
    <w:p w14:paraId="0D69EAD4" w14:textId="77777777" w:rsidR="00591E41" w:rsidRPr="00591E41" w:rsidRDefault="008F2871" w:rsidP="006D070B">
      <w:r>
        <w:rPr>
          <w:rFonts w:hint="eastAsia"/>
        </w:rPr>
        <w:t>季海棠呼喊着，发了狂一般的扑向</w:t>
      </w:r>
      <w:r w:rsidR="00294DC3">
        <w:rPr>
          <w:rFonts w:hint="eastAsia"/>
        </w:rPr>
        <w:t>了七分道士</w:t>
      </w:r>
      <w:r w:rsidR="006D070B">
        <w:rPr>
          <w:rFonts w:hint="eastAsia"/>
        </w:rPr>
        <w:t>。</w:t>
      </w:r>
    </w:p>
    <w:p w14:paraId="336275D9" w14:textId="77777777" w:rsidR="006D070B" w:rsidRPr="004D7045" w:rsidRDefault="006D070B" w:rsidP="006D070B">
      <w:r>
        <w:rPr>
          <w:rFonts w:hint="eastAsia"/>
        </w:rPr>
        <w:t>七分道士</w:t>
      </w:r>
      <w:r w:rsidR="00591E41">
        <w:rPr>
          <w:rFonts w:hint="eastAsia"/>
        </w:rPr>
        <w:t>一声冷笑</w:t>
      </w:r>
      <w:r>
        <w:rPr>
          <w:rFonts w:hint="eastAsia"/>
        </w:rPr>
        <w:t>，手术刀朝着旁边的海棠花掷去，誓要将那花茎斩为两段。</w:t>
      </w:r>
    </w:p>
    <w:p w14:paraId="634FCD76" w14:textId="77777777" w:rsidR="006D070B" w:rsidRDefault="006D070B" w:rsidP="006D070B">
      <w:r>
        <w:rPr>
          <w:rFonts w:hint="eastAsia"/>
        </w:rPr>
        <w:t>“不要……”</w:t>
      </w:r>
    </w:p>
    <w:p w14:paraId="078A1A96" w14:textId="77777777" w:rsidR="006D070B" w:rsidRDefault="006D070B" w:rsidP="006D070B">
      <w:r>
        <w:rPr>
          <w:rFonts w:hint="eastAsia"/>
        </w:rPr>
        <w:t>季海棠料所未及，舍了七分道士朝着那株海棠花扑了过去，同时伸出手掷出一个药瓶，把那手术刀击偏了半分。</w:t>
      </w:r>
    </w:p>
    <w:p w14:paraId="582AA37D" w14:textId="77777777" w:rsidR="00591E41" w:rsidRDefault="006D070B" w:rsidP="006D070B">
      <w:r>
        <w:rPr>
          <w:rFonts w:hint="eastAsia"/>
        </w:rPr>
        <w:t>失之毫厘，</w:t>
      </w:r>
      <w:r w:rsidR="00591E41">
        <w:rPr>
          <w:rFonts w:hint="eastAsia"/>
        </w:rPr>
        <w:t>切断了枝上的几片叶子，季海棠知道他还会出刀，立即把抱住了海棠花。</w:t>
      </w:r>
    </w:p>
    <w:p w14:paraId="76CED8AF" w14:textId="77777777" w:rsidR="006D070B" w:rsidRDefault="006D070B" w:rsidP="006D070B">
      <w:r>
        <w:rPr>
          <w:rFonts w:hint="eastAsia"/>
        </w:rPr>
        <w:t>果不其然，</w:t>
      </w:r>
      <w:r w:rsidR="00591E41">
        <w:rPr>
          <w:rFonts w:hint="eastAsia"/>
        </w:rPr>
        <w:t>七分道士出了</w:t>
      </w:r>
      <w:r>
        <w:rPr>
          <w:rFonts w:hint="eastAsia"/>
        </w:rPr>
        <w:t>第二刀</w:t>
      </w:r>
      <w:r w:rsidR="00591E41">
        <w:rPr>
          <w:rFonts w:hint="eastAsia"/>
        </w:rPr>
        <w:t>，并</w:t>
      </w:r>
      <w:r>
        <w:rPr>
          <w:rFonts w:hint="eastAsia"/>
        </w:rPr>
        <w:t>射中了季海棠的后背。</w:t>
      </w:r>
    </w:p>
    <w:p w14:paraId="785BAF73" w14:textId="77777777" w:rsidR="00231D23" w:rsidRDefault="006D070B" w:rsidP="006D070B">
      <w:r>
        <w:rPr>
          <w:rFonts w:hint="eastAsia"/>
        </w:rPr>
        <w:t>季海棠爬起来，抱着海棠花走</w:t>
      </w:r>
      <w:r w:rsidR="00231D23">
        <w:rPr>
          <w:rFonts w:hint="eastAsia"/>
        </w:rPr>
        <w:t>到了前方的树下，把花放在树后，自己转过身来，靠着树对着七分道士。</w:t>
      </w:r>
    </w:p>
    <w:p w14:paraId="7066D4F9" w14:textId="77777777" w:rsidR="007D04E3" w:rsidRPr="007D04E3" w:rsidRDefault="007D04E3" w:rsidP="006D070B">
      <w:r>
        <w:rPr>
          <w:rFonts w:hint="eastAsia"/>
        </w:rPr>
        <w:t>七分道士捂着流血的脖子，强忍住脖子以及面部传来的剧烈疼痛，但身形已然有些飘忽，总有种下一步就会跌倒的感觉。</w:t>
      </w:r>
    </w:p>
    <w:p w14:paraId="34053A96" w14:textId="77777777" w:rsidR="00231D23" w:rsidRDefault="00231D23" w:rsidP="006D070B">
      <w:r>
        <w:rPr>
          <w:rFonts w:hint="eastAsia"/>
        </w:rPr>
        <w:t>季海棠</w:t>
      </w:r>
      <w:r w:rsidR="007D04E3">
        <w:rPr>
          <w:rFonts w:hint="eastAsia"/>
        </w:rPr>
        <w:t>的情况也好不到哪里去，几次</w:t>
      </w:r>
      <w:r>
        <w:rPr>
          <w:rFonts w:hint="eastAsia"/>
        </w:rPr>
        <w:t>挣扎着想站起来，但都没有成功，七分道士那一刀，同样有毒。</w:t>
      </w:r>
    </w:p>
    <w:p w14:paraId="47A55626" w14:textId="77777777" w:rsidR="00231D23" w:rsidRDefault="00231D23" w:rsidP="00231D23">
      <w:r>
        <w:rPr>
          <w:rFonts w:hint="eastAsia"/>
        </w:rPr>
        <w:t>他坐靠着树，视线变得模糊起来，七分道士艰难离去的背影，内心充满了不甘，从来没有如此接近过。</w:t>
      </w:r>
    </w:p>
    <w:p w14:paraId="2CE6B87D" w14:textId="77777777" w:rsidR="007D04E3" w:rsidRDefault="007D04E3" w:rsidP="007D04E3">
      <w:r>
        <w:rPr>
          <w:rFonts w:hint="eastAsia"/>
        </w:rPr>
        <w:t>虽然他努力告诉自己保清醒，一股沉重的困意，像一座山一般的压着他。</w:t>
      </w:r>
    </w:p>
    <w:p w14:paraId="2A404E3B" w14:textId="77777777" w:rsidR="007D04E3" w:rsidRPr="00DE59CF" w:rsidRDefault="007D04E3" w:rsidP="007D04E3">
      <w:r>
        <w:rPr>
          <w:rFonts w:hint="eastAsia"/>
        </w:rPr>
        <w:t>七分道士的背影从一道模糊成了三道，五道，然后就数不清了。</w:t>
      </w:r>
    </w:p>
    <w:p w14:paraId="0005F778" w14:textId="77777777" w:rsidR="007D04E3" w:rsidRDefault="007D04E3" w:rsidP="007D04E3">
      <w:r>
        <w:rPr>
          <w:rFonts w:hint="eastAsia"/>
        </w:rPr>
        <w:t>回忆着这三年来，无数次这样的模糊离去的背影，内心的屈辱感被无限的放大。</w:t>
      </w:r>
    </w:p>
    <w:p w14:paraId="7FF35563" w14:textId="77777777" w:rsidR="007D04E3" w:rsidRDefault="007D04E3" w:rsidP="007D04E3">
      <w:r>
        <w:rPr>
          <w:rFonts w:hint="eastAsia"/>
        </w:rPr>
        <w:t>也不知是什么力量，让他还有力气举起小刀，朝自己的手臂刺了一刀。</w:t>
      </w:r>
    </w:p>
    <w:p w14:paraId="351FA9E8" w14:textId="77777777" w:rsidR="007D04E3" w:rsidRPr="001572DF" w:rsidRDefault="007D04E3" w:rsidP="006D070B">
      <w:r>
        <w:rPr>
          <w:rFonts w:hint="eastAsia"/>
        </w:rPr>
        <w:t>剧烈的痛楚，屈散了那股困意，他挣扎了几下，终于站了起来。</w:t>
      </w:r>
    </w:p>
    <w:p w14:paraId="1AC6031F" w14:textId="77777777" w:rsidR="000F25D6" w:rsidRDefault="006D070B" w:rsidP="006D070B">
      <w:r>
        <w:rPr>
          <w:rFonts w:hint="eastAsia"/>
        </w:rPr>
        <w:t>凭着一股恨意驱使，他朝七分道士离开的方向缓慢地走了过去。</w:t>
      </w:r>
    </w:p>
    <w:p w14:paraId="39728DEF" w14:textId="77777777" w:rsidR="000F25D6" w:rsidRDefault="000F25D6" w:rsidP="006D070B">
      <w:r>
        <w:rPr>
          <w:rFonts w:hint="eastAsia"/>
        </w:rPr>
        <w:t>七分道士已经动弹不得，只要他一刀下去，所有的仇恨便可以了结。</w:t>
      </w:r>
    </w:p>
    <w:p w14:paraId="7ABBE336" w14:textId="77777777" w:rsidR="000F25D6" w:rsidRDefault="000F25D6" w:rsidP="000F25D6">
      <w:r>
        <w:rPr>
          <w:rFonts w:hint="eastAsia"/>
        </w:rPr>
        <w:t>便在这时，山贼小宝忽然</w:t>
      </w:r>
      <w:r w:rsidR="006D070B">
        <w:rPr>
          <w:rFonts w:hint="eastAsia"/>
        </w:rPr>
        <w:t>醒了过来，</w:t>
      </w:r>
      <w:r w:rsidR="0074024D">
        <w:rPr>
          <w:rFonts w:hint="eastAsia"/>
        </w:rPr>
        <w:t>看到自己胸前有一道血口，又看到季海棠</w:t>
      </w:r>
      <w:r>
        <w:rPr>
          <w:rFonts w:hint="eastAsia"/>
        </w:rPr>
        <w:t>扬起</w:t>
      </w:r>
      <w:r w:rsidR="0074024D">
        <w:rPr>
          <w:rFonts w:hint="eastAsia"/>
        </w:rPr>
        <w:t>了刀。</w:t>
      </w:r>
    </w:p>
    <w:p w14:paraId="15088335" w14:textId="77777777" w:rsidR="006D070B" w:rsidRDefault="009C7434" w:rsidP="006D070B">
      <w:r>
        <w:rPr>
          <w:rFonts w:hint="eastAsia"/>
        </w:rPr>
        <w:t>山贼小宝误以为那一刀是季海棠划的，顿时大怒，朝他打出一拳，季海棠再次横飞出去</w:t>
      </w:r>
      <w:r w:rsidR="006D070B">
        <w:rPr>
          <w:rFonts w:hint="eastAsia"/>
        </w:rPr>
        <w:t>，</w:t>
      </w:r>
      <w:r>
        <w:rPr>
          <w:rFonts w:hint="eastAsia"/>
        </w:rPr>
        <w:t>跌在海棠花旁边。</w:t>
      </w:r>
    </w:p>
    <w:p w14:paraId="029E5403" w14:textId="77777777" w:rsidR="009C7434" w:rsidRPr="00A543FF" w:rsidRDefault="009C7434" w:rsidP="009C7434">
      <w:r>
        <w:rPr>
          <w:rFonts w:hint="eastAsia"/>
        </w:rPr>
        <w:t>“要你伤害小宝。”</w:t>
      </w:r>
    </w:p>
    <w:p w14:paraId="0F099CB5" w14:textId="77777777" w:rsidR="009C7434" w:rsidRPr="009C7434" w:rsidRDefault="0068066B" w:rsidP="006D070B">
      <w:r>
        <w:rPr>
          <w:rFonts w:hint="eastAsia"/>
        </w:rPr>
        <w:t>山贼小宝气嘟嘟地叫嚣着，准备上前继续教训他，</w:t>
      </w:r>
      <w:r w:rsidR="001F3009">
        <w:rPr>
          <w:rFonts w:hint="eastAsia"/>
        </w:rPr>
        <w:t>只是</w:t>
      </w:r>
      <w:r>
        <w:rPr>
          <w:rFonts w:hint="eastAsia"/>
        </w:rPr>
        <w:t>他</w:t>
      </w:r>
      <w:r w:rsidR="001F3009">
        <w:rPr>
          <w:rFonts w:hint="eastAsia"/>
        </w:rPr>
        <w:t>刚</w:t>
      </w:r>
      <w:r>
        <w:rPr>
          <w:rFonts w:hint="eastAsia"/>
        </w:rPr>
        <w:t>走了两步，突然就扑到在了地上，再度陷入了昏迷。</w:t>
      </w:r>
    </w:p>
    <w:p w14:paraId="7ECD8646" w14:textId="77777777" w:rsidR="009C7434" w:rsidRDefault="00953495" w:rsidP="006D070B">
      <w:r>
        <w:rPr>
          <w:rFonts w:hint="eastAsia"/>
        </w:rPr>
        <w:t>在场的人，不是躺着，就是站着不能动。</w:t>
      </w:r>
    </w:p>
    <w:p w14:paraId="2DA516F4" w14:textId="77777777" w:rsidR="00494683" w:rsidRDefault="00494683" w:rsidP="006D070B">
      <w:r>
        <w:rPr>
          <w:rFonts w:hint="eastAsia"/>
        </w:rPr>
        <w:t>这时候，西门纤纤与燕悲欢，分别从林子的两头走了出来。</w:t>
      </w:r>
    </w:p>
    <w:p w14:paraId="316E5B4B" w14:textId="77777777" w:rsidR="00494683" w:rsidRPr="00494683" w:rsidRDefault="00494683" w:rsidP="006D070B"/>
    <w:p w14:paraId="71B11F1D" w14:textId="77777777" w:rsidR="006D070B" w:rsidRDefault="006D070B" w:rsidP="006D070B"/>
    <w:p w14:paraId="330397B1" w14:textId="77777777" w:rsidR="00494683" w:rsidRDefault="00494683" w:rsidP="006D070B"/>
    <w:p w14:paraId="2BDF3A64" w14:textId="77777777" w:rsidR="00494683" w:rsidRDefault="00494683" w:rsidP="006D070B"/>
    <w:p w14:paraId="2DCFE70B" w14:textId="77777777" w:rsidR="006D070B" w:rsidRDefault="006D070B" w:rsidP="006D070B"/>
    <w:p w14:paraId="1BDF6D3C" w14:textId="77777777" w:rsidR="00A53565" w:rsidRDefault="00A53565" w:rsidP="00433639"/>
    <w:p w14:paraId="656E6146" w14:textId="77777777" w:rsidR="001F3009" w:rsidRDefault="00322366" w:rsidP="000C5ACB">
      <w:pPr>
        <w:pStyle w:val="3"/>
      </w:pPr>
      <w:r>
        <w:rPr>
          <w:rFonts w:hint="eastAsia"/>
        </w:rPr>
        <w:lastRenderedPageBreak/>
        <w:t>第五十六</w:t>
      </w:r>
      <w:r w:rsidR="0057127B">
        <w:rPr>
          <w:rFonts w:hint="eastAsia"/>
        </w:rPr>
        <w:t>章被诅咒的海棠花</w:t>
      </w:r>
    </w:p>
    <w:p w14:paraId="5696A966" w14:textId="77777777" w:rsidR="004220CD" w:rsidRDefault="004220CD" w:rsidP="004220CD">
      <w:r>
        <w:rPr>
          <w:rFonts w:hint="eastAsia"/>
        </w:rPr>
        <w:t>燕悲欢停下踏着落叶的脚步，抬头看着天空。</w:t>
      </w:r>
      <w:r>
        <w:rPr>
          <w:rFonts w:hint="eastAsia"/>
        </w:rPr>
        <w:t xml:space="preserve"> </w:t>
      </w:r>
    </w:p>
    <w:p w14:paraId="6CED8844" w14:textId="77777777" w:rsidR="004220CD" w:rsidRDefault="004220CD" w:rsidP="004220CD">
      <w:r>
        <w:rPr>
          <w:rFonts w:hint="eastAsia"/>
        </w:rPr>
        <w:t>天空被密林遮住了，只看到无数条从泛黄的林叶间洒落下来的参差不齐的秋光。</w:t>
      </w:r>
    </w:p>
    <w:p w14:paraId="6F918D37" w14:textId="77777777" w:rsidR="000C5ACB" w:rsidRDefault="0039419E" w:rsidP="004220CD">
      <w:r>
        <w:rPr>
          <w:rFonts w:hint="eastAsia"/>
        </w:rPr>
        <w:t>秋光下的人，姿势与神态各异</w:t>
      </w:r>
      <w:r w:rsidR="001B3764">
        <w:rPr>
          <w:rFonts w:hint="eastAsia"/>
        </w:rPr>
        <w:t>。</w:t>
      </w:r>
    </w:p>
    <w:p w14:paraId="3DE36234" w14:textId="77777777" w:rsidR="00A31FC2" w:rsidRDefault="00A31FC2" w:rsidP="00A31FC2">
      <w:r>
        <w:rPr>
          <w:rFonts w:hint="eastAsia"/>
        </w:rPr>
        <w:t>狄败青平躺站在秋叶里，抬头看着天空。</w:t>
      </w:r>
    </w:p>
    <w:p w14:paraId="573B3C08" w14:textId="77777777" w:rsidR="00A31FC2" w:rsidRDefault="00A31FC2" w:rsidP="00A31FC2">
      <w:r>
        <w:rPr>
          <w:rFonts w:hint="eastAsia"/>
        </w:rPr>
        <w:t>山贼小宝以面着地，昏睡了过去。</w:t>
      </w:r>
    </w:p>
    <w:p w14:paraId="167AE244" w14:textId="77777777" w:rsidR="00A31FC2" w:rsidRDefault="00A31FC2" w:rsidP="00A31FC2">
      <w:r>
        <w:rPr>
          <w:rFonts w:hint="eastAsia"/>
        </w:rPr>
        <w:t>七分道士艰难地站着，满脸皆是暴起的血络</w:t>
      </w:r>
      <w:r w:rsidR="00FD03A4">
        <w:rPr>
          <w:rFonts w:hint="eastAsia"/>
        </w:rPr>
        <w:t>，不时抬头看看天</w:t>
      </w:r>
      <w:r>
        <w:rPr>
          <w:rFonts w:hint="eastAsia"/>
        </w:rPr>
        <w:t>。</w:t>
      </w:r>
    </w:p>
    <w:p w14:paraId="0346F8A3" w14:textId="77777777" w:rsidR="00A31FC2" w:rsidRPr="00A31FC2" w:rsidRDefault="00A31FC2" w:rsidP="00A31FC2">
      <w:r>
        <w:rPr>
          <w:rFonts w:hint="eastAsia"/>
        </w:rPr>
        <w:t>仇百里背对着她，看不清脸上的表情。</w:t>
      </w:r>
    </w:p>
    <w:p w14:paraId="54BD45F4" w14:textId="77777777" w:rsidR="00A31FC2" w:rsidRDefault="00A31FC2" w:rsidP="00A31FC2">
      <w:r>
        <w:rPr>
          <w:rFonts w:hint="eastAsia"/>
        </w:rPr>
        <w:t>季海棠依着树，望着缓步走过仇百里身边的西门纤纤，神色很是复杂，不知是喜是悲。</w:t>
      </w:r>
    </w:p>
    <w:p w14:paraId="7C317915" w14:textId="77777777" w:rsidR="00A31FC2" w:rsidRDefault="00A31FC2" w:rsidP="00A31FC2">
      <w:r>
        <w:rPr>
          <w:rFonts w:hint="eastAsia"/>
        </w:rPr>
        <w:t>西门纤纤却没有看他，而是望着狄败青，问道：“小狄你没事吗？”</w:t>
      </w:r>
    </w:p>
    <w:p w14:paraId="10FF0A80" w14:textId="77777777" w:rsidR="003232FE" w:rsidRDefault="003232FE" w:rsidP="004220CD">
      <w:r>
        <w:rPr>
          <w:rFonts w:hint="eastAsia"/>
        </w:rPr>
        <w:t>狄败青</w:t>
      </w:r>
      <w:r w:rsidR="00B36D3C">
        <w:rPr>
          <w:rFonts w:hint="eastAsia"/>
        </w:rPr>
        <w:t>摇摇头</w:t>
      </w:r>
      <w:r>
        <w:rPr>
          <w:rFonts w:hint="eastAsia"/>
        </w:rPr>
        <w:t>，</w:t>
      </w:r>
      <w:r w:rsidR="006D2E45">
        <w:rPr>
          <w:rFonts w:hint="eastAsia"/>
        </w:rPr>
        <w:t>苦笑</w:t>
      </w:r>
      <w:r>
        <w:rPr>
          <w:rFonts w:hint="eastAsia"/>
        </w:rPr>
        <w:t>说道：“只要不动，血就不会流出来。”</w:t>
      </w:r>
    </w:p>
    <w:p w14:paraId="23428B52" w14:textId="77777777" w:rsidR="003F1A87" w:rsidRDefault="00B41FAE" w:rsidP="004220CD">
      <w:r>
        <w:rPr>
          <w:rFonts w:hint="eastAsia"/>
        </w:rPr>
        <w:t>西门纤纤放下心来，看向了燕悲欢。</w:t>
      </w:r>
    </w:p>
    <w:p w14:paraId="4AE792D1" w14:textId="77777777" w:rsidR="001B3764" w:rsidRPr="00D20068" w:rsidRDefault="00347145" w:rsidP="004220CD">
      <w:r>
        <w:rPr>
          <w:rFonts w:hint="eastAsia"/>
        </w:rPr>
        <w:t>燕悲欢的眼里却只有海棠花。</w:t>
      </w:r>
    </w:p>
    <w:p w14:paraId="30F84773" w14:textId="77777777" w:rsidR="00B36D3C" w:rsidRDefault="00B36D3C" w:rsidP="00B36D3C">
      <w:r>
        <w:rPr>
          <w:rFonts w:hint="eastAsia"/>
        </w:rPr>
        <w:t>海棠绿如夏织，叶上花朵在风中绽放，在风里摇曳，花色万千，在秋阳里极尽绚烂。</w:t>
      </w:r>
    </w:p>
    <w:p w14:paraId="3FD9D35B" w14:textId="77777777" w:rsidR="00B36D3C" w:rsidRDefault="00B36D3C" w:rsidP="00B36D3C">
      <w:r>
        <w:rPr>
          <w:rFonts w:hint="eastAsia"/>
        </w:rPr>
        <w:t>燕悲欢</w:t>
      </w:r>
      <w:r w:rsidR="00D20068">
        <w:rPr>
          <w:rFonts w:hint="eastAsia"/>
        </w:rPr>
        <w:t>神情专注，</w:t>
      </w:r>
      <w:r>
        <w:rPr>
          <w:rFonts w:hint="eastAsia"/>
        </w:rPr>
        <w:t>在交缠的花朵上，极力找寻着传说中生死人肉百骨的海棠之果。</w:t>
      </w:r>
    </w:p>
    <w:p w14:paraId="228E15F7" w14:textId="77777777" w:rsidR="00B52E9D" w:rsidRDefault="00B52E9D" w:rsidP="004220CD">
      <w:r>
        <w:rPr>
          <w:rFonts w:hint="eastAsia"/>
        </w:rPr>
        <w:t>她找遍了所有花朵，却没有看到一粒果实。</w:t>
      </w:r>
    </w:p>
    <w:p w14:paraId="3FED5848" w14:textId="77777777" w:rsidR="00B52E9D" w:rsidRDefault="00B52E9D" w:rsidP="004220CD">
      <w:r>
        <w:rPr>
          <w:rFonts w:hint="eastAsia"/>
        </w:rPr>
        <w:t>海棠花开，却没有结果。</w:t>
      </w:r>
    </w:p>
    <w:p w14:paraId="0F609ACD" w14:textId="77777777" w:rsidR="00B52E9D" w:rsidRPr="00B52E9D" w:rsidRDefault="00B52E9D" w:rsidP="004220CD">
      <w:r>
        <w:rPr>
          <w:rFonts w:hint="eastAsia"/>
        </w:rPr>
        <w:t>燕悲欢有些恼火，望向了季海棠，说道：“你敢欺负我。”</w:t>
      </w:r>
    </w:p>
    <w:p w14:paraId="081F5962" w14:textId="77777777" w:rsidR="009B64BD" w:rsidRDefault="0011582C" w:rsidP="004220CD">
      <w:r>
        <w:rPr>
          <w:rFonts w:hint="eastAsia"/>
        </w:rPr>
        <w:t>季海棠指着山贼小宝，说道：“它需要更多的血。”</w:t>
      </w:r>
    </w:p>
    <w:p w14:paraId="35B4ACD7" w14:textId="77777777" w:rsidR="00AD25A9" w:rsidRDefault="00AD25A9" w:rsidP="004220CD">
      <w:r>
        <w:rPr>
          <w:rFonts w:hint="eastAsia"/>
        </w:rPr>
        <w:t>看到这一幕，西门纤纤想到了止戈流那一夜的事情，到了这时，她才相信止戈流那近三十条人命，与季海棠有关。</w:t>
      </w:r>
    </w:p>
    <w:p w14:paraId="6F577C55" w14:textId="77777777" w:rsidR="00E21897" w:rsidRDefault="00C6232E" w:rsidP="004220CD">
      <w:r>
        <w:rPr>
          <w:rFonts w:hint="eastAsia"/>
        </w:rPr>
        <w:t>西门纤纤眉头一点一点皱起，看着他的眼睛，问道：“季大哥，</w:t>
      </w:r>
      <w:r w:rsidR="00E21897">
        <w:rPr>
          <w:rFonts w:hint="eastAsia"/>
        </w:rPr>
        <w:t>尽管别人说了很多次，但我一直不相信</w:t>
      </w:r>
      <w:r w:rsidR="00BC6B2D">
        <w:rPr>
          <w:rFonts w:hint="eastAsia"/>
        </w:rPr>
        <w:t>，</w:t>
      </w:r>
      <w:r w:rsidR="00E21897">
        <w:rPr>
          <w:rFonts w:hint="eastAsia"/>
        </w:rPr>
        <w:t>我不相信你会做出这样的事来。</w:t>
      </w:r>
      <w:r>
        <w:rPr>
          <w:rFonts w:hint="eastAsia"/>
        </w:rPr>
        <w:t>”</w:t>
      </w:r>
    </w:p>
    <w:p w14:paraId="0A49CCFB" w14:textId="77777777" w:rsidR="003A1245" w:rsidRPr="003A1245" w:rsidRDefault="003A1245" w:rsidP="004220CD">
      <w:r>
        <w:rPr>
          <w:rFonts w:hint="eastAsia"/>
        </w:rPr>
        <w:t>季海棠低下了头，</w:t>
      </w:r>
      <w:r w:rsidR="005B73EF">
        <w:rPr>
          <w:rFonts w:hint="eastAsia"/>
        </w:rPr>
        <w:t>不敢看她的眼睛，低声说道：“纤纤，对不起。”</w:t>
      </w:r>
    </w:p>
    <w:p w14:paraId="4C4975A6" w14:textId="77777777" w:rsidR="00A47904" w:rsidRDefault="00AD25A9" w:rsidP="004220CD">
      <w:r>
        <w:rPr>
          <w:rFonts w:hint="eastAsia"/>
        </w:rPr>
        <w:t>西门纤纤说道：“</w:t>
      </w:r>
      <w:r w:rsidR="001B2F35">
        <w:rPr>
          <w:rFonts w:hint="eastAsia"/>
        </w:rPr>
        <w:t>那是近三十条的人命啊，甚至还有十来人与你并肩战斗过。</w:t>
      </w:r>
      <w:r>
        <w:rPr>
          <w:rFonts w:hint="eastAsia"/>
        </w:rPr>
        <w:t>”</w:t>
      </w:r>
    </w:p>
    <w:p w14:paraId="3933518C" w14:textId="77777777" w:rsidR="00A47904" w:rsidRDefault="001B2F35" w:rsidP="004220CD">
      <w:r>
        <w:rPr>
          <w:rFonts w:hint="eastAsia"/>
        </w:rPr>
        <w:t>说这句话的时候，她的神情悲伤，眼睛迷惘，声音有些颤抖。</w:t>
      </w:r>
    </w:p>
    <w:p w14:paraId="00CC4573" w14:textId="77777777" w:rsidR="00907D0F" w:rsidRDefault="00907D0F" w:rsidP="004220CD">
      <w:r>
        <w:rPr>
          <w:rFonts w:hint="eastAsia"/>
        </w:rPr>
        <w:t>季海棠指着七分道士，说道：“每一个中了海棠花诅咒的人，都逃不过他的魔掌，</w:t>
      </w:r>
      <w:r w:rsidR="00F675A7">
        <w:rPr>
          <w:rFonts w:hint="eastAsia"/>
        </w:rPr>
        <w:t>他才是罪魁祸首</w:t>
      </w:r>
      <w:r>
        <w:rPr>
          <w:rFonts w:hint="eastAsia"/>
        </w:rPr>
        <w:t>。”</w:t>
      </w:r>
    </w:p>
    <w:p w14:paraId="3790FB3C" w14:textId="77777777" w:rsidR="00A02655" w:rsidRDefault="00335C25" w:rsidP="004220CD">
      <w:r>
        <w:rPr>
          <w:rFonts w:hint="eastAsia"/>
        </w:rPr>
        <w:t>七分道士看着他，说</w:t>
      </w:r>
      <w:r w:rsidR="00A02655">
        <w:rPr>
          <w:rFonts w:hint="eastAsia"/>
        </w:rPr>
        <w:t>道：“</w:t>
      </w:r>
      <w:r>
        <w:rPr>
          <w:rFonts w:hint="eastAsia"/>
        </w:rPr>
        <w:t>我是罪魁，你是帮凶，而且是自愿的帮凶。</w:t>
      </w:r>
      <w:r w:rsidR="00A02655">
        <w:rPr>
          <w:rFonts w:hint="eastAsia"/>
        </w:rPr>
        <w:t>”</w:t>
      </w:r>
    </w:p>
    <w:p w14:paraId="5002F7F3" w14:textId="77777777" w:rsidR="00E61285" w:rsidRDefault="00E61285" w:rsidP="004220CD">
      <w:r>
        <w:rPr>
          <w:rFonts w:hint="eastAsia"/>
        </w:rPr>
        <w:t>季海棠脸色变得很难看，说道：“那又如何，为了杀你，我不惜坠落成魔。”</w:t>
      </w:r>
    </w:p>
    <w:p w14:paraId="1CEF11B3" w14:textId="77777777" w:rsidR="00335C25" w:rsidRDefault="00335C25" w:rsidP="004220CD">
      <w:r>
        <w:rPr>
          <w:rFonts w:hint="eastAsia"/>
        </w:rPr>
        <w:t>七分道士觉得这句话真搞笑，说道：“</w:t>
      </w:r>
      <w:r w:rsidR="00914700">
        <w:rPr>
          <w:rFonts w:hint="eastAsia"/>
        </w:rPr>
        <w:t>什么坠不坠落的，说得自己原本很高尚似的。</w:t>
      </w:r>
      <w:r>
        <w:rPr>
          <w:rFonts w:hint="eastAsia"/>
        </w:rPr>
        <w:t>”</w:t>
      </w:r>
    </w:p>
    <w:p w14:paraId="1A86D380" w14:textId="77777777" w:rsidR="00A47904" w:rsidRDefault="00C04725" w:rsidP="004220CD">
      <w:r>
        <w:rPr>
          <w:rFonts w:hint="eastAsia"/>
        </w:rPr>
        <w:t>季海棠气结，发现自己根本没有办法跟一个算命的人比口才，只好望向燕悲欢，说道：“杀了他，我可以帮你拿到海棠花果实。”</w:t>
      </w:r>
    </w:p>
    <w:p w14:paraId="416C9650" w14:textId="77777777" w:rsidR="000049AB" w:rsidRDefault="00274CB9" w:rsidP="004220CD">
      <w:r>
        <w:rPr>
          <w:rFonts w:hint="eastAsia"/>
        </w:rPr>
        <w:t>燕悲欢没有说话，</w:t>
      </w:r>
      <w:r w:rsidR="00E85742">
        <w:rPr>
          <w:rFonts w:hint="eastAsia"/>
        </w:rPr>
        <w:t>七分道士不肯合作已经不是第一次了，她很早就有过这个想法，之所以没有动手，是因为她害怕失去海棠结果的关键，现在海棠花开，她可以重新思考起这件事。</w:t>
      </w:r>
    </w:p>
    <w:p w14:paraId="7DCF5978" w14:textId="77777777" w:rsidR="00DE0821" w:rsidRDefault="00C701C9" w:rsidP="004220CD">
      <w:r>
        <w:rPr>
          <w:rFonts w:hint="eastAsia"/>
        </w:rPr>
        <w:t>七分道士知道燕悲欢是真的想杀了自己，脸色变得有些难看</w:t>
      </w:r>
      <w:r w:rsidR="00DE0821">
        <w:rPr>
          <w:rFonts w:hint="eastAsia"/>
        </w:rPr>
        <w:t>。</w:t>
      </w:r>
    </w:p>
    <w:p w14:paraId="16A84BB4" w14:textId="77777777" w:rsidR="00E9231B" w:rsidRDefault="00E9231B" w:rsidP="004220CD">
      <w:r>
        <w:rPr>
          <w:rFonts w:hint="eastAsia"/>
        </w:rPr>
        <w:t>这时候，</w:t>
      </w:r>
      <w:r w:rsidR="001B0B5F">
        <w:rPr>
          <w:rFonts w:hint="eastAsia"/>
        </w:rPr>
        <w:t>一直沉默的</w:t>
      </w:r>
      <w:r>
        <w:rPr>
          <w:rFonts w:hint="eastAsia"/>
        </w:rPr>
        <w:t>仇百里说了一句话。</w:t>
      </w:r>
    </w:p>
    <w:p w14:paraId="516CFCA6" w14:textId="77777777" w:rsidR="00E9231B" w:rsidRPr="00E9231B" w:rsidRDefault="00E9231B" w:rsidP="004220CD">
      <w:r>
        <w:rPr>
          <w:rFonts w:hint="eastAsia"/>
        </w:rPr>
        <w:t>“</w:t>
      </w:r>
      <w:r w:rsidR="001B0B5F">
        <w:rPr>
          <w:rFonts w:hint="eastAsia"/>
        </w:rPr>
        <w:t>现在已经少了山贼小宝，</w:t>
      </w:r>
      <w:r w:rsidR="00A7168F">
        <w:rPr>
          <w:rFonts w:hint="eastAsia"/>
        </w:rPr>
        <w:t>你再把老三杀了，我们这百里七人众，就成百里五人众了。</w:t>
      </w:r>
      <w:r>
        <w:rPr>
          <w:rFonts w:hint="eastAsia"/>
        </w:rPr>
        <w:t>”</w:t>
      </w:r>
    </w:p>
    <w:p w14:paraId="5D25585A" w14:textId="77777777" w:rsidR="00C701C9" w:rsidRPr="00C701C9" w:rsidRDefault="004C0508" w:rsidP="004220CD">
      <w:r>
        <w:rPr>
          <w:rFonts w:hint="eastAsia"/>
        </w:rPr>
        <w:t>燕悲欢冷笑道：“我丰都燕家，何曾把你们这小小的七人众放在眼里</w:t>
      </w:r>
      <w:r w:rsidR="004D372A">
        <w:rPr>
          <w:rFonts w:hint="eastAsia"/>
        </w:rPr>
        <w:t>，现在我在考虑是不是连你也杀了</w:t>
      </w:r>
      <w:r>
        <w:rPr>
          <w:rFonts w:hint="eastAsia"/>
        </w:rPr>
        <w:t>。”</w:t>
      </w:r>
    </w:p>
    <w:p w14:paraId="7CBB4BAF" w14:textId="77777777" w:rsidR="00A47904" w:rsidRDefault="001E79B6" w:rsidP="004220CD">
      <w:r>
        <w:rPr>
          <w:rFonts w:hint="eastAsia"/>
        </w:rPr>
        <w:t>仇百里</w:t>
      </w:r>
      <w:r w:rsidR="00446015">
        <w:rPr>
          <w:rFonts w:hint="eastAsia"/>
        </w:rPr>
        <w:t>叹了口气，艰难</w:t>
      </w:r>
      <w:r w:rsidR="00183429">
        <w:rPr>
          <w:rFonts w:hint="eastAsia"/>
        </w:rPr>
        <w:t>地转过身来，对七分道士说道：“看来现在最危险的就是我们两了。”</w:t>
      </w:r>
    </w:p>
    <w:p w14:paraId="3853745B" w14:textId="77777777" w:rsidR="00A47904" w:rsidRDefault="003A26A0" w:rsidP="004220CD">
      <w:r>
        <w:rPr>
          <w:rFonts w:hint="eastAsia"/>
        </w:rPr>
        <w:t>七分道士苦笑道：“</w:t>
      </w:r>
      <w:r w:rsidR="00351C1D">
        <w:rPr>
          <w:rFonts w:hint="eastAsia"/>
        </w:rPr>
        <w:t>看样子就是这样，六个人最有战斗力的两个，都不在我们这边。</w:t>
      </w:r>
      <w:r>
        <w:rPr>
          <w:rFonts w:hint="eastAsia"/>
        </w:rPr>
        <w:t>”</w:t>
      </w:r>
    </w:p>
    <w:p w14:paraId="74A3A398" w14:textId="77777777" w:rsidR="00446015" w:rsidRPr="00183429" w:rsidRDefault="00561F98" w:rsidP="004220CD">
      <w:r>
        <w:rPr>
          <w:rFonts w:hint="eastAsia"/>
        </w:rPr>
        <w:lastRenderedPageBreak/>
        <w:t>仇百里认真地道：“所以你要给我解毒。”</w:t>
      </w:r>
    </w:p>
    <w:p w14:paraId="44C7E492" w14:textId="77777777" w:rsidR="00A47904" w:rsidRDefault="00DF3DF3" w:rsidP="004220CD">
      <w:r>
        <w:rPr>
          <w:rFonts w:hint="eastAsia"/>
        </w:rPr>
        <w:t>七分</w:t>
      </w:r>
      <w:r w:rsidR="0066101B">
        <w:rPr>
          <w:rFonts w:hint="eastAsia"/>
        </w:rPr>
        <w:t>道士问</w:t>
      </w:r>
      <w:r>
        <w:rPr>
          <w:rFonts w:hint="eastAsia"/>
        </w:rPr>
        <w:t>道：“你觉得他们会给我这样的机会？”</w:t>
      </w:r>
    </w:p>
    <w:p w14:paraId="439893AC" w14:textId="77777777" w:rsidR="00E3425B" w:rsidRDefault="00817FBA" w:rsidP="004220CD">
      <w:r>
        <w:rPr>
          <w:rFonts w:hint="eastAsia"/>
        </w:rPr>
        <w:t>仇百里看看西门纤纤，</w:t>
      </w:r>
      <w:r w:rsidR="00E3425B">
        <w:rPr>
          <w:rFonts w:hint="eastAsia"/>
        </w:rPr>
        <w:t>觉得她不可能给他这样的机会，于是</w:t>
      </w:r>
      <w:r>
        <w:rPr>
          <w:rFonts w:hint="eastAsia"/>
        </w:rPr>
        <w:t>看</w:t>
      </w:r>
      <w:r w:rsidR="00E3425B">
        <w:rPr>
          <w:rFonts w:hint="eastAsia"/>
        </w:rPr>
        <w:t>向</w:t>
      </w:r>
      <w:r>
        <w:rPr>
          <w:rFonts w:hint="eastAsia"/>
        </w:rPr>
        <w:t>燕悲欢</w:t>
      </w:r>
      <w:r w:rsidR="00E3425B">
        <w:rPr>
          <w:rFonts w:hint="eastAsia"/>
        </w:rPr>
        <w:t>，说道：“老六，让你的同伴给我解下毒可好？”</w:t>
      </w:r>
    </w:p>
    <w:p w14:paraId="4F661722" w14:textId="77777777" w:rsidR="00E3425B" w:rsidRDefault="00E3425B" w:rsidP="004220CD">
      <w:r>
        <w:rPr>
          <w:rFonts w:hint="eastAsia"/>
        </w:rPr>
        <w:t>燕悲欢没有说话，嘴角挂着一丝冷笑。</w:t>
      </w:r>
    </w:p>
    <w:p w14:paraId="1A92518A" w14:textId="77777777" w:rsidR="00A47904" w:rsidRDefault="00E3425B" w:rsidP="004220CD">
      <w:r>
        <w:rPr>
          <w:rFonts w:hint="eastAsia"/>
        </w:rPr>
        <w:t>仇百里</w:t>
      </w:r>
      <w:r w:rsidR="00817FBA">
        <w:rPr>
          <w:rFonts w:hint="eastAsia"/>
        </w:rPr>
        <w:t>感慨说道：“</w:t>
      </w:r>
      <w:r w:rsidR="00CA5D57">
        <w:rPr>
          <w:rFonts w:hint="eastAsia"/>
        </w:rPr>
        <w:t>敢于背叛，是拥有</w:t>
      </w:r>
      <w:r w:rsidR="00307F28">
        <w:rPr>
          <w:rFonts w:hint="eastAsia"/>
        </w:rPr>
        <w:t>不怕被对方报仇</w:t>
      </w:r>
      <w:r w:rsidR="00CA5D57">
        <w:rPr>
          <w:rFonts w:hint="eastAsia"/>
        </w:rPr>
        <w:t>的底气</w:t>
      </w:r>
      <w:r w:rsidR="00307F28">
        <w:rPr>
          <w:rFonts w:hint="eastAsia"/>
        </w:rPr>
        <w:t>，这句话说得果然有道理</w:t>
      </w:r>
      <w:r w:rsidR="0093183E">
        <w:rPr>
          <w:rFonts w:hint="eastAsia"/>
        </w:rPr>
        <w:t>。</w:t>
      </w:r>
      <w:r w:rsidR="00817FBA">
        <w:rPr>
          <w:rFonts w:hint="eastAsia"/>
        </w:rPr>
        <w:t>”</w:t>
      </w:r>
    </w:p>
    <w:p w14:paraId="7A4EDAF8" w14:textId="77777777" w:rsidR="00AB4DE7" w:rsidRPr="00AB4DE7" w:rsidRDefault="0051151C" w:rsidP="004220CD">
      <w:r>
        <w:rPr>
          <w:rFonts w:hint="eastAsia"/>
        </w:rPr>
        <w:t>燕悲欢</w:t>
      </w:r>
      <w:r w:rsidR="00AE0E8E">
        <w:rPr>
          <w:rFonts w:hint="eastAsia"/>
        </w:rPr>
        <w:t>也觉得有道理，不自觉地点点了头。</w:t>
      </w:r>
    </w:p>
    <w:p w14:paraId="3E335301" w14:textId="77777777" w:rsidR="00AB4DE7" w:rsidRDefault="008356E2" w:rsidP="004220CD">
      <w:r>
        <w:rPr>
          <w:rFonts w:hint="eastAsia"/>
        </w:rPr>
        <w:t>仇百里笑了笑，然后迈出了第一步。</w:t>
      </w:r>
    </w:p>
    <w:p w14:paraId="52043164" w14:textId="77777777" w:rsidR="006873EC" w:rsidRDefault="006873EC" w:rsidP="004220CD">
      <w:r>
        <w:rPr>
          <w:rFonts w:hint="eastAsia"/>
        </w:rPr>
        <w:t>燕悲欢脸色微变，朝着季海棠望去。</w:t>
      </w:r>
    </w:p>
    <w:p w14:paraId="05E7B5FA" w14:textId="77777777" w:rsidR="006873EC" w:rsidRDefault="006873EC" w:rsidP="004220CD">
      <w:r>
        <w:rPr>
          <w:rFonts w:hint="eastAsia"/>
        </w:rPr>
        <w:t>季海棠面如寒铁，惊叹道：“你竟然能解我的毒。”</w:t>
      </w:r>
    </w:p>
    <w:p w14:paraId="253CF9D6" w14:textId="77777777" w:rsidR="00292CBC" w:rsidRPr="00AB4DE7" w:rsidRDefault="00292CBC" w:rsidP="004220CD">
      <w:r>
        <w:rPr>
          <w:rFonts w:hint="eastAsia"/>
        </w:rPr>
        <w:t>仇百里悠闲地朝七分道士走去，说道：“应江湖早就算准了这一切，所以事先给了我解药。”</w:t>
      </w:r>
    </w:p>
    <w:p w14:paraId="2F493B31" w14:textId="77777777" w:rsidR="00A47904" w:rsidRDefault="00292CBC" w:rsidP="004220CD">
      <w:r>
        <w:rPr>
          <w:rFonts w:hint="eastAsia"/>
        </w:rPr>
        <w:t>季海棠问道：“不可能，他怎么可能知道我下的是哪种毒。”</w:t>
      </w:r>
    </w:p>
    <w:p w14:paraId="2770A656" w14:textId="77777777" w:rsidR="00292CBC" w:rsidRDefault="00292CBC" w:rsidP="004220CD">
      <w:r>
        <w:rPr>
          <w:rFonts w:hint="eastAsia"/>
        </w:rPr>
        <w:t>仇百里停在七分道士身旁，拍拍他的肩膀，说道：“谁叫我们老三手段高超呢？”</w:t>
      </w:r>
    </w:p>
    <w:p w14:paraId="27A9FB6C" w14:textId="77777777" w:rsidR="00C35B4F" w:rsidRDefault="00C35B4F" w:rsidP="004220CD">
      <w:r>
        <w:rPr>
          <w:rFonts w:hint="eastAsia"/>
        </w:rPr>
        <w:t>七分道士苦笑着，什么也没说。</w:t>
      </w:r>
    </w:p>
    <w:p w14:paraId="3F1F3155" w14:textId="77777777" w:rsidR="003C67D5" w:rsidRDefault="003C67D5" w:rsidP="004220CD">
      <w:r>
        <w:rPr>
          <w:rFonts w:hint="eastAsia"/>
        </w:rPr>
        <w:t>仇百里没有再理会季海棠，转而对七分道士说道：“现在该办应江湖交待的最后一件事了</w:t>
      </w:r>
      <w:r w:rsidR="00400C2C">
        <w:rPr>
          <w:rFonts w:hint="eastAsia"/>
        </w:rPr>
        <w:t>，虽然你不全群，但请你配合一下任务</w:t>
      </w:r>
      <w:r>
        <w:rPr>
          <w:rFonts w:hint="eastAsia"/>
        </w:rPr>
        <w:t>。”</w:t>
      </w:r>
    </w:p>
    <w:p w14:paraId="2AB44E37" w14:textId="77777777" w:rsidR="00A47904" w:rsidRDefault="00637506" w:rsidP="004220CD">
      <w:r>
        <w:rPr>
          <w:rFonts w:hint="eastAsia"/>
        </w:rPr>
        <w:t>七分道士望着他，问道：“</w:t>
      </w:r>
      <w:r w:rsidR="00981775">
        <w:rPr>
          <w:rFonts w:hint="eastAsia"/>
        </w:rPr>
        <w:t>怎么配……</w:t>
      </w:r>
      <w:r>
        <w:rPr>
          <w:rFonts w:hint="eastAsia"/>
        </w:rPr>
        <w:t>”</w:t>
      </w:r>
    </w:p>
    <w:p w14:paraId="622960A1" w14:textId="77777777" w:rsidR="00981775" w:rsidRDefault="009372F6" w:rsidP="004220CD">
      <w:r>
        <w:rPr>
          <w:rFonts w:hint="eastAsia"/>
        </w:rPr>
        <w:t>他的声音戛然而止，因为在他</w:t>
      </w:r>
      <w:r w:rsidR="00981775">
        <w:rPr>
          <w:rFonts w:hint="eastAsia"/>
        </w:rPr>
        <w:t>眼前，闪过了一道刀光。</w:t>
      </w:r>
    </w:p>
    <w:p w14:paraId="686CF9B8" w14:textId="77777777" w:rsidR="00E00B82" w:rsidRDefault="00185754" w:rsidP="004220CD">
      <w:r>
        <w:rPr>
          <w:rFonts w:hint="eastAsia"/>
        </w:rPr>
        <w:t>那一刀从下而起，向上斜抽，</w:t>
      </w:r>
      <w:r w:rsidR="00E00B82">
        <w:rPr>
          <w:rFonts w:hint="eastAsia"/>
        </w:rPr>
        <w:t>在空中划出一道完美的弧线。</w:t>
      </w:r>
    </w:p>
    <w:p w14:paraId="37B50400" w14:textId="77777777" w:rsidR="00185754" w:rsidRDefault="00E00B82" w:rsidP="004220CD">
      <w:r>
        <w:rPr>
          <w:rFonts w:hint="eastAsia"/>
        </w:rPr>
        <w:t>这是一记完美的拔刀</w:t>
      </w:r>
      <w:r w:rsidR="00185754">
        <w:rPr>
          <w:rFonts w:hint="eastAsia"/>
        </w:rPr>
        <w:t>斩。</w:t>
      </w:r>
    </w:p>
    <w:p w14:paraId="36674D04" w14:textId="77777777" w:rsidR="00A43EB0" w:rsidRDefault="00EC07FF" w:rsidP="004220CD">
      <w:r>
        <w:rPr>
          <w:rFonts w:hint="eastAsia"/>
        </w:rPr>
        <w:t>刀起到势穷，只是一</w:t>
      </w:r>
      <w:r w:rsidR="003C252F">
        <w:rPr>
          <w:rFonts w:hint="eastAsia"/>
        </w:rPr>
        <w:t>瞬之间，这是必杀的一刀。</w:t>
      </w:r>
    </w:p>
    <w:p w14:paraId="34026433" w14:textId="77777777" w:rsidR="00013717" w:rsidRDefault="00013717" w:rsidP="004220CD">
      <w:r>
        <w:rPr>
          <w:rFonts w:hint="eastAsia"/>
        </w:rPr>
        <w:t>七分道士仍是躲过了，因为那口刀在空中停滞了一瞬。</w:t>
      </w:r>
    </w:p>
    <w:p w14:paraId="5ACAD8E2" w14:textId="77777777" w:rsidR="00A31DA0" w:rsidRDefault="00A31DA0" w:rsidP="004220CD">
      <w:r>
        <w:rPr>
          <w:rFonts w:hint="eastAsia"/>
        </w:rPr>
        <w:t>这自然不是下手者慈悲，而是七分道士用手术刀挡住了。</w:t>
      </w:r>
    </w:p>
    <w:p w14:paraId="32EF4692" w14:textId="77777777" w:rsidR="00AA3B1D" w:rsidRDefault="00AA3B1D" w:rsidP="004220CD">
      <w:r>
        <w:rPr>
          <w:rFonts w:hint="eastAsia"/>
        </w:rPr>
        <w:t>然而短而细的手术刀，并没有挡住那口杀人的刀。</w:t>
      </w:r>
    </w:p>
    <w:p w14:paraId="20731B2B" w14:textId="77777777" w:rsidR="006934EA" w:rsidRDefault="00AA3B1D" w:rsidP="004220CD">
      <w:r>
        <w:rPr>
          <w:rFonts w:hint="eastAsia"/>
        </w:rPr>
        <w:t>杀人的刀快而锐，手术刀挡之即断，朝着他的胸腔划去。</w:t>
      </w:r>
    </w:p>
    <w:p w14:paraId="7AE60913" w14:textId="77777777" w:rsidR="006934EA" w:rsidRDefault="009C49E3" w:rsidP="004220CD">
      <w:r>
        <w:rPr>
          <w:rFonts w:hint="eastAsia"/>
        </w:rPr>
        <w:t>然而这一刀没能断他砍成两断，因为七分道士借着刀势那一滞，向后滑退。</w:t>
      </w:r>
    </w:p>
    <w:p w14:paraId="65F7108A" w14:textId="77777777" w:rsidR="007E3DFE" w:rsidRDefault="007E3DFE" w:rsidP="004220CD">
      <w:r>
        <w:rPr>
          <w:rFonts w:hint="eastAsia"/>
        </w:rPr>
        <w:t>刀势虽未取命，但在他的胸前留下了一条不可抹灭的伤痕，</w:t>
      </w:r>
      <w:r w:rsidR="00F43D14">
        <w:rPr>
          <w:rFonts w:hint="eastAsia"/>
        </w:rPr>
        <w:t>一道血痕如飞练般洒在秋阳里。</w:t>
      </w:r>
    </w:p>
    <w:p w14:paraId="52427B0A" w14:textId="77777777" w:rsidR="005C426D" w:rsidRPr="007E3DFE" w:rsidRDefault="005C426D" w:rsidP="004220CD">
      <w:r>
        <w:rPr>
          <w:rFonts w:hint="eastAsia"/>
        </w:rPr>
        <w:t>所有人都惊呆了，张大了嘴，望着仇百里。</w:t>
      </w:r>
    </w:p>
    <w:p w14:paraId="5B77009A" w14:textId="77777777" w:rsidR="009C49E3" w:rsidRPr="009C49E3" w:rsidRDefault="005C426D" w:rsidP="004220CD">
      <w:r>
        <w:rPr>
          <w:rFonts w:hint="eastAsia"/>
        </w:rPr>
        <w:t>这杀人的一刀，正是出自仇百里。</w:t>
      </w:r>
    </w:p>
    <w:p w14:paraId="7F5F0934" w14:textId="77777777" w:rsidR="00EC07FF" w:rsidRPr="00DE39E0" w:rsidRDefault="00DE39E0" w:rsidP="004220CD">
      <w:r>
        <w:rPr>
          <w:rFonts w:hint="eastAsia"/>
        </w:rPr>
        <w:t>七分道士落在地上，抬起头来，望着仇百里，</w:t>
      </w:r>
      <w:r w:rsidR="00E74D81">
        <w:rPr>
          <w:rFonts w:hint="eastAsia"/>
        </w:rPr>
        <w:t>没有说话。</w:t>
      </w:r>
    </w:p>
    <w:p w14:paraId="7BF11A5B" w14:textId="77777777" w:rsidR="004B5FAC" w:rsidRDefault="00184002" w:rsidP="004220CD">
      <w:r>
        <w:rPr>
          <w:rFonts w:hint="eastAsia"/>
        </w:rPr>
        <w:t>仇百里淡漠地道：“</w:t>
      </w:r>
      <w:r w:rsidR="009442A3">
        <w:rPr>
          <w:rFonts w:hint="eastAsia"/>
        </w:rPr>
        <w:t>胡乱冒充别人，可是会送命的</w:t>
      </w:r>
      <w:r>
        <w:rPr>
          <w:rFonts w:hint="eastAsia"/>
        </w:rPr>
        <w:t>。”</w:t>
      </w:r>
    </w:p>
    <w:p w14:paraId="6B8D08AC" w14:textId="77777777" w:rsidR="008827EB" w:rsidRDefault="00862824" w:rsidP="004220CD">
      <w:r>
        <w:rPr>
          <w:rFonts w:hint="eastAsia"/>
        </w:rPr>
        <w:t>燕悲欢怔了怔</w:t>
      </w:r>
      <w:r w:rsidR="00DE3E0A">
        <w:rPr>
          <w:rFonts w:hint="eastAsia"/>
        </w:rPr>
        <w:t>，有些不理解这番话，直到她看到了西门纤纤的手</w:t>
      </w:r>
      <w:r w:rsidR="006B1725">
        <w:rPr>
          <w:rFonts w:hint="eastAsia"/>
        </w:rPr>
        <w:t>，然后豁然开朗</w:t>
      </w:r>
      <w:r w:rsidR="00DE3E0A">
        <w:rPr>
          <w:rFonts w:hint="eastAsia"/>
        </w:rPr>
        <w:t>。</w:t>
      </w:r>
    </w:p>
    <w:p w14:paraId="1C9292D1" w14:textId="77777777" w:rsidR="00023AF0" w:rsidRPr="00FB07EB" w:rsidRDefault="00FB07EB" w:rsidP="004220CD">
      <w:r>
        <w:rPr>
          <w:rFonts w:hint="eastAsia"/>
        </w:rPr>
        <w:t>不知何时，西门纤纤已经握住了剑柄，脸上写满了愤怒。</w:t>
      </w:r>
    </w:p>
    <w:p w14:paraId="3E1717CB" w14:textId="77777777" w:rsidR="00023AF0" w:rsidRDefault="003954CD" w:rsidP="004220CD">
      <w:r>
        <w:rPr>
          <w:rFonts w:hint="eastAsia"/>
        </w:rPr>
        <w:t>七分道士竟然和西门纤纤是一伙的，这是何等惊人的事实。</w:t>
      </w:r>
    </w:p>
    <w:p w14:paraId="16F8A59C" w14:textId="77777777" w:rsidR="003954CD" w:rsidRPr="00023AF0" w:rsidRDefault="003954CD" w:rsidP="004220CD">
      <w:r>
        <w:rPr>
          <w:rFonts w:hint="eastAsia"/>
        </w:rPr>
        <w:t>燕悲欢十分恼火，</w:t>
      </w:r>
      <w:r w:rsidR="00B87C5F">
        <w:rPr>
          <w:rFonts w:hint="eastAsia"/>
        </w:rPr>
        <w:t>原本以为步步为营，却不料把应江湖与西门纤纤两方玩得团团转。</w:t>
      </w:r>
    </w:p>
    <w:p w14:paraId="5BF6037F" w14:textId="77777777" w:rsidR="004B5FAC" w:rsidRPr="00023AF0" w:rsidRDefault="00023AF0" w:rsidP="004220CD">
      <w:r>
        <w:rPr>
          <w:rFonts w:hint="eastAsia"/>
        </w:rPr>
        <w:t>仇百里收了刀，没有继续进逼，转而对</w:t>
      </w:r>
      <w:r w:rsidR="00697719">
        <w:rPr>
          <w:rFonts w:hint="eastAsia"/>
        </w:rPr>
        <w:t>燕悲欢说道：“</w:t>
      </w:r>
      <w:r w:rsidR="005E7710">
        <w:rPr>
          <w:rFonts w:hint="eastAsia"/>
        </w:rPr>
        <w:t>虽然你背叛了，但应江湖叫我救你一次</w:t>
      </w:r>
      <w:r w:rsidR="004E2AB3">
        <w:rPr>
          <w:rFonts w:hint="eastAsia"/>
        </w:rPr>
        <w:t>，现在你可以重新思考立场。</w:t>
      </w:r>
      <w:r w:rsidR="00697719">
        <w:rPr>
          <w:rFonts w:hint="eastAsia"/>
        </w:rPr>
        <w:t>”</w:t>
      </w:r>
    </w:p>
    <w:p w14:paraId="07F11753" w14:textId="77777777" w:rsidR="00282D1B" w:rsidRDefault="004E2AB3" w:rsidP="004220CD">
      <w:r>
        <w:rPr>
          <w:rFonts w:hint="eastAsia"/>
        </w:rPr>
        <w:t>燕悲欢明白他的意思，这</w:t>
      </w:r>
      <w:r w:rsidR="00D44B39">
        <w:rPr>
          <w:rFonts w:hint="eastAsia"/>
        </w:rPr>
        <w:t>既</w:t>
      </w:r>
      <w:r>
        <w:rPr>
          <w:rFonts w:hint="eastAsia"/>
        </w:rPr>
        <w:t>是讨人情，</w:t>
      </w:r>
      <w:r w:rsidR="00282D1B">
        <w:rPr>
          <w:rFonts w:hint="eastAsia"/>
        </w:rPr>
        <w:t>也是谈合作，她没有即刻反应过来，因为一切未免太震撼了。</w:t>
      </w:r>
    </w:p>
    <w:p w14:paraId="47188C1D" w14:textId="77777777" w:rsidR="00C42E62" w:rsidRPr="00C42E62" w:rsidRDefault="008B28B6" w:rsidP="004220CD">
      <w:r>
        <w:rPr>
          <w:rFonts w:hint="eastAsia"/>
        </w:rPr>
        <w:t>季海棠不能接受这一切，</w:t>
      </w:r>
      <w:r w:rsidR="006438AB">
        <w:rPr>
          <w:rFonts w:hint="eastAsia"/>
        </w:rPr>
        <w:t>指着七分道士，</w:t>
      </w:r>
      <w:r w:rsidR="00C42E62">
        <w:rPr>
          <w:rFonts w:hint="eastAsia"/>
        </w:rPr>
        <w:t>惊叫道：“不可能的，我亲眼看到了你抛开了青思阁弟子的心脏。”</w:t>
      </w:r>
    </w:p>
    <w:p w14:paraId="13C420E2" w14:textId="77777777" w:rsidR="00952846" w:rsidRDefault="00A73748" w:rsidP="004220CD">
      <w:r>
        <w:rPr>
          <w:rFonts w:hint="eastAsia"/>
        </w:rPr>
        <w:t>经过这么多努力，牺牲了这么多人，终于看到了那个看不到的背影，现在的一切，无异于是在告诉他，这一切都是梦幻泡影。</w:t>
      </w:r>
    </w:p>
    <w:p w14:paraId="662E4A9A" w14:textId="77777777" w:rsidR="004B5FAC" w:rsidRDefault="00C42E62" w:rsidP="004220CD">
      <w:r>
        <w:rPr>
          <w:rFonts w:hint="eastAsia"/>
        </w:rPr>
        <w:t>七分道士</w:t>
      </w:r>
      <w:r w:rsidR="0059158D">
        <w:rPr>
          <w:rFonts w:hint="eastAsia"/>
        </w:rPr>
        <w:t>捂着伤口，艰难地解释道：“</w:t>
      </w:r>
      <w:r w:rsidR="00711F4E">
        <w:rPr>
          <w:rFonts w:hint="eastAsia"/>
        </w:rPr>
        <w:t>我去的时候，人已经死了，心脏也已经被剖</w:t>
      </w:r>
      <w:r w:rsidR="0059158D">
        <w:rPr>
          <w:rFonts w:hint="eastAsia"/>
        </w:rPr>
        <w:t>开，我只</w:t>
      </w:r>
      <w:r w:rsidR="0059158D">
        <w:rPr>
          <w:rFonts w:hint="eastAsia"/>
        </w:rPr>
        <w:lastRenderedPageBreak/>
        <w:t>是想看看那里面究竟有什么，让杀人者执意要剖开心脏。”</w:t>
      </w:r>
    </w:p>
    <w:p w14:paraId="18F0E13F" w14:textId="77777777" w:rsidR="004B5FAC" w:rsidRDefault="00637647" w:rsidP="004220CD">
      <w:r>
        <w:rPr>
          <w:rFonts w:hint="eastAsia"/>
        </w:rPr>
        <w:t>季海棠沉默了很长时间</w:t>
      </w:r>
      <w:r w:rsidR="00B46DA4">
        <w:rPr>
          <w:rFonts w:hint="eastAsia"/>
        </w:rPr>
        <w:t>。</w:t>
      </w:r>
    </w:p>
    <w:p w14:paraId="6BFDE58E" w14:textId="77777777" w:rsidR="002C4A06" w:rsidRDefault="00582E78" w:rsidP="004220CD">
      <w:r>
        <w:rPr>
          <w:rFonts w:hint="eastAsia"/>
        </w:rPr>
        <w:t>他试着去接受这个事实，但他无论如何他都接受不了，于是他望向西门纤纤，希望她能告诉他，这一切都不是真的。</w:t>
      </w:r>
    </w:p>
    <w:p w14:paraId="065C7738" w14:textId="77777777" w:rsidR="00ED06EA" w:rsidRDefault="00ED06EA" w:rsidP="004220CD">
      <w:r>
        <w:rPr>
          <w:rFonts w:hint="eastAsia"/>
        </w:rPr>
        <w:t>西门纤纤看着他的眼睛，说道：“季大哥，七分道士是我的朋友，</w:t>
      </w:r>
      <w:r w:rsidR="004C5322">
        <w:rPr>
          <w:rFonts w:hint="eastAsia"/>
        </w:rPr>
        <w:t>两年前的瘟疫就是他平复的。</w:t>
      </w:r>
      <w:r>
        <w:rPr>
          <w:rFonts w:hint="eastAsia"/>
        </w:rPr>
        <w:t>”</w:t>
      </w:r>
    </w:p>
    <w:p w14:paraId="245651EC" w14:textId="77777777" w:rsidR="00874435" w:rsidRPr="00ED06EA" w:rsidRDefault="00874435" w:rsidP="004220CD">
      <w:r>
        <w:rPr>
          <w:rFonts w:hint="eastAsia"/>
        </w:rPr>
        <w:t>听到这句话，季海棠下沉的心瞬间沉到了谷底，</w:t>
      </w:r>
      <w:r w:rsidR="00E85072">
        <w:rPr>
          <w:rFonts w:hint="eastAsia"/>
        </w:rPr>
        <w:t>问道：“你为什么不告诉我？</w:t>
      </w:r>
      <w:r w:rsidR="00FA2068">
        <w:rPr>
          <w:rFonts w:hint="eastAsia"/>
        </w:rPr>
        <w:t>为什么连你也要骗我？</w:t>
      </w:r>
      <w:r w:rsidR="00E85072">
        <w:rPr>
          <w:rFonts w:hint="eastAsia"/>
        </w:rPr>
        <w:t>”</w:t>
      </w:r>
    </w:p>
    <w:p w14:paraId="1E919584" w14:textId="77777777" w:rsidR="004B5FAC" w:rsidRDefault="00FF3A90" w:rsidP="004220CD">
      <w:r>
        <w:rPr>
          <w:rFonts w:hint="eastAsia"/>
        </w:rPr>
        <w:t>西门纤纤</w:t>
      </w:r>
      <w:r w:rsidR="004545D6">
        <w:rPr>
          <w:rFonts w:hint="eastAsia"/>
        </w:rPr>
        <w:t>叹了口气，</w:t>
      </w:r>
      <w:r w:rsidR="00FA2068">
        <w:rPr>
          <w:rFonts w:hint="eastAsia"/>
        </w:rPr>
        <w:t>解释道：“</w:t>
      </w:r>
      <w:r>
        <w:rPr>
          <w:rFonts w:hint="eastAsia"/>
        </w:rPr>
        <w:t>当时我并不知道好友在山上，但我知道时，你已经失踪了。</w:t>
      </w:r>
      <w:r w:rsidR="00FA2068">
        <w:rPr>
          <w:rFonts w:hint="eastAsia"/>
        </w:rPr>
        <w:t>”</w:t>
      </w:r>
    </w:p>
    <w:p w14:paraId="5221A711" w14:textId="77777777" w:rsidR="004545D6" w:rsidRDefault="004545D6" w:rsidP="004220CD">
      <w:r>
        <w:rPr>
          <w:rFonts w:hint="eastAsia"/>
        </w:rPr>
        <w:t>这里的好友指的自然是七分道士。</w:t>
      </w:r>
    </w:p>
    <w:p w14:paraId="70132744" w14:textId="77777777" w:rsidR="004545D6" w:rsidRDefault="004545D6" w:rsidP="004220CD">
      <w:r>
        <w:rPr>
          <w:rFonts w:hint="eastAsia"/>
        </w:rPr>
        <w:t>季海棠怔了怔，望着七分道士问道：“那你为什么要冒充他？”</w:t>
      </w:r>
    </w:p>
    <w:p w14:paraId="29D651B8" w14:textId="77777777" w:rsidR="004B5FAC" w:rsidRDefault="00EB15EE" w:rsidP="004220CD">
      <w:r>
        <w:rPr>
          <w:rFonts w:hint="eastAsia"/>
        </w:rPr>
        <w:t>七分道士望着仇百里，说道：“不如你来解释好了。”</w:t>
      </w:r>
    </w:p>
    <w:p w14:paraId="1E09B69E" w14:textId="77777777" w:rsidR="004B5FAC" w:rsidRDefault="002E0B83" w:rsidP="004220CD">
      <w:r>
        <w:rPr>
          <w:rFonts w:hint="eastAsia"/>
        </w:rPr>
        <w:t>仇百里很乐意做这件事，解释道：“</w:t>
      </w:r>
      <w:r w:rsidR="00434763">
        <w:rPr>
          <w:rFonts w:hint="eastAsia"/>
        </w:rPr>
        <w:t>那日他在单身客栈门口卖药，应江湖</w:t>
      </w:r>
      <w:r w:rsidR="0083379B">
        <w:rPr>
          <w:rFonts w:hint="eastAsia"/>
        </w:rPr>
        <w:t>却</w:t>
      </w:r>
      <w:r w:rsidR="00434763">
        <w:rPr>
          <w:rFonts w:hint="eastAsia"/>
        </w:rPr>
        <w:t>误把他当成老三，</w:t>
      </w:r>
      <w:r w:rsidR="0083379B">
        <w:rPr>
          <w:rFonts w:hint="eastAsia"/>
        </w:rPr>
        <w:t>前去搭讪，他会为这一个可以打入百里七人众内部的机会，所以有了后面的故事。</w:t>
      </w:r>
      <w:r>
        <w:rPr>
          <w:rFonts w:hint="eastAsia"/>
        </w:rPr>
        <w:t>”</w:t>
      </w:r>
    </w:p>
    <w:p w14:paraId="75AF9CC5" w14:textId="77777777" w:rsidR="00637647" w:rsidRDefault="00637647" w:rsidP="004220CD">
      <w:r>
        <w:rPr>
          <w:rFonts w:hint="eastAsia"/>
        </w:rPr>
        <w:t>季海棠终于接受了这个事实，陷入了沉默。</w:t>
      </w:r>
    </w:p>
    <w:p w14:paraId="6D1E1572" w14:textId="77777777" w:rsidR="004B5FAC" w:rsidRDefault="00637647" w:rsidP="004220CD">
      <w:r>
        <w:rPr>
          <w:rFonts w:hint="eastAsia"/>
        </w:rPr>
        <w:t>七分道士</w:t>
      </w:r>
      <w:r w:rsidR="005C596B">
        <w:rPr>
          <w:rFonts w:hint="eastAsia"/>
        </w:rPr>
        <w:t>问道：“</w:t>
      </w:r>
      <w:r w:rsidR="00F00DED">
        <w:rPr>
          <w:rFonts w:hint="eastAsia"/>
        </w:rPr>
        <w:t>你们从一开始就知道我的身份？</w:t>
      </w:r>
      <w:r w:rsidR="005C596B">
        <w:rPr>
          <w:rFonts w:hint="eastAsia"/>
        </w:rPr>
        <w:t>”</w:t>
      </w:r>
    </w:p>
    <w:p w14:paraId="36299533" w14:textId="77777777" w:rsidR="00447E17" w:rsidRDefault="00447E17" w:rsidP="004220CD">
      <w:r>
        <w:rPr>
          <w:rFonts w:hint="eastAsia"/>
        </w:rPr>
        <w:t>仇百里摇摇头，说道：“</w:t>
      </w:r>
      <w:r w:rsidR="001E7A2C">
        <w:rPr>
          <w:rFonts w:hint="eastAsia"/>
        </w:rPr>
        <w:t>老三</w:t>
      </w:r>
      <w:r w:rsidR="00C44505">
        <w:rPr>
          <w:rFonts w:hint="eastAsia"/>
        </w:rPr>
        <w:t>是百里七人众中最神秘的存在</w:t>
      </w:r>
      <w:r w:rsidR="001E7A2C">
        <w:rPr>
          <w:rFonts w:hint="eastAsia"/>
        </w:rPr>
        <w:t>，我一次也没有见过</w:t>
      </w:r>
      <w:r w:rsidR="00104ECA">
        <w:rPr>
          <w:rFonts w:hint="eastAsia"/>
        </w:rPr>
        <w:t>，但我想应江湖</w:t>
      </w:r>
      <w:r w:rsidR="00AF1A1C">
        <w:rPr>
          <w:rFonts w:hint="eastAsia"/>
        </w:rPr>
        <w:t>应该</w:t>
      </w:r>
      <w:r w:rsidR="00104ECA">
        <w:rPr>
          <w:rFonts w:hint="eastAsia"/>
        </w:rPr>
        <w:t>是清楚的</w:t>
      </w:r>
      <w:r w:rsidR="001E7A2C">
        <w:rPr>
          <w:rFonts w:hint="eastAsia"/>
        </w:rPr>
        <w:t>。</w:t>
      </w:r>
      <w:r>
        <w:rPr>
          <w:rFonts w:hint="eastAsia"/>
        </w:rPr>
        <w:t>”</w:t>
      </w:r>
    </w:p>
    <w:p w14:paraId="744D96D2" w14:textId="77777777" w:rsidR="004B5FAC" w:rsidRDefault="00C039C1" w:rsidP="004220CD">
      <w:r>
        <w:rPr>
          <w:rFonts w:hint="eastAsia"/>
        </w:rPr>
        <w:t>七分道士怔了怔，然后称赞道：</w:t>
      </w:r>
      <w:r w:rsidR="00191938">
        <w:rPr>
          <w:rFonts w:hint="eastAsia"/>
        </w:rPr>
        <w:t>“见一叶而知秋，佩服佩服。”</w:t>
      </w:r>
    </w:p>
    <w:p w14:paraId="5F9FF990" w14:textId="77777777" w:rsidR="004B5FAC" w:rsidRDefault="00097C87" w:rsidP="004220CD">
      <w:r>
        <w:rPr>
          <w:rFonts w:hint="eastAsia"/>
        </w:rPr>
        <w:t>他确信自己没有记错</w:t>
      </w:r>
      <w:r w:rsidR="00C039C1">
        <w:rPr>
          <w:rFonts w:hint="eastAsia"/>
        </w:rPr>
        <w:t>，客栈那一次，是他</w:t>
      </w:r>
      <w:r>
        <w:rPr>
          <w:rFonts w:hint="eastAsia"/>
        </w:rPr>
        <w:t>和应江湖第一次见面，也是唯一的一次见面。</w:t>
      </w:r>
      <w:r w:rsidR="00C039C1">
        <w:rPr>
          <w:rFonts w:hint="eastAsia"/>
        </w:rPr>
        <w:t>也就是</w:t>
      </w:r>
      <w:r>
        <w:rPr>
          <w:rFonts w:hint="eastAsia"/>
        </w:rPr>
        <w:t>说，应江湖端出豆浆出来</w:t>
      </w:r>
      <w:r w:rsidR="00B90725">
        <w:rPr>
          <w:rFonts w:hint="eastAsia"/>
        </w:rPr>
        <w:t>，</w:t>
      </w:r>
      <w:r>
        <w:rPr>
          <w:rFonts w:hint="eastAsia"/>
        </w:rPr>
        <w:t>看到他的那数刻之间，</w:t>
      </w:r>
      <w:r w:rsidR="00B90725">
        <w:rPr>
          <w:rFonts w:hint="eastAsia"/>
        </w:rPr>
        <w:t>便想到了一连串事情，</w:t>
      </w:r>
      <w:r w:rsidR="00AA4339">
        <w:rPr>
          <w:rFonts w:hint="eastAsia"/>
        </w:rPr>
        <w:t>并设了这么一个局让他来钻，这份心思</w:t>
      </w:r>
      <w:r w:rsidR="00FA4D70">
        <w:rPr>
          <w:rFonts w:hint="eastAsia"/>
        </w:rPr>
        <w:t>简直深沉得可怕</w:t>
      </w:r>
      <w:r w:rsidR="00AA4339">
        <w:rPr>
          <w:rFonts w:hint="eastAsia"/>
        </w:rPr>
        <w:t>。</w:t>
      </w:r>
    </w:p>
    <w:p w14:paraId="1735EC25" w14:textId="77777777" w:rsidR="004B5FAC" w:rsidRDefault="00E968D5" w:rsidP="004220CD">
      <w:r>
        <w:rPr>
          <w:rFonts w:hint="eastAsia"/>
        </w:rPr>
        <w:t>仇百里看着这些的人表情，觉得心理平衡了</w:t>
      </w:r>
      <w:r w:rsidR="00551B7B">
        <w:rPr>
          <w:rFonts w:hint="eastAsia"/>
        </w:rPr>
        <w:t>，</w:t>
      </w:r>
      <w:r>
        <w:rPr>
          <w:rFonts w:hint="eastAsia"/>
        </w:rPr>
        <w:t>事实上当应江湖把这个任务抛给他，跟告诉他一切的时候，他也是这也这般表情，</w:t>
      </w:r>
      <w:r w:rsidR="00131459">
        <w:rPr>
          <w:rFonts w:hint="eastAsia"/>
        </w:rPr>
        <w:t>原来当傻子的并不止他一个。</w:t>
      </w:r>
    </w:p>
    <w:p w14:paraId="0AB11153" w14:textId="77777777" w:rsidR="007614FC" w:rsidRDefault="007614FC" w:rsidP="004220CD">
      <w:r>
        <w:rPr>
          <w:rFonts w:hint="eastAsia"/>
        </w:rPr>
        <w:t>他想到了应江湖给的任务，望着季海棠说道：“</w:t>
      </w:r>
      <w:r w:rsidR="000F4200">
        <w:rPr>
          <w:rFonts w:hint="eastAsia"/>
        </w:rPr>
        <w:t>应江湖让我告诉你，有些背影</w:t>
      </w:r>
      <w:r>
        <w:rPr>
          <w:rFonts w:hint="eastAsia"/>
        </w:rPr>
        <w:t>你看不清追不到是有原因的</w:t>
      </w:r>
      <w:r w:rsidR="000F4200">
        <w:rPr>
          <w:rFonts w:hint="eastAsia"/>
        </w:rPr>
        <w:t>，有时候光用脚去追不行，还得用脑子</w:t>
      </w:r>
      <w:r w:rsidR="0010223B">
        <w:rPr>
          <w:rFonts w:hint="eastAsia"/>
        </w:rPr>
        <w:t>去想，去往深处想</w:t>
      </w:r>
      <w:r>
        <w:rPr>
          <w:rFonts w:hint="eastAsia"/>
        </w:rPr>
        <w:t>。”</w:t>
      </w:r>
    </w:p>
    <w:p w14:paraId="45F25460" w14:textId="77777777" w:rsidR="004B5FAC" w:rsidRDefault="009311F0" w:rsidP="004220CD">
      <w:r>
        <w:rPr>
          <w:rFonts w:hint="eastAsia"/>
        </w:rPr>
        <w:t>季海棠的那张苍白的</w:t>
      </w:r>
      <w:r w:rsidR="003F6125">
        <w:rPr>
          <w:rFonts w:hint="eastAsia"/>
        </w:rPr>
        <w:t>脸，一点点变得通红，这句话的羞辱性实在太强了，他不知如何去接这句话。</w:t>
      </w:r>
    </w:p>
    <w:p w14:paraId="7C9BBBB1" w14:textId="77777777" w:rsidR="004B5FAC" w:rsidRDefault="00554A3B" w:rsidP="004220CD">
      <w:r>
        <w:rPr>
          <w:rFonts w:hint="eastAsia"/>
        </w:rPr>
        <w:t>仇百里笑了笑，转身看着燕悲欢，问道：“现在你可考虑好了，再一次与我们合作？”</w:t>
      </w:r>
    </w:p>
    <w:p w14:paraId="7D7C66D0" w14:textId="77777777" w:rsidR="004B5FAC" w:rsidRPr="000E00A7" w:rsidRDefault="000E00A7" w:rsidP="004220CD">
      <w:r>
        <w:rPr>
          <w:rFonts w:hint="eastAsia"/>
        </w:rPr>
        <w:t>燕悲欢</w:t>
      </w:r>
      <w:r w:rsidR="009D6EF8">
        <w:rPr>
          <w:rFonts w:hint="eastAsia"/>
        </w:rPr>
        <w:t>迎上他的目光，</w:t>
      </w:r>
      <w:r>
        <w:rPr>
          <w:rFonts w:hint="eastAsia"/>
        </w:rPr>
        <w:t>说道：“有两个条件。”</w:t>
      </w:r>
    </w:p>
    <w:p w14:paraId="288140F6" w14:textId="77777777" w:rsidR="004B5FAC" w:rsidRDefault="000E00A7" w:rsidP="004220CD">
      <w:r>
        <w:rPr>
          <w:rFonts w:hint="eastAsia"/>
        </w:rPr>
        <w:t>仇百里心想后台硬了就是有底气，这时候还能提条件，问道：“什么条件？”</w:t>
      </w:r>
    </w:p>
    <w:p w14:paraId="01A5D98A" w14:textId="77777777" w:rsidR="009D6EF8" w:rsidRDefault="009D6EF8" w:rsidP="004220CD">
      <w:r>
        <w:rPr>
          <w:rFonts w:hint="eastAsia"/>
        </w:rPr>
        <w:t>“</w:t>
      </w:r>
      <w:r w:rsidR="00D46582">
        <w:rPr>
          <w:rFonts w:hint="eastAsia"/>
        </w:rPr>
        <w:t>第一我要</w:t>
      </w:r>
      <w:r w:rsidR="00A50143">
        <w:rPr>
          <w:rFonts w:hint="eastAsia"/>
        </w:rPr>
        <w:t>见到老三</w:t>
      </w:r>
      <w:r w:rsidR="00D46582">
        <w:rPr>
          <w:rFonts w:hint="eastAsia"/>
        </w:rPr>
        <w:t>。</w:t>
      </w:r>
      <w:r>
        <w:rPr>
          <w:rFonts w:hint="eastAsia"/>
        </w:rPr>
        <w:t>”</w:t>
      </w:r>
    </w:p>
    <w:p w14:paraId="52973123" w14:textId="77777777" w:rsidR="004B5FAC" w:rsidRDefault="00D46582" w:rsidP="004220CD">
      <w:r>
        <w:rPr>
          <w:rFonts w:hint="eastAsia"/>
        </w:rPr>
        <w:t>燕悲欢指着西门纤纤诸人，继续说道：“第二我要这些人都死在这里。”</w:t>
      </w:r>
    </w:p>
    <w:p w14:paraId="0D44F9CA" w14:textId="77777777" w:rsidR="00A47904" w:rsidRDefault="00C9325B" w:rsidP="004220CD">
      <w:r>
        <w:rPr>
          <w:rFonts w:hint="eastAsia"/>
        </w:rPr>
        <w:t>仇百里望着燕悲欢身后的林子，忽然笑了起来。</w:t>
      </w:r>
    </w:p>
    <w:p w14:paraId="2A2F72CE" w14:textId="77777777" w:rsidR="00493F54" w:rsidRDefault="00BC6E4A" w:rsidP="004B5FAC">
      <w:r>
        <w:rPr>
          <w:rFonts w:hint="eastAsia"/>
        </w:rPr>
        <w:t>燕悲欢怔</w:t>
      </w:r>
      <w:r w:rsidR="00C93D32">
        <w:rPr>
          <w:rFonts w:hint="eastAsia"/>
        </w:rPr>
        <w:t>了怔，</w:t>
      </w:r>
      <w:r w:rsidR="00414BEA">
        <w:rPr>
          <w:rFonts w:hint="eastAsia"/>
        </w:rPr>
        <w:t>却瞥见季海棠震惊的模样</w:t>
      </w:r>
      <w:r w:rsidR="00C93D32">
        <w:rPr>
          <w:rFonts w:hint="eastAsia"/>
        </w:rPr>
        <w:t>，然后回头望着，</w:t>
      </w:r>
      <w:r w:rsidR="00493F54">
        <w:rPr>
          <w:rFonts w:hint="eastAsia"/>
        </w:rPr>
        <w:t>露出了不可置信的表情。</w:t>
      </w:r>
    </w:p>
    <w:p w14:paraId="79541A0E" w14:textId="77777777" w:rsidR="004B5FAC" w:rsidRDefault="00C93D32" w:rsidP="004B5FAC">
      <w:r>
        <w:rPr>
          <w:rFonts w:hint="eastAsia"/>
        </w:rPr>
        <w:t>林子深处，</w:t>
      </w:r>
      <w:r w:rsidR="00493F54">
        <w:rPr>
          <w:rFonts w:hint="eastAsia"/>
        </w:rPr>
        <w:t>那些光照不到的角落，</w:t>
      </w:r>
      <w:r>
        <w:rPr>
          <w:rFonts w:hint="eastAsia"/>
        </w:rPr>
        <w:t>不知何时起，</w:t>
      </w:r>
      <w:r w:rsidR="004B5FAC">
        <w:rPr>
          <w:rFonts w:hint="eastAsia"/>
        </w:rPr>
        <w:t>出现了一个黑影。</w:t>
      </w:r>
    </w:p>
    <w:p w14:paraId="2A788765" w14:textId="77777777" w:rsidR="00A47904" w:rsidRPr="004B5FAC" w:rsidRDefault="00A47904" w:rsidP="004220CD"/>
    <w:p w14:paraId="6CEEEE5A" w14:textId="77777777" w:rsidR="00A47904" w:rsidRDefault="00A47904" w:rsidP="004220CD"/>
    <w:p w14:paraId="253AE989" w14:textId="77777777" w:rsidR="00A47904" w:rsidRDefault="00A47904" w:rsidP="004220CD"/>
    <w:p w14:paraId="601DE38A" w14:textId="77777777" w:rsidR="004D4D64" w:rsidRDefault="004D4D64" w:rsidP="004220CD"/>
    <w:p w14:paraId="75AF1CDE" w14:textId="77777777" w:rsidR="004D4D64" w:rsidRDefault="004D4D64" w:rsidP="004220CD"/>
    <w:p w14:paraId="59F35487" w14:textId="77777777" w:rsidR="004D4D64" w:rsidRDefault="004D4D64" w:rsidP="004220CD"/>
    <w:p w14:paraId="66FE9DD3" w14:textId="77777777" w:rsidR="00817FBA" w:rsidRDefault="00817FBA" w:rsidP="004220CD"/>
    <w:p w14:paraId="50F99F3D" w14:textId="77777777" w:rsidR="004220CD" w:rsidRDefault="004220CD" w:rsidP="00433639"/>
    <w:p w14:paraId="135EBD1B" w14:textId="77777777" w:rsidR="00934BF4" w:rsidRDefault="00934BF4" w:rsidP="00A50E05">
      <w:pPr>
        <w:pStyle w:val="3"/>
      </w:pPr>
      <w:r>
        <w:rPr>
          <w:rFonts w:hint="eastAsia"/>
        </w:rPr>
        <w:lastRenderedPageBreak/>
        <w:t>第五十七章</w:t>
      </w:r>
      <w:r w:rsidR="00BA12B6">
        <w:rPr>
          <w:rFonts w:hint="eastAsia"/>
        </w:rPr>
        <w:t>于秋阳里起青萍</w:t>
      </w:r>
    </w:p>
    <w:p w14:paraId="34897566" w14:textId="77777777" w:rsidR="00934BF4" w:rsidRDefault="007870F2" w:rsidP="00433639">
      <w:r>
        <w:rPr>
          <w:rFonts w:hint="eastAsia"/>
        </w:rPr>
        <w:t>林深影重，</w:t>
      </w:r>
      <w:r w:rsidR="002639D9">
        <w:rPr>
          <w:rFonts w:hint="eastAsia"/>
        </w:rPr>
        <w:t>虽是一片晴空，但那人却似站在黑</w:t>
      </w:r>
      <w:r w:rsidR="00630FFE">
        <w:rPr>
          <w:rFonts w:hint="eastAsia"/>
        </w:rPr>
        <w:t>暗里</w:t>
      </w:r>
      <w:r w:rsidR="004416B7">
        <w:rPr>
          <w:rFonts w:hint="eastAsia"/>
        </w:rPr>
        <w:t>，</w:t>
      </w:r>
      <w:r w:rsidR="002639D9">
        <w:rPr>
          <w:rFonts w:hint="eastAsia"/>
        </w:rPr>
        <w:t>只看到一片阴影</w:t>
      </w:r>
      <w:r w:rsidR="004416B7">
        <w:rPr>
          <w:rFonts w:hint="eastAsia"/>
        </w:rPr>
        <w:t>。</w:t>
      </w:r>
    </w:p>
    <w:p w14:paraId="18699390" w14:textId="77777777" w:rsidR="007870F2" w:rsidRDefault="00DF5490" w:rsidP="00433639">
      <w:r>
        <w:rPr>
          <w:rFonts w:hint="eastAsia"/>
        </w:rPr>
        <w:t>季海棠张大了嘴，却失了声，</w:t>
      </w:r>
      <w:r w:rsidR="003D7EDB">
        <w:rPr>
          <w:rFonts w:hint="eastAsia"/>
        </w:rPr>
        <w:t>多年折磨的阴影，追逐几回，见到的仍是这样的阴影，巨大的震撼似得他楞在</w:t>
      </w:r>
      <w:r w:rsidR="006F060E">
        <w:rPr>
          <w:rFonts w:hint="eastAsia"/>
        </w:rPr>
        <w:t>了</w:t>
      </w:r>
      <w:r w:rsidR="005C1727">
        <w:rPr>
          <w:rFonts w:hint="eastAsia"/>
        </w:rPr>
        <w:t>原地。</w:t>
      </w:r>
    </w:p>
    <w:p w14:paraId="254EB60F" w14:textId="77777777" w:rsidR="000B5524" w:rsidRDefault="000B5524" w:rsidP="00433639">
      <w:r>
        <w:rPr>
          <w:rFonts w:hint="eastAsia"/>
        </w:rPr>
        <w:t>“走。”</w:t>
      </w:r>
    </w:p>
    <w:p w14:paraId="57AB2082" w14:textId="77777777" w:rsidR="000B5524" w:rsidRDefault="000B5524" w:rsidP="00433639">
      <w:r>
        <w:rPr>
          <w:rFonts w:hint="eastAsia"/>
        </w:rPr>
        <w:t>狄败青忽然一掠而起，把山贼</w:t>
      </w:r>
      <w:r w:rsidR="001B5A70">
        <w:rPr>
          <w:rFonts w:hint="eastAsia"/>
        </w:rPr>
        <w:t>小宝甩给七分道士，自己挡</w:t>
      </w:r>
      <w:r>
        <w:rPr>
          <w:rFonts w:hint="eastAsia"/>
        </w:rPr>
        <w:t>在了仇百里的前面。</w:t>
      </w:r>
    </w:p>
    <w:p w14:paraId="5B0B0ADE" w14:textId="77777777" w:rsidR="001B5A70" w:rsidRDefault="001B5A70" w:rsidP="00433639">
      <w:r>
        <w:rPr>
          <w:rFonts w:hint="eastAsia"/>
        </w:rPr>
        <w:t>七分道士接住山贼小宝，转身就跑。</w:t>
      </w:r>
    </w:p>
    <w:p w14:paraId="51ACD937" w14:textId="77777777" w:rsidR="002C2FC0" w:rsidRDefault="00107C4F" w:rsidP="00433639">
      <w:r>
        <w:rPr>
          <w:rFonts w:hint="eastAsia"/>
        </w:rPr>
        <w:t>这时候容不得半分犹豫，山贼小宝毒变昏迷，</w:t>
      </w:r>
      <w:r w:rsidR="002C2FC0">
        <w:rPr>
          <w:rFonts w:hint="eastAsia"/>
        </w:rPr>
        <w:t>他与狄败青皆是重伤，</w:t>
      </w:r>
      <w:r>
        <w:rPr>
          <w:rFonts w:hint="eastAsia"/>
        </w:rPr>
        <w:t>只能西门纤纤能全力一战，而百里七人众三人皆是满状态，</w:t>
      </w:r>
      <w:r w:rsidR="00F02980">
        <w:rPr>
          <w:rFonts w:hint="eastAsia"/>
        </w:rPr>
        <w:t>留下了只有死路一条。</w:t>
      </w:r>
    </w:p>
    <w:p w14:paraId="6F15E267" w14:textId="77777777" w:rsidR="0089296A" w:rsidRDefault="002D26BA" w:rsidP="00433639">
      <w:r>
        <w:rPr>
          <w:rFonts w:hint="eastAsia"/>
        </w:rPr>
        <w:t>燕悲欢朝着仇百里喝道：“仇老五你还楞着做什么？”</w:t>
      </w:r>
    </w:p>
    <w:p w14:paraId="359B77F0" w14:textId="77777777" w:rsidR="004810D5" w:rsidRPr="004810D5" w:rsidRDefault="00F40F6E" w:rsidP="00433639">
      <w:r>
        <w:rPr>
          <w:rFonts w:hint="eastAsia"/>
        </w:rPr>
        <w:t>仇百里没有理会，而是对</w:t>
      </w:r>
      <w:r w:rsidR="004810D5">
        <w:rPr>
          <w:rFonts w:hint="eastAsia"/>
        </w:rPr>
        <w:t>狄败青说道：“</w:t>
      </w:r>
      <w:r w:rsidR="00BB7D88">
        <w:rPr>
          <w:rFonts w:hint="eastAsia"/>
        </w:rPr>
        <w:t>还记得当日我问你的问题吗？</w:t>
      </w:r>
      <w:r w:rsidR="004810D5">
        <w:rPr>
          <w:rFonts w:hint="eastAsia"/>
        </w:rPr>
        <w:t>”</w:t>
      </w:r>
    </w:p>
    <w:p w14:paraId="28550908" w14:textId="77777777" w:rsidR="003D7EDB" w:rsidRDefault="00094628" w:rsidP="00433639">
      <w:r>
        <w:rPr>
          <w:rFonts w:hint="eastAsia"/>
        </w:rPr>
        <w:t>狄败青想了想，说道：“</w:t>
      </w:r>
      <w:r w:rsidR="00AA28B4">
        <w:rPr>
          <w:rFonts w:hint="eastAsia"/>
        </w:rPr>
        <w:t>当多方立场冲突时，谁的正义是正义？</w:t>
      </w:r>
      <w:r>
        <w:rPr>
          <w:rFonts w:hint="eastAsia"/>
        </w:rPr>
        <w:t>”</w:t>
      </w:r>
    </w:p>
    <w:p w14:paraId="61483F63" w14:textId="77777777" w:rsidR="007870F2" w:rsidRDefault="00F40F6E" w:rsidP="00433639">
      <w:r>
        <w:rPr>
          <w:rFonts w:hint="eastAsia"/>
        </w:rPr>
        <w:t>仇百里点点头，说道：“</w:t>
      </w:r>
      <w:r w:rsidR="00D65B19">
        <w:rPr>
          <w:rFonts w:hint="eastAsia"/>
        </w:rPr>
        <w:t>你知道我的答案是什么吗？</w:t>
      </w:r>
      <w:r>
        <w:rPr>
          <w:rFonts w:hint="eastAsia"/>
        </w:rPr>
        <w:t>”</w:t>
      </w:r>
    </w:p>
    <w:p w14:paraId="2BB49DBF" w14:textId="77777777" w:rsidR="000207D6" w:rsidRDefault="000207D6" w:rsidP="00433639">
      <w:r>
        <w:rPr>
          <w:rFonts w:hint="eastAsia"/>
        </w:rPr>
        <w:t>狄败青说道：“愿闻其详。”</w:t>
      </w:r>
    </w:p>
    <w:p w14:paraId="4B1467A0" w14:textId="77777777" w:rsidR="00F42F18" w:rsidRDefault="00F20C8E" w:rsidP="00433639">
      <w:r>
        <w:rPr>
          <w:rFonts w:hint="eastAsia"/>
        </w:rPr>
        <w:t>“</w:t>
      </w:r>
      <w:r w:rsidR="009325E6">
        <w:rPr>
          <w:rFonts w:hint="eastAsia"/>
        </w:rPr>
        <w:t>能活下来的</w:t>
      </w:r>
      <w:r>
        <w:rPr>
          <w:rFonts w:hint="eastAsia"/>
        </w:rPr>
        <w:t>，</w:t>
      </w:r>
      <w:r w:rsidR="009325E6">
        <w:rPr>
          <w:rFonts w:hint="eastAsia"/>
        </w:rPr>
        <w:t>并把自己的正义对别人洗脑的人，</w:t>
      </w:r>
      <w:r>
        <w:rPr>
          <w:rFonts w:hint="eastAsia"/>
        </w:rPr>
        <w:t>便是正义。”</w:t>
      </w:r>
    </w:p>
    <w:p w14:paraId="68D84AA7" w14:textId="77777777" w:rsidR="00686BA0" w:rsidRPr="00686BA0" w:rsidRDefault="00686BA0" w:rsidP="00433639">
      <w:r>
        <w:rPr>
          <w:rFonts w:hint="eastAsia"/>
        </w:rPr>
        <w:t>说完这句话，仇百里扬起了杀人的刀。</w:t>
      </w:r>
    </w:p>
    <w:p w14:paraId="4CB4C73A" w14:textId="77777777" w:rsidR="00F00554" w:rsidRDefault="008C2396" w:rsidP="00433639">
      <w:r>
        <w:rPr>
          <w:rFonts w:hint="eastAsia"/>
        </w:rPr>
        <w:t>这句话有两层意思，狄败青暂时只听懂了第一层</w:t>
      </w:r>
      <w:r w:rsidR="00686BA0">
        <w:rPr>
          <w:rFonts w:hint="eastAsia"/>
        </w:rPr>
        <w:t>——活下去</w:t>
      </w:r>
      <w:r w:rsidR="00294B42">
        <w:rPr>
          <w:rFonts w:hint="eastAsia"/>
        </w:rPr>
        <w:t>，</w:t>
      </w:r>
      <w:r w:rsidR="00F00554">
        <w:rPr>
          <w:rFonts w:hint="eastAsia"/>
        </w:rPr>
        <w:t>于是</w:t>
      </w:r>
      <w:r>
        <w:rPr>
          <w:rFonts w:hint="eastAsia"/>
        </w:rPr>
        <w:t>他抽出了腰间的紫金小刀</w:t>
      </w:r>
      <w:r w:rsidR="00393419">
        <w:rPr>
          <w:rFonts w:hint="eastAsia"/>
        </w:rPr>
        <w:t>，</w:t>
      </w:r>
      <w:r w:rsidR="00F00554">
        <w:rPr>
          <w:rFonts w:hint="eastAsia"/>
        </w:rPr>
        <w:t>死战就是唯一的选择。</w:t>
      </w:r>
    </w:p>
    <w:p w14:paraId="4E4BDEC0" w14:textId="77777777" w:rsidR="000207D6" w:rsidRDefault="00393419" w:rsidP="00433639">
      <w:r>
        <w:rPr>
          <w:rFonts w:hint="eastAsia"/>
        </w:rPr>
        <w:t>虽然还有别的选择，但他不愿作这样的</w:t>
      </w:r>
      <w:r w:rsidR="00885A42">
        <w:rPr>
          <w:rFonts w:hint="eastAsia"/>
        </w:rPr>
        <w:t>选择，他不能丢下纤纤。</w:t>
      </w:r>
    </w:p>
    <w:p w14:paraId="4FAD4E0E" w14:textId="77777777" w:rsidR="00294B42" w:rsidRPr="00294B42" w:rsidRDefault="00294B42" w:rsidP="00433639">
      <w:r>
        <w:rPr>
          <w:rFonts w:hint="eastAsia"/>
        </w:rPr>
        <w:t>这时候，西门纤纤给了他第二种选择。</w:t>
      </w:r>
    </w:p>
    <w:p w14:paraId="469854EA" w14:textId="77777777" w:rsidR="00C23B7F" w:rsidRDefault="00C23B7F" w:rsidP="00433639">
      <w:r>
        <w:rPr>
          <w:rFonts w:hint="eastAsia"/>
        </w:rPr>
        <w:t>“小狄，你也走。”</w:t>
      </w:r>
    </w:p>
    <w:p w14:paraId="5CFE6913" w14:textId="77777777" w:rsidR="00313DB1" w:rsidRDefault="004A01CD" w:rsidP="00433639">
      <w:r>
        <w:rPr>
          <w:rFonts w:hint="eastAsia"/>
        </w:rPr>
        <w:t>狄败青怔了怔，望着她问道：“纤纤，你说什么？”</w:t>
      </w:r>
    </w:p>
    <w:p w14:paraId="2711F677" w14:textId="77777777" w:rsidR="006A1738" w:rsidRDefault="006A1738" w:rsidP="00433639">
      <w:r>
        <w:rPr>
          <w:rFonts w:hint="eastAsia"/>
        </w:rPr>
        <w:t>这个问题显得有些多余，</w:t>
      </w:r>
      <w:r w:rsidR="00D16B76">
        <w:rPr>
          <w:rFonts w:hint="eastAsia"/>
        </w:rPr>
        <w:t>因为他知道西门纤纤说的是什么，</w:t>
      </w:r>
      <w:r w:rsidR="008029C4">
        <w:rPr>
          <w:rFonts w:hint="eastAsia"/>
        </w:rPr>
        <w:t>但除此之外，他实在不知道要说些什么。</w:t>
      </w:r>
    </w:p>
    <w:p w14:paraId="7728F0AB" w14:textId="77777777" w:rsidR="006776E6" w:rsidRDefault="00922230" w:rsidP="00433639">
      <w:r>
        <w:rPr>
          <w:rFonts w:hint="eastAsia"/>
        </w:rPr>
        <w:t>西门纤纤朝他笑了笑，说道：“</w:t>
      </w:r>
      <w:r w:rsidR="00636773">
        <w:rPr>
          <w:rFonts w:hint="eastAsia"/>
        </w:rPr>
        <w:t>一夜风雨入侵那一夜是你保护了我，现在换我保护你了。</w:t>
      </w:r>
      <w:r>
        <w:rPr>
          <w:rFonts w:hint="eastAsia"/>
        </w:rPr>
        <w:t>”</w:t>
      </w:r>
    </w:p>
    <w:p w14:paraId="78A5CE39" w14:textId="77777777" w:rsidR="006776E6" w:rsidRDefault="0075435F" w:rsidP="00433639">
      <w:r>
        <w:rPr>
          <w:rFonts w:hint="eastAsia"/>
        </w:rPr>
        <w:t>狄败青嘴角上扬，露出了灿烂的笑容，</w:t>
      </w:r>
      <w:r w:rsidR="006776E6">
        <w:rPr>
          <w:rFonts w:hint="eastAsia"/>
        </w:rPr>
        <w:t>简单直接，这才是他欣赏的纤纤。</w:t>
      </w:r>
    </w:p>
    <w:p w14:paraId="0BE55586" w14:textId="77777777" w:rsidR="0075435F" w:rsidRDefault="006776E6" w:rsidP="00433639">
      <w:r>
        <w:rPr>
          <w:rFonts w:hint="eastAsia"/>
        </w:rPr>
        <w:t>“我觉得让你欠我有意思些。”</w:t>
      </w:r>
      <w:r>
        <w:rPr>
          <w:rFonts w:hint="eastAsia"/>
        </w:rPr>
        <w:t xml:space="preserve"> </w:t>
      </w:r>
    </w:p>
    <w:p w14:paraId="780EB00C" w14:textId="77777777" w:rsidR="004D4D64" w:rsidRDefault="0045629F" w:rsidP="00433639">
      <w:r>
        <w:rPr>
          <w:rFonts w:hint="eastAsia"/>
        </w:rPr>
        <w:t>西门纤纤</w:t>
      </w:r>
      <w:r w:rsidR="006776E6">
        <w:rPr>
          <w:rFonts w:hint="eastAsia"/>
        </w:rPr>
        <w:t>看着他的眼睛，</w:t>
      </w:r>
      <w:r>
        <w:rPr>
          <w:rFonts w:hint="eastAsia"/>
        </w:rPr>
        <w:t>说道：“你的责任是小宝，。”</w:t>
      </w:r>
    </w:p>
    <w:p w14:paraId="6684A94E" w14:textId="77777777" w:rsidR="006776E6" w:rsidRDefault="00304E08" w:rsidP="00433639">
      <w:r>
        <w:rPr>
          <w:rFonts w:hint="eastAsia"/>
        </w:rPr>
        <w:t>狄败青微怔，想到了山贼小宝对佛国的重要性，</w:t>
      </w:r>
      <w:r w:rsidR="00473571">
        <w:rPr>
          <w:rFonts w:hint="eastAsia"/>
        </w:rPr>
        <w:t>只能把心一横，说道：“你一定要活下来。”</w:t>
      </w:r>
    </w:p>
    <w:p w14:paraId="0A5FF360" w14:textId="77777777" w:rsidR="00473571" w:rsidRDefault="00473571" w:rsidP="00433639">
      <w:r>
        <w:rPr>
          <w:rFonts w:hint="eastAsia"/>
        </w:rPr>
        <w:t>西门纤纤说道：“人各有命，</w:t>
      </w:r>
      <w:r w:rsidR="00DB686D">
        <w:rPr>
          <w:rFonts w:hint="eastAsia"/>
        </w:rPr>
        <w:t>我不会这么轻易死的</w:t>
      </w:r>
      <w:r w:rsidR="00766247">
        <w:rPr>
          <w:rFonts w:hint="eastAsia"/>
        </w:rPr>
        <w:t>。</w:t>
      </w:r>
      <w:r>
        <w:rPr>
          <w:rFonts w:hint="eastAsia"/>
        </w:rPr>
        <w:t>”</w:t>
      </w:r>
    </w:p>
    <w:p w14:paraId="1E085BC8" w14:textId="77777777" w:rsidR="002B09FC" w:rsidRDefault="002B09FC" w:rsidP="00433639">
      <w:r>
        <w:rPr>
          <w:rFonts w:hint="eastAsia"/>
        </w:rPr>
        <w:t>狄败青不再矫情，转身便走。</w:t>
      </w:r>
    </w:p>
    <w:p w14:paraId="41B5BA15" w14:textId="77777777" w:rsidR="003F58D2" w:rsidRDefault="00C027C2" w:rsidP="00433639">
      <w:r>
        <w:rPr>
          <w:rFonts w:hint="eastAsia"/>
        </w:rPr>
        <w:t>仇百里的杀人刀，拖着地，缓缓地跟了上去。</w:t>
      </w:r>
    </w:p>
    <w:p w14:paraId="73B09AD5" w14:textId="77777777" w:rsidR="0075435F" w:rsidRDefault="00C027C2" w:rsidP="00433639">
      <w:r>
        <w:rPr>
          <w:rFonts w:hint="eastAsia"/>
        </w:rPr>
        <w:t>西门纤纤想要阻止，但燕悲欢已经挡住了她的去路。</w:t>
      </w:r>
    </w:p>
    <w:p w14:paraId="5930CA19" w14:textId="77777777" w:rsidR="004D4D64" w:rsidRDefault="007A5C5D" w:rsidP="004D4D64">
      <w:r>
        <w:rPr>
          <w:rFonts w:hint="eastAsia"/>
        </w:rPr>
        <w:t>燕悲欢站</w:t>
      </w:r>
      <w:r w:rsidR="004D4D64">
        <w:rPr>
          <w:rFonts w:hint="eastAsia"/>
        </w:rPr>
        <w:t>在了西门纤纤三丈的距离，拔出了鞘中的刀，斜指着西门纤纤。</w:t>
      </w:r>
    </w:p>
    <w:p w14:paraId="3FC61080" w14:textId="77777777" w:rsidR="004D4D64" w:rsidRDefault="004D4D64" w:rsidP="004D4D64">
      <w:r>
        <w:rPr>
          <w:rFonts w:hint="eastAsia"/>
        </w:rPr>
        <w:t>入侵止戈流那一夜，她看过西门纤纤出手，了解到除了止戈山施展的那几式外，西门纤纤并没有什么实质性的杀招。</w:t>
      </w:r>
    </w:p>
    <w:p w14:paraId="2C73DC29" w14:textId="77777777" w:rsidR="004D4D64" w:rsidRDefault="004D4D64" w:rsidP="004D4D64">
      <w:r>
        <w:rPr>
          <w:rFonts w:hint="eastAsia"/>
        </w:rPr>
        <w:t>而那几式虽然惊艳，但丰都谷的刀也不是凡属，三途河本是这世间最恐怖势力的聚集地，丰都谷名列其一，自非凡属。</w:t>
      </w:r>
    </w:p>
    <w:p w14:paraId="73D1ECAE" w14:textId="77777777" w:rsidR="004D4D64" w:rsidRDefault="00C76A81" w:rsidP="004D4D64">
      <w:r>
        <w:rPr>
          <w:rFonts w:hint="eastAsia"/>
        </w:rPr>
        <w:t>西门纤纤握着剑，看着她手中黑直的长刀，露出了凝重之色，</w:t>
      </w:r>
      <w:r w:rsidR="004D4D64">
        <w:rPr>
          <w:rFonts w:hint="eastAsia"/>
        </w:rPr>
        <w:t>这</w:t>
      </w:r>
      <w:r>
        <w:rPr>
          <w:rFonts w:hint="eastAsia"/>
        </w:rPr>
        <w:t>应该就</w:t>
      </w:r>
      <w:r w:rsidR="004D4D64">
        <w:rPr>
          <w:rFonts w:hint="eastAsia"/>
        </w:rPr>
        <w:t>是三途河燕家的刀。</w:t>
      </w:r>
    </w:p>
    <w:p w14:paraId="5771BC9B" w14:textId="77777777" w:rsidR="004D4D64" w:rsidRDefault="004D4D64" w:rsidP="004D4D64">
      <w:r>
        <w:rPr>
          <w:rFonts w:hint="eastAsia"/>
        </w:rPr>
        <w:t>世间刀型百态，唯有三途河的燕家最为特殊，燕家取剑身为刀型，去其一锋，以剑之单锋为刀，这是燕家的标志。</w:t>
      </w:r>
    </w:p>
    <w:p w14:paraId="415D67A4" w14:textId="77777777" w:rsidR="004D4D64" w:rsidRDefault="004D4D64" w:rsidP="004D4D64">
      <w:r>
        <w:rPr>
          <w:rFonts w:hint="eastAsia"/>
        </w:rPr>
        <w:t>二十年前，失觉魔人走出三途河，杀入六道奇人行列中，用的便是这种刀。</w:t>
      </w:r>
    </w:p>
    <w:p w14:paraId="375DD68B" w14:textId="77777777" w:rsidR="00D15C3E" w:rsidRDefault="004D4D64" w:rsidP="004D4D64">
      <w:r>
        <w:rPr>
          <w:rFonts w:hint="eastAsia"/>
        </w:rPr>
        <w:lastRenderedPageBreak/>
        <w:t>西门纤纤内心虽然震撼，</w:t>
      </w:r>
      <w:r w:rsidR="00D15C3E">
        <w:rPr>
          <w:rFonts w:hint="eastAsia"/>
        </w:rPr>
        <w:t>但仍能保持平静，</w:t>
      </w:r>
      <w:r w:rsidR="00FF6088">
        <w:rPr>
          <w:rFonts w:hint="eastAsia"/>
        </w:rPr>
        <w:t>她现在用的是青渊剑，</w:t>
      </w:r>
      <w:r w:rsidR="00D15C3E">
        <w:rPr>
          <w:rFonts w:hint="eastAsia"/>
        </w:rPr>
        <w:t>百年之器，绝代名锋，</w:t>
      </w:r>
      <w:r w:rsidR="00FF6088">
        <w:rPr>
          <w:rFonts w:hint="eastAsia"/>
        </w:rPr>
        <w:t>从兵器上并落占下风。</w:t>
      </w:r>
    </w:p>
    <w:p w14:paraId="25FC75C7" w14:textId="77777777" w:rsidR="004D4D64" w:rsidRPr="006373FE" w:rsidRDefault="004D4D64" w:rsidP="004D4D64">
      <w:r>
        <w:rPr>
          <w:rFonts w:hint="eastAsia"/>
        </w:rPr>
        <w:t>“</w:t>
      </w:r>
      <w:r w:rsidR="00E22EF3">
        <w:rPr>
          <w:rFonts w:hint="eastAsia"/>
        </w:rPr>
        <w:t>这应该是我们的第一次见面，但看你的神情，却好像我杀了你姥姥</w:t>
      </w:r>
      <w:r>
        <w:rPr>
          <w:rFonts w:hint="eastAsia"/>
        </w:rPr>
        <w:t>。”</w:t>
      </w:r>
    </w:p>
    <w:p w14:paraId="613F209E" w14:textId="77777777" w:rsidR="00950282" w:rsidRDefault="00F27F21" w:rsidP="004D4D64">
      <w:r>
        <w:rPr>
          <w:rFonts w:hint="eastAsia"/>
        </w:rPr>
        <w:t>燕悲欢明了她的用意，</w:t>
      </w:r>
      <w:r w:rsidR="00950282">
        <w:rPr>
          <w:rFonts w:hint="eastAsia"/>
        </w:rPr>
        <w:t>西门纤纤说这句话</w:t>
      </w:r>
      <w:r>
        <w:rPr>
          <w:rFonts w:hint="eastAsia"/>
        </w:rPr>
        <w:t>的用意，无非是要气她</w:t>
      </w:r>
      <w:r w:rsidR="00950282">
        <w:rPr>
          <w:rFonts w:hint="eastAsia"/>
        </w:rPr>
        <w:t>，</w:t>
      </w:r>
      <w:r>
        <w:rPr>
          <w:rFonts w:hint="eastAsia"/>
        </w:rPr>
        <w:t>此时</w:t>
      </w:r>
      <w:r w:rsidR="00950282">
        <w:rPr>
          <w:rFonts w:hint="eastAsia"/>
        </w:rPr>
        <w:t>自己此时占尽了上风，</w:t>
      </w:r>
      <w:r>
        <w:rPr>
          <w:rFonts w:hint="eastAsia"/>
        </w:rPr>
        <w:t>完全没有必要去生这种气，所以她尽量控制自己不去生气。</w:t>
      </w:r>
    </w:p>
    <w:p w14:paraId="4DD3389F" w14:textId="77777777" w:rsidR="0085746D" w:rsidRDefault="00F27F21" w:rsidP="004D4D64">
      <w:r>
        <w:rPr>
          <w:rFonts w:hint="eastAsia"/>
        </w:rPr>
        <w:t>但西门纤纤这句话，实在是太气人了，她觉得有些控制住不住自己的情绪</w:t>
      </w:r>
      <w:r w:rsidR="00E82EF8">
        <w:rPr>
          <w:rFonts w:hint="eastAsia"/>
        </w:rPr>
        <w:t>。</w:t>
      </w:r>
    </w:p>
    <w:p w14:paraId="3B3002D4" w14:textId="77777777" w:rsidR="00950282" w:rsidRDefault="005321B6" w:rsidP="004D4D64">
      <w:r>
        <w:rPr>
          <w:rFonts w:hint="eastAsia"/>
        </w:rPr>
        <w:t>西门纤纤看着她的脸，笑道：</w:t>
      </w:r>
      <w:r w:rsidR="00E3482F">
        <w:rPr>
          <w:rFonts w:hint="eastAsia"/>
        </w:rPr>
        <w:t>“你脸上的表情真精采。”</w:t>
      </w:r>
    </w:p>
    <w:p w14:paraId="3BE95B67" w14:textId="77777777" w:rsidR="00E3482F" w:rsidRDefault="00B9572F" w:rsidP="004D4D64">
      <w:r>
        <w:rPr>
          <w:rFonts w:hint="eastAsia"/>
        </w:rPr>
        <w:t>燕悲欢脸色变得无比难看，她没有再控制自己的情绪，</w:t>
      </w:r>
      <w:r w:rsidR="00CA718A">
        <w:rPr>
          <w:rFonts w:hint="eastAsia"/>
        </w:rPr>
        <w:t>因为她发现西门纤纤简直就是</w:t>
      </w:r>
      <w:r>
        <w:rPr>
          <w:rFonts w:hint="eastAsia"/>
        </w:rPr>
        <w:t>无赖，</w:t>
      </w:r>
      <w:r w:rsidR="00AA484C">
        <w:rPr>
          <w:rFonts w:hint="eastAsia"/>
        </w:rPr>
        <w:t>所以她把所有的愤怒，以及想杀死西门纤纤的恨意一点不剩的表现了出来。</w:t>
      </w:r>
    </w:p>
    <w:p w14:paraId="026456D6" w14:textId="77777777" w:rsidR="00202AAC" w:rsidRDefault="00C422BE" w:rsidP="004D4D64">
      <w:r>
        <w:rPr>
          <w:rFonts w:hint="eastAsia"/>
        </w:rPr>
        <w:t>在局面上落于下风，就要从情绪上找回来，</w:t>
      </w:r>
      <w:r w:rsidR="00D43F9E">
        <w:rPr>
          <w:rFonts w:hint="eastAsia"/>
        </w:rPr>
        <w:t>利用对手情绪上的漏洞击溃对手，</w:t>
      </w:r>
      <w:r>
        <w:rPr>
          <w:rFonts w:hint="eastAsia"/>
        </w:rPr>
        <w:t>这是柴桑教给西门纤纤的战斗方式</w:t>
      </w:r>
      <w:r w:rsidR="00D43F9E">
        <w:rPr>
          <w:rFonts w:hint="eastAsia"/>
        </w:rPr>
        <w:t>。</w:t>
      </w:r>
    </w:p>
    <w:p w14:paraId="5E64101B" w14:textId="77777777" w:rsidR="004D4D64" w:rsidRDefault="00D43F9E" w:rsidP="004D4D64">
      <w:r>
        <w:rPr>
          <w:rFonts w:hint="eastAsia"/>
        </w:rPr>
        <w:t>柴桑跟人打架时一直都是这样，西门纤纤从没有见他输过，所以柴桑对此深信不疑。</w:t>
      </w:r>
    </w:p>
    <w:p w14:paraId="3FCAB6C6" w14:textId="77777777" w:rsidR="0068407F" w:rsidRDefault="0068407F" w:rsidP="004D4D64">
      <w:r>
        <w:rPr>
          <w:rFonts w:hint="eastAsia"/>
        </w:rPr>
        <w:t>燕悲欢很不喜欢这样的局面，明明自己占尽上风，却像是一切都在对方掌握一般。</w:t>
      </w:r>
    </w:p>
    <w:p w14:paraId="5ED2A80A" w14:textId="77777777" w:rsidR="004D4D64" w:rsidRDefault="001A2CCC" w:rsidP="004D4D64">
      <w:r>
        <w:rPr>
          <w:rFonts w:hint="eastAsia"/>
        </w:rPr>
        <w:t>她望着</w:t>
      </w:r>
      <w:r w:rsidR="004D4D64">
        <w:rPr>
          <w:rFonts w:hint="eastAsia"/>
        </w:rPr>
        <w:t>西门纤纤说道：“不</w:t>
      </w:r>
      <w:r>
        <w:rPr>
          <w:rFonts w:hint="eastAsia"/>
        </w:rPr>
        <w:t>得不说，你这人的运气</w:t>
      </w:r>
      <w:r w:rsidR="00B17F83">
        <w:rPr>
          <w:rFonts w:hint="eastAsia"/>
        </w:rPr>
        <w:t>真是出乎意料的好，每次关键时候总会有人帮你</w:t>
      </w:r>
      <w:r>
        <w:rPr>
          <w:rFonts w:hint="eastAsia"/>
        </w:rPr>
        <w:t>。</w:t>
      </w:r>
      <w:r w:rsidR="004D4D64">
        <w:rPr>
          <w:rFonts w:hint="eastAsia"/>
        </w:rPr>
        <w:t>”</w:t>
      </w:r>
    </w:p>
    <w:p w14:paraId="528566DE" w14:textId="77777777" w:rsidR="00594474" w:rsidRDefault="00594474" w:rsidP="004D4D64">
      <w:r>
        <w:rPr>
          <w:rFonts w:hint="eastAsia"/>
        </w:rPr>
        <w:t>西门纤纤回想了一下之前的事情，好像真是这么回事。</w:t>
      </w:r>
    </w:p>
    <w:p w14:paraId="62C82751" w14:textId="77777777" w:rsidR="004D4D64" w:rsidRDefault="00594474" w:rsidP="004D4D64">
      <w:r>
        <w:rPr>
          <w:rFonts w:hint="eastAsia"/>
        </w:rPr>
        <w:t>对此她觉得好像没有什么需要反驳的，但问题是不反驳怎么打击对方的情绪？</w:t>
      </w:r>
    </w:p>
    <w:p w14:paraId="33993202" w14:textId="77777777" w:rsidR="004259A0" w:rsidRDefault="004259A0" w:rsidP="00C650DE">
      <w:r>
        <w:rPr>
          <w:rFonts w:hint="eastAsia"/>
        </w:rPr>
        <w:t>西门纤纤认真地想着怎么驳回去，很快的，她想到了宁溪的那句话。</w:t>
      </w:r>
    </w:p>
    <w:p w14:paraId="17203991" w14:textId="77777777" w:rsidR="00C650DE" w:rsidRPr="001526ED" w:rsidRDefault="00C650DE" w:rsidP="00C650DE">
      <w:r>
        <w:rPr>
          <w:rFonts w:hint="eastAsia"/>
        </w:rPr>
        <w:t>“</w:t>
      </w:r>
      <w:r w:rsidR="004259A0">
        <w:rPr>
          <w:rFonts w:hint="eastAsia"/>
        </w:rPr>
        <w:t>宁小溪说，</w:t>
      </w:r>
      <w:r>
        <w:rPr>
          <w:rFonts w:hint="eastAsia"/>
        </w:rPr>
        <w:t>长得好看的女孩子，只要脾气不是太差，人</w:t>
      </w:r>
      <w:r w:rsidR="009D4AEA">
        <w:rPr>
          <w:rFonts w:hint="eastAsia"/>
        </w:rPr>
        <w:t>缘都会很好，人缘好就会有人帮忙，这样人脾气好像还不错</w:t>
      </w:r>
      <w:r w:rsidR="005E60EE">
        <w:rPr>
          <w:rFonts w:hint="eastAsia"/>
        </w:rPr>
        <w:t>。</w:t>
      </w:r>
      <w:r>
        <w:rPr>
          <w:rFonts w:hint="eastAsia"/>
        </w:rPr>
        <w:t>”</w:t>
      </w:r>
    </w:p>
    <w:p w14:paraId="4A4D240D" w14:textId="77777777" w:rsidR="004D4D64" w:rsidRDefault="004259A0" w:rsidP="004D4D64">
      <w:r>
        <w:rPr>
          <w:rFonts w:hint="eastAsia"/>
        </w:rPr>
        <w:t>她看着</w:t>
      </w:r>
      <w:r w:rsidR="00C650DE">
        <w:rPr>
          <w:rFonts w:hint="eastAsia"/>
        </w:rPr>
        <w:t>燕悲欢，补充道：“你这么好看的人，一定是脾气太差，没人帮，所以才会发出这种怨天尤人的感慨。”</w:t>
      </w:r>
    </w:p>
    <w:p w14:paraId="0C6CDF4B" w14:textId="77777777" w:rsidR="004D4D64" w:rsidRPr="00021878" w:rsidRDefault="008908F8" w:rsidP="004D4D64">
      <w:r>
        <w:rPr>
          <w:rFonts w:hint="eastAsia"/>
        </w:rPr>
        <w:t>燕悲欢简直要气炸，</w:t>
      </w:r>
      <w:r w:rsidR="000E0705">
        <w:rPr>
          <w:rFonts w:hint="eastAsia"/>
        </w:rPr>
        <w:t>冷着脸</w:t>
      </w:r>
      <w:r>
        <w:rPr>
          <w:rFonts w:hint="eastAsia"/>
        </w:rPr>
        <w:t>说道：</w:t>
      </w:r>
      <w:r w:rsidR="008815BA">
        <w:rPr>
          <w:rFonts w:hint="eastAsia"/>
        </w:rPr>
        <w:t>“</w:t>
      </w:r>
      <w:r w:rsidR="004D4D64">
        <w:rPr>
          <w:rFonts w:hint="eastAsia"/>
        </w:rPr>
        <w:t>丰都谷的怒火，你们承受不起。”</w:t>
      </w:r>
    </w:p>
    <w:p w14:paraId="47BEE82F" w14:textId="77777777" w:rsidR="004D4D64" w:rsidRDefault="004D4D64" w:rsidP="004D4D64">
      <w:r>
        <w:rPr>
          <w:rFonts w:hint="eastAsia"/>
        </w:rPr>
        <w:t>西门纤纤道：“</w:t>
      </w:r>
      <w:r w:rsidR="008815BA">
        <w:rPr>
          <w:rFonts w:hint="eastAsia"/>
        </w:rPr>
        <w:t>打不过就找大人告状的行为</w:t>
      </w:r>
      <w:r>
        <w:rPr>
          <w:rFonts w:hint="eastAsia"/>
        </w:rPr>
        <w:t>，</w:t>
      </w:r>
      <w:r w:rsidR="008815BA">
        <w:rPr>
          <w:rFonts w:hint="eastAsia"/>
        </w:rPr>
        <w:t>七岁的时候我就已经不用了。</w:t>
      </w:r>
      <w:r>
        <w:rPr>
          <w:rFonts w:hint="eastAsia"/>
        </w:rPr>
        <w:t>”</w:t>
      </w:r>
    </w:p>
    <w:p w14:paraId="01DE25CD" w14:textId="77777777" w:rsidR="0069472A" w:rsidRDefault="004D4D64" w:rsidP="004D4D64">
      <w:r>
        <w:rPr>
          <w:rFonts w:hint="eastAsia"/>
        </w:rPr>
        <w:t>燕悲欢</w:t>
      </w:r>
      <w:r w:rsidR="0069472A">
        <w:rPr>
          <w:rFonts w:hint="eastAsia"/>
        </w:rPr>
        <w:t>彻底抓狂了，</w:t>
      </w:r>
      <w:r w:rsidR="006D2B02">
        <w:rPr>
          <w:rFonts w:hint="eastAsia"/>
        </w:rPr>
        <w:t>说道：“待会我</w:t>
      </w:r>
      <w:r w:rsidR="00A84D36">
        <w:rPr>
          <w:rFonts w:hint="eastAsia"/>
        </w:rPr>
        <w:t>一定要撕烂你这张嘴。</w:t>
      </w:r>
      <w:r w:rsidR="006D2B02">
        <w:rPr>
          <w:rFonts w:hint="eastAsia"/>
        </w:rPr>
        <w:t>”</w:t>
      </w:r>
    </w:p>
    <w:p w14:paraId="425CCAF7" w14:textId="77777777" w:rsidR="004D4D64" w:rsidRDefault="006D2B02" w:rsidP="004D4D64">
      <w:r>
        <w:rPr>
          <w:rFonts w:hint="eastAsia"/>
        </w:rPr>
        <w:t>西门纤纤笑了笑，说道：“那也得你打过了我再说。</w:t>
      </w:r>
      <w:r w:rsidR="004D4D64">
        <w:rPr>
          <w:rFonts w:hint="eastAsia"/>
        </w:rPr>
        <w:t>”</w:t>
      </w:r>
    </w:p>
    <w:p w14:paraId="7CE346FD" w14:textId="77777777" w:rsidR="00506993" w:rsidRDefault="00506993" w:rsidP="004D4D64">
      <w:r>
        <w:rPr>
          <w:rFonts w:hint="eastAsia"/>
        </w:rPr>
        <w:t>燕悲欢没有再接话，</w:t>
      </w:r>
      <w:r w:rsidR="004D4D64">
        <w:rPr>
          <w:rFonts w:hint="eastAsia"/>
        </w:rPr>
        <w:t>这时候没有</w:t>
      </w:r>
      <w:r w:rsidR="00757904">
        <w:rPr>
          <w:rFonts w:hint="eastAsia"/>
        </w:rPr>
        <w:t>什么比杀人更想做</w:t>
      </w:r>
      <w:r>
        <w:rPr>
          <w:rFonts w:hint="eastAsia"/>
        </w:rPr>
        <w:t>的事了。</w:t>
      </w:r>
    </w:p>
    <w:p w14:paraId="36273FE9" w14:textId="77777777" w:rsidR="00506993" w:rsidRDefault="00506993" w:rsidP="004D4D64">
      <w:r>
        <w:rPr>
          <w:rFonts w:hint="eastAsia"/>
        </w:rPr>
        <w:t>她</w:t>
      </w:r>
      <w:r w:rsidR="00F07A39">
        <w:rPr>
          <w:rFonts w:hint="eastAsia"/>
        </w:rPr>
        <w:t>双目平视前方，</w:t>
      </w:r>
      <w:r>
        <w:rPr>
          <w:rFonts w:hint="eastAsia"/>
        </w:rPr>
        <w:t>左足向前跨出半步，右腿滑退一步，屈身下压，</w:t>
      </w:r>
      <w:r w:rsidR="00D33D79">
        <w:rPr>
          <w:rFonts w:hint="eastAsia"/>
        </w:rPr>
        <w:t>作出起跑的姿势，</w:t>
      </w:r>
      <w:r w:rsidR="00555B7E">
        <w:rPr>
          <w:rFonts w:hint="eastAsia"/>
        </w:rPr>
        <w:t>然后抽出了燕刀，移到与右腿平行。</w:t>
      </w:r>
    </w:p>
    <w:p w14:paraId="1ACBABFB" w14:textId="77777777" w:rsidR="00F07A39" w:rsidRDefault="008243E7" w:rsidP="004D4D64">
      <w:r>
        <w:rPr>
          <w:rFonts w:hint="eastAsia"/>
        </w:rPr>
        <w:t>杀意在无声中弥漫而来，</w:t>
      </w:r>
      <w:r w:rsidR="00D92CCA">
        <w:rPr>
          <w:rFonts w:hint="eastAsia"/>
        </w:rPr>
        <w:t>只待出刀一刻。</w:t>
      </w:r>
    </w:p>
    <w:p w14:paraId="129189F6" w14:textId="77777777" w:rsidR="004F0131" w:rsidRDefault="00411A64" w:rsidP="004F0131">
      <w:r>
        <w:rPr>
          <w:rFonts w:hint="eastAsia"/>
        </w:rPr>
        <w:t>西门纤纤顿感压力，</w:t>
      </w:r>
      <w:r w:rsidR="00AB11F7">
        <w:rPr>
          <w:rFonts w:hint="eastAsia"/>
        </w:rPr>
        <w:t>心想丰都燕家果然名不虚传。</w:t>
      </w:r>
    </w:p>
    <w:p w14:paraId="74666AAC" w14:textId="77777777" w:rsidR="00411A64" w:rsidRPr="004F0131" w:rsidRDefault="004F0131" w:rsidP="004D4D64">
      <w:r>
        <w:rPr>
          <w:rFonts w:hint="eastAsia"/>
        </w:rPr>
        <w:t>她学了柴桑的战斗方式，陆三阴的剑招，他的战斗方式已经用于激怒燕悲欢，现在需要用陆三阴的剑招应敌了。</w:t>
      </w:r>
    </w:p>
    <w:p w14:paraId="18172D31" w14:textId="77777777" w:rsidR="00202A47" w:rsidRDefault="004F0131" w:rsidP="004D4D64">
      <w:r>
        <w:rPr>
          <w:rFonts w:hint="eastAsia"/>
        </w:rPr>
        <w:t>西门纤纤</w:t>
      </w:r>
      <w:r w:rsidR="006B467C">
        <w:rPr>
          <w:rFonts w:hint="eastAsia"/>
        </w:rPr>
        <w:t>向后退</w:t>
      </w:r>
      <w:r w:rsidR="00202A47">
        <w:rPr>
          <w:rFonts w:hint="eastAsia"/>
        </w:rPr>
        <w:t>了三步，左手丢掉了剑鞘，捏成剑指，</w:t>
      </w:r>
      <w:r w:rsidR="006B467C">
        <w:rPr>
          <w:rFonts w:hint="eastAsia"/>
        </w:rPr>
        <w:t>静待风起而剑动</w:t>
      </w:r>
      <w:r w:rsidR="00202A47">
        <w:rPr>
          <w:rFonts w:hint="eastAsia"/>
        </w:rPr>
        <w:t>。</w:t>
      </w:r>
    </w:p>
    <w:p w14:paraId="4C2D6912" w14:textId="77777777" w:rsidR="00CE66A0" w:rsidRPr="008D61C4" w:rsidRDefault="00706E9F" w:rsidP="004D4D64">
      <w:r>
        <w:rPr>
          <w:rFonts w:hint="eastAsia"/>
        </w:rPr>
        <w:t>骤然风起，刀剑齐动。</w:t>
      </w:r>
    </w:p>
    <w:p w14:paraId="0524C131" w14:textId="77777777" w:rsidR="004D4D64" w:rsidRDefault="00111EF0" w:rsidP="004D4D64">
      <w:r>
        <w:rPr>
          <w:rFonts w:hint="eastAsia"/>
        </w:rPr>
        <w:t>燕悲欢起身即是刀动，</w:t>
      </w:r>
      <w:r w:rsidR="00757904">
        <w:rPr>
          <w:rFonts w:hint="eastAsia"/>
        </w:rPr>
        <w:t>长刀划破肃寒的秋风，刀势如雷霆，</w:t>
      </w:r>
      <w:r>
        <w:rPr>
          <w:rFonts w:hint="eastAsia"/>
        </w:rPr>
        <w:t>身动如惊蛰</w:t>
      </w:r>
      <w:r w:rsidR="004D4D64">
        <w:rPr>
          <w:rFonts w:hint="eastAsia"/>
        </w:rPr>
        <w:t>。</w:t>
      </w:r>
    </w:p>
    <w:p w14:paraId="6E142C9F" w14:textId="77777777" w:rsidR="00CE66A0" w:rsidRPr="00F54C95" w:rsidRDefault="00F54C95" w:rsidP="004D4D64">
      <w:r>
        <w:rPr>
          <w:rFonts w:hint="eastAsia"/>
        </w:rPr>
        <w:t>与此同时，</w:t>
      </w:r>
      <w:r w:rsidR="00CE66A0">
        <w:rPr>
          <w:rFonts w:hint="eastAsia"/>
        </w:rPr>
        <w:t>西门纤纤风起而剑动，于毫末处出剑，迎向了两境传颂两境的燕家刀法。</w:t>
      </w:r>
    </w:p>
    <w:p w14:paraId="1700B5F7" w14:textId="77777777" w:rsidR="00CE66A0" w:rsidRDefault="00D55416" w:rsidP="004D4D64">
      <w:r>
        <w:rPr>
          <w:rFonts w:hint="eastAsia"/>
        </w:rPr>
        <w:t>足下落叶骤然纷乱</w:t>
      </w:r>
      <w:r w:rsidR="00CE66A0" w:rsidRPr="00CE66A0">
        <w:rPr>
          <w:rFonts w:hint="eastAsia"/>
        </w:rPr>
        <w:t>，</w:t>
      </w:r>
      <w:r w:rsidR="00607EC5">
        <w:rPr>
          <w:rFonts w:hint="eastAsia"/>
        </w:rPr>
        <w:t>身影变得飘忽起来，</w:t>
      </w:r>
      <w:r>
        <w:rPr>
          <w:rFonts w:hint="eastAsia"/>
        </w:rPr>
        <w:t>化作两道残影，向着</w:t>
      </w:r>
      <w:r w:rsidR="00CE66A0" w:rsidRPr="00CE66A0">
        <w:rPr>
          <w:rFonts w:hint="eastAsia"/>
        </w:rPr>
        <w:t>正中央而去。</w:t>
      </w:r>
    </w:p>
    <w:p w14:paraId="11519548" w14:textId="77777777" w:rsidR="004D4D64" w:rsidRDefault="003911A2" w:rsidP="004D4D64">
      <w:r>
        <w:rPr>
          <w:rFonts w:hint="eastAsia"/>
        </w:rPr>
        <w:t>在那一日的秋阳里，青渊</w:t>
      </w:r>
      <w:r w:rsidR="004D4D64">
        <w:rPr>
          <w:rFonts w:hint="eastAsia"/>
        </w:rPr>
        <w:t>剑由起青萍而伏百草，杀林莽而王百谷。</w:t>
      </w:r>
    </w:p>
    <w:p w14:paraId="01D8A8C0" w14:textId="77777777" w:rsidR="00F54C95" w:rsidRDefault="00731D87" w:rsidP="004D4D64">
      <w:r>
        <w:rPr>
          <w:rFonts w:hint="eastAsia"/>
        </w:rPr>
        <w:t>在那一片林叶间，燕刀越秋水而划长虹，</w:t>
      </w:r>
      <w:r w:rsidR="004471E9">
        <w:rPr>
          <w:rFonts w:hint="eastAsia"/>
        </w:rPr>
        <w:t>惊雷霆而伏惊蛰。</w:t>
      </w:r>
    </w:p>
    <w:p w14:paraId="6FCE8D10" w14:textId="77777777" w:rsidR="00D1350B" w:rsidRDefault="00D1350B" w:rsidP="00D1350B">
      <w:r>
        <w:rPr>
          <w:rFonts w:hint="eastAsia"/>
        </w:rPr>
        <w:t>轰的一声巨响！</w:t>
      </w:r>
    </w:p>
    <w:p w14:paraId="62068B4F" w14:textId="77777777" w:rsidR="00C50FB1" w:rsidRDefault="00D1350B" w:rsidP="00D1350B">
      <w:r>
        <w:rPr>
          <w:rFonts w:hint="eastAsia"/>
        </w:rPr>
        <w:t>西门纤纤和燕悲欢相遇，青渊剑与燕刀也已相遇，无数</w:t>
      </w:r>
      <w:r w:rsidR="00FF2662">
        <w:rPr>
          <w:rFonts w:hint="eastAsia"/>
        </w:rPr>
        <w:t>落叶因风而起，被刀剑切</w:t>
      </w:r>
      <w:r w:rsidR="00C50FB1">
        <w:rPr>
          <w:rFonts w:hint="eastAsia"/>
        </w:rPr>
        <w:t>断。</w:t>
      </w:r>
    </w:p>
    <w:p w14:paraId="301B4738" w14:textId="77777777" w:rsidR="006B38B0" w:rsidRDefault="006B38B0" w:rsidP="00D1350B">
      <w:r>
        <w:rPr>
          <w:rFonts w:hint="eastAsia"/>
        </w:rPr>
        <w:t>时间仿佛停滞，碎叶绕她们飘舞不落。</w:t>
      </w:r>
    </w:p>
    <w:p w14:paraId="2187E9F1" w14:textId="77777777" w:rsidR="00C50FB1" w:rsidRDefault="00C50FB1" w:rsidP="00C50FB1">
      <w:r>
        <w:rPr>
          <w:rFonts w:hint="eastAsia"/>
        </w:rPr>
        <w:t>空间仿佛对立，被风带起的衣衫，一黑一白，宛若对立的黑白对立的世界！</w:t>
      </w:r>
    </w:p>
    <w:p w14:paraId="762677AC" w14:textId="77777777" w:rsidR="00C50FB1" w:rsidRDefault="00D8204E" w:rsidP="00D1350B">
      <w:r>
        <w:rPr>
          <w:rFonts w:hint="eastAsia"/>
        </w:rPr>
        <w:lastRenderedPageBreak/>
        <w:t>刀剑齐鸣，</w:t>
      </w:r>
      <w:r w:rsidR="005C7E80">
        <w:rPr>
          <w:rFonts w:hint="eastAsia"/>
        </w:rPr>
        <w:t>铮铮不止。</w:t>
      </w:r>
    </w:p>
    <w:p w14:paraId="3CC9F95F" w14:textId="77777777" w:rsidR="005C7E80" w:rsidRDefault="005C7E80" w:rsidP="00D1350B">
      <w:r>
        <w:rPr>
          <w:rFonts w:hint="eastAsia"/>
        </w:rPr>
        <w:t>若非凡非之刀，若非绝逸之剑，绝非承受这股巨力，刀断剑折。</w:t>
      </w:r>
    </w:p>
    <w:p w14:paraId="2B707CF7" w14:textId="77777777" w:rsidR="00FF6088" w:rsidRDefault="00FF6088" w:rsidP="00D1350B">
      <w:r>
        <w:rPr>
          <w:rFonts w:hint="eastAsia"/>
        </w:rPr>
        <w:t>刀剑不分强弱，</w:t>
      </w:r>
      <w:r w:rsidR="00F2222C">
        <w:rPr>
          <w:rFonts w:hint="eastAsia"/>
        </w:rPr>
        <w:t>招上却有分毫。</w:t>
      </w:r>
    </w:p>
    <w:p w14:paraId="1576E633" w14:textId="77777777" w:rsidR="008F58FF" w:rsidRDefault="008F58FF" w:rsidP="00D1350B">
      <w:r>
        <w:rPr>
          <w:rFonts w:hint="eastAsia"/>
        </w:rPr>
        <w:t>燕悲欢刀势已尽。</w:t>
      </w:r>
    </w:p>
    <w:p w14:paraId="0D69FD89" w14:textId="77777777" w:rsidR="00B623AC" w:rsidRDefault="008F58FF" w:rsidP="00D1350B">
      <w:r>
        <w:rPr>
          <w:rFonts w:hint="eastAsia"/>
        </w:rPr>
        <w:t>西门纤纤剑势却未止，</w:t>
      </w:r>
      <w:r w:rsidR="007A19FA">
        <w:rPr>
          <w:rFonts w:hint="eastAsia"/>
        </w:rPr>
        <w:t>片刻相持之后，压了过去。</w:t>
      </w:r>
    </w:p>
    <w:p w14:paraId="36301D6D" w14:textId="77777777" w:rsidR="00224AF6" w:rsidRDefault="000F0828" w:rsidP="00D1350B">
      <w:r>
        <w:rPr>
          <w:rFonts w:hint="eastAsia"/>
        </w:rPr>
        <w:t>及至剑止之时，</w:t>
      </w:r>
      <w:r w:rsidR="00AD64FC">
        <w:rPr>
          <w:rFonts w:hint="eastAsia"/>
        </w:rPr>
        <w:t>燕悲欢守住</w:t>
      </w:r>
      <w:r w:rsidR="00BE3C08">
        <w:rPr>
          <w:rFonts w:hint="eastAsia"/>
        </w:rPr>
        <w:t>三分，</w:t>
      </w:r>
      <w:r>
        <w:rPr>
          <w:rFonts w:hint="eastAsia"/>
        </w:rPr>
        <w:t>西门纤纤攻</w:t>
      </w:r>
      <w:r w:rsidR="00BE3C08">
        <w:rPr>
          <w:rFonts w:hint="eastAsia"/>
        </w:rPr>
        <w:t>了七分</w:t>
      </w:r>
      <w:r w:rsidR="004B0DD8">
        <w:rPr>
          <w:rFonts w:hint="eastAsia"/>
        </w:rPr>
        <w:t>。</w:t>
      </w:r>
    </w:p>
    <w:p w14:paraId="6EE5C253" w14:textId="77777777" w:rsidR="00614961" w:rsidRPr="0022199C" w:rsidRDefault="00614961" w:rsidP="00614961">
      <w:r>
        <w:rPr>
          <w:rFonts w:hint="eastAsia"/>
        </w:rPr>
        <w:t>燕家的刀，没有败。</w:t>
      </w:r>
    </w:p>
    <w:p w14:paraId="7F5CE149" w14:textId="77777777" w:rsidR="00BE3C08" w:rsidRPr="00614961" w:rsidRDefault="00614961" w:rsidP="00D1350B">
      <w:r>
        <w:rPr>
          <w:rFonts w:hint="eastAsia"/>
        </w:rPr>
        <w:t>但燕悲欢，败了。</w:t>
      </w:r>
    </w:p>
    <w:p w14:paraId="293BA688" w14:textId="77777777" w:rsidR="00BE3C08" w:rsidRDefault="004B0DD8" w:rsidP="00D1350B">
      <w:r>
        <w:rPr>
          <w:rFonts w:hint="eastAsia"/>
        </w:rPr>
        <w:t>“</w:t>
      </w:r>
      <w:r w:rsidR="00EE22B8">
        <w:rPr>
          <w:rFonts w:hint="eastAsia"/>
        </w:rPr>
        <w:t>好招，好剑</w:t>
      </w:r>
      <w:r>
        <w:rPr>
          <w:rFonts w:hint="eastAsia"/>
        </w:rPr>
        <w:t>。”</w:t>
      </w:r>
    </w:p>
    <w:p w14:paraId="7070705E" w14:textId="77777777" w:rsidR="004B0DD8" w:rsidRDefault="004B0DD8" w:rsidP="00D1350B">
      <w:r>
        <w:rPr>
          <w:rFonts w:hint="eastAsia"/>
        </w:rPr>
        <w:t>燕悲欢</w:t>
      </w:r>
      <w:r w:rsidR="00EE22B8">
        <w:rPr>
          <w:rFonts w:hint="eastAsia"/>
        </w:rPr>
        <w:t>纵为</w:t>
      </w:r>
      <w:r w:rsidR="002D7DA7">
        <w:rPr>
          <w:rFonts w:hint="eastAsia"/>
        </w:rPr>
        <w:t>仇敌，亦非不得为之而惊叹。</w:t>
      </w:r>
    </w:p>
    <w:p w14:paraId="2493B27F" w14:textId="77777777" w:rsidR="003B2392" w:rsidRDefault="003B2392" w:rsidP="00D1350B">
      <w:r>
        <w:rPr>
          <w:rFonts w:hint="eastAsia"/>
        </w:rPr>
        <w:t>燕家刀法，向来以霸道而著称，然而却在这一式的交锋中逊了两分。</w:t>
      </w:r>
    </w:p>
    <w:p w14:paraId="51337ECA" w14:textId="77777777" w:rsidR="00223AC2" w:rsidRPr="00223AC2" w:rsidRDefault="00223AC2" w:rsidP="00D1350B">
      <w:r>
        <w:rPr>
          <w:rFonts w:hint="eastAsia"/>
        </w:rPr>
        <w:t>她虽然动了怒，出了刀，却没有失了智。现在的威力，就是这出这一刀的巅峰力量。</w:t>
      </w:r>
    </w:p>
    <w:p w14:paraId="3F93DE41" w14:textId="77777777" w:rsidR="007A19FA" w:rsidRDefault="00335E06" w:rsidP="00D1350B">
      <w:r>
        <w:rPr>
          <w:rFonts w:hint="eastAsia"/>
        </w:rPr>
        <w:t>五五为开，越二而为七，失二而守三，这一式自然是她稍逊一筹。</w:t>
      </w:r>
    </w:p>
    <w:p w14:paraId="26C23968" w14:textId="77777777" w:rsidR="00971836" w:rsidRDefault="00223AC2" w:rsidP="00D1350B">
      <w:r>
        <w:rPr>
          <w:rFonts w:hint="eastAsia"/>
        </w:rPr>
        <w:t>西门纤纤并不为此而得意，说道：“</w:t>
      </w:r>
      <w:r w:rsidR="00E87B61">
        <w:rPr>
          <w:rFonts w:hint="eastAsia"/>
        </w:rPr>
        <w:t>这一刀，若是由燕家魔子</w:t>
      </w:r>
      <w:r w:rsidR="00972EE9">
        <w:rPr>
          <w:rFonts w:hint="eastAsia"/>
        </w:rPr>
        <w:t>，便是我败了。</w:t>
      </w:r>
      <w:r>
        <w:rPr>
          <w:rFonts w:hint="eastAsia"/>
        </w:rPr>
        <w:t>”</w:t>
      </w:r>
    </w:p>
    <w:p w14:paraId="042123CD" w14:textId="77777777" w:rsidR="00FD1DAB" w:rsidRDefault="00944C1E" w:rsidP="00D1350B">
      <w:r>
        <w:rPr>
          <w:rFonts w:hint="eastAsia"/>
        </w:rPr>
        <w:t>燕悲欢嘴角微微上扬，</w:t>
      </w:r>
      <w:r w:rsidR="008C78A4">
        <w:rPr>
          <w:rFonts w:hint="eastAsia"/>
        </w:rPr>
        <w:t>称赞燕家都是在称赞她，但很快她刚扬起的笑容，就变成了更深的愤怒，因为西门纤纤又说了一句话。</w:t>
      </w:r>
    </w:p>
    <w:p w14:paraId="06671ADC" w14:textId="77777777" w:rsidR="008C78A4" w:rsidRPr="008C78A4" w:rsidRDefault="00607C8C" w:rsidP="00D1350B">
      <w:r>
        <w:rPr>
          <w:rFonts w:hint="eastAsia"/>
        </w:rPr>
        <w:t>“只可惜废了一个。”</w:t>
      </w:r>
    </w:p>
    <w:p w14:paraId="3C7E23EB" w14:textId="77777777" w:rsidR="000B4E6E" w:rsidRDefault="000B4E6E" w:rsidP="00D1350B">
      <w:r>
        <w:rPr>
          <w:rFonts w:hint="eastAsia"/>
        </w:rPr>
        <w:t>说这句话的时候，西门纤纤神情淡漠，似是同情，又似嘲讽。</w:t>
      </w:r>
    </w:p>
    <w:p w14:paraId="4E34B87A" w14:textId="77777777" w:rsidR="000B4E6E" w:rsidRDefault="000B4E6E" w:rsidP="00D1350B">
      <w:r>
        <w:rPr>
          <w:rFonts w:hint="eastAsia"/>
        </w:rPr>
        <w:t>这也是柴桑教她的战斗方式，生死之争，胜负之斗，决定性的因素有</w:t>
      </w:r>
      <w:r w:rsidR="00D42C36">
        <w:rPr>
          <w:rFonts w:hint="eastAsia"/>
        </w:rPr>
        <w:t>很多，天气地利情绪都有可能成为关键。</w:t>
      </w:r>
    </w:p>
    <w:p w14:paraId="5795EC72" w14:textId="77777777" w:rsidR="00DE3D0D" w:rsidRPr="000B4E6E" w:rsidRDefault="009434D0" w:rsidP="00D1350B">
      <w:r>
        <w:rPr>
          <w:rFonts w:hint="eastAsia"/>
        </w:rPr>
        <w:t>关乎生死的事，真的没有必要讲什么光明磊落，更何况现在关乎的不止是她的生死，还有狄败青三人的性命。</w:t>
      </w:r>
    </w:p>
    <w:p w14:paraId="2D9CC03C" w14:textId="77777777" w:rsidR="00FF6088" w:rsidRDefault="008B436A" w:rsidP="00D1350B">
      <w:r>
        <w:rPr>
          <w:rFonts w:hint="eastAsia"/>
        </w:rPr>
        <w:t>燕悲欢</w:t>
      </w:r>
      <w:r w:rsidR="00246D7F">
        <w:rPr>
          <w:rFonts w:hint="eastAsia"/>
        </w:rPr>
        <w:t>想不到对方知道的如此之多</w:t>
      </w:r>
      <w:r w:rsidR="00D471B8">
        <w:rPr>
          <w:rFonts w:hint="eastAsia"/>
        </w:rPr>
        <w:t>，更</w:t>
      </w:r>
      <w:r w:rsidR="004C2320">
        <w:rPr>
          <w:rFonts w:hint="eastAsia"/>
        </w:rPr>
        <w:t>刻意以此激怒自己</w:t>
      </w:r>
      <w:r w:rsidR="002C1DB7">
        <w:rPr>
          <w:rFonts w:hint="eastAsia"/>
        </w:rPr>
        <w:t>，所以没有回应</w:t>
      </w:r>
      <w:r w:rsidR="00503035">
        <w:rPr>
          <w:rFonts w:hint="eastAsia"/>
        </w:rPr>
        <w:t>。</w:t>
      </w:r>
    </w:p>
    <w:p w14:paraId="71878A12" w14:textId="77777777" w:rsidR="002C1DB7" w:rsidRPr="002C1DB7" w:rsidRDefault="002C1DB7" w:rsidP="00D1350B">
      <w:r>
        <w:rPr>
          <w:rFonts w:hint="eastAsia"/>
        </w:rPr>
        <w:t>西门纤纤</w:t>
      </w:r>
      <w:r w:rsidR="00DD29C0">
        <w:rPr>
          <w:rFonts w:hint="eastAsia"/>
        </w:rPr>
        <w:t>不依不饶</w:t>
      </w:r>
      <w:r w:rsidR="00A17D91">
        <w:rPr>
          <w:rFonts w:hint="eastAsia"/>
        </w:rPr>
        <w:t>，说了一个名字。</w:t>
      </w:r>
    </w:p>
    <w:p w14:paraId="77C8D14B" w14:textId="77777777" w:rsidR="00F54C95" w:rsidRPr="00AC5163" w:rsidRDefault="00AC5163" w:rsidP="004D4D64">
      <w:r>
        <w:rPr>
          <w:rFonts w:hint="eastAsia"/>
        </w:rPr>
        <w:t>“芦鸦道人。”</w:t>
      </w:r>
    </w:p>
    <w:p w14:paraId="6E1214B7" w14:textId="77777777" w:rsidR="004674A0" w:rsidRDefault="000466BA" w:rsidP="004D4D64">
      <w:r>
        <w:rPr>
          <w:rFonts w:hint="eastAsia"/>
        </w:rPr>
        <w:t>听到这个名字，</w:t>
      </w:r>
      <w:r w:rsidR="00E80A80">
        <w:rPr>
          <w:rFonts w:hint="eastAsia"/>
        </w:rPr>
        <w:t>燕悲欢神情骤变，</w:t>
      </w:r>
      <w:r>
        <w:rPr>
          <w:rFonts w:hint="eastAsia"/>
        </w:rPr>
        <w:t>眼冷如刀</w:t>
      </w:r>
      <w:r w:rsidR="004F53EA">
        <w:rPr>
          <w:rFonts w:hint="eastAsia"/>
        </w:rPr>
        <w:t>，</w:t>
      </w:r>
      <w:r w:rsidR="00C1132B">
        <w:rPr>
          <w:rFonts w:hint="eastAsia"/>
        </w:rPr>
        <w:t>面若寒铁，唇角却是扬起了笑容，她看着西门纤纤的眼睛，问道：</w:t>
      </w:r>
      <w:r w:rsidR="004674A0">
        <w:rPr>
          <w:rFonts w:hint="eastAsia"/>
        </w:rPr>
        <w:t>“</w:t>
      </w:r>
      <w:r w:rsidR="00B07DFE">
        <w:rPr>
          <w:rFonts w:hint="eastAsia"/>
        </w:rPr>
        <w:t>你听过燕家的力生三重吗？</w:t>
      </w:r>
      <w:r w:rsidR="004674A0">
        <w:rPr>
          <w:rFonts w:hint="eastAsia"/>
        </w:rPr>
        <w:t>”</w:t>
      </w:r>
    </w:p>
    <w:p w14:paraId="46B1B507" w14:textId="77777777" w:rsidR="008F3E87" w:rsidRDefault="008F3E87" w:rsidP="004D4D64">
      <w:r>
        <w:rPr>
          <w:rFonts w:hint="eastAsia"/>
        </w:rPr>
        <w:t>西门纤纤微怔，</w:t>
      </w:r>
      <w:r w:rsidR="001B306F">
        <w:rPr>
          <w:rFonts w:hint="eastAsia"/>
        </w:rPr>
        <w:t>但还来不及回想，</w:t>
      </w:r>
      <w:r w:rsidR="00030851">
        <w:rPr>
          <w:rFonts w:hint="eastAsia"/>
        </w:rPr>
        <w:t>已经看到燕悲欢左手后扬</w:t>
      </w:r>
      <w:r w:rsidR="00FF25E1">
        <w:rPr>
          <w:rFonts w:hint="eastAsia"/>
        </w:rPr>
        <w:t>，然后发生了不可转身的一幕。</w:t>
      </w:r>
    </w:p>
    <w:p w14:paraId="2A7AB3D2" w14:textId="77777777" w:rsidR="00781825" w:rsidRDefault="00781825" w:rsidP="004D4D64">
      <w:r>
        <w:rPr>
          <w:rFonts w:hint="eastAsia"/>
        </w:rPr>
        <w:t>刀剑是对峙着的，</w:t>
      </w:r>
      <w:r w:rsidR="001453DA">
        <w:rPr>
          <w:rFonts w:hint="eastAsia"/>
        </w:rPr>
        <w:t>她占七分，燕悲欢占三分，刀穷剑尽。</w:t>
      </w:r>
    </w:p>
    <w:p w14:paraId="405156CE" w14:textId="77777777" w:rsidR="00FC5A14" w:rsidRDefault="00FC5A14" w:rsidP="004D4D64">
      <w:r>
        <w:rPr>
          <w:rFonts w:hint="eastAsia"/>
        </w:rPr>
        <w:t>然而随着燕悲欢的左手扬起，</w:t>
      </w:r>
      <w:r w:rsidR="00BC4326">
        <w:rPr>
          <w:rFonts w:hint="eastAsia"/>
        </w:rPr>
        <w:t>力已穷尽</w:t>
      </w:r>
      <w:r w:rsidR="004136C0">
        <w:rPr>
          <w:rFonts w:hint="eastAsia"/>
        </w:rPr>
        <w:t>的燕刀却忽然有了起势，就像是左手的力道转移到了她执刀的右手之上，而且这力量滔滔不绝。</w:t>
      </w:r>
    </w:p>
    <w:p w14:paraId="0B7BFCAC" w14:textId="77777777" w:rsidR="004136C0" w:rsidRDefault="004136C0" w:rsidP="004D4D64">
      <w:r>
        <w:rPr>
          <w:rFonts w:hint="eastAsia"/>
        </w:rPr>
        <w:t>刀势</w:t>
      </w:r>
      <w:r w:rsidR="007C429E">
        <w:rPr>
          <w:rFonts w:hint="eastAsia"/>
        </w:rPr>
        <w:t>再尽，</w:t>
      </w:r>
      <w:r w:rsidR="004146FE">
        <w:rPr>
          <w:rFonts w:hint="eastAsia"/>
        </w:rPr>
        <w:t>剑势却已尽，结果可想而知。</w:t>
      </w:r>
    </w:p>
    <w:p w14:paraId="2E99122D" w14:textId="77777777" w:rsidR="000B4E6E" w:rsidRDefault="00FF7D42" w:rsidP="004D4D64">
      <w:r>
        <w:rPr>
          <w:rFonts w:hint="eastAsia"/>
        </w:rPr>
        <w:t>西门纤纤立时横飞出去，</w:t>
      </w:r>
      <w:r w:rsidR="00D1217C">
        <w:rPr>
          <w:rFonts w:hint="eastAsia"/>
        </w:rPr>
        <w:t>宛若断了线的风筝。</w:t>
      </w:r>
    </w:p>
    <w:p w14:paraId="415B0AF6" w14:textId="77777777" w:rsidR="000936C8" w:rsidRDefault="000936C8" w:rsidP="004D4D64">
      <w:r>
        <w:rPr>
          <w:rFonts w:hint="eastAsia"/>
        </w:rPr>
        <w:t>燕悲欢下足一沉，落叶四散，惊鸿再起，</w:t>
      </w:r>
      <w:r w:rsidR="003D251C">
        <w:rPr>
          <w:rFonts w:hint="eastAsia"/>
        </w:rPr>
        <w:t>化成一道残影。</w:t>
      </w:r>
    </w:p>
    <w:p w14:paraId="5CC04533" w14:textId="77777777" w:rsidR="0027178F" w:rsidRPr="0027178F" w:rsidRDefault="00D75BC3" w:rsidP="004D4D64">
      <w:r>
        <w:rPr>
          <w:rFonts w:hint="eastAsia"/>
        </w:rPr>
        <w:t>西门纤纤下落时，看着的天空</w:t>
      </w:r>
      <w:r w:rsidR="0027178F">
        <w:rPr>
          <w:rFonts w:hint="eastAsia"/>
        </w:rPr>
        <w:t>，朗朗青空里的那轮艳阳，忽然</w:t>
      </w:r>
      <w:r w:rsidR="009547C0">
        <w:rPr>
          <w:rFonts w:hint="eastAsia"/>
        </w:rPr>
        <w:t>遮住了。</w:t>
      </w:r>
    </w:p>
    <w:p w14:paraId="572B9A74" w14:textId="77777777" w:rsidR="00DF6449" w:rsidRDefault="009C2433" w:rsidP="004D4D64">
      <w:r>
        <w:rPr>
          <w:rFonts w:hint="eastAsia"/>
        </w:rPr>
        <w:t>那高飞的身影在空中张开了双手，持在手中刀与鞘宛若利爪，</w:t>
      </w:r>
      <w:r w:rsidR="00E05D63">
        <w:rPr>
          <w:rFonts w:hint="eastAsia"/>
        </w:rPr>
        <w:t>飘舞的衣衫宛若羽翼</w:t>
      </w:r>
      <w:r w:rsidR="00DF6449">
        <w:rPr>
          <w:rFonts w:hint="eastAsia"/>
        </w:rPr>
        <w:t>。</w:t>
      </w:r>
    </w:p>
    <w:p w14:paraId="3ED147AE" w14:textId="77777777" w:rsidR="000B4E6E" w:rsidRPr="00F54C95" w:rsidRDefault="00DF6449" w:rsidP="004D4D64">
      <w:r>
        <w:rPr>
          <w:rFonts w:hint="eastAsia"/>
        </w:rPr>
        <w:t>从西门纤纤那个角度望去，那就是</w:t>
      </w:r>
      <w:r w:rsidR="00D15D41">
        <w:rPr>
          <w:rFonts w:hint="eastAsia"/>
        </w:rPr>
        <w:t>一只凶燕。</w:t>
      </w:r>
    </w:p>
    <w:p w14:paraId="7DB7BB7E" w14:textId="77777777" w:rsidR="004D4D64" w:rsidRPr="00BE3C08" w:rsidRDefault="00BE3C08" w:rsidP="00433639">
      <w:r>
        <w:rPr>
          <w:rFonts w:hint="eastAsia"/>
        </w:rPr>
        <w:t>这一日的秋阳里，起了青萍，落</w:t>
      </w:r>
      <w:r w:rsidR="00614961">
        <w:rPr>
          <w:rFonts w:hint="eastAsia"/>
        </w:rPr>
        <w:t>了青萍，惊起了一只凶燕。</w:t>
      </w:r>
    </w:p>
    <w:p w14:paraId="0CA0D673" w14:textId="77777777" w:rsidR="00A50E05" w:rsidRPr="00A50E05" w:rsidRDefault="00A50E05" w:rsidP="00433639"/>
    <w:p w14:paraId="114FAF0E" w14:textId="77777777" w:rsidR="00A50E05" w:rsidRDefault="00A50E05" w:rsidP="00433639"/>
    <w:p w14:paraId="38FB652F" w14:textId="77777777" w:rsidR="00A50E05" w:rsidRDefault="00A50E05" w:rsidP="00433639"/>
    <w:p w14:paraId="1F657F4A" w14:textId="77777777" w:rsidR="00934BF4" w:rsidRDefault="00934BF4" w:rsidP="00433639"/>
    <w:p w14:paraId="13D0EABD" w14:textId="77777777" w:rsidR="00371911" w:rsidRDefault="00530FCA" w:rsidP="00371911">
      <w:pPr>
        <w:pStyle w:val="3"/>
      </w:pPr>
      <w:r>
        <w:rPr>
          <w:rFonts w:hint="eastAsia"/>
        </w:rPr>
        <w:lastRenderedPageBreak/>
        <w:t>第五十八</w:t>
      </w:r>
      <w:r w:rsidR="00371911">
        <w:rPr>
          <w:rFonts w:hint="eastAsia"/>
        </w:rPr>
        <w:t>章仇百里者杀百里</w:t>
      </w:r>
    </w:p>
    <w:p w14:paraId="50CA189F" w14:textId="77777777" w:rsidR="00D94FEC" w:rsidRDefault="0072658E" w:rsidP="00433639">
      <w:r>
        <w:rPr>
          <w:rFonts w:hint="eastAsia"/>
        </w:rPr>
        <w:t>百里城</w:t>
      </w:r>
      <w:r w:rsidR="008063EB">
        <w:rPr>
          <w:rFonts w:hint="eastAsia"/>
        </w:rPr>
        <w:t>位于两境中部，稍偏西南，</w:t>
      </w:r>
      <w:r w:rsidR="004A653C">
        <w:rPr>
          <w:rFonts w:hint="eastAsia"/>
        </w:rPr>
        <w:t>百里为界，</w:t>
      </w:r>
      <w:r w:rsidR="00612BE0">
        <w:rPr>
          <w:rFonts w:hint="eastAsia"/>
        </w:rPr>
        <w:t>北接三途河之一的子川</w:t>
      </w:r>
      <w:r w:rsidR="00823F13">
        <w:rPr>
          <w:rFonts w:hint="eastAsia"/>
        </w:rPr>
        <w:t>，越子川而往北便是两界山，逆子川而上过丰都而入佛国</w:t>
      </w:r>
      <w:r w:rsidR="00D94FEC">
        <w:rPr>
          <w:rFonts w:hint="eastAsia"/>
        </w:rPr>
        <w:t>，往西南过孤星阁而入苗疆，取道百里溪入东南可至江南</w:t>
      </w:r>
      <w:r w:rsidR="005C3198">
        <w:rPr>
          <w:rFonts w:hint="eastAsia"/>
        </w:rPr>
        <w:t>。</w:t>
      </w:r>
    </w:p>
    <w:p w14:paraId="741F5BEF" w14:textId="77777777" w:rsidR="00A30D4C" w:rsidRDefault="00D26189" w:rsidP="00433639">
      <w:r>
        <w:rPr>
          <w:rFonts w:hint="eastAsia"/>
        </w:rPr>
        <w:t>子川之水从北流入，</w:t>
      </w:r>
      <w:r w:rsidR="00DF3AC4">
        <w:rPr>
          <w:rFonts w:hint="eastAsia"/>
        </w:rPr>
        <w:t>成为百里溪主流，加上北部群山绵延，各有山溪，百里之溪与子川之水汇聚，便成了百里溪。</w:t>
      </w:r>
    </w:p>
    <w:p w14:paraId="7216C74C" w14:textId="77777777" w:rsidR="00287D04" w:rsidRDefault="001C2C4A" w:rsidP="0072658E">
      <w:r>
        <w:rPr>
          <w:rFonts w:hint="eastAsia"/>
        </w:rPr>
        <w:t>溪流汇聚之处，在</w:t>
      </w:r>
      <w:r w:rsidR="0072658E">
        <w:rPr>
          <w:rFonts w:hint="eastAsia"/>
        </w:rPr>
        <w:t>群山深处</w:t>
      </w:r>
      <w:r>
        <w:rPr>
          <w:rFonts w:hint="eastAsia"/>
        </w:rPr>
        <w:t>，那里山势险峻，由于水位落差较大，数十几条山溪从高处落</w:t>
      </w:r>
      <w:r w:rsidR="00361443">
        <w:rPr>
          <w:rFonts w:hint="eastAsia"/>
        </w:rPr>
        <w:t>入主溪时，水珠四处飞散，成了雾气，</w:t>
      </w:r>
      <w:r w:rsidR="0072658E">
        <w:rPr>
          <w:rFonts w:hint="eastAsia"/>
        </w:rPr>
        <w:t>笼罩在</w:t>
      </w:r>
      <w:r w:rsidR="00361443">
        <w:rPr>
          <w:rFonts w:hint="eastAsia"/>
        </w:rPr>
        <w:t>山溪之间，终年不散</w:t>
      </w:r>
      <w:r w:rsidR="00BA5E9C">
        <w:rPr>
          <w:rFonts w:hint="eastAsia"/>
        </w:rPr>
        <w:t>，显得格外神秘</w:t>
      </w:r>
      <w:r w:rsidR="0072658E">
        <w:rPr>
          <w:rFonts w:hint="eastAsia"/>
        </w:rPr>
        <w:t>。</w:t>
      </w:r>
    </w:p>
    <w:p w14:paraId="6EE8A8F7" w14:textId="77777777" w:rsidR="00B31F13" w:rsidRDefault="00DF19AF" w:rsidP="0072658E">
      <w:r>
        <w:rPr>
          <w:rFonts w:hint="eastAsia"/>
        </w:rPr>
        <w:t>由此处沿水而数里，便是百里城的主干道，七分道士带着山贼小宝</w:t>
      </w:r>
      <w:r w:rsidR="00441D51">
        <w:rPr>
          <w:rFonts w:hint="eastAsia"/>
        </w:rPr>
        <w:t>从密林走出，来到了这里。</w:t>
      </w:r>
    </w:p>
    <w:p w14:paraId="6EA6FD65" w14:textId="77777777" w:rsidR="0074121B" w:rsidRDefault="00B31F13" w:rsidP="00433639">
      <w:r>
        <w:rPr>
          <w:rFonts w:hint="eastAsia"/>
        </w:rPr>
        <w:t>因为仇百里的牵制，</w:t>
      </w:r>
      <w:r w:rsidR="00287D04">
        <w:rPr>
          <w:rFonts w:hint="eastAsia"/>
        </w:rPr>
        <w:t>狄败青</w:t>
      </w:r>
      <w:r>
        <w:rPr>
          <w:rFonts w:hint="eastAsia"/>
        </w:rPr>
        <w:t>没有办法紧跟在后保护，只能尽量跟在数百米内。</w:t>
      </w:r>
    </w:p>
    <w:p w14:paraId="1753FAAA" w14:textId="77777777" w:rsidR="00B85B34" w:rsidRDefault="0030440C" w:rsidP="00433639">
      <w:r>
        <w:rPr>
          <w:rFonts w:hint="eastAsia"/>
        </w:rPr>
        <w:t>他们来到这里时，正是黄昏时分。</w:t>
      </w:r>
    </w:p>
    <w:p w14:paraId="0BC3FFB0" w14:textId="77777777" w:rsidR="006D41EB" w:rsidRDefault="00AA6870" w:rsidP="00433639">
      <w:r>
        <w:rPr>
          <w:rFonts w:hint="eastAsia"/>
        </w:rPr>
        <w:t>由于昼夜温差较大，这里的雾气变得更浓了</w:t>
      </w:r>
      <w:r w:rsidR="00D0226C">
        <w:rPr>
          <w:rFonts w:hint="eastAsia"/>
        </w:rPr>
        <w:t>，视线变短</w:t>
      </w:r>
      <w:r w:rsidR="00AC3F28">
        <w:rPr>
          <w:rFonts w:hint="eastAsia"/>
        </w:rPr>
        <w:t>，狄败青没有办法再看到</w:t>
      </w:r>
      <w:r w:rsidR="006D41EB">
        <w:rPr>
          <w:rFonts w:hint="eastAsia"/>
        </w:rPr>
        <w:t>七分道士的身影。</w:t>
      </w:r>
    </w:p>
    <w:p w14:paraId="7934B1B1" w14:textId="77777777" w:rsidR="00D0226C" w:rsidRDefault="001D3F9C" w:rsidP="00433639">
      <w:r>
        <w:rPr>
          <w:rFonts w:hint="eastAsia"/>
        </w:rPr>
        <w:t>他有些担心起来，开始思考如何摆脱仇百里的威胁。</w:t>
      </w:r>
    </w:p>
    <w:p w14:paraId="7591BA53" w14:textId="77777777" w:rsidR="002C2A66" w:rsidRDefault="002C2A66" w:rsidP="00433639">
      <w:r>
        <w:rPr>
          <w:rFonts w:hint="eastAsia"/>
        </w:rPr>
        <w:t>然而在他楞神的时候，仇百里忽然也消失在了浓雾之中。</w:t>
      </w:r>
    </w:p>
    <w:p w14:paraId="72A5F910" w14:textId="77777777" w:rsidR="00716460" w:rsidRDefault="00B22296" w:rsidP="00433639">
      <w:r>
        <w:rPr>
          <w:rFonts w:hint="eastAsia"/>
        </w:rPr>
        <w:t>狄败青越发焦急，只得向前继续前行，但越往前</w:t>
      </w:r>
      <w:r w:rsidR="00B732A6">
        <w:rPr>
          <w:rFonts w:hint="eastAsia"/>
        </w:rPr>
        <w:t>行，视线越模糊，数米之内已不能视物。</w:t>
      </w:r>
    </w:p>
    <w:p w14:paraId="6450BED7" w14:textId="77777777" w:rsidR="00647CFE" w:rsidRDefault="002E6654" w:rsidP="00433639">
      <w:r>
        <w:rPr>
          <w:rFonts w:hint="eastAsia"/>
        </w:rPr>
        <w:t>他听着水声，向着百里溪走去，溪畔好像有两条模糊的人影。</w:t>
      </w:r>
    </w:p>
    <w:p w14:paraId="08B62AD5" w14:textId="77777777" w:rsidR="00075B38" w:rsidRDefault="00075B38" w:rsidP="00433639">
      <w:r>
        <w:rPr>
          <w:rFonts w:hint="eastAsia"/>
        </w:rPr>
        <w:t>“妈的，拼了。”</w:t>
      </w:r>
    </w:p>
    <w:p w14:paraId="4F95CFFF" w14:textId="77777777" w:rsidR="003643C0" w:rsidRDefault="00B81B16" w:rsidP="00433639">
      <w:r>
        <w:rPr>
          <w:rFonts w:hint="eastAsia"/>
        </w:rPr>
        <w:t>水雾中传来了七分道士的声音，</w:t>
      </w:r>
      <w:r w:rsidR="003643C0">
        <w:rPr>
          <w:rFonts w:hint="eastAsia"/>
        </w:rPr>
        <w:t>看起来已经被逼到了绝境。</w:t>
      </w:r>
    </w:p>
    <w:p w14:paraId="41594054" w14:textId="77777777" w:rsidR="00332098" w:rsidRDefault="003643C0" w:rsidP="00433639">
      <w:r>
        <w:rPr>
          <w:rFonts w:hint="eastAsia"/>
        </w:rPr>
        <w:t>狄败青抬起头，朝那里望去，只见溪边的那道身影忽然跃起，朝着百里溪对面掠去。</w:t>
      </w:r>
    </w:p>
    <w:p w14:paraId="1805B66D" w14:textId="77777777" w:rsidR="00D65518" w:rsidRDefault="0050773A" w:rsidP="00433639">
      <w:r>
        <w:rPr>
          <w:rFonts w:hint="eastAsia"/>
        </w:rPr>
        <w:t>紧接着，传来了一声惨叫。</w:t>
      </w:r>
    </w:p>
    <w:p w14:paraId="2E343A42" w14:textId="77777777" w:rsidR="00651E65" w:rsidRDefault="0050773A" w:rsidP="00433639">
      <w:r>
        <w:rPr>
          <w:rFonts w:hint="eastAsia"/>
        </w:rPr>
        <w:t>那高飞起的身影，如同折了翅的飞鸟，落入了百里溪中</w:t>
      </w:r>
      <w:r w:rsidR="00651E65">
        <w:rPr>
          <w:rFonts w:hint="eastAsia"/>
        </w:rPr>
        <w:t>，发出一声落水的声响</w:t>
      </w:r>
      <w:r>
        <w:rPr>
          <w:rFonts w:hint="eastAsia"/>
        </w:rPr>
        <w:t>。</w:t>
      </w:r>
    </w:p>
    <w:p w14:paraId="24ABB478" w14:textId="77777777" w:rsidR="005246C3" w:rsidRPr="005246C3" w:rsidRDefault="005246C3" w:rsidP="00433639">
      <w:r>
        <w:rPr>
          <w:rFonts w:hint="eastAsia"/>
        </w:rPr>
        <w:t>“混蛋。”</w:t>
      </w:r>
    </w:p>
    <w:p w14:paraId="6A3725CD" w14:textId="77777777" w:rsidR="00EE4A4A" w:rsidRDefault="008C18CE" w:rsidP="00433639">
      <w:r>
        <w:rPr>
          <w:rFonts w:hint="eastAsia"/>
        </w:rPr>
        <w:t>狄败青怒不可遏，</w:t>
      </w:r>
      <w:r w:rsidR="006F0C53">
        <w:rPr>
          <w:rFonts w:hint="eastAsia"/>
        </w:rPr>
        <w:t>拔出紫金小刀，</w:t>
      </w:r>
      <w:r w:rsidR="00C73024">
        <w:rPr>
          <w:rFonts w:hint="eastAsia"/>
        </w:rPr>
        <w:t>飞身</w:t>
      </w:r>
      <w:r>
        <w:rPr>
          <w:rFonts w:hint="eastAsia"/>
        </w:rPr>
        <w:t>向前掠去。</w:t>
      </w:r>
    </w:p>
    <w:p w14:paraId="60B20AE1" w14:textId="77777777" w:rsidR="006F0C53" w:rsidRDefault="00C73024" w:rsidP="00433639">
      <w:r>
        <w:rPr>
          <w:rFonts w:hint="eastAsia"/>
        </w:rPr>
        <w:t>便在这时，</w:t>
      </w:r>
      <w:r w:rsidR="00D81818">
        <w:rPr>
          <w:rFonts w:hint="eastAsia"/>
        </w:rPr>
        <w:t>前方的浓雾之中忽然响起了刀鸣</w:t>
      </w:r>
      <w:r w:rsidR="00DC2676">
        <w:rPr>
          <w:rFonts w:hint="eastAsia"/>
        </w:rPr>
        <w:t>声</w:t>
      </w:r>
      <w:r w:rsidR="00D81818">
        <w:rPr>
          <w:rFonts w:hint="eastAsia"/>
        </w:rPr>
        <w:t>。</w:t>
      </w:r>
    </w:p>
    <w:p w14:paraId="295838AD" w14:textId="77777777" w:rsidR="00C73024" w:rsidRDefault="00C73024" w:rsidP="00433639">
      <w:r>
        <w:rPr>
          <w:rFonts w:hint="eastAsia"/>
        </w:rPr>
        <w:t>刀鸣声响，刀光转瞬便至眼前。</w:t>
      </w:r>
    </w:p>
    <w:p w14:paraId="3882FDA5" w14:textId="77777777" w:rsidR="00C73024" w:rsidRDefault="00C73024" w:rsidP="00433639">
      <w:r>
        <w:rPr>
          <w:rFonts w:hint="eastAsia"/>
        </w:rPr>
        <w:t>狄败青骤然色变，紫金小刀向前</w:t>
      </w:r>
      <w:r w:rsidR="00A16AC7">
        <w:rPr>
          <w:rFonts w:hint="eastAsia"/>
        </w:rPr>
        <w:t>一挡，挡住刀势同时，去势</w:t>
      </w:r>
      <w:r w:rsidR="002C3A29">
        <w:rPr>
          <w:rFonts w:hint="eastAsia"/>
        </w:rPr>
        <w:t>被阻，人</w:t>
      </w:r>
      <w:r w:rsidR="00A16AC7">
        <w:rPr>
          <w:rFonts w:hint="eastAsia"/>
        </w:rPr>
        <w:t>也</w:t>
      </w:r>
      <w:r w:rsidR="002C3A29">
        <w:rPr>
          <w:rFonts w:hint="eastAsia"/>
        </w:rPr>
        <w:t>从空中落了下来。</w:t>
      </w:r>
    </w:p>
    <w:p w14:paraId="144970A5" w14:textId="77777777" w:rsidR="008F6B52" w:rsidRDefault="008F6B52" w:rsidP="00433639">
      <w:r>
        <w:rPr>
          <w:rFonts w:hint="eastAsia"/>
        </w:rPr>
        <w:t>仇百里不知何时，出现在他向前，拦住了他的去路。</w:t>
      </w:r>
    </w:p>
    <w:p w14:paraId="60732B47" w14:textId="77777777" w:rsidR="008100C6" w:rsidRDefault="008100C6" w:rsidP="00433639">
      <w:r>
        <w:rPr>
          <w:rFonts w:hint="eastAsia"/>
        </w:rPr>
        <w:t>狄败青看着他，</w:t>
      </w:r>
      <w:r w:rsidR="000C3803">
        <w:rPr>
          <w:rFonts w:hint="eastAsia"/>
        </w:rPr>
        <w:t>杀意渐起，</w:t>
      </w:r>
      <w:r>
        <w:rPr>
          <w:rFonts w:hint="eastAsia"/>
        </w:rPr>
        <w:t>愤怒地说了两个字。</w:t>
      </w:r>
    </w:p>
    <w:p w14:paraId="3D502B9E" w14:textId="77777777" w:rsidR="00A16AC7" w:rsidRDefault="00FD6991" w:rsidP="00433639">
      <w:r>
        <w:rPr>
          <w:rFonts w:hint="eastAsia"/>
        </w:rPr>
        <w:t>“让开。”</w:t>
      </w:r>
    </w:p>
    <w:p w14:paraId="47A62AA8" w14:textId="77777777" w:rsidR="0074121B" w:rsidRDefault="00651E65" w:rsidP="00433639">
      <w:r>
        <w:rPr>
          <w:rFonts w:hint="eastAsia"/>
        </w:rPr>
        <w:t>这时候，</w:t>
      </w:r>
      <w:r w:rsidR="00CE38FF">
        <w:rPr>
          <w:rFonts w:hint="eastAsia"/>
        </w:rPr>
        <w:t>溪边的另一道身影飞身跃到</w:t>
      </w:r>
      <w:r w:rsidR="00D010A9">
        <w:rPr>
          <w:rFonts w:hint="eastAsia"/>
        </w:rPr>
        <w:t>溪</w:t>
      </w:r>
      <w:r w:rsidR="00CE38FF">
        <w:rPr>
          <w:rFonts w:hint="eastAsia"/>
        </w:rPr>
        <w:t>对崖，捡起被七分道士落水前扔出的山贼小宝，</w:t>
      </w:r>
      <w:r w:rsidR="00F47F3E">
        <w:rPr>
          <w:rFonts w:hint="eastAsia"/>
        </w:rPr>
        <w:t>转身对着狄败青说道：“</w:t>
      </w:r>
      <w:r w:rsidR="001B2A53">
        <w:rPr>
          <w:rFonts w:hint="eastAsia"/>
        </w:rPr>
        <w:t>冥月升起之前，山贼小宝不会死</w:t>
      </w:r>
      <w:r w:rsidR="00E058C2">
        <w:rPr>
          <w:rFonts w:hint="eastAsia"/>
        </w:rPr>
        <w:t>，你要好好把握机会。</w:t>
      </w:r>
      <w:r w:rsidR="00F47F3E">
        <w:rPr>
          <w:rFonts w:hint="eastAsia"/>
        </w:rPr>
        <w:t>”</w:t>
      </w:r>
    </w:p>
    <w:p w14:paraId="4CBF5C34" w14:textId="77777777" w:rsidR="006A39E6" w:rsidRDefault="00435C2C" w:rsidP="00433639">
      <w:r>
        <w:rPr>
          <w:rFonts w:hint="eastAsia"/>
        </w:rPr>
        <w:t>说完这句话，那身影便走近了浓雾深处，失去了踪影。</w:t>
      </w:r>
    </w:p>
    <w:p w14:paraId="64410351" w14:textId="77777777" w:rsidR="003C58F3" w:rsidRDefault="003C58F3" w:rsidP="00433639">
      <w:r>
        <w:rPr>
          <w:rFonts w:hint="eastAsia"/>
        </w:rPr>
        <w:t>狄败青只能眼睁睁地看着那人消失，</w:t>
      </w:r>
      <w:r w:rsidR="00FC598C">
        <w:rPr>
          <w:rFonts w:hint="eastAsia"/>
        </w:rPr>
        <w:t>因为仇百里已经封死了他所有的去路。</w:t>
      </w:r>
    </w:p>
    <w:p w14:paraId="2D291EC2" w14:textId="77777777" w:rsidR="00BF675D" w:rsidRPr="00BF675D" w:rsidRDefault="00BF675D" w:rsidP="00433639">
      <w:r>
        <w:rPr>
          <w:rFonts w:hint="eastAsia"/>
        </w:rPr>
        <w:t>仇百里看着他，说道：“</w:t>
      </w:r>
      <w:r w:rsidR="00662F3E">
        <w:rPr>
          <w:rFonts w:hint="eastAsia"/>
        </w:rPr>
        <w:t>我们之间只能有一个人能活着渡过这条百里溪，所以你最好抱着杀死我的觉悟。</w:t>
      </w:r>
      <w:r>
        <w:rPr>
          <w:rFonts w:hint="eastAsia"/>
        </w:rPr>
        <w:t>”</w:t>
      </w:r>
    </w:p>
    <w:p w14:paraId="1D8DB446" w14:textId="77777777" w:rsidR="0074121B" w:rsidRDefault="00662F3E" w:rsidP="00433639">
      <w:r>
        <w:rPr>
          <w:rFonts w:hint="eastAsia"/>
        </w:rPr>
        <w:t>狄败青有些不解，如果要置他于死里，那仇百里与百里老三两人联手，再岂不是更容易。</w:t>
      </w:r>
    </w:p>
    <w:p w14:paraId="604992F5" w14:textId="77777777" w:rsidR="006E4D9F" w:rsidRDefault="006E4D9F" w:rsidP="00433639">
      <w:r>
        <w:rPr>
          <w:rFonts w:hint="eastAsia"/>
        </w:rPr>
        <w:t>仇百里看穿了他的困惑，说道：“</w:t>
      </w:r>
      <w:r w:rsidR="00AC5C82">
        <w:rPr>
          <w:rFonts w:hint="eastAsia"/>
        </w:rPr>
        <w:t>你是我的猎物。</w:t>
      </w:r>
      <w:r>
        <w:rPr>
          <w:rFonts w:hint="eastAsia"/>
        </w:rPr>
        <w:t>”</w:t>
      </w:r>
    </w:p>
    <w:p w14:paraId="01979D52" w14:textId="77777777" w:rsidR="00AC5C82" w:rsidRDefault="00AC5C82" w:rsidP="00433639">
      <w:r>
        <w:rPr>
          <w:rFonts w:hint="eastAsia"/>
        </w:rPr>
        <w:t>狄败青更是不解，问道：“如果你要杀我，那刚才为什么不动手？”</w:t>
      </w:r>
    </w:p>
    <w:p w14:paraId="307AFDE0" w14:textId="77777777" w:rsidR="00800C09" w:rsidRDefault="00800C09" w:rsidP="00433639">
      <w:r>
        <w:rPr>
          <w:rFonts w:hint="eastAsia"/>
        </w:rPr>
        <w:t>仇百里解释道：“因为刚才我没有把握。”</w:t>
      </w:r>
    </w:p>
    <w:p w14:paraId="796A3EDC" w14:textId="77777777" w:rsidR="00800C09" w:rsidRPr="006E4D9F" w:rsidRDefault="00800C09" w:rsidP="00433639">
      <w:r>
        <w:rPr>
          <w:rFonts w:hint="eastAsia"/>
        </w:rPr>
        <w:t>狄败青问道：“那为什么现在就有把握了？”</w:t>
      </w:r>
    </w:p>
    <w:p w14:paraId="7BFA6402" w14:textId="77777777" w:rsidR="003A27C4" w:rsidRDefault="00592C06" w:rsidP="00433639">
      <w:r>
        <w:rPr>
          <w:rFonts w:hint="eastAsia"/>
        </w:rPr>
        <w:t>仇百里</w:t>
      </w:r>
      <w:r w:rsidR="00BC0D74">
        <w:rPr>
          <w:rFonts w:hint="eastAsia"/>
        </w:rPr>
        <w:t>望着周围的浓雾，</w:t>
      </w:r>
      <w:r>
        <w:rPr>
          <w:rFonts w:hint="eastAsia"/>
        </w:rPr>
        <w:t>说道：“因为这是我的主场。”</w:t>
      </w:r>
    </w:p>
    <w:p w14:paraId="4FDBA07B" w14:textId="77777777" w:rsidR="00592C06" w:rsidRDefault="00587121" w:rsidP="00433639">
      <w:r>
        <w:rPr>
          <w:rFonts w:hint="eastAsia"/>
        </w:rPr>
        <w:t>狄败青怔了怔，也抬起头，望着周围的云雾</w:t>
      </w:r>
      <w:r w:rsidR="005D328D">
        <w:rPr>
          <w:rFonts w:hint="eastAsia"/>
        </w:rPr>
        <w:t>，忽然想到了什么</w:t>
      </w:r>
      <w:r>
        <w:rPr>
          <w:rFonts w:hint="eastAsia"/>
        </w:rPr>
        <w:t>。</w:t>
      </w:r>
    </w:p>
    <w:p w14:paraId="37A85CFC" w14:textId="77777777" w:rsidR="00E75C72" w:rsidRDefault="009372F6" w:rsidP="00433639">
      <w:r>
        <w:rPr>
          <w:rFonts w:hint="eastAsia"/>
        </w:rPr>
        <w:lastRenderedPageBreak/>
        <w:t>仇百里忽然暴起，掠至狄败青向前，抽刀</w:t>
      </w:r>
      <w:r w:rsidR="000C0B63">
        <w:rPr>
          <w:rFonts w:hint="eastAsia"/>
        </w:rPr>
        <w:t>即斩。</w:t>
      </w:r>
    </w:p>
    <w:p w14:paraId="51040244" w14:textId="77777777" w:rsidR="000C0B63" w:rsidRDefault="000C0B63" w:rsidP="000C0B63">
      <w:r>
        <w:rPr>
          <w:rFonts w:hint="eastAsia"/>
        </w:rPr>
        <w:t>那一刀从下而起，向上斜抽，在空中划出一道完美的弧线。</w:t>
      </w:r>
    </w:p>
    <w:p w14:paraId="21D7D8ED" w14:textId="77777777" w:rsidR="00264F26" w:rsidRDefault="00264F26" w:rsidP="00264F26">
      <w:r>
        <w:rPr>
          <w:rFonts w:hint="eastAsia"/>
        </w:rPr>
        <w:t>和偷袭七分道士的那一刀同样，又是一记拔刀斩。</w:t>
      </w:r>
    </w:p>
    <w:p w14:paraId="70A9B6FD" w14:textId="77777777" w:rsidR="00031A77" w:rsidRDefault="00031A77" w:rsidP="00264F26">
      <w:r>
        <w:rPr>
          <w:rFonts w:hint="eastAsia"/>
        </w:rPr>
        <w:t>狄败青以为他会隐入雾中，</w:t>
      </w:r>
      <w:r w:rsidR="009F6B08">
        <w:rPr>
          <w:rFonts w:hint="eastAsia"/>
        </w:rPr>
        <w:t>绕到其背后袭击，却不料他这么直接的向前突进，就是一刀。</w:t>
      </w:r>
    </w:p>
    <w:p w14:paraId="39DDFF46" w14:textId="77777777" w:rsidR="004033B9" w:rsidRDefault="004033B9" w:rsidP="00264F26">
      <w:r>
        <w:rPr>
          <w:rFonts w:hint="eastAsia"/>
        </w:rPr>
        <w:t>一瞬之间，刀起即是刀至</w:t>
      </w:r>
      <w:r w:rsidR="00606157">
        <w:rPr>
          <w:rFonts w:hint="eastAsia"/>
        </w:rPr>
        <w:t>。</w:t>
      </w:r>
    </w:p>
    <w:p w14:paraId="1496E18C" w14:textId="77777777" w:rsidR="00783670" w:rsidRDefault="00C84BBD" w:rsidP="000C0B63">
      <w:r>
        <w:rPr>
          <w:rFonts w:hint="eastAsia"/>
        </w:rPr>
        <w:t>狄败青分神之际</w:t>
      </w:r>
      <w:r w:rsidR="00AE4854">
        <w:rPr>
          <w:rFonts w:hint="eastAsia"/>
        </w:rPr>
        <w:t>，</w:t>
      </w:r>
      <w:r w:rsidR="004510B0">
        <w:rPr>
          <w:rFonts w:hint="eastAsia"/>
        </w:rPr>
        <w:t>乍见刀至，</w:t>
      </w:r>
      <w:r w:rsidR="00783670">
        <w:rPr>
          <w:rFonts w:hint="eastAsia"/>
        </w:rPr>
        <w:t>赶紧合</w:t>
      </w:r>
      <w:r w:rsidR="0039322C">
        <w:rPr>
          <w:rFonts w:hint="eastAsia"/>
        </w:rPr>
        <w:t>刀</w:t>
      </w:r>
      <w:r w:rsidR="00783670">
        <w:rPr>
          <w:rFonts w:hint="eastAsia"/>
        </w:rPr>
        <w:t>，挡在胸前。</w:t>
      </w:r>
    </w:p>
    <w:p w14:paraId="7B57656A" w14:textId="77777777" w:rsidR="007748A5" w:rsidRPr="007748A5" w:rsidRDefault="007748A5" w:rsidP="000C0B63">
      <w:r>
        <w:rPr>
          <w:rFonts w:hint="eastAsia"/>
        </w:rPr>
        <w:t>仇百里挟急冲之势，向上抽杀，力道再添三分。</w:t>
      </w:r>
    </w:p>
    <w:p w14:paraId="62DA7E21" w14:textId="77777777" w:rsidR="004510B0" w:rsidRDefault="007748A5" w:rsidP="000C0B63">
      <w:r>
        <w:rPr>
          <w:rFonts w:hint="eastAsia"/>
        </w:rPr>
        <w:t>狄败青合刀向下而挡，然而</w:t>
      </w:r>
      <w:r w:rsidR="00783670">
        <w:rPr>
          <w:rFonts w:hint="eastAsia"/>
        </w:rPr>
        <w:t>他仓皇起刀，</w:t>
      </w:r>
      <w:r w:rsidR="00227E2A">
        <w:rPr>
          <w:rFonts w:hint="eastAsia"/>
        </w:rPr>
        <w:t>已是慢了半分，加之受伤在前，力</w:t>
      </w:r>
      <w:r w:rsidR="00E81129">
        <w:rPr>
          <w:rFonts w:hint="eastAsia"/>
        </w:rPr>
        <w:t>量</w:t>
      </w:r>
      <w:r w:rsidR="00783670">
        <w:rPr>
          <w:rFonts w:hint="eastAsia"/>
        </w:rPr>
        <w:t>又</w:t>
      </w:r>
      <w:r w:rsidR="00227E2A">
        <w:rPr>
          <w:rFonts w:hint="eastAsia"/>
        </w:rPr>
        <w:t>逊三分。</w:t>
      </w:r>
    </w:p>
    <w:p w14:paraId="7325A41B" w14:textId="77777777" w:rsidR="00C84BBD" w:rsidRDefault="00827BD1" w:rsidP="000C0B63">
      <w:r>
        <w:rPr>
          <w:rFonts w:hint="eastAsia"/>
        </w:rPr>
        <w:t>此消而彼涨，</w:t>
      </w:r>
      <w:r w:rsidR="00BA170D">
        <w:rPr>
          <w:rFonts w:hint="eastAsia"/>
        </w:rPr>
        <w:t>这一抽一挡之力</w:t>
      </w:r>
      <w:r w:rsidR="004E2450">
        <w:rPr>
          <w:rFonts w:hint="eastAsia"/>
        </w:rPr>
        <w:t>无法平衡，竟将狄败青连人刀带抽离地面。</w:t>
      </w:r>
    </w:p>
    <w:p w14:paraId="0615A423" w14:textId="77777777" w:rsidR="00AD5D37" w:rsidRPr="00AD5D37" w:rsidRDefault="00AD5D37" w:rsidP="000C0B63">
      <w:r>
        <w:rPr>
          <w:rFonts w:hint="eastAsia"/>
        </w:rPr>
        <w:t>仇百里足尖一踏，向上冲杀，如影随形。</w:t>
      </w:r>
    </w:p>
    <w:p w14:paraId="07467DCD" w14:textId="77777777" w:rsidR="00700400" w:rsidRDefault="00AD5D37" w:rsidP="00AD5D37">
      <w:r>
        <w:rPr>
          <w:rFonts w:hint="eastAsia"/>
        </w:rPr>
        <w:t>失去立足点的狄败青，再难支撑，</w:t>
      </w:r>
      <w:r w:rsidR="00700400">
        <w:rPr>
          <w:rFonts w:hint="eastAsia"/>
        </w:rPr>
        <w:t>刀势瞬间被破。</w:t>
      </w:r>
    </w:p>
    <w:p w14:paraId="3654E5F5" w14:textId="77777777" w:rsidR="00AD5D37" w:rsidRDefault="00042C2D" w:rsidP="00AD5D37">
      <w:r>
        <w:rPr>
          <w:rFonts w:hint="eastAsia"/>
        </w:rPr>
        <w:t>仇百里之刀如破竹般将他的两口合刀破成两半，</w:t>
      </w:r>
      <w:r w:rsidR="00700400">
        <w:rPr>
          <w:rFonts w:hint="eastAsia"/>
        </w:rPr>
        <w:t>朝其胸膛斩去。</w:t>
      </w:r>
    </w:p>
    <w:p w14:paraId="7206C297" w14:textId="77777777" w:rsidR="0075241C" w:rsidRDefault="00A61A04" w:rsidP="00AD5D37">
      <w:r>
        <w:rPr>
          <w:rFonts w:hint="eastAsia"/>
        </w:rPr>
        <w:t>生死只在一线，狄败青当机立断，</w:t>
      </w:r>
      <w:r w:rsidR="00C10D38">
        <w:rPr>
          <w:rFonts w:hint="eastAsia"/>
        </w:rPr>
        <w:t>右手刀重回守势，</w:t>
      </w:r>
      <w:r>
        <w:rPr>
          <w:rFonts w:hint="eastAsia"/>
        </w:rPr>
        <w:t>左手刀朝着仇百里眼睛掷去。</w:t>
      </w:r>
    </w:p>
    <w:p w14:paraId="08640BDA" w14:textId="77777777" w:rsidR="00C10D38" w:rsidRDefault="005557EA" w:rsidP="00AD5D37">
      <w:r>
        <w:rPr>
          <w:rFonts w:hint="eastAsia"/>
        </w:rPr>
        <w:t>仇百里侧身避开飞刀同时，刀势也有了偏差</w:t>
      </w:r>
      <w:r w:rsidR="00671F5D">
        <w:rPr>
          <w:rFonts w:hint="eastAsia"/>
        </w:rPr>
        <w:t>。</w:t>
      </w:r>
    </w:p>
    <w:p w14:paraId="01275A61" w14:textId="77777777" w:rsidR="009C39D3" w:rsidRDefault="00671F5D" w:rsidP="00AD5D37">
      <w:r>
        <w:rPr>
          <w:rFonts w:hint="eastAsia"/>
        </w:rPr>
        <w:t>这半分偏差，便是狄败青的生机，他抬手抓住上方树干，</w:t>
      </w:r>
      <w:r w:rsidR="00F803EF">
        <w:rPr>
          <w:rFonts w:hint="eastAsia"/>
        </w:rPr>
        <w:t>反身一旋，踹在他的头上，直把他一脚踢进土里。</w:t>
      </w:r>
    </w:p>
    <w:p w14:paraId="5DC2E6D8" w14:textId="77777777" w:rsidR="00864318" w:rsidRDefault="00E45F1B" w:rsidP="00AD5D37">
      <w:r>
        <w:rPr>
          <w:rFonts w:hint="eastAsia"/>
        </w:rPr>
        <w:t>与此同时，狄败青也付出了惨重的代价，</w:t>
      </w:r>
      <w:r w:rsidR="00FB0989">
        <w:rPr>
          <w:rFonts w:hint="eastAsia"/>
        </w:rPr>
        <w:t>肩头也被他划了一刀，流血惊鸿</w:t>
      </w:r>
      <w:r w:rsidR="00827398">
        <w:rPr>
          <w:rFonts w:hint="eastAsia"/>
        </w:rPr>
        <w:t>，宛若赤炼</w:t>
      </w:r>
      <w:r w:rsidR="00FB0989">
        <w:rPr>
          <w:rFonts w:hint="eastAsia"/>
        </w:rPr>
        <w:t>。</w:t>
      </w:r>
    </w:p>
    <w:p w14:paraId="191EE1BC" w14:textId="77777777" w:rsidR="00257BDD" w:rsidRPr="0030294B" w:rsidRDefault="00810DDA" w:rsidP="00AD5D37">
      <w:r>
        <w:rPr>
          <w:rFonts w:hint="eastAsia"/>
        </w:rPr>
        <w:t>仇百里从地上爬起来，没有立即发起进攻，说道：</w:t>
      </w:r>
      <w:r w:rsidR="00257BDD">
        <w:rPr>
          <w:rFonts w:hint="eastAsia"/>
        </w:rPr>
        <w:t>“</w:t>
      </w:r>
      <w:r w:rsidR="00DD4284">
        <w:rPr>
          <w:rFonts w:hint="eastAsia"/>
        </w:rPr>
        <w:t>失了先机，仍能挡下我这一刀，</w:t>
      </w:r>
      <w:r w:rsidR="003C05B9">
        <w:rPr>
          <w:rFonts w:hint="eastAsia"/>
        </w:rPr>
        <w:t>百里城中没有你这么快的刀。</w:t>
      </w:r>
      <w:r w:rsidR="00257BDD">
        <w:rPr>
          <w:rFonts w:hint="eastAsia"/>
        </w:rPr>
        <w:t>”</w:t>
      </w:r>
    </w:p>
    <w:p w14:paraId="50C6B280" w14:textId="77777777" w:rsidR="00D91453" w:rsidRDefault="00626C91" w:rsidP="00AD5D37">
      <w:r>
        <w:rPr>
          <w:rFonts w:hint="eastAsia"/>
        </w:rPr>
        <w:t>狄败青松开手，放回地上，左手捂着肩头，右手紧握着紫金小刀，警惕地戒备着，说道：“我也没见过杀意如此重的刀。”</w:t>
      </w:r>
    </w:p>
    <w:p w14:paraId="71BAC418" w14:textId="77777777" w:rsidR="00BD1686" w:rsidRDefault="00810DDA" w:rsidP="00AD5D37">
      <w:r>
        <w:rPr>
          <w:rFonts w:hint="eastAsia"/>
        </w:rPr>
        <w:t>仇百里淡漠地笑了笑，说道：</w:t>
      </w:r>
      <w:r w:rsidR="00BD1686">
        <w:rPr>
          <w:rFonts w:hint="eastAsia"/>
        </w:rPr>
        <w:t>“杀意不重，如何杀百里。”</w:t>
      </w:r>
    </w:p>
    <w:p w14:paraId="2501C6A1" w14:textId="77777777" w:rsidR="00626C91" w:rsidRPr="00626C91" w:rsidRDefault="00F658D8" w:rsidP="00AD5D37">
      <w:r>
        <w:rPr>
          <w:rFonts w:hint="eastAsia"/>
        </w:rPr>
        <w:t>狄败青望着他，说道：“</w:t>
      </w:r>
      <w:r w:rsidR="007E2BB4">
        <w:rPr>
          <w:rFonts w:hint="eastAsia"/>
        </w:rPr>
        <w:t>我听过你的故事</w:t>
      </w:r>
      <w:r w:rsidR="00186B2C">
        <w:rPr>
          <w:rFonts w:hint="eastAsia"/>
        </w:rPr>
        <w:t>，</w:t>
      </w:r>
      <w:r w:rsidR="00AF03CE">
        <w:rPr>
          <w:rFonts w:hint="eastAsia"/>
        </w:rPr>
        <w:t>仇百里者杀百里，</w:t>
      </w:r>
      <w:r w:rsidR="00BF1ED2">
        <w:rPr>
          <w:rFonts w:hint="eastAsia"/>
        </w:rPr>
        <w:t>你好像对这个世界充满了恶意。</w:t>
      </w:r>
      <w:r>
        <w:rPr>
          <w:rFonts w:hint="eastAsia"/>
        </w:rPr>
        <w:t>”</w:t>
      </w:r>
    </w:p>
    <w:p w14:paraId="502DD658" w14:textId="77777777" w:rsidR="00FD3A82" w:rsidRDefault="00611E49" w:rsidP="00433639">
      <w:r>
        <w:rPr>
          <w:rFonts w:hint="eastAsia"/>
        </w:rPr>
        <w:t>仇百里站在雾中</w:t>
      </w:r>
      <w:r w:rsidRPr="00611E49">
        <w:rPr>
          <w:rFonts w:hint="eastAsia"/>
        </w:rPr>
        <w:t>，</w:t>
      </w:r>
      <w:r>
        <w:rPr>
          <w:rFonts w:hint="eastAsia"/>
        </w:rPr>
        <w:t>眼神迷惘，</w:t>
      </w:r>
      <w:r w:rsidR="002527E9">
        <w:rPr>
          <w:rFonts w:hint="eastAsia"/>
        </w:rPr>
        <w:t>看着满身血污的狄败青，</w:t>
      </w:r>
      <w:r w:rsidRPr="00611E49">
        <w:rPr>
          <w:rFonts w:hint="eastAsia"/>
        </w:rPr>
        <w:t>沉默了很长时间</w:t>
      </w:r>
      <w:r w:rsidR="00B836DC">
        <w:rPr>
          <w:rFonts w:hint="eastAsia"/>
        </w:rPr>
        <w:t>，</w:t>
      </w:r>
      <w:r w:rsidR="00D613E0">
        <w:rPr>
          <w:rFonts w:hint="eastAsia"/>
        </w:rPr>
        <w:t>已经很久没有遇到能踩到他脸的上了。</w:t>
      </w:r>
      <w:r w:rsidR="00D613E0">
        <w:rPr>
          <w:rFonts w:hint="eastAsia"/>
        </w:rPr>
        <w:t xml:space="preserve"> </w:t>
      </w:r>
    </w:p>
    <w:p w14:paraId="0984CF3B" w14:textId="77777777" w:rsidR="00D613E0" w:rsidRPr="00D613E0" w:rsidRDefault="00C42160" w:rsidP="00433639">
      <w:r>
        <w:rPr>
          <w:rFonts w:hint="eastAsia"/>
        </w:rPr>
        <w:t>那些伤害过他的人，</w:t>
      </w:r>
      <w:r w:rsidR="00D613E0">
        <w:rPr>
          <w:rFonts w:hint="eastAsia"/>
        </w:rPr>
        <w:t>下场都很难看。</w:t>
      </w:r>
    </w:p>
    <w:p w14:paraId="470EB511" w14:textId="77777777" w:rsidR="00FB0027" w:rsidRDefault="00FB0027" w:rsidP="00FB0027">
      <w:r>
        <w:rPr>
          <w:rFonts w:hint="eastAsia"/>
        </w:rPr>
        <w:t>当年他那位老师，被他从桥上推下，跌得脑浆都流了出来，明明什么也叫不出来，却仍张着嘴叫骂着什么。。</w:t>
      </w:r>
    </w:p>
    <w:p w14:paraId="1A453494" w14:textId="77777777" w:rsidR="00FB0027" w:rsidRDefault="00FB0027" w:rsidP="00FB0027">
      <w:r>
        <w:rPr>
          <w:rFonts w:hint="eastAsia"/>
        </w:rPr>
        <w:t>最终还不是被他一石头砸死了。</w:t>
      </w:r>
    </w:p>
    <w:p w14:paraId="6BFEDEB7" w14:textId="77777777" w:rsidR="00B82BFF" w:rsidRDefault="00B82BFF" w:rsidP="00FB0027">
      <w:r>
        <w:rPr>
          <w:rFonts w:hint="eastAsia"/>
        </w:rPr>
        <w:t>那个诬赖自己偷了苹果的女人，最后死了一个女儿。</w:t>
      </w:r>
    </w:p>
    <w:p w14:paraId="2BB3013A" w14:textId="77777777" w:rsidR="005B45BB" w:rsidRDefault="00334F53" w:rsidP="00FB0027">
      <w:r>
        <w:rPr>
          <w:rFonts w:hint="eastAsia"/>
        </w:rPr>
        <w:t>那几个</w:t>
      </w:r>
      <w:r w:rsidR="005B45BB">
        <w:rPr>
          <w:rFonts w:hint="eastAsia"/>
        </w:rPr>
        <w:t>把自己</w:t>
      </w:r>
      <w:r>
        <w:rPr>
          <w:rFonts w:hint="eastAsia"/>
        </w:rPr>
        <w:t>拒之门外，不让自己玩游戏的少年，一个被乱刀砍死，另一个听说成了疯子</w:t>
      </w:r>
      <w:r w:rsidR="005B45BB">
        <w:rPr>
          <w:rFonts w:hint="eastAsia"/>
        </w:rPr>
        <w:t>。</w:t>
      </w:r>
    </w:p>
    <w:p w14:paraId="0D42D388" w14:textId="77777777" w:rsidR="007A5AF0" w:rsidRPr="00176968" w:rsidRDefault="00524E46" w:rsidP="00433639">
      <w:r>
        <w:rPr>
          <w:rFonts w:hint="eastAsia"/>
        </w:rPr>
        <w:t>还有那个伤害娇姨的女人一家，尽数被他烧死。</w:t>
      </w:r>
    </w:p>
    <w:p w14:paraId="57B9CA7E" w14:textId="77777777" w:rsidR="00FD3A82" w:rsidRDefault="00FD3A82" w:rsidP="00433639">
      <w:r>
        <w:rPr>
          <w:rFonts w:hint="eastAsia"/>
        </w:rPr>
        <w:t>人在幼年时，多困苦羁绊，只是如他一般命途，</w:t>
      </w:r>
      <w:r w:rsidR="000652D1">
        <w:rPr>
          <w:rFonts w:hint="eastAsia"/>
        </w:rPr>
        <w:t>仇恨满身者，</w:t>
      </w:r>
      <w:r>
        <w:rPr>
          <w:rFonts w:hint="eastAsia"/>
        </w:rPr>
        <w:t>却是百里挑一。</w:t>
      </w:r>
    </w:p>
    <w:p w14:paraId="0D9A258F" w14:textId="77777777" w:rsidR="00FD3A82" w:rsidRDefault="00FD3A82" w:rsidP="00433639">
      <w:r>
        <w:rPr>
          <w:rFonts w:hint="eastAsia"/>
        </w:rPr>
        <w:t>所以百里城中，只有一个仇百里。</w:t>
      </w:r>
    </w:p>
    <w:p w14:paraId="6D9F93FF" w14:textId="77777777" w:rsidR="00FD3A82" w:rsidRDefault="00FD3A82" w:rsidP="00433639">
      <w:r>
        <w:rPr>
          <w:rFonts w:hint="eastAsia"/>
        </w:rPr>
        <w:t>但他一人足以仇百里。</w:t>
      </w:r>
    </w:p>
    <w:p w14:paraId="1DFD8E8E" w14:textId="77777777" w:rsidR="005D328D" w:rsidRDefault="006A288C" w:rsidP="00433639">
      <w:r>
        <w:rPr>
          <w:rFonts w:hint="eastAsia"/>
        </w:rPr>
        <w:t>仇百里</w:t>
      </w:r>
      <w:r w:rsidR="00257A0B">
        <w:rPr>
          <w:rFonts w:hint="eastAsia"/>
        </w:rPr>
        <w:t>说道：</w:t>
      </w:r>
      <w:r w:rsidR="003B354E">
        <w:rPr>
          <w:rFonts w:hint="eastAsia"/>
        </w:rPr>
        <w:t>“</w:t>
      </w:r>
      <w:r w:rsidR="00084E9C">
        <w:rPr>
          <w:rFonts w:hint="eastAsia"/>
        </w:rPr>
        <w:t>不是我对这个世界充满了恶意，而</w:t>
      </w:r>
      <w:r w:rsidR="003B354E">
        <w:rPr>
          <w:rFonts w:hint="eastAsia"/>
        </w:rPr>
        <w:t>是这个世界对我充满了恶意。”</w:t>
      </w:r>
    </w:p>
    <w:p w14:paraId="2352AD3D" w14:textId="77777777" w:rsidR="00387FFC" w:rsidRDefault="00387FFC" w:rsidP="00433639">
      <w:r>
        <w:rPr>
          <w:rFonts w:hint="eastAsia"/>
        </w:rPr>
        <w:t>狄败青问道：“过去那些被你所杀的人，都是对你充满恶意的人？”</w:t>
      </w:r>
    </w:p>
    <w:p w14:paraId="35CCB3DC" w14:textId="77777777" w:rsidR="00B445D2" w:rsidRDefault="00B445D2" w:rsidP="00433639">
      <w:r>
        <w:rPr>
          <w:rFonts w:hint="eastAsia"/>
        </w:rPr>
        <w:t>仇百里摇摇头，说道：“大多数我并不认识。”</w:t>
      </w:r>
    </w:p>
    <w:p w14:paraId="091CC954" w14:textId="77777777" w:rsidR="00D07F6F" w:rsidRDefault="00D07F6F" w:rsidP="00433639">
      <w:r>
        <w:rPr>
          <w:rFonts w:hint="eastAsia"/>
        </w:rPr>
        <w:t>狄败青说道：“换一种浅显的说法，你这是在报复社会。”</w:t>
      </w:r>
    </w:p>
    <w:p w14:paraId="30645D27" w14:textId="77777777" w:rsidR="00F13BE2" w:rsidRDefault="00F13BE2" w:rsidP="00433639">
      <w:r>
        <w:rPr>
          <w:rFonts w:hint="eastAsia"/>
        </w:rPr>
        <w:t>仇百里笑了起来，说道：“</w:t>
      </w:r>
      <w:r w:rsidR="007027B1">
        <w:rPr>
          <w:rFonts w:hint="eastAsia"/>
        </w:rPr>
        <w:t>所以你有了不得不杀我的理由？</w:t>
      </w:r>
      <w:r>
        <w:rPr>
          <w:rFonts w:hint="eastAsia"/>
        </w:rPr>
        <w:t>”</w:t>
      </w:r>
    </w:p>
    <w:p w14:paraId="15567F81" w14:textId="77777777" w:rsidR="00F13BE2" w:rsidRDefault="00CC259A" w:rsidP="00433639">
      <w:r>
        <w:rPr>
          <w:rFonts w:hint="eastAsia"/>
        </w:rPr>
        <w:t>“我是佛国的借读僧，我在佛国借读时，佛</w:t>
      </w:r>
      <w:r w:rsidR="00665D05">
        <w:rPr>
          <w:rFonts w:hint="eastAsia"/>
        </w:rPr>
        <w:t>国之主给了我这两口紫金小刀，一口名为止戈之刃，一口名为杀戮之刀，一者为不杀，一者为开杀。</w:t>
      </w:r>
      <w:r>
        <w:rPr>
          <w:rFonts w:hint="eastAsia"/>
        </w:rPr>
        <w:t>”</w:t>
      </w:r>
    </w:p>
    <w:p w14:paraId="326645A4" w14:textId="77777777" w:rsidR="00F13BE2" w:rsidRDefault="00665D05" w:rsidP="00433639">
      <w:r>
        <w:rPr>
          <w:rFonts w:hint="eastAsia"/>
        </w:rPr>
        <w:t>狄败青指着地上的那口刀，说道：“</w:t>
      </w:r>
      <w:r w:rsidR="003E75DD">
        <w:rPr>
          <w:rFonts w:hint="eastAsia"/>
        </w:rPr>
        <w:t>被你打掉的是止戈之</w:t>
      </w:r>
      <w:r w:rsidR="00C4705F">
        <w:rPr>
          <w:rFonts w:hint="eastAsia"/>
        </w:rPr>
        <w:t>刃，而我手中的是杀戮之刀。</w:t>
      </w:r>
      <w:r>
        <w:rPr>
          <w:rFonts w:hint="eastAsia"/>
        </w:rPr>
        <w:t>”</w:t>
      </w:r>
    </w:p>
    <w:p w14:paraId="188A6CE3" w14:textId="77777777" w:rsidR="00146B0E" w:rsidRPr="00146B0E" w:rsidRDefault="00C4705F" w:rsidP="00433639">
      <w:r>
        <w:rPr>
          <w:rFonts w:hint="eastAsia"/>
        </w:rPr>
        <w:t>仇百里</w:t>
      </w:r>
      <w:r w:rsidR="00D549BB">
        <w:rPr>
          <w:rFonts w:hint="eastAsia"/>
        </w:rPr>
        <w:t>第一次感知到了狄败青的杀意，于是笑了起来，说道：“我说过了，这是我的主场。”</w:t>
      </w:r>
    </w:p>
    <w:p w14:paraId="117FFECF" w14:textId="77777777" w:rsidR="00F13BE2" w:rsidRDefault="00C8794F" w:rsidP="00433639">
      <w:r>
        <w:rPr>
          <w:rFonts w:hint="eastAsia"/>
        </w:rPr>
        <w:lastRenderedPageBreak/>
        <w:t>他的身影变得飘忽起来，</w:t>
      </w:r>
      <w:r w:rsidR="00A52330">
        <w:rPr>
          <w:rFonts w:hint="eastAsia"/>
        </w:rPr>
        <w:t>很快就消失在浓雾之中。</w:t>
      </w:r>
    </w:p>
    <w:p w14:paraId="765F0378" w14:textId="77777777" w:rsidR="00AA36B6" w:rsidRDefault="00AA36B6" w:rsidP="00433639">
      <w:r>
        <w:rPr>
          <w:rFonts w:hint="eastAsia"/>
        </w:rPr>
        <w:t>这时候，夕阳穿过天外的浓云，余晖洒落在这溪间的浓雾上，形成一片朦胧的红光。</w:t>
      </w:r>
    </w:p>
    <w:p w14:paraId="3614FC3E" w14:textId="77777777" w:rsidR="00727448" w:rsidRDefault="00727448" w:rsidP="00433639">
      <w:r>
        <w:rPr>
          <w:rFonts w:hint="eastAsia"/>
        </w:rPr>
        <w:t>狄败青抬头望了望天，</w:t>
      </w:r>
      <w:r w:rsidR="00CE058A">
        <w:rPr>
          <w:rFonts w:hint="eastAsia"/>
        </w:rPr>
        <w:t>看到了挂在西边的落日，隐隐在浓雾中，宛若一盏灯笼。</w:t>
      </w:r>
    </w:p>
    <w:p w14:paraId="5E1DB4DB" w14:textId="77777777" w:rsidR="00CE058A" w:rsidRDefault="003E126F" w:rsidP="00433639">
      <w:r>
        <w:rPr>
          <w:rFonts w:hint="eastAsia"/>
        </w:rPr>
        <w:t>他挑起了眉，心想时间已经不多了，必须要想个办法尽量脱离困局。</w:t>
      </w:r>
    </w:p>
    <w:p w14:paraId="34B029B3" w14:textId="77777777" w:rsidR="001517CD" w:rsidRDefault="001517CD" w:rsidP="00433639">
      <w:r>
        <w:rPr>
          <w:rFonts w:hint="eastAsia"/>
        </w:rPr>
        <w:t>忽然间，流风呼啸而过，</w:t>
      </w:r>
      <w:r w:rsidR="006B0315">
        <w:rPr>
          <w:rFonts w:hint="eastAsia"/>
        </w:rPr>
        <w:t>一阵寒雾从后方袭来，</w:t>
      </w:r>
      <w:r w:rsidR="00D82F34">
        <w:rPr>
          <w:rFonts w:hint="eastAsia"/>
        </w:rPr>
        <w:t>狄败青急回头刺去，却是刺了个空。</w:t>
      </w:r>
    </w:p>
    <w:p w14:paraId="653C8055" w14:textId="77777777" w:rsidR="00FC7E68" w:rsidRDefault="00A263A3" w:rsidP="00433639">
      <w:r>
        <w:rPr>
          <w:rFonts w:hint="eastAsia"/>
        </w:rPr>
        <w:t>而在他刺空瞬间，他的后背立即被划了一刀，若非他向前滑他数步，只怕命已不存。</w:t>
      </w:r>
    </w:p>
    <w:p w14:paraId="5D142195" w14:textId="77777777" w:rsidR="003760E5" w:rsidRDefault="003760E5" w:rsidP="00433639">
      <w:r>
        <w:rPr>
          <w:rFonts w:hint="eastAsia"/>
        </w:rPr>
        <w:t>狄败青退到一棵大树旁，以树护住自己的后方，</w:t>
      </w:r>
      <w:r w:rsidR="0059224B">
        <w:rPr>
          <w:rFonts w:hint="eastAsia"/>
        </w:rPr>
        <w:t>目光左右扫视</w:t>
      </w:r>
      <w:r w:rsidR="00DA1F3C">
        <w:rPr>
          <w:rFonts w:hint="eastAsia"/>
        </w:rPr>
        <w:t>。</w:t>
      </w:r>
    </w:p>
    <w:p w14:paraId="68592FC3" w14:textId="77777777" w:rsidR="00A653AD" w:rsidRPr="00A653AD" w:rsidRDefault="00E37AD5" w:rsidP="00433639">
      <w:r>
        <w:rPr>
          <w:rFonts w:hint="eastAsia"/>
        </w:rPr>
        <w:t>雾气</w:t>
      </w:r>
      <w:r w:rsidR="00443ACE">
        <w:rPr>
          <w:rFonts w:hint="eastAsia"/>
        </w:rPr>
        <w:t>越来越浓，双目已不能视物，看到周围时，只看见一片浓郁的流光异彩。</w:t>
      </w:r>
    </w:p>
    <w:p w14:paraId="408A357D" w14:textId="77777777" w:rsidR="00A263A3" w:rsidRDefault="00443ACE" w:rsidP="00433639">
      <w:r>
        <w:rPr>
          <w:rFonts w:hint="eastAsia"/>
        </w:rPr>
        <w:t>狄败青不敢擅自行动，然而仇百里的动作却更频繁，四周都是他的脚步声</w:t>
      </w:r>
      <w:r w:rsidR="00407ACB">
        <w:rPr>
          <w:rFonts w:hint="eastAsia"/>
        </w:rPr>
        <w:t>，时近时远</w:t>
      </w:r>
      <w:r>
        <w:rPr>
          <w:rFonts w:hint="eastAsia"/>
        </w:rPr>
        <w:t>。</w:t>
      </w:r>
    </w:p>
    <w:p w14:paraId="1132DA99" w14:textId="77777777" w:rsidR="00407ACB" w:rsidRDefault="00407ACB" w:rsidP="00433639">
      <w:r>
        <w:rPr>
          <w:rFonts w:hint="eastAsia"/>
        </w:rPr>
        <w:t>身影远时，什么也看不到，身影近时，能隐约看到一</w:t>
      </w:r>
      <w:r w:rsidR="002E5668">
        <w:rPr>
          <w:rFonts w:hint="eastAsia"/>
        </w:rPr>
        <w:t>团模糊的光影。</w:t>
      </w:r>
    </w:p>
    <w:p w14:paraId="66F8DF6B" w14:textId="77777777" w:rsidR="00B74311" w:rsidRDefault="00B74311" w:rsidP="00433639">
      <w:r>
        <w:rPr>
          <w:rFonts w:hint="eastAsia"/>
        </w:rPr>
        <w:t>狄败青朝着那团光影刺去时，仇百里已经出现在了他的身后，飞起又是一刀。</w:t>
      </w:r>
    </w:p>
    <w:p w14:paraId="74A002C8" w14:textId="77777777" w:rsidR="007C07F2" w:rsidRDefault="007C07F2" w:rsidP="00433639">
      <w:r>
        <w:rPr>
          <w:rFonts w:hint="eastAsia"/>
        </w:rPr>
        <w:t>这次他反应要快些，向前扑倒在地，向前滚了一圈后，躲到了一棵树后。</w:t>
      </w:r>
    </w:p>
    <w:p w14:paraId="3997969C" w14:textId="77777777" w:rsidR="00F1704C" w:rsidRDefault="00F1704C" w:rsidP="00433639">
      <w:r>
        <w:rPr>
          <w:rFonts w:hint="eastAsia"/>
        </w:rPr>
        <w:t>一击不中，仇百里再度隐入雾中，声音从雾里传来。</w:t>
      </w:r>
    </w:p>
    <w:p w14:paraId="0779C481" w14:textId="77777777" w:rsidR="00F1704C" w:rsidRDefault="00F1704C" w:rsidP="00F1704C">
      <w:r>
        <w:rPr>
          <w:rFonts w:hint="eastAsia"/>
        </w:rPr>
        <w:t>“现在你还认为你能杀得了我吗？”</w:t>
      </w:r>
    </w:p>
    <w:p w14:paraId="65743691" w14:textId="77777777" w:rsidR="00F1704C" w:rsidRDefault="00F1704C" w:rsidP="00433639">
      <w:r>
        <w:rPr>
          <w:rFonts w:hint="eastAsia"/>
        </w:rPr>
        <w:t>狄败青想了想，说道：“不知道，我会尽力。”</w:t>
      </w:r>
    </w:p>
    <w:p w14:paraId="365E513C" w14:textId="77777777" w:rsidR="003E126F" w:rsidRDefault="008523D2" w:rsidP="00433639">
      <w:r>
        <w:rPr>
          <w:rFonts w:hint="eastAsia"/>
        </w:rPr>
        <w:t>雾中响起冷笑，狄败青理会，他在思考</w:t>
      </w:r>
      <w:r w:rsidR="005A4582">
        <w:rPr>
          <w:rFonts w:hint="eastAsia"/>
        </w:rPr>
        <w:t>在这片浓雾里，他什么也</w:t>
      </w:r>
      <w:r w:rsidR="005D00C8">
        <w:rPr>
          <w:rFonts w:hint="eastAsia"/>
        </w:rPr>
        <w:t>看不见，举步维艰，为何仇</w:t>
      </w:r>
      <w:r w:rsidR="004D1C0D">
        <w:rPr>
          <w:rFonts w:hint="eastAsia"/>
        </w:rPr>
        <w:t>百里竟能行动自如，并且知道自己躲在哪里，难道听力真到了如此地步？</w:t>
      </w:r>
    </w:p>
    <w:p w14:paraId="5B5F4E9A" w14:textId="77777777" w:rsidR="0057777C" w:rsidRDefault="00161138" w:rsidP="00433639">
      <w:r>
        <w:rPr>
          <w:rFonts w:hint="eastAsia"/>
        </w:rPr>
        <w:t>既然无处可躲，那便</w:t>
      </w:r>
      <w:r w:rsidR="0057777C">
        <w:rPr>
          <w:rFonts w:hint="eastAsia"/>
        </w:rPr>
        <w:t>勉力向前。</w:t>
      </w:r>
    </w:p>
    <w:p w14:paraId="725741AF" w14:textId="77777777" w:rsidR="00161138" w:rsidRDefault="00E32E66" w:rsidP="00433639">
      <w:r>
        <w:rPr>
          <w:rFonts w:hint="eastAsia"/>
        </w:rPr>
        <w:t>狄败青横下心来，打算突破这片浓雾再与之纠缠，</w:t>
      </w:r>
      <w:r w:rsidR="00FD4306">
        <w:rPr>
          <w:rFonts w:hint="eastAsia"/>
        </w:rPr>
        <w:t>于是向溪畔走去。</w:t>
      </w:r>
    </w:p>
    <w:p w14:paraId="187FCB51" w14:textId="77777777" w:rsidR="002376CF" w:rsidRDefault="002376CF" w:rsidP="00433639">
      <w:r>
        <w:rPr>
          <w:rFonts w:hint="eastAsia"/>
        </w:rPr>
        <w:t>在他行走的过程中，仇百里不知从周围刺来多少刀，有的他躲过了，有的则没有。</w:t>
      </w:r>
    </w:p>
    <w:p w14:paraId="79A795E6" w14:textId="77777777" w:rsidR="002376CF" w:rsidRDefault="002376CF" w:rsidP="00433639">
      <w:r>
        <w:rPr>
          <w:rFonts w:hint="eastAsia"/>
        </w:rPr>
        <w:t>十数米的一条直线，被他走成了一条曲线，途中不知洒了多少鲜血。</w:t>
      </w:r>
    </w:p>
    <w:p w14:paraId="2D2E9097" w14:textId="77777777" w:rsidR="00941936" w:rsidRDefault="00335488" w:rsidP="00433639">
      <w:r>
        <w:rPr>
          <w:rFonts w:hint="eastAsia"/>
        </w:rPr>
        <w:t>狄败青心知对方意在虐杀自己，让自己</w:t>
      </w:r>
      <w:r w:rsidR="00941936">
        <w:rPr>
          <w:rFonts w:hint="eastAsia"/>
        </w:rPr>
        <w:t>慢慢地流血而亡，想到这里，脑中闪过一丝灵光。</w:t>
      </w:r>
    </w:p>
    <w:p w14:paraId="6E6DCA64" w14:textId="77777777" w:rsidR="00941936" w:rsidRDefault="00BF09C9" w:rsidP="00433639">
      <w:r>
        <w:rPr>
          <w:rFonts w:hint="eastAsia"/>
        </w:rPr>
        <w:t>他</w:t>
      </w:r>
      <w:r w:rsidR="00941936">
        <w:rPr>
          <w:rFonts w:hint="eastAsia"/>
        </w:rPr>
        <w:t>忽然也随着他高速</w:t>
      </w:r>
      <w:r w:rsidR="004C5F15">
        <w:rPr>
          <w:rFonts w:hint="eastAsia"/>
        </w:rPr>
        <w:t>地跑动起来，</w:t>
      </w:r>
      <w:r w:rsidR="000A7CFC">
        <w:rPr>
          <w:rFonts w:hint="eastAsia"/>
        </w:rPr>
        <w:t>时在地上，时在树上。</w:t>
      </w:r>
    </w:p>
    <w:p w14:paraId="04FA60DB" w14:textId="77777777" w:rsidR="00116F97" w:rsidRPr="00E52083" w:rsidRDefault="00116F97" w:rsidP="00433639">
      <w:r>
        <w:rPr>
          <w:rFonts w:hint="eastAsia"/>
        </w:rPr>
        <w:t>仇百里果然有些乱了套，渐渐地跟不上他的踪影。</w:t>
      </w:r>
    </w:p>
    <w:p w14:paraId="14627539" w14:textId="77777777" w:rsidR="005D00C8" w:rsidRDefault="00523F97" w:rsidP="00433639">
      <w:r>
        <w:rPr>
          <w:rFonts w:hint="eastAsia"/>
        </w:rPr>
        <w:t>狄败青边跑边道：“</w:t>
      </w:r>
      <w:r w:rsidR="0030740E">
        <w:rPr>
          <w:rFonts w:hint="eastAsia"/>
        </w:rPr>
        <w:t>看来你的听力也没有我想象中的那么厉害</w:t>
      </w:r>
      <w:r>
        <w:rPr>
          <w:rFonts w:hint="eastAsia"/>
        </w:rPr>
        <w:t>。”</w:t>
      </w:r>
    </w:p>
    <w:p w14:paraId="2037C002" w14:textId="77777777" w:rsidR="0030740E" w:rsidRDefault="00E8240E" w:rsidP="00433639">
      <w:r>
        <w:rPr>
          <w:rFonts w:hint="eastAsia"/>
        </w:rPr>
        <w:t>仇百里冷笑道：“那又如何，高速的跑动，只会加速你的死亡。”</w:t>
      </w:r>
    </w:p>
    <w:p w14:paraId="15CDDE54" w14:textId="77777777" w:rsidR="00983967" w:rsidRDefault="00983967" w:rsidP="00433639">
      <w:r>
        <w:rPr>
          <w:rFonts w:hint="eastAsia"/>
        </w:rPr>
        <w:t>狄败青有些恼火，说道：“这么重要的事情你怎么不早点提醒我。”</w:t>
      </w:r>
    </w:p>
    <w:p w14:paraId="15D6E894" w14:textId="77777777" w:rsidR="005A4AD3" w:rsidRDefault="005A4AD3" w:rsidP="00433639">
      <w:r>
        <w:rPr>
          <w:rFonts w:hint="eastAsia"/>
        </w:rPr>
        <w:t>仇百里说道：“是不是还我要提醒你我在哪……”</w:t>
      </w:r>
    </w:p>
    <w:p w14:paraId="70A521BF" w14:textId="77777777" w:rsidR="005A4AD3" w:rsidRDefault="005A4AD3" w:rsidP="00433639">
      <w:r>
        <w:rPr>
          <w:rFonts w:hint="eastAsia"/>
        </w:rPr>
        <w:t>话讲至此，仇百里的声音忽然戛然而止，因为狄败青朝着说话的方向抛来两块大石头。</w:t>
      </w:r>
    </w:p>
    <w:p w14:paraId="0A0C8E22" w14:textId="77777777" w:rsidR="00AB2F37" w:rsidRDefault="00AB2F37" w:rsidP="00433639">
      <w:r>
        <w:rPr>
          <w:rFonts w:hint="eastAsia"/>
        </w:rPr>
        <w:t>仇百里听声辨位，闪过一块，另一块连躲都不用，因为距离上偏了两三米。</w:t>
      </w:r>
    </w:p>
    <w:p w14:paraId="1EB557A4" w14:textId="77777777" w:rsidR="00EE40E1" w:rsidRDefault="00EE40E1" w:rsidP="00433639">
      <w:r>
        <w:rPr>
          <w:rFonts w:hint="eastAsia"/>
        </w:rPr>
        <w:t>噗通两声，石头落入水中。</w:t>
      </w:r>
    </w:p>
    <w:p w14:paraId="2DEFE547" w14:textId="77777777" w:rsidR="00650F9D" w:rsidRPr="00AB2F37" w:rsidRDefault="00650F9D" w:rsidP="00433639">
      <w:r>
        <w:rPr>
          <w:rFonts w:hint="eastAsia"/>
        </w:rPr>
        <w:t>四周忽然没了动静</w:t>
      </w:r>
      <w:r w:rsidR="00DC24A8">
        <w:rPr>
          <w:rFonts w:hint="eastAsia"/>
        </w:rPr>
        <w:t>，</w:t>
      </w:r>
      <w:r w:rsidR="007D48C1">
        <w:rPr>
          <w:rFonts w:hint="eastAsia"/>
        </w:rPr>
        <w:t>狄败青不知哪里去了，</w:t>
      </w:r>
      <w:r w:rsidR="00167851">
        <w:rPr>
          <w:rFonts w:hint="eastAsia"/>
        </w:rPr>
        <w:t>只余下溪水流动的声音。</w:t>
      </w:r>
    </w:p>
    <w:p w14:paraId="673B9F32" w14:textId="77777777" w:rsidR="008552CF" w:rsidRPr="008552CF" w:rsidRDefault="00DC24A8" w:rsidP="00433639">
      <w:r>
        <w:rPr>
          <w:rFonts w:hint="eastAsia"/>
        </w:rPr>
        <w:t>仇百里</w:t>
      </w:r>
      <w:r w:rsidR="00494B9F">
        <w:rPr>
          <w:rFonts w:hint="eastAsia"/>
        </w:rPr>
        <w:t>也停了下来，朝周围嗅了嗅</w:t>
      </w:r>
      <w:r w:rsidR="008552CF">
        <w:rPr>
          <w:rFonts w:hint="eastAsia"/>
        </w:rPr>
        <w:t>，嘴角微微上扬，朝着某个方向缓缓走去。</w:t>
      </w:r>
    </w:p>
    <w:p w14:paraId="75572929" w14:textId="77777777" w:rsidR="008552CF" w:rsidRDefault="008552CF" w:rsidP="00433639">
      <w:r>
        <w:rPr>
          <w:rFonts w:hint="eastAsia"/>
        </w:rPr>
        <w:t>是的，他不是四周听了听，而是嗅了嗅。</w:t>
      </w:r>
    </w:p>
    <w:p w14:paraId="2BD30E98" w14:textId="77777777" w:rsidR="008552CF" w:rsidRPr="008552CF" w:rsidRDefault="008552CF" w:rsidP="00433639">
      <w:r>
        <w:rPr>
          <w:rFonts w:hint="eastAsia"/>
        </w:rPr>
        <w:t>连应江湖都不知晓，狄败</w:t>
      </w:r>
      <w:r w:rsidR="00E52E85">
        <w:rPr>
          <w:rFonts w:hint="eastAsia"/>
        </w:rPr>
        <w:t>青怎么可能知道，他能在雾中行走自如的原因是他拥有远超常人的嗅觉，尤其是对鲜血格外敏感。</w:t>
      </w:r>
    </w:p>
    <w:p w14:paraId="5AE3AB11" w14:textId="77777777" w:rsidR="0068684E" w:rsidRDefault="0068684E" w:rsidP="00433639">
      <w:r>
        <w:rPr>
          <w:rFonts w:hint="eastAsia"/>
        </w:rPr>
        <w:t>他的脚步轻而缓，踩在地上时，竟没有发出任何声音，好似幽灵一般。</w:t>
      </w:r>
    </w:p>
    <w:p w14:paraId="6B26A0D0" w14:textId="77777777" w:rsidR="00494B9F" w:rsidRDefault="00D43A3B" w:rsidP="00433639">
      <w:r>
        <w:rPr>
          <w:rFonts w:hint="eastAsia"/>
        </w:rPr>
        <w:t>夕阳突然盛起，</w:t>
      </w:r>
      <w:r w:rsidR="00210D3D">
        <w:rPr>
          <w:rFonts w:hint="eastAsia"/>
        </w:rPr>
        <w:t>变得华光万丈，雾中的世界，变成一片</w:t>
      </w:r>
      <w:r w:rsidR="00153031">
        <w:rPr>
          <w:rFonts w:hint="eastAsia"/>
        </w:rPr>
        <w:t>腥红</w:t>
      </w:r>
      <w:r w:rsidR="00210D3D">
        <w:rPr>
          <w:rFonts w:hint="eastAsia"/>
        </w:rPr>
        <w:t>异象。</w:t>
      </w:r>
    </w:p>
    <w:p w14:paraId="43F42C25" w14:textId="77777777" w:rsidR="00210D3D" w:rsidRDefault="00BA1288" w:rsidP="00433639">
      <w:r>
        <w:rPr>
          <w:rFonts w:hint="eastAsia"/>
        </w:rPr>
        <w:t>视线变得清晰了一些，他看到了从树后露出来的一截衣角。</w:t>
      </w:r>
    </w:p>
    <w:p w14:paraId="094E6687" w14:textId="77777777" w:rsidR="00FB59C8" w:rsidRPr="00FB59C8" w:rsidRDefault="00941F9C" w:rsidP="00433639">
      <w:r>
        <w:rPr>
          <w:rFonts w:hint="eastAsia"/>
        </w:rPr>
        <w:t>仇百里将杀人刀收入鞘，再次按住刀柄，准备用最后一次的拔刀斩终结这一切。</w:t>
      </w:r>
    </w:p>
    <w:p w14:paraId="1FC00FC7" w14:textId="77777777" w:rsidR="0068684E" w:rsidRPr="0068684E" w:rsidRDefault="00965FDD" w:rsidP="00433639">
      <w:r>
        <w:rPr>
          <w:rFonts w:hint="eastAsia"/>
        </w:rPr>
        <w:t>他突然暴掠而起，带动一阵流风，</w:t>
      </w:r>
      <w:r w:rsidR="002F1493">
        <w:rPr>
          <w:rFonts w:hint="eastAsia"/>
        </w:rPr>
        <w:t>在绚丽的夕阳下，刀光再起，划破那片</w:t>
      </w:r>
      <w:r w:rsidR="00153031">
        <w:rPr>
          <w:rFonts w:hint="eastAsia"/>
        </w:rPr>
        <w:t>腥红</w:t>
      </w:r>
      <w:r w:rsidR="002F1493">
        <w:rPr>
          <w:rFonts w:hint="eastAsia"/>
        </w:rPr>
        <w:t>的异象，斩向树后的那人。</w:t>
      </w:r>
    </w:p>
    <w:p w14:paraId="262A0AC1" w14:textId="77777777" w:rsidR="00BC40E0" w:rsidRDefault="00BC40E0" w:rsidP="00433639"/>
    <w:p w14:paraId="35EB5033" w14:textId="77777777" w:rsidR="00BC40E0" w:rsidRPr="00557F15" w:rsidRDefault="00BC40E0" w:rsidP="00433639"/>
    <w:p w14:paraId="1F709650" w14:textId="77777777" w:rsidR="00371911" w:rsidRDefault="00371911" w:rsidP="00371911">
      <w:pPr>
        <w:pStyle w:val="3"/>
      </w:pPr>
      <w:r>
        <w:rPr>
          <w:rFonts w:hint="eastAsia"/>
        </w:rPr>
        <w:lastRenderedPageBreak/>
        <w:t>第五</w:t>
      </w:r>
      <w:r w:rsidR="00530FCA">
        <w:rPr>
          <w:rFonts w:hint="eastAsia"/>
        </w:rPr>
        <w:t>十九</w:t>
      </w:r>
      <w:r>
        <w:rPr>
          <w:rFonts w:hint="eastAsia"/>
        </w:rPr>
        <w:t>章仇百里之死</w:t>
      </w:r>
    </w:p>
    <w:p w14:paraId="3D43301D" w14:textId="77777777" w:rsidR="00E97EA0" w:rsidRDefault="00E97EA0" w:rsidP="00433639">
      <w:r>
        <w:rPr>
          <w:rFonts w:hint="eastAsia"/>
        </w:rPr>
        <w:t>刀光何其绚烂，惊起一行秋雁。</w:t>
      </w:r>
    </w:p>
    <w:p w14:paraId="55999316" w14:textId="77777777" w:rsidR="00371911" w:rsidRDefault="00E97EA0" w:rsidP="00433639">
      <w:r>
        <w:rPr>
          <w:rFonts w:hint="eastAsia"/>
        </w:rPr>
        <w:t>刀势何其霸烈，</w:t>
      </w:r>
      <w:r w:rsidR="00FB5C25">
        <w:rPr>
          <w:rFonts w:hint="eastAsia"/>
        </w:rPr>
        <w:t>诺大一棵树，竟被他拦腰斩去</w:t>
      </w:r>
      <w:r w:rsidR="0053380A">
        <w:rPr>
          <w:rFonts w:hint="eastAsia"/>
        </w:rPr>
        <w:t>，更别说狄败青小小血肉之躯。</w:t>
      </w:r>
    </w:p>
    <w:p w14:paraId="7FACA8ED" w14:textId="77777777" w:rsidR="00FB5C25" w:rsidRDefault="00FB5C25" w:rsidP="00433639">
      <w:r>
        <w:rPr>
          <w:rFonts w:hint="eastAsia"/>
        </w:rPr>
        <w:t>然而，狄败青没有</w:t>
      </w:r>
      <w:r w:rsidR="001B166F">
        <w:rPr>
          <w:rFonts w:hint="eastAsia"/>
        </w:rPr>
        <w:t>随着树断成两截。</w:t>
      </w:r>
    </w:p>
    <w:p w14:paraId="1DD9888E" w14:textId="77777777" w:rsidR="00283B1A" w:rsidRDefault="00BD14C0" w:rsidP="00433639">
      <w:r>
        <w:rPr>
          <w:rFonts w:hint="eastAsia"/>
        </w:rPr>
        <w:t>树下没有人影，只有一截挂着血衣的紫金小刀。</w:t>
      </w:r>
    </w:p>
    <w:p w14:paraId="3D587E30" w14:textId="77777777" w:rsidR="00E80982" w:rsidRDefault="00687A3A" w:rsidP="00433639">
      <w:r>
        <w:rPr>
          <w:rFonts w:hint="eastAsia"/>
        </w:rPr>
        <w:t>仇百里抬起了头，望着天空，那轮</w:t>
      </w:r>
      <w:r w:rsidR="00ED2A71">
        <w:rPr>
          <w:rFonts w:hint="eastAsia"/>
        </w:rPr>
        <w:t>朦胧的火球，</w:t>
      </w:r>
      <w:r>
        <w:rPr>
          <w:rFonts w:hint="eastAsia"/>
        </w:rPr>
        <w:t>突然变得刺眼起来，</w:t>
      </w:r>
      <w:r w:rsidR="00ED2A71">
        <w:rPr>
          <w:rFonts w:hint="eastAsia"/>
        </w:rPr>
        <w:t>耀得张睁不开眼睛。</w:t>
      </w:r>
    </w:p>
    <w:p w14:paraId="06EDBFAC" w14:textId="77777777" w:rsidR="00C94DB8" w:rsidRDefault="005C764E" w:rsidP="00C94DB8">
      <w:r>
        <w:rPr>
          <w:rFonts w:hint="eastAsia"/>
        </w:rPr>
        <w:t>一道身影，从百里溪中暴然掠至</w:t>
      </w:r>
      <w:r w:rsidR="00166D13">
        <w:rPr>
          <w:rFonts w:hint="eastAsia"/>
        </w:rPr>
        <w:t>他身</w:t>
      </w:r>
      <w:r w:rsidR="00F83C62">
        <w:rPr>
          <w:rFonts w:hint="eastAsia"/>
        </w:rPr>
        <w:t>后</w:t>
      </w:r>
      <w:r w:rsidR="00C94DB8">
        <w:rPr>
          <w:rFonts w:hint="eastAsia"/>
        </w:rPr>
        <w:t>。</w:t>
      </w:r>
    </w:p>
    <w:p w14:paraId="69DEE0DB" w14:textId="77777777" w:rsidR="00C94DB8" w:rsidRDefault="001859E8" w:rsidP="00C94DB8">
      <w:r>
        <w:rPr>
          <w:rFonts w:hint="eastAsia"/>
        </w:rPr>
        <w:t>一拳轰落，却挟着恐怖的</w:t>
      </w:r>
      <w:r w:rsidR="00C94DB8">
        <w:rPr>
          <w:rFonts w:hint="eastAsia"/>
        </w:rPr>
        <w:t>风</w:t>
      </w:r>
      <w:r>
        <w:rPr>
          <w:rFonts w:hint="eastAsia"/>
        </w:rPr>
        <w:t>势</w:t>
      </w:r>
      <w:r w:rsidR="00C94DB8">
        <w:rPr>
          <w:rFonts w:hint="eastAsia"/>
        </w:rPr>
        <w:t>，</w:t>
      </w:r>
      <w:r w:rsidR="00A5629F">
        <w:rPr>
          <w:rFonts w:hint="eastAsia"/>
        </w:rPr>
        <w:t>从后面击碎了他半边</w:t>
      </w:r>
      <w:r>
        <w:rPr>
          <w:rFonts w:hint="eastAsia"/>
        </w:rPr>
        <w:t>心脏</w:t>
      </w:r>
      <w:r w:rsidR="00C94DB8">
        <w:rPr>
          <w:rFonts w:hint="eastAsia"/>
        </w:rPr>
        <w:t>。</w:t>
      </w:r>
    </w:p>
    <w:p w14:paraId="26651451" w14:textId="77777777" w:rsidR="00252342" w:rsidRDefault="00252342" w:rsidP="00C94DB8">
      <w:r>
        <w:rPr>
          <w:rFonts w:hint="eastAsia"/>
        </w:rPr>
        <w:t>仇百里张大了嘴，却发不出惨叫。</w:t>
      </w:r>
    </w:p>
    <w:p w14:paraId="0EC92A57" w14:textId="77777777" w:rsidR="00252342" w:rsidRDefault="00252342" w:rsidP="00C94DB8">
      <w:r>
        <w:rPr>
          <w:rFonts w:hint="eastAsia"/>
        </w:rPr>
        <w:t>只有一声闷哼，以及鲜血从口中喷出的声音。</w:t>
      </w:r>
    </w:p>
    <w:p w14:paraId="566A06F3" w14:textId="77777777" w:rsidR="00252342" w:rsidRDefault="00DF3514" w:rsidP="00252342">
      <w:r>
        <w:rPr>
          <w:rFonts w:hint="eastAsia"/>
        </w:rPr>
        <w:t>腥红的雾，染了血之后，变得更为凄艳，洒在了挂在树上的那截紫衣上。</w:t>
      </w:r>
    </w:p>
    <w:p w14:paraId="3C996CB9" w14:textId="77777777" w:rsidR="001803C9" w:rsidRDefault="001803C9" w:rsidP="00252342">
      <w:r>
        <w:rPr>
          <w:rFonts w:hint="eastAsia"/>
        </w:rPr>
        <w:t>四周都很安静。</w:t>
      </w:r>
    </w:p>
    <w:p w14:paraId="64ECC3E1" w14:textId="77777777" w:rsidR="008E3609" w:rsidRDefault="008E3609" w:rsidP="00252342">
      <w:r>
        <w:rPr>
          <w:rFonts w:hint="eastAsia"/>
        </w:rPr>
        <w:t>风，轻轻而动。</w:t>
      </w:r>
    </w:p>
    <w:p w14:paraId="6A23844C" w14:textId="77777777" w:rsidR="00C214ED" w:rsidRDefault="00C214ED" w:rsidP="00252342">
      <w:r>
        <w:rPr>
          <w:rFonts w:hint="eastAsia"/>
        </w:rPr>
        <w:t>水，潺潺而流。</w:t>
      </w:r>
    </w:p>
    <w:p w14:paraId="6F975796" w14:textId="77777777" w:rsidR="001803C9" w:rsidRDefault="001803C9" w:rsidP="00C94DB8">
      <w:r>
        <w:rPr>
          <w:rFonts w:hint="eastAsia"/>
        </w:rPr>
        <w:t>狄败青的声音如水漱石，如风过林。</w:t>
      </w:r>
    </w:p>
    <w:p w14:paraId="1C07F8A0" w14:textId="77777777" w:rsidR="00C214ED" w:rsidRDefault="00C214ED" w:rsidP="00C94DB8">
      <w:r>
        <w:rPr>
          <w:rFonts w:hint="eastAsia"/>
        </w:rPr>
        <w:t>“你输了。”</w:t>
      </w:r>
    </w:p>
    <w:p w14:paraId="78D9D196" w14:textId="77777777" w:rsidR="00C214ED" w:rsidRPr="00632492" w:rsidRDefault="00C214ED" w:rsidP="00C94DB8">
      <w:r>
        <w:rPr>
          <w:rFonts w:hint="eastAsia"/>
        </w:rPr>
        <w:t>仇百里望着那染血的紫衣，</w:t>
      </w:r>
      <w:r w:rsidR="000A000F">
        <w:rPr>
          <w:rFonts w:hint="eastAsia"/>
        </w:rPr>
        <w:t>忽然笑了起来。</w:t>
      </w:r>
    </w:p>
    <w:p w14:paraId="574A61ED" w14:textId="77777777" w:rsidR="00252342" w:rsidRDefault="00252342" w:rsidP="00685C6E">
      <w:r>
        <w:rPr>
          <w:rFonts w:hint="eastAsia"/>
        </w:rPr>
        <w:t>刀</w:t>
      </w:r>
      <w:r w:rsidR="00685C6E">
        <w:rPr>
          <w:rFonts w:hint="eastAsia"/>
        </w:rPr>
        <w:t>，</w:t>
      </w:r>
      <w:r>
        <w:rPr>
          <w:rFonts w:hint="eastAsia"/>
        </w:rPr>
        <w:t>掉到了地上，落了一声铿然。</w:t>
      </w:r>
    </w:p>
    <w:p w14:paraId="5B9B9371" w14:textId="77777777" w:rsidR="00006388" w:rsidRDefault="00006388" w:rsidP="00685C6E">
      <w:r>
        <w:rPr>
          <w:rFonts w:hint="eastAsia"/>
        </w:rPr>
        <w:t>最后的落霞，在浓雾中不断分解，天地氤氲，好一片流光异彩。</w:t>
      </w:r>
    </w:p>
    <w:p w14:paraId="7A7447CA" w14:textId="77777777" w:rsidR="00006388" w:rsidRDefault="00006388" w:rsidP="00006388">
      <w:r>
        <w:rPr>
          <w:rFonts w:hint="eastAsia"/>
        </w:rPr>
        <w:t>狄败青松手，向后退了数步，一阵踉跄</w:t>
      </w:r>
      <w:r w:rsidR="002B4E53">
        <w:rPr>
          <w:rFonts w:hint="eastAsia"/>
        </w:rPr>
        <w:t>，险些摔</w:t>
      </w:r>
      <w:r w:rsidR="00F65C48">
        <w:rPr>
          <w:rFonts w:hint="eastAsia"/>
        </w:rPr>
        <w:t>倒</w:t>
      </w:r>
      <w:r>
        <w:rPr>
          <w:rFonts w:hint="eastAsia"/>
        </w:rPr>
        <w:t>。</w:t>
      </w:r>
    </w:p>
    <w:p w14:paraId="59F3063E" w14:textId="77777777" w:rsidR="00B7658D" w:rsidRDefault="00B7658D" w:rsidP="00006388">
      <w:r>
        <w:rPr>
          <w:rFonts w:hint="eastAsia"/>
        </w:rPr>
        <w:t>溪水寒凉，从伤口处侵入，直入骨髓。</w:t>
      </w:r>
    </w:p>
    <w:p w14:paraId="5B436E16" w14:textId="77777777" w:rsidR="00BA0F24" w:rsidRDefault="00B7658D" w:rsidP="00006388">
      <w:r>
        <w:rPr>
          <w:rFonts w:hint="eastAsia"/>
        </w:rPr>
        <w:t>水珠滴滴而落，血水跟着流下</w:t>
      </w:r>
      <w:r w:rsidR="005764A1">
        <w:rPr>
          <w:rFonts w:hint="eastAsia"/>
        </w:rPr>
        <w:t>，血气吹到了风中</w:t>
      </w:r>
      <w:r>
        <w:rPr>
          <w:rFonts w:hint="eastAsia"/>
        </w:rPr>
        <w:t>。</w:t>
      </w:r>
    </w:p>
    <w:p w14:paraId="44E31B9B" w14:textId="77777777" w:rsidR="00762C7D" w:rsidRDefault="00762C7D" w:rsidP="00006388">
      <w:r>
        <w:rPr>
          <w:rFonts w:hint="eastAsia"/>
        </w:rPr>
        <w:t>仇百里微微缩鼻，</w:t>
      </w:r>
      <w:r w:rsidR="000A7E79">
        <w:rPr>
          <w:rFonts w:hint="eastAsia"/>
        </w:rPr>
        <w:t>皱眉说道：“</w:t>
      </w:r>
      <w:r w:rsidR="00270721">
        <w:rPr>
          <w:rFonts w:hint="eastAsia"/>
        </w:rPr>
        <w:t>原来是那时候。</w:t>
      </w:r>
      <w:r w:rsidR="000A7E79">
        <w:rPr>
          <w:rFonts w:hint="eastAsia"/>
        </w:rPr>
        <w:t>”</w:t>
      </w:r>
    </w:p>
    <w:p w14:paraId="57A6EC70" w14:textId="77777777" w:rsidR="003E6E3A" w:rsidRDefault="00F745E5" w:rsidP="00006388">
      <w:r>
        <w:rPr>
          <w:rFonts w:hint="eastAsia"/>
        </w:rPr>
        <w:t>狄败青点点头，说道：“那时候，你漏了三刀。”</w:t>
      </w:r>
    </w:p>
    <w:p w14:paraId="39C96A71" w14:textId="77777777" w:rsidR="00CA0C31" w:rsidRDefault="00CA0C31" w:rsidP="00006388">
      <w:r>
        <w:rPr>
          <w:rFonts w:hint="eastAsia"/>
        </w:rPr>
        <w:t>仇百里认真地想了想，他在乱刀凌迟狄败青的时候，确实漏了三刀。</w:t>
      </w:r>
    </w:p>
    <w:p w14:paraId="7F053E26" w14:textId="77777777" w:rsidR="00580752" w:rsidRDefault="00580752" w:rsidP="00006388">
      <w:r>
        <w:rPr>
          <w:rFonts w:hint="eastAsia"/>
        </w:rPr>
        <w:t>狄败青当时走的是直线，如果是听声辨位，不可能漏了三刀。</w:t>
      </w:r>
    </w:p>
    <w:p w14:paraId="072E347D" w14:textId="77777777" w:rsidR="00580752" w:rsidRDefault="00580752" w:rsidP="00006388">
      <w:r>
        <w:rPr>
          <w:rFonts w:hint="eastAsia"/>
        </w:rPr>
        <w:t>五感形声闻味触，去掉味触，再排除视觉与味觉，那只有嗅觉了。</w:t>
      </w:r>
    </w:p>
    <w:p w14:paraId="12A05C7B" w14:textId="77777777" w:rsidR="00E2772B" w:rsidRDefault="00E2772B" w:rsidP="00006388">
      <w:r>
        <w:rPr>
          <w:rFonts w:hint="eastAsia"/>
        </w:rPr>
        <w:t>如果是嗅觉，那最有可能的便是血气。</w:t>
      </w:r>
    </w:p>
    <w:p w14:paraId="2D088F96" w14:textId="77777777" w:rsidR="00580752" w:rsidRDefault="00580752" w:rsidP="00006388">
      <w:r>
        <w:rPr>
          <w:rFonts w:hint="eastAsia"/>
        </w:rPr>
        <w:t>于是狄败青跑了起来，不断的变换方位，</w:t>
      </w:r>
      <w:r w:rsidR="00E2772B">
        <w:rPr>
          <w:rFonts w:hint="eastAsia"/>
        </w:rPr>
        <w:t>一是确认是不是声音，二是把自己的血气扩散到周围，扰乱仇百里的判断。</w:t>
      </w:r>
    </w:p>
    <w:p w14:paraId="3C792A1C" w14:textId="77777777" w:rsidR="00EE44DF" w:rsidRDefault="00CB76DF" w:rsidP="00006388">
      <w:r>
        <w:rPr>
          <w:rFonts w:hint="eastAsia"/>
        </w:rPr>
        <w:t>果不其然，仇百里之后再没有找到他</w:t>
      </w:r>
    </w:p>
    <w:p w14:paraId="0F514BFE" w14:textId="77777777" w:rsidR="00CB76DF" w:rsidRDefault="00753E4B" w:rsidP="00685C6E">
      <w:r>
        <w:rPr>
          <w:rFonts w:hint="eastAsia"/>
        </w:rPr>
        <w:t>狄败青把脱下了染血的衣服，</w:t>
      </w:r>
      <w:r w:rsidR="00432885">
        <w:rPr>
          <w:rFonts w:hint="eastAsia"/>
        </w:rPr>
        <w:t>挂在了树上，</w:t>
      </w:r>
      <w:r w:rsidR="00CB76DF">
        <w:rPr>
          <w:rFonts w:hint="eastAsia"/>
        </w:rPr>
        <w:t>利用四周的水雾洗去了他的血气。</w:t>
      </w:r>
    </w:p>
    <w:p w14:paraId="3CDCFE41" w14:textId="77777777" w:rsidR="00235323" w:rsidRDefault="00C4683C" w:rsidP="00685C6E">
      <w:r>
        <w:rPr>
          <w:rFonts w:hint="eastAsia"/>
        </w:rPr>
        <w:t>在仇百里准备靠近时，</w:t>
      </w:r>
      <w:r w:rsidR="00432885">
        <w:rPr>
          <w:rFonts w:hint="eastAsia"/>
        </w:rPr>
        <w:t>他丢出两颗石头，一颗刻意丢歪，然后</w:t>
      </w:r>
      <w:r w:rsidR="009E06BE">
        <w:rPr>
          <w:rFonts w:hint="eastAsia"/>
        </w:rPr>
        <w:t>他赤身跃起，抱着那颗丢歪</w:t>
      </w:r>
      <w:r w:rsidR="00432885">
        <w:rPr>
          <w:rFonts w:hint="eastAsia"/>
        </w:rPr>
        <w:t>的石头，一起落入了百里溪中。</w:t>
      </w:r>
    </w:p>
    <w:p w14:paraId="0512D92F" w14:textId="77777777" w:rsidR="0081536D" w:rsidRPr="0081536D" w:rsidRDefault="0081536D" w:rsidP="00685C6E">
      <w:r>
        <w:rPr>
          <w:rFonts w:hint="eastAsia"/>
        </w:rPr>
        <w:t>溪水洗刷掉身上的血水，狄败青只需待时而动。</w:t>
      </w:r>
    </w:p>
    <w:p w14:paraId="3F22A42F" w14:textId="77777777" w:rsidR="00E80982" w:rsidRDefault="00987980" w:rsidP="00433639">
      <w:r>
        <w:rPr>
          <w:rFonts w:hint="eastAsia"/>
        </w:rPr>
        <w:t>仇百里扭过头，望着狄败青，问</w:t>
      </w:r>
      <w:r w:rsidR="00235323">
        <w:rPr>
          <w:rFonts w:hint="eastAsia"/>
        </w:rPr>
        <w:t>道：</w:t>
      </w:r>
      <w:r w:rsidR="005229D1">
        <w:rPr>
          <w:rFonts w:hint="eastAsia"/>
        </w:rPr>
        <w:t>“</w:t>
      </w:r>
      <w:r w:rsidR="00DD2E68">
        <w:rPr>
          <w:rFonts w:hint="eastAsia"/>
        </w:rPr>
        <w:t>你怎么知道我何时已经斩中了树的？</w:t>
      </w:r>
      <w:r w:rsidR="005229D1">
        <w:rPr>
          <w:rFonts w:hint="eastAsia"/>
        </w:rPr>
        <w:t>”</w:t>
      </w:r>
    </w:p>
    <w:p w14:paraId="2F017D2F" w14:textId="77777777" w:rsidR="00C133F8" w:rsidRPr="00C133F8" w:rsidRDefault="00C133F8" w:rsidP="00433639">
      <w:r>
        <w:rPr>
          <w:rFonts w:hint="eastAsia"/>
        </w:rPr>
        <w:t>整个过程，他都能想得明白，这是他唯一想不通的地方。</w:t>
      </w:r>
    </w:p>
    <w:p w14:paraId="672C534E" w14:textId="77777777" w:rsidR="00533D86" w:rsidRDefault="00533D86" w:rsidP="00433639">
      <w:r>
        <w:rPr>
          <w:rFonts w:hint="eastAsia"/>
        </w:rPr>
        <w:t>狄败青扬了扬手，他的手上缠着一根细线，那是从他衣服上扯下来的，</w:t>
      </w:r>
      <w:r w:rsidR="00921F85">
        <w:rPr>
          <w:rFonts w:hint="eastAsia"/>
        </w:rPr>
        <w:t>一旦他的衣服受到了攻击，便会牵动另一头的他，这就是他攻击的时机。</w:t>
      </w:r>
    </w:p>
    <w:p w14:paraId="2A84D25F" w14:textId="77777777" w:rsidR="00430FE0" w:rsidRDefault="00BA4284" w:rsidP="00433639">
      <w:r>
        <w:rPr>
          <w:rFonts w:hint="eastAsia"/>
        </w:rPr>
        <w:t>仇百里怔了怔，</w:t>
      </w:r>
      <w:r w:rsidR="008F7634">
        <w:rPr>
          <w:rFonts w:hint="eastAsia"/>
        </w:rPr>
        <w:t>赞叹</w:t>
      </w:r>
      <w:r w:rsidR="008B7E16">
        <w:rPr>
          <w:rFonts w:hint="eastAsia"/>
        </w:rPr>
        <w:t>说道：“</w:t>
      </w:r>
      <w:r w:rsidR="008F7634">
        <w:rPr>
          <w:rFonts w:hint="eastAsia"/>
        </w:rPr>
        <w:t>了不起。</w:t>
      </w:r>
      <w:r>
        <w:rPr>
          <w:rFonts w:hint="eastAsia"/>
        </w:rPr>
        <w:t>”</w:t>
      </w:r>
    </w:p>
    <w:p w14:paraId="448743BA" w14:textId="77777777" w:rsidR="00C174C2" w:rsidRDefault="00C174C2" w:rsidP="00433639">
      <w:r>
        <w:rPr>
          <w:rFonts w:hint="eastAsia"/>
        </w:rPr>
        <w:t>这是真心的叹服，连应江湖都没有发现他的秘密，狄败青竟然这么短的时间识破，然后制定计划反击，这是多么可怕的战斗智慧。</w:t>
      </w:r>
    </w:p>
    <w:p w14:paraId="143E1FC6" w14:textId="77777777" w:rsidR="00E26227" w:rsidRDefault="00A87162" w:rsidP="00433639">
      <w:r>
        <w:rPr>
          <w:rFonts w:hint="eastAsia"/>
        </w:rPr>
        <w:lastRenderedPageBreak/>
        <w:t>仇百里</w:t>
      </w:r>
      <w:r w:rsidR="008743FE">
        <w:rPr>
          <w:rFonts w:hint="eastAsia"/>
        </w:rPr>
        <w:t>转过身来，看了看他，</w:t>
      </w:r>
      <w:r>
        <w:rPr>
          <w:rFonts w:hint="eastAsia"/>
        </w:rPr>
        <w:t>问道：</w:t>
      </w:r>
      <w:r w:rsidR="00E26227">
        <w:rPr>
          <w:rFonts w:hint="eastAsia"/>
        </w:rPr>
        <w:t>“你们佛国的和尚出手都这么暴力吗？”</w:t>
      </w:r>
    </w:p>
    <w:p w14:paraId="2E55A34E" w14:textId="77777777" w:rsidR="00430FE0" w:rsidRPr="00430FE0" w:rsidRDefault="00430FE0" w:rsidP="00433639">
      <w:r>
        <w:rPr>
          <w:rFonts w:hint="eastAsia"/>
        </w:rPr>
        <w:t>狄败青看了看自己身上的刀痕，笑笑不说话。</w:t>
      </w:r>
    </w:p>
    <w:p w14:paraId="2666BFE7" w14:textId="77777777" w:rsidR="000035FD" w:rsidRDefault="000035FD" w:rsidP="00E80982">
      <w:r>
        <w:rPr>
          <w:rFonts w:hint="eastAsia"/>
        </w:rPr>
        <w:t>仇百里</w:t>
      </w:r>
      <w:r w:rsidR="00C231FB">
        <w:rPr>
          <w:rFonts w:hint="eastAsia"/>
        </w:rPr>
        <w:t>也笑了起来，然后</w:t>
      </w:r>
      <w:r>
        <w:rPr>
          <w:rFonts w:hint="eastAsia"/>
        </w:rPr>
        <w:t>仰面倒下。</w:t>
      </w:r>
    </w:p>
    <w:p w14:paraId="4EDCCF38" w14:textId="77777777" w:rsidR="008F7634" w:rsidRDefault="000035FD" w:rsidP="00E80982">
      <w:r>
        <w:rPr>
          <w:rFonts w:hint="eastAsia"/>
        </w:rPr>
        <w:t>溪边的落叶湿意极重，他倒下时发不出任何声响。</w:t>
      </w:r>
    </w:p>
    <w:p w14:paraId="08066A11" w14:textId="77777777" w:rsidR="008617F9" w:rsidRDefault="008617F9" w:rsidP="00E80982">
      <w:r>
        <w:rPr>
          <w:rFonts w:hint="eastAsia"/>
        </w:rPr>
        <w:t>天上的那轮日轮，越发炽盛，好似要在坠下去前，将一切燃烧怠尽。</w:t>
      </w:r>
    </w:p>
    <w:p w14:paraId="791FD607" w14:textId="77777777" w:rsidR="005705AF" w:rsidRDefault="005705AF" w:rsidP="00E80982">
      <w:r>
        <w:rPr>
          <w:rFonts w:hint="eastAsia"/>
        </w:rPr>
        <w:t>溪边的雾似也燃烧起来，</w:t>
      </w:r>
      <w:r w:rsidR="00997515">
        <w:rPr>
          <w:rFonts w:hint="eastAsia"/>
        </w:rPr>
        <w:t>一片火红色的流光异彩。</w:t>
      </w:r>
    </w:p>
    <w:p w14:paraId="5562D22A" w14:textId="77777777" w:rsidR="00997515" w:rsidRDefault="00997515" w:rsidP="00E80982">
      <w:r>
        <w:rPr>
          <w:rFonts w:hint="eastAsia"/>
        </w:rPr>
        <w:t>就像那一天吞噬一切的火焰。</w:t>
      </w:r>
    </w:p>
    <w:p w14:paraId="4B256668" w14:textId="77777777" w:rsidR="00FD578E" w:rsidRDefault="00956A96" w:rsidP="00E80982">
      <w:r>
        <w:rPr>
          <w:rFonts w:hint="eastAsia"/>
        </w:rPr>
        <w:t>在那一天，他看到了恶魔。</w:t>
      </w:r>
    </w:p>
    <w:p w14:paraId="74D672C1" w14:textId="77777777" w:rsidR="00123297" w:rsidRDefault="00FD578E" w:rsidP="00FD578E">
      <w:r>
        <w:rPr>
          <w:rFonts w:hint="eastAsia"/>
        </w:rPr>
        <w:t>仇百里望着这片火焰般的云雾，脸上写满了嘲弄之情，说道：</w:t>
      </w:r>
      <w:r w:rsidR="00123297">
        <w:rPr>
          <w:rFonts w:hint="eastAsia"/>
        </w:rPr>
        <w:t>“</w:t>
      </w:r>
      <w:r>
        <w:rPr>
          <w:rFonts w:hint="eastAsia"/>
        </w:rPr>
        <w:t>当我打算放下所有的仇恨，去迎接那个无暇的新生命时，她们却剥夺了娇姨母亲的权利。</w:t>
      </w:r>
      <w:r w:rsidR="00123297">
        <w:rPr>
          <w:rFonts w:hint="eastAsia"/>
        </w:rPr>
        <w:t>”</w:t>
      </w:r>
    </w:p>
    <w:p w14:paraId="61FD412F" w14:textId="77777777" w:rsidR="003F5C50" w:rsidRDefault="00FD578E" w:rsidP="00FD578E">
      <w:r>
        <w:rPr>
          <w:rFonts w:hint="eastAsia"/>
        </w:rPr>
        <w:t>狄败青</w:t>
      </w:r>
      <w:r w:rsidR="003F5C50">
        <w:rPr>
          <w:rFonts w:hint="eastAsia"/>
        </w:rPr>
        <w:t>听过关于他的些许传闻，传说他一把火烧了全村的人，但没有人知道为什么，此刻他稍稍明了。</w:t>
      </w:r>
    </w:p>
    <w:p w14:paraId="4BBA97A4" w14:textId="77777777" w:rsidR="00FD578E" w:rsidRPr="00123297" w:rsidRDefault="003F5C50" w:rsidP="00FD578E">
      <w:r>
        <w:rPr>
          <w:rFonts w:hint="eastAsia"/>
        </w:rPr>
        <w:t>狄败青</w:t>
      </w:r>
      <w:r w:rsidR="00FD578E">
        <w:rPr>
          <w:rFonts w:hint="eastAsia"/>
        </w:rPr>
        <w:t>看着他，问道：“所以你再度拾起了仇恨，</w:t>
      </w:r>
      <w:r w:rsidR="001D4A83">
        <w:rPr>
          <w:rFonts w:hint="eastAsia"/>
        </w:rPr>
        <w:t>再次坠入了黑暗之中，用那</w:t>
      </w:r>
      <w:r w:rsidR="00942E4D">
        <w:rPr>
          <w:rFonts w:hint="eastAsia"/>
        </w:rPr>
        <w:t>把大火结束了一切</w:t>
      </w:r>
      <w:r w:rsidR="00FD578E">
        <w:rPr>
          <w:rFonts w:hint="eastAsia"/>
        </w:rPr>
        <w:t>？”</w:t>
      </w:r>
    </w:p>
    <w:p w14:paraId="50585A2D" w14:textId="77777777" w:rsidR="00942E4D" w:rsidRDefault="00FD1A2A" w:rsidP="00E80982">
      <w:r>
        <w:rPr>
          <w:rFonts w:hint="eastAsia"/>
        </w:rPr>
        <w:t>仇百里摇摇头，</w:t>
      </w:r>
      <w:r w:rsidR="00942E4D">
        <w:rPr>
          <w:rFonts w:hint="eastAsia"/>
        </w:rPr>
        <w:t>说道：“</w:t>
      </w:r>
      <w:r w:rsidR="009C6E74">
        <w:rPr>
          <w:rFonts w:hint="eastAsia"/>
        </w:rPr>
        <w:t>身</w:t>
      </w:r>
      <w:r w:rsidR="00942E4D">
        <w:rPr>
          <w:rFonts w:hint="eastAsia"/>
        </w:rPr>
        <w:t>在黑暗的人，不会被另一片黑暗吞噬。”</w:t>
      </w:r>
    </w:p>
    <w:p w14:paraId="688843E4" w14:textId="77777777" w:rsidR="009C6E74" w:rsidRDefault="009C6E74" w:rsidP="00E80982">
      <w:r>
        <w:rPr>
          <w:rFonts w:hint="eastAsia"/>
        </w:rPr>
        <w:t>狄败青不能理解，问道：“</w:t>
      </w:r>
      <w:r w:rsidRPr="004D6FE4">
        <w:t>所以那一天到底发生了什么</w:t>
      </w:r>
      <w:r>
        <w:rPr>
          <w:rFonts w:hint="eastAsia"/>
        </w:rPr>
        <w:t>。”</w:t>
      </w:r>
    </w:p>
    <w:p w14:paraId="4EA16FF9" w14:textId="77777777" w:rsidR="002E2D5F" w:rsidRDefault="002E2D5F" w:rsidP="00E80982">
      <w:r>
        <w:rPr>
          <w:rFonts w:hint="eastAsia"/>
        </w:rPr>
        <w:t>“</w:t>
      </w:r>
      <w:r w:rsidR="00120326">
        <w:rPr>
          <w:rFonts w:hint="eastAsia"/>
        </w:rPr>
        <w:t>我看到娇姨</w:t>
      </w:r>
      <w:r w:rsidR="001A10A5">
        <w:rPr>
          <w:rFonts w:hint="eastAsia"/>
        </w:rPr>
        <w:t>……</w:t>
      </w:r>
      <w:r>
        <w:rPr>
          <w:rFonts w:hint="eastAsia"/>
        </w:rPr>
        <w:t>”</w:t>
      </w:r>
    </w:p>
    <w:p w14:paraId="22517DBF" w14:textId="77777777" w:rsidR="008F7634" w:rsidRDefault="00AD7D6E" w:rsidP="00E80982">
      <w:r>
        <w:rPr>
          <w:rFonts w:hint="eastAsia"/>
        </w:rPr>
        <w:t>仇百里说完这句话，</w:t>
      </w:r>
      <w:r w:rsidR="00FD1A2A">
        <w:rPr>
          <w:rFonts w:hint="eastAsia"/>
        </w:rPr>
        <w:t>笑了起来</w:t>
      </w:r>
      <w:r w:rsidR="003F165D">
        <w:rPr>
          <w:rFonts w:hint="eastAsia"/>
        </w:rPr>
        <w:t>，鲜血从他口中流出来</w:t>
      </w:r>
      <w:r w:rsidR="00881943">
        <w:rPr>
          <w:rFonts w:hint="eastAsia"/>
        </w:rPr>
        <w:t>，</w:t>
      </w:r>
      <w:r w:rsidR="00E55FC9">
        <w:rPr>
          <w:rFonts w:hint="eastAsia"/>
        </w:rPr>
        <w:t>眼泪也跟着流下，</w:t>
      </w:r>
      <w:r w:rsidR="00881943">
        <w:rPr>
          <w:rFonts w:hint="eastAsia"/>
        </w:rPr>
        <w:t>说不尽的凄艳</w:t>
      </w:r>
      <w:r w:rsidR="002E2D5F">
        <w:rPr>
          <w:rFonts w:hint="eastAsia"/>
        </w:rPr>
        <w:t>。</w:t>
      </w:r>
    </w:p>
    <w:p w14:paraId="2B51DD82" w14:textId="77777777" w:rsidR="00AD7D6E" w:rsidRDefault="00AD7D6E" w:rsidP="00E80982">
      <w:r>
        <w:rPr>
          <w:rFonts w:hint="eastAsia"/>
        </w:rPr>
        <w:t>看到他的笑容，狄败青忽然明白了，仇百里不是坠入了黑暗，而是自愿跳进了那些深渊。</w:t>
      </w:r>
    </w:p>
    <w:p w14:paraId="7EAB84E3" w14:textId="77777777" w:rsidR="00120326" w:rsidRDefault="008E1368" w:rsidP="00E80982">
      <w:r>
        <w:rPr>
          <w:rFonts w:hint="eastAsia"/>
        </w:rPr>
        <w:t>身在黑暗的人，</w:t>
      </w:r>
      <w:r w:rsidR="00120326">
        <w:rPr>
          <w:rFonts w:hint="eastAsia"/>
        </w:rPr>
        <w:t>害怕的不是更深的黑暗，而是自己守护的那一点光明本身也是黑暗。</w:t>
      </w:r>
    </w:p>
    <w:p w14:paraId="1515EF4E" w14:textId="77777777" w:rsidR="00451C43" w:rsidRDefault="00451C43" w:rsidP="00E80982">
      <w:r>
        <w:rPr>
          <w:rFonts w:hint="eastAsia"/>
        </w:rPr>
        <w:t>他唯</w:t>
      </w:r>
      <w:r w:rsidR="00355123">
        <w:rPr>
          <w:rFonts w:hint="eastAsia"/>
        </w:rPr>
        <w:t>一不能理解的是，既然所有相关的人都被他烧死了，为什么还不停下来？</w:t>
      </w:r>
    </w:p>
    <w:p w14:paraId="058A3A1D" w14:textId="77777777" w:rsidR="00E80982" w:rsidRPr="004D6FE4" w:rsidRDefault="00355123" w:rsidP="00E80982">
      <w:r>
        <w:rPr>
          <w:rFonts w:hint="eastAsia"/>
        </w:rPr>
        <w:t>狄败青问</w:t>
      </w:r>
      <w:r w:rsidR="002A6614">
        <w:rPr>
          <w:rFonts w:hint="eastAsia"/>
        </w:rPr>
        <w:t>道：</w:t>
      </w:r>
      <w:r w:rsidR="00E80982" w:rsidRPr="004D6FE4">
        <w:rPr>
          <w:rFonts w:hint="eastAsia"/>
        </w:rPr>
        <w:t>“既然你经历过这种痛苦，为什么还要把这种仇恨传递下去？”</w:t>
      </w:r>
    </w:p>
    <w:p w14:paraId="22E4158C" w14:textId="77777777" w:rsidR="00E80982" w:rsidRPr="004D6FE4" w:rsidRDefault="00E80982" w:rsidP="00E80982">
      <w:r w:rsidRPr="004D6FE4">
        <w:rPr>
          <w:rFonts w:hint="eastAsia"/>
        </w:rPr>
        <w:t>仇百里</w:t>
      </w:r>
      <w:r w:rsidR="002A6614">
        <w:rPr>
          <w:rFonts w:hint="eastAsia"/>
        </w:rPr>
        <w:t>觉得这句话真可笑</w:t>
      </w:r>
      <w:r w:rsidRPr="004D6FE4">
        <w:rPr>
          <w:rFonts w:hint="eastAsia"/>
        </w:rPr>
        <w:t>，说道：“我遭到了这世界最残酷的恶意，你却要我去爱这个世界？”</w:t>
      </w:r>
    </w:p>
    <w:p w14:paraId="231B5961" w14:textId="77777777" w:rsidR="00E80982" w:rsidRDefault="00787970" w:rsidP="00E80982">
      <w:r>
        <w:rPr>
          <w:rFonts w:hint="eastAsia"/>
        </w:rPr>
        <w:t>狄败青</w:t>
      </w:r>
      <w:r w:rsidR="005F1FE0">
        <w:rPr>
          <w:rFonts w:hint="eastAsia"/>
        </w:rPr>
        <w:t>怔住了，他不知道如何回答这个问题。</w:t>
      </w:r>
    </w:p>
    <w:p w14:paraId="6B409695" w14:textId="77777777" w:rsidR="00473394" w:rsidRDefault="00E978E0" w:rsidP="00473394">
      <w:commentRangeStart w:id="19"/>
      <w:r>
        <w:rPr>
          <w:rFonts w:hint="eastAsia"/>
        </w:rPr>
        <w:t>仇百里忽然问</w:t>
      </w:r>
      <w:r w:rsidR="00473394">
        <w:rPr>
          <w:rFonts w:hint="eastAsia"/>
        </w:rPr>
        <w:t>道：“新的生命宛若一张白纸，没有背负原罪，可为什么大多数人最终都活成了</w:t>
      </w:r>
      <w:r w:rsidR="001D3029">
        <w:rPr>
          <w:rFonts w:hint="eastAsia"/>
        </w:rPr>
        <w:t>穷凶极恶的模样</w:t>
      </w:r>
      <w:r>
        <w:rPr>
          <w:rFonts w:hint="eastAsia"/>
        </w:rPr>
        <w:t>？</w:t>
      </w:r>
      <w:r w:rsidR="00473394">
        <w:rPr>
          <w:rFonts w:hint="eastAsia"/>
        </w:rPr>
        <w:t>”</w:t>
      </w:r>
      <w:commentRangeEnd w:id="19"/>
      <w:r w:rsidR="001D3029">
        <w:rPr>
          <w:rStyle w:val="a6"/>
        </w:rPr>
        <w:commentReference w:id="19"/>
      </w:r>
    </w:p>
    <w:p w14:paraId="27DDC2BF" w14:textId="77777777" w:rsidR="00473394" w:rsidRPr="00E978E0" w:rsidRDefault="00E978E0" w:rsidP="00E80982">
      <w:r>
        <w:rPr>
          <w:rFonts w:hint="eastAsia"/>
        </w:rPr>
        <w:t>狄败青想了想，说答道：“因为经历。”</w:t>
      </w:r>
    </w:p>
    <w:p w14:paraId="0184F388" w14:textId="77777777" w:rsidR="008E1368" w:rsidRDefault="00422EE8" w:rsidP="008E1368">
      <w:r>
        <w:rPr>
          <w:rFonts w:hint="eastAsia"/>
        </w:rPr>
        <w:t>仇百里艰难地点点头，</w:t>
      </w:r>
      <w:r w:rsidR="00763A24">
        <w:rPr>
          <w:rFonts w:hint="eastAsia"/>
        </w:rPr>
        <w:t>说道：</w:t>
      </w:r>
      <w:r w:rsidR="00787970">
        <w:rPr>
          <w:rFonts w:hint="eastAsia"/>
        </w:rPr>
        <w:t>“</w:t>
      </w:r>
      <w:r w:rsidR="008E1368">
        <w:rPr>
          <w:rFonts w:hint="eastAsia"/>
        </w:rPr>
        <w:t>这个世界总是对恶人格外宽容，对好人异常残酷。</w:t>
      </w:r>
      <w:r w:rsidR="003569E4">
        <w:rPr>
          <w:rFonts w:hint="eastAsia"/>
        </w:rPr>
        <w:t>当我为善时，所以人都欺凌</w:t>
      </w:r>
      <w:r w:rsidR="007D15E5">
        <w:rPr>
          <w:rFonts w:hint="eastAsia"/>
        </w:rPr>
        <w:t>我，当我为恶后，人人都怕我，就算我杀了他们的至亲，哪怕心中满是憎恨，脸上满是泪水，他们却只能笑着亲吻我的双脚</w:t>
      </w:r>
      <w:r w:rsidR="003569E4">
        <w:rPr>
          <w:rFonts w:hint="eastAsia"/>
        </w:rPr>
        <w:t>。</w:t>
      </w:r>
      <w:r w:rsidR="00787970">
        <w:rPr>
          <w:rFonts w:hint="eastAsia"/>
        </w:rPr>
        <w:t>”</w:t>
      </w:r>
    </w:p>
    <w:p w14:paraId="647F4939" w14:textId="77777777" w:rsidR="008E1368" w:rsidRDefault="007D15E5" w:rsidP="00E80982">
      <w:r>
        <w:rPr>
          <w:rFonts w:hint="eastAsia"/>
        </w:rPr>
        <w:t>狄败青想到了另一个问题，问道：“</w:t>
      </w:r>
      <w:r w:rsidR="008E4CC9">
        <w:rPr>
          <w:rFonts w:hint="eastAsia"/>
        </w:rPr>
        <w:t>既然你如何</w:t>
      </w:r>
      <w:r w:rsidR="00CA7C88">
        <w:rPr>
          <w:rFonts w:hint="eastAsia"/>
        </w:rPr>
        <w:t>憎恨这个世界，为什么不是杀光所有人？</w:t>
      </w:r>
      <w:r w:rsidR="008E4CC9">
        <w:rPr>
          <w:rFonts w:hint="eastAsia"/>
        </w:rPr>
        <w:t>而是杀大而存小，杀男而留女。</w:t>
      </w:r>
      <w:r>
        <w:rPr>
          <w:rFonts w:hint="eastAsia"/>
        </w:rPr>
        <w:t>”</w:t>
      </w:r>
    </w:p>
    <w:p w14:paraId="0228FEFB" w14:textId="77777777" w:rsidR="00F51431" w:rsidRDefault="00E65924" w:rsidP="00E80982">
      <w:r>
        <w:rPr>
          <w:rFonts w:hint="eastAsia"/>
        </w:rPr>
        <w:t>仇百里说道：“每一个新的生命出生时，</w:t>
      </w:r>
      <w:r w:rsidR="00E93C38">
        <w:rPr>
          <w:rFonts w:hint="eastAsia"/>
        </w:rPr>
        <w:t>她</w:t>
      </w:r>
      <w:r w:rsidR="00F81AB1">
        <w:rPr>
          <w:rFonts w:hint="eastAsia"/>
        </w:rPr>
        <w:t>们抱着喜悦，憧憬着这个生命今后会怎样的</w:t>
      </w:r>
      <w:r w:rsidR="00E93C38">
        <w:rPr>
          <w:rFonts w:hint="eastAsia"/>
        </w:rPr>
        <w:t>光芒万</w:t>
      </w:r>
      <w:r>
        <w:rPr>
          <w:rFonts w:hint="eastAsia"/>
        </w:rPr>
        <w:t>丈，</w:t>
      </w:r>
      <w:r w:rsidR="00E93C38">
        <w:rPr>
          <w:rFonts w:hint="eastAsia"/>
        </w:rPr>
        <w:t>于是她们一边抱着对这孩子的期待，一边驱逐了他的母亲，</w:t>
      </w:r>
      <w:r w:rsidR="00F51431">
        <w:rPr>
          <w:rFonts w:hint="eastAsia"/>
        </w:rPr>
        <w:t>呵呵，</w:t>
      </w:r>
      <w:r w:rsidR="0084670B">
        <w:rPr>
          <w:rFonts w:hint="eastAsia"/>
        </w:rPr>
        <w:t>在那种教育之下，怎么可能光芒万丈</w:t>
      </w:r>
      <w:r w:rsidR="00F51431">
        <w:rPr>
          <w:rFonts w:hint="eastAsia"/>
        </w:rPr>
        <w:t>？</w:t>
      </w:r>
      <w:r>
        <w:rPr>
          <w:rFonts w:hint="eastAsia"/>
        </w:rPr>
        <w:t>”</w:t>
      </w:r>
    </w:p>
    <w:p w14:paraId="79CA9801" w14:textId="77777777" w:rsidR="00F51431" w:rsidRDefault="00F51431" w:rsidP="00E80982">
      <w:r>
        <w:rPr>
          <w:rFonts w:hint="eastAsia"/>
        </w:rPr>
        <w:t>仇百里顿了顿，说道：“那时候我就在想，我在出生时，是不是也</w:t>
      </w:r>
      <w:r w:rsidR="007E79EF">
        <w:rPr>
          <w:rFonts w:hint="eastAsia"/>
        </w:rPr>
        <w:t>被抱着这样的期待？</w:t>
      </w:r>
      <w:r>
        <w:rPr>
          <w:rFonts w:hint="eastAsia"/>
        </w:rPr>
        <w:t>可是我却活成了这番穷凶极恶的样子，</w:t>
      </w:r>
      <w:r w:rsidR="00AA6EA4">
        <w:rPr>
          <w:rFonts w:hint="eastAsia"/>
        </w:rPr>
        <w:t>那么他</w:t>
      </w:r>
      <w:r w:rsidR="00DE7952">
        <w:rPr>
          <w:rFonts w:hint="eastAsia"/>
        </w:rPr>
        <w:t>呢？</w:t>
      </w:r>
      <w:r>
        <w:rPr>
          <w:rFonts w:hint="eastAsia"/>
        </w:rPr>
        <w:t>”</w:t>
      </w:r>
    </w:p>
    <w:p w14:paraId="6C3660BD" w14:textId="77777777" w:rsidR="00CA7C88" w:rsidRDefault="00472415" w:rsidP="00E80982">
      <w:r>
        <w:rPr>
          <w:rFonts w:hint="eastAsia"/>
        </w:rPr>
        <w:t>狄败青怔了怔，不知如何回答这个问题。</w:t>
      </w:r>
    </w:p>
    <w:p w14:paraId="7D2A25AC" w14:textId="77777777" w:rsidR="005C1FD3" w:rsidRDefault="005C1FD3" w:rsidP="00E80982">
      <w:r>
        <w:rPr>
          <w:rFonts w:hint="eastAsia"/>
        </w:rPr>
        <w:t>仇百里</w:t>
      </w:r>
      <w:r w:rsidR="00C71FFB">
        <w:rPr>
          <w:rFonts w:hint="eastAsia"/>
        </w:rPr>
        <w:t>摇摇头，说</w:t>
      </w:r>
      <w:r>
        <w:rPr>
          <w:rFonts w:hint="eastAsia"/>
        </w:rPr>
        <w:t>道：“</w:t>
      </w:r>
      <w:r w:rsidR="00BB0ADD">
        <w:rPr>
          <w:rFonts w:hint="eastAsia"/>
        </w:rPr>
        <w:t>但凡在一种极恶的制度下煎熬的人，在上位之后绝不会变得比迫害他的人更好，只</w:t>
      </w:r>
      <w:r w:rsidR="00B2196A">
        <w:rPr>
          <w:rFonts w:hint="eastAsia"/>
        </w:rPr>
        <w:t>会更加的变本加厉，这就是媳妇熬成婆</w:t>
      </w:r>
      <w:r w:rsidR="00CF6936">
        <w:rPr>
          <w:rFonts w:hint="eastAsia"/>
        </w:rPr>
        <w:t>理论</w:t>
      </w:r>
      <w:r w:rsidR="00D93CE7">
        <w:rPr>
          <w:rFonts w:hint="eastAsia"/>
        </w:rPr>
        <w:t>，他终究也会活成我这个样子。</w:t>
      </w:r>
      <w:r>
        <w:rPr>
          <w:rFonts w:hint="eastAsia"/>
        </w:rPr>
        <w:t>”</w:t>
      </w:r>
    </w:p>
    <w:p w14:paraId="54F430CB" w14:textId="77777777" w:rsidR="00B2196A" w:rsidRDefault="002F28DD" w:rsidP="00E80982">
      <w:r>
        <w:rPr>
          <w:rFonts w:hint="eastAsia"/>
        </w:rPr>
        <w:t>狄败青</w:t>
      </w:r>
      <w:r w:rsidR="00472415">
        <w:rPr>
          <w:rFonts w:hint="eastAsia"/>
        </w:rPr>
        <w:t>忽然有些明白了，问道：“这就是你报复世界的方式？”</w:t>
      </w:r>
    </w:p>
    <w:p w14:paraId="3700B895" w14:textId="77777777" w:rsidR="00391693" w:rsidRDefault="00B2196A" w:rsidP="00B2196A">
      <w:r>
        <w:rPr>
          <w:rFonts w:hint="eastAsia"/>
        </w:rPr>
        <w:t>仇百里说道：“杀掉家族里的男人，而让更小的生命活下来，就是要让他</w:t>
      </w:r>
      <w:r w:rsidR="00A66368">
        <w:rPr>
          <w:rFonts w:hint="eastAsia"/>
        </w:rPr>
        <w:t>们活在这样的仇恨之中，让那些女人用仇恨的价值观不断的对他们洗脑，种下仇恨的种子，这一百个种子之中，只要有十棵发芽，会就遭成十倍的恶意，然后产生一千个新的种子，周而复始，直至把这个</w:t>
      </w:r>
      <w:r w:rsidR="00A66368">
        <w:rPr>
          <w:rFonts w:hint="eastAsia"/>
        </w:rPr>
        <w:lastRenderedPageBreak/>
        <w:t>世界崩溃为至。</w:t>
      </w:r>
      <w:r>
        <w:rPr>
          <w:rFonts w:hint="eastAsia"/>
        </w:rPr>
        <w:t>”</w:t>
      </w:r>
    </w:p>
    <w:p w14:paraId="31B607FE" w14:textId="77777777" w:rsidR="00A66368" w:rsidRDefault="00A66368" w:rsidP="00B2196A">
      <w:r>
        <w:rPr>
          <w:rFonts w:hint="eastAsia"/>
        </w:rPr>
        <w:t>他留下女人与小孩，不是因为他对这世界还存有善意，面是要埋下仇恨的种子，他要报复的不止是百里，而是整个世界。</w:t>
      </w:r>
    </w:p>
    <w:p w14:paraId="2F5D6946" w14:textId="77777777" w:rsidR="00FB133B" w:rsidRDefault="00DD767B" w:rsidP="00B2196A">
      <w:r>
        <w:rPr>
          <w:rFonts w:hint="eastAsia"/>
        </w:rPr>
        <w:t>狄败青</w:t>
      </w:r>
      <w:r w:rsidR="0067241C">
        <w:rPr>
          <w:rFonts w:hint="eastAsia"/>
        </w:rPr>
        <w:t>忽然</w:t>
      </w:r>
      <w:r>
        <w:rPr>
          <w:rFonts w:hint="eastAsia"/>
        </w:rPr>
        <w:t>感到</w:t>
      </w:r>
      <w:r w:rsidR="0067241C">
        <w:rPr>
          <w:rFonts w:hint="eastAsia"/>
        </w:rPr>
        <w:t>后背</w:t>
      </w:r>
      <w:r>
        <w:rPr>
          <w:rFonts w:hint="eastAsia"/>
        </w:rPr>
        <w:t>一阵寒凉</w:t>
      </w:r>
      <w:r w:rsidR="00F42E84">
        <w:rPr>
          <w:rFonts w:hint="eastAsia"/>
        </w:rPr>
        <w:t>，脸上充满了</w:t>
      </w:r>
      <w:r w:rsidR="00FB133B">
        <w:rPr>
          <w:rFonts w:hint="eastAsia"/>
        </w:rPr>
        <w:t>震撼，这是多么阴暗的</w:t>
      </w:r>
      <w:r w:rsidR="004C4B1C">
        <w:rPr>
          <w:rFonts w:hint="eastAsia"/>
        </w:rPr>
        <w:t>内</w:t>
      </w:r>
      <w:r w:rsidR="0067241C">
        <w:rPr>
          <w:rFonts w:hint="eastAsia"/>
        </w:rPr>
        <w:t>心，才能想出这种恶毒的方式？</w:t>
      </w:r>
    </w:p>
    <w:p w14:paraId="2D9C7FA4" w14:textId="77777777" w:rsidR="0067241C" w:rsidRDefault="0067241C" w:rsidP="00B2196A">
      <w:r>
        <w:rPr>
          <w:rFonts w:hint="eastAsia"/>
        </w:rPr>
        <w:t>狄败青看着他的眼睛，说道：“我虽不</w:t>
      </w:r>
      <w:r w:rsidR="007D2714">
        <w:rPr>
          <w:rFonts w:hint="eastAsia"/>
        </w:rPr>
        <w:t>是出家人，但我在佛国借读多年，我不知道像你这样的人是否值得救赎。</w:t>
      </w:r>
      <w:r>
        <w:rPr>
          <w:rFonts w:hint="eastAsia"/>
        </w:rPr>
        <w:t>”</w:t>
      </w:r>
    </w:p>
    <w:p w14:paraId="67D98EEB" w14:textId="77777777" w:rsidR="00826E10" w:rsidRPr="00826E10" w:rsidRDefault="00826E10" w:rsidP="00B2196A">
      <w:r>
        <w:rPr>
          <w:rFonts w:hint="eastAsia"/>
        </w:rPr>
        <w:t>仇百里想到了应江湖那句话，觉得很合适自己。</w:t>
      </w:r>
    </w:p>
    <w:p w14:paraId="204CAD22" w14:textId="77777777" w:rsidR="00B2196A" w:rsidRDefault="002257A0" w:rsidP="00B2196A">
      <w:r>
        <w:rPr>
          <w:rFonts w:hint="eastAsia"/>
        </w:rPr>
        <w:t>他说道：</w:t>
      </w:r>
      <w:r w:rsidR="00826E10">
        <w:rPr>
          <w:rFonts w:hint="eastAsia"/>
        </w:rPr>
        <w:t>“应江湖说得对，我是一个能够看到黑暗的人，不是我坠入了黑暗，而是我自己跳入了深渊。”</w:t>
      </w:r>
    </w:p>
    <w:p w14:paraId="389AAA13" w14:textId="77777777" w:rsidR="00826E10" w:rsidRDefault="00383162" w:rsidP="00B2196A">
      <w:r>
        <w:rPr>
          <w:rFonts w:hint="eastAsia"/>
        </w:rPr>
        <w:t>狄败青摇头，他不能认可这样的说法。</w:t>
      </w:r>
    </w:p>
    <w:p w14:paraId="207B61A3" w14:textId="77777777" w:rsidR="00383162" w:rsidRDefault="00A71E0D" w:rsidP="00B2196A">
      <w:r>
        <w:rPr>
          <w:rFonts w:hint="eastAsia"/>
        </w:rPr>
        <w:t>仇百里想问为什么，但呼吸已经渐显困难，只好用眼神询问。</w:t>
      </w:r>
    </w:p>
    <w:p w14:paraId="385D6FAD" w14:textId="77777777" w:rsidR="00A71E0D" w:rsidRDefault="00A71E0D" w:rsidP="00B2196A">
      <w:r>
        <w:rPr>
          <w:rFonts w:hint="eastAsia"/>
        </w:rPr>
        <w:t>狄败青看着他的眼睛，说道：“你是一口深渊，吞噬自己，也吞噬他人。”</w:t>
      </w:r>
    </w:p>
    <w:p w14:paraId="739201EE" w14:textId="77777777" w:rsidR="00383162" w:rsidRDefault="00DA34CF" w:rsidP="00B2196A">
      <w:r>
        <w:rPr>
          <w:rFonts w:hint="eastAsia"/>
        </w:rPr>
        <w:t>仇百里沉默了很长时间后，觉得这个比喻更适合自己。</w:t>
      </w:r>
    </w:p>
    <w:p w14:paraId="43610F9B" w14:textId="77777777" w:rsidR="00BE63E8" w:rsidRDefault="000B682D" w:rsidP="000B682D">
      <w:r>
        <w:rPr>
          <w:rFonts w:hint="eastAsia"/>
        </w:rPr>
        <w:t>鲜血渐渐流尽，他知道自己的生命已经走到了尽头，</w:t>
      </w:r>
      <w:r w:rsidR="00BE63E8">
        <w:rPr>
          <w:rFonts w:hint="eastAsia"/>
        </w:rPr>
        <w:t>开始交待最后的遗言。</w:t>
      </w:r>
    </w:p>
    <w:p w14:paraId="7DA088CB" w14:textId="77777777" w:rsidR="000B682D" w:rsidRDefault="00BE63E8" w:rsidP="000B682D">
      <w:r>
        <w:rPr>
          <w:rFonts w:hint="eastAsia"/>
        </w:rPr>
        <w:t>他不喜欢说话的时候断断续续，</w:t>
      </w:r>
      <w:r w:rsidR="000B682D">
        <w:rPr>
          <w:rFonts w:hint="eastAsia"/>
        </w:rPr>
        <w:t>于是</w:t>
      </w:r>
      <w:r>
        <w:rPr>
          <w:rFonts w:hint="eastAsia"/>
        </w:rPr>
        <w:t>在说话前先深吸了一口气，对</w:t>
      </w:r>
      <w:r w:rsidR="000B682D">
        <w:rPr>
          <w:rFonts w:hint="eastAsia"/>
        </w:rPr>
        <w:t>狄败青说道：“在我死后，把我的眼睛放在百里山最高的那棵树上，</w:t>
      </w:r>
      <w:r w:rsidR="001D3029" w:rsidRPr="001D3029">
        <w:rPr>
          <w:rFonts w:hint="eastAsia"/>
        </w:rPr>
        <w:t>我要亲眼看到百里城，乃至于这个世界的毁灭。</w:t>
      </w:r>
      <w:r w:rsidR="000B682D">
        <w:rPr>
          <w:rFonts w:hint="eastAsia"/>
        </w:rPr>
        <w:t>”</w:t>
      </w:r>
    </w:p>
    <w:p w14:paraId="12ACCBA2" w14:textId="77777777" w:rsidR="000440B6" w:rsidRDefault="000440B6" w:rsidP="000B682D">
      <w:r>
        <w:rPr>
          <w:rFonts w:hint="eastAsia"/>
        </w:rPr>
        <w:t>“如果我回来时，你还没有被野狗叼走，我会实现你的愿意，不是因为我想帮你，而是我会让你看到，这个世界不会</w:t>
      </w:r>
      <w:r w:rsidR="00037F32">
        <w:rPr>
          <w:rFonts w:hint="eastAsia"/>
        </w:rPr>
        <w:t>你个人的疯狂而</w:t>
      </w:r>
      <w:r>
        <w:rPr>
          <w:rFonts w:hint="eastAsia"/>
        </w:rPr>
        <w:t>毁灭。”</w:t>
      </w:r>
    </w:p>
    <w:p w14:paraId="0A0CD14F" w14:textId="77777777" w:rsidR="008E3609" w:rsidRDefault="00E72570" w:rsidP="00B2196A">
      <w:r>
        <w:rPr>
          <w:rFonts w:hint="eastAsia"/>
        </w:rPr>
        <w:t>狄败青</w:t>
      </w:r>
      <w:r w:rsidR="008E3609">
        <w:rPr>
          <w:rFonts w:hint="eastAsia"/>
        </w:rPr>
        <w:t>拔出插在树上的紫金小刀。</w:t>
      </w:r>
    </w:p>
    <w:p w14:paraId="28C673CE" w14:textId="77777777" w:rsidR="006F50FE" w:rsidRDefault="006F50FE" w:rsidP="00B2196A">
      <w:r>
        <w:rPr>
          <w:rFonts w:hint="eastAsia"/>
        </w:rPr>
        <w:t>只手一甩，那半截染血的紫衣在风中舞动起来，宛若一面战旗。</w:t>
      </w:r>
    </w:p>
    <w:p w14:paraId="605570D6" w14:textId="77777777" w:rsidR="008E3609" w:rsidRDefault="00452661" w:rsidP="00B2196A">
      <w:r>
        <w:rPr>
          <w:rFonts w:hint="eastAsia"/>
        </w:rPr>
        <w:t>半截</w:t>
      </w:r>
      <w:r w:rsidR="006F50FE">
        <w:rPr>
          <w:rFonts w:hint="eastAsia"/>
        </w:rPr>
        <w:t>紫衣</w:t>
      </w:r>
      <w:r>
        <w:rPr>
          <w:rFonts w:hint="eastAsia"/>
        </w:rPr>
        <w:t>披上</w:t>
      </w:r>
      <w:r w:rsidR="002257A0">
        <w:rPr>
          <w:rFonts w:hint="eastAsia"/>
        </w:rPr>
        <w:t>身上，</w:t>
      </w:r>
      <w:r w:rsidR="006F50FE">
        <w:rPr>
          <w:rFonts w:hint="eastAsia"/>
        </w:rPr>
        <w:t>看起来有些别扭。</w:t>
      </w:r>
    </w:p>
    <w:p w14:paraId="48D6BB20" w14:textId="77777777" w:rsidR="00140DF4" w:rsidRPr="00140DF4" w:rsidRDefault="00140DF4" w:rsidP="00B2196A">
      <w:r>
        <w:rPr>
          <w:rFonts w:hint="eastAsia"/>
        </w:rPr>
        <w:t>狄败青哑然一笑，转身去找另一把紫金小刀。</w:t>
      </w:r>
    </w:p>
    <w:p w14:paraId="70D59E5A" w14:textId="77777777" w:rsidR="00C214ED" w:rsidRDefault="00140DF4" w:rsidP="00B2196A">
      <w:r>
        <w:rPr>
          <w:rFonts w:hint="eastAsia"/>
        </w:rPr>
        <w:t>没费多长时间，他</w:t>
      </w:r>
      <w:r w:rsidR="0083513D">
        <w:rPr>
          <w:rFonts w:hint="eastAsia"/>
        </w:rPr>
        <w:t>将小刀插回腰间的鞘。</w:t>
      </w:r>
    </w:p>
    <w:p w14:paraId="4E28D9D5" w14:textId="77777777" w:rsidR="00C214ED" w:rsidRDefault="003E38B4" w:rsidP="00B2196A">
      <w:r>
        <w:rPr>
          <w:rFonts w:hint="eastAsia"/>
        </w:rPr>
        <w:t>没有回头再看仇百里一眼，他便离开了这里。</w:t>
      </w:r>
    </w:p>
    <w:p w14:paraId="10399307" w14:textId="77777777" w:rsidR="00F42E84" w:rsidRDefault="00BB3C83" w:rsidP="00B2196A">
      <w:r>
        <w:rPr>
          <w:rFonts w:hint="eastAsia"/>
        </w:rPr>
        <w:t>仇百里望着</w:t>
      </w:r>
      <w:r w:rsidR="000B682D">
        <w:rPr>
          <w:rFonts w:hint="eastAsia"/>
        </w:rPr>
        <w:t>他的背影，</w:t>
      </w:r>
      <w:r w:rsidR="000440B6">
        <w:rPr>
          <w:rFonts w:hint="eastAsia"/>
        </w:rPr>
        <w:t>露出了最后的笑容。</w:t>
      </w:r>
    </w:p>
    <w:p w14:paraId="0BCA346F" w14:textId="77777777" w:rsidR="00D61C9D" w:rsidRDefault="00C77DC3" w:rsidP="00B2196A">
      <w:r>
        <w:rPr>
          <w:rFonts w:hint="eastAsia"/>
        </w:rPr>
        <w:t>浓雾极重，天色也暗了下来，狄败青的身影早已消失不见。</w:t>
      </w:r>
    </w:p>
    <w:p w14:paraId="674A4556" w14:textId="77777777" w:rsidR="00C77DC3" w:rsidRDefault="0082208B" w:rsidP="00B2196A">
      <w:r>
        <w:rPr>
          <w:rFonts w:hint="eastAsia"/>
        </w:rPr>
        <w:t>忽然间，一阵狂风吹起，林叶纷然。</w:t>
      </w:r>
    </w:p>
    <w:p w14:paraId="2752EB3B" w14:textId="77777777" w:rsidR="00350F31" w:rsidRDefault="00350F31" w:rsidP="00B2196A">
      <w:r>
        <w:rPr>
          <w:rFonts w:hint="eastAsia"/>
        </w:rPr>
        <w:t>那棵被他斩破的大树，朝他倒了过来。</w:t>
      </w:r>
    </w:p>
    <w:p w14:paraId="3316FAFE" w14:textId="77777777" w:rsidR="00C764FE" w:rsidRPr="00C764FE" w:rsidRDefault="00C764FE" w:rsidP="00B2196A">
      <w:r>
        <w:rPr>
          <w:rFonts w:hint="eastAsia"/>
        </w:rPr>
        <w:t>树枝触地即断，发出一阵清脆的声响。</w:t>
      </w:r>
    </w:p>
    <w:p w14:paraId="13A7C3D5" w14:textId="77777777" w:rsidR="0067241C" w:rsidRDefault="0062706F" w:rsidP="0067241C">
      <w:r>
        <w:rPr>
          <w:rFonts w:hint="eastAsia"/>
        </w:rPr>
        <w:t>仇百里最后连惨叫声都没有喊出来。</w:t>
      </w:r>
    </w:p>
    <w:p w14:paraId="261088E3" w14:textId="77777777" w:rsidR="00D13D50" w:rsidRDefault="00D13D50" w:rsidP="0067241C">
      <w:r>
        <w:rPr>
          <w:rFonts w:hint="eastAsia"/>
        </w:rPr>
        <w:t>在他生命的最后，他望着那轮火球，想起了那些孩子的眼神来。</w:t>
      </w:r>
    </w:p>
    <w:p w14:paraId="63604361" w14:textId="77777777" w:rsidR="002B36B8" w:rsidRDefault="002B36B8" w:rsidP="00E80982">
      <w:r>
        <w:rPr>
          <w:rFonts w:hint="eastAsia"/>
        </w:rPr>
        <w:t>当他杀死那些孩子的父亲，看到他们的眼里的恐惧</w:t>
      </w:r>
      <w:r w:rsidR="00D13D50">
        <w:rPr>
          <w:rFonts w:hint="eastAsia"/>
        </w:rPr>
        <w:t>，好像从前的自己，</w:t>
      </w:r>
      <w:r>
        <w:rPr>
          <w:rFonts w:hint="eastAsia"/>
        </w:rPr>
        <w:t>他没有后悔过任何事情，也不为让那些孩子会活成自己而愧疚，而是闪过了一个想法。</w:t>
      </w:r>
    </w:p>
    <w:p w14:paraId="7F05D50C" w14:textId="77777777" w:rsidR="002B36B8" w:rsidRDefault="002B36B8" w:rsidP="00E80982">
      <w:r>
        <w:rPr>
          <w:rFonts w:hint="eastAsia"/>
        </w:rPr>
        <w:t>这只是一个想法。</w:t>
      </w:r>
    </w:p>
    <w:p w14:paraId="1DCB3462" w14:textId="77777777" w:rsidR="00B2196A" w:rsidRPr="0067241C" w:rsidRDefault="002B36B8" w:rsidP="00E80982">
      <w:r>
        <w:rPr>
          <w:rFonts w:hint="eastAsia"/>
        </w:rPr>
        <w:t>如果当初有人能够救赎他</w:t>
      </w:r>
      <w:r w:rsidR="007E6960">
        <w:rPr>
          <w:rFonts w:hint="eastAsia"/>
        </w:rPr>
        <w:t>，那是否一切又都会不一样</w:t>
      </w:r>
      <w:r w:rsidR="007B65C6">
        <w:rPr>
          <w:rFonts w:hint="eastAsia"/>
        </w:rPr>
        <w:t>？</w:t>
      </w:r>
    </w:p>
    <w:p w14:paraId="17A5535E" w14:textId="77777777" w:rsidR="002F28DD" w:rsidRDefault="00A077D0" w:rsidP="00E80982">
      <w:r>
        <w:rPr>
          <w:rFonts w:hint="eastAsia"/>
        </w:rPr>
        <w:t>西山那轮火球消失时，仇百里终于死去了。</w:t>
      </w:r>
    </w:p>
    <w:p w14:paraId="3C7C06BB" w14:textId="77777777" w:rsidR="00530FCA" w:rsidRDefault="00530FCA" w:rsidP="00433639"/>
    <w:p w14:paraId="7D1AF5A4" w14:textId="77777777" w:rsidR="00530FCA" w:rsidRDefault="00530FCA" w:rsidP="00433639"/>
    <w:p w14:paraId="0E4EA03F" w14:textId="77777777" w:rsidR="00530FCA" w:rsidRDefault="00530FCA" w:rsidP="00433639"/>
    <w:p w14:paraId="79665A8A" w14:textId="77777777" w:rsidR="0015526F" w:rsidRPr="00530FCA" w:rsidRDefault="0015526F" w:rsidP="00433639"/>
    <w:p w14:paraId="66AC4F2D" w14:textId="77777777" w:rsidR="00F809C4" w:rsidRDefault="00322366" w:rsidP="006F1B93">
      <w:pPr>
        <w:pStyle w:val="3"/>
      </w:pPr>
      <w:r>
        <w:rPr>
          <w:rFonts w:hint="eastAsia"/>
        </w:rPr>
        <w:lastRenderedPageBreak/>
        <w:t>第</w:t>
      </w:r>
      <w:r w:rsidR="00530FCA">
        <w:rPr>
          <w:rFonts w:hint="eastAsia"/>
        </w:rPr>
        <w:t>六十</w:t>
      </w:r>
      <w:r w:rsidR="00371911">
        <w:rPr>
          <w:rFonts w:hint="eastAsia"/>
        </w:rPr>
        <w:t>章</w:t>
      </w:r>
      <w:r w:rsidR="00D91863">
        <w:rPr>
          <w:rFonts w:hint="eastAsia"/>
        </w:rPr>
        <w:t>第一百个人选</w:t>
      </w:r>
    </w:p>
    <w:p w14:paraId="7B6652AD" w14:textId="77777777" w:rsidR="00A21593" w:rsidRDefault="00A21593" w:rsidP="00A21593">
      <w:r>
        <w:rPr>
          <w:rFonts w:hint="eastAsia"/>
        </w:rPr>
        <w:t>狄败青渡过百里溪时，听到树断的声响，回头看时，只看见一片茫茫。</w:t>
      </w:r>
    </w:p>
    <w:p w14:paraId="1F7EB52E" w14:textId="77777777" w:rsidR="00A21593" w:rsidRDefault="00A21593" w:rsidP="00A21593">
      <w:r>
        <w:rPr>
          <w:rFonts w:hint="eastAsia"/>
        </w:rPr>
        <w:t>那片腥红的血雾，渐渐暗淡。</w:t>
      </w:r>
    </w:p>
    <w:p w14:paraId="5AF962C7" w14:textId="77777777" w:rsidR="00A21593" w:rsidRDefault="00A21593" w:rsidP="00A21593">
      <w:r>
        <w:rPr>
          <w:rFonts w:hint="eastAsia"/>
        </w:rPr>
        <w:t>他抬起头，已经看不到太阳，他正要加快脚步，忽又停了下来。</w:t>
      </w:r>
    </w:p>
    <w:p w14:paraId="2C4F478F" w14:textId="77777777" w:rsidR="00A21593" w:rsidRDefault="00A21593" w:rsidP="00A21593">
      <w:r>
        <w:rPr>
          <w:rFonts w:hint="eastAsia"/>
        </w:rPr>
        <w:t>前方的云雾里，响起了一声感慨。</w:t>
      </w:r>
    </w:p>
    <w:p w14:paraId="7878F590" w14:textId="77777777" w:rsidR="00A21593" w:rsidRDefault="00A21593" w:rsidP="00A21593">
      <w:r>
        <w:rPr>
          <w:rFonts w:hint="eastAsia"/>
        </w:rPr>
        <w:t>“看来仇老五已经去了。”</w:t>
      </w:r>
    </w:p>
    <w:p w14:paraId="5371937E" w14:textId="77777777" w:rsidR="00A21593" w:rsidRDefault="00A21593" w:rsidP="00A21593">
      <w:r>
        <w:rPr>
          <w:rFonts w:hint="eastAsia"/>
        </w:rPr>
        <w:t>狄败青朝前望去，看到前方隐约站着一个人影。</w:t>
      </w:r>
    </w:p>
    <w:p w14:paraId="47341E1E" w14:textId="77777777" w:rsidR="00A21593" w:rsidRDefault="00A21593" w:rsidP="00A21593">
      <w:r>
        <w:rPr>
          <w:rFonts w:hint="eastAsia"/>
        </w:rPr>
        <w:t>“小宝呢？”没有多余的心思与之闲话，狄败青问得很直接。</w:t>
      </w:r>
      <w:r>
        <w:rPr>
          <w:rFonts w:hint="eastAsia"/>
        </w:rPr>
        <w:t xml:space="preserve"> </w:t>
      </w:r>
    </w:p>
    <w:p w14:paraId="35743A78" w14:textId="77777777" w:rsidR="00A21593" w:rsidRDefault="00A21593" w:rsidP="00A21593">
      <w:r>
        <w:rPr>
          <w:rFonts w:hint="eastAsia"/>
        </w:rPr>
        <w:t>前方忽而燃起了一团火焰，片刻之后，火气驱散雾气，视线变得稍明。</w:t>
      </w:r>
    </w:p>
    <w:p w14:paraId="46F3D1B4" w14:textId="77777777" w:rsidR="00A21593" w:rsidRDefault="00A21593" w:rsidP="00A21593">
      <w:r>
        <w:rPr>
          <w:rFonts w:hint="eastAsia"/>
        </w:rPr>
        <w:t>山贼小宝被吊在树上，树根处围着一堆柴，已经燃烧起来。</w:t>
      </w:r>
    </w:p>
    <w:p w14:paraId="12C0C481" w14:textId="77777777" w:rsidR="00A21593" w:rsidRDefault="00A21593" w:rsidP="00A21593">
      <w:r>
        <w:rPr>
          <w:rFonts w:hint="eastAsia"/>
        </w:rPr>
        <w:t>火光照亮的只有那棵树，那个人仍然隐在浓雾中，只有声音传了出来。</w:t>
      </w:r>
    </w:p>
    <w:p w14:paraId="083F41BD" w14:textId="77777777" w:rsidR="00A21593" w:rsidRPr="008C4A2A" w:rsidRDefault="00A21593" w:rsidP="00A21593">
      <w:r>
        <w:rPr>
          <w:rFonts w:hint="eastAsia"/>
        </w:rPr>
        <w:t>“你知道为什么仇老五没有和我联手杀你？”</w:t>
      </w:r>
    </w:p>
    <w:p w14:paraId="7DC99DF6" w14:textId="77777777" w:rsidR="00A21593" w:rsidRDefault="00A21593" w:rsidP="00A21593">
      <w:r>
        <w:rPr>
          <w:rFonts w:hint="eastAsia"/>
        </w:rPr>
        <w:t>狄败青问道：“为什么？”</w:t>
      </w:r>
    </w:p>
    <w:p w14:paraId="3ABDF050" w14:textId="77777777" w:rsidR="00A21593" w:rsidRDefault="00A21593" w:rsidP="00A21593">
      <w:r>
        <w:rPr>
          <w:rFonts w:hint="eastAsia"/>
        </w:rPr>
        <w:t>那人说道：“你不能理解仇老五对这个世界的仇恨，我们不能理解西门纤纤为何去守护止戈流一般，这些年仇老五埋下的种子已经发芽，一旦让那些种子杀了他，仇恨便会化消，只有死在你的手上，让那些种子无法报仇，仇恨无法平复，他们才会报复这个世界。”</w:t>
      </w:r>
    </w:p>
    <w:p w14:paraId="23B8EFFA" w14:textId="77777777" w:rsidR="00A21593" w:rsidRDefault="00A21593" w:rsidP="00A21593">
      <w:r>
        <w:rPr>
          <w:rFonts w:hint="eastAsia"/>
        </w:rPr>
        <w:t>狄败青皱眉，他本以为仇百里想死亡终止自己坠入更深的黑暗。</w:t>
      </w:r>
    </w:p>
    <w:p w14:paraId="08DB052B" w14:textId="77777777" w:rsidR="00A21593" w:rsidRDefault="00A21593" w:rsidP="00A21593">
      <w:r>
        <w:rPr>
          <w:rFonts w:hint="eastAsia"/>
        </w:rPr>
        <w:t>狄败青怔了怔，好似想到了什么，在那棵树附近望了望，海棠花不在这里。</w:t>
      </w:r>
    </w:p>
    <w:p w14:paraId="5561F0B3" w14:textId="77777777" w:rsidR="00A21593" w:rsidRDefault="00A21593" w:rsidP="00A21593">
      <w:r>
        <w:rPr>
          <w:rFonts w:hint="eastAsia"/>
        </w:rPr>
        <w:t>他心沉了下来，所有的一切都错了。</w:t>
      </w:r>
    </w:p>
    <w:p w14:paraId="295BF811" w14:textId="77777777" w:rsidR="00A21593" w:rsidRDefault="00A21593" w:rsidP="00A21593">
      <w:r>
        <w:rPr>
          <w:rFonts w:hint="eastAsia"/>
        </w:rPr>
        <w:t>浓雾深深，看不清那人的脸，隐约中，只看到那人低着头望着天空。</w:t>
      </w:r>
    </w:p>
    <w:p w14:paraId="48487360" w14:textId="77777777" w:rsidR="00A21593" w:rsidRDefault="00A21593" w:rsidP="00A21593">
      <w:r>
        <w:rPr>
          <w:rFonts w:hint="eastAsia"/>
        </w:rPr>
        <w:t>“在太阳已经落下，冥月已经升起，海棠花将饮尽第一百人诅咒者的鲜血，盛开在冥月之夜。”</w:t>
      </w:r>
    </w:p>
    <w:p w14:paraId="1E7F037E" w14:textId="77777777" w:rsidR="00A21593" w:rsidRDefault="00A21593" w:rsidP="00A21593">
      <w:r>
        <w:rPr>
          <w:rFonts w:hint="eastAsia"/>
        </w:rPr>
        <w:t>雾中的声音顿了顿，隔着浓雾朝狄败青望来，平静说道：“山贼小宝是第九十九个。”</w:t>
      </w:r>
    </w:p>
    <w:p w14:paraId="09B5B58B" w14:textId="77777777" w:rsidR="00A21593" w:rsidRDefault="00A21593" w:rsidP="00A21593">
      <w:r>
        <w:rPr>
          <w:rFonts w:hint="eastAsia"/>
        </w:rPr>
        <w:t>一片安静。</w:t>
      </w:r>
    </w:p>
    <w:p w14:paraId="1B0254E3" w14:textId="77777777" w:rsidR="00A21593" w:rsidRDefault="00A21593" w:rsidP="00A21593">
      <w:r>
        <w:rPr>
          <w:rFonts w:hint="eastAsia"/>
        </w:rPr>
        <w:t>那么第一百个人选是谁？</w:t>
      </w:r>
    </w:p>
    <w:p w14:paraId="437F5591" w14:textId="77777777" w:rsidR="00A21593" w:rsidRDefault="00A21593" w:rsidP="00A21593">
      <w:r>
        <w:rPr>
          <w:rFonts w:hint="eastAsia"/>
        </w:rPr>
        <w:t>他已不敢去想，也没有时间去想，因为那边的火更加炽盛了。</w:t>
      </w:r>
    </w:p>
    <w:p w14:paraId="070271FF" w14:textId="77777777" w:rsidR="00A21593" w:rsidRDefault="00A21593" w:rsidP="00A21593">
      <w:r>
        <w:rPr>
          <w:rFonts w:hint="eastAsia"/>
        </w:rPr>
        <w:t>紫金小刀握在手中，狄败青准备拼命。</w:t>
      </w:r>
    </w:p>
    <w:p w14:paraId="03DC00B5" w14:textId="77777777" w:rsidR="00A21593" w:rsidRDefault="00A21593" w:rsidP="00A21593">
      <w:r>
        <w:rPr>
          <w:rFonts w:hint="eastAsia"/>
        </w:rPr>
        <w:t>雾中的人望着他，淡漠说道：“现在的你，谁也拯救不了。”</w:t>
      </w:r>
    </w:p>
    <w:p w14:paraId="2A13D4A8" w14:textId="77777777" w:rsidR="00A21593" w:rsidRDefault="00A21593" w:rsidP="00A21593">
      <w:r>
        <w:rPr>
          <w:rFonts w:hint="eastAsia"/>
        </w:rPr>
        <w:t>“我尽力试试。”</w:t>
      </w:r>
    </w:p>
    <w:p w14:paraId="55D1EDA6" w14:textId="77777777" w:rsidR="00A21593" w:rsidRDefault="00A21593" w:rsidP="00A21593">
      <w:r>
        <w:rPr>
          <w:rFonts w:hint="eastAsia"/>
        </w:rPr>
        <w:t>狄败青拖着流血的伤躯奋力向前。</w:t>
      </w:r>
    </w:p>
    <w:p w14:paraId="7196D11E" w14:textId="77777777" w:rsidR="00A21593" w:rsidRDefault="00A21593" w:rsidP="00A21593">
      <w:r>
        <w:rPr>
          <w:rFonts w:hint="eastAsia"/>
        </w:rPr>
        <w:t>这时候，传来了马车辗在落叶上的声音。</w:t>
      </w:r>
    </w:p>
    <w:p w14:paraId="41E1679B" w14:textId="77777777" w:rsidR="00A21593" w:rsidRPr="00C83A50" w:rsidRDefault="00A21593" w:rsidP="00A21593">
      <w:r>
        <w:rPr>
          <w:rFonts w:hint="eastAsia"/>
        </w:rPr>
        <w:t>狄败青转眼望去，发觉自己失去了所有坚持的信念，终于倒下了。</w:t>
      </w:r>
    </w:p>
    <w:p w14:paraId="7F507AF3" w14:textId="77777777" w:rsidR="00A21593" w:rsidRDefault="00A21593" w:rsidP="00A21593">
      <w:r>
        <w:rPr>
          <w:rFonts w:hint="eastAsia"/>
        </w:rPr>
        <w:t>浓雾深处，行来了一辆马车。</w:t>
      </w:r>
    </w:p>
    <w:p w14:paraId="4D89ADB8" w14:textId="77777777" w:rsidR="00A21593" w:rsidRPr="00A21593" w:rsidRDefault="00A21593" w:rsidP="00D53480">
      <w:r>
        <w:rPr>
          <w:rFonts w:hint="eastAsia"/>
        </w:rPr>
        <w:t>挂在车上的两盏宫灯，在黑暗中点亮了一丝光明。</w:t>
      </w:r>
    </w:p>
    <w:p w14:paraId="35DA45FC" w14:textId="77777777" w:rsidR="00A21593" w:rsidRDefault="00A21593" w:rsidP="00D53480">
      <w:r>
        <w:rPr>
          <w:rFonts w:hint="eastAsia"/>
        </w:rPr>
        <w:t>……</w:t>
      </w:r>
    </w:p>
    <w:p w14:paraId="11BB9BBB" w14:textId="77777777" w:rsidR="00A21593" w:rsidRDefault="00A21593" w:rsidP="00D53480">
      <w:r>
        <w:rPr>
          <w:rFonts w:hint="eastAsia"/>
        </w:rPr>
        <w:t>……</w:t>
      </w:r>
    </w:p>
    <w:p w14:paraId="65521DD6" w14:textId="77777777" w:rsidR="00CC6565" w:rsidRDefault="009524C6" w:rsidP="00D53480">
      <w:r>
        <w:rPr>
          <w:rFonts w:hint="eastAsia"/>
        </w:rPr>
        <w:t>太阳落下去的时候，西门纤纤看到百里溪那边</w:t>
      </w:r>
      <w:r w:rsidR="00DA7B08">
        <w:rPr>
          <w:rFonts w:hint="eastAsia"/>
        </w:rPr>
        <w:t>，惊</w:t>
      </w:r>
      <w:r w:rsidR="006D0EE6">
        <w:rPr>
          <w:rFonts w:hint="eastAsia"/>
        </w:rPr>
        <w:t>起了一行秋雁，没入西山</w:t>
      </w:r>
      <w:r w:rsidR="00DA7B08">
        <w:rPr>
          <w:rFonts w:hint="eastAsia"/>
        </w:rPr>
        <w:t>尽头</w:t>
      </w:r>
      <w:r w:rsidR="006D0EE6">
        <w:rPr>
          <w:rFonts w:hint="eastAsia"/>
        </w:rPr>
        <w:t>。</w:t>
      </w:r>
    </w:p>
    <w:p w14:paraId="1A4F90D5" w14:textId="77777777" w:rsidR="006D0EE6" w:rsidRDefault="00DA7B08" w:rsidP="00D53480">
      <w:r>
        <w:rPr>
          <w:rFonts w:hint="eastAsia"/>
        </w:rPr>
        <w:t>看着这行秋雁，她不由得想到了那只凶燕。</w:t>
      </w:r>
    </w:p>
    <w:p w14:paraId="7973F90B" w14:textId="77777777" w:rsidR="00F722F4" w:rsidRDefault="00F722F4" w:rsidP="00D53480">
      <w:r>
        <w:rPr>
          <w:rFonts w:hint="eastAsia"/>
        </w:rPr>
        <w:t>当那只凶燕飞起时，她以为自己要死了。</w:t>
      </w:r>
    </w:p>
    <w:p w14:paraId="712607A4" w14:textId="77777777" w:rsidR="00547AB1" w:rsidRDefault="00617CA4" w:rsidP="00D53480">
      <w:r>
        <w:rPr>
          <w:rFonts w:hint="eastAsia"/>
        </w:rPr>
        <w:t>但就在那时候，季海棠抱着海棠花一跃而起，撞飞了那只凶燕，然后拉着她，开始了逃亡。</w:t>
      </w:r>
    </w:p>
    <w:p w14:paraId="5B00071A" w14:textId="77777777" w:rsidR="00617CA4" w:rsidRDefault="004474D1" w:rsidP="00D53480">
      <w:r>
        <w:rPr>
          <w:rFonts w:hint="eastAsia"/>
        </w:rPr>
        <w:t>在摆脱燕悲欢之后，季海棠陷入了昏迷。</w:t>
      </w:r>
    </w:p>
    <w:p w14:paraId="2B1D5946" w14:textId="77777777" w:rsidR="00431AB0" w:rsidRDefault="00431AB0" w:rsidP="00D53480">
      <w:r>
        <w:rPr>
          <w:rFonts w:hint="eastAsia"/>
        </w:rPr>
        <w:t>他的伤势到不是很重，只是体力透支过度，西门纤纤只好守着他。</w:t>
      </w:r>
    </w:p>
    <w:p w14:paraId="1FF68A54" w14:textId="77777777" w:rsidR="009C2AD8" w:rsidRPr="009C2AD8" w:rsidRDefault="00A15049" w:rsidP="00D53480">
      <w:r>
        <w:rPr>
          <w:rFonts w:hint="eastAsia"/>
        </w:rPr>
        <w:t>看到秋雁惊起时，</w:t>
      </w:r>
      <w:r w:rsidR="009C2AD8">
        <w:rPr>
          <w:rFonts w:hint="eastAsia"/>
        </w:rPr>
        <w:t>西门纤纤有些担心狄败青等人的情况，便她给季海棠</w:t>
      </w:r>
      <w:r w:rsidR="00F2368D">
        <w:rPr>
          <w:rFonts w:hint="eastAsia"/>
        </w:rPr>
        <w:t>吃了一粒刺激性比较</w:t>
      </w:r>
      <w:r w:rsidR="00F2368D">
        <w:rPr>
          <w:rFonts w:hint="eastAsia"/>
        </w:rPr>
        <w:lastRenderedPageBreak/>
        <w:t>强</w:t>
      </w:r>
      <w:r w:rsidR="008D44E9">
        <w:rPr>
          <w:rFonts w:hint="eastAsia"/>
        </w:rPr>
        <w:t>的药丸</w:t>
      </w:r>
      <w:r w:rsidR="00FF001D">
        <w:rPr>
          <w:rFonts w:hint="eastAsia"/>
        </w:rPr>
        <w:t>。</w:t>
      </w:r>
    </w:p>
    <w:p w14:paraId="50257F52" w14:textId="77777777" w:rsidR="004D1A17" w:rsidRDefault="004D1A17" w:rsidP="00D53480">
      <w:r>
        <w:rPr>
          <w:rFonts w:hint="eastAsia"/>
        </w:rPr>
        <w:t>季海棠呛了几口气，终于转醒过来，</w:t>
      </w:r>
      <w:r w:rsidR="006F5738">
        <w:rPr>
          <w:rFonts w:hint="eastAsia"/>
        </w:rPr>
        <w:t>坐立起来开始扣脖子，想把那药给扣出来，因为这东西不止刺激性强，而且极臭。</w:t>
      </w:r>
    </w:p>
    <w:p w14:paraId="49925F94" w14:textId="77777777" w:rsidR="00A15049" w:rsidRPr="00A15049" w:rsidRDefault="00A15049" w:rsidP="00D53480">
      <w:r>
        <w:rPr>
          <w:rFonts w:hint="eastAsia"/>
        </w:rPr>
        <w:t>他爬起来后，左右张望，看到花依旧在，西门纤纤也还站在那里。</w:t>
      </w:r>
    </w:p>
    <w:p w14:paraId="0F699519" w14:textId="77777777" w:rsidR="00F96A97" w:rsidRDefault="00F96A97" w:rsidP="00D53480">
      <w:r>
        <w:rPr>
          <w:rFonts w:hint="eastAsia"/>
        </w:rPr>
        <w:t>西门纤纤正看着她，目光有些冷漠，却又仿佛在克制着什么。</w:t>
      </w:r>
    </w:p>
    <w:p w14:paraId="60899BE0" w14:textId="77777777" w:rsidR="004D1BA1" w:rsidRDefault="004D1BA1" w:rsidP="00D53480">
      <w:r>
        <w:rPr>
          <w:rFonts w:hint="eastAsia"/>
        </w:rPr>
        <w:t>“纤纤……”</w:t>
      </w:r>
    </w:p>
    <w:p w14:paraId="1A2DB845" w14:textId="77777777" w:rsidR="00F96A97" w:rsidRDefault="00F96A97" w:rsidP="00D53480">
      <w:r>
        <w:rPr>
          <w:rFonts w:hint="eastAsia"/>
        </w:rPr>
        <w:t>季海棠</w:t>
      </w:r>
      <w:r w:rsidR="007131E4">
        <w:rPr>
          <w:rFonts w:hint="eastAsia"/>
        </w:rPr>
        <w:t>知道她在克制着什么，止戈山的事情始终感到愧疚，低着望不敢面对西门纤纤的目光。</w:t>
      </w:r>
    </w:p>
    <w:p w14:paraId="6702E503" w14:textId="77777777" w:rsidR="00052D6F" w:rsidRPr="008D44E9" w:rsidRDefault="00A91276" w:rsidP="00D53480">
      <w:r>
        <w:rPr>
          <w:rFonts w:hint="eastAsia"/>
        </w:rPr>
        <w:t>只好抬头看天</w:t>
      </w:r>
      <w:r w:rsidR="0018213B">
        <w:rPr>
          <w:rFonts w:hint="eastAsia"/>
        </w:rPr>
        <w:t>。</w:t>
      </w:r>
    </w:p>
    <w:p w14:paraId="75189BE6" w14:textId="77777777" w:rsidR="00D53480" w:rsidRPr="0018213B" w:rsidRDefault="003B464F" w:rsidP="00D53480">
      <w:r>
        <w:rPr>
          <w:rFonts w:hint="eastAsia"/>
        </w:rPr>
        <w:t>“啊</w:t>
      </w:r>
      <w:r w:rsidR="00A91276">
        <w:rPr>
          <w:rFonts w:hint="eastAsia"/>
        </w:rPr>
        <w:t>，太阳已经落山了，也就是说冥月之夜开始了。</w:t>
      </w:r>
      <w:r>
        <w:rPr>
          <w:rFonts w:hint="eastAsia"/>
        </w:rPr>
        <w:t>”</w:t>
      </w:r>
    </w:p>
    <w:p w14:paraId="4C21B167" w14:textId="77777777" w:rsidR="001D561F" w:rsidRPr="003B464F" w:rsidRDefault="003B464F" w:rsidP="009A02B7">
      <w:r>
        <w:rPr>
          <w:rFonts w:hint="eastAsia"/>
        </w:rPr>
        <w:t>季海棠</w:t>
      </w:r>
      <w:r w:rsidR="009A02B7">
        <w:rPr>
          <w:rFonts w:hint="eastAsia"/>
        </w:rPr>
        <w:t>惊叫着，</w:t>
      </w:r>
      <w:r>
        <w:rPr>
          <w:rFonts w:hint="eastAsia"/>
        </w:rPr>
        <w:t>连滚带爬跑到海棠花那里，</w:t>
      </w:r>
      <w:r w:rsidR="00157B05">
        <w:rPr>
          <w:rFonts w:hint="eastAsia"/>
        </w:rPr>
        <w:t>扯下一截衣角盖住海棠花叶</w:t>
      </w:r>
      <w:r w:rsidR="009A02B7">
        <w:rPr>
          <w:rFonts w:hint="eastAsia"/>
        </w:rPr>
        <w:t>。</w:t>
      </w:r>
    </w:p>
    <w:p w14:paraId="439F9728" w14:textId="77777777" w:rsidR="006A1B05" w:rsidRDefault="001D561F" w:rsidP="00D53480">
      <w:r>
        <w:rPr>
          <w:rFonts w:hint="eastAsia"/>
        </w:rPr>
        <w:t>西门纤纤</w:t>
      </w:r>
      <w:r w:rsidR="006A1B05">
        <w:rPr>
          <w:rFonts w:hint="eastAsia"/>
        </w:rPr>
        <w:t>有些不理解他的行为</w:t>
      </w:r>
      <w:r>
        <w:rPr>
          <w:rFonts w:hint="eastAsia"/>
        </w:rPr>
        <w:t>，</w:t>
      </w:r>
      <w:r w:rsidR="006A1B05">
        <w:rPr>
          <w:rFonts w:hint="eastAsia"/>
        </w:rPr>
        <w:t>问道：“你这是做什么？”</w:t>
      </w:r>
    </w:p>
    <w:p w14:paraId="5C76B218" w14:textId="77777777" w:rsidR="00D53480" w:rsidRDefault="001D561F" w:rsidP="00D53480">
      <w:r>
        <w:rPr>
          <w:rFonts w:hint="eastAsia"/>
        </w:rPr>
        <w:t>季海棠</w:t>
      </w:r>
      <w:r w:rsidR="006A1B05">
        <w:rPr>
          <w:rFonts w:hint="eastAsia"/>
        </w:rPr>
        <w:t>认真地解释道：“不能让月光照到海棠花</w:t>
      </w:r>
      <w:r w:rsidR="00791254">
        <w:rPr>
          <w:rFonts w:hint="eastAsia"/>
        </w:rPr>
        <w:t>，不然之前所做的一切都没有了意义</w:t>
      </w:r>
      <w:r w:rsidR="006A1B05">
        <w:rPr>
          <w:rFonts w:hint="eastAsia"/>
        </w:rPr>
        <w:t>。”</w:t>
      </w:r>
    </w:p>
    <w:p w14:paraId="509B3762" w14:textId="77777777" w:rsidR="0051271E" w:rsidRDefault="009A56EA" w:rsidP="00D53480">
      <w:r>
        <w:rPr>
          <w:rFonts w:hint="eastAsia"/>
        </w:rPr>
        <w:t>西门纤纤</w:t>
      </w:r>
      <w:r w:rsidR="00196A26">
        <w:rPr>
          <w:rFonts w:hint="eastAsia"/>
        </w:rPr>
        <w:t>忽然一声冷笑</w:t>
      </w:r>
      <w:r>
        <w:rPr>
          <w:rFonts w:hint="eastAsia"/>
        </w:rPr>
        <w:t>，她望季海棠的眼睛，</w:t>
      </w:r>
      <w:r w:rsidR="000A4EDB">
        <w:rPr>
          <w:rFonts w:hint="eastAsia"/>
        </w:rPr>
        <w:t>目光中隐</w:t>
      </w:r>
      <w:r w:rsidR="00196A26">
        <w:rPr>
          <w:rFonts w:hint="eastAsia"/>
        </w:rPr>
        <w:t>有泪光，</w:t>
      </w:r>
      <w:r w:rsidR="000A4EDB">
        <w:rPr>
          <w:rFonts w:hint="eastAsia"/>
        </w:rPr>
        <w:t>声音却是冷漠，</w:t>
      </w:r>
      <w:r>
        <w:rPr>
          <w:rFonts w:hint="eastAsia"/>
        </w:rPr>
        <w:t>问道：“</w:t>
      </w:r>
      <w:r w:rsidR="002E0EE6">
        <w:rPr>
          <w:rFonts w:hint="eastAsia"/>
        </w:rPr>
        <w:t>季大哥，为什么？</w:t>
      </w:r>
      <w:r>
        <w:rPr>
          <w:rFonts w:hint="eastAsia"/>
        </w:rPr>
        <w:t>”</w:t>
      </w:r>
    </w:p>
    <w:p w14:paraId="6DA87D52" w14:textId="77777777" w:rsidR="00DA2124" w:rsidRDefault="00DA2124" w:rsidP="00D53480">
      <w:r>
        <w:rPr>
          <w:rFonts w:hint="eastAsia"/>
        </w:rPr>
        <w:t>季海棠跪了下来，流泪说道：“</w:t>
      </w:r>
      <w:r w:rsidR="008A2387">
        <w:rPr>
          <w:rFonts w:hint="eastAsia"/>
        </w:rPr>
        <w:t>纤纤，对不起，但我没有选择……</w:t>
      </w:r>
      <w:r>
        <w:rPr>
          <w:rFonts w:hint="eastAsia"/>
        </w:rPr>
        <w:t>”</w:t>
      </w:r>
    </w:p>
    <w:p w14:paraId="73DCA101" w14:textId="77777777" w:rsidR="00DA2124" w:rsidRDefault="008A2387" w:rsidP="00D53480">
      <w:r>
        <w:rPr>
          <w:rFonts w:hint="eastAsia"/>
        </w:rPr>
        <w:t>“什么叫没有选择呢？止戈山的二十多条人命，还这个十岁不到的孩子，是他们没有选择，还是你没有选择？”</w:t>
      </w:r>
    </w:p>
    <w:p w14:paraId="7219AB0E" w14:textId="77777777" w:rsidR="00DF5C7F" w:rsidRPr="00DF5C7F" w:rsidRDefault="00DF5C7F" w:rsidP="00D53480">
      <w:r>
        <w:rPr>
          <w:rFonts w:hint="eastAsia"/>
        </w:rPr>
        <w:t>“我知道我罪孽深重，但我必须要抓住他</w:t>
      </w:r>
      <w:r w:rsidR="00380F03">
        <w:rPr>
          <w:rFonts w:hint="eastAsia"/>
        </w:rPr>
        <w:t>，不然我的人生走永远都走不出那个阴影。</w:t>
      </w:r>
      <w:r>
        <w:rPr>
          <w:rFonts w:hint="eastAsia"/>
        </w:rPr>
        <w:t>”</w:t>
      </w:r>
    </w:p>
    <w:p w14:paraId="5DC4367D" w14:textId="77777777" w:rsidR="00443462" w:rsidRDefault="003904B2" w:rsidP="00443462">
      <w:r>
        <w:rPr>
          <w:rFonts w:hint="eastAsia"/>
        </w:rPr>
        <w:t>“如果只是为了抓住他，你可以跟我说啊，我可以帮你啊，但为什么要牺牲我的同门，牺牲这个孩子？”</w:t>
      </w:r>
      <w:r w:rsidR="00443462" w:rsidRPr="00443462">
        <w:rPr>
          <w:rFonts w:hint="eastAsia"/>
        </w:rPr>
        <w:t xml:space="preserve"> </w:t>
      </w:r>
    </w:p>
    <w:p w14:paraId="4B6B43BC" w14:textId="77777777" w:rsidR="00443462" w:rsidRDefault="00443462" w:rsidP="00443462">
      <w:r>
        <w:rPr>
          <w:rFonts w:hint="eastAsia"/>
        </w:rPr>
        <w:t>“那个人太可怕了，我不想害了你。”</w:t>
      </w:r>
    </w:p>
    <w:p w14:paraId="6D125378" w14:textId="77777777" w:rsidR="00DF5C7F" w:rsidRPr="003904B2" w:rsidRDefault="00443462" w:rsidP="00D53480">
      <w:r>
        <w:rPr>
          <w:rFonts w:hint="eastAsia"/>
        </w:rPr>
        <w:t>西门纤纤抓着胸口，隐隐中有一种痛彻心扉的感觉，质问道：</w:t>
      </w:r>
      <w:r w:rsidR="003904B2">
        <w:rPr>
          <w:rFonts w:hint="eastAsia"/>
        </w:rPr>
        <w:t>“</w:t>
      </w:r>
      <w:r w:rsidR="008A4EF9">
        <w:rPr>
          <w:rFonts w:hint="eastAsia"/>
        </w:rPr>
        <w:t>所以你就</w:t>
      </w:r>
      <w:r w:rsidR="003904B2">
        <w:rPr>
          <w:rFonts w:hint="eastAsia"/>
        </w:rPr>
        <w:t>利用</w:t>
      </w:r>
      <w:r w:rsidR="008A4EF9">
        <w:rPr>
          <w:rFonts w:hint="eastAsia"/>
        </w:rPr>
        <w:t>了</w:t>
      </w:r>
      <w:r w:rsidR="003904B2">
        <w:rPr>
          <w:rFonts w:hint="eastAsia"/>
        </w:rPr>
        <w:t>我</w:t>
      </w:r>
      <w:r w:rsidR="008A4EF9">
        <w:rPr>
          <w:rFonts w:hint="eastAsia"/>
        </w:rPr>
        <w:t>去害死我的同门</w:t>
      </w:r>
      <w:r w:rsidR="003904B2">
        <w:rPr>
          <w:rFonts w:hint="eastAsia"/>
        </w:rPr>
        <w:t>？</w:t>
      </w:r>
      <w:r w:rsidR="008A4EF9">
        <w:rPr>
          <w:rFonts w:hint="eastAsia"/>
        </w:rPr>
        <w:t>为什么？</w:t>
      </w:r>
      <w:r w:rsidR="003904B2">
        <w:rPr>
          <w:rFonts w:hint="eastAsia"/>
        </w:rPr>
        <w:t>我们可是小时假就认识的朋友啊！”</w:t>
      </w:r>
    </w:p>
    <w:p w14:paraId="73190A11" w14:textId="77777777" w:rsidR="00C41074" w:rsidRDefault="00443462" w:rsidP="00D53480">
      <w:r>
        <w:rPr>
          <w:rFonts w:hint="eastAsia"/>
        </w:rPr>
        <w:t>季海棠冰冷的心因为这</w:t>
      </w:r>
      <w:r w:rsidR="00C41074">
        <w:rPr>
          <w:rFonts w:hint="eastAsia"/>
        </w:rPr>
        <w:t>句话变得柔软起来，而他的内心也再次坚定起来。</w:t>
      </w:r>
    </w:p>
    <w:p w14:paraId="22A42889" w14:textId="77777777" w:rsidR="00DA2124" w:rsidRDefault="00443462" w:rsidP="00D53480">
      <w:r>
        <w:rPr>
          <w:rFonts w:hint="eastAsia"/>
        </w:rPr>
        <w:t>他看着她的眼睛，带着温柔，</w:t>
      </w:r>
      <w:r w:rsidR="00C41074">
        <w:rPr>
          <w:rFonts w:hint="eastAsia"/>
        </w:rPr>
        <w:t>带着愧疚，带着觉悟，平静地问道：</w:t>
      </w:r>
      <w:r w:rsidR="0090201B">
        <w:rPr>
          <w:rFonts w:hint="eastAsia"/>
        </w:rPr>
        <w:t>“纤纤，</w:t>
      </w:r>
      <w:r w:rsidR="00C41074">
        <w:rPr>
          <w:rFonts w:hint="eastAsia"/>
        </w:rPr>
        <w:t>你知道我为什么要当医生吗？</w:t>
      </w:r>
      <w:r w:rsidR="0090201B">
        <w:rPr>
          <w:rFonts w:hint="eastAsia"/>
        </w:rPr>
        <w:t>”</w:t>
      </w:r>
    </w:p>
    <w:p w14:paraId="0EB3DB13" w14:textId="77777777" w:rsidR="00DA2124" w:rsidRPr="00C41074" w:rsidRDefault="00B66EFB" w:rsidP="00D53480">
      <w:r>
        <w:rPr>
          <w:rFonts w:hint="eastAsia"/>
        </w:rPr>
        <w:t>西门纤纤显得有些失神，没有说话。</w:t>
      </w:r>
    </w:p>
    <w:p w14:paraId="24E8306F" w14:textId="77777777" w:rsidR="0051271E" w:rsidRDefault="0005511B" w:rsidP="0005511B">
      <w:r>
        <w:rPr>
          <w:rFonts w:hint="eastAsia"/>
        </w:rPr>
        <w:t>季海棠脸上露出一丝苦涩的微笑，带着对过往的无限缅怀，诉说起儿时的事。</w:t>
      </w:r>
    </w:p>
    <w:p w14:paraId="7A96E591" w14:textId="77777777" w:rsidR="0005511B" w:rsidRPr="0005511B" w:rsidRDefault="0005511B" w:rsidP="0005511B">
      <w:r>
        <w:rPr>
          <w:rFonts w:hint="eastAsia"/>
        </w:rPr>
        <w:t>“看到城西的名医生对着跪在雪地里求医的穷人冷漠无声，</w:t>
      </w:r>
      <w:r w:rsidR="004F3147">
        <w:rPr>
          <w:rFonts w:hint="eastAsia"/>
        </w:rPr>
        <w:t>转身坐上了富人车的马车，我记得那时候你说，为什么在这些人眼中生命是有价的，</w:t>
      </w:r>
      <w:r w:rsidR="00AC6D3B">
        <w:rPr>
          <w:rFonts w:hint="eastAsia"/>
        </w:rPr>
        <w:t>为什么没有那种平等的对待每一个生命的医生。</w:t>
      </w:r>
      <w:r>
        <w:rPr>
          <w:rFonts w:hint="eastAsia"/>
        </w:rPr>
        <w:t>”</w:t>
      </w:r>
    </w:p>
    <w:p w14:paraId="09F1E450" w14:textId="77777777" w:rsidR="0051271E" w:rsidRDefault="009C1A26" w:rsidP="00D53480">
      <w:r>
        <w:rPr>
          <w:rFonts w:hint="eastAsia"/>
        </w:rPr>
        <w:t>西门纤纤点点头，说道：“是的，这句话是我说的。”</w:t>
      </w:r>
    </w:p>
    <w:p w14:paraId="1FD095A0" w14:textId="77777777" w:rsidR="00504055" w:rsidRDefault="00504055" w:rsidP="00D53480">
      <w:r>
        <w:rPr>
          <w:rFonts w:hint="eastAsia"/>
        </w:rPr>
        <w:t>季海棠笑了笑，说道：“我记得当时你说，要是季大哥能成为医生，那该有多少啊！”</w:t>
      </w:r>
    </w:p>
    <w:p w14:paraId="2008D652" w14:textId="77777777" w:rsidR="0051271E" w:rsidRDefault="005345EE" w:rsidP="00D53480">
      <w:r>
        <w:rPr>
          <w:rFonts w:hint="eastAsia"/>
        </w:rPr>
        <w:t>西门纤纤仿佛被什么刺了一下</w:t>
      </w:r>
      <w:r w:rsidR="00504055">
        <w:rPr>
          <w:rFonts w:hint="eastAsia"/>
        </w:rPr>
        <w:t>。</w:t>
      </w:r>
    </w:p>
    <w:p w14:paraId="0E12CE4D" w14:textId="77777777" w:rsidR="005345EE" w:rsidRPr="005345EE" w:rsidRDefault="005345EE" w:rsidP="00D53480">
      <w:r>
        <w:rPr>
          <w:rFonts w:hint="eastAsia"/>
        </w:rPr>
        <w:t>“或许你只是随口一说”</w:t>
      </w:r>
    </w:p>
    <w:p w14:paraId="02811088" w14:textId="77777777" w:rsidR="00C41074" w:rsidRDefault="005345EE" w:rsidP="00D53480">
      <w:r>
        <w:rPr>
          <w:rFonts w:hint="eastAsia"/>
        </w:rPr>
        <w:t>季海棠酸涩地笑笑，深深地叹了口气，说道：“但你那般说，我就那般做了。”</w:t>
      </w:r>
    </w:p>
    <w:p w14:paraId="2C63D97F" w14:textId="77777777" w:rsidR="00C41074" w:rsidRDefault="00C335A9" w:rsidP="00D53480">
      <w:r>
        <w:rPr>
          <w:rFonts w:hint="eastAsia"/>
        </w:rPr>
        <w:t>“这些年来我努力的学医，因为我不想更让世间再充满哭泣，</w:t>
      </w:r>
      <w:r w:rsidR="004D5C52">
        <w:rPr>
          <w:rFonts w:hint="eastAsia"/>
        </w:rPr>
        <w:t>不想让贫穷的生命就没有尊严的逝去，更我更不想的，其实是让你失望……</w:t>
      </w:r>
      <w:r>
        <w:rPr>
          <w:rFonts w:hint="eastAsia"/>
        </w:rPr>
        <w:t>”</w:t>
      </w:r>
    </w:p>
    <w:p w14:paraId="0D9B9770" w14:textId="77777777" w:rsidR="00C335A9" w:rsidRPr="004D5C52" w:rsidRDefault="004D5C52" w:rsidP="00D53480">
      <w:r>
        <w:rPr>
          <w:rFonts w:hint="eastAsia"/>
        </w:rPr>
        <w:t>“</w:t>
      </w:r>
      <w:r w:rsidR="000A1DE2">
        <w:rPr>
          <w:rFonts w:hint="eastAsia"/>
        </w:rPr>
        <w:t>尽管后来发生了那样的事，</w:t>
      </w:r>
      <w:r w:rsidR="003F09CD">
        <w:rPr>
          <w:rFonts w:hint="eastAsia"/>
        </w:rPr>
        <w:t>尽管我被千夫所指，被我医治过的人反过来辱骂我</w:t>
      </w:r>
      <w:r w:rsidR="004C0560">
        <w:rPr>
          <w:rFonts w:hint="eastAsia"/>
        </w:rPr>
        <w:t>，但我还是觉得这些人的正义审判不了我</w:t>
      </w:r>
      <w:r w:rsidR="00F00576">
        <w:rPr>
          <w:rFonts w:hint="eastAsia"/>
        </w:rPr>
        <w:t>，因为如果没有我，他们早就死了</w:t>
      </w:r>
      <w:r w:rsidR="004D22DE">
        <w:rPr>
          <w:rFonts w:hint="eastAsia"/>
        </w:rPr>
        <w:t>……</w:t>
      </w:r>
      <w:r>
        <w:rPr>
          <w:rFonts w:hint="eastAsia"/>
        </w:rPr>
        <w:t>”</w:t>
      </w:r>
    </w:p>
    <w:p w14:paraId="250D53F1" w14:textId="77777777" w:rsidR="00C335A9" w:rsidRPr="004D22DE" w:rsidRDefault="004D22DE" w:rsidP="00D53480">
      <w:r>
        <w:rPr>
          <w:rFonts w:hint="eastAsia"/>
        </w:rPr>
        <w:t>“这三年我看尽了世间的冷暖，</w:t>
      </w:r>
      <w:r w:rsidR="00D525D5">
        <w:rPr>
          <w:rFonts w:hint="eastAsia"/>
        </w:rPr>
        <w:t>我更加觉得这一切带着正义立场的人，也都审判不了我</w:t>
      </w:r>
      <w:r w:rsidR="002F1BF0">
        <w:rPr>
          <w:rFonts w:hint="eastAsia"/>
        </w:rPr>
        <w:t>。</w:t>
      </w:r>
      <w:r>
        <w:rPr>
          <w:rFonts w:hint="eastAsia"/>
        </w:rPr>
        <w:t>”</w:t>
      </w:r>
    </w:p>
    <w:p w14:paraId="0B5A1D7F" w14:textId="77777777" w:rsidR="00C335A9" w:rsidRDefault="002F1BF0" w:rsidP="00D53480">
      <w:r>
        <w:rPr>
          <w:rFonts w:hint="eastAsia"/>
        </w:rPr>
        <w:t>他看着西门纤纤说道：“如果这世间还存在着可以审判我的人，那一定是你。”</w:t>
      </w:r>
    </w:p>
    <w:p w14:paraId="1B2A358E" w14:textId="77777777" w:rsidR="00A11E58" w:rsidRDefault="00A11E58" w:rsidP="00D53480">
      <w:r>
        <w:rPr>
          <w:rFonts w:hint="eastAsia"/>
        </w:rPr>
        <w:t>“</w:t>
      </w:r>
      <w:r w:rsidR="00E02E2D">
        <w:rPr>
          <w:rFonts w:hint="eastAsia"/>
        </w:rPr>
        <w:t>一切都因这株海棠而起，</w:t>
      </w:r>
      <w:r>
        <w:rPr>
          <w:rFonts w:hint="eastAsia"/>
        </w:rPr>
        <w:t>过完今夜，</w:t>
      </w:r>
      <w:r w:rsidR="00E02E2D">
        <w:rPr>
          <w:rFonts w:hint="eastAsia"/>
        </w:rPr>
        <w:t>一切也都会因它而结束，</w:t>
      </w:r>
      <w:r>
        <w:rPr>
          <w:rFonts w:hint="eastAsia"/>
        </w:rPr>
        <w:t>我会在你面前自裁，以慰</w:t>
      </w:r>
      <w:r w:rsidR="009D0C54">
        <w:rPr>
          <w:rFonts w:hint="eastAsia"/>
        </w:rPr>
        <w:t>止戈山上的亡魂。</w:t>
      </w:r>
      <w:r>
        <w:rPr>
          <w:rFonts w:hint="eastAsia"/>
        </w:rPr>
        <w:t>”</w:t>
      </w:r>
    </w:p>
    <w:p w14:paraId="3D5546B4" w14:textId="77777777" w:rsidR="00C41074" w:rsidRPr="00C41074" w:rsidRDefault="00047398" w:rsidP="00D53480">
      <w:r>
        <w:rPr>
          <w:rFonts w:hint="eastAsia"/>
        </w:rPr>
        <w:lastRenderedPageBreak/>
        <w:t>西门纤纤</w:t>
      </w:r>
      <w:r w:rsidR="0012666B">
        <w:rPr>
          <w:rFonts w:hint="eastAsia"/>
        </w:rPr>
        <w:t>怔了怔，</w:t>
      </w:r>
      <w:r>
        <w:rPr>
          <w:rFonts w:hint="eastAsia"/>
        </w:rPr>
        <w:t>问道：</w:t>
      </w:r>
      <w:r w:rsidR="00027C37">
        <w:rPr>
          <w:rFonts w:hint="eastAsia"/>
        </w:rPr>
        <w:t>“什么意思？”</w:t>
      </w:r>
    </w:p>
    <w:p w14:paraId="0B863120" w14:textId="77777777" w:rsidR="0051271E" w:rsidRDefault="00641F62" w:rsidP="00D53480">
      <w:r>
        <w:rPr>
          <w:rFonts w:hint="eastAsia"/>
        </w:rPr>
        <w:t>季海棠解释道：</w:t>
      </w:r>
      <w:r w:rsidR="00027C37">
        <w:rPr>
          <w:rFonts w:hint="eastAsia"/>
        </w:rPr>
        <w:t>“</w:t>
      </w:r>
      <w:r w:rsidR="005D2B64">
        <w:rPr>
          <w:rFonts w:hint="eastAsia"/>
        </w:rPr>
        <w:t>冥月海棠，以血培叶，</w:t>
      </w:r>
      <w:r w:rsidR="0069541D">
        <w:rPr>
          <w:rFonts w:hint="eastAsia"/>
        </w:rPr>
        <w:t>截至此时，已经吸收了九十九个人的鲜血，终于在这朔夜开了花，所以</w:t>
      </w:r>
      <w:r w:rsidR="005D2B64">
        <w:rPr>
          <w:rFonts w:hint="eastAsia"/>
        </w:rPr>
        <w:t>只差最后一个人选了。</w:t>
      </w:r>
      <w:r w:rsidR="00027C37">
        <w:rPr>
          <w:rFonts w:hint="eastAsia"/>
        </w:rPr>
        <w:t>”</w:t>
      </w:r>
    </w:p>
    <w:p w14:paraId="361741E9" w14:textId="77777777" w:rsidR="00D53480" w:rsidRDefault="00974B37" w:rsidP="00D53480">
      <w:r>
        <w:rPr>
          <w:rFonts w:hint="eastAsia"/>
        </w:rPr>
        <w:t>西门纤纤冷漠地问道：</w:t>
      </w:r>
      <w:r w:rsidR="00BA4BE2">
        <w:rPr>
          <w:rFonts w:hint="eastAsia"/>
        </w:rPr>
        <w:t>“你又想牺牲谁？”</w:t>
      </w:r>
    </w:p>
    <w:p w14:paraId="354864B5" w14:textId="77777777" w:rsidR="00FD65CA" w:rsidRDefault="00BA4BE2" w:rsidP="00650BE3">
      <w:r>
        <w:rPr>
          <w:rFonts w:hint="eastAsia"/>
        </w:rPr>
        <w:t>季海棠摇摇头，说道：“</w:t>
      </w:r>
      <w:r w:rsidR="00C741C5">
        <w:rPr>
          <w:rFonts w:hint="eastAsia"/>
        </w:rPr>
        <w:t>我以血浇灌</w:t>
      </w:r>
      <w:r w:rsidR="00E073B3">
        <w:rPr>
          <w:rFonts w:hint="eastAsia"/>
        </w:rPr>
        <w:t>这种海棠，早已与花同命</w:t>
      </w:r>
      <w:r w:rsidR="00905423">
        <w:rPr>
          <w:rFonts w:hint="eastAsia"/>
        </w:rPr>
        <w:t>，</w:t>
      </w:r>
      <w:r w:rsidR="0083129F">
        <w:rPr>
          <w:rFonts w:hint="eastAsia"/>
        </w:rPr>
        <w:t>这第一百人选是我，</w:t>
      </w:r>
      <w:r w:rsidR="00905423">
        <w:rPr>
          <w:rFonts w:hint="eastAsia"/>
        </w:rPr>
        <w:t>这就是我的宿命，也是杀人者没有把海棠从我身边夺走的原因。</w:t>
      </w:r>
      <w:r>
        <w:rPr>
          <w:rFonts w:hint="eastAsia"/>
        </w:rPr>
        <w:t>”</w:t>
      </w:r>
    </w:p>
    <w:p w14:paraId="354C3E29" w14:textId="77777777" w:rsidR="00F431E8" w:rsidRDefault="00F431E8" w:rsidP="00650BE3">
      <w:r>
        <w:rPr>
          <w:rFonts w:hint="eastAsia"/>
        </w:rPr>
        <w:t>“今夜是朔夜，冥月海棠会在朔月之夜诞下生死人肉百骨的果实，而在结下果实之后，海棠就会凋谢，而我的生命也会走到尽头，在这尽头，我希望你能帮我抓住他，我要拉着他，共赴无间。”</w:t>
      </w:r>
    </w:p>
    <w:p w14:paraId="48F96C88" w14:textId="77777777" w:rsidR="008F0123" w:rsidRDefault="00C350F3" w:rsidP="008F0123">
      <w:r>
        <w:rPr>
          <w:rFonts w:hint="eastAsia"/>
        </w:rPr>
        <w:t>冥月海棠乃世间奇药，具有生死人肉百骨的功效，</w:t>
      </w:r>
      <w:r w:rsidR="00EA35B8">
        <w:rPr>
          <w:rFonts w:hint="eastAsia"/>
        </w:rPr>
        <w:t>但</w:t>
      </w:r>
      <w:r w:rsidR="00B7091F">
        <w:rPr>
          <w:rFonts w:hint="eastAsia"/>
        </w:rPr>
        <w:t>其成长</w:t>
      </w:r>
      <w:r w:rsidR="008C3646">
        <w:rPr>
          <w:rFonts w:hint="eastAsia"/>
        </w:rPr>
        <w:t>的环境极</w:t>
      </w:r>
      <w:r w:rsidR="00EA35B8">
        <w:rPr>
          <w:rFonts w:hint="eastAsia"/>
        </w:rPr>
        <w:t>为苛刻，季海棠在三途河以西寻得其药，以自身精血浇灌，</w:t>
      </w:r>
      <w:r w:rsidR="00A245CE">
        <w:rPr>
          <w:rFonts w:hint="eastAsia"/>
        </w:rPr>
        <w:t>人花同命</w:t>
      </w:r>
      <w:r w:rsidR="008C3646">
        <w:rPr>
          <w:rFonts w:hint="eastAsia"/>
        </w:rPr>
        <w:t>，人死</w:t>
      </w:r>
      <w:r w:rsidR="004860CC">
        <w:rPr>
          <w:rFonts w:hint="eastAsia"/>
        </w:rPr>
        <w:t>则</w:t>
      </w:r>
      <w:r w:rsidR="008C3646">
        <w:rPr>
          <w:rFonts w:hint="eastAsia"/>
        </w:rPr>
        <w:t>花谢</w:t>
      </w:r>
      <w:r w:rsidR="00A245CE">
        <w:rPr>
          <w:rFonts w:hint="eastAsia"/>
        </w:rPr>
        <w:t>。</w:t>
      </w:r>
    </w:p>
    <w:p w14:paraId="23C57BBE" w14:textId="77777777" w:rsidR="00FC608C" w:rsidRDefault="00FC608C" w:rsidP="008F0123">
      <w:r>
        <w:rPr>
          <w:rFonts w:hint="eastAsia"/>
        </w:rPr>
        <w:t>人花同命，只能维持其不死，要想让其</w:t>
      </w:r>
      <w:r w:rsidR="00F95BD7">
        <w:rPr>
          <w:rFonts w:hint="eastAsia"/>
        </w:rPr>
        <w:t>开花结果</w:t>
      </w:r>
      <w:r>
        <w:rPr>
          <w:rFonts w:hint="eastAsia"/>
        </w:rPr>
        <w:t>则更是艰难——需要浸沐百人之血，才能在朔</w:t>
      </w:r>
      <w:r w:rsidR="001B2B14">
        <w:rPr>
          <w:rFonts w:hint="eastAsia"/>
        </w:rPr>
        <w:t>日之</w:t>
      </w:r>
      <w:r>
        <w:rPr>
          <w:rFonts w:hint="eastAsia"/>
        </w:rPr>
        <w:t>夜开花，但开花并不等于</w:t>
      </w:r>
      <w:r w:rsidR="00457D93">
        <w:rPr>
          <w:rFonts w:hint="eastAsia"/>
        </w:rPr>
        <w:t>会结出</w:t>
      </w:r>
      <w:r>
        <w:rPr>
          <w:rFonts w:hint="eastAsia"/>
        </w:rPr>
        <w:t>果</w:t>
      </w:r>
      <w:r w:rsidR="00457D93">
        <w:rPr>
          <w:rFonts w:hint="eastAsia"/>
        </w:rPr>
        <w:t>实</w:t>
      </w:r>
      <w:r>
        <w:rPr>
          <w:rFonts w:hint="eastAsia"/>
        </w:rPr>
        <w:t>。</w:t>
      </w:r>
    </w:p>
    <w:p w14:paraId="6A28F5CC" w14:textId="77777777" w:rsidR="00FD65CA" w:rsidRDefault="00FD65CA" w:rsidP="008F0123">
      <w:r>
        <w:rPr>
          <w:rFonts w:hint="eastAsia"/>
        </w:rPr>
        <w:t>西门纤纤问道：“那为什么现在花还没开？”</w:t>
      </w:r>
    </w:p>
    <w:p w14:paraId="406A81C7" w14:textId="77777777" w:rsidR="00F431E8" w:rsidRPr="00F431E8" w:rsidRDefault="00F431E8" w:rsidP="008F0123">
      <w:r>
        <w:rPr>
          <w:rFonts w:hint="eastAsia"/>
        </w:rPr>
        <w:t>季海棠解释道：“沐百血长生，逢朔夜而开花，遇青萤而结果，这就是冥月海棠开花的三大条件。因为这三大条件的限制，月海棠没有办法抢走冥月海棠，也没有在我晕迷的时候用我的血浇灌开花的海棠，使其结下果实，因为我青萤之光也只有我掌握，这是最后的条件，也是我最后的机会。”</w:t>
      </w:r>
    </w:p>
    <w:p w14:paraId="510193FF" w14:textId="77777777" w:rsidR="008F0123" w:rsidRDefault="00470CA6" w:rsidP="008F0123">
      <w:r>
        <w:rPr>
          <w:rFonts w:hint="eastAsia"/>
        </w:rPr>
        <w:t>西门纤纤问道：“青萤之光在哪里？”</w:t>
      </w:r>
    </w:p>
    <w:p w14:paraId="44977C45" w14:textId="77777777" w:rsidR="00470CA6" w:rsidRDefault="005B5F2D" w:rsidP="008F0123">
      <w:r>
        <w:rPr>
          <w:rFonts w:hint="eastAsia"/>
        </w:rPr>
        <w:t>季海棠道：</w:t>
      </w:r>
      <w:r w:rsidR="002F2F93">
        <w:rPr>
          <w:rFonts w:hint="eastAsia"/>
        </w:rPr>
        <w:t>“</w:t>
      </w:r>
      <w:r w:rsidR="00007182">
        <w:rPr>
          <w:rFonts w:hint="eastAsia"/>
        </w:rPr>
        <w:t>我把它</w:t>
      </w:r>
      <w:r w:rsidR="002F2F93">
        <w:rPr>
          <w:rFonts w:hint="eastAsia"/>
        </w:rPr>
        <w:t>藏在季府</w:t>
      </w:r>
      <w:r w:rsidR="00F16FCE">
        <w:rPr>
          <w:rFonts w:hint="eastAsia"/>
        </w:rPr>
        <w:t>，</w:t>
      </w:r>
      <w:r w:rsidR="007A0D94">
        <w:rPr>
          <w:rFonts w:hint="eastAsia"/>
        </w:rPr>
        <w:t>这是最后的机会</w:t>
      </w:r>
      <w:r w:rsidR="00393EA9">
        <w:rPr>
          <w:rFonts w:hint="eastAsia"/>
        </w:rPr>
        <w:t>了</w:t>
      </w:r>
      <w:r w:rsidR="007A0D94">
        <w:rPr>
          <w:rFonts w:hint="eastAsia"/>
        </w:rPr>
        <w:t>，</w:t>
      </w:r>
      <w:r w:rsidR="00393EA9">
        <w:rPr>
          <w:rFonts w:hint="eastAsia"/>
        </w:rPr>
        <w:t>如果失去这个机会，他就永远都不会现身了，你也永远无法为止戈山的那些死者报仇。</w:t>
      </w:r>
      <w:r w:rsidR="002F2F93">
        <w:rPr>
          <w:rFonts w:hint="eastAsia"/>
        </w:rPr>
        <w:t>”</w:t>
      </w:r>
    </w:p>
    <w:p w14:paraId="02874CB8" w14:textId="77777777" w:rsidR="008C35C3" w:rsidRDefault="008C35C3" w:rsidP="008F0123">
      <w:r>
        <w:rPr>
          <w:rFonts w:hint="eastAsia"/>
        </w:rPr>
        <w:t>西门纤纤说道：“失败了这么多次，你怎么能保证这次能够报仇？”</w:t>
      </w:r>
    </w:p>
    <w:p w14:paraId="1B96E6AB" w14:textId="77777777" w:rsidR="00C530E5" w:rsidRPr="00C530E5" w:rsidRDefault="00C530E5" w:rsidP="008F0123">
      <w:r>
        <w:rPr>
          <w:rFonts w:hint="eastAsia"/>
        </w:rPr>
        <w:t>季海棠看着他的眼睛，说道：“我在那里作下了万全的准备，纤纤你再信我最后一次，就当是为了那些青思阁的弟子。”</w:t>
      </w:r>
    </w:p>
    <w:p w14:paraId="071BEDF7" w14:textId="77777777" w:rsidR="008F0123" w:rsidRDefault="00393EA9" w:rsidP="008F0123">
      <w:r>
        <w:rPr>
          <w:rFonts w:hint="eastAsia"/>
        </w:rPr>
        <w:t>西门纤纤想了想，最终答应了他，因为如他所说，这是最后的机会了，错过今夜，海棠花凋谢，则杀人者永远都不可能再出现了。</w:t>
      </w:r>
    </w:p>
    <w:p w14:paraId="5584DDEB" w14:textId="77777777" w:rsidR="00B01EA3" w:rsidRDefault="008150D9" w:rsidP="008F0123">
      <w:r>
        <w:rPr>
          <w:rFonts w:hint="eastAsia"/>
        </w:rPr>
        <w:t>过了很长的时间，西门纤纤与季海棠终于来到了季府。</w:t>
      </w:r>
    </w:p>
    <w:p w14:paraId="65425B42" w14:textId="77777777" w:rsidR="00A606AA" w:rsidRDefault="00E1781F" w:rsidP="008F0123">
      <w:r>
        <w:rPr>
          <w:rFonts w:hint="eastAsia"/>
        </w:rPr>
        <w:t>看着烧焦半片的季府，西门纤纤情绪有些低落。</w:t>
      </w:r>
    </w:p>
    <w:p w14:paraId="3DB3D97B" w14:textId="77777777" w:rsidR="00F431E8" w:rsidRDefault="00A606AA" w:rsidP="008F0123">
      <w:r>
        <w:rPr>
          <w:rFonts w:hint="eastAsia"/>
        </w:rPr>
        <w:t>季府是百里城名门，也是她小时常经常玩耍的地方，但</w:t>
      </w:r>
      <w:r w:rsidR="00D66B55">
        <w:rPr>
          <w:rFonts w:hint="eastAsia"/>
        </w:rPr>
        <w:t>经历</w:t>
      </w:r>
      <w:r w:rsidR="00FB55FC">
        <w:rPr>
          <w:rFonts w:hint="eastAsia"/>
        </w:rPr>
        <w:t>了</w:t>
      </w:r>
      <w:r>
        <w:rPr>
          <w:rFonts w:hint="eastAsia"/>
        </w:rPr>
        <w:t>季海棠这</w:t>
      </w:r>
      <w:r w:rsidR="00D66B55">
        <w:rPr>
          <w:rFonts w:hint="eastAsia"/>
        </w:rPr>
        <w:t>件</w:t>
      </w:r>
      <w:r w:rsidR="00DF1454">
        <w:rPr>
          <w:rFonts w:hint="eastAsia"/>
        </w:rPr>
        <w:t>事情后</w:t>
      </w:r>
      <w:r w:rsidR="00FB55FC">
        <w:rPr>
          <w:rFonts w:hint="eastAsia"/>
        </w:rPr>
        <w:t>，</w:t>
      </w:r>
      <w:r w:rsidR="00DF1454">
        <w:rPr>
          <w:rFonts w:hint="eastAsia"/>
        </w:rPr>
        <w:t>渐渐走向了没落。</w:t>
      </w:r>
    </w:p>
    <w:p w14:paraId="37AB09BE" w14:textId="77777777" w:rsidR="00A606AA" w:rsidRDefault="00DF1454" w:rsidP="008F0123">
      <w:r>
        <w:rPr>
          <w:rFonts w:hint="eastAsia"/>
        </w:rPr>
        <w:t>在一年前，季</w:t>
      </w:r>
      <w:r w:rsidR="00943CB0">
        <w:rPr>
          <w:rFonts w:hint="eastAsia"/>
        </w:rPr>
        <w:t>海棠</w:t>
      </w:r>
      <w:r>
        <w:rPr>
          <w:rFonts w:hint="eastAsia"/>
        </w:rPr>
        <w:t>以老府主为局，</w:t>
      </w:r>
      <w:r w:rsidR="00943CB0">
        <w:rPr>
          <w:rFonts w:hint="eastAsia"/>
        </w:rPr>
        <w:t>引出了那个连续杀人者，但最终还是以失败告终，大半季府被烈火吞噬。</w:t>
      </w:r>
    </w:p>
    <w:p w14:paraId="37A1917F" w14:textId="77777777" w:rsidR="00E1781F" w:rsidRDefault="00204F95" w:rsidP="008F0123">
      <w:r>
        <w:rPr>
          <w:rFonts w:hint="eastAsia"/>
        </w:rPr>
        <w:t>西门纤纤揖手为礼，朝前拜了三拜，</w:t>
      </w:r>
      <w:r w:rsidR="003E474B">
        <w:rPr>
          <w:rFonts w:hint="eastAsia"/>
        </w:rPr>
        <w:t>告慰亡灵。</w:t>
      </w:r>
    </w:p>
    <w:p w14:paraId="4C5775F3" w14:textId="77777777" w:rsidR="0099449A" w:rsidRDefault="0099449A" w:rsidP="0099449A">
      <w:r>
        <w:rPr>
          <w:rFonts w:hint="eastAsia"/>
        </w:rPr>
        <w:t>季海棠望着季府，眼眶有些微微发红，不知是不是因为想起了那些不堪事情。</w:t>
      </w:r>
    </w:p>
    <w:p w14:paraId="5254C9B0" w14:textId="77777777" w:rsidR="0099449A" w:rsidRPr="00DD2CD6" w:rsidRDefault="0099449A" w:rsidP="0099449A">
      <w:r>
        <w:rPr>
          <w:rFonts w:hint="eastAsia"/>
        </w:rPr>
        <w:t>西门纤纤看了他一眼，不知道该说些什么。</w:t>
      </w:r>
    </w:p>
    <w:p w14:paraId="19CA39AF" w14:textId="77777777" w:rsidR="0099449A" w:rsidRDefault="0099449A" w:rsidP="0099449A">
      <w:r>
        <w:rPr>
          <w:rFonts w:hint="eastAsia"/>
        </w:rPr>
        <w:t>季海棠抬起头，望向头上那片夜空。</w:t>
      </w:r>
    </w:p>
    <w:p w14:paraId="7E13B2C1" w14:textId="77777777" w:rsidR="0099449A" w:rsidRDefault="0099449A" w:rsidP="0099449A">
      <w:r>
        <w:rPr>
          <w:rFonts w:hint="eastAsia"/>
        </w:rPr>
        <w:t>“今夜海棠花开，一切都会终结。”</w:t>
      </w:r>
    </w:p>
    <w:p w14:paraId="54BDA18E" w14:textId="77777777" w:rsidR="000F5AE4" w:rsidRDefault="000F5AE4" w:rsidP="008F0123"/>
    <w:p w14:paraId="09EB9FC7" w14:textId="77777777" w:rsidR="007B6C1A" w:rsidRDefault="007B6C1A" w:rsidP="008F0123"/>
    <w:p w14:paraId="2F5D4AF1" w14:textId="77777777" w:rsidR="001C2573" w:rsidRDefault="001C2573" w:rsidP="008F0123"/>
    <w:p w14:paraId="2910DB7D" w14:textId="77777777" w:rsidR="00B01EA3" w:rsidRDefault="00B01EA3" w:rsidP="008F0123"/>
    <w:p w14:paraId="06C11F62" w14:textId="77777777" w:rsidR="00687ADD" w:rsidRPr="008F0123" w:rsidRDefault="00687ADD" w:rsidP="008F0123"/>
    <w:p w14:paraId="39DDA554" w14:textId="77777777" w:rsidR="001502E1" w:rsidRDefault="00371911" w:rsidP="001502E1">
      <w:pPr>
        <w:pStyle w:val="3"/>
      </w:pPr>
      <w:r>
        <w:rPr>
          <w:rFonts w:hint="eastAsia"/>
        </w:rPr>
        <w:lastRenderedPageBreak/>
        <w:t>第六</w:t>
      </w:r>
      <w:r w:rsidR="001502E1">
        <w:rPr>
          <w:rFonts w:hint="eastAsia"/>
        </w:rPr>
        <w:t>十</w:t>
      </w:r>
      <w:r w:rsidR="00B01EA3">
        <w:rPr>
          <w:rFonts w:hint="eastAsia"/>
        </w:rPr>
        <w:t>一</w:t>
      </w:r>
      <w:r w:rsidR="00D91863">
        <w:rPr>
          <w:rFonts w:hint="eastAsia"/>
        </w:rPr>
        <w:t>章朔夜的海棠花</w:t>
      </w:r>
    </w:p>
    <w:p w14:paraId="071C603C" w14:textId="77777777" w:rsidR="00687ADD" w:rsidRDefault="00687ADD" w:rsidP="00687ADD">
      <w:r>
        <w:rPr>
          <w:rFonts w:hint="eastAsia"/>
        </w:rPr>
        <w:t>今夜星空光璀璨，因为这是朔夜。</w:t>
      </w:r>
    </w:p>
    <w:p w14:paraId="66A493AB" w14:textId="77777777" w:rsidR="00687ADD" w:rsidRPr="00B14231" w:rsidRDefault="00687ADD" w:rsidP="00687ADD">
      <w:r>
        <w:rPr>
          <w:rFonts w:hint="eastAsia"/>
        </w:rPr>
        <w:t>朔夜看不到月亮，但并不代表它不在，两境称之为冥月。</w:t>
      </w:r>
    </w:p>
    <w:p w14:paraId="52C1F7F6" w14:textId="77777777" w:rsidR="0099449A" w:rsidRDefault="0099449A" w:rsidP="00445FDE">
      <w:r>
        <w:rPr>
          <w:rFonts w:hint="eastAsia"/>
        </w:rPr>
        <w:t>季海棠抱着海棠花，起身向季府内走去。</w:t>
      </w:r>
    </w:p>
    <w:p w14:paraId="76528755" w14:textId="77777777" w:rsidR="00615C2A" w:rsidRDefault="00615C2A" w:rsidP="00445FDE">
      <w:r>
        <w:rPr>
          <w:rFonts w:hint="eastAsia"/>
        </w:rPr>
        <w:t>西门纤纤没有说话，跟了上来。</w:t>
      </w:r>
    </w:p>
    <w:p w14:paraId="571EC874" w14:textId="77777777" w:rsidR="00445FDE" w:rsidRDefault="00445FDE" w:rsidP="00445FDE">
      <w:r>
        <w:rPr>
          <w:rFonts w:hint="eastAsia"/>
        </w:rPr>
        <w:t>季海棠穿过烧毁的大门，走到烧成木炭的前房，来到了后院。</w:t>
      </w:r>
    </w:p>
    <w:p w14:paraId="52FCFEA7" w14:textId="77777777" w:rsidR="00445FDE" w:rsidRDefault="00445FDE" w:rsidP="00445FDE">
      <w:r>
        <w:rPr>
          <w:rFonts w:hint="eastAsia"/>
        </w:rPr>
        <w:t>后院与前院隔着石墙内，加上当时下了一场大雨，所以当时的火势没有烧过来，后院因此幸免于难。</w:t>
      </w:r>
    </w:p>
    <w:p w14:paraId="4EC237D1" w14:textId="77777777" w:rsidR="00445FDE" w:rsidRPr="00580951" w:rsidRDefault="00445FDE" w:rsidP="00445FDE">
      <w:r>
        <w:rPr>
          <w:rFonts w:hint="eastAsia"/>
        </w:rPr>
        <w:t>“就是这里了。”</w:t>
      </w:r>
    </w:p>
    <w:p w14:paraId="0BE41D07" w14:textId="77777777" w:rsidR="00445FDE" w:rsidRDefault="00445FDE" w:rsidP="00445FDE">
      <w:r>
        <w:rPr>
          <w:rFonts w:hint="eastAsia"/>
        </w:rPr>
        <w:t>季海棠推开了祠堂的房，走了进去，然后跪在了季府灵牌前的蒲团里，开始上香。</w:t>
      </w:r>
    </w:p>
    <w:p w14:paraId="493A4FB0" w14:textId="77777777" w:rsidR="00445FDE" w:rsidRDefault="00445FDE" w:rsidP="00445FDE">
      <w:r>
        <w:rPr>
          <w:rFonts w:hint="eastAsia"/>
        </w:rPr>
        <w:t>西门纤纤也跟着走了进来，看到里面甚少有灰尘，心想这些年他应该常常来到这里。</w:t>
      </w:r>
    </w:p>
    <w:p w14:paraId="5D0FEAFA" w14:textId="77777777" w:rsidR="004B760E" w:rsidRDefault="00EC7803" w:rsidP="00445FDE">
      <w:r>
        <w:rPr>
          <w:rFonts w:hint="eastAsia"/>
        </w:rPr>
        <w:t>上香叩首后，</w:t>
      </w:r>
      <w:r w:rsidR="00445FDE">
        <w:rPr>
          <w:rFonts w:hint="eastAsia"/>
        </w:rPr>
        <w:t>季海棠掀开了灵堂下的布缦，那里有一个布满灰尘的箱子，</w:t>
      </w:r>
      <w:r w:rsidR="004B760E">
        <w:rPr>
          <w:rFonts w:hint="eastAsia"/>
        </w:rPr>
        <w:t>季海棠望着箱子沉默了片刻，说道：“纤纤你让开些，小心头上的瓦砾。”</w:t>
      </w:r>
    </w:p>
    <w:p w14:paraId="46B66312" w14:textId="77777777" w:rsidR="004B760E" w:rsidRDefault="004B760E" w:rsidP="00445FDE">
      <w:r>
        <w:rPr>
          <w:rFonts w:hint="eastAsia"/>
        </w:rPr>
        <w:t>西门纤纤怔了怔，退到一旁边。</w:t>
      </w:r>
    </w:p>
    <w:p w14:paraId="5E0372BE" w14:textId="77777777" w:rsidR="00EC7803" w:rsidRDefault="00B0040E" w:rsidP="00445FDE">
      <w:r>
        <w:rPr>
          <w:rFonts w:hint="eastAsia"/>
        </w:rPr>
        <w:t>季海棠见他已经退开，用力一拉，箱子拉了出来。</w:t>
      </w:r>
    </w:p>
    <w:p w14:paraId="4555CE9F" w14:textId="77777777" w:rsidR="00B0040E" w:rsidRDefault="00B0040E" w:rsidP="00445FDE">
      <w:r>
        <w:rPr>
          <w:rFonts w:hint="eastAsia"/>
        </w:rPr>
        <w:t>这时候，祠堂上方突然传来了声响，有瓦砾从上空掉了下来，发出清脆的声响。</w:t>
      </w:r>
    </w:p>
    <w:p w14:paraId="07E47D4F" w14:textId="77777777" w:rsidR="00C20C35" w:rsidRDefault="00C20C35" w:rsidP="00445FDE">
      <w:r>
        <w:rPr>
          <w:rFonts w:hint="eastAsia"/>
        </w:rPr>
        <w:t>西门纤纤抬起头，看到了祠堂上空露出一片星空。</w:t>
      </w:r>
    </w:p>
    <w:p w14:paraId="63A8077B" w14:textId="77777777" w:rsidR="0075732D" w:rsidRPr="00C20C35" w:rsidRDefault="00FE63A8" w:rsidP="00445FDE">
      <w:r>
        <w:rPr>
          <w:rFonts w:hint="eastAsia"/>
        </w:rPr>
        <w:t>星空极为美丽，但是</w:t>
      </w:r>
      <w:r w:rsidR="0075732D">
        <w:rPr>
          <w:rFonts w:hint="eastAsia"/>
        </w:rPr>
        <w:t>没有月光。</w:t>
      </w:r>
    </w:p>
    <w:p w14:paraId="4033D3F9" w14:textId="77777777" w:rsidR="00445FDE" w:rsidRPr="00F73FD7" w:rsidRDefault="00C405B4" w:rsidP="00445FDE">
      <w:r>
        <w:rPr>
          <w:rFonts w:hint="eastAsia"/>
        </w:rPr>
        <w:t>季海棠</w:t>
      </w:r>
      <w:r w:rsidR="00DB7744">
        <w:rPr>
          <w:rFonts w:hint="eastAsia"/>
        </w:rPr>
        <w:t>把箱子拖到那片瓦砾上，</w:t>
      </w:r>
      <w:r w:rsidR="00445FDE">
        <w:rPr>
          <w:rFonts w:hint="eastAsia"/>
        </w:rPr>
        <w:t>掸去</w:t>
      </w:r>
      <w:r>
        <w:rPr>
          <w:rFonts w:hint="eastAsia"/>
        </w:rPr>
        <w:t>上</w:t>
      </w:r>
      <w:r w:rsidR="00DB7744">
        <w:rPr>
          <w:rFonts w:hint="eastAsia"/>
        </w:rPr>
        <w:t>面</w:t>
      </w:r>
      <w:r>
        <w:rPr>
          <w:rFonts w:hint="eastAsia"/>
        </w:rPr>
        <w:t>的</w:t>
      </w:r>
      <w:r w:rsidR="0098495D">
        <w:rPr>
          <w:rFonts w:hint="eastAsia"/>
        </w:rPr>
        <w:t>灰尘，</w:t>
      </w:r>
      <w:r w:rsidR="00445FDE">
        <w:rPr>
          <w:rFonts w:hint="eastAsia"/>
        </w:rPr>
        <w:t>取出身上的钥匙</w:t>
      </w:r>
      <w:r w:rsidR="0098495D">
        <w:rPr>
          <w:rFonts w:hint="eastAsia"/>
        </w:rPr>
        <w:t>，将之</w:t>
      </w:r>
      <w:r w:rsidR="00445FDE">
        <w:rPr>
          <w:rFonts w:hint="eastAsia"/>
        </w:rPr>
        <w:t>打开。</w:t>
      </w:r>
    </w:p>
    <w:p w14:paraId="1F57CC94" w14:textId="77777777" w:rsidR="00B74D93" w:rsidRDefault="00445FDE" w:rsidP="00445FDE">
      <w:r>
        <w:rPr>
          <w:rFonts w:hint="eastAsia"/>
        </w:rPr>
        <w:t>西门纤纤借着火折</w:t>
      </w:r>
      <w:r w:rsidR="00704F09">
        <w:rPr>
          <w:rFonts w:hint="eastAsia"/>
        </w:rPr>
        <w:t>子</w:t>
      </w:r>
      <w:r w:rsidR="004E7BCE">
        <w:rPr>
          <w:rFonts w:hint="eastAsia"/>
        </w:rPr>
        <w:t>，看到了近百只沉睡的萤虫，问道：</w:t>
      </w:r>
      <w:r w:rsidR="00B74D93">
        <w:rPr>
          <w:rFonts w:hint="eastAsia"/>
        </w:rPr>
        <w:t>“这就是青萤？”</w:t>
      </w:r>
    </w:p>
    <w:p w14:paraId="06500A6F" w14:textId="77777777" w:rsidR="00974688" w:rsidRDefault="00974688" w:rsidP="00445FDE">
      <w:r>
        <w:rPr>
          <w:rFonts w:hint="eastAsia"/>
        </w:rPr>
        <w:t>季海棠点点头，把海棠花搬到了旁边，他</w:t>
      </w:r>
      <w:r w:rsidR="00445FDE">
        <w:rPr>
          <w:rFonts w:hint="eastAsia"/>
        </w:rPr>
        <w:t>摘了几朵海棠花丢进箱子里，然后割开自己的手腕让流血滴进箱子里，</w:t>
      </w:r>
      <w:r>
        <w:rPr>
          <w:rFonts w:hint="eastAsia"/>
        </w:rPr>
        <w:t>当鲜血沾到花的时候，出现了一种奇异的香味。</w:t>
      </w:r>
    </w:p>
    <w:p w14:paraId="47ACEE6F" w14:textId="77777777" w:rsidR="00FB57A7" w:rsidRDefault="00FB57A7" w:rsidP="00445FDE">
      <w:r>
        <w:rPr>
          <w:rFonts w:hint="eastAsia"/>
        </w:rPr>
        <w:t>季海棠说道：“</w:t>
      </w:r>
      <w:r w:rsidR="0050232A">
        <w:rPr>
          <w:rFonts w:hint="eastAsia"/>
        </w:rPr>
        <w:t>青萤和海棠花一样，与我同命相连，</w:t>
      </w:r>
      <w:r w:rsidR="007A52B1">
        <w:rPr>
          <w:rFonts w:hint="eastAsia"/>
        </w:rPr>
        <w:t>经由冥月之光照射，</w:t>
      </w:r>
      <w:r w:rsidR="0050232A">
        <w:rPr>
          <w:rFonts w:hint="eastAsia"/>
        </w:rPr>
        <w:t>会产生异变，</w:t>
      </w:r>
      <w:r w:rsidR="00032275">
        <w:rPr>
          <w:rFonts w:hint="eastAsia"/>
        </w:rPr>
        <w:t>它</w:t>
      </w:r>
      <w:r w:rsidR="007A52B1">
        <w:rPr>
          <w:rFonts w:hint="eastAsia"/>
        </w:rPr>
        <w:t>们很快会苏醒过来。</w:t>
      </w:r>
      <w:r>
        <w:rPr>
          <w:rFonts w:hint="eastAsia"/>
        </w:rPr>
        <w:t>”</w:t>
      </w:r>
    </w:p>
    <w:p w14:paraId="5043F54F" w14:textId="77777777" w:rsidR="00962B0E" w:rsidRDefault="00962B0E" w:rsidP="00445FDE">
      <w:r>
        <w:rPr>
          <w:rFonts w:hint="eastAsia"/>
        </w:rPr>
        <w:t>西门纤纤抬头看天，</w:t>
      </w:r>
      <w:r w:rsidR="00246C7F">
        <w:rPr>
          <w:rFonts w:hint="eastAsia"/>
        </w:rPr>
        <w:t>心想没有月亮，哪里来的冥月之光？</w:t>
      </w:r>
    </w:p>
    <w:p w14:paraId="5A26C17F" w14:textId="77777777" w:rsidR="00F55774" w:rsidRDefault="00246C7F" w:rsidP="00445FDE">
      <w:r>
        <w:rPr>
          <w:rFonts w:hint="eastAsia"/>
        </w:rPr>
        <w:t>季海棠说道：“冥月</w:t>
      </w:r>
      <w:r w:rsidR="004B7907">
        <w:rPr>
          <w:rFonts w:hint="eastAsia"/>
        </w:rPr>
        <w:t>一直在那里，你之所以看不到，因为</w:t>
      </w:r>
      <w:r>
        <w:rPr>
          <w:rFonts w:hint="eastAsia"/>
        </w:rPr>
        <w:t>那种光</w:t>
      </w:r>
      <w:r w:rsidR="004B7907">
        <w:rPr>
          <w:rFonts w:hint="eastAsia"/>
        </w:rPr>
        <w:t>是眼睛看不到的</w:t>
      </w:r>
      <w:r>
        <w:rPr>
          <w:rFonts w:hint="eastAsia"/>
        </w:rPr>
        <w:t>。”</w:t>
      </w:r>
    </w:p>
    <w:p w14:paraId="1BDA1143" w14:textId="77777777" w:rsidR="007E3BCC" w:rsidRDefault="007E3BCC" w:rsidP="007E3BCC">
      <w:r>
        <w:rPr>
          <w:rFonts w:hint="eastAsia"/>
        </w:rPr>
        <w:t>这时候，那些沉睡的萤虫有的开始蹬腿</w:t>
      </w:r>
      <w:r w:rsidR="00532F9F">
        <w:rPr>
          <w:rFonts w:hint="eastAsia"/>
        </w:rPr>
        <w:t>，有的开始振翅</w:t>
      </w:r>
      <w:r>
        <w:rPr>
          <w:rFonts w:hint="eastAsia"/>
        </w:rPr>
        <w:t>，慢慢地苏醒过来。</w:t>
      </w:r>
    </w:p>
    <w:p w14:paraId="17D4EEF0" w14:textId="77777777" w:rsidR="00445FDE" w:rsidRDefault="00445FDE" w:rsidP="00445FDE">
      <w:r>
        <w:rPr>
          <w:rFonts w:hint="eastAsia"/>
        </w:rPr>
        <w:t>季海棠吹灭了西门纤纤手中的火折子，抹灭了最后的光明，四周顿陷黑暗。</w:t>
      </w:r>
    </w:p>
    <w:p w14:paraId="5EDF3E7C" w14:textId="77777777" w:rsidR="00445FDE" w:rsidRDefault="00445FDE" w:rsidP="00445FDE">
      <w:r>
        <w:rPr>
          <w:rFonts w:hint="eastAsia"/>
        </w:rPr>
        <w:t>漆黑中，隐隐好似有光点亮起，一点一点的逐渐增多，最后形成了一片青色的光芒。</w:t>
      </w:r>
    </w:p>
    <w:p w14:paraId="356CF7F5" w14:textId="77777777" w:rsidR="00445FDE" w:rsidRDefault="00445FDE" w:rsidP="00445FDE">
      <w:r>
        <w:rPr>
          <w:rFonts w:hint="eastAsia"/>
        </w:rPr>
        <w:t>青光下的萤虫，或是围着沾血的海棠花爬走，或是摇动翅膀，振翅高飞，不一会儿便布满了老旧的祠堂。</w:t>
      </w:r>
    </w:p>
    <w:p w14:paraId="307154D6" w14:textId="77777777" w:rsidR="00445FDE" w:rsidRPr="00DF10C9" w:rsidRDefault="00445FDE" w:rsidP="00445FDE">
      <w:r>
        <w:rPr>
          <w:rFonts w:hint="eastAsia"/>
        </w:rPr>
        <w:t>漆黑的祠堂里，青光星星点点，时明时暗，就像夜空中的闪烁的星辰，被风吹起的白色布缦轻轻飘动，宛若天上的星河。</w:t>
      </w:r>
    </w:p>
    <w:p w14:paraId="06D05FA0" w14:textId="77777777" w:rsidR="00EC7803" w:rsidRDefault="00EC7803" w:rsidP="00445FDE">
      <w:r>
        <w:rPr>
          <w:rFonts w:hint="eastAsia"/>
        </w:rPr>
        <w:t>这是一幅极着的画面，西门纤纤看着夜里的青光</w:t>
      </w:r>
      <w:r w:rsidR="00ED393F">
        <w:rPr>
          <w:rFonts w:hint="eastAsia"/>
        </w:rPr>
        <w:t>，微微失神</w:t>
      </w:r>
      <w:r w:rsidR="00AC62D6">
        <w:rPr>
          <w:rFonts w:hint="eastAsia"/>
        </w:rPr>
        <w:t>，心想若不是沾了血腥的味道，那定是极美的风景</w:t>
      </w:r>
      <w:r>
        <w:rPr>
          <w:rFonts w:hint="eastAsia"/>
        </w:rPr>
        <w:t>。</w:t>
      </w:r>
    </w:p>
    <w:p w14:paraId="02F1345A" w14:textId="77777777" w:rsidR="00445FDE" w:rsidRDefault="00445FDE" w:rsidP="00445FDE">
      <w:r>
        <w:rPr>
          <w:rFonts w:hint="eastAsia"/>
        </w:rPr>
        <w:t>青色光芒里的西门纤纤</w:t>
      </w:r>
      <w:r w:rsidR="00996928">
        <w:rPr>
          <w:rFonts w:hint="eastAsia"/>
        </w:rPr>
        <w:t>，亦</w:t>
      </w:r>
      <w:r>
        <w:rPr>
          <w:rFonts w:hint="eastAsia"/>
        </w:rPr>
        <w:t>宛如一幅缓缓展开的画卷。</w:t>
      </w:r>
    </w:p>
    <w:p w14:paraId="7A720F26" w14:textId="77777777" w:rsidR="00445FDE" w:rsidRDefault="00445FDE" w:rsidP="00445FDE">
      <w:r>
        <w:rPr>
          <w:rFonts w:hint="eastAsia"/>
        </w:rPr>
        <w:t>微风下轻飞的</w:t>
      </w:r>
      <w:r w:rsidR="00EC7803">
        <w:rPr>
          <w:rFonts w:hint="eastAsia"/>
        </w:rPr>
        <w:t>发，青光里闪烁的眼眸，还有那微微皱起的眉，脸上那一抹半凝的郁色</w:t>
      </w:r>
      <w:r>
        <w:rPr>
          <w:rFonts w:hint="eastAsia"/>
        </w:rPr>
        <w:t>，美艳如斯。</w:t>
      </w:r>
    </w:p>
    <w:p w14:paraId="04BC1654" w14:textId="77777777" w:rsidR="00445FDE" w:rsidRDefault="00445FDE" w:rsidP="00445FDE">
      <w:r>
        <w:rPr>
          <w:rFonts w:hint="eastAsia"/>
        </w:rPr>
        <w:t>季海棠看着眼前这美艳的女子，心中百转千肠。</w:t>
      </w:r>
    </w:p>
    <w:p w14:paraId="3EB13FC0" w14:textId="77777777" w:rsidR="00445FDE" w:rsidRPr="00996928" w:rsidRDefault="00445FDE" w:rsidP="00445FDE">
      <w:r>
        <w:rPr>
          <w:rFonts w:hint="eastAsia"/>
        </w:rPr>
        <w:t>西门纤纤看他有些失神，还以为是流血过多的精神恍惚，</w:t>
      </w:r>
      <w:r w:rsidR="00996928">
        <w:rPr>
          <w:rFonts w:hint="eastAsia"/>
        </w:rPr>
        <w:t>不禁问道：“你怎么了？”</w:t>
      </w:r>
    </w:p>
    <w:p w14:paraId="30E77B2C" w14:textId="77777777" w:rsidR="00445FDE" w:rsidRDefault="00445FDE" w:rsidP="00445FDE">
      <w:r>
        <w:rPr>
          <w:rFonts w:hint="eastAsia"/>
        </w:rPr>
        <w:t>“没事，我们继续吧！”</w:t>
      </w:r>
    </w:p>
    <w:p w14:paraId="3B6D1955" w14:textId="77777777" w:rsidR="00445FDE" w:rsidRDefault="00445FDE" w:rsidP="00445FDE">
      <w:r>
        <w:rPr>
          <w:rFonts w:hint="eastAsia"/>
        </w:rPr>
        <w:t>季海棠回过神来，看到箱子里的青萤已经差不多都飞走了，便把右手抬起，让鲜血洒到海棠</w:t>
      </w:r>
      <w:r>
        <w:rPr>
          <w:rFonts w:hint="eastAsia"/>
        </w:rPr>
        <w:lastRenderedPageBreak/>
        <w:t>花的花朵上。</w:t>
      </w:r>
    </w:p>
    <w:p w14:paraId="63719D41" w14:textId="77777777" w:rsidR="00445FDE" w:rsidRDefault="00445FDE" w:rsidP="000F5AE4">
      <w:r>
        <w:rPr>
          <w:rFonts w:hint="eastAsia"/>
        </w:rPr>
        <w:t>花朵沾血，异香更盛，四散的青萤渐渐朝此海棠花聚拢而来，在海棠花周围被青光点亮，亮如明月。</w:t>
      </w:r>
    </w:p>
    <w:p w14:paraId="18AABC7A" w14:textId="77777777" w:rsidR="00AE5EEE" w:rsidRPr="00AE5EEE" w:rsidRDefault="00AE5EEE" w:rsidP="000F5AE4">
      <w:r>
        <w:rPr>
          <w:rFonts w:hint="eastAsia"/>
        </w:rPr>
        <w:t>西门纤纤忽然想起一个问题，问道：“刚才你说，你与海棠花和青萤同命相连，都会在冥月下异变？”</w:t>
      </w:r>
    </w:p>
    <w:p w14:paraId="690D6371" w14:textId="77777777" w:rsidR="0046491B" w:rsidRDefault="000F5AE4" w:rsidP="000F5AE4">
      <w:r>
        <w:rPr>
          <w:rFonts w:hint="eastAsia"/>
        </w:rPr>
        <w:t>季海棠忍着流血的疼痛，</w:t>
      </w:r>
      <w:r w:rsidR="0046491B">
        <w:rPr>
          <w:rFonts w:hint="eastAsia"/>
        </w:rPr>
        <w:t>头了头点。</w:t>
      </w:r>
    </w:p>
    <w:p w14:paraId="41ACDF0F" w14:textId="77777777" w:rsidR="0046491B" w:rsidRDefault="0046491B" w:rsidP="000F5AE4">
      <w:r>
        <w:rPr>
          <w:rFonts w:hint="eastAsia"/>
        </w:rPr>
        <w:t>西门纤纤看着他，问道：“那你会怎样？”</w:t>
      </w:r>
    </w:p>
    <w:p w14:paraId="1FF629B4" w14:textId="77777777" w:rsidR="00737170" w:rsidRDefault="00737170" w:rsidP="000F5AE4">
      <w:r>
        <w:rPr>
          <w:rFonts w:hint="eastAsia"/>
        </w:rPr>
        <w:t>“</w:t>
      </w:r>
      <w:r w:rsidR="00576197">
        <w:rPr>
          <w:rFonts w:hint="eastAsia"/>
        </w:rPr>
        <w:t>每一个身中海棠花诅咒的人，被朔夜的冥月照射后，会成为血变者。</w:t>
      </w:r>
      <w:r>
        <w:rPr>
          <w:rFonts w:hint="eastAsia"/>
        </w:rPr>
        <w:t>”</w:t>
      </w:r>
    </w:p>
    <w:p w14:paraId="41AA9D68" w14:textId="77777777" w:rsidR="00996928" w:rsidRDefault="00737170" w:rsidP="000F5AE4">
      <w:r>
        <w:rPr>
          <w:rFonts w:hint="eastAsia"/>
        </w:rPr>
        <w:t>说这句话的时候，他的目光</w:t>
      </w:r>
      <w:r w:rsidR="009C2331">
        <w:rPr>
          <w:rFonts w:hint="eastAsia"/>
        </w:rPr>
        <w:t>凝视着海棠花，</w:t>
      </w:r>
      <w:r w:rsidR="00FC1E90">
        <w:rPr>
          <w:rFonts w:hint="eastAsia"/>
        </w:rPr>
        <w:t>脸色则</w:t>
      </w:r>
      <w:r>
        <w:rPr>
          <w:rFonts w:hint="eastAsia"/>
        </w:rPr>
        <w:t>绷得紧紧的，似是兴奋，似是憧憬，又是痛苦</w:t>
      </w:r>
      <w:r w:rsidR="00042409">
        <w:rPr>
          <w:rFonts w:hint="eastAsia"/>
        </w:rPr>
        <w:t>。</w:t>
      </w:r>
    </w:p>
    <w:p w14:paraId="49656F67" w14:textId="77777777" w:rsidR="000F5AE4" w:rsidRDefault="000F5AE4" w:rsidP="000F5AE4">
      <w:r>
        <w:rPr>
          <w:rFonts w:hint="eastAsia"/>
        </w:rPr>
        <w:t>随着时间的迁移，那些聚拢的青萤竟又渐渐飞散而去，他脸上的兴奋到皱眉，最后演变为失望和不解。</w:t>
      </w:r>
    </w:p>
    <w:p w14:paraId="536FAD57" w14:textId="77777777" w:rsidR="000F5AE4" w:rsidRDefault="000F5AE4" w:rsidP="000F5AE4">
      <w:r>
        <w:rPr>
          <w:rFonts w:hint="eastAsia"/>
        </w:rPr>
        <w:t>西门纤纤</w:t>
      </w:r>
      <w:r w:rsidR="001272F7">
        <w:rPr>
          <w:rFonts w:hint="eastAsia"/>
        </w:rPr>
        <w:t>有些震撼，</w:t>
      </w:r>
      <w:r>
        <w:rPr>
          <w:rFonts w:hint="eastAsia"/>
        </w:rPr>
        <w:t>问道：“失败了吗？”</w:t>
      </w:r>
    </w:p>
    <w:p w14:paraId="7E59C429" w14:textId="77777777" w:rsidR="000F5AE4" w:rsidRDefault="000F5AE4" w:rsidP="000F5AE4">
      <w:r>
        <w:rPr>
          <w:rFonts w:hint="eastAsia"/>
        </w:rPr>
        <w:t>“不可能，不可能的，一定是少了什么因素。”</w:t>
      </w:r>
    </w:p>
    <w:p w14:paraId="54C745C4" w14:textId="77777777" w:rsidR="000F5AE4" w:rsidRDefault="000F5AE4" w:rsidP="000F5AE4">
      <w:r>
        <w:rPr>
          <w:rFonts w:hint="eastAsia"/>
        </w:rPr>
        <w:t>季海棠有些神色异常，竟有些癫狂的模样。</w:t>
      </w:r>
    </w:p>
    <w:p w14:paraId="7BCC4731" w14:textId="77777777" w:rsidR="000F5AE4" w:rsidRPr="00245F0A" w:rsidRDefault="000F5AE4" w:rsidP="000F5AE4">
      <w:r>
        <w:rPr>
          <w:rFonts w:hint="eastAsia"/>
        </w:rPr>
        <w:t>西门纤纤按着他的肩膀说道：“季大哥，冷静一点。”</w:t>
      </w:r>
    </w:p>
    <w:p w14:paraId="66D41E95" w14:textId="77777777" w:rsidR="000F5AE4" w:rsidRDefault="000F5AE4" w:rsidP="000F5AE4">
      <w:r>
        <w:rPr>
          <w:rFonts w:hint="eastAsia"/>
        </w:rPr>
        <w:t>季海棠看着西门纤纤片刻，好似冷静了下来，拉着西门纤纤的手说道：“纤纤，你护着花，我去拿那书异册。”</w:t>
      </w:r>
    </w:p>
    <w:p w14:paraId="72A616AA" w14:textId="77777777" w:rsidR="00996928" w:rsidRDefault="00996928" w:rsidP="000F5AE4">
      <w:r>
        <w:rPr>
          <w:rFonts w:hint="eastAsia"/>
        </w:rPr>
        <w:t>不待西门纤纤回答，季海棠便冲出门去。</w:t>
      </w:r>
    </w:p>
    <w:p w14:paraId="68C05E1C" w14:textId="77777777" w:rsidR="000F5AE4" w:rsidRDefault="000F5AE4" w:rsidP="000F5AE4">
      <w:r>
        <w:rPr>
          <w:rFonts w:hint="eastAsia"/>
        </w:rPr>
        <w:t>西门纤纤叫了他几声，他也没有应声。</w:t>
      </w:r>
    </w:p>
    <w:p w14:paraId="36E736CF" w14:textId="77777777" w:rsidR="00996928" w:rsidRDefault="00996928" w:rsidP="000F5AE4">
      <w:r>
        <w:rPr>
          <w:rFonts w:hint="eastAsia"/>
        </w:rPr>
        <w:t>她本跟上去，却</w:t>
      </w:r>
      <w:r w:rsidR="00F55829">
        <w:rPr>
          <w:rFonts w:hint="eastAsia"/>
        </w:rPr>
        <w:t>发觉身体有些异状，有些疼，又有些麻。</w:t>
      </w:r>
    </w:p>
    <w:p w14:paraId="5F2E667C" w14:textId="77777777" w:rsidR="000F5AE4" w:rsidRDefault="000F5AE4" w:rsidP="000F5AE4">
      <w:r>
        <w:rPr>
          <w:rFonts w:hint="eastAsia"/>
        </w:rPr>
        <w:t>“是你……不是你……啊……”</w:t>
      </w:r>
    </w:p>
    <w:p w14:paraId="121E813C" w14:textId="77777777" w:rsidR="00E21A22" w:rsidRDefault="00E21A22" w:rsidP="000F5AE4">
      <w:r>
        <w:rPr>
          <w:rFonts w:hint="eastAsia"/>
        </w:rPr>
        <w:t>忽然间，传来一声凄厉的惨叫。</w:t>
      </w:r>
    </w:p>
    <w:p w14:paraId="37509AA3" w14:textId="77777777" w:rsidR="000F5AE4" w:rsidRPr="00637A8F" w:rsidRDefault="000F5AE4" w:rsidP="000F5AE4">
      <w:r>
        <w:rPr>
          <w:rFonts w:hint="eastAsia"/>
        </w:rPr>
        <w:t>西门纤纤吃了一惊，跑到门口，叫道：“季大哥……”</w:t>
      </w:r>
    </w:p>
    <w:p w14:paraId="2A492FC4" w14:textId="77777777" w:rsidR="000F5AE4" w:rsidRDefault="000F5AE4" w:rsidP="000F5AE4">
      <w:r>
        <w:rPr>
          <w:rFonts w:hint="eastAsia"/>
        </w:rPr>
        <w:t>茫茫黑夜，再无人回答，西门纤纤冲出去几步，但想到海棠花还在里面，又折回来抱着海棠花，更朝门外跑去。</w:t>
      </w:r>
    </w:p>
    <w:p w14:paraId="54BA2FCB" w14:textId="77777777" w:rsidR="000F5AE4" w:rsidRDefault="000F5AE4" w:rsidP="000F5AE4">
      <w:r>
        <w:rPr>
          <w:rFonts w:hint="eastAsia"/>
        </w:rPr>
        <w:t>到门口的时候，一阵异香再次扑鼻而来，西门纤纤顿感无肢无力，海棠花从她手中滑落。</w:t>
      </w:r>
    </w:p>
    <w:p w14:paraId="05C8646D" w14:textId="77777777" w:rsidR="000F5AE4" w:rsidRDefault="000F5AE4" w:rsidP="000F5AE4">
      <w:r>
        <w:rPr>
          <w:rFonts w:hint="eastAsia"/>
        </w:rPr>
        <w:t>一个带着面具的人影，如鬼似魅的出现了，接住了即将摔到地上的海棠花。</w:t>
      </w:r>
    </w:p>
    <w:p w14:paraId="73C16FBA" w14:textId="77777777" w:rsidR="000F5AE4" w:rsidRPr="00637A8F" w:rsidRDefault="000F5AE4" w:rsidP="000F5AE4">
      <w:r>
        <w:rPr>
          <w:rFonts w:hint="eastAsia"/>
        </w:rPr>
        <w:t>虚弱无力的西门纤纤靠着门，尽力握着剑，剑着面具人，问道：“你就是杀人者？你把季大哥怎么样了？”</w:t>
      </w:r>
    </w:p>
    <w:p w14:paraId="5EE8335F" w14:textId="77777777" w:rsidR="000F5AE4" w:rsidRDefault="000F5AE4" w:rsidP="000F5AE4">
      <w:r>
        <w:rPr>
          <w:rFonts w:hint="eastAsia"/>
        </w:rPr>
        <w:t>面具人好似没有听到一般，他看着祠堂内星星点点的青光，把海棠花放到了祠堂下的三个蒲团前，然后转身看着西门纤纤，冷漠地笑道：“朔日之夜，青萤之光，拥有至阴之血的第一百个人选，皆已具备，季海棠如何已经不重要了。”</w:t>
      </w:r>
    </w:p>
    <w:p w14:paraId="0D07A6A5" w14:textId="77777777" w:rsidR="007E0254" w:rsidRDefault="00660904" w:rsidP="000F5AE4">
      <w:r>
        <w:rPr>
          <w:rFonts w:hint="eastAsia"/>
        </w:rPr>
        <w:t>西门纤纤微怔，一念万千，</w:t>
      </w:r>
      <w:r w:rsidR="007E0254">
        <w:rPr>
          <w:rFonts w:hint="eastAsia"/>
        </w:rPr>
        <w:t>想起了那夜季海棠为她包扎的事情来，根据百里城的传说，每一个被季海棠医治的人，都会背上海棠花的诅咒。</w:t>
      </w:r>
    </w:p>
    <w:p w14:paraId="7990C754" w14:textId="77777777" w:rsidR="00EF14AC" w:rsidRDefault="00EF14AC" w:rsidP="000F5AE4">
      <w:r>
        <w:rPr>
          <w:rFonts w:hint="eastAsia"/>
        </w:rPr>
        <w:t>西门纤纤的心如同一瞬间沉入了水中，却没有发出任何声响。</w:t>
      </w:r>
    </w:p>
    <w:p w14:paraId="423BD4FB" w14:textId="77777777" w:rsidR="00660904" w:rsidRDefault="00D36307" w:rsidP="000F5AE4">
      <w:r>
        <w:rPr>
          <w:rFonts w:hint="eastAsia"/>
        </w:rPr>
        <w:t>她望着那张可憎的面具，问道：</w:t>
      </w:r>
      <w:r w:rsidR="00660904">
        <w:rPr>
          <w:rFonts w:hint="eastAsia"/>
        </w:rPr>
        <w:t>“我才是第一百个被诅咒的人？</w:t>
      </w:r>
      <w:r w:rsidR="000F5AE4">
        <w:rPr>
          <w:rFonts w:hint="eastAsia"/>
        </w:rPr>
        <w:t>”</w:t>
      </w:r>
    </w:p>
    <w:p w14:paraId="0C667794" w14:textId="77777777" w:rsidR="0014499D" w:rsidRDefault="000F5AE4" w:rsidP="000F5AE4">
      <w:r>
        <w:rPr>
          <w:rFonts w:hint="eastAsia"/>
        </w:rPr>
        <w:t>面具人</w:t>
      </w:r>
      <w:r w:rsidR="0014499D">
        <w:rPr>
          <w:rFonts w:hint="eastAsia"/>
        </w:rPr>
        <w:t>轻轻笑了笑，</w:t>
      </w:r>
      <w:r>
        <w:rPr>
          <w:rFonts w:hint="eastAsia"/>
        </w:rPr>
        <w:t>缓步逼来</w:t>
      </w:r>
      <w:r w:rsidR="0014499D">
        <w:rPr>
          <w:rFonts w:hint="eastAsia"/>
        </w:rPr>
        <w:t>。</w:t>
      </w:r>
    </w:p>
    <w:p w14:paraId="52062CCD" w14:textId="77777777" w:rsidR="004D5670" w:rsidRDefault="004D5670" w:rsidP="000F5AE4">
      <w:r>
        <w:rPr>
          <w:rFonts w:hint="eastAsia"/>
        </w:rPr>
        <w:t>西门纤纤奋力挥剑，却是绵软无力。</w:t>
      </w:r>
    </w:p>
    <w:p w14:paraId="51F18B9D" w14:textId="77777777" w:rsidR="000F5AE4" w:rsidRDefault="004D5670" w:rsidP="000F5AE4">
      <w:r>
        <w:rPr>
          <w:rFonts w:hint="eastAsia"/>
        </w:rPr>
        <w:t>面具人</w:t>
      </w:r>
      <w:r w:rsidR="000F5AE4">
        <w:rPr>
          <w:rFonts w:hint="eastAsia"/>
        </w:rPr>
        <w:t>轻轻</w:t>
      </w:r>
      <w:r>
        <w:rPr>
          <w:rFonts w:hint="eastAsia"/>
        </w:rPr>
        <w:t>挥剑，便</w:t>
      </w:r>
      <w:r w:rsidR="00660CA8">
        <w:rPr>
          <w:rFonts w:hint="eastAsia"/>
        </w:rPr>
        <w:t>打飞了她</w:t>
      </w:r>
      <w:r w:rsidR="000F5AE4">
        <w:rPr>
          <w:rFonts w:hint="eastAsia"/>
        </w:rPr>
        <w:t>颤抖的剑，横腰把她抱起，他用脚合上了门。</w:t>
      </w:r>
    </w:p>
    <w:p w14:paraId="3A85E964" w14:textId="77777777" w:rsidR="000F5AE4" w:rsidRDefault="000F5AE4" w:rsidP="000F5AE4">
      <w:r>
        <w:rPr>
          <w:rFonts w:hint="eastAsia"/>
        </w:rPr>
        <w:t>不顾西门纤纤无力挣扎与叫喊，把西门纤纤放到灵牌下的蒲团前，然后从怀中取出了一把细小的手术刀，在西门纤纤的手腕上割了一刀。</w:t>
      </w:r>
    </w:p>
    <w:p w14:paraId="3E57759F" w14:textId="77777777" w:rsidR="000F5AE4" w:rsidRDefault="000F5AE4" w:rsidP="000F5AE4">
      <w:r>
        <w:rPr>
          <w:rFonts w:hint="eastAsia"/>
        </w:rPr>
        <w:t>飞溅而出的鲜血飞溅如受吸引，尽数落到了海棠花的花朵了，这些花朵吸收了西门纤纤的血液，散出了另一种异香，飞散的青萤再度聚拢而来，飞进了花朵里。</w:t>
      </w:r>
    </w:p>
    <w:p w14:paraId="3C483BDD" w14:textId="77777777" w:rsidR="000F5AE4" w:rsidRPr="008D782E" w:rsidRDefault="000F5AE4" w:rsidP="000F5AE4">
      <w:r>
        <w:rPr>
          <w:rFonts w:hint="eastAsia"/>
        </w:rPr>
        <w:lastRenderedPageBreak/>
        <w:t>青萤进入花朵之时后，海棠花的花朵竟然纷纷闭合，把青萤包在了里面，半透明的花瓣里的青光，朦朦胧胧的，宛若青色的灯笼。</w:t>
      </w:r>
    </w:p>
    <w:p w14:paraId="3A2D64BA" w14:textId="77777777" w:rsidR="000F5AE4" w:rsidRPr="00300EA2" w:rsidRDefault="000F5AE4" w:rsidP="000F5AE4">
      <w:r>
        <w:rPr>
          <w:rFonts w:hint="eastAsia"/>
        </w:rPr>
        <w:t>西门纤纤问道：“这是怎么回事？”</w:t>
      </w:r>
    </w:p>
    <w:p w14:paraId="7A7E0C6F" w14:textId="77777777" w:rsidR="000F5AE4" w:rsidRDefault="000F5AE4" w:rsidP="000F5AE4">
      <w:r>
        <w:rPr>
          <w:rFonts w:hint="eastAsia"/>
        </w:rPr>
        <w:t>面具下传来透着阴森诡异的笑声。</w:t>
      </w:r>
    </w:p>
    <w:p w14:paraId="50AFE87F" w14:textId="77777777" w:rsidR="000F5AE4" w:rsidRDefault="000F5AE4" w:rsidP="000F5AE4">
      <w:r>
        <w:rPr>
          <w:rFonts w:hint="eastAsia"/>
        </w:rPr>
        <w:t>“季海棠这个笨蛋以为他是最一个发现异册与冥月海棠的人，却不知他看到异册是我修改之后的版本，冥月海棠以血饲养，人花同命，但结下果实的第一百个人选却不是本命者的血液，而是至阴之血，青萤之光，朔日之夜，至阴之血，才是真正的三个条件。”</w:t>
      </w:r>
    </w:p>
    <w:p w14:paraId="077738D1" w14:textId="77777777" w:rsidR="000F5AE4" w:rsidRDefault="000F5AE4" w:rsidP="000F5AE4">
      <w:r>
        <w:rPr>
          <w:rFonts w:hint="eastAsia"/>
        </w:rPr>
        <w:t>西门纤纤内心何止震撼，问道：“什么是至阴之血？”</w:t>
      </w:r>
    </w:p>
    <w:p w14:paraId="03CB53E4" w14:textId="77777777" w:rsidR="000F5AE4" w:rsidRDefault="000F5AE4" w:rsidP="000F5AE4">
      <w:r>
        <w:rPr>
          <w:rFonts w:hint="eastAsia"/>
        </w:rPr>
        <w:t>面具人说道：“受过诅咒的女子在朔夜里流下的鲜血就是至阴之血。”</w:t>
      </w:r>
    </w:p>
    <w:p w14:paraId="2A5DFA84" w14:textId="77777777" w:rsidR="000F5AE4" w:rsidRDefault="000F5AE4" w:rsidP="000F5AE4">
      <w:r>
        <w:rPr>
          <w:rFonts w:hint="eastAsia"/>
        </w:rPr>
        <w:t>西门纤纤怔不能言。</w:t>
      </w:r>
    </w:p>
    <w:p w14:paraId="726065A1" w14:textId="77777777" w:rsidR="000F5AE4" w:rsidRDefault="000F5AE4" w:rsidP="000F5AE4">
      <w:r>
        <w:rPr>
          <w:rFonts w:hint="eastAsia"/>
        </w:rPr>
        <w:t>面具人看着她的眼睛，说道：“</w:t>
      </w:r>
      <w:r w:rsidR="00444F5D">
        <w:rPr>
          <w:rFonts w:hint="eastAsia"/>
        </w:rPr>
        <w:t>每一个被海棠花诅咒的人，都注定成为海棠花花肥</w:t>
      </w:r>
      <w:r w:rsidR="007A3E61">
        <w:rPr>
          <w:rFonts w:hint="eastAsia"/>
        </w:rPr>
        <w:t>，谁也逃不过。</w:t>
      </w:r>
      <w:r>
        <w:rPr>
          <w:rFonts w:hint="eastAsia"/>
        </w:rPr>
        <w:t>”</w:t>
      </w:r>
    </w:p>
    <w:p w14:paraId="7727BCDC" w14:textId="77777777" w:rsidR="000F5AE4" w:rsidRDefault="000F5AE4" w:rsidP="000F5AE4">
      <w:r>
        <w:rPr>
          <w:rFonts w:hint="eastAsia"/>
        </w:rPr>
        <w:t>西门纤纤说道：“我不相信什么诅咒</w:t>
      </w:r>
      <w:r w:rsidR="007E117C">
        <w:rPr>
          <w:rFonts w:hint="eastAsia"/>
        </w:rPr>
        <w:t>，更不信什么命运，</w:t>
      </w:r>
      <w:r w:rsidR="001124EF">
        <w:rPr>
          <w:rFonts w:hint="eastAsia"/>
        </w:rPr>
        <w:t>所谓的诅咒只是一场精心算计的阴谋。</w:t>
      </w:r>
      <w:r>
        <w:rPr>
          <w:rFonts w:hint="eastAsia"/>
        </w:rPr>
        <w:t>”</w:t>
      </w:r>
    </w:p>
    <w:p w14:paraId="4A852900" w14:textId="77777777" w:rsidR="000F5AE4" w:rsidRDefault="000F5AE4" w:rsidP="000F5AE4">
      <w:r>
        <w:rPr>
          <w:rFonts w:hint="eastAsia"/>
        </w:rPr>
        <w:t>面具人</w:t>
      </w:r>
      <w:r w:rsidR="00CF1EFA">
        <w:rPr>
          <w:rFonts w:hint="eastAsia"/>
        </w:rPr>
        <w:t>点点头，说道：“</w:t>
      </w:r>
      <w:r>
        <w:rPr>
          <w:rFonts w:hint="eastAsia"/>
        </w:rPr>
        <w:t>季海棠医治的人，都含过一片海棠叶，而这片海棠叶会诱发人体内的血变，血变就是诅咒的一种象征，海棠吸引这些变异的血液进而生长，那些被排斥的血液并非是真正的排斥，而是只吸引了精华……”</w:t>
      </w:r>
    </w:p>
    <w:p w14:paraId="7182C02F" w14:textId="77777777" w:rsidR="000F5AE4" w:rsidRDefault="000F5AE4" w:rsidP="000F5AE4">
      <w:r>
        <w:rPr>
          <w:rFonts w:hint="eastAsia"/>
        </w:rPr>
        <w:t>这时候被关在海棠花内的青萤想挣出花朵，从而发出嗡嗡的声音，打断了面具人的声音，两人的目光随即就被眼前的异变所吸引。</w:t>
      </w:r>
    </w:p>
    <w:p w14:paraId="4013CD73" w14:textId="77777777" w:rsidR="000F5AE4" w:rsidRDefault="000F5AE4" w:rsidP="000F5AE4">
      <w:r>
        <w:rPr>
          <w:rFonts w:hint="eastAsia"/>
        </w:rPr>
        <w:t>青萤挣而不出，花朵却收拢得越来越紧，有的青萤已经被花朵吞噬，吞噬青萤之后，海棠花朵忽又打开，然后纷纷凋零。</w:t>
      </w:r>
    </w:p>
    <w:p w14:paraId="52BD90B7" w14:textId="77777777" w:rsidR="000F5AE4" w:rsidRPr="004D1FAD" w:rsidRDefault="000F5AE4" w:rsidP="000F5AE4">
      <w:r>
        <w:rPr>
          <w:rFonts w:hint="eastAsia"/>
        </w:rPr>
        <w:t>在吸引了青萤之后，花茎竟变成了半透明的青色，仿佛有一股暗红色的血液经过花茎，向上汇聚。</w:t>
      </w:r>
    </w:p>
    <w:p w14:paraId="4D659173" w14:textId="77777777" w:rsidR="000F5AE4" w:rsidRDefault="000F5AE4" w:rsidP="000F5AE4">
      <w:r>
        <w:rPr>
          <w:rFonts w:hint="eastAsia"/>
        </w:rPr>
        <w:t>众花凋尽，青萤的光消失怠尽，但海棠花却通体透明，闪着青色的光芒，在海棠花的顶端，却长出了一朵妖艳的新花，同时结出了果实，正缓缓成长。</w:t>
      </w:r>
    </w:p>
    <w:p w14:paraId="4C89C1DE" w14:textId="77777777" w:rsidR="000F5AE4" w:rsidRDefault="000F5AE4" w:rsidP="000F5AE4">
      <w:r>
        <w:rPr>
          <w:rFonts w:hint="eastAsia"/>
        </w:rPr>
        <w:t>“哈哈，成功了，终于成功了。”</w:t>
      </w:r>
    </w:p>
    <w:p w14:paraId="5BDF3A5D" w14:textId="77777777" w:rsidR="000F5AE4" w:rsidRDefault="000F5AE4" w:rsidP="000F5AE4">
      <w:r>
        <w:rPr>
          <w:rFonts w:hint="eastAsia"/>
        </w:rPr>
        <w:t>面具人眼见成功，爆发出得意而嘶哑的笑声。</w:t>
      </w:r>
    </w:p>
    <w:p w14:paraId="1DCEDE06" w14:textId="77777777" w:rsidR="000F5AE4" w:rsidRDefault="000F5AE4" w:rsidP="000F5AE4">
      <w:r>
        <w:rPr>
          <w:rFonts w:hint="eastAsia"/>
        </w:rPr>
        <w:t>那阵笑声之后，他似又恢复了平静，朝着西门纤纤看来，目光里满是炙热而复杂的情绪。</w:t>
      </w:r>
    </w:p>
    <w:p w14:paraId="242856A9" w14:textId="77777777" w:rsidR="000F5AE4" w:rsidRDefault="000F5AE4" w:rsidP="000F5AE4">
      <w:r>
        <w:rPr>
          <w:rFonts w:hint="eastAsia"/>
        </w:rPr>
        <w:t>他伸出手，去扯西门纤纤颈脖部的衣领，凝视着青光下微显青色的肌肤，缓缓地伸出手去。</w:t>
      </w:r>
    </w:p>
    <w:p w14:paraId="3A915A00" w14:textId="77777777" w:rsidR="000F5AE4" w:rsidRDefault="002B6001" w:rsidP="000F5AE4">
      <w:r>
        <w:rPr>
          <w:rFonts w:hint="eastAsia"/>
        </w:rPr>
        <w:t>“你做什么？把你的手拿开</w:t>
      </w:r>
      <w:r w:rsidR="000F5AE4">
        <w:rPr>
          <w:rFonts w:hint="eastAsia"/>
        </w:rPr>
        <w:t>……”</w:t>
      </w:r>
    </w:p>
    <w:p w14:paraId="75368C36" w14:textId="77777777" w:rsidR="000F5AE4" w:rsidRDefault="000F5AE4" w:rsidP="000F5AE4">
      <w:r>
        <w:rPr>
          <w:rFonts w:hint="eastAsia"/>
        </w:rPr>
        <w:t>西门纤纤挣扎无力，只能呵斥。</w:t>
      </w:r>
    </w:p>
    <w:p w14:paraId="48ADE821" w14:textId="77777777" w:rsidR="000F5AE4" w:rsidRPr="001C2573" w:rsidRDefault="000F5AE4" w:rsidP="000F5AE4">
      <w:r>
        <w:rPr>
          <w:rFonts w:hint="eastAsia"/>
        </w:rPr>
        <w:t>“我要摧毁季海棠想要得到了一切。”</w:t>
      </w:r>
    </w:p>
    <w:p w14:paraId="52AF2536" w14:textId="77777777" w:rsidR="000F5AE4" w:rsidRDefault="000F5AE4" w:rsidP="000F5AE4">
      <w:r>
        <w:rPr>
          <w:rFonts w:hint="eastAsia"/>
        </w:rPr>
        <w:t>面具人噙着得意的笑声，狂燥的声音里，轻抚的动作中，炙热的目光中，有说不出的快意。</w:t>
      </w:r>
    </w:p>
    <w:p w14:paraId="24335FB0" w14:textId="77777777" w:rsidR="000F5AE4" w:rsidRPr="001C2573" w:rsidRDefault="000F5AE4" w:rsidP="000F5AE4">
      <w:r>
        <w:rPr>
          <w:rFonts w:hint="eastAsia"/>
        </w:rPr>
        <w:t>“放开我……”</w:t>
      </w:r>
    </w:p>
    <w:p w14:paraId="61EA98F6" w14:textId="77777777" w:rsidR="000F5AE4" w:rsidRDefault="000F5AE4" w:rsidP="000F5AE4">
      <w:r>
        <w:rPr>
          <w:rFonts w:hint="eastAsia"/>
        </w:rPr>
        <w:t>挣扎已是无力，西门纤纤流下了绝望与痛苦的泪水，人生仿佛来到了最绝望的时刻。</w:t>
      </w:r>
    </w:p>
    <w:p w14:paraId="7FFAEDC7" w14:textId="77777777" w:rsidR="000F5AE4" w:rsidRPr="001C2573" w:rsidRDefault="00064316" w:rsidP="000F5AE4">
      <w:r>
        <w:rPr>
          <w:rFonts w:hint="eastAsia"/>
        </w:rPr>
        <w:t>这时候，</w:t>
      </w:r>
      <w:r w:rsidR="000F5AE4">
        <w:rPr>
          <w:rFonts w:hint="eastAsia"/>
        </w:rPr>
        <w:t>祠堂紧闭的大门</w:t>
      </w:r>
      <w:r>
        <w:rPr>
          <w:rFonts w:hint="eastAsia"/>
        </w:rPr>
        <w:t>忽然开了</w:t>
      </w:r>
      <w:r w:rsidR="000F5AE4">
        <w:rPr>
          <w:rFonts w:hint="eastAsia"/>
        </w:rPr>
        <w:t>。</w:t>
      </w:r>
    </w:p>
    <w:p w14:paraId="5880F862" w14:textId="77777777" w:rsidR="00465E32" w:rsidRPr="00064316" w:rsidRDefault="00064316" w:rsidP="000F5AE4">
      <w:r>
        <w:rPr>
          <w:rFonts w:hint="eastAsia"/>
        </w:rPr>
        <w:t>无数冷风，从外面涌进来。</w:t>
      </w:r>
    </w:p>
    <w:p w14:paraId="66C5A2A3" w14:textId="77777777" w:rsidR="000D0595" w:rsidRDefault="000D0595" w:rsidP="000F5AE4"/>
    <w:p w14:paraId="46FD3BA7" w14:textId="77777777" w:rsidR="00465E32" w:rsidRDefault="00465E32" w:rsidP="000F5AE4"/>
    <w:p w14:paraId="7BE659D8" w14:textId="77777777" w:rsidR="00465E32" w:rsidRDefault="00465E32" w:rsidP="000F5AE4"/>
    <w:p w14:paraId="4F11AE0D" w14:textId="77777777" w:rsidR="00465E32" w:rsidRDefault="00465E32" w:rsidP="000F5AE4"/>
    <w:p w14:paraId="744F08DA" w14:textId="77777777" w:rsidR="00465E32" w:rsidRDefault="00465E32" w:rsidP="00465E32">
      <w:pPr>
        <w:pStyle w:val="3"/>
      </w:pPr>
      <w:r>
        <w:rPr>
          <w:rFonts w:hint="eastAsia"/>
        </w:rPr>
        <w:lastRenderedPageBreak/>
        <w:t>第六十二章面具下的真相</w:t>
      </w:r>
    </w:p>
    <w:p w14:paraId="17139520" w14:textId="77777777" w:rsidR="000D0595" w:rsidRDefault="000D0595" w:rsidP="000D0595">
      <w:r>
        <w:rPr>
          <w:rFonts w:hint="eastAsia"/>
        </w:rPr>
        <w:t>面具人一怔，停了下来，朝着门外看去。</w:t>
      </w:r>
    </w:p>
    <w:p w14:paraId="654C9EE6" w14:textId="77777777" w:rsidR="00064316" w:rsidRPr="000D0595" w:rsidRDefault="000D0595" w:rsidP="001C2573">
      <w:r>
        <w:rPr>
          <w:rFonts w:hint="eastAsia"/>
        </w:rPr>
        <w:t>海棠花的青色光芒映照下，一道青色的身影从朔夜的黑暗里缓缓走来。</w:t>
      </w:r>
    </w:p>
    <w:p w14:paraId="4778D930" w14:textId="77777777" w:rsidR="00064316" w:rsidRPr="00064316" w:rsidRDefault="00064316" w:rsidP="001C2573">
      <w:r>
        <w:rPr>
          <w:rFonts w:hint="eastAsia"/>
        </w:rPr>
        <w:t>从黑暗中缓缓走来的身影，瞪了面具人一眼。</w:t>
      </w:r>
    </w:p>
    <w:p w14:paraId="0230D50B" w14:textId="77777777" w:rsidR="003C06B2" w:rsidRDefault="003C06B2" w:rsidP="001C2573">
      <w:r>
        <w:rPr>
          <w:rFonts w:hint="eastAsia"/>
        </w:rPr>
        <w:t>一眼，只是一眼。</w:t>
      </w:r>
    </w:p>
    <w:p w14:paraId="2669A8DE" w14:textId="77777777" w:rsidR="003C06B2" w:rsidRDefault="003C06B2" w:rsidP="001C2573">
      <w:r>
        <w:rPr>
          <w:rFonts w:hint="eastAsia"/>
        </w:rPr>
        <w:t>面具人再没有多余的动作，侧身抓起海棠花的果实，一跃而起</w:t>
      </w:r>
      <w:r w:rsidR="003445AF">
        <w:rPr>
          <w:rFonts w:hint="eastAsia"/>
        </w:rPr>
        <w:t>，</w:t>
      </w:r>
      <w:r>
        <w:rPr>
          <w:rFonts w:hint="eastAsia"/>
        </w:rPr>
        <w:t>破窗而去。</w:t>
      </w:r>
    </w:p>
    <w:p w14:paraId="3E800406" w14:textId="77777777" w:rsidR="0018719E" w:rsidRPr="0018719E" w:rsidRDefault="0018719E" w:rsidP="001C2573">
      <w:r>
        <w:rPr>
          <w:rFonts w:hint="eastAsia"/>
        </w:rPr>
        <w:t>西门纤纤歪着头望去，看到了陆三阴，</w:t>
      </w:r>
      <w:r w:rsidR="00AF7072">
        <w:rPr>
          <w:rFonts w:hint="eastAsia"/>
        </w:rPr>
        <w:t>泪水不自觉地止住了</w:t>
      </w:r>
      <w:r>
        <w:rPr>
          <w:rFonts w:hint="eastAsia"/>
        </w:rPr>
        <w:t>。</w:t>
      </w:r>
    </w:p>
    <w:p w14:paraId="50272D93" w14:textId="77777777" w:rsidR="003C06B2" w:rsidRDefault="003445AF" w:rsidP="001C2573">
      <w:r>
        <w:rPr>
          <w:rFonts w:hint="eastAsia"/>
        </w:rPr>
        <w:t>“纤纤，你没事吧？”</w:t>
      </w:r>
    </w:p>
    <w:p w14:paraId="0A0C409D" w14:textId="77777777" w:rsidR="003445AF" w:rsidRDefault="003445AF" w:rsidP="001C2573">
      <w:r>
        <w:rPr>
          <w:rFonts w:hint="eastAsia"/>
        </w:rPr>
        <w:t>陆三阴扶起西门纤纤，并帮她把微扯下来的衣服拉上去。</w:t>
      </w:r>
    </w:p>
    <w:p w14:paraId="13178335" w14:textId="77777777" w:rsidR="00FD0098" w:rsidRDefault="00FD0098" w:rsidP="00FD0098">
      <w:r>
        <w:rPr>
          <w:rFonts w:hint="eastAsia"/>
        </w:rPr>
        <w:t>西门纤纤面色非常苍白，</w:t>
      </w:r>
      <w:r w:rsidR="0018719E">
        <w:rPr>
          <w:rFonts w:hint="eastAsia"/>
        </w:rPr>
        <w:t>也瞪了他一眼，</w:t>
      </w:r>
      <w:r w:rsidR="00405D34">
        <w:rPr>
          <w:rFonts w:hint="eastAsia"/>
        </w:rPr>
        <w:t>说</w:t>
      </w:r>
      <w:r>
        <w:rPr>
          <w:rFonts w:hint="eastAsia"/>
        </w:rPr>
        <w:t>道：“</w:t>
      </w:r>
      <w:r w:rsidR="004A737D">
        <w:rPr>
          <w:rFonts w:hint="eastAsia"/>
        </w:rPr>
        <w:t>一下子被人吃了两次豆腐，叫没事？</w:t>
      </w:r>
      <w:r>
        <w:rPr>
          <w:rFonts w:hint="eastAsia"/>
        </w:rPr>
        <w:t>”</w:t>
      </w:r>
    </w:p>
    <w:p w14:paraId="08113643" w14:textId="77777777" w:rsidR="003445AF" w:rsidRDefault="00FD0098" w:rsidP="001C2573">
      <w:r>
        <w:rPr>
          <w:rFonts w:hint="eastAsia"/>
        </w:rPr>
        <w:t>陆三阴</w:t>
      </w:r>
      <w:r w:rsidR="00B65CDF">
        <w:rPr>
          <w:rFonts w:hint="eastAsia"/>
        </w:rPr>
        <w:t>觉得好生无辜</w:t>
      </w:r>
      <w:r>
        <w:rPr>
          <w:rFonts w:hint="eastAsia"/>
        </w:rPr>
        <w:t>，</w:t>
      </w:r>
      <w:r w:rsidR="00570101">
        <w:rPr>
          <w:rFonts w:hint="eastAsia"/>
        </w:rPr>
        <w:t>问</w:t>
      </w:r>
      <w:r>
        <w:rPr>
          <w:rFonts w:hint="eastAsia"/>
        </w:rPr>
        <w:t>道：“</w:t>
      </w:r>
      <w:r w:rsidR="00570101">
        <w:rPr>
          <w:rFonts w:hint="eastAsia"/>
        </w:rPr>
        <w:t>我哪里吃了？</w:t>
      </w:r>
      <w:r>
        <w:rPr>
          <w:rFonts w:hint="eastAsia"/>
        </w:rPr>
        <w:t>”</w:t>
      </w:r>
    </w:p>
    <w:p w14:paraId="175B700D" w14:textId="77777777" w:rsidR="00FD0098" w:rsidRPr="003445AF" w:rsidRDefault="00FD0098" w:rsidP="001C2573">
      <w:r>
        <w:rPr>
          <w:rFonts w:hint="eastAsia"/>
        </w:rPr>
        <w:t>西门纤纤</w:t>
      </w:r>
      <w:r w:rsidR="000D30F7">
        <w:rPr>
          <w:rFonts w:hint="eastAsia"/>
        </w:rPr>
        <w:t>苍白的脸上泛起一丝微红，说</w:t>
      </w:r>
      <w:r>
        <w:rPr>
          <w:rFonts w:hint="eastAsia"/>
        </w:rPr>
        <w:t>道：“</w:t>
      </w:r>
      <w:r w:rsidR="001C1A2D">
        <w:rPr>
          <w:rFonts w:hint="eastAsia"/>
        </w:rPr>
        <w:t>谁叫你自己傻，有豆腐都不会吃？</w:t>
      </w:r>
      <w:r>
        <w:rPr>
          <w:rFonts w:hint="eastAsia"/>
        </w:rPr>
        <w:t>”</w:t>
      </w:r>
    </w:p>
    <w:p w14:paraId="29E64FAE" w14:textId="77777777" w:rsidR="000D30F7" w:rsidRDefault="003262B3" w:rsidP="001C2573">
      <w:r>
        <w:rPr>
          <w:rFonts w:hint="eastAsia"/>
        </w:rPr>
        <w:t>陆三阴哑然失笑，</w:t>
      </w:r>
      <w:r w:rsidR="000D30F7">
        <w:rPr>
          <w:rFonts w:hint="eastAsia"/>
        </w:rPr>
        <w:t>不知该说些什么。</w:t>
      </w:r>
    </w:p>
    <w:p w14:paraId="038B9F74" w14:textId="77777777" w:rsidR="003262B3" w:rsidRPr="00394B5F" w:rsidRDefault="00394B5F" w:rsidP="001C2573">
      <w:r>
        <w:rPr>
          <w:rFonts w:hint="eastAsia"/>
        </w:rPr>
        <w:t>西门纤纤有些无力，</w:t>
      </w:r>
      <w:r w:rsidR="003262B3">
        <w:rPr>
          <w:rFonts w:hint="eastAsia"/>
        </w:rPr>
        <w:t>靠在着他的肩膀，</w:t>
      </w:r>
      <w:r>
        <w:rPr>
          <w:rFonts w:hint="eastAsia"/>
        </w:rPr>
        <w:t>发现这家伙竟然不给自己包扎伤口，没好气地道：“喂大哥，我就要流血身亡啦！”</w:t>
      </w:r>
    </w:p>
    <w:p w14:paraId="1E70E56E" w14:textId="77777777" w:rsidR="00B84EA9" w:rsidRPr="00B84EA9" w:rsidRDefault="00B84EA9" w:rsidP="001C2573">
      <w:r>
        <w:rPr>
          <w:rFonts w:hint="eastAsia"/>
        </w:rPr>
        <w:t>陆三阴这才反应过来，扯下一条布条为她包扎手腕上的伤口。</w:t>
      </w:r>
    </w:p>
    <w:p w14:paraId="6C1E80F4" w14:textId="77777777" w:rsidR="004B1C83" w:rsidRDefault="00394B5F" w:rsidP="001C2573">
      <w:r>
        <w:rPr>
          <w:rFonts w:hint="eastAsia"/>
        </w:rPr>
        <w:t>西门纤纤眯着眼睛，看他的包扎的模样，忽然笑了起来，低声说道：“想不到你包扎还挺有一手的。”</w:t>
      </w:r>
    </w:p>
    <w:p w14:paraId="6946023B" w14:textId="77777777" w:rsidR="00C430F1" w:rsidRDefault="00C430F1" w:rsidP="001C2573">
      <w:r>
        <w:rPr>
          <w:rFonts w:hint="eastAsia"/>
        </w:rPr>
        <w:t>陆三阴笑了笑，说道：“那可不是，最拿手的就是包扎猪蹄。”</w:t>
      </w:r>
    </w:p>
    <w:p w14:paraId="3DD0795C" w14:textId="77777777" w:rsidR="00C430F1" w:rsidRDefault="000653E6" w:rsidP="001C2573">
      <w:r>
        <w:rPr>
          <w:rFonts w:hint="eastAsia"/>
        </w:rPr>
        <w:t>西门纤纤有些恼火，要不是没有力气，真好踹他一脚。</w:t>
      </w:r>
    </w:p>
    <w:p w14:paraId="01CC95CB" w14:textId="77777777" w:rsidR="00014DAF" w:rsidRDefault="00014DAF" w:rsidP="001C2573">
      <w:r>
        <w:rPr>
          <w:rFonts w:hint="eastAsia"/>
        </w:rPr>
        <w:t>现在没有力气踹，那只好用嘴骂，但她刚张开嘴，却咳嗽起来。</w:t>
      </w:r>
    </w:p>
    <w:p w14:paraId="209B3848" w14:textId="77777777" w:rsidR="00FA051A" w:rsidRPr="00FA051A" w:rsidRDefault="00FA051A" w:rsidP="001C2573">
      <w:r>
        <w:rPr>
          <w:rFonts w:hint="eastAsia"/>
        </w:rPr>
        <w:t>陆三阴有些担心，问道：“你没事吧？”</w:t>
      </w:r>
    </w:p>
    <w:p w14:paraId="7DCAEA16" w14:textId="77777777" w:rsidR="003262B3" w:rsidRPr="003262B3" w:rsidRDefault="003262B3" w:rsidP="001C2573">
      <w:r>
        <w:rPr>
          <w:rFonts w:hint="eastAsia"/>
        </w:rPr>
        <w:t>“没事，应该就是失血过多，加上一些迷毒而已</w:t>
      </w:r>
      <w:r w:rsidR="00AD0C7F">
        <w:rPr>
          <w:rFonts w:hint="eastAsia"/>
        </w:rPr>
        <w:t>。</w:t>
      </w:r>
      <w:r>
        <w:rPr>
          <w:rFonts w:hint="eastAsia"/>
        </w:rPr>
        <w:t>”</w:t>
      </w:r>
    </w:p>
    <w:p w14:paraId="6C834D38" w14:textId="77777777" w:rsidR="00AD0C7F" w:rsidRDefault="00AD0C7F" w:rsidP="001C2573">
      <w:r>
        <w:rPr>
          <w:rFonts w:hint="eastAsia"/>
        </w:rPr>
        <w:t>“嗯，没事就好。”</w:t>
      </w:r>
    </w:p>
    <w:p w14:paraId="043647AC" w14:textId="77777777" w:rsidR="00AD0C7F" w:rsidRDefault="00AD0C7F" w:rsidP="001C2573">
      <w:r>
        <w:rPr>
          <w:rFonts w:hint="eastAsia"/>
        </w:rPr>
        <w:t>“快去追吧，别让他再跑了！”</w:t>
      </w:r>
    </w:p>
    <w:p w14:paraId="31683B5F" w14:textId="77777777" w:rsidR="003262B3" w:rsidRDefault="00180BA1" w:rsidP="001C2573">
      <w:r>
        <w:rPr>
          <w:rFonts w:hint="eastAsia"/>
        </w:rPr>
        <w:t>“</w:t>
      </w:r>
      <w:r w:rsidR="00863E44">
        <w:rPr>
          <w:rFonts w:hint="eastAsia"/>
        </w:rPr>
        <w:t>你</w:t>
      </w:r>
      <w:r>
        <w:rPr>
          <w:rFonts w:hint="eastAsia"/>
        </w:rPr>
        <w:t>还能走吗？”</w:t>
      </w:r>
    </w:p>
    <w:p w14:paraId="06BA7399" w14:textId="77777777" w:rsidR="00180BA1" w:rsidRDefault="00863E44" w:rsidP="001C2573">
      <w:r>
        <w:rPr>
          <w:rFonts w:hint="eastAsia"/>
        </w:rPr>
        <w:t>“你扶着我，应该没问题的。”</w:t>
      </w:r>
    </w:p>
    <w:p w14:paraId="39F15E05" w14:textId="77777777" w:rsidR="00716642" w:rsidRDefault="00716642" w:rsidP="001C2573">
      <w:r>
        <w:rPr>
          <w:rFonts w:hint="eastAsia"/>
        </w:rPr>
        <w:t>“嗯，那走吧！”</w:t>
      </w:r>
    </w:p>
    <w:p w14:paraId="7BB0AA73" w14:textId="77777777" w:rsidR="00747242" w:rsidRDefault="00716642" w:rsidP="001C2573">
      <w:r>
        <w:rPr>
          <w:rFonts w:hint="eastAsia"/>
        </w:rPr>
        <w:t>陆三阴扶着她站了起来，</w:t>
      </w:r>
      <w:r w:rsidR="00350924">
        <w:rPr>
          <w:rFonts w:hint="eastAsia"/>
        </w:rPr>
        <w:t>朝门外走去，过</w:t>
      </w:r>
      <w:r w:rsidR="00747242">
        <w:rPr>
          <w:rFonts w:hint="eastAsia"/>
        </w:rPr>
        <w:t>了好一会，终于出了祠堂，陆三阴看着虚弱的她，问道：“我们这样趴趴走，真的能追上吗？”</w:t>
      </w:r>
    </w:p>
    <w:p w14:paraId="4387E64D" w14:textId="77777777" w:rsidR="00747242" w:rsidRDefault="00747242" w:rsidP="001C2573">
      <w:r>
        <w:rPr>
          <w:rFonts w:hint="eastAsia"/>
        </w:rPr>
        <w:t>西门纤纤说道：“就算追不上，也要把季大哥找到啊！”</w:t>
      </w:r>
    </w:p>
    <w:p w14:paraId="4F9B00CC" w14:textId="77777777" w:rsidR="00747242" w:rsidRDefault="00747242" w:rsidP="001C2573">
      <w:r>
        <w:rPr>
          <w:rFonts w:hint="eastAsia"/>
        </w:rPr>
        <w:t>“那我们四处找找吧！”</w:t>
      </w:r>
    </w:p>
    <w:p w14:paraId="087A705F" w14:textId="77777777" w:rsidR="00747242" w:rsidRDefault="00747242" w:rsidP="001C2573">
      <w:r>
        <w:rPr>
          <w:rFonts w:hint="eastAsia"/>
        </w:rPr>
        <w:t>陆三阴扶着她，在后院寻找着季海棠的身影，找了半天，终于在书房外看到了躺在地上的季海棠。</w:t>
      </w:r>
    </w:p>
    <w:p w14:paraId="5C35B351" w14:textId="77777777" w:rsidR="001C2573" w:rsidRDefault="00747242" w:rsidP="001C2573">
      <w:r>
        <w:rPr>
          <w:rFonts w:hint="eastAsia"/>
        </w:rPr>
        <w:t>“季大哥……</w:t>
      </w:r>
      <w:r w:rsidR="001C2573">
        <w:rPr>
          <w:rFonts w:hint="eastAsia"/>
        </w:rPr>
        <w:t>”</w:t>
      </w:r>
    </w:p>
    <w:p w14:paraId="132D1D38" w14:textId="77777777" w:rsidR="00747242" w:rsidRDefault="00747242" w:rsidP="001C2573">
      <w:r>
        <w:rPr>
          <w:rFonts w:hint="eastAsia"/>
        </w:rPr>
        <w:t>西门纤纤由陆三阴扶着向前走去。</w:t>
      </w:r>
    </w:p>
    <w:p w14:paraId="44C6AB4F" w14:textId="77777777" w:rsidR="00E52FF3" w:rsidRDefault="00E52FF3" w:rsidP="001C2573">
      <w:r>
        <w:rPr>
          <w:rFonts w:hint="eastAsia"/>
        </w:rPr>
        <w:t>季海棠隐约地听到西门纤纤在叫自己，睁开了沉重的双眼，四肢也动了一下。</w:t>
      </w:r>
    </w:p>
    <w:p w14:paraId="14A6D7DC" w14:textId="77777777" w:rsidR="004B1C83" w:rsidRDefault="004B1C83" w:rsidP="001C2573">
      <w:r>
        <w:rPr>
          <w:rFonts w:hint="eastAsia"/>
        </w:rPr>
        <w:t>西门纤纤关切地问道：“季大哥，你没事吧？”</w:t>
      </w:r>
    </w:p>
    <w:p w14:paraId="5FB3C473" w14:textId="77777777" w:rsidR="008C3A85" w:rsidRDefault="008C3A85" w:rsidP="001C2573">
      <w:r>
        <w:rPr>
          <w:rFonts w:hint="eastAsia"/>
        </w:rPr>
        <w:t>季海棠挣扎着转过身来，神色怅然，</w:t>
      </w:r>
      <w:r w:rsidR="005422B3">
        <w:rPr>
          <w:rFonts w:hint="eastAsia"/>
        </w:rPr>
        <w:t>脸无死灰，竟隐有种万念俱灰的感觉</w:t>
      </w:r>
      <w:r>
        <w:rPr>
          <w:rFonts w:hint="eastAsia"/>
        </w:rPr>
        <w:t>。</w:t>
      </w:r>
    </w:p>
    <w:p w14:paraId="0E844C18" w14:textId="77777777" w:rsidR="00885A36" w:rsidRDefault="00885A36" w:rsidP="001C2573">
      <w:r>
        <w:rPr>
          <w:rFonts w:hint="eastAsia"/>
        </w:rPr>
        <w:t>“纤纤，我看到他了……他带着个面具，</w:t>
      </w:r>
      <w:r w:rsidR="00F17CB5">
        <w:rPr>
          <w:rFonts w:hint="eastAsia"/>
        </w:rPr>
        <w:t>我阻止不了他</w:t>
      </w:r>
      <w:r>
        <w:rPr>
          <w:rFonts w:hint="eastAsia"/>
        </w:rPr>
        <w:t>，</w:t>
      </w:r>
      <w:r w:rsidR="00F17CB5">
        <w:rPr>
          <w:rFonts w:hint="eastAsia"/>
        </w:rPr>
        <w:t>海棠花的果子已经被他带走，</w:t>
      </w:r>
      <w:r>
        <w:rPr>
          <w:rFonts w:hint="eastAsia"/>
        </w:rPr>
        <w:t>连最后的机会都失去了。”</w:t>
      </w:r>
    </w:p>
    <w:p w14:paraId="0467DFCE" w14:textId="77777777" w:rsidR="00591605" w:rsidRDefault="00591605" w:rsidP="00591605">
      <w:r>
        <w:rPr>
          <w:rFonts w:hint="eastAsia"/>
        </w:rPr>
        <w:t>两行清泪从他脸上滑落下来。</w:t>
      </w:r>
    </w:p>
    <w:p w14:paraId="2001A653" w14:textId="77777777" w:rsidR="00591605" w:rsidRDefault="00591605" w:rsidP="001C2573">
      <w:r>
        <w:rPr>
          <w:rFonts w:hint="eastAsia"/>
        </w:rPr>
        <w:lastRenderedPageBreak/>
        <w:t>季海棠仰躺在地上，望着璀璨的星空，望着没有那看不到的冥月，</w:t>
      </w:r>
      <w:r w:rsidR="004632A9">
        <w:rPr>
          <w:rFonts w:hint="eastAsia"/>
        </w:rPr>
        <w:t>又哭又笑，说道：</w:t>
      </w:r>
      <w:r w:rsidR="00D5417E">
        <w:rPr>
          <w:rFonts w:hint="eastAsia"/>
        </w:rPr>
        <w:t>“</w:t>
      </w:r>
      <w:r w:rsidR="005422B3">
        <w:rPr>
          <w:rFonts w:hint="eastAsia"/>
        </w:rPr>
        <w:t>一株海棠花，一百个被诅咒者，算上季府，近两百条人命，我追逐了这么多年，却只看到了一个背影和一个面具</w:t>
      </w:r>
      <w:r w:rsidR="0080369A">
        <w:rPr>
          <w:rFonts w:hint="eastAsia"/>
        </w:rPr>
        <w:t>。</w:t>
      </w:r>
      <w:r w:rsidR="00D5417E">
        <w:rPr>
          <w:rFonts w:hint="eastAsia"/>
        </w:rPr>
        <w:t>”</w:t>
      </w:r>
    </w:p>
    <w:p w14:paraId="7A567260" w14:textId="77777777" w:rsidR="008C3A85" w:rsidRDefault="0005262D" w:rsidP="001C2573">
      <w:r>
        <w:rPr>
          <w:rFonts w:hint="eastAsia"/>
        </w:rPr>
        <w:t>西门纤纤看着有些心酸，安慰</w:t>
      </w:r>
      <w:r w:rsidR="004B1C83">
        <w:rPr>
          <w:rFonts w:hint="eastAsia"/>
        </w:rPr>
        <w:t>道：</w:t>
      </w:r>
      <w:r>
        <w:rPr>
          <w:rFonts w:hint="eastAsia"/>
        </w:rPr>
        <w:t>“没事的，只要还活着就还有机会。”</w:t>
      </w:r>
    </w:p>
    <w:p w14:paraId="616EBDDD" w14:textId="77777777" w:rsidR="00640A77" w:rsidRDefault="00640A77" w:rsidP="001C2573">
      <w:r>
        <w:rPr>
          <w:rFonts w:hint="eastAsia"/>
        </w:rPr>
        <w:t>季海棠抬起头，想要去看西门纤纤的眼睛，却陆三阴目光撞了一下。</w:t>
      </w:r>
    </w:p>
    <w:p w14:paraId="7076C430" w14:textId="77777777" w:rsidR="00640A77" w:rsidRDefault="00640A77" w:rsidP="001C2573">
      <w:r>
        <w:rPr>
          <w:rFonts w:hint="eastAsia"/>
        </w:rPr>
        <w:t>两人的目光停滞了一瞬，</w:t>
      </w:r>
      <w:r w:rsidR="00EC2E3F">
        <w:rPr>
          <w:rFonts w:hint="eastAsia"/>
        </w:rPr>
        <w:t>一意</w:t>
      </w:r>
      <w:r w:rsidR="00D555D3">
        <w:rPr>
          <w:rFonts w:hint="eastAsia"/>
        </w:rPr>
        <w:t>万千</w:t>
      </w:r>
      <w:r w:rsidR="00EC2E3F">
        <w:rPr>
          <w:rFonts w:hint="eastAsia"/>
        </w:rPr>
        <w:t>念</w:t>
      </w:r>
      <w:r w:rsidR="00D555D3">
        <w:rPr>
          <w:rFonts w:hint="eastAsia"/>
        </w:rPr>
        <w:t>。</w:t>
      </w:r>
    </w:p>
    <w:p w14:paraId="17515DC6" w14:textId="77777777" w:rsidR="00EC2E3F" w:rsidRPr="00D555D3" w:rsidRDefault="00EC2E3F" w:rsidP="001C2573">
      <w:r>
        <w:rPr>
          <w:rFonts w:hint="eastAsia"/>
        </w:rPr>
        <w:t>陆三阴沉默地看着他，没有说话，沉默深邃的眼睛里却燃起了复杂的火焰。</w:t>
      </w:r>
    </w:p>
    <w:p w14:paraId="278743FB" w14:textId="77777777" w:rsidR="00EC2E3F" w:rsidRDefault="00EC2E3F" w:rsidP="000F5384">
      <w:r>
        <w:rPr>
          <w:rFonts w:hint="eastAsia"/>
        </w:rPr>
        <w:t>那团火焰没有温度，却似能烧尽一切虚假。</w:t>
      </w:r>
    </w:p>
    <w:p w14:paraId="0B47BFDD" w14:textId="77777777" w:rsidR="000F5384" w:rsidRPr="003A06F8" w:rsidRDefault="0005262D" w:rsidP="000F5384">
      <w:r>
        <w:rPr>
          <w:rFonts w:hint="eastAsia"/>
        </w:rPr>
        <w:t>季海棠</w:t>
      </w:r>
      <w:r w:rsidR="00F17CB5">
        <w:rPr>
          <w:rFonts w:hint="eastAsia"/>
        </w:rPr>
        <w:t>不敢去</w:t>
      </w:r>
      <w:r w:rsidR="00013993">
        <w:rPr>
          <w:rFonts w:hint="eastAsia"/>
        </w:rPr>
        <w:t>看</w:t>
      </w:r>
      <w:r w:rsidR="00F17CB5">
        <w:rPr>
          <w:rFonts w:hint="eastAsia"/>
        </w:rPr>
        <w:t>团火焰</w:t>
      </w:r>
      <w:r>
        <w:rPr>
          <w:rFonts w:hint="eastAsia"/>
        </w:rPr>
        <w:t>，</w:t>
      </w:r>
      <w:r w:rsidR="00F17CB5">
        <w:rPr>
          <w:rFonts w:hint="eastAsia"/>
        </w:rPr>
        <w:t>转眼错开了那道目光，</w:t>
      </w:r>
      <w:r w:rsidR="000F5384">
        <w:rPr>
          <w:rFonts w:hint="eastAsia"/>
        </w:rPr>
        <w:t>对西门纤纤</w:t>
      </w:r>
      <w:r>
        <w:rPr>
          <w:rFonts w:hint="eastAsia"/>
        </w:rPr>
        <w:t>说道：</w:t>
      </w:r>
      <w:r w:rsidR="000F5384">
        <w:rPr>
          <w:rFonts w:hint="eastAsia"/>
        </w:rPr>
        <w:t>“可是我活不过今晚了。”</w:t>
      </w:r>
    </w:p>
    <w:p w14:paraId="5A98464B" w14:textId="77777777" w:rsidR="004B1C83" w:rsidRDefault="00BA2463" w:rsidP="001C2573">
      <w:r>
        <w:rPr>
          <w:rFonts w:hint="eastAsia"/>
        </w:rPr>
        <w:t>说这句话的时候，他整个人失魂落魄，声音哽咽。</w:t>
      </w:r>
    </w:p>
    <w:p w14:paraId="1ECD9040" w14:textId="77777777" w:rsidR="004D00C7" w:rsidRDefault="00013993" w:rsidP="001C2573">
      <w:r>
        <w:rPr>
          <w:rFonts w:hint="eastAsia"/>
        </w:rPr>
        <w:t>西门纤纤看他失魂落魄的模样，同感悲凉，想寻找只言片语去安慰他，却发现陆三阴握着她的那只手突然收紧，捏得她</w:t>
      </w:r>
      <w:r w:rsidR="00486DC7">
        <w:rPr>
          <w:rFonts w:hint="eastAsia"/>
        </w:rPr>
        <w:t>有些生疼，下意识的掐住了话头。</w:t>
      </w:r>
    </w:p>
    <w:p w14:paraId="4F23BB65" w14:textId="77777777" w:rsidR="004D00C7" w:rsidRPr="004D00C7" w:rsidRDefault="00486DC7" w:rsidP="001C2573">
      <w:r>
        <w:rPr>
          <w:rFonts w:hint="eastAsia"/>
        </w:rPr>
        <w:t>这时候陆三阴</w:t>
      </w:r>
      <w:r w:rsidR="004D00C7">
        <w:rPr>
          <w:rFonts w:hint="eastAsia"/>
        </w:rPr>
        <w:t>眼中的那团火焰，仿佛有了温度。</w:t>
      </w:r>
    </w:p>
    <w:p w14:paraId="28D8EADC" w14:textId="77777777" w:rsidR="001C2573" w:rsidRDefault="00486DC7" w:rsidP="001C2573">
      <w:r>
        <w:rPr>
          <w:rFonts w:hint="eastAsia"/>
        </w:rPr>
        <w:t>他</w:t>
      </w:r>
      <w:r w:rsidR="004D00C7">
        <w:rPr>
          <w:rFonts w:hint="eastAsia"/>
        </w:rPr>
        <w:t>忽然问了季海棠一个问题</w:t>
      </w:r>
      <w:r w:rsidR="001C2573">
        <w:rPr>
          <w:rFonts w:hint="eastAsia"/>
        </w:rPr>
        <w:t>：“你知道人这一生最永远都看不见的背影是什么吗？”</w:t>
      </w:r>
    </w:p>
    <w:p w14:paraId="24B6B33E" w14:textId="77777777" w:rsidR="001C2573" w:rsidRDefault="00A8641C" w:rsidP="001C2573">
      <w:r>
        <w:rPr>
          <w:rFonts w:hint="eastAsia"/>
        </w:rPr>
        <w:t>季海棠</w:t>
      </w:r>
      <w:r w:rsidR="0007203D">
        <w:rPr>
          <w:rFonts w:hint="eastAsia"/>
        </w:rPr>
        <w:t>怔了怔，</w:t>
      </w:r>
      <w:r w:rsidR="001C2573">
        <w:rPr>
          <w:rFonts w:hint="eastAsia"/>
        </w:rPr>
        <w:t>问道：“是什么？”</w:t>
      </w:r>
    </w:p>
    <w:p w14:paraId="100729A4" w14:textId="77777777" w:rsidR="001C2573" w:rsidRPr="003E261A" w:rsidRDefault="003A06F8" w:rsidP="001C2573">
      <w:r>
        <w:rPr>
          <w:rFonts w:hint="eastAsia"/>
        </w:rPr>
        <w:t>陆三阴看着他的眼睛，缓缓说道：</w:t>
      </w:r>
      <w:r w:rsidR="001C2573">
        <w:rPr>
          <w:rFonts w:hint="eastAsia"/>
        </w:rPr>
        <w:t>“人永远都无法看不到自己的背影。”</w:t>
      </w:r>
    </w:p>
    <w:p w14:paraId="7DD5436E" w14:textId="77777777" w:rsidR="001C2573" w:rsidRDefault="006B7ABA" w:rsidP="001C2573">
      <w:r>
        <w:rPr>
          <w:rFonts w:hint="eastAsia"/>
        </w:rPr>
        <w:t>在他那一句话之后，</w:t>
      </w:r>
      <w:r w:rsidR="008A7E45">
        <w:rPr>
          <w:rFonts w:hint="eastAsia"/>
        </w:rPr>
        <w:t>风声乍停，四下一片安静，</w:t>
      </w:r>
      <w:r>
        <w:rPr>
          <w:rFonts w:hint="eastAsia"/>
        </w:rPr>
        <w:t>气氛霎时凝滞。</w:t>
      </w:r>
    </w:p>
    <w:p w14:paraId="7988BE68" w14:textId="77777777" w:rsidR="001502E1" w:rsidRDefault="00C42BB1" w:rsidP="001502E1">
      <w:r>
        <w:rPr>
          <w:rFonts w:hint="eastAsia"/>
        </w:rPr>
        <w:t>西门纤纤</w:t>
      </w:r>
      <w:r w:rsidR="00E6126C">
        <w:rPr>
          <w:rFonts w:hint="eastAsia"/>
        </w:rPr>
        <w:t>以为自己听错了，转眼朝</w:t>
      </w:r>
      <w:r>
        <w:rPr>
          <w:rFonts w:hint="eastAsia"/>
        </w:rPr>
        <w:t>陆三阴</w:t>
      </w:r>
      <w:r w:rsidR="00E6126C">
        <w:rPr>
          <w:rFonts w:hint="eastAsia"/>
        </w:rPr>
        <w:t>看去</w:t>
      </w:r>
      <w:r>
        <w:rPr>
          <w:rFonts w:hint="eastAsia"/>
        </w:rPr>
        <w:t>，陆三阴却目光灼灼地盯着季海棠。</w:t>
      </w:r>
    </w:p>
    <w:p w14:paraId="0DFD87E8" w14:textId="77777777" w:rsidR="007D6314" w:rsidRDefault="006B7ABA" w:rsidP="001502E1">
      <w:r>
        <w:rPr>
          <w:rFonts w:hint="eastAsia"/>
        </w:rPr>
        <w:t>季海棠的目光与陆三阴</w:t>
      </w:r>
      <w:r w:rsidR="007D6314">
        <w:rPr>
          <w:rFonts w:hint="eastAsia"/>
        </w:rPr>
        <w:t>再一次对上，季海棠竟不由自主地畏惧起来，再不敢接触那双仿佛已经看穿了一切的目光。</w:t>
      </w:r>
    </w:p>
    <w:p w14:paraId="525386F4" w14:textId="77777777" w:rsidR="00A8641C" w:rsidRDefault="00A8641C" w:rsidP="001502E1">
      <w:r>
        <w:rPr>
          <w:rFonts w:hint="eastAsia"/>
        </w:rPr>
        <w:t>“你说什么？”</w:t>
      </w:r>
      <w:r w:rsidR="0018639D" w:rsidRPr="0018639D">
        <w:rPr>
          <w:rFonts w:hint="eastAsia"/>
        </w:rPr>
        <w:t xml:space="preserve"> </w:t>
      </w:r>
      <w:r w:rsidR="0018639D">
        <w:rPr>
          <w:rFonts w:hint="eastAsia"/>
        </w:rPr>
        <w:t>季海棠声音颤抖。</w:t>
      </w:r>
    </w:p>
    <w:p w14:paraId="696D16E7" w14:textId="77777777" w:rsidR="004424AC" w:rsidRDefault="00207F63" w:rsidP="001502E1">
      <w:r>
        <w:rPr>
          <w:rFonts w:hint="eastAsia"/>
        </w:rPr>
        <w:t>陆三阴</w:t>
      </w:r>
      <w:r w:rsidR="00E66623">
        <w:rPr>
          <w:rFonts w:hint="eastAsia"/>
        </w:rPr>
        <w:t>神色淡然，</w:t>
      </w:r>
      <w:r>
        <w:rPr>
          <w:rFonts w:hint="eastAsia"/>
        </w:rPr>
        <w:t>问</w:t>
      </w:r>
      <w:r w:rsidR="00830475">
        <w:rPr>
          <w:rFonts w:hint="eastAsia"/>
        </w:rPr>
        <w:t>道：</w:t>
      </w:r>
      <w:r w:rsidR="00C93E0E">
        <w:rPr>
          <w:rFonts w:hint="eastAsia"/>
        </w:rPr>
        <w:t>“</w:t>
      </w:r>
      <w:r w:rsidR="007E244E">
        <w:rPr>
          <w:rFonts w:hint="eastAsia"/>
        </w:rPr>
        <w:t>为什么所有的人都死了，偏偏你还活着？</w:t>
      </w:r>
      <w:r w:rsidR="00C93E0E">
        <w:rPr>
          <w:rFonts w:hint="eastAsia"/>
        </w:rPr>
        <w:t>”</w:t>
      </w:r>
    </w:p>
    <w:p w14:paraId="19149B13" w14:textId="77777777" w:rsidR="007E244E" w:rsidRDefault="007E244E" w:rsidP="001502E1">
      <w:r>
        <w:rPr>
          <w:rFonts w:hint="eastAsia"/>
        </w:rPr>
        <w:t>季海棠怔了怔，说道：“</w:t>
      </w:r>
      <w:r w:rsidR="0018639D">
        <w:rPr>
          <w:rFonts w:hint="eastAsia"/>
        </w:rPr>
        <w:t>不是不在，而是逃走了。</w:t>
      </w:r>
      <w:r>
        <w:rPr>
          <w:rFonts w:hint="eastAsia"/>
        </w:rPr>
        <w:t>”</w:t>
      </w:r>
    </w:p>
    <w:p w14:paraId="468DE4BE" w14:textId="77777777" w:rsidR="007E244E" w:rsidRDefault="009B1BB4" w:rsidP="001502E1">
      <w:r>
        <w:rPr>
          <w:rFonts w:hint="eastAsia"/>
        </w:rPr>
        <w:t>陆三阴觉得他说得也有些道理，不由得顿了顿，随即又问</w:t>
      </w:r>
      <w:r w:rsidR="007E244E">
        <w:rPr>
          <w:rFonts w:hint="eastAsia"/>
        </w:rPr>
        <w:t>道：“</w:t>
      </w:r>
      <w:r>
        <w:rPr>
          <w:rFonts w:hint="eastAsia"/>
        </w:rPr>
        <w:t>那</w:t>
      </w:r>
      <w:r w:rsidR="007E244E">
        <w:rPr>
          <w:rFonts w:hint="eastAsia"/>
        </w:rPr>
        <w:t>现在海棠花已经结出了果实，那你为什么还活着？”</w:t>
      </w:r>
    </w:p>
    <w:p w14:paraId="4C8D39BE" w14:textId="77777777" w:rsidR="007E244E" w:rsidRDefault="007E244E" w:rsidP="001502E1">
      <w:r>
        <w:rPr>
          <w:rFonts w:hint="eastAsia"/>
        </w:rPr>
        <w:t>季海棠说道：“因为我中了血变之毒，就算他不杀我，我也是杀不过今晚的。”</w:t>
      </w:r>
    </w:p>
    <w:p w14:paraId="60ED1D5D" w14:textId="77777777" w:rsidR="0018639D" w:rsidRPr="004424AC" w:rsidRDefault="0018639D" w:rsidP="001502E1">
      <w:r>
        <w:rPr>
          <w:rFonts w:hint="eastAsia"/>
        </w:rPr>
        <w:t>陆三阴忽然笑了起来，说道：“</w:t>
      </w:r>
      <w:r w:rsidR="009B1BB4">
        <w:rPr>
          <w:rFonts w:hint="eastAsia"/>
        </w:rPr>
        <w:t>既然怎样的你都活不过今夜，那你自裁好了</w:t>
      </w:r>
      <w:r w:rsidR="00DC056F">
        <w:rPr>
          <w:rFonts w:hint="eastAsia"/>
        </w:rPr>
        <w:t>，我答应了，我会帮你报仇</w:t>
      </w:r>
      <w:r w:rsidR="009B1BB4">
        <w:rPr>
          <w:rFonts w:hint="eastAsia"/>
        </w:rPr>
        <w:t>。</w:t>
      </w:r>
      <w:r>
        <w:rPr>
          <w:rFonts w:hint="eastAsia"/>
        </w:rPr>
        <w:t>”</w:t>
      </w:r>
    </w:p>
    <w:p w14:paraId="038C75D8" w14:textId="77777777" w:rsidR="00FC3E51" w:rsidRPr="00DC056F" w:rsidRDefault="00DC056F" w:rsidP="001502E1">
      <w:r>
        <w:rPr>
          <w:rFonts w:hint="eastAsia"/>
        </w:rPr>
        <w:t>因为谁都没有想到，陆三阴</w:t>
      </w:r>
      <w:r w:rsidR="00136DCE">
        <w:rPr>
          <w:rFonts w:hint="eastAsia"/>
        </w:rPr>
        <w:t>会提出这样的要求来。</w:t>
      </w:r>
    </w:p>
    <w:p w14:paraId="3E919904" w14:textId="77777777" w:rsidR="00046DB3" w:rsidRDefault="00BC2095" w:rsidP="001502E1">
      <w:r>
        <w:rPr>
          <w:rFonts w:hint="eastAsia"/>
        </w:rPr>
        <w:t>陆三阴</w:t>
      </w:r>
      <w:r w:rsidR="00046DB3">
        <w:rPr>
          <w:rFonts w:hint="eastAsia"/>
        </w:rPr>
        <w:t>说道：“既然你都要死，你只是换了一个死法，我就能帮你报仇，</w:t>
      </w:r>
      <w:r w:rsidR="001372B8">
        <w:rPr>
          <w:rFonts w:hint="eastAsia"/>
        </w:rPr>
        <w:t>那你还有什么好犹豫的？</w:t>
      </w:r>
      <w:r w:rsidR="00046DB3">
        <w:rPr>
          <w:rFonts w:hint="eastAsia"/>
        </w:rPr>
        <w:t>”</w:t>
      </w:r>
    </w:p>
    <w:p w14:paraId="72A7F51C" w14:textId="77777777" w:rsidR="00625723" w:rsidRDefault="00C235BB" w:rsidP="001502E1">
      <w:r>
        <w:rPr>
          <w:rFonts w:hint="eastAsia"/>
        </w:rPr>
        <w:t>季海棠怔住了，西门纤纤怔住了。</w:t>
      </w:r>
    </w:p>
    <w:p w14:paraId="30731807" w14:textId="77777777" w:rsidR="00FC3E51" w:rsidRDefault="006F238D" w:rsidP="001502E1">
      <w:r>
        <w:rPr>
          <w:rFonts w:hint="eastAsia"/>
        </w:rPr>
        <w:t>陆三阴看着他的眼睛，</w:t>
      </w:r>
      <w:r w:rsidR="00BC2095">
        <w:rPr>
          <w:rFonts w:hint="eastAsia"/>
        </w:rPr>
        <w:t>说道：“</w:t>
      </w:r>
      <w:r w:rsidR="0082333E">
        <w:rPr>
          <w:rFonts w:hint="eastAsia"/>
        </w:rPr>
        <w:t>承认吧，你一直追逐着的那个永远都看不见的背影，其实就是你自己的背影。</w:t>
      </w:r>
      <w:r w:rsidR="00872FD0">
        <w:rPr>
          <w:rFonts w:hint="eastAsia"/>
        </w:rPr>
        <w:t>是</w:t>
      </w:r>
      <w:r w:rsidR="00625723">
        <w:rPr>
          <w:rFonts w:hint="eastAsia"/>
        </w:rPr>
        <w:t>你那深藏在内心的第二人格，</w:t>
      </w:r>
      <w:r w:rsidR="00872FD0">
        <w:rPr>
          <w:rFonts w:hint="eastAsia"/>
        </w:rPr>
        <w:t>杀死了所有人</w:t>
      </w:r>
      <w:r w:rsidR="00625723">
        <w:rPr>
          <w:rFonts w:hint="eastAsia"/>
        </w:rPr>
        <w:t>。</w:t>
      </w:r>
      <w:r w:rsidR="00BC2095">
        <w:rPr>
          <w:rFonts w:hint="eastAsia"/>
        </w:rPr>
        <w:t>”</w:t>
      </w:r>
    </w:p>
    <w:p w14:paraId="4A6D8AE6" w14:textId="77777777" w:rsidR="00C235BB" w:rsidRDefault="00C235BB" w:rsidP="00C235BB">
      <w:r>
        <w:rPr>
          <w:rFonts w:hint="eastAsia"/>
        </w:rPr>
        <w:t>这时候，青萤从祠堂飞出，漆黑衰败的院落，亮起了点点青光。</w:t>
      </w:r>
    </w:p>
    <w:p w14:paraId="677688E5" w14:textId="77777777" w:rsidR="00046B4A" w:rsidRPr="00046B4A" w:rsidRDefault="00046B4A" w:rsidP="00C235BB">
      <w:r>
        <w:rPr>
          <w:rFonts w:hint="eastAsia"/>
        </w:rPr>
        <w:t>季海棠望着那片青光，望着那片璀璨的星河，沉默了很长时间。</w:t>
      </w:r>
    </w:p>
    <w:p w14:paraId="496EB63F" w14:textId="77777777" w:rsidR="00C235BB" w:rsidRDefault="00C235BB" w:rsidP="001502E1">
      <w:r>
        <w:rPr>
          <w:rFonts w:hint="eastAsia"/>
        </w:rPr>
        <w:t>陆三阴厉声喝道：“摘掉面上的面具，撞掉心灵的面具，正视自己天使与魔鬼并存的两种人格，只有这样你才能从海棠花的诅咒中解脱出来。”</w:t>
      </w:r>
    </w:p>
    <w:p w14:paraId="37526ECC" w14:textId="77777777" w:rsidR="00C235BB" w:rsidRDefault="00A34E29" w:rsidP="001502E1">
      <w:r>
        <w:rPr>
          <w:rFonts w:hint="eastAsia"/>
        </w:rPr>
        <w:t>季海棠如遭雷击，痛苦的捶着头，陷入非常痛苦的样子。</w:t>
      </w:r>
    </w:p>
    <w:p w14:paraId="70714EC4" w14:textId="77777777" w:rsidR="001502E1" w:rsidRDefault="00A34E29" w:rsidP="001502E1">
      <w:r>
        <w:rPr>
          <w:rFonts w:hint="eastAsia"/>
        </w:rPr>
        <w:t>这时候，他的脑中的交织着无数画面，两个声音在脑海的交织出现。</w:t>
      </w:r>
    </w:p>
    <w:p w14:paraId="45E79A0E" w14:textId="77777777" w:rsidR="00A34E29" w:rsidRPr="00A34E29" w:rsidRDefault="003B66CD" w:rsidP="001502E1">
      <w:r>
        <w:rPr>
          <w:rFonts w:hint="eastAsia"/>
        </w:rPr>
        <w:t>“承认吧，你就是我，我就是你</w:t>
      </w:r>
      <w:r w:rsidR="0082761B">
        <w:rPr>
          <w:rFonts w:hint="eastAsia"/>
        </w:rPr>
        <w:t>。</w:t>
      </w:r>
      <w:r>
        <w:rPr>
          <w:rFonts w:hint="eastAsia"/>
        </w:rPr>
        <w:t>”</w:t>
      </w:r>
    </w:p>
    <w:p w14:paraId="610DF7CE" w14:textId="77777777" w:rsidR="00A34E29" w:rsidRDefault="00C8092C" w:rsidP="001502E1">
      <w:r>
        <w:rPr>
          <w:rFonts w:hint="eastAsia"/>
        </w:rPr>
        <w:t>“不，我不是，我不是……”</w:t>
      </w:r>
    </w:p>
    <w:p w14:paraId="6FE8892D" w14:textId="77777777" w:rsidR="00C8092C" w:rsidRPr="00A34E29" w:rsidRDefault="00C8092C" w:rsidP="001502E1">
      <w:r>
        <w:rPr>
          <w:rFonts w:hint="eastAsia"/>
        </w:rPr>
        <w:t>“别不承认了，伪善者，是你杀了父亲。”</w:t>
      </w:r>
    </w:p>
    <w:p w14:paraId="46E38067" w14:textId="77777777" w:rsidR="001502E1" w:rsidRDefault="00C8092C" w:rsidP="001502E1">
      <w:r>
        <w:rPr>
          <w:rFonts w:hint="eastAsia"/>
        </w:rPr>
        <w:t>“不，是你杀了父亲，不是我，不是我……”</w:t>
      </w:r>
    </w:p>
    <w:p w14:paraId="20C1CF67" w14:textId="77777777" w:rsidR="001502E1" w:rsidRDefault="005C06A0" w:rsidP="001502E1">
      <w:r>
        <w:rPr>
          <w:rFonts w:hint="eastAsia"/>
        </w:rPr>
        <w:lastRenderedPageBreak/>
        <w:t>“我就是你啊，为什么要拒绝呢？”</w:t>
      </w:r>
    </w:p>
    <w:p w14:paraId="463E700B" w14:textId="77777777" w:rsidR="0093650C" w:rsidRPr="0093650C" w:rsidRDefault="0093650C" w:rsidP="001502E1">
      <w:r>
        <w:rPr>
          <w:rFonts w:hint="eastAsia"/>
        </w:rPr>
        <w:t>“不，我不是，放过我，放过我……”</w:t>
      </w:r>
    </w:p>
    <w:p w14:paraId="645D36BA" w14:textId="77777777" w:rsidR="001502E1" w:rsidRDefault="0093650C" w:rsidP="001502E1">
      <w:r>
        <w:rPr>
          <w:rFonts w:hint="eastAsia"/>
        </w:rPr>
        <w:t>“杀了那些忘恩负义的人让你这么痛苦吗？有必要自责吗？”</w:t>
      </w:r>
    </w:p>
    <w:p w14:paraId="67096A84" w14:textId="77777777" w:rsidR="00D01C01" w:rsidRDefault="00D01C01" w:rsidP="001502E1">
      <w:r>
        <w:rPr>
          <w:rFonts w:hint="eastAsia"/>
        </w:rPr>
        <w:t xml:space="preserve"> </w:t>
      </w:r>
      <w:r>
        <w:rPr>
          <w:rFonts w:hint="eastAsia"/>
        </w:rPr>
        <w:t>“授受我吧！”</w:t>
      </w:r>
    </w:p>
    <w:p w14:paraId="6F4827D6" w14:textId="77777777" w:rsidR="00D01C01" w:rsidRDefault="00D01C01" w:rsidP="001502E1">
      <w:r>
        <w:rPr>
          <w:rFonts w:hint="eastAsia"/>
        </w:rPr>
        <w:t>“不……”</w:t>
      </w:r>
    </w:p>
    <w:p w14:paraId="3E2D2D6F" w14:textId="77777777" w:rsidR="00D069EC" w:rsidRDefault="00D069EC" w:rsidP="001502E1">
      <w:r>
        <w:rPr>
          <w:rFonts w:hint="eastAsia"/>
        </w:rPr>
        <w:t>人格交织出现，使得季海棠痛苦不堪，时笑时怒，时而用手捶着头，时而以头抢时，显得痛苦极了。</w:t>
      </w:r>
    </w:p>
    <w:p w14:paraId="6634DC5B" w14:textId="77777777" w:rsidR="007C5314" w:rsidRDefault="007C5314" w:rsidP="007C5314">
      <w:r>
        <w:rPr>
          <w:rFonts w:hint="eastAsia"/>
        </w:rPr>
        <w:t>西门纤纤见他痛苦难当，想要走上去，把他拉起来。</w:t>
      </w:r>
    </w:p>
    <w:p w14:paraId="14F67184" w14:textId="77777777" w:rsidR="007C5314" w:rsidRDefault="007C5314" w:rsidP="007C5314">
      <w:r>
        <w:rPr>
          <w:rFonts w:hint="eastAsia"/>
        </w:rPr>
        <w:t>陆三阴却拉住她，说道：“别干扰他，这是他的心魔。”</w:t>
      </w:r>
    </w:p>
    <w:p w14:paraId="4D6DA25B" w14:textId="77777777" w:rsidR="00465E32" w:rsidRDefault="007C5314" w:rsidP="00465E32">
      <w:r>
        <w:rPr>
          <w:rFonts w:hint="eastAsia"/>
        </w:rPr>
        <w:t>西门纤纤微怔，却下意识地退了回去，问道：</w:t>
      </w:r>
      <w:r w:rsidR="00465E32">
        <w:rPr>
          <w:rFonts w:hint="eastAsia"/>
        </w:rPr>
        <w:t>“他怎么了？这是怎么回事？”</w:t>
      </w:r>
    </w:p>
    <w:p w14:paraId="01FA48E4" w14:textId="77777777" w:rsidR="00465E32" w:rsidRPr="0093650C" w:rsidRDefault="00465E32" w:rsidP="00465E32">
      <w:r>
        <w:rPr>
          <w:rFonts w:hint="eastAsia"/>
        </w:rPr>
        <w:t>陆三阴解释道：“这三年来，他一面救人，一面杀人，这种极端的做法，不为内心所接受，为了寻找到一个平衡，从而交织出的两种人格，一杀一救。”</w:t>
      </w:r>
    </w:p>
    <w:p w14:paraId="79CAFF68" w14:textId="77777777" w:rsidR="00465E32" w:rsidRDefault="00465E32" w:rsidP="00465E32">
      <w:r>
        <w:rPr>
          <w:rFonts w:hint="eastAsia"/>
        </w:rPr>
        <w:t>西门纤纤有些难以置信，问道：“他们真的是一个人？”</w:t>
      </w:r>
    </w:p>
    <w:p w14:paraId="7BB53BE8" w14:textId="77777777" w:rsidR="007C5314" w:rsidRDefault="007C5314" w:rsidP="00465E32">
      <w:r>
        <w:rPr>
          <w:rFonts w:hint="eastAsia"/>
        </w:rPr>
        <w:t>这时候，发狂的季海棠忽然变得凶狠起来，站起来拔出手术手，四处挥舞。</w:t>
      </w:r>
    </w:p>
    <w:p w14:paraId="72C81F40" w14:textId="77777777" w:rsidR="00206304" w:rsidRDefault="00206304" w:rsidP="00465E32">
      <w:r>
        <w:rPr>
          <w:rFonts w:hint="eastAsia"/>
        </w:rPr>
        <w:t>陆三阴向前走了一步，将西门纤纤护在身后。</w:t>
      </w:r>
    </w:p>
    <w:p w14:paraId="0263D0B7" w14:textId="77777777" w:rsidR="00206304" w:rsidRPr="00206304" w:rsidRDefault="00206304" w:rsidP="00465E32">
      <w:r>
        <w:rPr>
          <w:rFonts w:hint="eastAsia"/>
        </w:rPr>
        <w:t>西门纤纤有些虚弱，索性就靠在他的肩头，温顺的就像一只绵羊。</w:t>
      </w:r>
    </w:p>
    <w:p w14:paraId="4A4AB6B3" w14:textId="77777777" w:rsidR="00F17CB5" w:rsidRDefault="00B70E88" w:rsidP="00465E32">
      <w:r>
        <w:rPr>
          <w:rFonts w:hint="eastAsia"/>
        </w:rPr>
        <w:t>看到这幕画面，季海棠两种人格都安静了下来，因为他们都想起了同一件事情。</w:t>
      </w:r>
    </w:p>
    <w:p w14:paraId="2F4FD00A" w14:textId="77777777" w:rsidR="00AF2D05" w:rsidRDefault="00AF2D05" w:rsidP="00465E32">
      <w:r>
        <w:rPr>
          <w:rFonts w:hint="eastAsia"/>
        </w:rPr>
        <w:t>那夜在止戈山上，面对一夜风雨，西门纤纤也是这样向前踏了一步，将众人护在身后，为他们撑起了一个世界。</w:t>
      </w:r>
    </w:p>
    <w:p w14:paraId="23ECE667" w14:textId="77777777" w:rsidR="00F079FE" w:rsidRDefault="00F079FE" w:rsidP="00465E32">
      <w:r>
        <w:rPr>
          <w:rFonts w:hint="eastAsia"/>
        </w:rPr>
        <w:t>而今面对这样的自己，她却退却了，站到了这个人身后，站在他</w:t>
      </w:r>
      <w:r w:rsidR="009D0E39">
        <w:rPr>
          <w:rFonts w:hint="eastAsia"/>
        </w:rPr>
        <w:t>为她撑起的世界之里，安静而祥和，仿佛充满了安全感。</w:t>
      </w:r>
    </w:p>
    <w:p w14:paraId="524FBDEE" w14:textId="77777777" w:rsidR="0052646E" w:rsidRDefault="0052646E" w:rsidP="00465E32">
      <w:r>
        <w:rPr>
          <w:rFonts w:hint="eastAsia"/>
        </w:rPr>
        <w:t>夜风吹起她和他的衣角，交织摆舞在一起。</w:t>
      </w:r>
    </w:p>
    <w:p w14:paraId="58363C5C" w14:textId="77777777" w:rsidR="00ED639A" w:rsidRDefault="003916D4" w:rsidP="00465E32">
      <w:r>
        <w:rPr>
          <w:rFonts w:hint="eastAsia"/>
        </w:rPr>
        <w:t>青萤绕着他们飞舞，青光点点，仿佛是为是为他们洒下的落花。</w:t>
      </w:r>
    </w:p>
    <w:p w14:paraId="33B67AA7" w14:textId="77777777" w:rsidR="00291D59" w:rsidRDefault="00291D59" w:rsidP="00465E32">
      <w:r>
        <w:rPr>
          <w:rFonts w:hint="eastAsia"/>
        </w:rPr>
        <w:t>季海棠看着一脸</w:t>
      </w:r>
      <w:r w:rsidR="0052646E">
        <w:rPr>
          <w:rFonts w:hint="eastAsia"/>
        </w:rPr>
        <w:t>幸福喜悦的西门纤纤，觉得有些可笑，</w:t>
      </w:r>
      <w:r w:rsidR="009E386F">
        <w:rPr>
          <w:rFonts w:hint="eastAsia"/>
        </w:rPr>
        <w:t>一种恶俗的嫉妒使得两种人格彻底安静了下来，完美的融合在了一处。</w:t>
      </w:r>
    </w:p>
    <w:p w14:paraId="7A8C1B5A" w14:textId="77777777" w:rsidR="0052646E" w:rsidRPr="0052646E" w:rsidRDefault="009E386F" w:rsidP="00465E32">
      <w:r>
        <w:rPr>
          <w:rFonts w:hint="eastAsia"/>
        </w:rPr>
        <w:t>他看着西门纤纤的眼睛，说道：</w:t>
      </w:r>
      <w:r w:rsidR="0052646E">
        <w:rPr>
          <w:rFonts w:hint="eastAsia"/>
        </w:rPr>
        <w:t>“我们是一个人。”</w:t>
      </w:r>
    </w:p>
    <w:p w14:paraId="6C023EDC" w14:textId="77777777" w:rsidR="00465E32" w:rsidRDefault="008D518B" w:rsidP="00465E32">
      <w:r>
        <w:rPr>
          <w:rFonts w:hint="eastAsia"/>
        </w:rPr>
        <w:t>西门纤纤怔了怔，问道：</w:t>
      </w:r>
      <w:r w:rsidR="00465E32">
        <w:rPr>
          <w:rFonts w:hint="eastAsia"/>
        </w:rPr>
        <w:t>“为什么，为什么你会变成这个样子？”</w:t>
      </w:r>
    </w:p>
    <w:p w14:paraId="2D325ECE" w14:textId="77777777" w:rsidR="00465E32" w:rsidRDefault="0082568B" w:rsidP="00465E32">
      <w:r>
        <w:rPr>
          <w:rFonts w:hint="eastAsia"/>
        </w:rPr>
        <w:t>季海棠看着她紧紧抓着陆三阴的手，内心无比愤怒，目光落在了陆三阴身上，说</w:t>
      </w:r>
      <w:r w:rsidR="00465E32">
        <w:rPr>
          <w:rFonts w:hint="eastAsia"/>
        </w:rPr>
        <w:t>道：“</w:t>
      </w:r>
      <w:r w:rsidR="00FF1126">
        <w:rPr>
          <w:rFonts w:hint="eastAsia"/>
        </w:rPr>
        <w:t>刚才的问题你</w:t>
      </w:r>
      <w:r w:rsidR="004D383E">
        <w:rPr>
          <w:rFonts w:hint="eastAsia"/>
        </w:rPr>
        <w:t>说错了，我那</w:t>
      </w:r>
      <w:r w:rsidR="00FF1126">
        <w:rPr>
          <w:rFonts w:hint="eastAsia"/>
        </w:rPr>
        <w:t>道看不见的背影不是自己。</w:t>
      </w:r>
      <w:r w:rsidR="00465E32">
        <w:rPr>
          <w:rFonts w:hint="eastAsia"/>
        </w:rPr>
        <w:t>”</w:t>
      </w:r>
    </w:p>
    <w:p w14:paraId="006BD96F" w14:textId="77777777" w:rsidR="00465E32" w:rsidRPr="00CE6EC3" w:rsidRDefault="00465E32" w:rsidP="00465E32">
      <w:r>
        <w:rPr>
          <w:rFonts w:hint="eastAsia"/>
        </w:rPr>
        <w:t>陆三阴</w:t>
      </w:r>
      <w:r w:rsidR="00556040">
        <w:rPr>
          <w:rFonts w:hint="eastAsia"/>
        </w:rPr>
        <w:t>微怔，</w:t>
      </w:r>
      <w:r>
        <w:rPr>
          <w:rFonts w:hint="eastAsia"/>
        </w:rPr>
        <w:t>问道：“是什么？”</w:t>
      </w:r>
    </w:p>
    <w:p w14:paraId="44812D93" w14:textId="77777777" w:rsidR="00465E32" w:rsidRPr="00186C1E" w:rsidRDefault="00465E32" w:rsidP="00465E32">
      <w:r>
        <w:rPr>
          <w:rFonts w:hint="eastAsia"/>
        </w:rPr>
        <w:t>季海棠指着西门纤纤，带着苦涩的笑容，说道：“就是你啊，纤纤。”</w:t>
      </w:r>
    </w:p>
    <w:p w14:paraId="2ABE275D" w14:textId="77777777" w:rsidR="00465E32" w:rsidRDefault="00486DC7" w:rsidP="00465E32">
      <w:r>
        <w:rPr>
          <w:rFonts w:hint="eastAsia"/>
        </w:rPr>
        <w:t>西门纤纤有些吃惊，问道：</w:t>
      </w:r>
      <w:r w:rsidR="00465E32">
        <w:rPr>
          <w:rFonts w:hint="eastAsia"/>
        </w:rPr>
        <w:t>“我？”</w:t>
      </w:r>
    </w:p>
    <w:p w14:paraId="5BF8DA3F" w14:textId="77777777" w:rsidR="00465E32" w:rsidRDefault="00465E32" w:rsidP="00465E32">
      <w:r>
        <w:rPr>
          <w:rFonts w:hint="eastAsia"/>
        </w:rPr>
        <w:t>“那一年，你说了那句话，就成了我一生的目标，这些年来，我一直朝着这个目标去努力，当我历尽艰辛满心欢喜的回来，你却早</w:t>
      </w:r>
      <w:r w:rsidR="001B5327">
        <w:rPr>
          <w:rFonts w:hint="eastAsia"/>
        </w:rPr>
        <w:t>已忘了当年的话，站到了别人的身边。</w:t>
      </w:r>
      <w:r>
        <w:rPr>
          <w:rFonts w:hint="eastAsia"/>
        </w:rPr>
        <w:t>”</w:t>
      </w:r>
    </w:p>
    <w:p w14:paraId="74D99D51" w14:textId="77777777" w:rsidR="003C54AB" w:rsidRDefault="003C54AB" w:rsidP="00465E32">
      <w:r>
        <w:rPr>
          <w:rFonts w:hint="eastAsia"/>
        </w:rPr>
        <w:t>说到这里，季海棠情绪渐为激动，眼角有些微涩，微抬着头，不再自己的眼泪流下，以保存最后一丝骄傲，说道：季海棠说道：“纤纤，你是一个向前看的人，而我已经跟不上你的脚步了，你的背影渐行渐远，终于成了看不见的背影，然后另一个我诞生了。”</w:t>
      </w:r>
    </w:p>
    <w:p w14:paraId="5B7524FC" w14:textId="77777777" w:rsidR="00FF6D20" w:rsidRDefault="00FF6D20" w:rsidP="00465E32">
      <w:r>
        <w:rPr>
          <w:rFonts w:hint="eastAsia"/>
        </w:rPr>
        <w:t>西门纤纤望着他，说道：“我们从小一起长大，我一直把你把当……”</w:t>
      </w:r>
    </w:p>
    <w:p w14:paraId="3818BB6D" w14:textId="77777777" w:rsidR="00761CE6" w:rsidRDefault="00761CE6" w:rsidP="00465E32">
      <w:r>
        <w:rPr>
          <w:rFonts w:hint="eastAsia"/>
        </w:rPr>
        <w:t>她没有再说下去，因为季海棠忽然冷笑了起来，说道：“你想说青梅未必竹马吗？”</w:t>
      </w:r>
    </w:p>
    <w:p w14:paraId="27DB234F" w14:textId="77777777" w:rsidR="0089114D" w:rsidRDefault="0089114D" w:rsidP="00465E32">
      <w:r>
        <w:rPr>
          <w:rFonts w:hint="eastAsia"/>
        </w:rPr>
        <w:t>西门纤纤没有说话，因为他不知道如何回答这个问题。</w:t>
      </w:r>
    </w:p>
    <w:p w14:paraId="1CE657F5" w14:textId="77777777" w:rsidR="00AF7DFD" w:rsidRPr="0089114D" w:rsidRDefault="0089114D" w:rsidP="00465E32">
      <w:r>
        <w:rPr>
          <w:rFonts w:hint="eastAsia"/>
        </w:rPr>
        <w:t>季海棠露出的笑容充满了嘲弄，说道：“或许对你来说，只是随口的一句，但我却倾尽了一生去追逐。”</w:t>
      </w:r>
    </w:p>
    <w:p w14:paraId="4BC905B4" w14:textId="77777777" w:rsidR="00ED639A" w:rsidRDefault="00ED639A" w:rsidP="00465E32"/>
    <w:p w14:paraId="79ECB0F7" w14:textId="77777777" w:rsidR="00064316" w:rsidRDefault="00064316" w:rsidP="001502E1"/>
    <w:p w14:paraId="084DE720" w14:textId="77777777" w:rsidR="00AA00D6" w:rsidRDefault="00AA00D6" w:rsidP="00AA00D6">
      <w:pPr>
        <w:pStyle w:val="3"/>
      </w:pPr>
      <w:r>
        <w:rPr>
          <w:rFonts w:hint="eastAsia"/>
        </w:rPr>
        <w:lastRenderedPageBreak/>
        <w:t>第六十三章唐红的恋歌</w:t>
      </w:r>
    </w:p>
    <w:p w14:paraId="2FA85F9D" w14:textId="77777777" w:rsidR="00AF7DFD" w:rsidRDefault="00E86EA2" w:rsidP="00B01EA3">
      <w:r>
        <w:rPr>
          <w:rFonts w:hint="eastAsia"/>
        </w:rPr>
        <w:t>夜色很深，天很安静。</w:t>
      </w:r>
    </w:p>
    <w:p w14:paraId="6968CB38" w14:textId="77777777" w:rsidR="00AF7DFD" w:rsidRDefault="00E86EA2" w:rsidP="00B01EA3">
      <w:r>
        <w:rPr>
          <w:rFonts w:hint="eastAsia"/>
        </w:rPr>
        <w:t>西门纤纤不知该如何处理这种窘境，只好歪头去看陆三阴。</w:t>
      </w:r>
    </w:p>
    <w:p w14:paraId="74492498" w14:textId="77777777" w:rsidR="003C54AB" w:rsidRDefault="00E86EA2" w:rsidP="00B01EA3">
      <w:r>
        <w:rPr>
          <w:rFonts w:hint="eastAsia"/>
        </w:rPr>
        <w:t>陆三阴</w:t>
      </w:r>
      <w:r w:rsidR="003C54AB">
        <w:rPr>
          <w:rFonts w:hint="eastAsia"/>
        </w:rPr>
        <w:t>摸摸她的头，神情满是温柔。</w:t>
      </w:r>
    </w:p>
    <w:p w14:paraId="350DC1B9" w14:textId="77777777" w:rsidR="00E86EA2" w:rsidRDefault="003C54AB" w:rsidP="00AF7DFD">
      <w:r>
        <w:rPr>
          <w:rFonts w:hint="eastAsia"/>
        </w:rPr>
        <w:t>当他望向季海棠的时候，眼神又变得冷漠起来，说道：</w:t>
      </w:r>
      <w:r w:rsidR="00E86EA2">
        <w:rPr>
          <w:rFonts w:hint="eastAsia"/>
        </w:rPr>
        <w:t>“</w:t>
      </w:r>
      <w:r w:rsidR="00653E42">
        <w:rPr>
          <w:rFonts w:hint="eastAsia"/>
        </w:rPr>
        <w:t>你喜欢纤纤，你就要纤纤喜欢你，那我也喜欢纤纤，那纤纤也应喜欢我，柴桑也喜欢纤纤，那就要纤纤也柴桑？那要多少个纤纤才够分？</w:t>
      </w:r>
      <w:r w:rsidR="00E86EA2">
        <w:rPr>
          <w:rFonts w:hint="eastAsia"/>
        </w:rPr>
        <w:t>”</w:t>
      </w:r>
    </w:p>
    <w:p w14:paraId="6BCD9C43" w14:textId="77777777" w:rsidR="00177C51" w:rsidRDefault="00177C51" w:rsidP="00177C51">
      <w:r>
        <w:rPr>
          <w:rFonts w:hint="eastAsia"/>
        </w:rPr>
        <w:t>听完这话，季海棠沉默了很长时间，他不知道该如何回答。</w:t>
      </w:r>
    </w:p>
    <w:p w14:paraId="49F0B02C" w14:textId="77777777" w:rsidR="00177C51" w:rsidRDefault="0087705E" w:rsidP="00177C51">
      <w:r>
        <w:rPr>
          <w:rFonts w:hint="eastAsia"/>
        </w:rPr>
        <w:t>陆三阴</w:t>
      </w:r>
      <w:r w:rsidR="00177C51">
        <w:rPr>
          <w:rFonts w:hint="eastAsia"/>
        </w:rPr>
        <w:t>的话再如何嘲弄，</w:t>
      </w:r>
      <w:r w:rsidR="000B54FE">
        <w:rPr>
          <w:rFonts w:hint="eastAsia"/>
        </w:rPr>
        <w:t>却是不争的事实。</w:t>
      </w:r>
    </w:p>
    <w:p w14:paraId="31A36F50" w14:textId="77777777" w:rsidR="0087705E" w:rsidRDefault="000B54FE" w:rsidP="00177C51">
      <w:r>
        <w:rPr>
          <w:rFonts w:hint="eastAsia"/>
        </w:rPr>
        <w:t>只是这个事实，对失败者残酷了些。</w:t>
      </w:r>
    </w:p>
    <w:p w14:paraId="65F2160B" w14:textId="77777777" w:rsidR="000B54FE" w:rsidRDefault="000B54FE" w:rsidP="00177C51">
      <w:r>
        <w:rPr>
          <w:rFonts w:hint="eastAsia"/>
        </w:rPr>
        <w:t>他望着陆三阴那只握着西门纤纤的手，看着他轻扬的眉角，俨然一幅胜利者的姿态。</w:t>
      </w:r>
    </w:p>
    <w:p w14:paraId="134496DD" w14:textId="77777777" w:rsidR="000B54FE" w:rsidRDefault="000B54FE" w:rsidP="00177C51">
      <w:r>
        <w:rPr>
          <w:rFonts w:hint="eastAsia"/>
        </w:rPr>
        <w:t>这让他很愤怒，说道：“你虽然赢了，但我还没有输。”</w:t>
      </w:r>
    </w:p>
    <w:p w14:paraId="495C6138" w14:textId="77777777" w:rsidR="000B54FE" w:rsidRDefault="000B54FE" w:rsidP="00177C51">
      <w:r>
        <w:rPr>
          <w:rFonts w:hint="eastAsia"/>
        </w:rPr>
        <w:t>陆三阴微怔，问道：“什么意思？”</w:t>
      </w:r>
    </w:p>
    <w:p w14:paraId="780A7F60" w14:textId="77777777" w:rsidR="00181818" w:rsidRDefault="001B5F1F" w:rsidP="00177C51">
      <w:r>
        <w:rPr>
          <w:rFonts w:hint="eastAsia"/>
        </w:rPr>
        <w:t>不待</w:t>
      </w:r>
      <w:r w:rsidR="000B54FE">
        <w:rPr>
          <w:rFonts w:hint="eastAsia"/>
        </w:rPr>
        <w:t>季海棠</w:t>
      </w:r>
      <w:r>
        <w:rPr>
          <w:rFonts w:hint="eastAsia"/>
        </w:rPr>
        <w:t>回答，</w:t>
      </w:r>
      <w:r w:rsidR="00181818">
        <w:rPr>
          <w:rFonts w:hint="eastAsia"/>
        </w:rPr>
        <w:t>祠堂里轰的一声巨响。</w:t>
      </w:r>
    </w:p>
    <w:p w14:paraId="45C58481" w14:textId="77777777" w:rsidR="00181818" w:rsidRDefault="00181818" w:rsidP="00177C51">
      <w:r>
        <w:rPr>
          <w:rFonts w:hint="eastAsia"/>
        </w:rPr>
        <w:t>无数火苗从祠堂里飞溅而出，落到地上时，迅速形成了数道火流，把整个院子给包围住了。</w:t>
      </w:r>
    </w:p>
    <w:p w14:paraId="457921CE" w14:textId="77777777" w:rsidR="001B5F1F" w:rsidRDefault="001B5F1F" w:rsidP="00177C51">
      <w:r>
        <w:rPr>
          <w:rFonts w:hint="eastAsia"/>
        </w:rPr>
        <w:t>火借风势，热气如海浪般一波波扑面而来。</w:t>
      </w:r>
    </w:p>
    <w:p w14:paraId="5312A69D" w14:textId="77777777" w:rsidR="001B5F1F" w:rsidRDefault="001B5F1F" w:rsidP="00177C51">
      <w:r>
        <w:rPr>
          <w:rFonts w:hint="eastAsia"/>
        </w:rPr>
        <w:t>西门纤纤受不住这般热度，变得更加萎靡，宛若一株半嫣了的花。</w:t>
      </w:r>
    </w:p>
    <w:p w14:paraId="0D8EB984" w14:textId="77777777" w:rsidR="001B5F1F" w:rsidRDefault="001B5F1F" w:rsidP="00177C51">
      <w:r>
        <w:rPr>
          <w:rFonts w:hint="eastAsia"/>
        </w:rPr>
        <w:t>季海棠看看她，又看看四周的火海，最后看着陆三阴，笑了起来。</w:t>
      </w:r>
    </w:p>
    <w:p w14:paraId="376FC6AF" w14:textId="77777777" w:rsidR="001B5F1F" w:rsidRDefault="001B5F1F" w:rsidP="00177C51">
      <w:r>
        <w:rPr>
          <w:rFonts w:hint="eastAsia"/>
        </w:rPr>
        <w:t>他的笑容里充满了平静，声音也很平静，说道：“很早的时候，我就明白，我和她生前无法相拥，所以我追求的是，死后一起长眠。”</w:t>
      </w:r>
    </w:p>
    <w:p w14:paraId="5625F739" w14:textId="77777777" w:rsidR="00AC0E26" w:rsidRDefault="00AC0E26" w:rsidP="00177C51">
      <w:r>
        <w:rPr>
          <w:rFonts w:hint="eastAsia"/>
        </w:rPr>
        <w:t>西门纤纤靠在陆三阴的肩头，虚弱得睁不开眼，只是微微挑起了眉。</w:t>
      </w:r>
    </w:p>
    <w:p w14:paraId="098A22C6" w14:textId="77777777" w:rsidR="00AC0E26" w:rsidRDefault="00AC0E26" w:rsidP="00177C51">
      <w:r>
        <w:rPr>
          <w:rFonts w:hint="eastAsia"/>
        </w:rPr>
        <w:t>陆三阴看着季海棠，忽然笑了起来。</w:t>
      </w:r>
    </w:p>
    <w:p w14:paraId="1364A9F9" w14:textId="77777777" w:rsidR="00AC0E26" w:rsidRDefault="00AC0E26" w:rsidP="00177C51">
      <w:r>
        <w:rPr>
          <w:rFonts w:hint="eastAsia"/>
        </w:rPr>
        <w:t>季海棠不明白他在笑什么，所以也挑起了眉。</w:t>
      </w:r>
    </w:p>
    <w:p w14:paraId="17D97719" w14:textId="77777777" w:rsidR="00E66E6A" w:rsidRPr="00E66E6A" w:rsidRDefault="00E66E6A" w:rsidP="00177C51">
      <w:r>
        <w:rPr>
          <w:rFonts w:hint="eastAsia"/>
        </w:rPr>
        <w:t>陆三阴说道：“生前我与纤纤携手，那么死后她又该与谁长眠呢？”</w:t>
      </w:r>
    </w:p>
    <w:p w14:paraId="0CBAB20F" w14:textId="77777777" w:rsidR="00181818" w:rsidRDefault="00E66E6A" w:rsidP="00177C51">
      <w:r>
        <w:rPr>
          <w:rFonts w:hint="eastAsia"/>
        </w:rPr>
        <w:t>季海棠脸上的笑意渐渐消失了，眼中闪过一丝狰狞的情绪</w:t>
      </w:r>
      <w:r w:rsidR="00423041">
        <w:rPr>
          <w:rFonts w:hint="eastAsia"/>
        </w:rPr>
        <w:t>，</w:t>
      </w:r>
      <w:r>
        <w:rPr>
          <w:rFonts w:hint="eastAsia"/>
        </w:rPr>
        <w:t>说道：“既然如此，</w:t>
      </w:r>
      <w:r w:rsidR="00423041">
        <w:rPr>
          <w:rFonts w:hint="eastAsia"/>
        </w:rPr>
        <w:t>那我就不奉陪了，你们就一起死在这吧！</w:t>
      </w:r>
      <w:r>
        <w:rPr>
          <w:rFonts w:hint="eastAsia"/>
        </w:rPr>
        <w:t>”</w:t>
      </w:r>
    </w:p>
    <w:p w14:paraId="714D90DC" w14:textId="77777777" w:rsidR="002F432B" w:rsidRDefault="002F432B" w:rsidP="00177C51">
      <w:r>
        <w:rPr>
          <w:rFonts w:hint="eastAsia"/>
        </w:rPr>
        <w:t>说完这句话，季海棠抬高了手，屈成拳头，随即一只箭簇从他袖中射出，在空气中划出一阵风声，射向了远方。</w:t>
      </w:r>
    </w:p>
    <w:p w14:paraId="47BB3697" w14:textId="77777777" w:rsidR="00B375E8" w:rsidRDefault="00B375E8" w:rsidP="00177C51">
      <w:r>
        <w:rPr>
          <w:rFonts w:hint="eastAsia"/>
        </w:rPr>
        <w:t>陆三阴上前踏出半步，想去阻止他，但西门纤纤身形一晃，就要倒下来，陆三阴只得退了回来，扶住西门纤纤</w:t>
      </w:r>
      <w:r w:rsidR="003F18F3">
        <w:rPr>
          <w:rFonts w:hint="eastAsia"/>
        </w:rPr>
        <w:t>，同时问道：“解药在哪里？”</w:t>
      </w:r>
    </w:p>
    <w:p w14:paraId="742A23A2" w14:textId="77777777" w:rsidR="003F18F3" w:rsidRDefault="003F18F3" w:rsidP="00177C51">
      <w:r>
        <w:rPr>
          <w:rFonts w:hint="eastAsia"/>
        </w:rPr>
        <w:t>“应江湖。”</w:t>
      </w:r>
    </w:p>
    <w:p w14:paraId="0FA5E375" w14:textId="77777777" w:rsidR="00A72441" w:rsidRDefault="00A72441" w:rsidP="00177C51">
      <w:r>
        <w:rPr>
          <w:rFonts w:hint="eastAsia"/>
        </w:rPr>
        <w:t>季海棠足尖一踏，纵身而起，被那根带着钢丝的箭簇拉飞而起，</w:t>
      </w:r>
      <w:r w:rsidR="0026579E">
        <w:rPr>
          <w:rFonts w:hint="eastAsia"/>
        </w:rPr>
        <w:t>渐渐远离了火海。</w:t>
      </w:r>
    </w:p>
    <w:p w14:paraId="6A13BEAB" w14:textId="77777777" w:rsidR="006733D7" w:rsidRDefault="006733D7" w:rsidP="00177C51">
      <w:r>
        <w:rPr>
          <w:rFonts w:hint="eastAsia"/>
        </w:rPr>
        <w:t>季海棠回头望了陆三阴与西门纤纤一眼，见他们仍是相互依偎着，充满了温馨与爱意，季海棠很是愤怒，所以他要在他们死前打破这份温馨，说道：“</w:t>
      </w:r>
      <w:r w:rsidR="00286521">
        <w:rPr>
          <w:rFonts w:hint="eastAsia"/>
        </w:rPr>
        <w:t>纤纤</w:t>
      </w:r>
      <w:r>
        <w:rPr>
          <w:rFonts w:hint="eastAsia"/>
        </w:rPr>
        <w:t>已经血变</w:t>
      </w:r>
      <w:r w:rsidR="002E5AF4">
        <w:rPr>
          <w:rFonts w:hint="eastAsia"/>
        </w:rPr>
        <w:t>，纵然你</w:t>
      </w:r>
      <w:r w:rsidR="00246CCE">
        <w:rPr>
          <w:rFonts w:hint="eastAsia"/>
        </w:rPr>
        <w:t>们逃出了这片火海，也无法改变结局，没人能逃过海棠花的诅咒。</w:t>
      </w:r>
      <w:r>
        <w:rPr>
          <w:rFonts w:hint="eastAsia"/>
        </w:rPr>
        <w:t>”</w:t>
      </w:r>
    </w:p>
    <w:p w14:paraId="128684AF" w14:textId="77777777" w:rsidR="00E84F83" w:rsidRDefault="00E84F83" w:rsidP="00177C51">
      <w:r>
        <w:rPr>
          <w:rFonts w:hint="eastAsia"/>
        </w:rPr>
        <w:t>陆三阴脸色骤变，忽然有些后悔让他逃走。</w:t>
      </w:r>
    </w:p>
    <w:p w14:paraId="4D9CE9E4" w14:textId="77777777" w:rsidR="00147D0D" w:rsidRDefault="00147D0D" w:rsidP="00177C51">
      <w:r>
        <w:rPr>
          <w:rFonts w:hint="eastAsia"/>
        </w:rPr>
        <w:t>便在这时，情况又起异变。</w:t>
      </w:r>
    </w:p>
    <w:p w14:paraId="17C5B223" w14:textId="77777777" w:rsidR="00147D0D" w:rsidRDefault="00B82798" w:rsidP="00177C51">
      <w:r>
        <w:rPr>
          <w:rFonts w:hint="eastAsia"/>
        </w:rPr>
        <w:t>火海之外，忽然掠过一只凶燕，向着季海棠冲去。</w:t>
      </w:r>
    </w:p>
    <w:p w14:paraId="164FA82F" w14:textId="77777777" w:rsidR="003F18F3" w:rsidRPr="008B3624" w:rsidRDefault="003F18F3" w:rsidP="003F18F3">
      <w:r>
        <w:rPr>
          <w:rFonts w:hint="eastAsia"/>
        </w:rPr>
        <w:t>“燕悲欢……”</w:t>
      </w:r>
    </w:p>
    <w:p w14:paraId="08F3C0C9" w14:textId="77777777" w:rsidR="003F18F3" w:rsidRPr="003F18F3" w:rsidRDefault="003F18F3" w:rsidP="00177C51">
      <w:r>
        <w:rPr>
          <w:rFonts w:hint="eastAsia"/>
        </w:rPr>
        <w:t>陆三阴看着乍然出现的燕悲欢，眼中充满了莫名的情绪。</w:t>
      </w:r>
    </w:p>
    <w:p w14:paraId="0A378ADB" w14:textId="77777777" w:rsidR="00EA3980" w:rsidRDefault="00EA3980" w:rsidP="00177C51">
      <w:r>
        <w:rPr>
          <w:rFonts w:hint="eastAsia"/>
        </w:rPr>
        <w:t>就在错身之际，一柄燕刀划破夜色，斩掉了那根钢丝。</w:t>
      </w:r>
    </w:p>
    <w:p w14:paraId="0FD6B101" w14:textId="77777777" w:rsidR="00EA3980" w:rsidRDefault="00EA3980" w:rsidP="00177C51">
      <w:r>
        <w:rPr>
          <w:rFonts w:hint="eastAsia"/>
        </w:rPr>
        <w:t>季海棠顿如断线的风筝，身形蓦地一滞。</w:t>
      </w:r>
    </w:p>
    <w:p w14:paraId="3A5124BE" w14:textId="77777777" w:rsidR="00FA7699" w:rsidRDefault="001657C3" w:rsidP="00177C51">
      <w:r>
        <w:rPr>
          <w:rFonts w:hint="eastAsia"/>
        </w:rPr>
        <w:lastRenderedPageBreak/>
        <w:t>燕悲欢伸手抓住他腰间</w:t>
      </w:r>
      <w:r w:rsidR="00FA7699">
        <w:rPr>
          <w:rFonts w:hint="eastAsia"/>
        </w:rPr>
        <w:t>装着</w:t>
      </w:r>
      <w:r>
        <w:rPr>
          <w:rFonts w:hint="eastAsia"/>
        </w:rPr>
        <w:t>海棠之果</w:t>
      </w:r>
      <w:r w:rsidR="00FA7699">
        <w:rPr>
          <w:rFonts w:hint="eastAsia"/>
        </w:rPr>
        <w:t>的琉璃瓶，然后踹了他一脚，说道：“这一脚还你了。”</w:t>
      </w:r>
    </w:p>
    <w:p w14:paraId="55FB5B66" w14:textId="77777777" w:rsidR="001657C3" w:rsidRDefault="00177C72" w:rsidP="00177C51">
      <w:r>
        <w:rPr>
          <w:rFonts w:hint="eastAsia"/>
        </w:rPr>
        <w:t>季海棠一声惨叫，从空中坠落下来，跌入火海之中。</w:t>
      </w:r>
    </w:p>
    <w:p w14:paraId="26EE31BF" w14:textId="77777777" w:rsidR="00BE1600" w:rsidRDefault="00BE1600" w:rsidP="00177C51">
      <w:r>
        <w:rPr>
          <w:rFonts w:hint="eastAsia"/>
        </w:rPr>
        <w:t>燕悲欢借着那一脚助力，折向再掠起，消失在夜风之中。</w:t>
      </w:r>
    </w:p>
    <w:p w14:paraId="1AF73020" w14:textId="77777777" w:rsidR="003F18F3" w:rsidRDefault="00F708A8" w:rsidP="00177C51">
      <w:r>
        <w:rPr>
          <w:rFonts w:hint="eastAsia"/>
        </w:rPr>
        <w:t>季海棠跌入火海之中，瞬间被点燃，传来一阵惨叫。</w:t>
      </w:r>
    </w:p>
    <w:p w14:paraId="17FDF6E5" w14:textId="77777777" w:rsidR="00BF29D1" w:rsidRDefault="00871225" w:rsidP="00177C51">
      <w:r>
        <w:rPr>
          <w:rFonts w:hint="eastAsia"/>
        </w:rPr>
        <w:t>季海棠站在火海之中，忽然不再惨叫，发了狂似的</w:t>
      </w:r>
      <w:r w:rsidR="003F18F3">
        <w:rPr>
          <w:rFonts w:hint="eastAsia"/>
        </w:rPr>
        <w:t>笑</w:t>
      </w:r>
      <w:r>
        <w:rPr>
          <w:rFonts w:hint="eastAsia"/>
        </w:rPr>
        <w:t>了</w:t>
      </w:r>
      <w:r w:rsidR="003F18F3">
        <w:rPr>
          <w:rFonts w:hint="eastAsia"/>
        </w:rPr>
        <w:t>起来，说道：“只有身在黑暗的人，才能看清黑暗，我看清了我的过去，但我也看清了你的未来。”</w:t>
      </w:r>
    </w:p>
    <w:p w14:paraId="04F57CAC" w14:textId="77777777" w:rsidR="00C468BC" w:rsidRDefault="00C468BC" w:rsidP="00177C51">
      <w:r>
        <w:rPr>
          <w:rFonts w:hint="eastAsia"/>
        </w:rPr>
        <w:t>陆三阴微怔，他望着那片火海，怔怔出神，一时间闪过了诸多情绪。</w:t>
      </w:r>
    </w:p>
    <w:p w14:paraId="58BC7EEA" w14:textId="77777777" w:rsidR="00BF29D1" w:rsidRDefault="00BF29D1" w:rsidP="00177C51">
      <w:r>
        <w:rPr>
          <w:rFonts w:hint="eastAsia"/>
        </w:rPr>
        <w:t>火海之中再没有声音传来。</w:t>
      </w:r>
    </w:p>
    <w:p w14:paraId="525DCC32" w14:textId="77777777" w:rsidR="002D566F" w:rsidRDefault="002D566F" w:rsidP="00177C51">
      <w:r>
        <w:rPr>
          <w:rFonts w:hint="eastAsia"/>
        </w:rPr>
        <w:t>西门纤纤忽然咳嗽起来，打断了他的思维。</w:t>
      </w:r>
    </w:p>
    <w:p w14:paraId="736F774C" w14:textId="77777777" w:rsidR="00F26A37" w:rsidRPr="002D566F" w:rsidRDefault="00F26A37" w:rsidP="00177C51">
      <w:r>
        <w:rPr>
          <w:rFonts w:hint="eastAsia"/>
        </w:rPr>
        <w:t>陆三阴转脸望去，看到她微微睁了眼，朝四前方的火海望了望，问道：“季大哥走了吗？”</w:t>
      </w:r>
    </w:p>
    <w:p w14:paraId="16409659" w14:textId="77777777" w:rsidR="004D494A" w:rsidRDefault="0070684B" w:rsidP="00177C51">
      <w:r>
        <w:rPr>
          <w:rFonts w:hint="eastAsia"/>
        </w:rPr>
        <w:t>他点点头，</w:t>
      </w:r>
      <w:r w:rsidR="00E04853">
        <w:rPr>
          <w:rFonts w:hint="eastAsia"/>
        </w:rPr>
        <w:t>说道：“看样子是活不了了。”</w:t>
      </w:r>
    </w:p>
    <w:p w14:paraId="46D491FF" w14:textId="77777777" w:rsidR="00DE352C" w:rsidRDefault="00DE352C" w:rsidP="00177C51">
      <w:r>
        <w:rPr>
          <w:rFonts w:hint="eastAsia"/>
        </w:rPr>
        <w:t>西门纤纤神色凄然，</w:t>
      </w:r>
      <w:r w:rsidR="00B438BD">
        <w:rPr>
          <w:rFonts w:hint="eastAsia"/>
        </w:rPr>
        <w:t>感慨</w:t>
      </w:r>
      <w:r w:rsidR="00DE67CB">
        <w:rPr>
          <w:rFonts w:hint="eastAsia"/>
        </w:rPr>
        <w:t>说道：“是我把他害成这样。”</w:t>
      </w:r>
    </w:p>
    <w:p w14:paraId="63F1D048" w14:textId="77777777" w:rsidR="00DE67CB" w:rsidRPr="0070684B" w:rsidRDefault="00DE67CB" w:rsidP="00177C51">
      <w:r>
        <w:rPr>
          <w:rFonts w:hint="eastAsia"/>
        </w:rPr>
        <w:t>陆三阴说道：“打起精神来，不然我们马上也上要到地府向他请罪了。”</w:t>
      </w:r>
    </w:p>
    <w:p w14:paraId="4ED04288" w14:textId="77777777" w:rsidR="00246CCE" w:rsidRPr="006733D7" w:rsidRDefault="00B438BD" w:rsidP="00177C51">
      <w:r>
        <w:rPr>
          <w:rFonts w:hint="eastAsia"/>
        </w:rPr>
        <w:t>西门纤纤望着他，低声说道：“要是这样死了，那或许也不错。”</w:t>
      </w:r>
    </w:p>
    <w:p w14:paraId="26953639" w14:textId="77777777" w:rsidR="00B438BD" w:rsidRDefault="00B438BD" w:rsidP="00DE67CB">
      <w:r>
        <w:rPr>
          <w:rFonts w:hint="eastAsia"/>
        </w:rPr>
        <w:t>陆三阴</w:t>
      </w:r>
      <w:r w:rsidR="00C46590">
        <w:rPr>
          <w:rFonts w:hint="eastAsia"/>
        </w:rPr>
        <w:t>屈下身来，把她背到背上，说</w:t>
      </w:r>
      <w:r>
        <w:rPr>
          <w:rFonts w:hint="eastAsia"/>
        </w:rPr>
        <w:t>道：“</w:t>
      </w:r>
      <w:r w:rsidR="00C46590">
        <w:rPr>
          <w:rFonts w:hint="eastAsia"/>
        </w:rPr>
        <w:t>你抓紧一点，</w:t>
      </w:r>
      <w:r>
        <w:rPr>
          <w:rFonts w:hint="eastAsia"/>
        </w:rPr>
        <w:t>那</w:t>
      </w:r>
      <w:r w:rsidR="00C46590">
        <w:rPr>
          <w:rFonts w:hint="eastAsia"/>
        </w:rPr>
        <w:t>不然真要</w:t>
      </w:r>
      <w:r>
        <w:rPr>
          <w:rFonts w:hint="eastAsia"/>
        </w:rPr>
        <w:t>三人死一堆了。”</w:t>
      </w:r>
    </w:p>
    <w:p w14:paraId="454DE1E1" w14:textId="77777777" w:rsidR="00DE67CB" w:rsidRDefault="00647006" w:rsidP="00DE67CB">
      <w:r>
        <w:rPr>
          <w:rFonts w:hint="eastAsia"/>
        </w:rPr>
        <w:t>西门纤纤</w:t>
      </w:r>
      <w:r w:rsidR="00332E26">
        <w:rPr>
          <w:rFonts w:hint="eastAsia"/>
        </w:rPr>
        <w:t>趴在他背上</w:t>
      </w:r>
      <w:r w:rsidR="00B438BD">
        <w:rPr>
          <w:rFonts w:hint="eastAsia"/>
        </w:rPr>
        <w:t>，问道：</w:t>
      </w:r>
      <w:r w:rsidR="00332E26">
        <w:rPr>
          <w:rFonts w:hint="eastAsia"/>
        </w:rPr>
        <w:t>“</w:t>
      </w:r>
      <w:r w:rsidR="00DE67CB">
        <w:rPr>
          <w:rFonts w:hint="eastAsia"/>
        </w:rPr>
        <w:t>刚才你说的是真的吗？”</w:t>
      </w:r>
    </w:p>
    <w:p w14:paraId="57DF3EEB" w14:textId="77777777" w:rsidR="00AF7DFD" w:rsidRDefault="00647006" w:rsidP="00AF7DFD">
      <w:r>
        <w:rPr>
          <w:rFonts w:hint="eastAsia"/>
        </w:rPr>
        <w:t>陆三阴怔住了，望着祠堂沉默了片刻，说道：“纤纤，要是早知道会这样死，刚才就应该吃了你的豆腐。”</w:t>
      </w:r>
    </w:p>
    <w:p w14:paraId="2A7D9078" w14:textId="77777777" w:rsidR="00306093" w:rsidRDefault="00306093" w:rsidP="00AF7DFD">
      <w:r>
        <w:rPr>
          <w:rFonts w:hint="eastAsia"/>
        </w:rPr>
        <w:t>西门纤纤轻轻笑了起来，说道：“</w:t>
      </w:r>
      <w:r w:rsidR="0042729D">
        <w:rPr>
          <w:rFonts w:hint="eastAsia"/>
        </w:rPr>
        <w:t>你的豆腐要成红</w:t>
      </w:r>
      <w:r>
        <w:rPr>
          <w:rFonts w:hint="eastAsia"/>
        </w:rPr>
        <w:t>烧的了</w:t>
      </w:r>
      <w:r w:rsidR="00332E26">
        <w:rPr>
          <w:rFonts w:hint="eastAsia"/>
        </w:rPr>
        <w:t>。</w:t>
      </w:r>
      <w:r>
        <w:rPr>
          <w:rFonts w:hint="eastAsia"/>
        </w:rPr>
        <w:t>”</w:t>
      </w:r>
    </w:p>
    <w:p w14:paraId="2E1C0FEE" w14:textId="77777777" w:rsidR="00FE0F41" w:rsidRDefault="00725131" w:rsidP="00AF7DFD">
      <w:r>
        <w:rPr>
          <w:rFonts w:hint="eastAsia"/>
        </w:rPr>
        <w:t>陆三阴</w:t>
      </w:r>
      <w:r w:rsidR="00FE0F41">
        <w:rPr>
          <w:rFonts w:hint="eastAsia"/>
        </w:rPr>
        <w:t>想了想，说道：“我还是喜欢清蒸的。”</w:t>
      </w:r>
    </w:p>
    <w:p w14:paraId="059BEA1E" w14:textId="77777777" w:rsidR="00725131" w:rsidRDefault="0042729D" w:rsidP="00AF7DFD">
      <w:r>
        <w:rPr>
          <w:rFonts w:hint="eastAsia"/>
        </w:rPr>
        <w:t>西门纤纤</w:t>
      </w:r>
      <w:r w:rsidR="00C1306E">
        <w:rPr>
          <w:rFonts w:hint="eastAsia"/>
        </w:rPr>
        <w:t>望着眼前的火海，</w:t>
      </w:r>
      <w:r w:rsidR="00E77082">
        <w:rPr>
          <w:rFonts w:hint="eastAsia"/>
        </w:rPr>
        <w:t>眼皮渐渐沉重，</w:t>
      </w:r>
      <w:r>
        <w:rPr>
          <w:rFonts w:hint="eastAsia"/>
        </w:rPr>
        <w:t>说道：“要是冲出这片火海之后，还没成红烧的，你就吃吧！</w:t>
      </w:r>
      <w:r w:rsidR="00C1306E">
        <w:rPr>
          <w:rFonts w:hint="eastAsia"/>
        </w:rPr>
        <w:t>现在你的豆腐要晕一会了。</w:t>
      </w:r>
      <w:r>
        <w:rPr>
          <w:rFonts w:hint="eastAsia"/>
        </w:rPr>
        <w:t>”</w:t>
      </w:r>
    </w:p>
    <w:p w14:paraId="49712D68" w14:textId="77777777" w:rsidR="00B01EA3" w:rsidRDefault="00B01EA3" w:rsidP="00B01EA3">
      <w:r>
        <w:rPr>
          <w:rFonts w:hint="eastAsia"/>
        </w:rPr>
        <w:t>四周的火势正蔓延而来，除了灼人的热浪层层叠叠，面无血色的脸上仿佛也燃起火来，气虚力弱的西门纤纤已经感到呼吸滞碍了，她感觉视线不断模糊，眼颇逐渐沉重，</w:t>
      </w:r>
      <w:r w:rsidR="0011575D">
        <w:rPr>
          <w:rFonts w:hint="eastAsia"/>
        </w:rPr>
        <w:t>终于晕了过来</w:t>
      </w:r>
      <w:r>
        <w:rPr>
          <w:rFonts w:hint="eastAsia"/>
        </w:rPr>
        <w:t>。</w:t>
      </w:r>
    </w:p>
    <w:p w14:paraId="15E7C494" w14:textId="77777777" w:rsidR="00C43AF5" w:rsidRDefault="00734E98" w:rsidP="00C43AF5">
      <w:r>
        <w:rPr>
          <w:rFonts w:hint="eastAsia"/>
        </w:rPr>
        <w:t>陆三阴转眼看了她一眼，只见</w:t>
      </w:r>
      <w:r w:rsidR="00C43AF5">
        <w:rPr>
          <w:rFonts w:hint="eastAsia"/>
        </w:rPr>
        <w:t>昏迷的西门纤纤已经面无血色</w:t>
      </w:r>
      <w:r w:rsidR="001C6682">
        <w:rPr>
          <w:rFonts w:hint="eastAsia"/>
        </w:rPr>
        <w:t>，</w:t>
      </w:r>
      <w:r w:rsidR="00210456">
        <w:rPr>
          <w:rFonts w:hint="eastAsia"/>
        </w:rPr>
        <w:t>心焦如焚的</w:t>
      </w:r>
      <w:r w:rsidR="00C43AF5">
        <w:rPr>
          <w:rFonts w:hint="eastAsia"/>
        </w:rPr>
        <w:t>陆三阴</w:t>
      </w:r>
      <w:r w:rsidR="00210456">
        <w:rPr>
          <w:rFonts w:hint="eastAsia"/>
        </w:rPr>
        <w:t>左突右冲，但都被这无情的火海逼退回来</w:t>
      </w:r>
      <w:r w:rsidR="00C43AF5">
        <w:rPr>
          <w:rFonts w:hint="eastAsia"/>
        </w:rPr>
        <w:t>。</w:t>
      </w:r>
    </w:p>
    <w:p w14:paraId="776D146A" w14:textId="77777777" w:rsidR="00734E98" w:rsidRPr="00734E98" w:rsidRDefault="00734E98" w:rsidP="00C43AF5">
      <w:r>
        <w:rPr>
          <w:rFonts w:hint="eastAsia"/>
        </w:rPr>
        <w:t>他汗如雨滴，眼前是无情吞没四周的火海，头上是炸裂如烟花的火团，背上是昏迷不醒的知己。</w:t>
      </w:r>
    </w:p>
    <w:p w14:paraId="2EB51E9F" w14:textId="77777777" w:rsidR="008202F6" w:rsidRDefault="001C6682" w:rsidP="00C43AF5">
      <w:r>
        <w:rPr>
          <w:rFonts w:hint="eastAsia"/>
        </w:rPr>
        <w:t>几番火海进退几据，陆三阴衣角被火苗点着，</w:t>
      </w:r>
      <w:r w:rsidR="008202F6">
        <w:rPr>
          <w:rFonts w:hint="eastAsia"/>
        </w:rPr>
        <w:t>遂停下去用剑胎割掉那些截着火的衣服，无奈剑胎太钝，竟然割不下来，陆三阴有些苦笑不得。</w:t>
      </w:r>
    </w:p>
    <w:p w14:paraId="756473D4" w14:textId="77777777" w:rsidR="001C6682" w:rsidRDefault="008202F6" w:rsidP="00C43AF5">
      <w:r>
        <w:rPr>
          <w:rFonts w:hint="eastAsia"/>
        </w:rPr>
        <w:t>陆三阴赶紧回头关切的时候，才发现西门纤纤一直抱着青渊剑</w:t>
      </w:r>
      <w:r w:rsidR="00CF6EA1">
        <w:rPr>
          <w:rFonts w:hint="eastAsia"/>
        </w:rPr>
        <w:t>靠在他背上。</w:t>
      </w:r>
    </w:p>
    <w:p w14:paraId="29BC8374" w14:textId="77777777" w:rsidR="00CF6EA1" w:rsidRDefault="00CF6EA1" w:rsidP="00C43AF5">
      <w:r>
        <w:rPr>
          <w:rFonts w:hint="eastAsia"/>
        </w:rPr>
        <w:t>真是猪啊我，陆三阴竟然这么半天没想到西门纤纤的青渊剑，觉得自己在真正危急的简直蠢极了。</w:t>
      </w:r>
    </w:p>
    <w:p w14:paraId="400BC14C" w14:textId="77777777" w:rsidR="00CF6EA1" w:rsidRDefault="00CF6EA1" w:rsidP="00C43AF5">
      <w:r>
        <w:rPr>
          <w:rFonts w:hint="eastAsia"/>
        </w:rPr>
        <w:t>他虽是抽出青渊剑，一剑断了火苗，但四周火势更盛</w:t>
      </w:r>
      <w:r w:rsidR="001A799B">
        <w:rPr>
          <w:rFonts w:hint="eastAsia"/>
        </w:rPr>
        <w:t>，距他们真有两米边</w:t>
      </w:r>
      <w:r>
        <w:rPr>
          <w:rFonts w:hint="eastAsia"/>
        </w:rPr>
        <w:t>，且不断发生爆炸，他所立足之地也滚烫如烧铁。</w:t>
      </w:r>
    </w:p>
    <w:p w14:paraId="1E035761" w14:textId="77777777" w:rsidR="007B6C1A" w:rsidRDefault="007E5B8C">
      <w:r>
        <w:rPr>
          <w:rFonts w:hint="eastAsia"/>
        </w:rPr>
        <w:t>这时候，西门纤纤手腕里的伤口竟又流下血来，鲜血落在青渊剑上，剑身竟轻轻颤动起来，宛若剑吟。</w:t>
      </w:r>
    </w:p>
    <w:p w14:paraId="013BE4C1" w14:textId="77777777" w:rsidR="007E5B8C" w:rsidRDefault="007E5B8C">
      <w:r>
        <w:rPr>
          <w:rFonts w:hint="eastAsia"/>
        </w:rPr>
        <w:t>陆三阴低头看</w:t>
      </w:r>
      <w:r w:rsidR="00A44E79">
        <w:rPr>
          <w:rFonts w:hint="eastAsia"/>
        </w:rPr>
        <w:t>去，竟见腰间的剑胎沾了西门纤纤的血之后，竟呈现出暗红之色。</w:t>
      </w:r>
    </w:p>
    <w:p w14:paraId="71C382A6" w14:textId="77777777" w:rsidR="00A44E79" w:rsidRDefault="00A44E79">
      <w:r>
        <w:rPr>
          <w:rFonts w:hint="eastAsia"/>
        </w:rPr>
        <w:t>突发变异，陆三阴左手抽出剑胎，同时将两口剑放到鲜血滴落的地方，两剑同时沾血，现出一青一红的异光，</w:t>
      </w:r>
      <w:r w:rsidR="00C849BF">
        <w:rPr>
          <w:rFonts w:hint="eastAsia"/>
        </w:rPr>
        <w:t>同时两剑剑鸣不断，剑身竟贴在了一起</w:t>
      </w:r>
      <w:r w:rsidR="000E6D73">
        <w:rPr>
          <w:rFonts w:hint="eastAsia"/>
        </w:rPr>
        <w:t>，隐隐中仿佛有什么从这两口剑中冲出一般。</w:t>
      </w:r>
    </w:p>
    <w:p w14:paraId="7477FF88" w14:textId="77777777" w:rsidR="00BA6354" w:rsidRDefault="00BA6354">
      <w:r>
        <w:rPr>
          <w:rFonts w:hint="eastAsia"/>
        </w:rPr>
        <w:t>见到这幅画面，陆三阴不禁回忆却那日取剑胎后山崩地裂的情景来。</w:t>
      </w:r>
    </w:p>
    <w:p w14:paraId="3A92F912" w14:textId="77777777" w:rsidR="00BA6354" w:rsidRDefault="00BA6354">
      <w:r>
        <w:rPr>
          <w:rFonts w:hint="eastAsia"/>
        </w:rPr>
        <w:t>陆三阴当机立断，用剑胎划破自己的手腕，让鲜血浸沐剑胎与青渊剑。</w:t>
      </w:r>
    </w:p>
    <w:p w14:paraId="3369FA56" w14:textId="77777777" w:rsidR="000E6D73" w:rsidRDefault="00BA6354">
      <w:r>
        <w:rPr>
          <w:rFonts w:hint="eastAsia"/>
        </w:rPr>
        <w:t>双剑染双</w:t>
      </w:r>
      <w:r w:rsidR="000E6D73">
        <w:rPr>
          <w:rFonts w:hint="eastAsia"/>
        </w:rPr>
        <w:t>血，剑鸣如恸九霄，一青一红两种异光更盛。</w:t>
      </w:r>
    </w:p>
    <w:p w14:paraId="03B58412" w14:textId="77777777" w:rsidR="000E6D73" w:rsidRDefault="000E6D73">
      <w:r>
        <w:rPr>
          <w:rFonts w:hint="eastAsia"/>
        </w:rPr>
        <w:lastRenderedPageBreak/>
        <w:t>“剑胎、青渊，我与纤纤的性命便交给你们了。”</w:t>
      </w:r>
    </w:p>
    <w:p w14:paraId="65985D4F" w14:textId="77777777" w:rsidR="000E6D73" w:rsidRDefault="000E6D73">
      <w:r>
        <w:rPr>
          <w:rFonts w:hint="eastAsia"/>
        </w:rPr>
        <w:t>陆三阴双手握双剑，注全身之功，引动双剑内的极端剑意，向前</w:t>
      </w:r>
      <w:r w:rsidR="006831C4">
        <w:rPr>
          <w:rFonts w:hint="eastAsia"/>
        </w:rPr>
        <w:t>划出十字剑势。</w:t>
      </w:r>
    </w:p>
    <w:p w14:paraId="21409770" w14:textId="77777777" w:rsidR="006831C4" w:rsidRDefault="006831C4">
      <w:r>
        <w:rPr>
          <w:rFonts w:hint="eastAsia"/>
        </w:rPr>
        <w:t>霎时剑意凝结，化成两道青红异光，双剑交</w:t>
      </w:r>
      <w:r w:rsidR="00F059ED">
        <w:rPr>
          <w:rFonts w:hint="eastAsia"/>
        </w:rPr>
        <w:t>合时，两道光芒交织在一起，相互交织融合，形成一道绝世剑意，划开眼前烈火，开出一条无焰之路。</w:t>
      </w:r>
    </w:p>
    <w:p w14:paraId="45FE6134" w14:textId="77777777" w:rsidR="00F059ED" w:rsidRDefault="00F059ED">
      <w:r>
        <w:rPr>
          <w:rFonts w:hint="eastAsia"/>
        </w:rPr>
        <w:t>抓准时机，陆三阴收剑，抱紧西门纤纤双腿，逃出了这片火海。</w:t>
      </w:r>
    </w:p>
    <w:p w14:paraId="4AE3E69A" w14:textId="77777777" w:rsidR="00F059ED" w:rsidRDefault="00F059ED">
      <w:r>
        <w:rPr>
          <w:rFonts w:hint="eastAsia"/>
        </w:rPr>
        <w:t>刚出火海，通道立时合上，火势更复凶猛。</w:t>
      </w:r>
    </w:p>
    <w:p w14:paraId="24126C34" w14:textId="77777777" w:rsidR="00F059ED" w:rsidRDefault="00F059ED">
      <w:r>
        <w:rPr>
          <w:rFonts w:hint="eastAsia"/>
        </w:rPr>
        <w:t>陆三阴站在季府外，回头望着燃烧的季府，</w:t>
      </w:r>
      <w:r w:rsidR="00411450">
        <w:rPr>
          <w:rFonts w:hint="eastAsia"/>
        </w:rPr>
        <w:t>心中感慨万千。</w:t>
      </w:r>
    </w:p>
    <w:p w14:paraId="71CDBA97" w14:textId="77777777" w:rsidR="00543CFF" w:rsidRDefault="00543CFF">
      <w:r>
        <w:rPr>
          <w:rFonts w:hint="eastAsia"/>
        </w:rPr>
        <w:t>他把西门纤纤放了下来，重新给她包扎了一下手腕的伤口，然后也自己的随意包扎一下。</w:t>
      </w:r>
    </w:p>
    <w:p w14:paraId="7C7C196E" w14:textId="77777777" w:rsidR="00543CFF" w:rsidRDefault="00543CFF">
      <w:r>
        <w:rPr>
          <w:rFonts w:hint="eastAsia"/>
        </w:rPr>
        <w:t>随后又摸了摸她的额头，烫如火灼，心想不会这么烫吧，于是摸了摸自己的，也是一般，不禁给了自己一巴掌，骂道：“猪啊，刚被火烤了半天，能不烫？”</w:t>
      </w:r>
    </w:p>
    <w:p w14:paraId="3FE8846D" w14:textId="77777777" w:rsidR="00543CFF" w:rsidRDefault="00543CFF">
      <w:r>
        <w:rPr>
          <w:rFonts w:hint="eastAsia"/>
        </w:rPr>
        <w:t>于是他又去摸鼻息，情况是鼻息虽然微弱，但还算均匀，看样子没有被烟呛住</w:t>
      </w:r>
      <w:r w:rsidR="00202888">
        <w:rPr>
          <w:rFonts w:hint="eastAsia"/>
        </w:rPr>
        <w:t>，只是唇干欲裂，</w:t>
      </w:r>
      <w:r w:rsidR="00A85B1D">
        <w:rPr>
          <w:rFonts w:hint="eastAsia"/>
        </w:rPr>
        <w:t>应该是太渴了</w:t>
      </w:r>
      <w:r>
        <w:rPr>
          <w:rFonts w:hint="eastAsia"/>
        </w:rPr>
        <w:t>。</w:t>
      </w:r>
    </w:p>
    <w:p w14:paraId="562D1FFD" w14:textId="77777777" w:rsidR="002374C2" w:rsidRDefault="00F963B1" w:rsidP="002374C2">
      <w:r>
        <w:rPr>
          <w:rFonts w:hint="eastAsia"/>
        </w:rPr>
        <w:t>陆三阴环顾四周，但看不到有水井之类的，</w:t>
      </w:r>
      <w:r w:rsidR="002374C2">
        <w:rPr>
          <w:rFonts w:hint="eastAsia"/>
        </w:rPr>
        <w:t>左右也没有什么人家，心想百里城方圆不过百里，城里更是不大，以他的脚程，用不了太多时间，便又把西门纤纤背到背上，朝客栈跑去。</w:t>
      </w:r>
    </w:p>
    <w:p w14:paraId="1C311750" w14:textId="77777777" w:rsidR="007D0E94" w:rsidRDefault="007D0E94">
      <w:r>
        <w:rPr>
          <w:rFonts w:hint="eastAsia"/>
        </w:rPr>
        <w:t>这时候还不是很晚，正是百里城夜市比较热闹的时候，万家灯火，亮如黄昏。</w:t>
      </w:r>
    </w:p>
    <w:p w14:paraId="225808D8" w14:textId="77777777" w:rsidR="00543CFF" w:rsidRDefault="0038108C">
      <w:r>
        <w:rPr>
          <w:rFonts w:hint="eastAsia"/>
        </w:rPr>
        <w:t>跑了大约一半的路程，来到城门附近，</w:t>
      </w:r>
      <w:r w:rsidR="000013CB">
        <w:rPr>
          <w:rFonts w:hint="eastAsia"/>
        </w:rPr>
        <w:t>突然见到一辆马车朝他所行的道路奔来</w:t>
      </w:r>
      <w:r w:rsidR="007D0E94">
        <w:rPr>
          <w:rFonts w:hint="eastAsia"/>
        </w:rPr>
        <w:t>。</w:t>
      </w:r>
    </w:p>
    <w:p w14:paraId="26580376" w14:textId="77777777" w:rsidR="007D0E94" w:rsidRDefault="00734E98">
      <w:r>
        <w:rPr>
          <w:rFonts w:hint="eastAsia"/>
        </w:rPr>
        <w:t>双马并驹，红木为车，青锦为盖，车帘为金绸，为以金玉为饰，</w:t>
      </w:r>
      <w:r w:rsidR="000013CB">
        <w:rPr>
          <w:rFonts w:hint="eastAsia"/>
        </w:rPr>
        <w:t>马车四角</w:t>
      </w:r>
      <w:r>
        <w:rPr>
          <w:rFonts w:hint="eastAsia"/>
        </w:rPr>
        <w:t>挂着四盏宫灯</w:t>
      </w:r>
      <w:r w:rsidR="000013CB">
        <w:rPr>
          <w:rFonts w:hint="eastAsia"/>
        </w:rPr>
        <w:t>，说不尽富丽堂皇的感觉。</w:t>
      </w:r>
    </w:p>
    <w:p w14:paraId="19899A2A" w14:textId="77777777" w:rsidR="00BD34F1" w:rsidRPr="00BD34F1" w:rsidRDefault="00BD34F1">
      <w:r>
        <w:rPr>
          <w:rFonts w:hint="eastAsia"/>
        </w:rPr>
        <w:t>一看就是宝贵人家的马车，而且不是普通的宝贵人家。</w:t>
      </w:r>
    </w:p>
    <w:p w14:paraId="4EEBFDFF" w14:textId="77777777" w:rsidR="00BD34F1" w:rsidRDefault="00BD34F1">
      <w:r>
        <w:rPr>
          <w:rFonts w:hint="eastAsia"/>
        </w:rPr>
        <w:t>这里顶级富豪只有钱百万，但陆三阴知道这至少不钱百万的马车。</w:t>
      </w:r>
    </w:p>
    <w:p w14:paraId="4E7BF714" w14:textId="77777777" w:rsidR="00BD34F1" w:rsidRDefault="00BD34F1">
      <w:r>
        <w:rPr>
          <w:rFonts w:hint="eastAsia"/>
        </w:rPr>
        <w:t>那辆马车在陆三阴面前停了下来。</w:t>
      </w:r>
    </w:p>
    <w:p w14:paraId="04C29322" w14:textId="77777777" w:rsidR="00E870F3" w:rsidRPr="00BD34F1" w:rsidRDefault="00E870F3">
      <w:r>
        <w:rPr>
          <w:rFonts w:hint="eastAsia"/>
        </w:rPr>
        <w:t>驾车的人看着西门纤纤。</w:t>
      </w:r>
    </w:p>
    <w:p w14:paraId="3793432A" w14:textId="77777777" w:rsidR="00BD34F1" w:rsidRDefault="00BD34F1">
      <w:r>
        <w:rPr>
          <w:rFonts w:hint="eastAsia"/>
        </w:rPr>
        <w:t>有人隔着车帘在望他。</w:t>
      </w:r>
    </w:p>
    <w:p w14:paraId="2784647F" w14:textId="77777777" w:rsidR="00BD34F1" w:rsidRDefault="00BD34F1">
      <w:r>
        <w:rPr>
          <w:rFonts w:hint="eastAsia"/>
        </w:rPr>
        <w:t>陆三阴也朝车帘望去。</w:t>
      </w:r>
    </w:p>
    <w:p w14:paraId="1D10257E" w14:textId="77777777" w:rsidR="00BD34F1" w:rsidRDefault="00B93E5C">
      <w:r>
        <w:rPr>
          <w:rFonts w:hint="eastAsia"/>
        </w:rPr>
        <w:t>车帘没有掀开，所以陆三阴只看到一个影子</w:t>
      </w:r>
      <w:r w:rsidR="00BD34F1">
        <w:rPr>
          <w:rFonts w:hint="eastAsia"/>
        </w:rPr>
        <w:t>。</w:t>
      </w:r>
    </w:p>
    <w:p w14:paraId="0F7B25F2" w14:textId="77777777" w:rsidR="00BD34F1" w:rsidRDefault="00BD34F1">
      <w:r>
        <w:rPr>
          <w:rFonts w:hint="eastAsia"/>
        </w:rPr>
        <w:t>在那如同朔夜般黑暗的车帘之后，仿佛有一双明亮的眼睛望着他。</w:t>
      </w:r>
    </w:p>
    <w:p w14:paraId="026B8039" w14:textId="77777777" w:rsidR="00BD34F1" w:rsidRDefault="00BD34F1">
      <w:r>
        <w:rPr>
          <w:rFonts w:hint="eastAsia"/>
        </w:rPr>
        <w:t>他与那双目光隔着</w:t>
      </w:r>
      <w:r w:rsidR="00152B6E">
        <w:rPr>
          <w:rFonts w:hint="eastAsia"/>
        </w:rPr>
        <w:t>半透明的车帘对望了一眼。</w:t>
      </w:r>
    </w:p>
    <w:p w14:paraId="7122ACDF" w14:textId="77777777" w:rsidR="00152B6E" w:rsidRDefault="00152B6E">
      <w:r>
        <w:rPr>
          <w:rFonts w:hint="eastAsia"/>
        </w:rPr>
        <w:t>陆三阴如同死星般晦暗的眼眸，仿佛有什么开始在燃烧火焰，变得如同流星般璀璨。</w:t>
      </w:r>
    </w:p>
    <w:p w14:paraId="5A4EE09F" w14:textId="77777777" w:rsidR="00152B6E" w:rsidRDefault="00152B6E">
      <w:r>
        <w:rPr>
          <w:rFonts w:hint="eastAsia"/>
        </w:rPr>
        <w:t>“</w:t>
      </w:r>
      <w:r w:rsidR="00E870F3">
        <w:rPr>
          <w:rFonts w:hint="eastAsia"/>
        </w:rPr>
        <w:t>千落不在车里。</w:t>
      </w:r>
      <w:r>
        <w:rPr>
          <w:rFonts w:hint="eastAsia"/>
        </w:rPr>
        <w:t>”</w:t>
      </w:r>
    </w:p>
    <w:p w14:paraId="1F0C1D0A" w14:textId="77777777" w:rsidR="00152B6E" w:rsidRDefault="00152B6E">
      <w:r>
        <w:rPr>
          <w:rFonts w:hint="eastAsia"/>
        </w:rPr>
        <w:t>这时候，车帘内传来了一声听不出情绪的叹息，不知是喜是悲。</w:t>
      </w:r>
    </w:p>
    <w:p w14:paraId="2EC2C3FA" w14:textId="77777777" w:rsidR="00152B6E" w:rsidRDefault="00152B6E">
      <w:r>
        <w:rPr>
          <w:rFonts w:hint="eastAsia"/>
        </w:rPr>
        <w:t>然后陆三阴眼中光芒消失了，就像划过天际的流星，璀璨之后，便坠入了无边的黑暗。</w:t>
      </w:r>
    </w:p>
    <w:p w14:paraId="00E52245" w14:textId="77777777" w:rsidR="004F4C79" w:rsidRDefault="00E870F3">
      <w:r>
        <w:rPr>
          <w:rFonts w:hint="eastAsia"/>
        </w:rPr>
        <w:t>“她让我告诉你，应江湖在单身客栈里。”</w:t>
      </w:r>
    </w:p>
    <w:p w14:paraId="71605960" w14:textId="77777777" w:rsidR="00E4020B" w:rsidRDefault="004F4C79">
      <w:r>
        <w:rPr>
          <w:rFonts w:hint="eastAsia"/>
        </w:rPr>
        <w:t>说完这句话，</w:t>
      </w:r>
      <w:r w:rsidR="00E4020B">
        <w:rPr>
          <w:rFonts w:hint="eastAsia"/>
        </w:rPr>
        <w:t>车里的拉动了下车铃。</w:t>
      </w:r>
    </w:p>
    <w:p w14:paraId="1851AD71" w14:textId="77777777" w:rsidR="00152B6E" w:rsidRDefault="00E4020B">
      <w:r>
        <w:rPr>
          <w:rFonts w:hint="eastAsia"/>
        </w:rPr>
        <w:t>一声叮咛之后，</w:t>
      </w:r>
      <w:r w:rsidR="00152B6E">
        <w:rPr>
          <w:rFonts w:hint="eastAsia"/>
        </w:rPr>
        <w:t>驾车人的鞭子一扬，双马悲鸣一声，拉着马车，朝城内飞奔而去。</w:t>
      </w:r>
    </w:p>
    <w:p w14:paraId="107786EB" w14:textId="77777777" w:rsidR="00152B6E" w:rsidRDefault="00152B6E">
      <w:r>
        <w:rPr>
          <w:rFonts w:hint="eastAsia"/>
        </w:rPr>
        <w:t>留在原地的陆三阴怅然若失，不知在想些什么。</w:t>
      </w:r>
    </w:p>
    <w:p w14:paraId="547FA80E" w14:textId="77777777" w:rsidR="006D6CB8" w:rsidRPr="007B0789" w:rsidRDefault="007B0789">
      <w:r>
        <w:rPr>
          <w:rFonts w:hint="eastAsia"/>
        </w:rPr>
        <w:t>背上的西门纤纤突然咳嗽起来，陆三阴这才晃过神来，转身朝着单身客栈奔去。</w:t>
      </w:r>
    </w:p>
    <w:p w14:paraId="405F1440" w14:textId="77777777" w:rsidR="00734E98" w:rsidRDefault="00734E98"/>
    <w:p w14:paraId="1A98BC0F" w14:textId="77777777" w:rsidR="00734E98" w:rsidRDefault="00734E98"/>
    <w:p w14:paraId="707358FF" w14:textId="77777777" w:rsidR="00734E98" w:rsidRDefault="00734E98"/>
    <w:p w14:paraId="142A2EC4" w14:textId="77777777" w:rsidR="00734E98" w:rsidRDefault="00734E98"/>
    <w:p w14:paraId="3150E00F" w14:textId="77777777" w:rsidR="00734E98" w:rsidRDefault="00734E98"/>
    <w:p w14:paraId="06B06489" w14:textId="77777777" w:rsidR="00811C96" w:rsidRDefault="002F6F0B" w:rsidP="00811C96">
      <w:pPr>
        <w:pStyle w:val="3"/>
      </w:pPr>
      <w:r>
        <w:rPr>
          <w:rFonts w:hint="eastAsia"/>
        </w:rPr>
        <w:lastRenderedPageBreak/>
        <w:t>第六十四</w:t>
      </w:r>
      <w:r w:rsidR="00811C96">
        <w:rPr>
          <w:rFonts w:hint="eastAsia"/>
        </w:rPr>
        <w:t>章阿漂哥的野望</w:t>
      </w:r>
    </w:p>
    <w:p w14:paraId="380DA161" w14:textId="77777777" w:rsidR="00964225" w:rsidRDefault="00964225">
      <w:r>
        <w:rPr>
          <w:rFonts w:hint="eastAsia"/>
        </w:rPr>
        <w:t>今日的百里城，一片祥和宁静，没有发生什么打劫或许欺男霸女的事件来，因为百里山的强盗们</w:t>
      </w:r>
      <w:r w:rsidR="00B3481A">
        <w:rPr>
          <w:rFonts w:hint="eastAsia"/>
        </w:rPr>
        <w:t>全部窝在单身客栈里</w:t>
      </w:r>
      <w:r>
        <w:rPr>
          <w:rFonts w:hint="eastAsia"/>
        </w:rPr>
        <w:t>。</w:t>
      </w:r>
    </w:p>
    <w:p w14:paraId="7DF4D642" w14:textId="77777777" w:rsidR="00096D01" w:rsidRDefault="00096D01">
      <w:r>
        <w:rPr>
          <w:rFonts w:hint="eastAsia"/>
        </w:rPr>
        <w:t>应江湖与阿漂哥的牌局持续了一天一夜，</w:t>
      </w:r>
      <w:r w:rsidR="00B3481A">
        <w:rPr>
          <w:rFonts w:hint="eastAsia"/>
        </w:rPr>
        <w:t>应江湖没有让那些小弟们离开，所以他们只好把单身客栈</w:t>
      </w:r>
      <w:r w:rsidR="005A5F26">
        <w:rPr>
          <w:rFonts w:hint="eastAsia"/>
        </w:rPr>
        <w:t>包了下来，</w:t>
      </w:r>
      <w:r w:rsidR="004F6D9C">
        <w:rPr>
          <w:rFonts w:hint="eastAsia"/>
        </w:rPr>
        <w:t>在那围观赌局，打外围。</w:t>
      </w:r>
    </w:p>
    <w:p w14:paraId="34CCA1E1" w14:textId="77777777" w:rsidR="00BD6C0C" w:rsidRDefault="00BD6C0C">
      <w:r>
        <w:rPr>
          <w:rFonts w:hint="eastAsia"/>
        </w:rPr>
        <w:t>阿漂哥赢了一天，越打越是精神，反观钱百万一脸无奈与倦意，底裤都快压上了，心想这牌局什么时候能结束。</w:t>
      </w:r>
    </w:p>
    <w:p w14:paraId="296B10FA" w14:textId="77777777" w:rsidR="00515021" w:rsidRDefault="00515021">
      <w:r>
        <w:rPr>
          <w:rFonts w:hint="eastAsia"/>
        </w:rPr>
        <w:t>应江湖</w:t>
      </w:r>
      <w:r w:rsidR="009215D5">
        <w:rPr>
          <w:rFonts w:hint="eastAsia"/>
        </w:rPr>
        <w:t>忽然</w:t>
      </w:r>
      <w:r>
        <w:rPr>
          <w:rFonts w:hint="eastAsia"/>
        </w:rPr>
        <w:t>伸了个懒腰，看了看周围横七倒八睡觉的小弟们，问道：“现在是什么时候了？”</w:t>
      </w:r>
    </w:p>
    <w:p w14:paraId="0B77114D" w14:textId="77777777" w:rsidR="00515021" w:rsidRDefault="00515021">
      <w:r>
        <w:rPr>
          <w:rFonts w:hint="eastAsia"/>
        </w:rPr>
        <w:t>一个强盗揉了揉眼睛，说道：“太阳落山已经很久了。”</w:t>
      </w:r>
    </w:p>
    <w:p w14:paraId="71DF7F93" w14:textId="77777777" w:rsidR="005117B8" w:rsidRPr="00515021" w:rsidRDefault="005117B8">
      <w:r>
        <w:rPr>
          <w:rFonts w:hint="eastAsia"/>
        </w:rPr>
        <w:t>应江湖想了想，觉得应该是时候了，于是站了起来，双手按在桌子上，说道：“时间不早了，要不今天就打到这？”</w:t>
      </w:r>
    </w:p>
    <w:p w14:paraId="262E2AFB" w14:textId="77777777" w:rsidR="00964225" w:rsidRDefault="005117B8">
      <w:r>
        <w:rPr>
          <w:rFonts w:hint="eastAsia"/>
        </w:rPr>
        <w:t>钱百万如蒙大赦，满是感激地看了他一眼，点头如捣蒜。</w:t>
      </w:r>
    </w:p>
    <w:p w14:paraId="5433AD55" w14:textId="77777777" w:rsidR="008D3E48" w:rsidRDefault="008D3E48">
      <w:r>
        <w:rPr>
          <w:rFonts w:hint="eastAsia"/>
        </w:rPr>
        <w:t>阿漂哥推倒了牌，开始清点战绩。</w:t>
      </w:r>
    </w:p>
    <w:p w14:paraId="5D8D8106" w14:textId="77777777" w:rsidR="008D3E48" w:rsidRDefault="008D3E48">
      <w:r>
        <w:rPr>
          <w:rFonts w:hint="eastAsia"/>
        </w:rPr>
        <w:t>炼金锋摇摇了扇子，站了起来。</w:t>
      </w:r>
    </w:p>
    <w:p w14:paraId="189BB9A5" w14:textId="77777777" w:rsidR="00C10057" w:rsidRDefault="00C10057">
      <w:r>
        <w:rPr>
          <w:rFonts w:hint="eastAsia"/>
        </w:rPr>
        <w:t>应江湖转身对着一干强盗，大吼了一声，说道：“都给我起来，该去办正事了。”</w:t>
      </w:r>
    </w:p>
    <w:p w14:paraId="292DA916" w14:textId="77777777" w:rsidR="00440A90" w:rsidRDefault="00440A90">
      <w:r>
        <w:rPr>
          <w:rFonts w:hint="eastAsia"/>
        </w:rPr>
        <w:t>众强盗吓了一身激灵，一个拍</w:t>
      </w:r>
      <w:r w:rsidR="001F46CC">
        <w:rPr>
          <w:rFonts w:hint="eastAsia"/>
        </w:rPr>
        <w:t>一个，纷纷站了起来，歪七倒八的站着。</w:t>
      </w:r>
    </w:p>
    <w:p w14:paraId="57BC8908" w14:textId="77777777" w:rsidR="001F46CC" w:rsidRDefault="001F46CC">
      <w:r>
        <w:rPr>
          <w:rFonts w:hint="eastAsia"/>
        </w:rPr>
        <w:t>应江湖看着有些生气，骂道：“</w:t>
      </w:r>
      <w:r w:rsidR="00905F2C">
        <w:rPr>
          <w:rFonts w:hint="eastAsia"/>
        </w:rPr>
        <w:t>老子打了一天麻降，都没有你们这么累，都给我站好了</w:t>
      </w:r>
      <w:r w:rsidR="002B2ABA">
        <w:rPr>
          <w:rFonts w:hint="eastAsia"/>
        </w:rPr>
        <w:t>。</w:t>
      </w:r>
      <w:r>
        <w:rPr>
          <w:rFonts w:hint="eastAsia"/>
        </w:rPr>
        <w:t>”</w:t>
      </w:r>
    </w:p>
    <w:p w14:paraId="76E1E227" w14:textId="77777777" w:rsidR="004720CE" w:rsidRPr="001F46CC" w:rsidRDefault="004720CE">
      <w:r>
        <w:rPr>
          <w:rFonts w:hint="eastAsia"/>
        </w:rPr>
        <w:t>强盗们</w:t>
      </w:r>
      <w:r w:rsidR="002C1A1E">
        <w:rPr>
          <w:rFonts w:hint="eastAsia"/>
        </w:rPr>
        <w:t>十分紧张，赶紧站直了。</w:t>
      </w:r>
    </w:p>
    <w:p w14:paraId="52ADE1BC" w14:textId="77777777" w:rsidR="00964225" w:rsidRDefault="00905F2C">
      <w:r>
        <w:rPr>
          <w:rFonts w:hint="eastAsia"/>
        </w:rPr>
        <w:t>阿漂哥</w:t>
      </w:r>
      <w:r w:rsidR="00B2574A">
        <w:rPr>
          <w:rFonts w:hint="eastAsia"/>
        </w:rPr>
        <w:t>问道：“你这是要做什么？”</w:t>
      </w:r>
    </w:p>
    <w:p w14:paraId="73B9D4F7" w14:textId="77777777" w:rsidR="00964225" w:rsidRDefault="00B2574A">
      <w:r>
        <w:rPr>
          <w:rFonts w:hint="eastAsia"/>
        </w:rPr>
        <w:t>应江湖狡黠一笑，说道：“当然是去干大事。”</w:t>
      </w:r>
    </w:p>
    <w:p w14:paraId="3B2C089C" w14:textId="77777777" w:rsidR="000B37A5" w:rsidRPr="00B2574A" w:rsidRDefault="000B37A5" w:rsidP="000B37A5">
      <w:r>
        <w:rPr>
          <w:rFonts w:hint="eastAsia"/>
        </w:rPr>
        <w:t>阿漂哥心如明镜，说道：“海棠花之局有结果了？”</w:t>
      </w:r>
    </w:p>
    <w:p w14:paraId="23530C56" w14:textId="77777777" w:rsidR="00816200" w:rsidRDefault="00816200">
      <w:r>
        <w:rPr>
          <w:rFonts w:hint="eastAsia"/>
        </w:rPr>
        <w:t>应江湖喝了口苦茶，</w:t>
      </w:r>
      <w:r w:rsidR="00E8326A">
        <w:rPr>
          <w:rFonts w:hint="eastAsia"/>
        </w:rPr>
        <w:t>笑</w:t>
      </w:r>
      <w:r w:rsidR="002F54C8">
        <w:rPr>
          <w:rFonts w:hint="eastAsia"/>
        </w:rPr>
        <w:t>道：“要是陆三阴来找我，就叫他上青思池</w:t>
      </w:r>
      <w:r>
        <w:rPr>
          <w:rFonts w:hint="eastAsia"/>
        </w:rPr>
        <w:t>来。”</w:t>
      </w:r>
    </w:p>
    <w:p w14:paraId="440CF38B" w14:textId="77777777" w:rsidR="00964225" w:rsidRDefault="007705A0">
      <w:r>
        <w:rPr>
          <w:rFonts w:hint="eastAsia"/>
        </w:rPr>
        <w:t>阿漂哥问道：“万一他不相信我呢？”</w:t>
      </w:r>
    </w:p>
    <w:p w14:paraId="3FE7ED18" w14:textId="77777777" w:rsidR="00ED5531" w:rsidRDefault="00C415D6">
      <w:r>
        <w:rPr>
          <w:rFonts w:hint="eastAsia"/>
        </w:rPr>
        <w:t>应江湖想了想，把一粒药丹递</w:t>
      </w:r>
      <w:r w:rsidR="00ED5531">
        <w:rPr>
          <w:rFonts w:hint="eastAsia"/>
        </w:rPr>
        <w:t>给阿漂哥，说道：“这是血变的解毒丹，你交给他，说另一半在我手里。</w:t>
      </w:r>
      <w:r>
        <w:rPr>
          <w:rFonts w:hint="eastAsia"/>
        </w:rPr>
        <w:t>”</w:t>
      </w:r>
    </w:p>
    <w:p w14:paraId="3F7F8424" w14:textId="77777777" w:rsidR="000E429F" w:rsidRDefault="00DD19AE">
      <w:r>
        <w:rPr>
          <w:rFonts w:hint="eastAsia"/>
        </w:rPr>
        <w:t>阿漂哥觉得这是个生财之道，</w:t>
      </w:r>
      <w:r w:rsidR="000E429F">
        <w:rPr>
          <w:rFonts w:hint="eastAsia"/>
        </w:rPr>
        <w:t>很开心的接了过来，</w:t>
      </w:r>
      <w:r w:rsidR="001874E0">
        <w:rPr>
          <w:rFonts w:hint="eastAsia"/>
        </w:rPr>
        <w:t>转交给盛飞羽。</w:t>
      </w:r>
    </w:p>
    <w:p w14:paraId="19FD2B6D" w14:textId="77777777" w:rsidR="00ED5531" w:rsidRDefault="00ED5531">
      <w:r>
        <w:rPr>
          <w:rFonts w:hint="eastAsia"/>
        </w:rPr>
        <w:t>应江湖又道：“还有麻烦转告他一句话。”</w:t>
      </w:r>
    </w:p>
    <w:p w14:paraId="2077BFFA" w14:textId="77777777" w:rsidR="00ED5531" w:rsidRDefault="00ED5531">
      <w:r>
        <w:rPr>
          <w:rFonts w:hint="eastAsia"/>
        </w:rPr>
        <w:t>阿漂哥问道：“什么话？”</w:t>
      </w:r>
    </w:p>
    <w:p w14:paraId="2D0CA952" w14:textId="77777777" w:rsidR="00ED5531" w:rsidRDefault="00ED5531">
      <w:r>
        <w:rPr>
          <w:rFonts w:hint="eastAsia"/>
        </w:rPr>
        <w:t>应江湖说道：“你就告诉他，我应江湖一向不记仇，有仇我当天都报了。”</w:t>
      </w:r>
    </w:p>
    <w:p w14:paraId="59C87DE9" w14:textId="77777777" w:rsidR="00ED5531" w:rsidRDefault="00ED5531">
      <w:r>
        <w:rPr>
          <w:rFonts w:hint="eastAsia"/>
        </w:rPr>
        <w:t>阿漂哥点点头，表示可以。</w:t>
      </w:r>
    </w:p>
    <w:p w14:paraId="7B934CA7" w14:textId="77777777" w:rsidR="00DD19AE" w:rsidRDefault="00DD19AE">
      <w:r>
        <w:rPr>
          <w:rFonts w:hint="eastAsia"/>
        </w:rPr>
        <w:t>应</w:t>
      </w:r>
      <w:r w:rsidR="00B70860">
        <w:rPr>
          <w:rFonts w:hint="eastAsia"/>
        </w:rPr>
        <w:t>江湖又对炼金锋说道：“金锋仔，要不要凑一下热闹？”</w:t>
      </w:r>
    </w:p>
    <w:p w14:paraId="5CF089EB" w14:textId="77777777" w:rsidR="008B5703" w:rsidRDefault="008B5703">
      <w:r>
        <w:rPr>
          <w:rFonts w:hint="eastAsia"/>
        </w:rPr>
        <w:t>炼金锋耸耸肩，说道：“在下要去休息了。”</w:t>
      </w:r>
    </w:p>
    <w:p w14:paraId="12E7E1E7" w14:textId="77777777" w:rsidR="004F1487" w:rsidRDefault="004F1487">
      <w:r>
        <w:rPr>
          <w:rFonts w:hint="eastAsia"/>
        </w:rPr>
        <w:t>应江湖也不勉强，转身走到口门，推开了门。</w:t>
      </w:r>
    </w:p>
    <w:p w14:paraId="64D2131D" w14:textId="77777777" w:rsidR="00026FD9" w:rsidRDefault="00026FD9">
      <w:r>
        <w:rPr>
          <w:rFonts w:hint="eastAsia"/>
        </w:rPr>
        <w:t>秋风霎时灌了进来，吹得灯火有些摇曳。</w:t>
      </w:r>
    </w:p>
    <w:p w14:paraId="6A342237" w14:textId="77777777" w:rsidR="004F1487" w:rsidRDefault="00026FD9" w:rsidP="004F1487">
      <w:r>
        <w:rPr>
          <w:rFonts w:hint="eastAsia"/>
        </w:rPr>
        <w:t>应江湖的身影也有些飘忽起来，他</w:t>
      </w:r>
      <w:r w:rsidR="004F1487">
        <w:rPr>
          <w:rFonts w:hint="eastAsia"/>
        </w:rPr>
        <w:t>指着青思阁方向，说了西门纤纤当初说过的那句话。</w:t>
      </w:r>
    </w:p>
    <w:p w14:paraId="6D117A49" w14:textId="77777777" w:rsidR="004F1487" w:rsidRPr="00F023C0" w:rsidRDefault="004F1487" w:rsidP="004F1487">
      <w:r>
        <w:rPr>
          <w:rFonts w:hint="eastAsia"/>
        </w:rPr>
        <w:t>“敌在止戈山。”</w:t>
      </w:r>
    </w:p>
    <w:p w14:paraId="528D2859" w14:textId="77777777" w:rsidR="00964225" w:rsidRDefault="000F7A60">
      <w:r>
        <w:rPr>
          <w:rFonts w:hint="eastAsia"/>
        </w:rPr>
        <w:t>说完这句话，应江湖起身走入了夜色之中</w:t>
      </w:r>
      <w:r w:rsidR="00B51B7D">
        <w:rPr>
          <w:rFonts w:hint="eastAsia"/>
        </w:rPr>
        <w:t>，百里山的强盗们怔了怔，虽是不明所以，但也只好跟上来。</w:t>
      </w:r>
    </w:p>
    <w:p w14:paraId="0C51B27B" w14:textId="77777777" w:rsidR="00C249B8" w:rsidRDefault="00161EB8">
      <w:r>
        <w:rPr>
          <w:rFonts w:hint="eastAsia"/>
        </w:rPr>
        <w:t>阿漂哥</w:t>
      </w:r>
      <w:r w:rsidR="001763D6">
        <w:rPr>
          <w:rFonts w:hint="eastAsia"/>
        </w:rPr>
        <w:t>见众人走光，对盛飞羽</w:t>
      </w:r>
      <w:r>
        <w:rPr>
          <w:rFonts w:hint="eastAsia"/>
        </w:rPr>
        <w:t>说道：“</w:t>
      </w:r>
      <w:r w:rsidR="001763D6">
        <w:rPr>
          <w:rFonts w:hint="eastAsia"/>
        </w:rPr>
        <w:t>飞羽关门关窗睡觉。</w:t>
      </w:r>
      <w:r>
        <w:rPr>
          <w:rFonts w:hint="eastAsia"/>
        </w:rPr>
        <w:t>”</w:t>
      </w:r>
    </w:p>
    <w:p w14:paraId="3538CB7C" w14:textId="77777777" w:rsidR="00BA1F1F" w:rsidRDefault="00BA1F1F">
      <w:r>
        <w:rPr>
          <w:rFonts w:hint="eastAsia"/>
        </w:rPr>
        <w:t>盛飞羽眼睛一亮，蹿到阿漂哥面前，一脸迷妹地看着他，问道：“这是要我侍寝的意思吗？”</w:t>
      </w:r>
    </w:p>
    <w:p w14:paraId="5EE333BB" w14:textId="77777777" w:rsidR="00BD181F" w:rsidRPr="00BD181F" w:rsidRDefault="00BD181F">
      <w:r>
        <w:rPr>
          <w:rFonts w:hint="eastAsia"/>
        </w:rPr>
        <w:t>“你这是读了多少本爱情小说？”</w:t>
      </w:r>
    </w:p>
    <w:p w14:paraId="4D44650C" w14:textId="77777777" w:rsidR="00BD181F" w:rsidRDefault="008D722D">
      <w:r>
        <w:rPr>
          <w:rFonts w:hint="eastAsia"/>
        </w:rPr>
        <w:t>阿漂哥有些无语，张开账本，盖在她那张迷妹脸上，</w:t>
      </w:r>
      <w:r w:rsidR="00BD181F">
        <w:rPr>
          <w:rFonts w:hint="eastAsia"/>
        </w:rPr>
        <w:t>然后转身去关门。</w:t>
      </w:r>
    </w:p>
    <w:p w14:paraId="53E56E93" w14:textId="77777777" w:rsidR="001763D6" w:rsidRDefault="000F5CF0">
      <w:r>
        <w:rPr>
          <w:rFonts w:hint="eastAsia"/>
        </w:rPr>
        <w:lastRenderedPageBreak/>
        <w:t>盛飞羽</w:t>
      </w:r>
      <w:r w:rsidR="00B4206B">
        <w:rPr>
          <w:rFonts w:hint="eastAsia"/>
        </w:rPr>
        <w:t>取下账本，却仍是一脸花痴样，嘴角上扬，</w:t>
      </w:r>
      <w:r w:rsidR="00217708">
        <w:rPr>
          <w:rFonts w:hint="eastAsia"/>
        </w:rPr>
        <w:t>看着阿漂哥的背影嘻嘻个不停</w:t>
      </w:r>
      <w:r w:rsidR="00B4206B">
        <w:rPr>
          <w:rFonts w:hint="eastAsia"/>
        </w:rPr>
        <w:t>。</w:t>
      </w:r>
    </w:p>
    <w:p w14:paraId="23CFE8DA" w14:textId="77777777" w:rsidR="00664F7F" w:rsidRDefault="00AC2B27">
      <w:r>
        <w:rPr>
          <w:rFonts w:hint="eastAsia"/>
        </w:rPr>
        <w:t>看到这幕画面，炼金锋犹豫了一下，走到了盛飞羽面前，轻摇羽扇</w:t>
      </w:r>
      <w:r w:rsidR="00664F7F">
        <w:rPr>
          <w:rFonts w:hint="eastAsia"/>
        </w:rPr>
        <w:t>，让自己显得更儒雅一点，深吸了口气，望着盛飞羽，无比认真地说了这样一句话。</w:t>
      </w:r>
    </w:p>
    <w:p w14:paraId="7A24B8CD" w14:textId="77777777" w:rsidR="00C249B8" w:rsidRPr="00C249B8" w:rsidRDefault="00C249B8">
      <w:r>
        <w:rPr>
          <w:rFonts w:hint="eastAsia"/>
        </w:rPr>
        <w:t>“请务必也这样对在下。”</w:t>
      </w:r>
    </w:p>
    <w:p w14:paraId="6DD286DB" w14:textId="77777777" w:rsidR="00964225" w:rsidRDefault="00EB21F2">
      <w:r>
        <w:rPr>
          <w:rFonts w:hint="eastAsia"/>
        </w:rPr>
        <w:t>一片安静。</w:t>
      </w:r>
    </w:p>
    <w:p w14:paraId="408C7F76" w14:textId="77777777" w:rsidR="00BD5151" w:rsidRDefault="00BD5151">
      <w:r>
        <w:rPr>
          <w:rFonts w:hint="eastAsia"/>
        </w:rPr>
        <w:t>正在掩门的阿漂哥停了下来，朝炼金锋望去。</w:t>
      </w:r>
    </w:p>
    <w:p w14:paraId="6902AE1A" w14:textId="77777777" w:rsidR="00BD5151" w:rsidRDefault="00BD5151">
      <w:r>
        <w:rPr>
          <w:rFonts w:hint="eastAsia"/>
        </w:rPr>
        <w:t>正在上楼的钱百万停了脚步，转头朝炼金锋望来。</w:t>
      </w:r>
    </w:p>
    <w:p w14:paraId="26DE0C4A" w14:textId="77777777" w:rsidR="00B71998" w:rsidRDefault="00B71998">
      <w:r>
        <w:rPr>
          <w:rFonts w:hint="eastAsia"/>
        </w:rPr>
        <w:t>盛飞羽怔了怔，脸上的花痴样消失了，看着一脸正经的炼金锋，沉下脸来。</w:t>
      </w:r>
    </w:p>
    <w:p w14:paraId="2F8A3B7D" w14:textId="77777777" w:rsidR="00B71998" w:rsidRPr="00B71998" w:rsidRDefault="00B71998">
      <w:r>
        <w:rPr>
          <w:rFonts w:hint="eastAsia"/>
        </w:rPr>
        <w:t>“变态痴汉猥琐男别缠着我。”</w:t>
      </w:r>
    </w:p>
    <w:p w14:paraId="6519049F" w14:textId="77777777" w:rsidR="00517644" w:rsidRDefault="001A410C">
      <w:r>
        <w:rPr>
          <w:rFonts w:hint="eastAsia"/>
        </w:rPr>
        <w:t>说完这句话，盛飞羽愤愤地瞪了他一眼，转身去关窗。</w:t>
      </w:r>
    </w:p>
    <w:p w14:paraId="0BD33C47" w14:textId="77777777" w:rsidR="0080758A" w:rsidRPr="0080758A" w:rsidRDefault="0080758A">
      <w:r>
        <w:rPr>
          <w:rFonts w:hint="eastAsia"/>
        </w:rPr>
        <w:t>钱百万</w:t>
      </w:r>
      <w:r w:rsidR="00016E57">
        <w:rPr>
          <w:rFonts w:hint="eastAsia"/>
        </w:rPr>
        <w:t>用一种很敬佩地眼神看了一眼炼金锋，然后</w:t>
      </w:r>
      <w:r>
        <w:rPr>
          <w:rFonts w:hint="eastAsia"/>
        </w:rPr>
        <w:t>溜进了房间。</w:t>
      </w:r>
    </w:p>
    <w:p w14:paraId="41BC3494" w14:textId="77777777" w:rsidR="00F67CF7" w:rsidRDefault="00084AE7">
      <w:r>
        <w:rPr>
          <w:rFonts w:hint="eastAsia"/>
        </w:rPr>
        <w:t>阿漂哥</w:t>
      </w:r>
      <w:r w:rsidR="00777AC6">
        <w:rPr>
          <w:rFonts w:hint="eastAsia"/>
        </w:rPr>
        <w:t>忽然笑了起来，朝他作了个请的手势。</w:t>
      </w:r>
    </w:p>
    <w:p w14:paraId="6C39E1DD" w14:textId="77777777" w:rsidR="00EB21F2" w:rsidRPr="00084AE7" w:rsidRDefault="00084AE7">
      <w:r>
        <w:rPr>
          <w:rFonts w:hint="eastAsia"/>
        </w:rPr>
        <w:t>炼金锋显得有些尴尬，摇了摇扇子，朝着门外走去。</w:t>
      </w:r>
    </w:p>
    <w:p w14:paraId="039ABBCC" w14:textId="77777777" w:rsidR="00EB21F2" w:rsidRDefault="009A7B68">
      <w:r>
        <w:rPr>
          <w:rFonts w:hint="eastAsia"/>
        </w:rPr>
        <w:t>阿漂哥于是关上门，靠在门在，看着盛飞羽，笑道：“飞羽，你看人家金锋仔，玉树临风，羽扇纶巾，正是交配的好时节，你们两个一个待娶，一个待嫁，正好一双啊……”</w:t>
      </w:r>
    </w:p>
    <w:p w14:paraId="622332C9" w14:textId="77777777" w:rsidR="00B83EB6" w:rsidRDefault="00B83EB6">
      <w:r>
        <w:rPr>
          <w:rFonts w:hint="eastAsia"/>
        </w:rPr>
        <w:t>盛飞羽关好窗子，转过身来，有些生气地看着他，</w:t>
      </w:r>
      <w:r w:rsidR="00046215">
        <w:rPr>
          <w:rFonts w:hint="eastAsia"/>
        </w:rPr>
        <w:t>正要说些什么，忽然脸上有了变化。</w:t>
      </w:r>
    </w:p>
    <w:p w14:paraId="7B603344" w14:textId="77777777" w:rsidR="00046215" w:rsidRDefault="00046215">
      <w:r>
        <w:rPr>
          <w:rFonts w:hint="eastAsia"/>
        </w:rPr>
        <w:t>她看着一个黑影，从门的另一侧冲了过来，想要提醒他，已是来不及了。</w:t>
      </w:r>
    </w:p>
    <w:p w14:paraId="349BA746" w14:textId="77777777" w:rsidR="00046215" w:rsidRDefault="00046215">
      <w:r>
        <w:rPr>
          <w:rFonts w:hint="eastAsia"/>
        </w:rPr>
        <w:t>嘭地一个巨响。</w:t>
      </w:r>
    </w:p>
    <w:p w14:paraId="526CEDBD" w14:textId="77777777" w:rsidR="00046215" w:rsidRDefault="00046215">
      <w:r>
        <w:rPr>
          <w:rFonts w:hint="eastAsia"/>
        </w:rPr>
        <w:t>门连撞开了，陆三阴背着西门纤纤冲了进来，对着四周叫道：“应江湖，你给我出来。”</w:t>
      </w:r>
    </w:p>
    <w:p w14:paraId="37E9462D" w14:textId="77777777" w:rsidR="005640AE" w:rsidRDefault="001E00A0">
      <w:r>
        <w:rPr>
          <w:rFonts w:hint="eastAsia"/>
        </w:rPr>
        <w:t>陆三阴叫了几声，没有回应，左右看看，只看到盛飞羽，</w:t>
      </w:r>
      <w:r w:rsidR="005640AE">
        <w:rPr>
          <w:rFonts w:hint="eastAsia"/>
        </w:rPr>
        <w:t>心知应江湖不在，</w:t>
      </w:r>
      <w:r>
        <w:rPr>
          <w:rFonts w:hint="eastAsia"/>
        </w:rPr>
        <w:t>于是</w:t>
      </w:r>
      <w:r w:rsidR="005640AE">
        <w:rPr>
          <w:rFonts w:hint="eastAsia"/>
        </w:rPr>
        <w:t>换了另一个问法。</w:t>
      </w:r>
    </w:p>
    <w:p w14:paraId="0B35F003" w14:textId="77777777" w:rsidR="001E00A0" w:rsidRDefault="001E00A0">
      <w:r>
        <w:rPr>
          <w:rFonts w:hint="eastAsia"/>
        </w:rPr>
        <w:t>“</w:t>
      </w:r>
      <w:r w:rsidR="00753977">
        <w:rPr>
          <w:rFonts w:hint="eastAsia"/>
        </w:rPr>
        <w:t>阿漂哥，你在哪里？给我出来。</w:t>
      </w:r>
      <w:r>
        <w:rPr>
          <w:rFonts w:hint="eastAsia"/>
        </w:rPr>
        <w:t>”</w:t>
      </w:r>
    </w:p>
    <w:p w14:paraId="2F455764" w14:textId="77777777" w:rsidR="00753977" w:rsidRDefault="005640AE">
      <w:r>
        <w:rPr>
          <w:rFonts w:hint="eastAsia"/>
        </w:rPr>
        <w:t>盛飞羽指着门背后，默默地不说话。</w:t>
      </w:r>
    </w:p>
    <w:p w14:paraId="123668EE" w14:textId="77777777" w:rsidR="005640AE" w:rsidRDefault="0054118E">
      <w:r>
        <w:rPr>
          <w:rFonts w:hint="eastAsia"/>
        </w:rPr>
        <w:t>陆三阴转身看去</w:t>
      </w:r>
      <w:r w:rsidR="005640AE">
        <w:rPr>
          <w:rFonts w:hint="eastAsia"/>
        </w:rPr>
        <w:t>，只见一只手从门背后伸了出来，接着门被推开了，阿漂哥露了出来，脸上被砸出几条门条印。</w:t>
      </w:r>
    </w:p>
    <w:p w14:paraId="4C641E85" w14:textId="77777777" w:rsidR="0054118E" w:rsidRPr="0054118E" w:rsidRDefault="0054118E">
      <w:r>
        <w:rPr>
          <w:rFonts w:hint="eastAsia"/>
        </w:rPr>
        <w:t>陆三阴看着他，无比认真地问道：“你怎么跑到门背后去了？”</w:t>
      </w:r>
    </w:p>
    <w:p w14:paraId="37F3A6AA" w14:textId="77777777" w:rsidR="00EB21F2" w:rsidRDefault="00667DDF">
      <w:r>
        <w:rPr>
          <w:rFonts w:hint="eastAsia"/>
        </w:rPr>
        <w:t>阿漂哥大怒，骂道：“</w:t>
      </w:r>
      <w:r w:rsidR="00240E2F">
        <w:rPr>
          <w:rFonts w:hint="eastAsia"/>
        </w:rPr>
        <w:t>你丫的还好意思问</w:t>
      </w:r>
      <w:r>
        <w:rPr>
          <w:rFonts w:hint="eastAsia"/>
        </w:rPr>
        <w:t>怎么了？”</w:t>
      </w:r>
    </w:p>
    <w:p w14:paraId="194D9323" w14:textId="77777777" w:rsidR="00667DDF" w:rsidRDefault="00BE4FAF">
      <w:r>
        <w:rPr>
          <w:rFonts w:hint="eastAsia"/>
        </w:rPr>
        <w:t>陆三阴想了想，大概想清楚了怎么回事，于是哦了一声。</w:t>
      </w:r>
    </w:p>
    <w:p w14:paraId="50127537" w14:textId="77777777" w:rsidR="00BE4FAF" w:rsidRDefault="00BE4FAF">
      <w:r>
        <w:rPr>
          <w:rFonts w:hint="eastAsia"/>
        </w:rPr>
        <w:t>阿漂哥更为恼火，大叫道：“会死人的知不知道。”</w:t>
      </w:r>
    </w:p>
    <w:p w14:paraId="6F278E1A" w14:textId="77777777" w:rsidR="002426EA" w:rsidRDefault="002426EA">
      <w:r>
        <w:rPr>
          <w:rFonts w:hint="eastAsia"/>
        </w:rPr>
        <w:t>陆三阴歪着看着西门纤纤，说道：“</w:t>
      </w:r>
      <w:r w:rsidR="009034F0">
        <w:rPr>
          <w:rFonts w:hint="eastAsia"/>
        </w:rPr>
        <w:t>这边才要死人了，快说应江湖在哪里。</w:t>
      </w:r>
      <w:r>
        <w:rPr>
          <w:rFonts w:hint="eastAsia"/>
        </w:rPr>
        <w:t>”</w:t>
      </w:r>
    </w:p>
    <w:p w14:paraId="5B837474" w14:textId="77777777" w:rsidR="00E64634" w:rsidRDefault="00E64634">
      <w:r>
        <w:rPr>
          <w:rFonts w:hint="eastAsia"/>
        </w:rPr>
        <w:t>盛飞羽见西门纤纤已经面无血色，准备掏出药了，但阿漂哥立即朝他使了个眼色，盛飞羽又收了药。</w:t>
      </w:r>
    </w:p>
    <w:p w14:paraId="5D176D77" w14:textId="77777777" w:rsidR="004B3718" w:rsidRDefault="004B3718">
      <w:r>
        <w:rPr>
          <w:rFonts w:hint="eastAsia"/>
        </w:rPr>
        <w:t>阿漂哥对陆三阴说道：“一万块保她性命。”</w:t>
      </w:r>
    </w:p>
    <w:p w14:paraId="66CF5A93" w14:textId="77777777" w:rsidR="004B3718" w:rsidRDefault="004B3718">
      <w:r>
        <w:rPr>
          <w:rFonts w:hint="eastAsia"/>
        </w:rPr>
        <w:t>陆三阴说道：“赶紧的，别说一万块……”</w:t>
      </w:r>
    </w:p>
    <w:p w14:paraId="3BD2AC45" w14:textId="77777777" w:rsidR="004B3718" w:rsidRDefault="004B3718">
      <w:r>
        <w:rPr>
          <w:rFonts w:hint="eastAsia"/>
        </w:rPr>
        <w:t>阿漂哥截住话头，说道：“好，那两万块。”</w:t>
      </w:r>
    </w:p>
    <w:p w14:paraId="1C279801" w14:textId="77777777" w:rsidR="004B3718" w:rsidRDefault="004B3718">
      <w:r>
        <w:rPr>
          <w:rFonts w:hint="eastAsia"/>
        </w:rPr>
        <w:t>陆三阴：……</w:t>
      </w:r>
    </w:p>
    <w:p w14:paraId="35FF1609" w14:textId="77777777" w:rsidR="004B3718" w:rsidRDefault="004B3718">
      <w:r>
        <w:rPr>
          <w:rFonts w:hint="eastAsia"/>
        </w:rPr>
        <w:t>阿漂哥很是高兴，朝盛飞羽使了个眼色。</w:t>
      </w:r>
    </w:p>
    <w:p w14:paraId="15FD2F8A" w14:textId="77777777" w:rsidR="004B3718" w:rsidRDefault="004B3718">
      <w:r>
        <w:rPr>
          <w:rFonts w:hint="eastAsia"/>
        </w:rPr>
        <w:t>盛飞羽会意，端着碗温水走上前来，示意陆三阴把西门纤纤放下。</w:t>
      </w:r>
    </w:p>
    <w:p w14:paraId="2D157390" w14:textId="77777777" w:rsidR="004B3718" w:rsidRDefault="004B3718">
      <w:r>
        <w:rPr>
          <w:rFonts w:hint="eastAsia"/>
        </w:rPr>
        <w:t>陆三阴屈下身来，把西门纤纤放到一根椅子上。</w:t>
      </w:r>
    </w:p>
    <w:p w14:paraId="2AFF1828" w14:textId="77777777" w:rsidR="00EF742B" w:rsidRDefault="00EF742B">
      <w:r>
        <w:rPr>
          <w:rFonts w:hint="eastAsia"/>
        </w:rPr>
        <w:t>盛飞羽微微屈身，轻轻撬开西门纤纤嘴，把丹药喂了进来，又以水服之。</w:t>
      </w:r>
    </w:p>
    <w:p w14:paraId="174E7CE4" w14:textId="77777777" w:rsidR="00597CFC" w:rsidRDefault="00597CFC">
      <w:r>
        <w:rPr>
          <w:rFonts w:hint="eastAsia"/>
        </w:rPr>
        <w:t>陆三阴擦掉西门纤纤嘴角的水，问道：“这是什么药？”</w:t>
      </w:r>
    </w:p>
    <w:p w14:paraId="3919FFCF" w14:textId="77777777" w:rsidR="00556A7D" w:rsidRDefault="00556A7D">
      <w:r>
        <w:rPr>
          <w:rFonts w:hint="eastAsia"/>
        </w:rPr>
        <w:t>阿漂哥说道：“从应江湖手中给你抢到的。”</w:t>
      </w:r>
    </w:p>
    <w:p w14:paraId="35777EE4" w14:textId="77777777" w:rsidR="008F7C22" w:rsidRDefault="008F7C22">
      <w:r>
        <w:rPr>
          <w:rFonts w:hint="eastAsia"/>
        </w:rPr>
        <w:t>陆三阴一脸鄙夷地看着他，脸上写满了一百个不相信，问道：“真的？”</w:t>
      </w:r>
    </w:p>
    <w:p w14:paraId="444BD0BD" w14:textId="77777777" w:rsidR="00E125DA" w:rsidRDefault="00E125DA">
      <w:r>
        <w:rPr>
          <w:rFonts w:hint="eastAsia"/>
        </w:rPr>
        <w:t>阿漂哥感觉人品受到了质疑，很是恼火，叫道：“你这是什么眼神，不信你问飞羽。”</w:t>
      </w:r>
    </w:p>
    <w:p w14:paraId="2B93A952" w14:textId="77777777" w:rsidR="00E125DA" w:rsidRDefault="00E125DA">
      <w:r>
        <w:rPr>
          <w:rFonts w:hint="eastAsia"/>
        </w:rPr>
        <w:lastRenderedPageBreak/>
        <w:t>陆三阴于是转脸去问盛飞羽。</w:t>
      </w:r>
    </w:p>
    <w:p w14:paraId="5AD36D47" w14:textId="77777777" w:rsidR="00E125DA" w:rsidRPr="00E125DA" w:rsidRDefault="00E125DA">
      <w:r>
        <w:rPr>
          <w:rFonts w:hint="eastAsia"/>
        </w:rPr>
        <w:t>盛飞羽比较老实，说道：“应江湖给他的。”</w:t>
      </w:r>
    </w:p>
    <w:p w14:paraId="7C14295C" w14:textId="77777777" w:rsidR="00667DDF" w:rsidRDefault="00C13008">
      <w:r>
        <w:rPr>
          <w:rFonts w:hint="eastAsia"/>
        </w:rPr>
        <w:t>陆三阴大怒，揪着他的衣领，叫道：“你这瘪三又算计我。”</w:t>
      </w:r>
    </w:p>
    <w:p w14:paraId="2C83B632" w14:textId="77777777" w:rsidR="00185045" w:rsidRDefault="00185045">
      <w:r>
        <w:rPr>
          <w:rFonts w:hint="eastAsia"/>
        </w:rPr>
        <w:t>阿漂哥很不耐烦地推开他，说道：“</w:t>
      </w:r>
      <w:r w:rsidR="00DF4F10">
        <w:rPr>
          <w:rFonts w:hint="eastAsia"/>
        </w:rPr>
        <w:t>什么算不算计，生命无价好不好，要不你让她把药吐出来，我保证不收你一分钱。</w:t>
      </w:r>
      <w:r>
        <w:rPr>
          <w:rFonts w:hint="eastAsia"/>
        </w:rPr>
        <w:t>”</w:t>
      </w:r>
    </w:p>
    <w:p w14:paraId="53F154BC" w14:textId="77777777" w:rsidR="00217765" w:rsidRDefault="00967BDE">
      <w:r>
        <w:rPr>
          <w:rFonts w:hint="eastAsia"/>
        </w:rPr>
        <w:t>陆三阴哼了一声，抱着西门纤纤上了楼，放到宁溪的床上，把被子给他盖好</w:t>
      </w:r>
      <w:r w:rsidR="00217765">
        <w:rPr>
          <w:rFonts w:hint="eastAsia"/>
        </w:rPr>
        <w:t>。</w:t>
      </w:r>
    </w:p>
    <w:p w14:paraId="6C4C8F74" w14:textId="77777777" w:rsidR="006D6CB8" w:rsidRPr="00EF6ABD" w:rsidRDefault="007816E9" w:rsidP="006D6CB8">
      <w:r>
        <w:rPr>
          <w:rFonts w:hint="eastAsia"/>
        </w:rPr>
        <w:t>确认她脸色渐渐变好，终于放下心来，</w:t>
      </w:r>
      <w:r w:rsidR="006D6CB8">
        <w:rPr>
          <w:rFonts w:hint="eastAsia"/>
        </w:rPr>
        <w:t>坐倒在床边，举起水壶便往嘴里灌。</w:t>
      </w:r>
    </w:p>
    <w:p w14:paraId="50284934" w14:textId="77777777" w:rsidR="006D6CB8" w:rsidRDefault="006D6CB8" w:rsidP="006D6CB8">
      <w:r>
        <w:rPr>
          <w:rFonts w:hint="eastAsia"/>
        </w:rPr>
        <w:t>喝完后，陆三阴深深吸了口气，望着窗外的灯火，也不知在想些什么。</w:t>
      </w:r>
    </w:p>
    <w:p w14:paraId="348D37AB" w14:textId="77777777" w:rsidR="006D6CB8" w:rsidRDefault="006D6CB8" w:rsidP="006D6CB8">
      <w:r>
        <w:rPr>
          <w:rFonts w:hint="eastAsia"/>
        </w:rPr>
        <w:t>阿漂哥</w:t>
      </w:r>
      <w:r w:rsidR="00810B98">
        <w:rPr>
          <w:rFonts w:hint="eastAsia"/>
        </w:rPr>
        <w:t>一路跟着上来，依在门边，</w:t>
      </w:r>
      <w:r>
        <w:rPr>
          <w:rFonts w:hint="eastAsia"/>
        </w:rPr>
        <w:t>见他神情寥落，竟有些失魂落魄的模样，好奇问道：“你又发什么神经？”</w:t>
      </w:r>
    </w:p>
    <w:p w14:paraId="289D648D" w14:textId="77777777" w:rsidR="006D6CB8" w:rsidRDefault="006D6CB8" w:rsidP="006D6CB8">
      <w:r>
        <w:rPr>
          <w:rFonts w:hint="eastAsia"/>
        </w:rPr>
        <w:t>陆三阴回想着街道上的马车，有些自嘲地说道：“我感觉我要歇菜了。”</w:t>
      </w:r>
    </w:p>
    <w:p w14:paraId="39274F5D" w14:textId="77777777" w:rsidR="006D6CB8" w:rsidRDefault="006D6CB8" w:rsidP="006D6CB8">
      <w:r>
        <w:rPr>
          <w:rFonts w:hint="eastAsia"/>
        </w:rPr>
        <w:t>阿漂哥饶有兴致地琢磨着他这句话，问道：“喔，歇菜就是坐冷板凳的意思？”</w:t>
      </w:r>
    </w:p>
    <w:p w14:paraId="341C69F8" w14:textId="77777777" w:rsidR="00FB2E78" w:rsidRDefault="00FB2E78" w:rsidP="00FB2E78">
      <w:r>
        <w:rPr>
          <w:rFonts w:hint="eastAsia"/>
        </w:rPr>
        <w:t>陆三阴说道：“</w:t>
      </w:r>
      <w:r w:rsidR="00D32A78">
        <w:rPr>
          <w:rFonts w:hint="eastAsia"/>
        </w:rPr>
        <w:t>我记得前天晚上他说，三天之内杀不了我，他誓不为人。</w:t>
      </w:r>
      <w:r>
        <w:rPr>
          <w:rFonts w:hint="eastAsia"/>
        </w:rPr>
        <w:t>”</w:t>
      </w:r>
    </w:p>
    <w:p w14:paraId="411A1800" w14:textId="77777777" w:rsidR="00FB2E78" w:rsidRDefault="00D32A78" w:rsidP="00FB2E78">
      <w:r>
        <w:rPr>
          <w:rFonts w:hint="eastAsia"/>
        </w:rPr>
        <w:t>阿漂哥点点头</w:t>
      </w:r>
      <w:r w:rsidR="00FB2E78">
        <w:rPr>
          <w:rFonts w:hint="eastAsia"/>
        </w:rPr>
        <w:t>，说道：“</w:t>
      </w:r>
      <w:r w:rsidR="001D34BA">
        <w:rPr>
          <w:rFonts w:hint="eastAsia"/>
        </w:rPr>
        <w:t>应江湖让你去找要拿另外半粒解药，看来就是要你去送死的意思。</w:t>
      </w:r>
      <w:r w:rsidR="00FB2E78">
        <w:rPr>
          <w:rFonts w:hint="eastAsia"/>
        </w:rPr>
        <w:t>”</w:t>
      </w:r>
    </w:p>
    <w:p w14:paraId="211787BA" w14:textId="77777777" w:rsidR="004C4F70" w:rsidRDefault="004C4F70" w:rsidP="00FB2E78">
      <w:r>
        <w:rPr>
          <w:rFonts w:hint="eastAsia"/>
        </w:rPr>
        <w:t>陆三阴只是苦笑，对此他并不感到意外，因为</w:t>
      </w:r>
      <w:r w:rsidR="00D32A78">
        <w:rPr>
          <w:rFonts w:hint="eastAsia"/>
        </w:rPr>
        <w:t>应江湖不可能平白无故的送一粒解药过来。</w:t>
      </w:r>
    </w:p>
    <w:p w14:paraId="1EBEA83D" w14:textId="77777777" w:rsidR="00D32A78" w:rsidRDefault="00D32A78" w:rsidP="00FB2E78">
      <w:r>
        <w:rPr>
          <w:rFonts w:hint="eastAsia"/>
        </w:rPr>
        <w:t>阿漂哥看着他，认真说道：“我觉得你可以选择跑路</w:t>
      </w:r>
      <w:r w:rsidR="00E61AEE">
        <w:rPr>
          <w:rFonts w:hint="eastAsia"/>
        </w:rPr>
        <w:t>了</w:t>
      </w:r>
      <w:r>
        <w:rPr>
          <w:rFonts w:hint="eastAsia"/>
        </w:rPr>
        <w:t>。”</w:t>
      </w:r>
    </w:p>
    <w:p w14:paraId="1348F272" w14:textId="77777777" w:rsidR="00E61AEE" w:rsidRDefault="00E61AEE" w:rsidP="00FB2E78">
      <w:r>
        <w:rPr>
          <w:rFonts w:hint="eastAsia"/>
        </w:rPr>
        <w:t>陆三阴抬头看他，问道：“跑到哪里去？”</w:t>
      </w:r>
    </w:p>
    <w:p w14:paraId="7089C16C" w14:textId="77777777" w:rsidR="00E61AEE" w:rsidRDefault="00E61AEE" w:rsidP="00FB2E78">
      <w:r>
        <w:rPr>
          <w:rFonts w:hint="eastAsia"/>
        </w:rPr>
        <w:t>阿漂哥说道：“</w:t>
      </w:r>
      <w:r w:rsidR="009309B2">
        <w:rPr>
          <w:rFonts w:hint="eastAsia"/>
        </w:rPr>
        <w:t>跨江渡海，跟我去</w:t>
      </w:r>
      <w:r>
        <w:rPr>
          <w:rFonts w:hint="eastAsia"/>
        </w:rPr>
        <w:t>征服世界。”</w:t>
      </w:r>
    </w:p>
    <w:p w14:paraId="6FCE4D68" w14:textId="77777777" w:rsidR="00D32A78" w:rsidRDefault="005F349D" w:rsidP="00FB2E78">
      <w:r>
        <w:rPr>
          <w:rFonts w:hint="eastAsia"/>
        </w:rPr>
        <w:t>陆三阴</w:t>
      </w:r>
      <w:r w:rsidR="00325A77">
        <w:rPr>
          <w:rFonts w:hint="eastAsia"/>
        </w:rPr>
        <w:t>愣了愣，问</w:t>
      </w:r>
      <w:r w:rsidRPr="005F349D">
        <w:rPr>
          <w:rFonts w:hint="eastAsia"/>
        </w:rPr>
        <w:t>道：“</w:t>
      </w:r>
      <w:r w:rsidR="00325A77">
        <w:rPr>
          <w:rFonts w:hint="eastAsia"/>
        </w:rPr>
        <w:t>你跨</w:t>
      </w:r>
      <w:r>
        <w:rPr>
          <w:rFonts w:hint="eastAsia"/>
        </w:rPr>
        <w:t>过</w:t>
      </w:r>
      <w:r w:rsidR="00325A77">
        <w:rPr>
          <w:rFonts w:hint="eastAsia"/>
        </w:rPr>
        <w:t>江</w:t>
      </w:r>
      <w:r>
        <w:rPr>
          <w:rFonts w:hint="eastAsia"/>
        </w:rPr>
        <w:t>，渡过海？</w:t>
      </w:r>
      <w:r w:rsidRPr="005F349D">
        <w:rPr>
          <w:rFonts w:hint="eastAsia"/>
        </w:rPr>
        <w:t>”</w:t>
      </w:r>
    </w:p>
    <w:p w14:paraId="587C94AD" w14:textId="77777777" w:rsidR="00325A77" w:rsidRDefault="00325A77" w:rsidP="00FB2E78">
      <w:r>
        <w:rPr>
          <w:rFonts w:hint="eastAsia"/>
        </w:rPr>
        <w:t>阿漂哥双眉挑起，感觉受到了质疑，有些不耐，说道：“不然飞羽是怎样来的？”</w:t>
      </w:r>
    </w:p>
    <w:p w14:paraId="3E60A177" w14:textId="77777777" w:rsidR="006E3B1E" w:rsidRDefault="006E3B1E" w:rsidP="00FB2E78">
      <w:r>
        <w:rPr>
          <w:rFonts w:hint="eastAsia"/>
        </w:rPr>
        <w:t>陆三阴问道：“怎么来的？”</w:t>
      </w:r>
    </w:p>
    <w:p w14:paraId="1C1F2C4C" w14:textId="77777777" w:rsidR="001D7CCD" w:rsidRDefault="009215D5" w:rsidP="00FB2E78">
      <w:r>
        <w:rPr>
          <w:rFonts w:hint="eastAsia"/>
        </w:rPr>
        <w:t>阿漂哥神采奕奕，回顾当年，说道：“</w:t>
      </w:r>
      <w:r w:rsidR="001D7CCD">
        <w:rPr>
          <w:rFonts w:hint="eastAsia"/>
        </w:rPr>
        <w:t>我偏舟渡海，乘风破浪，在万里之外的异国捡到的。”</w:t>
      </w:r>
    </w:p>
    <w:p w14:paraId="72F31FD2" w14:textId="77777777" w:rsidR="004019B5" w:rsidRDefault="004019B5" w:rsidP="00FB2E78">
      <w:r>
        <w:rPr>
          <w:rFonts w:hint="eastAsia"/>
        </w:rPr>
        <w:t>陆三阴仍是不信，问道：“你是说，你在海上捡了一个异国人，叫一个两境的名字盛飞羽？</w:t>
      </w:r>
      <w:r w:rsidR="00F95900">
        <w:rPr>
          <w:rFonts w:hint="eastAsia"/>
        </w:rPr>
        <w:t>这是传统的失忆桥段？</w:t>
      </w:r>
      <w:r>
        <w:rPr>
          <w:rFonts w:hint="eastAsia"/>
        </w:rPr>
        <w:t>”</w:t>
      </w:r>
    </w:p>
    <w:p w14:paraId="7418AEAD" w14:textId="77777777" w:rsidR="00ED5208" w:rsidRDefault="00ED5208" w:rsidP="00FB2E78">
      <w:r>
        <w:rPr>
          <w:rFonts w:hint="eastAsia"/>
        </w:rPr>
        <w:t>阿漂哥解释道：“</w:t>
      </w:r>
      <w:r w:rsidR="008062C8">
        <w:rPr>
          <w:rFonts w:hint="eastAsia"/>
        </w:rPr>
        <w:t>她的外文名叫尤利乌斯</w:t>
      </w:r>
      <w:r w:rsidR="008062C8">
        <w:rPr>
          <w:rFonts w:hint="eastAsia"/>
        </w:rPr>
        <w:t>.</w:t>
      </w:r>
      <w:r w:rsidR="00892B2E">
        <w:rPr>
          <w:rFonts w:hint="eastAsia"/>
        </w:rPr>
        <w:t>蕾姆，</w:t>
      </w:r>
      <w:r w:rsidR="004C3107">
        <w:rPr>
          <w:rFonts w:hint="eastAsia"/>
        </w:rPr>
        <w:t>她的曾祖父是两境人，</w:t>
      </w:r>
      <w:r w:rsidR="00892B2E">
        <w:rPr>
          <w:rFonts w:hint="eastAsia"/>
        </w:rPr>
        <w:t>叫盛什么鬼我忘了了，但这不重要，都死了好几十年了</w:t>
      </w:r>
      <w:r w:rsidR="004C3107">
        <w:rPr>
          <w:rFonts w:hint="eastAsia"/>
        </w:rPr>
        <w:t>，盛飞羽是她的曾祖父取的。</w:t>
      </w:r>
      <w:r>
        <w:rPr>
          <w:rFonts w:hint="eastAsia"/>
        </w:rPr>
        <w:t>”</w:t>
      </w:r>
    </w:p>
    <w:p w14:paraId="71F2188F" w14:textId="77777777" w:rsidR="000B4193" w:rsidRDefault="000B4193" w:rsidP="00FB2E78">
      <w:r>
        <w:rPr>
          <w:rFonts w:hint="eastAsia"/>
        </w:rPr>
        <w:t>“那你的外国名呢？”</w:t>
      </w:r>
    </w:p>
    <w:p w14:paraId="6FA50D93" w14:textId="77777777" w:rsidR="00892B2E" w:rsidRPr="006E3B1E" w:rsidRDefault="00B01F46" w:rsidP="00FB2E78">
      <w:r>
        <w:rPr>
          <w:rFonts w:hint="eastAsia"/>
        </w:rPr>
        <w:t>阿漂哥认真说道：“我的外国名叫，沃德天</w:t>
      </w:r>
      <w:r>
        <w:rPr>
          <w:rFonts w:hint="eastAsia"/>
        </w:rPr>
        <w:t>.</w:t>
      </w:r>
      <w:r>
        <w:rPr>
          <w:rFonts w:hint="eastAsia"/>
        </w:rPr>
        <w:t>维森陌</w:t>
      </w:r>
      <w:r>
        <w:rPr>
          <w:rFonts w:hint="eastAsia"/>
        </w:rPr>
        <w:t>.</w:t>
      </w:r>
      <w:r>
        <w:rPr>
          <w:rFonts w:hint="eastAsia"/>
        </w:rPr>
        <w:t>拉莫帅</w:t>
      </w:r>
      <w:r>
        <w:rPr>
          <w:rFonts w:hint="eastAsia"/>
        </w:rPr>
        <w:t>.</w:t>
      </w:r>
      <w:r>
        <w:rPr>
          <w:rFonts w:hint="eastAsia"/>
        </w:rPr>
        <w:t>帅德</w:t>
      </w:r>
      <w:r>
        <w:rPr>
          <w:rFonts w:hint="eastAsia"/>
        </w:rPr>
        <w:t>.</w:t>
      </w:r>
      <w:r>
        <w:rPr>
          <w:rFonts w:hint="eastAsia"/>
        </w:rPr>
        <w:t>布耀布耀德。”</w:t>
      </w:r>
    </w:p>
    <w:p w14:paraId="2A06A256" w14:textId="77777777" w:rsidR="00FB2E78" w:rsidRDefault="00C733F8" w:rsidP="006D6CB8">
      <w:r>
        <w:rPr>
          <w:rFonts w:hint="eastAsia"/>
        </w:rPr>
        <w:t>陆三阴感慨说道：“你这外国名可真够长的。”</w:t>
      </w:r>
    </w:p>
    <w:p w14:paraId="5B8E804D" w14:textId="77777777" w:rsidR="00DB2DD8" w:rsidRDefault="00DB2DD8" w:rsidP="006D6CB8">
      <w:r>
        <w:rPr>
          <w:rFonts w:hint="eastAsia"/>
        </w:rPr>
        <w:t>阿漂哥</w:t>
      </w:r>
      <w:r w:rsidR="000F064B">
        <w:rPr>
          <w:rFonts w:hint="eastAsia"/>
        </w:rPr>
        <w:t>说道：“</w:t>
      </w:r>
      <w:r w:rsidR="00AF3B67">
        <w:rPr>
          <w:rFonts w:hint="eastAsia"/>
        </w:rPr>
        <w:t>名字什么的不重要，重要的是志向。</w:t>
      </w:r>
      <w:r w:rsidR="000F064B">
        <w:rPr>
          <w:rFonts w:hint="eastAsia"/>
        </w:rPr>
        <w:t>”</w:t>
      </w:r>
    </w:p>
    <w:p w14:paraId="04DCF99F" w14:textId="77777777" w:rsidR="00AF3B67" w:rsidRDefault="00AF3B67" w:rsidP="006D6CB8">
      <w:r>
        <w:rPr>
          <w:rFonts w:hint="eastAsia"/>
        </w:rPr>
        <w:t>陆三阴问道：“你的志向是什么？”</w:t>
      </w:r>
    </w:p>
    <w:p w14:paraId="2C60EE9A" w14:textId="77777777" w:rsidR="00AF3B67" w:rsidRDefault="00AF3B67" w:rsidP="006D6CB8">
      <w:r>
        <w:rPr>
          <w:rFonts w:hint="eastAsia"/>
        </w:rPr>
        <w:t>阿漂哥说道：“与人斗什么的，太肤浅了，我阿漂哥要与天斗法，征服大海，成为海上王者。”</w:t>
      </w:r>
    </w:p>
    <w:p w14:paraId="1DAE595F" w14:textId="77777777" w:rsidR="004C10FA" w:rsidRDefault="004C10FA" w:rsidP="006D6CB8">
      <w:r>
        <w:rPr>
          <w:rFonts w:hint="eastAsia"/>
        </w:rPr>
        <w:t>陆三阴不由得想起应江湖来，说道：“应江湖</w:t>
      </w:r>
      <w:r w:rsidR="00AF3B67">
        <w:rPr>
          <w:rFonts w:hint="eastAsia"/>
        </w:rPr>
        <w:t>征服百里山，</w:t>
      </w:r>
      <w:r>
        <w:rPr>
          <w:rFonts w:hint="eastAsia"/>
        </w:rPr>
        <w:t>成为山贼王，你</w:t>
      </w:r>
      <w:r w:rsidR="00AF3B67">
        <w:rPr>
          <w:rFonts w:hint="eastAsia"/>
        </w:rPr>
        <w:t>征服大海，</w:t>
      </w:r>
      <w:r>
        <w:rPr>
          <w:rFonts w:hint="eastAsia"/>
        </w:rPr>
        <w:t>这是要成为水贼王？”</w:t>
      </w:r>
    </w:p>
    <w:p w14:paraId="44A759AB" w14:textId="77777777" w:rsidR="00C65A9A" w:rsidRPr="00C65A9A" w:rsidRDefault="00C65A9A" w:rsidP="006D6CB8">
      <w:r>
        <w:rPr>
          <w:rFonts w:hint="eastAsia"/>
        </w:rPr>
        <w:t>阿漂哥咋一听，觉得什么不妥，再一细思，觉得大大的不妥，沉着脸说道：“什么水贼王，应该叫海贼王。”</w:t>
      </w:r>
    </w:p>
    <w:p w14:paraId="6327CBE3" w14:textId="77777777" w:rsidR="004F4386" w:rsidRDefault="004F4386" w:rsidP="006D6CB8">
      <w:r>
        <w:rPr>
          <w:rFonts w:hint="eastAsia"/>
        </w:rPr>
        <w:t>陆三阴不想与他争辩这个，既然他想叫海贼王，那就海贼王，他关心的是另一个问题。</w:t>
      </w:r>
    </w:p>
    <w:p w14:paraId="08C5AA58" w14:textId="77777777" w:rsidR="00C143D8" w:rsidRDefault="00C143D8" w:rsidP="006D6CB8">
      <w:r>
        <w:rPr>
          <w:rFonts w:hint="eastAsia"/>
        </w:rPr>
        <w:t>“那我的外国名应该叫什么？”</w:t>
      </w:r>
    </w:p>
    <w:p w14:paraId="2224B482" w14:textId="77777777" w:rsidR="001572A5" w:rsidRDefault="001572A5" w:rsidP="006D6CB8">
      <w:r>
        <w:rPr>
          <w:rFonts w:hint="eastAsia"/>
        </w:rPr>
        <w:t>阿漂哥认真想了想，说道：“有了，你就叫土比</w:t>
      </w:r>
      <w:r>
        <w:rPr>
          <w:rFonts w:hint="eastAsia"/>
        </w:rPr>
        <w:t>.</w:t>
      </w:r>
      <w:r>
        <w:rPr>
          <w:rFonts w:hint="eastAsia"/>
        </w:rPr>
        <w:t>南博</w:t>
      </w:r>
      <w:r>
        <w:rPr>
          <w:rFonts w:hint="eastAsia"/>
        </w:rPr>
        <w:t>.</w:t>
      </w:r>
      <w:r>
        <w:rPr>
          <w:rFonts w:hint="eastAsia"/>
        </w:rPr>
        <w:t>万。”</w:t>
      </w:r>
    </w:p>
    <w:p w14:paraId="752D9E17" w14:textId="77777777" w:rsidR="0079643D" w:rsidRPr="00FB2E78" w:rsidRDefault="004260E1" w:rsidP="006D6CB8">
      <w:r>
        <w:rPr>
          <w:rFonts w:hint="eastAsia"/>
        </w:rPr>
        <w:t>陆三阴把这个名字在心里建思了一遍，十分恼火</w:t>
      </w:r>
      <w:r w:rsidR="0037633C">
        <w:rPr>
          <w:rFonts w:hint="eastAsia"/>
        </w:rPr>
        <w:t>，大声叫</w:t>
      </w:r>
      <w:r w:rsidRPr="004260E1">
        <w:rPr>
          <w:rFonts w:hint="eastAsia"/>
        </w:rPr>
        <w:t>道：“</w:t>
      </w:r>
      <w:r w:rsidR="0037633C">
        <w:rPr>
          <w:rFonts w:hint="eastAsia"/>
        </w:rPr>
        <w:t>你他妈才是土逼，你全家都是土逼。</w:t>
      </w:r>
      <w:r w:rsidRPr="004260E1">
        <w:rPr>
          <w:rFonts w:hint="eastAsia"/>
        </w:rPr>
        <w:t>”</w:t>
      </w:r>
    </w:p>
    <w:p w14:paraId="7216C167" w14:textId="77777777" w:rsidR="007B6C1A" w:rsidRDefault="00A72DFF">
      <w:r>
        <w:rPr>
          <w:rFonts w:hint="eastAsia"/>
        </w:rPr>
        <w:t>阿漂哥</w:t>
      </w:r>
      <w:r w:rsidR="007770FE">
        <w:rPr>
          <w:rFonts w:hint="eastAsia"/>
        </w:rPr>
        <w:t>没有理会他这些小情绪，</w:t>
      </w:r>
      <w:r w:rsidR="00BF228C">
        <w:rPr>
          <w:rFonts w:hint="eastAsia"/>
        </w:rPr>
        <w:t>走到窗边，推开窗子，指着满天星空</w:t>
      </w:r>
      <w:r>
        <w:rPr>
          <w:rFonts w:hint="eastAsia"/>
        </w:rPr>
        <w:t>，说道：“</w:t>
      </w:r>
      <w:r w:rsidR="00BF228C">
        <w:rPr>
          <w:rFonts w:hint="eastAsia"/>
        </w:rPr>
        <w:t>加入我吧</w:t>
      </w:r>
      <w:r>
        <w:rPr>
          <w:rFonts w:hint="eastAsia"/>
        </w:rPr>
        <w:t>，成为我的右臂</w:t>
      </w:r>
      <w:r w:rsidR="00BF228C">
        <w:rPr>
          <w:rFonts w:hint="eastAsia"/>
        </w:rPr>
        <w:t>，让我征服这片星空之下的所有海域，成为真正的海贼王</w:t>
      </w:r>
      <w:r>
        <w:rPr>
          <w:rFonts w:hint="eastAsia"/>
        </w:rPr>
        <w:t>。”</w:t>
      </w:r>
    </w:p>
    <w:p w14:paraId="6E067FBB" w14:textId="77777777" w:rsidR="00B34E2B" w:rsidRDefault="00B34E2B"/>
    <w:p w14:paraId="0A5F17C2" w14:textId="77777777" w:rsidR="006D6CB8" w:rsidRDefault="00515021" w:rsidP="00515021">
      <w:pPr>
        <w:pStyle w:val="3"/>
      </w:pPr>
      <w:r>
        <w:rPr>
          <w:rFonts w:hint="eastAsia"/>
        </w:rPr>
        <w:lastRenderedPageBreak/>
        <w:t>第六十五章百年迷局朔与晓</w:t>
      </w:r>
    </w:p>
    <w:p w14:paraId="7D1F1376" w14:textId="77777777" w:rsidR="00B34E2B" w:rsidRPr="00B34E2B" w:rsidRDefault="00B34E2B" w:rsidP="00B34E2B">
      <w:r>
        <w:rPr>
          <w:rFonts w:hint="eastAsia"/>
        </w:rPr>
        <w:t>夜风从窗子里涌了进入，吹拂着阿漂哥的黑发，他的衣衫飘忽，发丝摇曳，倏然间整个人高大英武起来。</w:t>
      </w:r>
    </w:p>
    <w:p w14:paraId="2C3A9998" w14:textId="77777777" w:rsidR="00B34E2B" w:rsidRDefault="00B34E2B" w:rsidP="00206351">
      <w:r>
        <w:rPr>
          <w:rFonts w:hint="eastAsia"/>
        </w:rPr>
        <w:t>陆三阴微怔，然后被冷风吹醒，赶紧挡住西门纤纤，为她加好被子，像看白痴一样的看着他，说道：“能不能把窗子关上？”</w:t>
      </w:r>
    </w:p>
    <w:p w14:paraId="5F231C48" w14:textId="77777777" w:rsidR="005B45B6" w:rsidRDefault="005B45B6" w:rsidP="00206351">
      <w:r>
        <w:rPr>
          <w:rFonts w:hint="eastAsia"/>
        </w:rPr>
        <w:t>阿漂哥愣了愣，觉得有病人在这，这种的行为确实欠妥，于是关上了窗子，说道：“怎么样？考虑一下啊！”</w:t>
      </w:r>
    </w:p>
    <w:p w14:paraId="6100DB9C" w14:textId="77777777" w:rsidR="0001524F" w:rsidRDefault="0001524F" w:rsidP="00206351">
      <w:r>
        <w:rPr>
          <w:rFonts w:hint="eastAsia"/>
        </w:rPr>
        <w:t>陆三阴看看西门纤纤，说道：“</w:t>
      </w:r>
      <w:r w:rsidR="00267EFE">
        <w:rPr>
          <w:rFonts w:hint="eastAsia"/>
        </w:rPr>
        <w:t>你觉得现在我能走？</w:t>
      </w:r>
      <w:r>
        <w:rPr>
          <w:rFonts w:hint="eastAsia"/>
        </w:rPr>
        <w:t>”</w:t>
      </w:r>
    </w:p>
    <w:p w14:paraId="78F5C743" w14:textId="77777777" w:rsidR="00322E1B" w:rsidRDefault="00322E1B" w:rsidP="00206351">
      <w:r>
        <w:rPr>
          <w:rFonts w:hint="eastAsia"/>
        </w:rPr>
        <w:t>阿漂哥轻描淡写地道：“不就个血变之毒吗？你只要点一下头，我阿漂哥都可以给你搞定，到时候你想带着这小姐姐一起走都行。”</w:t>
      </w:r>
    </w:p>
    <w:p w14:paraId="07EA3C25" w14:textId="77777777" w:rsidR="008F06BA" w:rsidRDefault="008F06BA" w:rsidP="00206351">
      <w:r>
        <w:rPr>
          <w:rFonts w:hint="eastAsia"/>
        </w:rPr>
        <w:t>陆三阴想了想，问道：“海上冒险就是征服未知世界的意思？”</w:t>
      </w:r>
    </w:p>
    <w:p w14:paraId="40121302" w14:textId="77777777" w:rsidR="00267EFE" w:rsidRDefault="008F06BA" w:rsidP="00206351">
      <w:r>
        <w:rPr>
          <w:rFonts w:hint="eastAsia"/>
        </w:rPr>
        <w:t>阿漂哥点点头，说道：“可以这么说。”</w:t>
      </w:r>
    </w:p>
    <w:p w14:paraId="10701D14" w14:textId="77777777" w:rsidR="008F06BA" w:rsidRDefault="008F06BA" w:rsidP="00206351">
      <w:r>
        <w:rPr>
          <w:rFonts w:hint="eastAsia"/>
        </w:rPr>
        <w:t>陆三阴说道：“那何不征服这百年断层这段未知的历史？”</w:t>
      </w:r>
    </w:p>
    <w:p w14:paraId="38184A94" w14:textId="77777777" w:rsidR="004171CC" w:rsidRDefault="004171CC" w:rsidP="00206351">
      <w:r>
        <w:rPr>
          <w:rFonts w:hint="eastAsia"/>
        </w:rPr>
        <w:t>阿漂哥摇摇头，说道：“这不一样。”</w:t>
      </w:r>
    </w:p>
    <w:p w14:paraId="16F1E017" w14:textId="77777777" w:rsidR="008F06BA" w:rsidRDefault="004171CC" w:rsidP="00206351">
      <w:r>
        <w:rPr>
          <w:rFonts w:hint="eastAsia"/>
        </w:rPr>
        <w:t>陆三阴看着他，问道：“哪里不一样？”</w:t>
      </w:r>
    </w:p>
    <w:p w14:paraId="582EA167" w14:textId="77777777" w:rsidR="004171CC" w:rsidRDefault="004171CC" w:rsidP="00206351">
      <w:r>
        <w:rPr>
          <w:rFonts w:hint="eastAsia"/>
        </w:rPr>
        <w:t>阿漂哥</w:t>
      </w:r>
      <w:r w:rsidR="003405B1">
        <w:rPr>
          <w:rFonts w:hint="eastAsia"/>
        </w:rPr>
        <w:t>认真地</w:t>
      </w:r>
      <w:r>
        <w:rPr>
          <w:rFonts w:hint="eastAsia"/>
        </w:rPr>
        <w:t>解释道：“未知境域环境，</w:t>
      </w:r>
      <w:r w:rsidR="003405B1">
        <w:rPr>
          <w:rFonts w:hint="eastAsia"/>
        </w:rPr>
        <w:t>是探索世界</w:t>
      </w:r>
      <w:r>
        <w:rPr>
          <w:rFonts w:hint="eastAsia"/>
        </w:rPr>
        <w:t>，而征服百年断层，</w:t>
      </w:r>
      <w:r w:rsidR="000201CA">
        <w:rPr>
          <w:rFonts w:hint="eastAsia"/>
        </w:rPr>
        <w:t>则是改变世界</w:t>
      </w:r>
      <w:r>
        <w:rPr>
          <w:rFonts w:hint="eastAsia"/>
        </w:rPr>
        <w:t>。”</w:t>
      </w:r>
    </w:p>
    <w:p w14:paraId="0FF2DE76" w14:textId="77777777" w:rsidR="000201CA" w:rsidRPr="000201CA" w:rsidRDefault="000201CA" w:rsidP="00206351">
      <w:r>
        <w:rPr>
          <w:rFonts w:hint="eastAsia"/>
        </w:rPr>
        <w:t>说到这里，他忽然看着陆三阴的眼睛，说道：“我在一本书上看到过的故事告诉我，想改变世界的，都不得好死。”</w:t>
      </w:r>
    </w:p>
    <w:p w14:paraId="734D19E0" w14:textId="77777777" w:rsidR="00FB2E78" w:rsidRDefault="00FB2E78" w:rsidP="00FB2E78">
      <w:r>
        <w:rPr>
          <w:rFonts w:hint="eastAsia"/>
        </w:rPr>
        <w:t>“想不到你这种人还会看书？”</w:t>
      </w:r>
    </w:p>
    <w:p w14:paraId="6FE68B60" w14:textId="77777777" w:rsidR="00FB2E78" w:rsidRDefault="00FB2E78" w:rsidP="00FB2E78">
      <w:r>
        <w:rPr>
          <w:rFonts w:hint="eastAsia"/>
        </w:rPr>
        <w:t>陆三阴有些难以置信。</w:t>
      </w:r>
    </w:p>
    <w:p w14:paraId="7A7DDC61" w14:textId="77777777" w:rsidR="00FB2E78" w:rsidRPr="00944281" w:rsidRDefault="00FB2E78" w:rsidP="00FB2E78">
      <w:r>
        <w:rPr>
          <w:rFonts w:hint="eastAsia"/>
        </w:rPr>
        <w:t>阿漂哥闻言，有些不高兴，说道：“你们这些打打杀杀的人可以杀，我就开店的就不可以看？”</w:t>
      </w:r>
    </w:p>
    <w:p w14:paraId="497C74D7" w14:textId="77777777" w:rsidR="00FB2E78" w:rsidRDefault="00FB2E78" w:rsidP="00FB2E78">
      <w:r>
        <w:rPr>
          <w:rFonts w:hint="eastAsia"/>
        </w:rPr>
        <w:t>陆三阴解释道：“没有，我只是好奇你看什么书而已。”</w:t>
      </w:r>
    </w:p>
    <w:p w14:paraId="469B42D5" w14:textId="77777777" w:rsidR="00FB2E78" w:rsidRDefault="00FB2E78" w:rsidP="00FB2E78">
      <w:r>
        <w:rPr>
          <w:rFonts w:hint="eastAsia"/>
        </w:rPr>
        <w:t>“你等着啊！”</w:t>
      </w:r>
    </w:p>
    <w:p w14:paraId="4D5FC057" w14:textId="77777777" w:rsidR="00FB2E78" w:rsidRDefault="00FB2E78" w:rsidP="00FB2E78">
      <w:r>
        <w:rPr>
          <w:rFonts w:hint="eastAsia"/>
        </w:rPr>
        <w:t>阿漂哥说着转身离开，过了一会儿，抱着本书哼着小曲回来了。</w:t>
      </w:r>
    </w:p>
    <w:p w14:paraId="6D62B713" w14:textId="77777777" w:rsidR="00FB2E78" w:rsidRDefault="00FB2E78" w:rsidP="00FB2E78">
      <w:r>
        <w:rPr>
          <w:rFonts w:hint="eastAsia"/>
        </w:rPr>
        <w:t>走到门边时，随手把书丢给了陆三阴，这动作看似随意，隐隐在却有几分炫耀的意味。</w:t>
      </w:r>
    </w:p>
    <w:p w14:paraId="7F163C33" w14:textId="77777777" w:rsidR="00FB2E78" w:rsidRPr="00EC3384" w:rsidRDefault="00FB2E78" w:rsidP="00FB2E78">
      <w:r>
        <w:rPr>
          <w:rFonts w:hint="eastAsia"/>
        </w:rPr>
        <w:t>陆三阴接着书，看了眼封面，只见泛黄的枫红色封面上画着两个人头，画风极其之随意潦草，或者说不忍直视，以致于陆三阴从这幅封面中，唯一看出的是，应该是两个男的。</w:t>
      </w:r>
    </w:p>
    <w:p w14:paraId="13106ABD" w14:textId="77777777" w:rsidR="00FB2E78" w:rsidRDefault="00FB2E78" w:rsidP="00FB2E78">
      <w:r>
        <w:rPr>
          <w:rFonts w:hint="eastAsia"/>
        </w:rPr>
        <w:t>阿漂哥看到他一脸的嫌弃，说道：“这是手抄本，抄者的水平不代表原著的水平。”</w:t>
      </w:r>
    </w:p>
    <w:p w14:paraId="77DB9206" w14:textId="77777777" w:rsidR="00FB2E78" w:rsidRDefault="00FB2E78" w:rsidP="00FB2E78">
      <w:r>
        <w:rPr>
          <w:rFonts w:hint="eastAsia"/>
        </w:rPr>
        <w:t>好吧，看在他一幅真诚的份上，陆三阴觉得姑且看一看，于是他朝着封面看去，看到了三个横七竖八的大字——朔与晓，脸色又凝重了几分。</w:t>
      </w:r>
    </w:p>
    <w:p w14:paraId="3D7DE751" w14:textId="77777777" w:rsidR="00FB2E78" w:rsidRPr="00EF1EE8" w:rsidRDefault="00FB2E78" w:rsidP="00FB2E78">
      <w:r>
        <w:rPr>
          <w:rFonts w:hint="eastAsia"/>
        </w:rPr>
        <w:t>阿漂哥捂着脸解释道：“这已经是尽量写得工整了。”</w:t>
      </w:r>
    </w:p>
    <w:p w14:paraId="221FE113" w14:textId="77777777" w:rsidR="00FB2E78" w:rsidRDefault="00FB2E78" w:rsidP="00FB2E78">
      <w:r>
        <w:rPr>
          <w:rFonts w:hint="eastAsia"/>
        </w:rPr>
        <w:t>陆三阴很给面子的翻了几页，里面潦草的字实在有难以辨认，就像是打草搞一般，他终于相信了阿漂哥的话，相对于这些正文来说，书名已经算是很工整的了。</w:t>
      </w:r>
    </w:p>
    <w:p w14:paraId="3C0A56CA" w14:textId="77777777" w:rsidR="00FB2E78" w:rsidRDefault="00FB2E78" w:rsidP="00FB2E78">
      <w:r>
        <w:rPr>
          <w:rFonts w:hint="eastAsia"/>
        </w:rPr>
        <w:t>陆三阴合上书，指着书名说道：“《朔与晓》……”</w:t>
      </w:r>
    </w:p>
    <w:p w14:paraId="73B068C2" w14:textId="77777777" w:rsidR="00FB2E78" w:rsidRDefault="003A532B" w:rsidP="00FB2E78">
      <w:r>
        <w:rPr>
          <w:rFonts w:hint="eastAsia"/>
        </w:rPr>
        <w:t>然后他又指着封面的两个，说道：“主角就是这两个？写的什么</w:t>
      </w:r>
      <w:r w:rsidR="00FB2E78">
        <w:rPr>
          <w:rFonts w:hint="eastAsia"/>
        </w:rPr>
        <w:t>？”</w:t>
      </w:r>
    </w:p>
    <w:p w14:paraId="51AFD176" w14:textId="77777777" w:rsidR="00FB2E78" w:rsidRDefault="00FB2E78" w:rsidP="00FB2E78">
      <w:r>
        <w:rPr>
          <w:rFonts w:hint="eastAsia"/>
        </w:rPr>
        <w:t>阿漂哥点点头，道：“写的是两个中二少年想改变世界的故事。”</w:t>
      </w:r>
    </w:p>
    <w:p w14:paraId="610386CA" w14:textId="77777777" w:rsidR="00FB2E78" w:rsidRDefault="003A532B" w:rsidP="00FB2E78">
      <w:r>
        <w:rPr>
          <w:rFonts w:hint="eastAsia"/>
        </w:rPr>
        <w:t>陆三阴翻开书看了几页，看不出什么头绪，于是</w:t>
      </w:r>
      <w:r w:rsidR="00FB2E78">
        <w:rPr>
          <w:rFonts w:hint="eastAsia"/>
        </w:rPr>
        <w:t>抬眼，有些好奇地看着他，</w:t>
      </w:r>
      <w:r>
        <w:rPr>
          <w:rFonts w:hint="eastAsia"/>
        </w:rPr>
        <w:t>问道：“这是哪一段历史？”</w:t>
      </w:r>
    </w:p>
    <w:p w14:paraId="5F56D4F0" w14:textId="77777777" w:rsidR="00FB2E78" w:rsidRPr="00FE2E73" w:rsidRDefault="00FB2E78" w:rsidP="00FB2E78">
      <w:r>
        <w:rPr>
          <w:rFonts w:hint="eastAsia"/>
        </w:rPr>
        <w:t>阿漂哥</w:t>
      </w:r>
      <w:r w:rsidR="003A532B">
        <w:rPr>
          <w:rFonts w:hint="eastAsia"/>
        </w:rPr>
        <w:t>老神在在地说</w:t>
      </w:r>
      <w:r>
        <w:rPr>
          <w:rFonts w:hint="eastAsia"/>
        </w:rPr>
        <w:t>道：“</w:t>
      </w:r>
      <w:r w:rsidR="00F342E1">
        <w:rPr>
          <w:rFonts w:hint="eastAsia"/>
        </w:rPr>
        <w:t>或许是一个未知的世界，或许是百年前的历史也说不定，或许只是作者虚构的世界，但问题是这种事情，我怎么知道？</w:t>
      </w:r>
      <w:r>
        <w:rPr>
          <w:rFonts w:hint="eastAsia"/>
        </w:rPr>
        <w:t>”</w:t>
      </w:r>
    </w:p>
    <w:p w14:paraId="2133E80F" w14:textId="77777777" w:rsidR="00FB2E78" w:rsidRDefault="00FB2E78" w:rsidP="00FB2E78">
      <w:r>
        <w:rPr>
          <w:rFonts w:hint="eastAsia"/>
        </w:rPr>
        <w:t>陆三阴</w:t>
      </w:r>
      <w:r w:rsidR="003D430A">
        <w:rPr>
          <w:rFonts w:hint="eastAsia"/>
        </w:rPr>
        <w:t>觉得他说的也有道理，</w:t>
      </w:r>
      <w:r w:rsidR="00F420FC">
        <w:rPr>
          <w:rFonts w:hint="eastAsia"/>
        </w:rPr>
        <w:t>这种事情他怎么会知道。</w:t>
      </w:r>
    </w:p>
    <w:p w14:paraId="5F5A5E5D" w14:textId="77777777" w:rsidR="00FB2E78" w:rsidRPr="00D65F7A" w:rsidRDefault="00F420FC" w:rsidP="00FB2E78">
      <w:r>
        <w:rPr>
          <w:rFonts w:hint="eastAsia"/>
        </w:rPr>
        <w:t>阿漂哥指着书说道：</w:t>
      </w:r>
      <w:r w:rsidR="00FB2E78">
        <w:rPr>
          <w:rFonts w:hint="eastAsia"/>
        </w:rPr>
        <w:t>“</w:t>
      </w:r>
      <w:r>
        <w:rPr>
          <w:rFonts w:hint="eastAsia"/>
        </w:rPr>
        <w:t>给你看这本书，是想告诉你，改变世界是件多么凄惨的事情</w:t>
      </w:r>
      <w:r w:rsidR="00FB2E78">
        <w:rPr>
          <w:rFonts w:hint="eastAsia"/>
        </w:rPr>
        <w:t>。”</w:t>
      </w:r>
    </w:p>
    <w:p w14:paraId="28E30A9A" w14:textId="77777777" w:rsidR="00FB2E78" w:rsidRDefault="00E0302E" w:rsidP="00FB2E78">
      <w:r>
        <w:rPr>
          <w:rFonts w:hint="eastAsia"/>
        </w:rPr>
        <w:lastRenderedPageBreak/>
        <w:t>陆三阴看着他，说</w:t>
      </w:r>
      <w:r w:rsidR="00FB2E78">
        <w:rPr>
          <w:rFonts w:hint="eastAsia"/>
        </w:rPr>
        <w:t>道：“</w:t>
      </w:r>
      <w:r>
        <w:rPr>
          <w:rFonts w:hint="eastAsia"/>
        </w:rPr>
        <w:t>所以我还是上你这艘贼船好了？</w:t>
      </w:r>
      <w:r w:rsidR="00FB2E78">
        <w:rPr>
          <w:rFonts w:hint="eastAsia"/>
        </w:rPr>
        <w:t>”</w:t>
      </w:r>
    </w:p>
    <w:p w14:paraId="291A703E" w14:textId="77777777" w:rsidR="000974C5" w:rsidRDefault="000974C5" w:rsidP="00FB2E78">
      <w:r>
        <w:rPr>
          <w:rFonts w:hint="eastAsia"/>
        </w:rPr>
        <w:t>阿漂哥听着十分不高兴，说道：“什么叫贼船？真是狗嘴里吐不出象牙来。”</w:t>
      </w:r>
    </w:p>
    <w:p w14:paraId="7650BA22" w14:textId="77777777" w:rsidR="006E7566" w:rsidRDefault="006E7566" w:rsidP="00FB2E78">
      <w:r>
        <w:rPr>
          <w:rFonts w:hint="eastAsia"/>
        </w:rPr>
        <w:t>陆三阴也觉得有些欠妥，准备道歉，阿漂哥</w:t>
      </w:r>
      <w:r w:rsidRPr="006E7566">
        <w:rPr>
          <w:rFonts w:hint="eastAsia"/>
        </w:rPr>
        <w:t>却忽然叹了口气。</w:t>
      </w:r>
    </w:p>
    <w:p w14:paraId="1201B2B9" w14:textId="77777777" w:rsidR="00A53B32" w:rsidRDefault="00A53B32" w:rsidP="00FB2E78">
      <w:r>
        <w:rPr>
          <w:rFonts w:hint="eastAsia"/>
        </w:rPr>
        <w:t>“怎么了？”</w:t>
      </w:r>
    </w:p>
    <w:p w14:paraId="66322D29" w14:textId="77777777" w:rsidR="00A53B32" w:rsidRDefault="00A53B32" w:rsidP="00FB2E78">
      <w:r>
        <w:rPr>
          <w:rFonts w:hint="eastAsia"/>
        </w:rPr>
        <w:t>“</w:t>
      </w:r>
      <w:r w:rsidR="005465DB">
        <w:rPr>
          <w:rFonts w:hint="eastAsia"/>
        </w:rPr>
        <w:t>有些人不管有意还是无意，注定是要改变这个世界的，而你正好是这种人，所以我知道你是不会跟我走的</w:t>
      </w:r>
      <w:r>
        <w:rPr>
          <w:rFonts w:hint="eastAsia"/>
        </w:rPr>
        <w:t>。”</w:t>
      </w:r>
    </w:p>
    <w:p w14:paraId="2DFB6273" w14:textId="77777777" w:rsidR="005465DB" w:rsidRPr="005465DB" w:rsidRDefault="005465DB" w:rsidP="00FB2E78">
      <w:r>
        <w:rPr>
          <w:rFonts w:hint="eastAsia"/>
        </w:rPr>
        <w:t>陆三阴好奇地盯着他，说道：“你这话说得好生奇怪，不上你的贼船，就注定改变世界了？”</w:t>
      </w:r>
    </w:p>
    <w:p w14:paraId="1FFCA67A" w14:textId="77777777" w:rsidR="00FB2E78" w:rsidRDefault="00FB2E78" w:rsidP="00FB2E78">
      <w:r>
        <w:rPr>
          <w:rFonts w:hint="eastAsia"/>
        </w:rPr>
        <w:t>阿漂哥看着他的眼睛，说道：“你们现在所做的，不就是在改变世界？”</w:t>
      </w:r>
    </w:p>
    <w:p w14:paraId="3A8B61D9" w14:textId="77777777" w:rsidR="00FB2E78" w:rsidRDefault="00FB2E78" w:rsidP="00FB2E78">
      <w:r>
        <w:rPr>
          <w:rFonts w:hint="eastAsia"/>
        </w:rPr>
        <w:t>陆三阴楞了一下，不知道什么回他这句话。</w:t>
      </w:r>
    </w:p>
    <w:p w14:paraId="10359F45" w14:textId="77777777" w:rsidR="00FB2E78" w:rsidRDefault="005465DB" w:rsidP="00206351">
      <w:r>
        <w:rPr>
          <w:rFonts w:hint="eastAsia"/>
        </w:rPr>
        <w:t>阿漂哥说道：</w:t>
      </w:r>
      <w:r w:rsidR="00FB2E78">
        <w:rPr>
          <w:rFonts w:hint="eastAsia"/>
        </w:rPr>
        <w:t>“其实改变世界就像是拼图一样，你们所改变的任何一角，其实都是改变世界的一部分。”</w:t>
      </w:r>
    </w:p>
    <w:p w14:paraId="742BE0F2" w14:textId="77777777" w:rsidR="00206351" w:rsidRDefault="00206351" w:rsidP="00206351">
      <w:r>
        <w:rPr>
          <w:rFonts w:hint="eastAsia"/>
        </w:rPr>
        <w:t>陆三阴睁大了眼睛，看着阿漂哥，眼里充满了惊奇，心想眼前是那个看钱办事的阿漂哥吗？</w:t>
      </w:r>
    </w:p>
    <w:p w14:paraId="52619DAC" w14:textId="77777777" w:rsidR="00206351" w:rsidRDefault="00206351" w:rsidP="00206351">
      <w:r>
        <w:rPr>
          <w:rFonts w:hint="eastAsia"/>
        </w:rPr>
        <w:t>阿漂哥看着他的眼神，就知道他在想些什么，很无奈耸耸肩，说道：“好吧，我承认我不小心认真了一下，不过你也不用惊讶到这种地步吧！”</w:t>
      </w:r>
    </w:p>
    <w:p w14:paraId="05EAAFC5" w14:textId="77777777" w:rsidR="00206351" w:rsidRDefault="00206351" w:rsidP="00206351">
      <w:r>
        <w:rPr>
          <w:rFonts w:hint="eastAsia"/>
        </w:rPr>
        <w:t>陆三阴咽了口口水，十二分认真地道：“我只是觉得你一个钱奴，一本正经的胡说八道起来，还能说出这种道理来。”</w:t>
      </w:r>
    </w:p>
    <w:p w14:paraId="1765DBB4" w14:textId="77777777" w:rsidR="00206351" w:rsidRDefault="00206351" w:rsidP="00206351">
      <w:r>
        <w:rPr>
          <w:rFonts w:hint="eastAsia"/>
        </w:rPr>
        <w:t>阿漂哥怒道：“什么叫胡说八道，这是正儿八经的人生哲理好吗？有规定大道理只能让你们这些大侠圣人说，不能让我种钱奴，我呸，生意人说的吗？”</w:t>
      </w:r>
    </w:p>
    <w:p w14:paraId="39AA58A4" w14:textId="77777777" w:rsidR="00206351" w:rsidRDefault="00206351" w:rsidP="00206351">
      <w:r>
        <w:rPr>
          <w:rFonts w:hint="eastAsia"/>
        </w:rPr>
        <w:t>陆三阴轻描淡写地道：“我就说说而已，你这么激动做什么？”</w:t>
      </w:r>
    </w:p>
    <w:p w14:paraId="571753A8" w14:textId="77777777" w:rsidR="00676354" w:rsidRDefault="00676354" w:rsidP="00206351">
      <w:r>
        <w:rPr>
          <w:rFonts w:hint="eastAsia"/>
        </w:rPr>
        <w:t>“对对对，你说的都对，反正应江湖要杀的又不是我，我有什么好激动的。”</w:t>
      </w:r>
    </w:p>
    <w:p w14:paraId="34F14A32" w14:textId="77777777" w:rsidR="00676354" w:rsidRDefault="004E51EB" w:rsidP="00206351">
      <w:r>
        <w:rPr>
          <w:rFonts w:hint="eastAsia"/>
        </w:rPr>
        <w:t>“你当然要激动，我被他杀了，欠你的钱就收不回来了。”</w:t>
      </w:r>
    </w:p>
    <w:p w14:paraId="27B824CD" w14:textId="77777777" w:rsidR="004E51EB" w:rsidRDefault="004E51EB" w:rsidP="00206351">
      <w:r>
        <w:rPr>
          <w:rFonts w:hint="eastAsia"/>
        </w:rPr>
        <w:t>阿漂哥大怒，</w:t>
      </w:r>
      <w:r w:rsidR="0082775B">
        <w:rPr>
          <w:rFonts w:hint="eastAsia"/>
        </w:rPr>
        <w:t>揪着他的衣领，</w:t>
      </w:r>
      <w:r>
        <w:rPr>
          <w:rFonts w:hint="eastAsia"/>
        </w:rPr>
        <w:t>说道：“</w:t>
      </w:r>
      <w:r w:rsidR="0082775B">
        <w:rPr>
          <w:rFonts w:hint="eastAsia"/>
        </w:rPr>
        <w:t>你这混蛋要敢赖账，我就把你骨灰烧了，撒到大海上。</w:t>
      </w:r>
      <w:r>
        <w:rPr>
          <w:rFonts w:hint="eastAsia"/>
        </w:rPr>
        <w:t>”</w:t>
      </w:r>
    </w:p>
    <w:p w14:paraId="5E688EA2" w14:textId="77777777" w:rsidR="0082775B" w:rsidRDefault="0082775B" w:rsidP="00206351">
      <w:r>
        <w:rPr>
          <w:rFonts w:hint="eastAsia"/>
        </w:rPr>
        <w:t>陆三阴完全不受威胁，说道：“你知道借钱的和欠钱的谁是大爷吗？”</w:t>
      </w:r>
    </w:p>
    <w:p w14:paraId="6C34C599" w14:textId="77777777" w:rsidR="00BF629B" w:rsidRDefault="00BF629B" w:rsidP="00206351">
      <w:r>
        <w:rPr>
          <w:rFonts w:hint="eastAsia"/>
        </w:rPr>
        <w:t>阿漂哥说道：“欠钱的。”</w:t>
      </w:r>
    </w:p>
    <w:p w14:paraId="3F8D7C3D" w14:textId="77777777" w:rsidR="008E2C9C" w:rsidRDefault="008E2C9C" w:rsidP="00206351">
      <w:r>
        <w:rPr>
          <w:rFonts w:hint="eastAsia"/>
        </w:rPr>
        <w:t>陆三阴低头看着他的手，说道：“那你这是什么意思？”</w:t>
      </w:r>
    </w:p>
    <w:p w14:paraId="31E3FB2A" w14:textId="77777777" w:rsidR="003C1662" w:rsidRDefault="003C1662" w:rsidP="00206351">
      <w:r>
        <w:rPr>
          <w:rFonts w:hint="eastAsia"/>
        </w:rPr>
        <w:t>阿漂哥说道：“你丫的死了，我也没好处了。”</w:t>
      </w:r>
    </w:p>
    <w:p w14:paraId="12274D48" w14:textId="77777777" w:rsidR="00D64D03" w:rsidRDefault="00D64D03" w:rsidP="00206351">
      <w:r>
        <w:rPr>
          <w:rFonts w:hint="eastAsia"/>
        </w:rPr>
        <w:t>陆三阴说道：“问题是我的金主已经来了。”</w:t>
      </w:r>
    </w:p>
    <w:p w14:paraId="08CC8087" w14:textId="77777777" w:rsidR="001B3510" w:rsidRDefault="001B3510" w:rsidP="00206351">
      <w:r>
        <w:rPr>
          <w:rFonts w:hint="eastAsia"/>
        </w:rPr>
        <w:t>陆三阴笑笑不说话。</w:t>
      </w:r>
    </w:p>
    <w:p w14:paraId="286B6574" w14:textId="77777777" w:rsidR="001B3510" w:rsidRDefault="001B3510" w:rsidP="00206351">
      <w:r>
        <w:rPr>
          <w:rFonts w:hint="eastAsia"/>
        </w:rPr>
        <w:t>阿漂哥赶紧松开了手，说道：“大爷，现在可以说了吧！”</w:t>
      </w:r>
    </w:p>
    <w:p w14:paraId="3B1FE5A3" w14:textId="77777777" w:rsidR="00A86E1F" w:rsidRDefault="00A86E1F" w:rsidP="00206351">
      <w:r>
        <w:rPr>
          <w:rFonts w:hint="eastAsia"/>
        </w:rPr>
        <w:t>陆三阴说道：“不行，你得教我怎么活下去。”</w:t>
      </w:r>
    </w:p>
    <w:p w14:paraId="51B97787" w14:textId="77777777" w:rsidR="0001574B" w:rsidRDefault="0001574B" w:rsidP="00206351">
      <w:r>
        <w:rPr>
          <w:rFonts w:hint="eastAsia"/>
        </w:rPr>
        <w:t>阿漂哥大怒，说道：“你这瘪三算计我。”</w:t>
      </w:r>
    </w:p>
    <w:p w14:paraId="532B63AA" w14:textId="77777777" w:rsidR="0001574B" w:rsidRDefault="0001574B" w:rsidP="00206351">
      <w:r>
        <w:rPr>
          <w:rFonts w:hint="eastAsia"/>
        </w:rPr>
        <w:t>陆三阴看着他，说道：“彼此彼此。”</w:t>
      </w:r>
    </w:p>
    <w:p w14:paraId="429B40A2" w14:textId="77777777" w:rsidR="0058476E" w:rsidRDefault="00136275" w:rsidP="00206351">
      <w:r>
        <w:rPr>
          <w:rFonts w:hint="eastAsia"/>
        </w:rPr>
        <w:t>阿漂哥</w:t>
      </w:r>
      <w:r w:rsidR="0058476E">
        <w:rPr>
          <w:rFonts w:hint="eastAsia"/>
        </w:rPr>
        <w:t>心知这家伙铁了心要和他耍无赖，只好认亏，认真地为他思考一个退路。</w:t>
      </w:r>
    </w:p>
    <w:p w14:paraId="590B5274" w14:textId="77777777" w:rsidR="00136275" w:rsidRPr="00BF629B" w:rsidRDefault="00136275" w:rsidP="00206351">
      <w:r>
        <w:rPr>
          <w:rFonts w:hint="eastAsia"/>
        </w:rPr>
        <w:t>“</w:t>
      </w:r>
      <w:r w:rsidR="0058476E">
        <w:rPr>
          <w:rFonts w:hint="eastAsia"/>
        </w:rPr>
        <w:t>应江湖那么心心念念的想你死，你就不能满足一下人家？</w:t>
      </w:r>
      <w:r>
        <w:rPr>
          <w:rFonts w:hint="eastAsia"/>
        </w:rPr>
        <w:t>”</w:t>
      </w:r>
    </w:p>
    <w:p w14:paraId="2267108C" w14:textId="77777777" w:rsidR="0058476E" w:rsidRDefault="0058476E" w:rsidP="00206351">
      <w:r>
        <w:rPr>
          <w:rFonts w:hint="eastAsia"/>
        </w:rPr>
        <w:t>陆三阴听着大为恼火，说道：“我满足了他，我就死了。”</w:t>
      </w:r>
    </w:p>
    <w:p w14:paraId="66F28D9E" w14:textId="77777777" w:rsidR="00F87844" w:rsidRDefault="00F87844" w:rsidP="00206351">
      <w:r>
        <w:rPr>
          <w:rFonts w:hint="eastAsia"/>
        </w:rPr>
        <w:t>“那我真没办法了，你好死不送。”</w:t>
      </w:r>
    </w:p>
    <w:p w14:paraId="022FE089" w14:textId="77777777" w:rsidR="00F87844" w:rsidRDefault="00F87844" w:rsidP="00206351">
      <w:r w:rsidRPr="00F87844">
        <w:rPr>
          <w:rFonts w:hint="eastAsia"/>
        </w:rPr>
        <w:t>说完这句话，</w:t>
      </w:r>
      <w:r>
        <w:rPr>
          <w:rFonts w:hint="eastAsia"/>
        </w:rPr>
        <w:t>阿漂哥转身</w:t>
      </w:r>
      <w:r w:rsidRPr="00F87844">
        <w:rPr>
          <w:rFonts w:hint="eastAsia"/>
        </w:rPr>
        <w:t>，</w:t>
      </w:r>
      <w:r>
        <w:rPr>
          <w:rFonts w:hint="eastAsia"/>
        </w:rPr>
        <w:t>离开了房间。</w:t>
      </w:r>
    </w:p>
    <w:p w14:paraId="01C59E19" w14:textId="77777777" w:rsidR="00C62767" w:rsidRDefault="00C62767" w:rsidP="00206351">
      <w:r>
        <w:rPr>
          <w:rFonts w:hint="eastAsia"/>
        </w:rPr>
        <w:t>陆三阴有些颓然地坐在床边，认真思考了好一阵，</w:t>
      </w:r>
      <w:r w:rsidR="00036FF2">
        <w:rPr>
          <w:rFonts w:hint="eastAsia"/>
        </w:rPr>
        <w:t>想不出任何头绪，便看起书来。</w:t>
      </w:r>
    </w:p>
    <w:p w14:paraId="154ECCA6" w14:textId="77777777" w:rsidR="00486090" w:rsidRDefault="00486090" w:rsidP="00206351">
      <w:r>
        <w:rPr>
          <w:rFonts w:hint="eastAsia"/>
        </w:rPr>
        <w:t>过了好一会儿，盛飞羽推</w:t>
      </w:r>
      <w:r w:rsidR="00036FF2">
        <w:rPr>
          <w:rFonts w:hint="eastAsia"/>
        </w:rPr>
        <w:t>门走了进来，端了一碗药到床边，给西门纤纤服下，然后瞥看陆三阴正在读那本书。</w:t>
      </w:r>
    </w:p>
    <w:p w14:paraId="0B0DC330" w14:textId="77777777" w:rsidR="00FA1288" w:rsidRDefault="00FA1288" w:rsidP="00206351">
      <w:r>
        <w:rPr>
          <w:rFonts w:hint="eastAsia"/>
        </w:rPr>
        <w:t>“你也喜欢这本书啊？”</w:t>
      </w:r>
    </w:p>
    <w:p w14:paraId="2A05ADD9" w14:textId="77777777" w:rsidR="00036FF2" w:rsidRDefault="007762D0" w:rsidP="00206351">
      <w:r>
        <w:rPr>
          <w:rFonts w:hint="eastAsia"/>
        </w:rPr>
        <w:t>陆三阴愣了愣，问道：“飞羽姑娘也读过这本书？”</w:t>
      </w:r>
    </w:p>
    <w:p w14:paraId="36EB21F6" w14:textId="77777777" w:rsidR="007762D0" w:rsidRDefault="007762D0" w:rsidP="00206351">
      <w:r>
        <w:rPr>
          <w:rFonts w:hint="eastAsia"/>
        </w:rPr>
        <w:t>盛飞羽说道：“</w:t>
      </w:r>
      <w:r w:rsidR="00BC21AF">
        <w:rPr>
          <w:rFonts w:hint="eastAsia"/>
        </w:rPr>
        <w:t>据我们家族的记载，</w:t>
      </w:r>
      <w:r>
        <w:rPr>
          <w:rFonts w:hint="eastAsia"/>
        </w:rPr>
        <w:t>书上的两个人，</w:t>
      </w:r>
      <w:r w:rsidR="00BC21AF">
        <w:rPr>
          <w:rFonts w:hint="eastAsia"/>
        </w:rPr>
        <w:t>好像</w:t>
      </w:r>
      <w:r w:rsidR="00E20FA6">
        <w:rPr>
          <w:rFonts w:hint="eastAsia"/>
        </w:rPr>
        <w:t>和我曾祖父是一个时代的，按照我曾祖父的年纪，应该是你们两境所谓的百年断层之前吧！</w:t>
      </w:r>
      <w:r>
        <w:rPr>
          <w:rFonts w:hint="eastAsia"/>
        </w:rPr>
        <w:t>”</w:t>
      </w:r>
    </w:p>
    <w:p w14:paraId="7582B09B" w14:textId="77777777" w:rsidR="00BC21AF" w:rsidRDefault="0006130D" w:rsidP="00206351">
      <w:r>
        <w:rPr>
          <w:rFonts w:hint="eastAsia"/>
        </w:rPr>
        <w:lastRenderedPageBreak/>
        <w:t>陆三阴大为震撼，说道：“也就是说，这书中记载的故事，有可能就是</w:t>
      </w:r>
      <w:r w:rsidR="007822E0">
        <w:rPr>
          <w:rFonts w:hint="eastAsia"/>
        </w:rPr>
        <w:t>你们两境所谓的</w:t>
      </w:r>
      <w:r>
        <w:rPr>
          <w:rFonts w:hint="eastAsia"/>
        </w:rPr>
        <w:t>百年断层前的故事？”</w:t>
      </w:r>
    </w:p>
    <w:p w14:paraId="31BE2D22" w14:textId="77777777" w:rsidR="0006130D" w:rsidRDefault="0006130D" w:rsidP="00206351">
      <w:r>
        <w:rPr>
          <w:rFonts w:hint="eastAsia"/>
        </w:rPr>
        <w:t>盛飞羽说道：“阿漂说过，世间杜撰者何其之中，就算以百年为背景写几段故事，也未必见得是真。”</w:t>
      </w:r>
    </w:p>
    <w:p w14:paraId="67D650E2" w14:textId="77777777" w:rsidR="00A04A89" w:rsidRDefault="00A04A89" w:rsidP="00206351">
      <w:r>
        <w:rPr>
          <w:rFonts w:hint="eastAsia"/>
        </w:rPr>
        <w:t>陆三阴说道：“但你的曾祖父却是真的。”</w:t>
      </w:r>
    </w:p>
    <w:p w14:paraId="23E9DEA5" w14:textId="77777777" w:rsidR="006506F9" w:rsidRDefault="006506F9" w:rsidP="00206351">
      <w:r>
        <w:rPr>
          <w:rFonts w:hint="eastAsia"/>
        </w:rPr>
        <w:t>盛飞羽说道：“我的名字虽然是他取的，但我也没见过他，家族里对他的记载也不清楚，</w:t>
      </w:r>
      <w:r w:rsidR="00A86AC0">
        <w:rPr>
          <w:rFonts w:hint="eastAsia"/>
        </w:rPr>
        <w:t>我只知道他是一位冒险家</w:t>
      </w:r>
      <w:r>
        <w:rPr>
          <w:rFonts w:hint="eastAsia"/>
        </w:rPr>
        <w:t>。”</w:t>
      </w:r>
    </w:p>
    <w:p w14:paraId="5E0F3309" w14:textId="77777777" w:rsidR="00A86AC0" w:rsidRDefault="008B394C" w:rsidP="00206351">
      <w:r>
        <w:rPr>
          <w:rFonts w:hint="eastAsia"/>
        </w:rPr>
        <w:t>陆三阴看着她，说道：“听你的语气，你很崇拜他。”</w:t>
      </w:r>
    </w:p>
    <w:p w14:paraId="0825CAF9" w14:textId="77777777" w:rsidR="008B394C" w:rsidRPr="007762D0" w:rsidRDefault="00611E26" w:rsidP="00206351">
      <w:r>
        <w:rPr>
          <w:rFonts w:hint="eastAsia"/>
        </w:rPr>
        <w:t>盛飞羽嘴角微微上扬，露出了幸福喜悦的笑容，说</w:t>
      </w:r>
      <w:r w:rsidR="008B394C">
        <w:rPr>
          <w:rFonts w:hint="eastAsia"/>
        </w:rPr>
        <w:t>道：“曾祖父从两境渡海而来，带来了数不尽的金银财宝，在我的国家与曾祖父结婚，生下我的爷爷后就离开了，我想跟随他的脚</w:t>
      </w:r>
      <w:r w:rsidR="00AD07E3">
        <w:rPr>
          <w:rFonts w:hint="eastAsia"/>
        </w:rPr>
        <w:t>步，后来就遇到了阿漂，就像曾祖母遇到曾祖父那样，真是美丽的童话。</w:t>
      </w:r>
      <w:r w:rsidR="008B394C">
        <w:rPr>
          <w:rFonts w:hint="eastAsia"/>
        </w:rPr>
        <w:t>”</w:t>
      </w:r>
    </w:p>
    <w:p w14:paraId="2CE858BF" w14:textId="77777777" w:rsidR="00611E26" w:rsidRDefault="00611E26" w:rsidP="00206351">
      <w:r>
        <w:rPr>
          <w:rFonts w:hint="eastAsia"/>
        </w:rPr>
        <w:t>陆三阴愣了愣，分不清她这话夸的是她的曾祖父，还是阿漂哥，不知如何接话，但想到阿漂哥这种瘪三竟有如此清丽脱俗的女子衷情于他，而他竟似一幅避之犹恐不及的态度，不禁有些感慨，难道真的是人渣更受人喜欢？</w:t>
      </w:r>
    </w:p>
    <w:p w14:paraId="68A16A41" w14:textId="77777777" w:rsidR="00C01E31" w:rsidRDefault="00C01E31" w:rsidP="00206351">
      <w:r>
        <w:rPr>
          <w:rFonts w:hint="eastAsia"/>
        </w:rPr>
        <w:t>盛飞羽见他有些失神，问道：“你在想什么？”</w:t>
      </w:r>
    </w:p>
    <w:p w14:paraId="13763BC6" w14:textId="77777777" w:rsidR="008D62EE" w:rsidRDefault="008D62EE" w:rsidP="00206351">
      <w:r>
        <w:rPr>
          <w:rFonts w:hint="eastAsia"/>
        </w:rPr>
        <w:t>陆三阴如实说道：“但我觉得阿漂哥对你似乎刻意的若远若近。”</w:t>
      </w:r>
    </w:p>
    <w:p w14:paraId="39DFCD95" w14:textId="77777777" w:rsidR="008D62EE" w:rsidRDefault="008D62EE" w:rsidP="00206351">
      <w:r>
        <w:rPr>
          <w:rFonts w:hint="eastAsia"/>
        </w:rPr>
        <w:t>说完这句话，陆三阴很刻意的去看盛飞羽的神情变化，以为她多多少少有些失落，却不料她面上仍不改笑容，平静说道：“喜欢一个人是一种感觉，而不是一种态度，阿漂对我如何，我对他亦是如此。”</w:t>
      </w:r>
    </w:p>
    <w:p w14:paraId="59DE9EE0" w14:textId="77777777" w:rsidR="003340CD" w:rsidRDefault="003340CD" w:rsidP="00206351">
      <w:r>
        <w:rPr>
          <w:rFonts w:hint="eastAsia"/>
        </w:rPr>
        <w:t>陆三阴有些不能理解她这些话，盛飞羽只是笑笑，不再多作解释，起身告辞。</w:t>
      </w:r>
    </w:p>
    <w:p w14:paraId="4C81D7BB" w14:textId="77777777" w:rsidR="003340CD" w:rsidRDefault="003340CD" w:rsidP="00206351">
      <w:r>
        <w:rPr>
          <w:rFonts w:hint="eastAsia"/>
        </w:rPr>
        <w:t>陆三阴起身与她见礼告辞后，忽然想到宁溪的事情来，这几日忙于止戈山的事情，甚少看到宁溪，便问道：“飞羽姑娘，最近可有看到我的好友宁溪？”</w:t>
      </w:r>
    </w:p>
    <w:p w14:paraId="2C3E1167" w14:textId="77777777" w:rsidR="003340CD" w:rsidRDefault="003340CD" w:rsidP="00206351">
      <w:r>
        <w:rPr>
          <w:rFonts w:hint="eastAsia"/>
        </w:rPr>
        <w:t>盛飞羽终于想了起来，有些抱歉地说道：“</w:t>
      </w:r>
      <w:r w:rsidR="0097182B">
        <w:rPr>
          <w:rFonts w:hint="eastAsia"/>
        </w:rPr>
        <w:t>她让我告诉你，她在找人，叫你不用念着她，这事被我给忘了了，不好</w:t>
      </w:r>
      <w:r>
        <w:rPr>
          <w:rFonts w:hint="eastAsia"/>
        </w:rPr>
        <w:t>意思。”</w:t>
      </w:r>
    </w:p>
    <w:p w14:paraId="642E688B" w14:textId="77777777" w:rsidR="0097182B" w:rsidRDefault="0097182B" w:rsidP="00206351">
      <w:r>
        <w:rPr>
          <w:rFonts w:hint="eastAsia"/>
        </w:rPr>
        <w:t>陆三阴笑了笑，将她送出门外。</w:t>
      </w:r>
    </w:p>
    <w:p w14:paraId="636D8B50" w14:textId="77777777" w:rsidR="00136275" w:rsidRDefault="0097182B" w:rsidP="00206351">
      <w:r>
        <w:rPr>
          <w:rFonts w:hint="eastAsia"/>
        </w:rPr>
        <w:t>送走盛飞羽后，陆三阴坐在床边，低头看着西门纤</w:t>
      </w:r>
      <w:r w:rsidR="0093500B">
        <w:rPr>
          <w:rFonts w:hint="eastAsia"/>
        </w:rPr>
        <w:t>纤的脸，看了很长时间，看着她的脸，他想到了很多事情</w:t>
      </w:r>
      <w:r w:rsidR="00611E26" w:rsidRPr="00611E26">
        <w:rPr>
          <w:rFonts w:hint="eastAsia"/>
        </w:rPr>
        <w:t>。</w:t>
      </w:r>
    </w:p>
    <w:p w14:paraId="7C866EB3" w14:textId="77777777" w:rsidR="0093500B" w:rsidRDefault="0093500B" w:rsidP="00206351">
      <w:r>
        <w:rPr>
          <w:rFonts w:hint="eastAsia"/>
        </w:rPr>
        <w:t>不久之前，在火海之中，西门纤纤忽然问他，他说的那些是不是真的，那些指的自然是他说喜欢她的事情，虽然他刻意把柴桑也混了进去，但西门纤纤问出这问题时，他仍是有些不知所措，所以他用了另一种方式去回答，那就是关于豆腐的问题。</w:t>
      </w:r>
    </w:p>
    <w:p w14:paraId="4C51C5C8" w14:textId="77777777" w:rsidR="00F815CA" w:rsidRDefault="00F815CA" w:rsidP="00206351">
      <w:r>
        <w:rPr>
          <w:rFonts w:hint="eastAsia"/>
        </w:rPr>
        <w:t>她说要是冲出那片火海之后，还没成红烧的，你就吃吧！</w:t>
      </w:r>
    </w:p>
    <w:p w14:paraId="781D7420" w14:textId="77777777" w:rsidR="00F815CA" w:rsidRDefault="00F815CA" w:rsidP="00206351">
      <w:r>
        <w:rPr>
          <w:rFonts w:hint="eastAsia"/>
        </w:rPr>
        <w:t>现在不就是这个时候？</w:t>
      </w:r>
    </w:p>
    <w:p w14:paraId="1CFCF41A" w14:textId="77777777" w:rsidR="006473A5" w:rsidRDefault="00F815CA" w:rsidP="006473A5">
      <w:r>
        <w:rPr>
          <w:rFonts w:hint="eastAsia"/>
        </w:rPr>
        <w:t>陆三阴的脑中闪过一丝这样的念头，</w:t>
      </w:r>
      <w:r w:rsidR="006473A5">
        <w:rPr>
          <w:rFonts w:hint="eastAsia"/>
        </w:rPr>
        <w:t>然后他想到了那夜在青思池畔的情景来，此情此景何其相似，他又想到了那辆挂着宫灯的马车，想到阿漂哥对飞羽姑娘的情愫，他忽然明白了很多事情。</w:t>
      </w:r>
    </w:p>
    <w:p w14:paraId="2F2D4251" w14:textId="77777777" w:rsidR="006473A5" w:rsidRPr="00C7421E" w:rsidRDefault="006473A5" w:rsidP="00206351">
      <w:r>
        <w:rPr>
          <w:rFonts w:hint="eastAsia"/>
        </w:rPr>
        <w:t>近在咫尺的陪伴，与遥不可及的奢求，两种难以抉择的取舍，交织于心，不停地挣扎大概就是阿漂哥对飞羽姑娘的情感，也是他对纤纤的情愫。</w:t>
      </w:r>
    </w:p>
    <w:p w14:paraId="7655F217" w14:textId="77777777" w:rsidR="00053A42" w:rsidRDefault="00F815CA" w:rsidP="00206351">
      <w:r>
        <w:rPr>
          <w:rFonts w:hint="eastAsia"/>
        </w:rPr>
        <w:t>他伸手</w:t>
      </w:r>
      <w:r w:rsidR="00053A42">
        <w:rPr>
          <w:rFonts w:hint="eastAsia"/>
        </w:rPr>
        <w:t>用食指轻轻戳着她的脸颊，感慨说道：“纤纤啊纤纤，你没变成烧豆腐，却变成了睡豆腐，这让我如何下口啊！”</w:t>
      </w:r>
    </w:p>
    <w:p w14:paraId="5A35664C" w14:textId="77777777" w:rsidR="00C7421E" w:rsidRDefault="00C7421E" w:rsidP="00206351">
      <w:r>
        <w:rPr>
          <w:rFonts w:hint="eastAsia"/>
        </w:rPr>
        <w:t>他站起身来，撕下一层布缦当作剑袋包住青渊剑，又望了西门纤纤片刻，带着复杂的情绪，说道：“如果这次死不了，再来好好考虑这个问题吧！”</w:t>
      </w:r>
    </w:p>
    <w:p w14:paraId="4DA25AE2" w14:textId="77777777" w:rsidR="00F815CA" w:rsidRDefault="00CB5819" w:rsidP="00206351">
      <w:r>
        <w:rPr>
          <w:rFonts w:hint="eastAsia"/>
        </w:rPr>
        <w:t>陆三阴长叹一口气，转身</w:t>
      </w:r>
      <w:r w:rsidR="002E6BED">
        <w:rPr>
          <w:rFonts w:hint="eastAsia"/>
        </w:rPr>
        <w:t>离开了房间，朝着止戈山走去。</w:t>
      </w:r>
    </w:p>
    <w:p w14:paraId="688571CE" w14:textId="77777777" w:rsidR="0082775B" w:rsidRPr="004A2133" w:rsidRDefault="0082775B"/>
    <w:p w14:paraId="626BE6A4" w14:textId="77777777" w:rsidR="001502E1" w:rsidRDefault="00930688" w:rsidP="007B6C1A">
      <w:pPr>
        <w:pStyle w:val="3"/>
      </w:pPr>
      <w:r>
        <w:rPr>
          <w:rFonts w:hint="eastAsia"/>
        </w:rPr>
        <w:lastRenderedPageBreak/>
        <w:t>第六十六</w:t>
      </w:r>
      <w:r w:rsidR="00C33182">
        <w:rPr>
          <w:rFonts w:hint="eastAsia"/>
        </w:rPr>
        <w:t>章燕落，燕啼，燕悲欢</w:t>
      </w:r>
    </w:p>
    <w:p w14:paraId="607C169D" w14:textId="77777777" w:rsidR="00B41170" w:rsidRDefault="0096494C">
      <w:r>
        <w:rPr>
          <w:rFonts w:hint="eastAsia"/>
        </w:rPr>
        <w:t>陆三阴从单身客栈里走出来，抬头看了看天，</w:t>
      </w:r>
      <w:r w:rsidR="00B41170">
        <w:rPr>
          <w:rFonts w:hint="eastAsia"/>
        </w:rPr>
        <w:t>繁星洒满天空，宛若散落的棋子。</w:t>
      </w:r>
    </w:p>
    <w:p w14:paraId="137C7A9A" w14:textId="77777777" w:rsidR="00B41170" w:rsidRDefault="00B41170" w:rsidP="00B41170">
      <w:r>
        <w:rPr>
          <w:rFonts w:hint="eastAsia"/>
        </w:rPr>
        <w:t>想到应江湖给他布的这一局，心情顿时美丽不起来，他为了争取止戈流解散的时间，戏弄了应江湖一番，</w:t>
      </w:r>
      <w:r w:rsidR="00987E9C">
        <w:rPr>
          <w:rFonts w:hint="eastAsia"/>
        </w:rPr>
        <w:t>应江湖立即回敬了海棠花这一局，把西门纤纤等人搞得十分凄惨落魄，若非应江湖的最终目标是自己，只怕纤纤很难活下来。</w:t>
      </w:r>
    </w:p>
    <w:p w14:paraId="29781933" w14:textId="77777777" w:rsidR="006D6CB8" w:rsidRPr="00B41170" w:rsidRDefault="00D7640A">
      <w:r>
        <w:rPr>
          <w:rFonts w:hint="eastAsia"/>
        </w:rPr>
        <w:t>陆三阴心中稍稍宽慰，但一想到自己是最终目标，心情又变得沉重起来，从海棠花这一局来看，他今夜能活下去的几率几乎为零。</w:t>
      </w:r>
    </w:p>
    <w:p w14:paraId="7F6B764A" w14:textId="77777777" w:rsidR="00260966" w:rsidRDefault="00BA6066">
      <w:r>
        <w:rPr>
          <w:rFonts w:hint="eastAsia"/>
        </w:rPr>
        <w:t>所以</w:t>
      </w:r>
      <w:r w:rsidR="00260966">
        <w:rPr>
          <w:rFonts w:hint="eastAsia"/>
        </w:rPr>
        <w:t>他没有着急赶路，因为走得太快，会给他一种赶着去送死的感觉。</w:t>
      </w:r>
    </w:p>
    <w:p w14:paraId="58A600FF" w14:textId="77777777" w:rsidR="006D6CB8" w:rsidRDefault="00B603B1">
      <w:r>
        <w:rPr>
          <w:rFonts w:hint="eastAsia"/>
        </w:rPr>
        <w:t>夜色渐深，百里城的灯火熄了一半，街道有些昏暗，他走着走着，撞到了几颗石子，差点跌了一跤。</w:t>
      </w:r>
    </w:p>
    <w:p w14:paraId="73812A40" w14:textId="77777777" w:rsidR="00B603B1" w:rsidRDefault="00B603B1">
      <w:r>
        <w:rPr>
          <w:rFonts w:hint="eastAsia"/>
        </w:rPr>
        <w:t>陆三阴十分恼火，低身捡起那颗石子，朝远方掷去。</w:t>
      </w:r>
    </w:p>
    <w:p w14:paraId="3D3EBD81" w14:textId="77777777" w:rsidR="00B603B1" w:rsidRDefault="00B603B1">
      <w:r>
        <w:rPr>
          <w:rFonts w:hint="eastAsia"/>
        </w:rPr>
        <w:t>片刻之后，前方忽然传来一声惨叫。</w:t>
      </w:r>
    </w:p>
    <w:p w14:paraId="2AF8D934" w14:textId="77777777" w:rsidR="00B603B1" w:rsidRDefault="00B603B1">
      <w:r>
        <w:rPr>
          <w:rFonts w:hint="eastAsia"/>
        </w:rPr>
        <w:t>一只燕子落了下来。</w:t>
      </w:r>
    </w:p>
    <w:p w14:paraId="27B1637A" w14:textId="77777777" w:rsidR="00B603B1" w:rsidRDefault="00B603B1">
      <w:r>
        <w:rPr>
          <w:rFonts w:hint="eastAsia"/>
        </w:rPr>
        <w:t>陆三阴眼前一亮，但心中全无悲悯，自己砸到人的愧疚感，因为那只燕子是燕悲欢。</w:t>
      </w:r>
    </w:p>
    <w:p w14:paraId="5B421304" w14:textId="77777777" w:rsidR="00B603B1" w:rsidRDefault="00B603B1">
      <w:r>
        <w:rPr>
          <w:rFonts w:hint="eastAsia"/>
        </w:rPr>
        <w:t>燕悲欢屈着身，捂着肚子，恶狠狠地朝陆三阴望来，但看到陆三阴的目光后，她眼中的恶意陡然变成了恐惧。</w:t>
      </w:r>
    </w:p>
    <w:p w14:paraId="10E0562D" w14:textId="77777777" w:rsidR="007C4EF0" w:rsidRDefault="00B603B1">
      <w:r>
        <w:rPr>
          <w:rFonts w:hint="eastAsia"/>
        </w:rPr>
        <w:t>陆三阴的目光，</w:t>
      </w:r>
      <w:r w:rsidR="0098251E">
        <w:rPr>
          <w:rFonts w:hint="eastAsia"/>
        </w:rPr>
        <w:t>比她更为凶狠，而且满是嘲弄与得意，就像看到了猎物一般，说道：</w:t>
      </w:r>
      <w:r w:rsidR="007C4EF0">
        <w:rPr>
          <w:rFonts w:hint="eastAsia"/>
        </w:rPr>
        <w:t>“交出海棠之果，我可饶你不死。”</w:t>
      </w:r>
    </w:p>
    <w:p w14:paraId="0956A809" w14:textId="77777777" w:rsidR="00283554" w:rsidRDefault="00283554">
      <w:r>
        <w:rPr>
          <w:rFonts w:hint="eastAsia"/>
        </w:rPr>
        <w:t>陆三阴</w:t>
      </w:r>
      <w:r w:rsidR="00137748">
        <w:rPr>
          <w:rFonts w:hint="eastAsia"/>
        </w:rPr>
        <w:t>缓缓抽出了</w:t>
      </w:r>
      <w:r>
        <w:rPr>
          <w:rFonts w:hint="eastAsia"/>
        </w:rPr>
        <w:t>剑胎</w:t>
      </w:r>
      <w:r w:rsidR="00137748">
        <w:rPr>
          <w:rFonts w:hint="eastAsia"/>
        </w:rPr>
        <w:t>，走着燕悲欢走去</w:t>
      </w:r>
      <w:r>
        <w:rPr>
          <w:rFonts w:hint="eastAsia"/>
        </w:rPr>
        <w:t>。</w:t>
      </w:r>
    </w:p>
    <w:p w14:paraId="5C7910C6" w14:textId="77777777" w:rsidR="00137748" w:rsidRDefault="00137748">
      <w:r>
        <w:rPr>
          <w:rFonts w:hint="eastAsia"/>
        </w:rPr>
        <w:t>不知道为什么，她竟没有面对陆三阴的勇气，</w:t>
      </w:r>
      <w:r w:rsidR="00D20612">
        <w:rPr>
          <w:rFonts w:hint="eastAsia"/>
        </w:rPr>
        <w:t>转身便逃。</w:t>
      </w:r>
    </w:p>
    <w:p w14:paraId="2B855BEA" w14:textId="77777777" w:rsidR="00673167" w:rsidRDefault="00673167">
      <w:r>
        <w:rPr>
          <w:rFonts w:hint="eastAsia"/>
        </w:rPr>
        <w:t>陆三阴自然不可能放她离开，冥月海棠之果，可以生死人肉白骨，解百毒，只要得到海棠之果，西门纤纤就有救了，他也不用去赴应江湖的鸿门宴。</w:t>
      </w:r>
    </w:p>
    <w:p w14:paraId="3623EDA2" w14:textId="77777777" w:rsidR="00673167" w:rsidRDefault="00673167">
      <w:r>
        <w:rPr>
          <w:rFonts w:hint="eastAsia"/>
        </w:rPr>
        <w:t>他刚起步，却又停了下来。</w:t>
      </w:r>
    </w:p>
    <w:p w14:paraId="1B604096" w14:textId="77777777" w:rsidR="00673167" w:rsidRDefault="00673167">
      <w:r>
        <w:rPr>
          <w:rFonts w:hint="eastAsia"/>
        </w:rPr>
        <w:t>因为燕悲欢也停了下来。</w:t>
      </w:r>
    </w:p>
    <w:p w14:paraId="569A8113" w14:textId="77777777" w:rsidR="003A327C" w:rsidRDefault="00673167">
      <w:r>
        <w:rPr>
          <w:rFonts w:hint="eastAsia"/>
        </w:rPr>
        <w:t>在她的前方，出现了一抹青色的身影。</w:t>
      </w:r>
    </w:p>
    <w:p w14:paraId="005693CB" w14:textId="77777777" w:rsidR="003A327C" w:rsidRDefault="003A327C">
      <w:r>
        <w:rPr>
          <w:rFonts w:hint="eastAsia"/>
        </w:rPr>
        <w:t>陆三阴</w:t>
      </w:r>
      <w:r w:rsidR="00930579">
        <w:rPr>
          <w:rFonts w:hint="eastAsia"/>
        </w:rPr>
        <w:t>脸色微变，</w:t>
      </w:r>
      <w:r>
        <w:rPr>
          <w:rFonts w:hint="eastAsia"/>
        </w:rPr>
        <w:t>来的人是那夜出现在止戈山的青衣刺客，也是宁溪一直找寻着的罗青邪。</w:t>
      </w:r>
    </w:p>
    <w:p w14:paraId="147076B7" w14:textId="77777777" w:rsidR="00673167" w:rsidRDefault="003A327C">
      <w:r>
        <w:rPr>
          <w:rFonts w:hint="eastAsia"/>
        </w:rPr>
        <w:t>燕悲欢眼中满是恐惧，转身看看陆三阴，又转身看看罗青邪，额角流下了冷汗。</w:t>
      </w:r>
    </w:p>
    <w:p w14:paraId="39870527" w14:textId="77777777" w:rsidR="00B9148E" w:rsidRDefault="00B9148E">
      <w:r>
        <w:rPr>
          <w:rFonts w:hint="eastAsia"/>
        </w:rPr>
        <w:t>她的生死，尽系在这两个青衣死神身上。</w:t>
      </w:r>
    </w:p>
    <w:p w14:paraId="0BDD73A2" w14:textId="77777777" w:rsidR="00B9148E" w:rsidRDefault="00B9148E">
      <w:r>
        <w:rPr>
          <w:rFonts w:hint="eastAsia"/>
        </w:rPr>
        <w:t>片刻的沉思，燕悲欢一咬牙，纵身朝罗青邪扑去。</w:t>
      </w:r>
    </w:p>
    <w:p w14:paraId="49A9B7F6" w14:textId="77777777" w:rsidR="00B9148E" w:rsidRDefault="00B9148E">
      <w:r>
        <w:rPr>
          <w:rFonts w:hint="eastAsia"/>
        </w:rPr>
        <w:t>燕刀霍然出鞘，划破沉寂的夜色，斩向罗青邪，誓要杀出一条生路。</w:t>
      </w:r>
    </w:p>
    <w:p w14:paraId="0F03355B" w14:textId="77777777" w:rsidR="00B9148E" w:rsidRDefault="003A3810">
      <w:r>
        <w:rPr>
          <w:rFonts w:hint="eastAsia"/>
        </w:rPr>
        <w:t>罗青邪剑动身动，原地只留下一道残影，随即青锋现芒，人已到燕悲欢身前，一剑斩落。</w:t>
      </w:r>
    </w:p>
    <w:p w14:paraId="0922A77F" w14:textId="77777777" w:rsidR="003A3810" w:rsidRDefault="003A3810">
      <w:r>
        <w:rPr>
          <w:rFonts w:hint="eastAsia"/>
        </w:rPr>
        <w:t>他这一剑后发而先至，燕悲欢刀势未成，力弱三分。</w:t>
      </w:r>
    </w:p>
    <w:p w14:paraId="118078E6" w14:textId="77777777" w:rsidR="009A5874" w:rsidRDefault="003A3810">
      <w:r>
        <w:rPr>
          <w:rFonts w:hint="eastAsia"/>
        </w:rPr>
        <w:t>刀剑相遇瞬间，燕悲欢横飞出来，落在陆三阴身前三米处。</w:t>
      </w:r>
    </w:p>
    <w:p w14:paraId="08AAC728" w14:textId="77777777" w:rsidR="007260F3" w:rsidRDefault="007260F3">
      <w:r>
        <w:rPr>
          <w:rFonts w:hint="eastAsia"/>
        </w:rPr>
        <w:t>燕悲欢望着罗青邪，眼中充满了震撼。</w:t>
      </w:r>
    </w:p>
    <w:p w14:paraId="1AA6F478" w14:textId="77777777" w:rsidR="007260F3" w:rsidRDefault="007260F3">
      <w:r>
        <w:rPr>
          <w:rFonts w:hint="eastAsia"/>
        </w:rPr>
        <w:t>陆三阴亦是如此，燕悲欢会败他并不意外，只是败得太快了，甚至连燕家的力生三重都来不及施展。</w:t>
      </w:r>
    </w:p>
    <w:p w14:paraId="11FD5625" w14:textId="77777777" w:rsidR="00AF244E" w:rsidRDefault="00AF244E">
      <w:r>
        <w:rPr>
          <w:rFonts w:hint="eastAsia"/>
        </w:rPr>
        <w:t>陆三阴眼中闪过一抹杀意，随即剑起如风，朝着燕悲欢刺去。</w:t>
      </w:r>
    </w:p>
    <w:p w14:paraId="3EDE85E9" w14:textId="77777777" w:rsidR="00AF244E" w:rsidRDefault="00AF244E">
      <w:r>
        <w:rPr>
          <w:rFonts w:hint="eastAsia"/>
        </w:rPr>
        <w:t>燕悲欢顿陷绝望之中，终也证实了她的猜想，</w:t>
      </w:r>
      <w:r w:rsidR="0009233B">
        <w:rPr>
          <w:rFonts w:hint="eastAsia"/>
        </w:rPr>
        <w:t>这也是她刚才攻击罗青邪的原因，罗青邪未必会致她于死地，而陆三阴一定会</w:t>
      </w:r>
      <w:r>
        <w:rPr>
          <w:rFonts w:hint="eastAsia"/>
        </w:rPr>
        <w:t>。</w:t>
      </w:r>
    </w:p>
    <w:p w14:paraId="79C40585" w14:textId="77777777" w:rsidR="00697220" w:rsidRDefault="00697220">
      <w:r>
        <w:rPr>
          <w:rFonts w:hint="eastAsia"/>
        </w:rPr>
        <w:t>生死之刻，罗青邪身影乍然飘至，一剑直刺而来。</w:t>
      </w:r>
    </w:p>
    <w:p w14:paraId="7014C343" w14:textId="77777777" w:rsidR="00697220" w:rsidRDefault="00697220">
      <w:r>
        <w:rPr>
          <w:rFonts w:hint="eastAsia"/>
        </w:rPr>
        <w:t>没有任何的技巧，只是一记平刺，便逼退了陆三阴对燕悲欢的杀招。</w:t>
      </w:r>
    </w:p>
    <w:p w14:paraId="6793DC98" w14:textId="77777777" w:rsidR="00697220" w:rsidRDefault="00697220">
      <w:r>
        <w:rPr>
          <w:rFonts w:hint="eastAsia"/>
        </w:rPr>
        <w:t>陆三阴止住剑锋，后退到原来之地，低头看了眼剑胎，不由得叹了口气。</w:t>
      </w:r>
    </w:p>
    <w:p w14:paraId="2E82ABC8" w14:textId="77777777" w:rsidR="00697220" w:rsidRDefault="00697220">
      <w:r>
        <w:rPr>
          <w:rFonts w:hint="eastAsia"/>
        </w:rPr>
        <w:lastRenderedPageBreak/>
        <w:t>剑叹长</w:t>
      </w:r>
      <w:r w:rsidR="0014271A">
        <w:rPr>
          <w:rFonts w:hint="eastAsia"/>
        </w:rPr>
        <w:t>不尽一寸，罗青邪的剑长三寸，平刺对平刺，他一定会被穿个透心凉，所以他只能退。</w:t>
      </w:r>
    </w:p>
    <w:p w14:paraId="6604D518" w14:textId="77777777" w:rsidR="0014271A" w:rsidRDefault="0014271A">
      <w:r>
        <w:rPr>
          <w:rFonts w:hint="eastAsia"/>
        </w:rPr>
        <w:t>罗青邪看着陆三阴，说道：“她的命是我的，海棠之果也是我的。”</w:t>
      </w:r>
    </w:p>
    <w:p w14:paraId="626FF7D2" w14:textId="77777777" w:rsidR="00644396" w:rsidRDefault="00644396">
      <w:r>
        <w:rPr>
          <w:rFonts w:hint="eastAsia"/>
        </w:rPr>
        <w:t>陆三阴挑起了眉，说道：“至少要给我一样。”</w:t>
      </w:r>
    </w:p>
    <w:p w14:paraId="7C832806" w14:textId="77777777" w:rsidR="0009233B" w:rsidRPr="001E7520" w:rsidRDefault="001E7520">
      <w:r>
        <w:rPr>
          <w:rFonts w:hint="eastAsia"/>
        </w:rPr>
        <w:t>罗青邪没有说话，而是低头去看剑锋。</w:t>
      </w:r>
    </w:p>
    <w:p w14:paraId="4EA36E3B" w14:textId="77777777" w:rsidR="002B5EEC" w:rsidRDefault="0009233B" w:rsidP="0009233B">
      <w:r>
        <w:rPr>
          <w:rFonts w:hint="eastAsia"/>
        </w:rPr>
        <w:t>陆三阴</w:t>
      </w:r>
      <w:r w:rsidR="001E7520">
        <w:rPr>
          <w:rFonts w:hint="eastAsia"/>
        </w:rPr>
        <w:t>明白他的意思，想要就凭本事来取，</w:t>
      </w:r>
      <w:r w:rsidR="002B5EEC">
        <w:rPr>
          <w:rFonts w:hint="eastAsia"/>
        </w:rPr>
        <w:t>于是</w:t>
      </w:r>
      <w:r w:rsidR="001E7520">
        <w:rPr>
          <w:rFonts w:hint="eastAsia"/>
        </w:rPr>
        <w:t>扬了扬</w:t>
      </w:r>
      <w:r>
        <w:rPr>
          <w:rFonts w:hint="eastAsia"/>
        </w:rPr>
        <w:t>剑胎，</w:t>
      </w:r>
    </w:p>
    <w:p w14:paraId="6EC8B79B" w14:textId="77777777" w:rsidR="0009233B" w:rsidRDefault="002B5EEC" w:rsidP="0009233B">
      <w:r>
        <w:rPr>
          <w:rFonts w:hint="eastAsia"/>
        </w:rPr>
        <w:t>一瞬风起，起手即是青萍之末，</w:t>
      </w:r>
      <w:r w:rsidR="0009233B">
        <w:rPr>
          <w:rFonts w:hint="eastAsia"/>
        </w:rPr>
        <w:t>眨眼便到罗青邪身前。</w:t>
      </w:r>
    </w:p>
    <w:p w14:paraId="25389DE9" w14:textId="77777777" w:rsidR="0009233B" w:rsidRDefault="0009233B" w:rsidP="0009233B">
      <w:r>
        <w:rPr>
          <w:rFonts w:hint="eastAsia"/>
        </w:rPr>
        <w:t>风起于青萍之末，力发于毫末之间，及至力至，则如狂风暴雨，势若奔雷，这就是以速度求爆发的青萍之末剑理。</w:t>
      </w:r>
    </w:p>
    <w:p w14:paraId="080EBD01" w14:textId="77777777" w:rsidR="0009233B" w:rsidRDefault="0009233B" w:rsidP="0009233B">
      <w:r>
        <w:rPr>
          <w:rFonts w:hint="eastAsia"/>
        </w:rPr>
        <w:t>罗青邪在陆三阴剑起瞬间便升手去握剑柄，但并没有拔剑，待到陆三阴剑到之时，青锋出鞘，两剑再度交接，星火飞溅。</w:t>
      </w:r>
    </w:p>
    <w:p w14:paraId="38757C2C" w14:textId="77777777" w:rsidR="0009233B" w:rsidRDefault="0009233B" w:rsidP="0009233B">
      <w:r>
        <w:rPr>
          <w:rFonts w:hint="eastAsia"/>
        </w:rPr>
        <w:t>这一式，他并没有以破其爆发点，而是爆发对爆发。</w:t>
      </w:r>
    </w:p>
    <w:p w14:paraId="0E296F4A" w14:textId="77777777" w:rsidR="0009233B" w:rsidRDefault="0009233B" w:rsidP="0009233B">
      <w:r>
        <w:rPr>
          <w:rFonts w:hint="eastAsia"/>
        </w:rPr>
        <w:t>陆三阴收了剑胎，左手双指摸了摸剑胎上的余温，犹能感到一丝烫意。</w:t>
      </w:r>
    </w:p>
    <w:p w14:paraId="669F3269" w14:textId="77777777" w:rsidR="007260F3" w:rsidRDefault="009A5874" w:rsidP="0009233B">
      <w:r>
        <w:rPr>
          <w:rFonts w:hint="eastAsia"/>
        </w:rPr>
        <w:t>他</w:t>
      </w:r>
      <w:r w:rsidR="005A1B82">
        <w:rPr>
          <w:rFonts w:hint="eastAsia"/>
        </w:rPr>
        <w:t>叹了一口气，</w:t>
      </w:r>
      <w:r>
        <w:rPr>
          <w:rFonts w:hint="eastAsia"/>
        </w:rPr>
        <w:t>眼中满是赞叹，</w:t>
      </w:r>
      <w:r w:rsidR="00787746">
        <w:rPr>
          <w:rFonts w:hint="eastAsia"/>
        </w:rPr>
        <w:t>罗青邪不止是个顶尖杀手，更是绝代剑客，心想难怪燕悲欢会败得如此之快。</w:t>
      </w:r>
    </w:p>
    <w:p w14:paraId="045DDFC2" w14:textId="77777777" w:rsidR="00787746" w:rsidRDefault="00787746" w:rsidP="0009233B">
      <w:r>
        <w:rPr>
          <w:rFonts w:hint="eastAsia"/>
        </w:rPr>
        <w:t>燕家的力生三重是转移其他部位的力量集中到手臂处，加重力道，甚至形成二重力，三重力的效果。</w:t>
      </w:r>
    </w:p>
    <w:p w14:paraId="205DC163" w14:textId="77777777" w:rsidR="00787746" w:rsidRDefault="00787746" w:rsidP="00936946">
      <w:pPr>
        <w:spacing w:line="20" w:lineRule="atLeast"/>
        <w:rPr>
          <w:rFonts w:ascii="宋体" w:hAnsi="宋体" w:cs="宋体"/>
          <w:color w:val="000000"/>
          <w:kern w:val="0"/>
          <w:szCs w:val="21"/>
        </w:rPr>
      </w:pPr>
      <w:r>
        <w:rPr>
          <w:rFonts w:ascii="宋体" w:hAnsi="宋体" w:cs="宋体" w:hint="eastAsia"/>
          <w:color w:val="000000"/>
          <w:kern w:val="0"/>
          <w:szCs w:val="21"/>
        </w:rPr>
        <w:t>他的青萍之末的</w:t>
      </w:r>
      <w:r w:rsidR="00936946">
        <w:rPr>
          <w:rFonts w:ascii="宋体" w:hAnsi="宋体" w:cs="宋体" w:hint="eastAsia"/>
          <w:color w:val="000000"/>
          <w:kern w:val="0"/>
          <w:szCs w:val="21"/>
        </w:rPr>
        <w:t>剑理是以速度制造一个力量的爆发点，</w:t>
      </w:r>
      <w:r>
        <w:rPr>
          <w:rFonts w:ascii="宋体" w:hAnsi="宋体" w:cs="宋体" w:hint="eastAsia"/>
          <w:color w:val="000000"/>
          <w:kern w:val="0"/>
          <w:szCs w:val="21"/>
        </w:rPr>
        <w:t>从而获得巨大的力量。</w:t>
      </w:r>
    </w:p>
    <w:p w14:paraId="47D0B760"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而青衣人则相反，他的剑理是以速</w:t>
      </w:r>
      <w:r w:rsidR="00787746">
        <w:rPr>
          <w:rFonts w:ascii="宋体" w:hAnsi="宋体" w:cs="宋体" w:hint="eastAsia"/>
          <w:color w:val="000000"/>
          <w:kern w:val="0"/>
          <w:szCs w:val="21"/>
        </w:rPr>
        <w:t>度破力量的爆发点，也就是说在青萍之末的爆发点形成之前，他的剑路就被他打乱了，所以剑招应有的力量无法成型。</w:t>
      </w:r>
    </w:p>
    <w:p w14:paraId="2D17B17F" w14:textId="77777777" w:rsidR="00936946" w:rsidRDefault="00787746" w:rsidP="00936946">
      <w:pPr>
        <w:spacing w:line="20" w:lineRule="atLeast"/>
        <w:rPr>
          <w:rFonts w:ascii="宋体" w:hAnsi="宋体" w:cs="宋体"/>
          <w:color w:val="000000"/>
          <w:kern w:val="0"/>
          <w:szCs w:val="21"/>
        </w:rPr>
      </w:pPr>
      <w:r>
        <w:rPr>
          <w:rFonts w:ascii="宋体" w:hAnsi="宋体" w:cs="宋体" w:hint="eastAsia"/>
          <w:color w:val="000000"/>
          <w:kern w:val="0"/>
          <w:szCs w:val="21"/>
        </w:rPr>
        <w:t>这让他想起青思池罗青邪与柴桑的那一战来，</w:t>
      </w:r>
      <w:r w:rsidR="00936946">
        <w:rPr>
          <w:rFonts w:ascii="宋体" w:hAnsi="宋体" w:cs="宋体" w:hint="eastAsia"/>
          <w:color w:val="000000"/>
          <w:kern w:val="0"/>
          <w:szCs w:val="21"/>
        </w:rPr>
        <w:t>柴桑的刀路是以力量压制速度，</w:t>
      </w:r>
      <w:r>
        <w:rPr>
          <w:rFonts w:ascii="宋体" w:hAnsi="宋体" w:cs="宋体" w:hint="eastAsia"/>
          <w:color w:val="000000"/>
          <w:kern w:val="0"/>
          <w:szCs w:val="21"/>
        </w:rPr>
        <w:t>然而</w:t>
      </w:r>
      <w:r w:rsidR="00936946">
        <w:rPr>
          <w:rFonts w:ascii="宋体" w:hAnsi="宋体" w:cs="宋体" w:hint="eastAsia"/>
          <w:color w:val="000000"/>
          <w:kern w:val="0"/>
          <w:szCs w:val="21"/>
        </w:rPr>
        <w:t>在柴桑重刀</w:t>
      </w:r>
      <w:r>
        <w:rPr>
          <w:rFonts w:ascii="宋体" w:hAnsi="宋体" w:cs="宋体" w:hint="eastAsia"/>
          <w:color w:val="000000"/>
          <w:kern w:val="0"/>
          <w:szCs w:val="21"/>
        </w:rPr>
        <w:t>挥出之前，罗青绡的剑就攻向了柴桑发力的手臂，致使柴桑的刀无法挥出。</w:t>
      </w:r>
    </w:p>
    <w:p w14:paraId="010123E4" w14:textId="77777777" w:rsidR="00787746" w:rsidRDefault="00787746" w:rsidP="00936946">
      <w:pPr>
        <w:spacing w:line="20" w:lineRule="atLeast"/>
        <w:rPr>
          <w:rFonts w:ascii="宋体" w:hAnsi="宋体" w:cs="宋体"/>
          <w:color w:val="000000"/>
          <w:kern w:val="0"/>
          <w:szCs w:val="21"/>
        </w:rPr>
      </w:pPr>
      <w:r>
        <w:rPr>
          <w:rFonts w:ascii="宋体" w:hAnsi="宋体" w:cs="宋体" w:hint="eastAsia"/>
          <w:color w:val="000000"/>
          <w:kern w:val="0"/>
          <w:szCs w:val="21"/>
        </w:rPr>
        <w:t>罗青邪以速破力，能与柴桑这种的重刀手五五开，那一击击败燕悲欢自然不成问题。</w:t>
      </w:r>
    </w:p>
    <w:p w14:paraId="23CA91A2" w14:textId="77777777" w:rsidR="00787746" w:rsidRDefault="00787746" w:rsidP="00936946">
      <w:pPr>
        <w:spacing w:line="20" w:lineRule="atLeast"/>
        <w:rPr>
          <w:rFonts w:ascii="宋体" w:hAnsi="宋体" w:cs="宋体"/>
          <w:color w:val="000000"/>
          <w:kern w:val="0"/>
          <w:szCs w:val="21"/>
        </w:rPr>
      </w:pPr>
      <w:r>
        <w:rPr>
          <w:rFonts w:ascii="宋体" w:hAnsi="宋体" w:cs="宋体" w:hint="eastAsia"/>
          <w:color w:val="000000"/>
          <w:kern w:val="0"/>
          <w:szCs w:val="21"/>
        </w:rPr>
        <w:t>陆三阴沉默了片刻，看着罗青邪说道：“两样都归你了。”</w:t>
      </w:r>
    </w:p>
    <w:p w14:paraId="2D41C959" w14:textId="77777777" w:rsidR="0070772A" w:rsidRDefault="0070772A" w:rsidP="00936946">
      <w:pPr>
        <w:spacing w:line="20" w:lineRule="atLeast"/>
        <w:rPr>
          <w:rFonts w:ascii="宋体" w:hAnsi="宋体" w:cs="宋体"/>
          <w:color w:val="000000"/>
          <w:kern w:val="0"/>
          <w:szCs w:val="21"/>
        </w:rPr>
      </w:pPr>
      <w:r>
        <w:rPr>
          <w:rFonts w:ascii="宋体" w:hAnsi="宋体" w:cs="宋体" w:hint="eastAsia"/>
          <w:color w:val="000000"/>
          <w:kern w:val="0"/>
          <w:szCs w:val="21"/>
        </w:rPr>
        <w:t>罗青邪没有多余的表示，转身朝燕悲欢看去，燕悲欢下意识地后退了两步。</w:t>
      </w:r>
    </w:p>
    <w:p w14:paraId="4FD623F9" w14:textId="77777777" w:rsidR="0070772A" w:rsidRPr="0070772A" w:rsidRDefault="009849B8" w:rsidP="00936946">
      <w:pPr>
        <w:spacing w:line="20" w:lineRule="atLeast"/>
        <w:rPr>
          <w:rFonts w:ascii="宋体" w:hAnsi="宋体" w:cs="宋体"/>
          <w:color w:val="000000"/>
          <w:kern w:val="0"/>
          <w:szCs w:val="21"/>
        </w:rPr>
      </w:pPr>
      <w:r>
        <w:rPr>
          <w:rFonts w:ascii="宋体" w:hAnsi="宋体" w:cs="宋体" w:hint="eastAsia"/>
          <w:color w:val="000000"/>
          <w:kern w:val="0"/>
          <w:szCs w:val="21"/>
        </w:rPr>
        <w:t>罗青邪看着她，淡漠说道：</w:t>
      </w:r>
      <w:r w:rsidR="0070772A">
        <w:rPr>
          <w:rFonts w:ascii="宋体" w:hAnsi="宋体" w:cs="宋体" w:hint="eastAsia"/>
          <w:color w:val="000000"/>
          <w:kern w:val="0"/>
          <w:szCs w:val="21"/>
        </w:rPr>
        <w:t>“海棠之果交出来。”</w:t>
      </w:r>
    </w:p>
    <w:p w14:paraId="652EF856" w14:textId="77777777" w:rsidR="00787746" w:rsidRDefault="000A5D1F" w:rsidP="00936946">
      <w:pPr>
        <w:spacing w:line="20" w:lineRule="atLeast"/>
        <w:rPr>
          <w:rFonts w:ascii="宋体" w:hAnsi="宋体" w:cs="宋体"/>
          <w:color w:val="000000"/>
          <w:kern w:val="0"/>
          <w:szCs w:val="21"/>
        </w:rPr>
      </w:pPr>
      <w:r>
        <w:rPr>
          <w:rFonts w:ascii="宋体" w:hAnsi="宋体" w:cs="宋体" w:hint="eastAsia"/>
          <w:color w:val="000000"/>
          <w:kern w:val="0"/>
          <w:szCs w:val="21"/>
        </w:rPr>
        <w:t>燕悲欢眼中满是恐惧，却是缓缓站了起来，燕刀指着罗青邪，说道：“这不可能。”</w:t>
      </w:r>
    </w:p>
    <w:p w14:paraId="55F9DA8D" w14:textId="77777777" w:rsidR="00CA7F3B" w:rsidRDefault="00CA7F3B" w:rsidP="00936946">
      <w:pPr>
        <w:spacing w:line="20" w:lineRule="atLeast"/>
        <w:rPr>
          <w:rFonts w:ascii="宋体" w:hAnsi="宋体" w:cs="宋体"/>
          <w:color w:val="000000"/>
          <w:kern w:val="0"/>
          <w:szCs w:val="21"/>
        </w:rPr>
      </w:pPr>
      <w:r>
        <w:rPr>
          <w:rFonts w:ascii="宋体" w:hAnsi="宋体" w:cs="宋体" w:hint="eastAsia"/>
          <w:color w:val="000000"/>
          <w:kern w:val="0"/>
          <w:szCs w:val="21"/>
        </w:rPr>
        <w:t>罗青邪愣了愣，好似想到了什么人来，但这种错觉一闪而逝。</w:t>
      </w:r>
    </w:p>
    <w:p w14:paraId="6D422EDC" w14:textId="77777777" w:rsidR="00CA7F3B" w:rsidRDefault="00CA7F3B" w:rsidP="00936946">
      <w:pPr>
        <w:spacing w:line="20" w:lineRule="atLeast"/>
        <w:rPr>
          <w:rFonts w:ascii="宋体" w:hAnsi="宋体" w:cs="宋体"/>
          <w:color w:val="000000"/>
          <w:kern w:val="0"/>
          <w:szCs w:val="21"/>
        </w:rPr>
      </w:pPr>
      <w:r>
        <w:rPr>
          <w:rFonts w:ascii="宋体" w:hAnsi="宋体" w:cs="宋体" w:hint="eastAsia"/>
          <w:color w:val="000000"/>
          <w:kern w:val="0"/>
          <w:szCs w:val="21"/>
        </w:rPr>
        <w:t>“那你只有一刀的机会。”</w:t>
      </w:r>
    </w:p>
    <w:p w14:paraId="1F0C8D62" w14:textId="77777777" w:rsidR="00462B8B" w:rsidRDefault="00462B8B" w:rsidP="00462B8B">
      <w:r>
        <w:rPr>
          <w:rFonts w:ascii="宋体" w:hAnsi="宋体" w:cs="宋体" w:hint="eastAsia"/>
          <w:color w:val="000000"/>
          <w:kern w:val="0"/>
          <w:szCs w:val="21"/>
        </w:rPr>
        <w:t>燕悲欢深吸了口气，</w:t>
      </w:r>
      <w:r>
        <w:rPr>
          <w:rFonts w:hint="eastAsia"/>
        </w:rPr>
        <w:t>左足向前跨出半步，右腿滑退一步，屈身下压，作出起跑的姿势，燕刀向后划地，移到与右腿平行。</w:t>
      </w:r>
    </w:p>
    <w:p w14:paraId="3F98ABF6" w14:textId="77777777" w:rsidR="00B67C55" w:rsidRPr="00B67C55" w:rsidRDefault="00B67C55" w:rsidP="00462B8B">
      <w:r>
        <w:rPr>
          <w:rFonts w:hint="eastAsia"/>
        </w:rPr>
        <w:t>这是当时对付西门纤纤的那招，因为需要时间蓄力，所以刚才没能使出来，但是现在，青衣人既然给了她一刀的机会，那就不会打断她了。</w:t>
      </w:r>
    </w:p>
    <w:p w14:paraId="5F09E185" w14:textId="77777777" w:rsidR="00B67C55" w:rsidRDefault="00B67C55" w:rsidP="00462B8B">
      <w:r>
        <w:rPr>
          <w:rFonts w:hint="eastAsia"/>
        </w:rPr>
        <w:t>杀意在无声中弥漫而来。</w:t>
      </w:r>
    </w:p>
    <w:p w14:paraId="191D8D66" w14:textId="77777777" w:rsidR="00462B8B" w:rsidRDefault="00B67C55" w:rsidP="00462B8B">
      <w:r>
        <w:rPr>
          <w:rFonts w:hint="eastAsia"/>
        </w:rPr>
        <w:t>罗青邪青锋平指，淡漠以对。</w:t>
      </w:r>
    </w:p>
    <w:p w14:paraId="1DC652FB" w14:textId="77777777" w:rsidR="00B67C55" w:rsidRDefault="00B67C55" w:rsidP="00462B8B">
      <w:r>
        <w:rPr>
          <w:rFonts w:hint="eastAsia"/>
        </w:rPr>
        <w:t>“</w:t>
      </w:r>
      <w:r w:rsidR="00F322DA">
        <w:rPr>
          <w:rFonts w:hint="eastAsia"/>
        </w:rPr>
        <w:t>燕悲欢，拜候。</w:t>
      </w:r>
      <w:r>
        <w:rPr>
          <w:rFonts w:hint="eastAsia"/>
        </w:rPr>
        <w:t>”</w:t>
      </w:r>
    </w:p>
    <w:p w14:paraId="5C6A2140" w14:textId="77777777" w:rsidR="00B67C55" w:rsidRDefault="008B5FDD" w:rsidP="00B67C55">
      <w:r>
        <w:rPr>
          <w:rFonts w:hint="eastAsia"/>
        </w:rPr>
        <w:t>燕悲欢倏然</w:t>
      </w:r>
      <w:r w:rsidR="00B67C55">
        <w:rPr>
          <w:rFonts w:hint="eastAsia"/>
        </w:rPr>
        <w:t>刀动，</w:t>
      </w:r>
      <w:r>
        <w:rPr>
          <w:rFonts w:hint="eastAsia"/>
        </w:rPr>
        <w:t>划破冷冷夜色，蓄力已足，</w:t>
      </w:r>
      <w:r w:rsidR="00B67C55">
        <w:rPr>
          <w:rFonts w:hint="eastAsia"/>
        </w:rPr>
        <w:t>雷霆</w:t>
      </w:r>
      <w:r>
        <w:rPr>
          <w:rFonts w:hint="eastAsia"/>
        </w:rPr>
        <w:t>之势已成</w:t>
      </w:r>
      <w:r w:rsidR="00B67C55">
        <w:rPr>
          <w:rFonts w:hint="eastAsia"/>
        </w:rPr>
        <w:t>，</w:t>
      </w:r>
      <w:r>
        <w:rPr>
          <w:rFonts w:hint="eastAsia"/>
        </w:rPr>
        <w:t>身起如燕飞，瞬杀而至。</w:t>
      </w:r>
    </w:p>
    <w:p w14:paraId="6E8A8BAF" w14:textId="77777777" w:rsidR="00F322DA" w:rsidRDefault="00F322DA" w:rsidP="00B67C55">
      <w:r>
        <w:rPr>
          <w:rFonts w:hint="eastAsia"/>
        </w:rPr>
        <w:t>罗青邪身不动，剑起如虹，宛若剑出青萍，一时秋风肃杀，剑竟横空。</w:t>
      </w:r>
    </w:p>
    <w:p w14:paraId="541DA6F1" w14:textId="77777777" w:rsidR="00F322DA" w:rsidRDefault="00F322DA" w:rsidP="00B67C55">
      <w:r>
        <w:rPr>
          <w:rFonts w:hint="eastAsia"/>
        </w:rPr>
        <w:t>刀剑相击，一声铿然。</w:t>
      </w:r>
    </w:p>
    <w:p w14:paraId="109A5AD3" w14:textId="77777777" w:rsidR="00F322DA" w:rsidRDefault="00F322DA" w:rsidP="00B67C55">
      <w:r>
        <w:rPr>
          <w:rFonts w:hint="eastAsia"/>
        </w:rPr>
        <w:t>罗青邪人不动，剑亦不动，燕悲欢刀势</w:t>
      </w:r>
      <w:r w:rsidR="002A52E0">
        <w:rPr>
          <w:rFonts w:hint="eastAsia"/>
        </w:rPr>
        <w:t>纵有千钧之力，竟难撼其半分。</w:t>
      </w:r>
    </w:p>
    <w:p w14:paraId="0C9AFA04" w14:textId="77777777" w:rsidR="006571CC" w:rsidRDefault="006571CC" w:rsidP="00B67C55">
      <w:r>
        <w:rPr>
          <w:rFonts w:hint="eastAsia"/>
        </w:rPr>
        <w:t>燕悲欢并未气馁，左手向后扬起，左手之力转移到右手上来，二重力涌上，势要一举破敌。</w:t>
      </w:r>
    </w:p>
    <w:p w14:paraId="3076291F" w14:textId="77777777" w:rsidR="006571CC" w:rsidRDefault="006571CC" w:rsidP="00B67C55">
      <w:r>
        <w:rPr>
          <w:rFonts w:hint="eastAsia"/>
        </w:rPr>
        <w:t>罗青邪淡漠一笑，人犹不动，剑锋向上轻挑，燕悲欢刀势向上急驰，罗青邪趁势反转剑锋，以剑柄击在其胸口之上。</w:t>
      </w:r>
    </w:p>
    <w:p w14:paraId="4014508B" w14:textId="77777777" w:rsidR="006571CC" w:rsidRDefault="006571CC" w:rsidP="00B67C55">
      <w:r>
        <w:rPr>
          <w:rFonts w:hint="eastAsia"/>
        </w:rPr>
        <w:t>一声闷哼，鲜血飞溅而出，燕悲欢再次横飞出来，重重撞在街道尽头的墙上。</w:t>
      </w:r>
    </w:p>
    <w:p w14:paraId="6662CCDF" w14:textId="77777777" w:rsidR="00155C64" w:rsidRDefault="00155C64" w:rsidP="00B67C55">
      <w:r>
        <w:rPr>
          <w:rFonts w:hint="eastAsia"/>
        </w:rPr>
        <w:t>罗青邪缓步朝她走去，同时伸出左手，向她讨取海棠花之果。</w:t>
      </w:r>
    </w:p>
    <w:p w14:paraId="775A61D2" w14:textId="77777777" w:rsidR="00155C64" w:rsidRDefault="00155C64" w:rsidP="00B67C55">
      <w:r>
        <w:rPr>
          <w:rFonts w:hint="eastAsia"/>
        </w:rPr>
        <w:lastRenderedPageBreak/>
        <w:t>燕悲欢瘫坐在地上，伸手抹掉唇边的鲜血，缓缓摇了摇头。</w:t>
      </w:r>
    </w:p>
    <w:p w14:paraId="6167BB2F" w14:textId="77777777" w:rsidR="002764C5" w:rsidRDefault="002764C5" w:rsidP="00B67C55">
      <w:r>
        <w:rPr>
          <w:rFonts w:hint="eastAsia"/>
        </w:rPr>
        <w:t>罗青邪顿时失了兴致，脸色骤然变冷，剑上杀意陡升，化成一道残影，向着燕悲欢斩去。</w:t>
      </w:r>
    </w:p>
    <w:p w14:paraId="6384EAB1" w14:textId="77777777" w:rsidR="002764C5" w:rsidRDefault="000D7914" w:rsidP="00B67C55">
      <w:r>
        <w:rPr>
          <w:rFonts w:hint="eastAsia"/>
        </w:rPr>
        <w:t>便在这时，燕悲欢身前落下一刀一剑，挡住了罗青邪必杀的一刀。</w:t>
      </w:r>
    </w:p>
    <w:p w14:paraId="7D2C625C" w14:textId="77777777" w:rsidR="00FD5672" w:rsidRDefault="00FD5672" w:rsidP="00B67C55">
      <w:r>
        <w:rPr>
          <w:rFonts w:hint="eastAsia"/>
        </w:rPr>
        <w:t>燕悲欢趁势站了起来，扶着墙离开了现场。</w:t>
      </w:r>
    </w:p>
    <w:p w14:paraId="2AC6705D" w14:textId="77777777" w:rsidR="00467406" w:rsidRDefault="00467406" w:rsidP="00B67C55">
      <w:r>
        <w:rPr>
          <w:rFonts w:hint="eastAsia"/>
        </w:rPr>
        <w:t>这时候，青鸟忽然飞至，从陆三阴面前掠过，向着另一头飞去。</w:t>
      </w:r>
    </w:p>
    <w:p w14:paraId="19D16CE4" w14:textId="77777777" w:rsidR="0095104D" w:rsidRDefault="00467406" w:rsidP="00B67C55">
      <w:r>
        <w:rPr>
          <w:rFonts w:hint="eastAsia"/>
        </w:rPr>
        <w:t>陆三阴没有再留意罗青邪与那两位燕家长老的战斗，跟着青鸟而去。</w:t>
      </w:r>
    </w:p>
    <w:p w14:paraId="124B16C9" w14:textId="77777777" w:rsidR="00D515D4" w:rsidRDefault="00D515D4" w:rsidP="00B67C55">
      <w:r>
        <w:rPr>
          <w:rFonts w:hint="eastAsia"/>
        </w:rPr>
        <w:t>刚才他与罗青邪对剑时，罗青邪低声对他说了一句话——去找宁溪。</w:t>
      </w:r>
    </w:p>
    <w:p w14:paraId="65B5DA16" w14:textId="77777777" w:rsidR="00467406" w:rsidRDefault="00467406" w:rsidP="00B67C55">
      <w:r>
        <w:rPr>
          <w:rFonts w:hint="eastAsia"/>
        </w:rPr>
        <w:t>陆三阴心知事态必然紧急，不然罗青邪也不会以这种方式告诉他，故而悄悄打开了吸引青鸟的异香，现在青鸟闻讯而来，带来了宁溪的消息，他自然要跟着去了。</w:t>
      </w:r>
    </w:p>
    <w:p w14:paraId="0C7C5942" w14:textId="77777777" w:rsidR="001C0A01" w:rsidRDefault="001C0A01" w:rsidP="00B67C55">
      <w:r>
        <w:rPr>
          <w:rFonts w:hint="eastAsia"/>
        </w:rPr>
        <w:t>青鸟往止戈山一路飞驰，陆三阴跟着来到了百里山下，终于见到了浑身沐身的宁溪。</w:t>
      </w:r>
    </w:p>
    <w:p w14:paraId="1978F599" w14:textId="77777777" w:rsidR="001C0A01" w:rsidRDefault="001C0A01" w:rsidP="00B67C55">
      <w:r>
        <w:rPr>
          <w:rFonts w:hint="eastAsia"/>
        </w:rPr>
        <w:t>闻知青鸟回归，宁溪心知援兵已至，拖伤从树中走出。</w:t>
      </w:r>
    </w:p>
    <w:p w14:paraId="5072A009" w14:textId="77777777" w:rsidR="001C0A01" w:rsidRDefault="001C0A01" w:rsidP="00B67C55">
      <w:r>
        <w:rPr>
          <w:rFonts w:hint="eastAsia"/>
        </w:rPr>
        <w:t>夜色太暗，陆三阴看不清她的脸色，只隐隐看到她身形摇晃，几欲跌倒。</w:t>
      </w:r>
    </w:p>
    <w:p w14:paraId="58724E9D" w14:textId="77777777" w:rsidR="001C0A01" w:rsidRDefault="001C0A01" w:rsidP="00B67C55">
      <w:r>
        <w:rPr>
          <w:rFonts w:hint="eastAsia"/>
        </w:rPr>
        <w:t>陆三阴</w:t>
      </w:r>
      <w:r w:rsidR="00930579">
        <w:rPr>
          <w:rFonts w:hint="eastAsia"/>
        </w:rPr>
        <w:t>扶住她时，摸到了她脸上与手上的鲜血，十分愤怒</w:t>
      </w:r>
      <w:r>
        <w:rPr>
          <w:rFonts w:hint="eastAsia"/>
        </w:rPr>
        <w:t>，问道：“是谁把你伤成这样？”</w:t>
      </w:r>
    </w:p>
    <w:p w14:paraId="343EB29B" w14:textId="77777777" w:rsidR="00F1716D" w:rsidRDefault="00F1716D" w:rsidP="00B67C55">
      <w:r>
        <w:rPr>
          <w:rFonts w:hint="eastAsia"/>
        </w:rPr>
        <w:t>宁溪</w:t>
      </w:r>
      <w:r w:rsidR="00835A7E">
        <w:rPr>
          <w:rFonts w:hint="eastAsia"/>
        </w:rPr>
        <w:t>靠着他，正要说话，已见</w:t>
      </w:r>
      <w:r w:rsidR="00943A85">
        <w:rPr>
          <w:rFonts w:hint="eastAsia"/>
        </w:rPr>
        <w:t>一夜风雨数名杀手，出现在了林中的各个角落，于是指着那些人，微微苦</w:t>
      </w:r>
      <w:r w:rsidR="00835A7E">
        <w:rPr>
          <w:rFonts w:hint="eastAsia"/>
        </w:rPr>
        <w:t>笑。</w:t>
      </w:r>
    </w:p>
    <w:p w14:paraId="6456A86B" w14:textId="77777777" w:rsidR="00943A85" w:rsidRDefault="002C1AA1" w:rsidP="00B67C55">
      <w:r>
        <w:rPr>
          <w:rFonts w:hint="eastAsia"/>
        </w:rPr>
        <w:t>陆三阴脸色陡寒，但没有立即动作，而是扶着宁溪朝着一棵树走去，想着先安顿好她，再动手不迟。</w:t>
      </w:r>
    </w:p>
    <w:p w14:paraId="6B87EEFB" w14:textId="77777777" w:rsidR="002C1AA1" w:rsidRDefault="002C1AA1" w:rsidP="00B67C55">
      <w:r>
        <w:rPr>
          <w:rFonts w:hint="eastAsia"/>
        </w:rPr>
        <w:t>一夜风雨众杀手显然并没有给他这样的机会，迎面扑杀而来。</w:t>
      </w:r>
    </w:p>
    <w:p w14:paraId="58E7F26B" w14:textId="77777777" w:rsidR="002C1AA1" w:rsidRDefault="002C1AA1" w:rsidP="00B67C55">
      <w:r>
        <w:rPr>
          <w:rFonts w:hint="eastAsia"/>
        </w:rPr>
        <w:t>陆三阴冷冷一笑，手中剑胎射出，刺过两名杀手咽喉，插在树上。</w:t>
      </w:r>
    </w:p>
    <w:p w14:paraId="554BC79D" w14:textId="77777777" w:rsidR="002C1AA1" w:rsidRDefault="002C1AA1" w:rsidP="00B67C55">
      <w:r>
        <w:rPr>
          <w:rFonts w:hint="eastAsia"/>
        </w:rPr>
        <w:t>而在此时，后方的杀手而至身后，三刀三剑，同时杀来。</w:t>
      </w:r>
    </w:p>
    <w:p w14:paraId="5735BC95" w14:textId="77777777" w:rsidR="002C1AA1" w:rsidRDefault="002C1AA1" w:rsidP="00B67C55">
      <w:r>
        <w:rPr>
          <w:rFonts w:hint="eastAsia"/>
        </w:rPr>
        <w:t>陆三阴只手解剑袋，青渊出剑，一剑断了三刀，挥手再断三剑，六名杀手大惊失色，欲抽身而去，但在转身瞬间，剑已封喉。</w:t>
      </w:r>
    </w:p>
    <w:p w14:paraId="43908535" w14:textId="77777777" w:rsidR="0005245F" w:rsidRDefault="0005245F" w:rsidP="00B67C55">
      <w:r>
        <w:rPr>
          <w:rFonts w:hint="eastAsia"/>
        </w:rPr>
        <w:t>一瞬间之间，八名杀手先后死去，纵是一夜风雨，也不禁为之胆寒，不敢再有动作。</w:t>
      </w:r>
    </w:p>
    <w:p w14:paraId="1A531D5F" w14:textId="77777777" w:rsidR="0005245F" w:rsidRDefault="00496D1E" w:rsidP="00B67C55">
      <w:r>
        <w:rPr>
          <w:rFonts w:hint="eastAsia"/>
        </w:rPr>
        <w:t>陆三阴将宁溪扶到树下，安顿她靠着大树坐好，放下青渊剑，喂了她一粒伤药。</w:t>
      </w:r>
    </w:p>
    <w:p w14:paraId="019A7432" w14:textId="77777777" w:rsidR="00496D1E" w:rsidRPr="00496D1E" w:rsidRDefault="00496D1E" w:rsidP="00B67C55">
      <w:r>
        <w:rPr>
          <w:rFonts w:hint="eastAsia"/>
        </w:rPr>
        <w:t>夜色无声，一口剑忽然出现在他的身后。</w:t>
      </w:r>
    </w:p>
    <w:p w14:paraId="1D685BDC" w14:textId="77777777" w:rsidR="0005245F" w:rsidRDefault="00CE560E" w:rsidP="00B67C55">
      <w:r>
        <w:rPr>
          <w:rFonts w:hint="eastAsia"/>
        </w:rPr>
        <w:t>宁溪看清了那道身影，正是一夜风雨中专门暗杀的林夜雨，不由得张开了口，想要提醒他。</w:t>
      </w:r>
    </w:p>
    <w:p w14:paraId="4798DB84" w14:textId="77777777" w:rsidR="00CE560E" w:rsidRPr="00CE560E" w:rsidRDefault="00CE560E" w:rsidP="00B67C55">
      <w:r>
        <w:rPr>
          <w:rFonts w:hint="eastAsia"/>
        </w:rPr>
        <w:t>藏在夜色里的林夜雨，</w:t>
      </w:r>
      <w:r w:rsidR="00B34BAB">
        <w:rPr>
          <w:rFonts w:hint="eastAsia"/>
        </w:rPr>
        <w:t>总会在夜色里刺出致命的一击。</w:t>
      </w:r>
    </w:p>
    <w:p w14:paraId="4E2A3F11" w14:textId="77777777" w:rsidR="00467406" w:rsidRDefault="00B34BAB" w:rsidP="00B67C55">
      <w:r>
        <w:rPr>
          <w:rFonts w:hint="eastAsia"/>
        </w:rPr>
        <w:t>陆三阴手上无剑，但宁溪却有。</w:t>
      </w:r>
    </w:p>
    <w:p w14:paraId="45C244BE" w14:textId="77777777" w:rsidR="00B34BAB" w:rsidRDefault="00B34BAB" w:rsidP="00B67C55">
      <w:r>
        <w:rPr>
          <w:rFonts w:hint="eastAsia"/>
        </w:rPr>
        <w:t>他忽然一转身，举起了宁溪的那只握剑的手，向上划去，打偏了林夜雨的剑锋。</w:t>
      </w:r>
    </w:p>
    <w:p w14:paraId="48D4177F" w14:textId="77777777" w:rsidR="00B34BAB" w:rsidRDefault="00B34BAB" w:rsidP="00B67C55">
      <w:r>
        <w:rPr>
          <w:rFonts w:hint="eastAsia"/>
        </w:rPr>
        <w:t>一击不中，林夜雨抽而退，却不料踩中了陆三阴丢在地上的青渊剑。</w:t>
      </w:r>
    </w:p>
    <w:p w14:paraId="0B964140" w14:textId="77777777" w:rsidR="00B34BAB" w:rsidRDefault="00B34BAB" w:rsidP="00B67C55">
      <w:r>
        <w:rPr>
          <w:rFonts w:hint="eastAsia"/>
        </w:rPr>
        <w:t>原来平躺在地上的青渊剑，剑锋不知何时立了起来，割破了林夜雨的脚掌。</w:t>
      </w:r>
    </w:p>
    <w:p w14:paraId="1E51ED1F" w14:textId="77777777" w:rsidR="00B34BAB" w:rsidRDefault="00B34BAB" w:rsidP="00B67C55">
      <w:r>
        <w:rPr>
          <w:rFonts w:hint="eastAsia"/>
        </w:rPr>
        <w:t>这时候，陆三阴站了起来，握着剑胎朝林夜雨逼去。</w:t>
      </w:r>
    </w:p>
    <w:p w14:paraId="480292EE" w14:textId="77777777" w:rsidR="00B34BAB" w:rsidRPr="00B34BAB" w:rsidRDefault="00B34BAB" w:rsidP="00B67C55">
      <w:r>
        <w:rPr>
          <w:rFonts w:hint="eastAsia"/>
        </w:rPr>
        <w:t>林夜雨忍痛欲退，却是快不过陆三阴。</w:t>
      </w:r>
    </w:p>
    <w:p w14:paraId="25CB980B" w14:textId="77777777" w:rsidR="00462B8B" w:rsidRDefault="00B34BAB" w:rsidP="00936946">
      <w:pPr>
        <w:spacing w:line="20" w:lineRule="atLeast"/>
        <w:rPr>
          <w:rFonts w:ascii="宋体" w:hAnsi="宋体" w:cs="宋体"/>
          <w:color w:val="000000"/>
          <w:kern w:val="0"/>
          <w:szCs w:val="21"/>
        </w:rPr>
      </w:pPr>
      <w:r>
        <w:rPr>
          <w:rFonts w:ascii="宋体" w:hAnsi="宋体" w:cs="宋体" w:hint="eastAsia"/>
          <w:color w:val="000000"/>
          <w:kern w:val="0"/>
          <w:szCs w:val="21"/>
        </w:rPr>
        <w:t>陆三阴如鬼似魅，飘至其身前，剑胎轻轻一划，便废了他一只耳朵。</w:t>
      </w:r>
    </w:p>
    <w:p w14:paraId="0E94A0D6" w14:textId="77777777" w:rsidR="00B34BAB" w:rsidRPr="00B34BAB" w:rsidRDefault="00B34BAB" w:rsidP="00936946">
      <w:pPr>
        <w:spacing w:line="20" w:lineRule="atLeast"/>
        <w:rPr>
          <w:rFonts w:ascii="宋体" w:hAnsi="宋体" w:cs="宋体"/>
          <w:color w:val="000000"/>
          <w:kern w:val="0"/>
          <w:szCs w:val="21"/>
        </w:rPr>
      </w:pPr>
      <w:r>
        <w:rPr>
          <w:rFonts w:ascii="宋体" w:hAnsi="宋体" w:cs="宋体" w:hint="eastAsia"/>
          <w:color w:val="000000"/>
          <w:kern w:val="0"/>
          <w:szCs w:val="21"/>
        </w:rPr>
        <w:t>剑势未止，划过眼睛，再废一眼，直至鼻梁。</w:t>
      </w:r>
    </w:p>
    <w:p w14:paraId="76EAE61D" w14:textId="77777777" w:rsidR="000A5D1F" w:rsidRPr="00B34BAB" w:rsidRDefault="00B34BAB" w:rsidP="00936946">
      <w:pPr>
        <w:spacing w:line="20" w:lineRule="atLeast"/>
        <w:rPr>
          <w:rFonts w:ascii="宋体" w:hAnsi="宋体" w:cs="宋体"/>
          <w:color w:val="000000"/>
          <w:kern w:val="0"/>
          <w:szCs w:val="21"/>
        </w:rPr>
      </w:pPr>
      <w:r>
        <w:rPr>
          <w:rFonts w:ascii="宋体" w:hAnsi="宋体" w:cs="宋体" w:hint="eastAsia"/>
          <w:color w:val="000000"/>
          <w:kern w:val="0"/>
          <w:szCs w:val="21"/>
        </w:rPr>
        <w:t>林夜雨怒极恨怒，挥剑要斩陆三阴，然而陆三阴的剑胎却抢先刺穿了他的手腕，长剑从手中滑落下来，被陆三阴轻轻一摆，垂直落下，刺穿了他的脚背。</w:t>
      </w:r>
    </w:p>
    <w:p w14:paraId="2C8AE577" w14:textId="77777777" w:rsidR="00351C46" w:rsidRDefault="00351C46" w:rsidP="00351C46">
      <w:pPr>
        <w:spacing w:line="20" w:lineRule="atLeast"/>
        <w:rPr>
          <w:rFonts w:ascii="宋体" w:hAnsi="宋体" w:cs="宋体"/>
          <w:color w:val="000000"/>
          <w:kern w:val="0"/>
          <w:szCs w:val="21"/>
        </w:rPr>
      </w:pPr>
      <w:r>
        <w:rPr>
          <w:rFonts w:ascii="宋体" w:hAnsi="宋体" w:cs="宋体" w:hint="eastAsia"/>
          <w:color w:val="000000"/>
          <w:kern w:val="0"/>
          <w:szCs w:val="21"/>
        </w:rPr>
        <w:t>夜色无声，甚至连惨叫都没有。</w:t>
      </w:r>
    </w:p>
    <w:p w14:paraId="6791D4AE" w14:textId="77777777" w:rsidR="00351C46" w:rsidRDefault="00351C46" w:rsidP="00351C46">
      <w:pPr>
        <w:spacing w:line="20" w:lineRule="atLeast"/>
        <w:rPr>
          <w:rFonts w:ascii="宋体" w:hAnsi="宋体" w:cs="宋体"/>
          <w:color w:val="000000"/>
          <w:kern w:val="0"/>
          <w:szCs w:val="21"/>
        </w:rPr>
      </w:pPr>
      <w:r>
        <w:rPr>
          <w:rFonts w:ascii="宋体" w:hAnsi="宋体" w:cs="宋体" w:hint="eastAsia"/>
          <w:color w:val="000000"/>
          <w:kern w:val="0"/>
          <w:szCs w:val="21"/>
        </w:rPr>
        <w:t>在林夜雨张嘴惨叫的时候，陆三阴又废了他的舌头。</w:t>
      </w:r>
    </w:p>
    <w:p w14:paraId="6098F7DE" w14:textId="77777777" w:rsidR="00DD4B53" w:rsidRDefault="00351C46">
      <w:r>
        <w:rPr>
          <w:rFonts w:hint="eastAsia"/>
        </w:rPr>
        <w:t>杀手们无声散去，只余下林夜雨躺在地上无声惨嚎。</w:t>
      </w:r>
    </w:p>
    <w:p w14:paraId="6769E5A0" w14:textId="77777777" w:rsidR="00F77526" w:rsidRDefault="00F77526" w:rsidP="00F77526">
      <w:pPr>
        <w:spacing w:line="20" w:lineRule="atLeast"/>
        <w:rPr>
          <w:rFonts w:ascii="宋体" w:hAnsi="宋体" w:cs="宋体"/>
          <w:color w:val="000000"/>
          <w:kern w:val="0"/>
          <w:szCs w:val="21"/>
        </w:rPr>
      </w:pPr>
      <w:r>
        <w:rPr>
          <w:rFonts w:ascii="宋体" w:hAnsi="宋体" w:cs="宋体" w:hint="eastAsia"/>
          <w:color w:val="000000"/>
          <w:kern w:val="0"/>
          <w:szCs w:val="21"/>
        </w:rPr>
        <w:t>宁溪吃了药丹，恢复了些力气，欣赏了下林夜雨的惨态，不禁摇了摇头，说道：“我这人真是残忍。”</w:t>
      </w:r>
    </w:p>
    <w:p w14:paraId="649B0D21" w14:textId="77777777" w:rsidR="00F77526" w:rsidRPr="00936946" w:rsidRDefault="00F77526" w:rsidP="00F77526">
      <w:r>
        <w:rPr>
          <w:rFonts w:hint="eastAsia"/>
        </w:rPr>
        <w:t>陆三阴神情淡漠地看了那杀手一眼，说道：“杀人者人恒杀之。”</w:t>
      </w:r>
      <w:r w:rsidRPr="00936946">
        <w:t xml:space="preserve"> </w:t>
      </w:r>
    </w:p>
    <w:p w14:paraId="2B539B4F" w14:textId="77777777" w:rsidR="00936946" w:rsidRPr="00F77526" w:rsidRDefault="00936946"/>
    <w:p w14:paraId="4179E3E4" w14:textId="77777777" w:rsidR="00936946" w:rsidRPr="00936946" w:rsidRDefault="00A718B6" w:rsidP="00936946">
      <w:pPr>
        <w:pStyle w:val="3"/>
      </w:pPr>
      <w:r>
        <w:rPr>
          <w:rFonts w:hint="eastAsia"/>
        </w:rPr>
        <w:lastRenderedPageBreak/>
        <w:t>第六十七</w:t>
      </w:r>
      <w:r w:rsidR="002737CD">
        <w:rPr>
          <w:rFonts w:hint="eastAsia"/>
        </w:rPr>
        <w:t>章疏影横邪</w:t>
      </w:r>
    </w:p>
    <w:p w14:paraId="7C287286" w14:textId="77777777" w:rsidR="002011A8" w:rsidRPr="00B042B5" w:rsidRDefault="002011A8" w:rsidP="00936946">
      <w:pPr>
        <w:spacing w:line="20" w:lineRule="atLeast"/>
        <w:rPr>
          <w:rFonts w:ascii="宋体" w:hAnsi="宋体" w:cs="宋体"/>
          <w:color w:val="000000"/>
          <w:kern w:val="0"/>
          <w:szCs w:val="21"/>
        </w:rPr>
      </w:pPr>
      <w:r>
        <w:rPr>
          <w:rFonts w:ascii="宋体" w:hAnsi="宋体" w:cs="宋体" w:hint="eastAsia"/>
          <w:color w:val="000000"/>
          <w:kern w:val="0"/>
          <w:szCs w:val="21"/>
        </w:rPr>
        <w:t>这个夜晚降临的时候，宁雨寒走在荆棘纵横的荒山上，寻找着青衣人的下落。</w:t>
      </w:r>
    </w:p>
    <w:p w14:paraId="36BE7092" w14:textId="77777777" w:rsidR="00DA2D6F" w:rsidRDefault="00DA2D6F" w:rsidP="00DA2D6F">
      <w:pPr>
        <w:spacing w:line="20" w:lineRule="atLeast"/>
        <w:rPr>
          <w:rFonts w:ascii="宋体" w:hAnsi="宋体" w:cs="宋体"/>
          <w:color w:val="000000"/>
          <w:kern w:val="0"/>
          <w:szCs w:val="21"/>
        </w:rPr>
      </w:pPr>
      <w:r>
        <w:rPr>
          <w:rFonts w:ascii="宋体" w:hAnsi="宋体" w:cs="宋体" w:hint="eastAsia"/>
          <w:color w:val="000000"/>
          <w:kern w:val="0"/>
          <w:szCs w:val="21"/>
        </w:rPr>
        <w:t>不知找了多久，踏碎了多少荆棘，抬头望了几次天空，宁溪走也得有些气馁。</w:t>
      </w:r>
    </w:p>
    <w:p w14:paraId="42F16E7A" w14:textId="77777777" w:rsidR="00C04C27" w:rsidRDefault="00C04C27" w:rsidP="00DA2D6F">
      <w:pPr>
        <w:spacing w:line="20" w:lineRule="atLeast"/>
        <w:rPr>
          <w:rFonts w:ascii="宋体" w:hAnsi="宋体" w:cs="宋体"/>
          <w:color w:val="000000"/>
          <w:kern w:val="0"/>
          <w:szCs w:val="21"/>
        </w:rPr>
      </w:pPr>
      <w:r>
        <w:rPr>
          <w:rFonts w:ascii="宋体" w:hAnsi="宋体" w:cs="宋体" w:hint="eastAsia"/>
          <w:color w:val="000000"/>
          <w:kern w:val="0"/>
          <w:szCs w:val="21"/>
        </w:rPr>
        <w:t>便在这时。</w:t>
      </w:r>
    </w:p>
    <w:p w14:paraId="43280534" w14:textId="77777777" w:rsidR="00936946" w:rsidRDefault="00936946" w:rsidP="00936946">
      <w:pPr>
        <w:spacing w:line="20" w:lineRule="atLeast"/>
        <w:rPr>
          <w:rFonts w:ascii="宋体" w:hAnsi="宋体" w:cs="宋体"/>
          <w:szCs w:val="21"/>
        </w:rPr>
      </w:pPr>
      <w:r>
        <w:rPr>
          <w:rFonts w:ascii="宋体" w:hAnsi="宋体" w:cs="宋体" w:hint="eastAsia"/>
          <w:szCs w:val="21"/>
        </w:rPr>
        <w:t>一阵沙沙地声音逐渐清晰，灯光也逐渐明亮。</w:t>
      </w:r>
    </w:p>
    <w:p w14:paraId="715C6F48" w14:textId="77777777" w:rsidR="00936946" w:rsidRDefault="00936946" w:rsidP="00936946">
      <w:pPr>
        <w:spacing w:line="20" w:lineRule="atLeast"/>
        <w:rPr>
          <w:rFonts w:ascii="宋体" w:hAnsi="宋体" w:cs="宋体"/>
          <w:szCs w:val="21"/>
        </w:rPr>
      </w:pPr>
      <w:r>
        <w:rPr>
          <w:rFonts w:ascii="宋体" w:hAnsi="宋体" w:cs="宋体" w:hint="eastAsia"/>
          <w:szCs w:val="21"/>
        </w:rPr>
        <w:t>光亮中，一个身穿青衣手上挑着青色的灯笼的小女孩正不紧不慢地朝着青鸟所在的树走来，最后停在了那树下。</w:t>
      </w:r>
    </w:p>
    <w:p w14:paraId="022623BB" w14:textId="77777777" w:rsidR="00936946" w:rsidRDefault="00936946" w:rsidP="00936946">
      <w:pPr>
        <w:spacing w:line="20" w:lineRule="atLeast"/>
        <w:rPr>
          <w:rFonts w:ascii="宋体" w:hAnsi="宋体" w:cs="宋体"/>
          <w:szCs w:val="21"/>
        </w:rPr>
      </w:pPr>
      <w:r>
        <w:rPr>
          <w:rFonts w:ascii="宋体" w:hAnsi="宋体" w:cs="宋体" w:hint="eastAsia"/>
          <w:szCs w:val="21"/>
        </w:rPr>
        <w:t>小女孩提着青灯，望着树上的青鸟，露出了稚嫩而清澈的笑容，说道：“好美丽的青鸟啊！”</w:t>
      </w:r>
    </w:p>
    <w:p w14:paraId="0C35791B" w14:textId="77777777" w:rsidR="00936946" w:rsidRDefault="00936946" w:rsidP="00936946">
      <w:pPr>
        <w:spacing w:line="20" w:lineRule="atLeast"/>
        <w:rPr>
          <w:rFonts w:ascii="宋体" w:hAnsi="宋体" w:cs="宋体"/>
          <w:szCs w:val="21"/>
        </w:rPr>
      </w:pPr>
      <w:r>
        <w:rPr>
          <w:rFonts w:ascii="宋体" w:hAnsi="宋体" w:cs="宋体" w:hint="eastAsia"/>
          <w:szCs w:val="21"/>
        </w:rPr>
        <w:t>“小妹妹，我让青鸟来陪你玩好不好？”</w:t>
      </w:r>
    </w:p>
    <w:p w14:paraId="7A73AED0" w14:textId="77777777" w:rsidR="00936946" w:rsidRDefault="00A718B6"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从阴影里走了出来，小女孩楞了一下。</w:t>
      </w:r>
    </w:p>
    <w:p w14:paraId="430666A0" w14:textId="77777777" w:rsidR="00936946" w:rsidRDefault="00936946" w:rsidP="00936946">
      <w:pPr>
        <w:spacing w:line="20" w:lineRule="atLeast"/>
        <w:rPr>
          <w:rFonts w:ascii="宋体" w:hAnsi="宋体" w:cs="宋体"/>
          <w:szCs w:val="21"/>
        </w:rPr>
      </w:pPr>
      <w:r>
        <w:rPr>
          <w:rFonts w:ascii="宋体" w:hAnsi="宋体" w:cs="宋体" w:hint="eastAsia"/>
          <w:szCs w:val="21"/>
        </w:rPr>
        <w:t>就在这时候，一道青色剑芒从小女孩身后亮起，一道快若雷电的身影突然跃到</w:t>
      </w:r>
      <w:r w:rsidR="00A718B6">
        <w:rPr>
          <w:rFonts w:ascii="宋体" w:hAnsi="宋体" w:cs="宋体" w:hint="eastAsia"/>
          <w:szCs w:val="21"/>
        </w:rPr>
        <w:t>宁溪</w:t>
      </w:r>
      <w:r>
        <w:rPr>
          <w:rFonts w:ascii="宋体" w:hAnsi="宋体" w:cs="宋体" w:hint="eastAsia"/>
          <w:szCs w:val="21"/>
        </w:rPr>
        <w:t>向前。</w:t>
      </w:r>
    </w:p>
    <w:p w14:paraId="679BE99B" w14:textId="77777777" w:rsidR="00C04C27" w:rsidRDefault="00C04C27" w:rsidP="00936946">
      <w:pPr>
        <w:spacing w:line="20" w:lineRule="atLeast"/>
        <w:rPr>
          <w:rFonts w:ascii="宋体" w:hAnsi="宋体" w:cs="宋体"/>
          <w:szCs w:val="21"/>
        </w:rPr>
      </w:pPr>
      <w:r>
        <w:rPr>
          <w:rFonts w:ascii="宋体" w:hAnsi="宋体" w:cs="宋体" w:hint="eastAsia"/>
          <w:szCs w:val="21"/>
        </w:rPr>
        <w:t>宁溪不急反应，青锋已指在喉。</w:t>
      </w:r>
    </w:p>
    <w:p w14:paraId="635DC536" w14:textId="77777777" w:rsidR="00C04C27" w:rsidRDefault="00C04C27" w:rsidP="00936946">
      <w:pPr>
        <w:spacing w:line="20" w:lineRule="atLeast"/>
        <w:rPr>
          <w:rFonts w:ascii="宋体" w:hAnsi="宋体" w:cs="宋体"/>
          <w:szCs w:val="21"/>
        </w:rPr>
      </w:pPr>
      <w:r>
        <w:rPr>
          <w:rFonts w:ascii="宋体" w:hAnsi="宋体" w:cs="宋体" w:hint="eastAsia"/>
          <w:szCs w:val="21"/>
        </w:rPr>
        <w:t>宁溪僵在那里，不敢乱动，只把目光瞟去，看到罗青邪时，松了口气，举起手来，说道“你别激动，我没有恶意，我是来找你的，我们之前见过的。”</w:t>
      </w:r>
    </w:p>
    <w:p w14:paraId="1F6383A8" w14:textId="77777777" w:rsidR="00C04C27" w:rsidRDefault="00C04C27" w:rsidP="00936946">
      <w:pPr>
        <w:spacing w:line="20" w:lineRule="atLeast"/>
        <w:rPr>
          <w:rFonts w:ascii="宋体" w:hAnsi="宋体" w:cs="宋体"/>
          <w:szCs w:val="21"/>
        </w:rPr>
      </w:pPr>
      <w:r>
        <w:rPr>
          <w:rFonts w:ascii="宋体" w:hAnsi="宋体" w:cs="宋体" w:hint="eastAsia"/>
          <w:szCs w:val="21"/>
        </w:rPr>
        <w:t>罗青邪这才想起她来，于是朝左右望了望，看有没有其他人。</w:t>
      </w:r>
    </w:p>
    <w:p w14:paraId="47BE921B" w14:textId="77777777" w:rsidR="00C04C27" w:rsidRDefault="00C04C27" w:rsidP="00936946">
      <w:pPr>
        <w:spacing w:line="20" w:lineRule="atLeast"/>
        <w:rPr>
          <w:rFonts w:ascii="宋体" w:hAnsi="宋体" w:cs="宋体"/>
          <w:szCs w:val="21"/>
        </w:rPr>
      </w:pPr>
      <w:r>
        <w:rPr>
          <w:rFonts w:ascii="宋体" w:hAnsi="宋体" w:cs="宋体" w:hint="eastAsia"/>
          <w:szCs w:val="21"/>
        </w:rPr>
        <w:t>宁溪赶紧解释道：“你放心，就我一个人，我是特地来找你的。”</w:t>
      </w:r>
    </w:p>
    <w:p w14:paraId="74F7F9FC" w14:textId="77777777" w:rsidR="00C04C27" w:rsidRDefault="00C04C27" w:rsidP="00936946">
      <w:pPr>
        <w:spacing w:line="20" w:lineRule="atLeast"/>
        <w:rPr>
          <w:rFonts w:ascii="宋体" w:hAnsi="宋体" w:cs="宋体"/>
          <w:szCs w:val="21"/>
        </w:rPr>
      </w:pPr>
      <w:r>
        <w:rPr>
          <w:rFonts w:ascii="宋体" w:hAnsi="宋体" w:cs="宋体" w:hint="eastAsia"/>
          <w:szCs w:val="21"/>
        </w:rPr>
        <w:t>罗青邪愣了愣，但剑仍没有放下，问道：“你来找我做什么？”</w:t>
      </w:r>
    </w:p>
    <w:p w14:paraId="683E3321" w14:textId="77777777" w:rsidR="00936946" w:rsidRDefault="00C04C27" w:rsidP="00936946">
      <w:pPr>
        <w:spacing w:line="20" w:lineRule="atLeast"/>
        <w:rPr>
          <w:rFonts w:ascii="宋体" w:hAnsi="宋体" w:cs="宋体"/>
          <w:szCs w:val="21"/>
        </w:rPr>
      </w:pPr>
      <w:r>
        <w:rPr>
          <w:rFonts w:ascii="宋体" w:hAnsi="宋体" w:cs="宋体" w:hint="eastAsia"/>
          <w:szCs w:val="21"/>
        </w:rPr>
        <w:t>这时候，小女孩忽然</w:t>
      </w:r>
      <w:r w:rsidR="00936946">
        <w:rPr>
          <w:rFonts w:ascii="宋体" w:hAnsi="宋体" w:cs="宋体" w:hint="eastAsia"/>
          <w:szCs w:val="21"/>
        </w:rPr>
        <w:t>额头沁出冷，心跳骤然加剧，眼前一黑竟然摔倒了下去。</w:t>
      </w:r>
    </w:p>
    <w:p w14:paraId="353C591F" w14:textId="77777777" w:rsidR="00936946" w:rsidRDefault="00936946" w:rsidP="00936946">
      <w:pPr>
        <w:spacing w:line="20" w:lineRule="atLeast"/>
        <w:rPr>
          <w:rFonts w:ascii="宋体" w:hAnsi="宋体" w:cs="宋体"/>
          <w:szCs w:val="21"/>
        </w:rPr>
      </w:pPr>
      <w:r>
        <w:rPr>
          <w:rFonts w:ascii="宋体" w:hAnsi="宋体" w:cs="宋体" w:hint="eastAsia"/>
          <w:szCs w:val="21"/>
        </w:rPr>
        <w:t>“小妹妹……”</w:t>
      </w:r>
    </w:p>
    <w:p w14:paraId="6733D5D2" w14:textId="77777777" w:rsidR="00936946" w:rsidRDefault="00A718B6" w:rsidP="00936946">
      <w:pPr>
        <w:spacing w:line="20" w:lineRule="atLeast"/>
        <w:rPr>
          <w:rFonts w:ascii="宋体" w:hAnsi="宋体" w:cs="宋体"/>
          <w:szCs w:val="21"/>
        </w:rPr>
      </w:pPr>
      <w:r>
        <w:rPr>
          <w:rFonts w:ascii="宋体" w:hAnsi="宋体" w:cs="宋体" w:hint="eastAsia"/>
          <w:szCs w:val="21"/>
        </w:rPr>
        <w:t>宁溪</w:t>
      </w:r>
      <w:r w:rsidR="00EB25D4">
        <w:rPr>
          <w:rFonts w:ascii="宋体" w:hAnsi="宋体" w:cs="宋体" w:hint="eastAsia"/>
          <w:szCs w:val="21"/>
        </w:rPr>
        <w:t>眼见小女孩晕倒，不顾他剑锋的阻拦</w:t>
      </w:r>
      <w:r w:rsidR="00936946">
        <w:rPr>
          <w:rFonts w:ascii="宋体" w:hAnsi="宋体" w:cs="宋体" w:hint="eastAsia"/>
          <w:szCs w:val="21"/>
        </w:rPr>
        <w:t>，</w:t>
      </w:r>
      <w:r w:rsidR="00EB25D4">
        <w:rPr>
          <w:rFonts w:ascii="宋体" w:hAnsi="宋体" w:cs="宋体" w:hint="eastAsia"/>
          <w:szCs w:val="21"/>
        </w:rPr>
        <w:t>蹲下身来，</w:t>
      </w:r>
      <w:r w:rsidR="00936946">
        <w:rPr>
          <w:rFonts w:ascii="宋体" w:hAnsi="宋体" w:cs="宋体" w:hint="eastAsia"/>
          <w:szCs w:val="21"/>
        </w:rPr>
        <w:t>抱着小女孩，见她捂着胸口，似是很痛苦的样子，连眼睛都不能睁开。</w:t>
      </w:r>
    </w:p>
    <w:p w14:paraId="4A9ED824" w14:textId="77777777" w:rsidR="00936946" w:rsidRDefault="00EB25D4"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摸了摸她的手，感觉异常冰冷，冷汗直冒，</w:t>
      </w:r>
      <w:r w:rsidR="00A718B6">
        <w:rPr>
          <w:rFonts w:ascii="宋体" w:hAnsi="宋体" w:cs="宋体" w:hint="eastAsia"/>
          <w:szCs w:val="21"/>
        </w:rPr>
        <w:t>宁溪</w:t>
      </w:r>
      <w:r w:rsidR="00936946">
        <w:rPr>
          <w:rFonts w:ascii="宋体" w:hAnsi="宋体" w:cs="宋体" w:hint="eastAsia"/>
          <w:szCs w:val="21"/>
        </w:rPr>
        <w:t>二话不说，从怀中掏出一个小药瓶，然后把她的头微抬，将药灌入她的口中，同时拍拍她的后背，让药顺利入咙。</w:t>
      </w:r>
    </w:p>
    <w:p w14:paraId="4AD6CAC6" w14:textId="77777777" w:rsidR="00936946" w:rsidRDefault="00936946" w:rsidP="00936946">
      <w:pPr>
        <w:spacing w:line="20" w:lineRule="atLeast"/>
        <w:rPr>
          <w:rFonts w:ascii="宋体" w:hAnsi="宋体" w:cs="宋体"/>
          <w:szCs w:val="21"/>
        </w:rPr>
      </w:pPr>
      <w:r>
        <w:rPr>
          <w:rFonts w:ascii="宋体" w:hAnsi="宋体" w:cs="宋体" w:hint="eastAsia"/>
          <w:szCs w:val="21"/>
        </w:rPr>
        <w:t>青衣人翻身掠回小女孩身边，丢了剑，把她从</w:t>
      </w:r>
      <w:r w:rsidR="00A718B6">
        <w:rPr>
          <w:rFonts w:ascii="宋体" w:hAnsi="宋体" w:cs="宋体" w:hint="eastAsia"/>
          <w:szCs w:val="21"/>
        </w:rPr>
        <w:t>宁溪</w:t>
      </w:r>
      <w:r>
        <w:rPr>
          <w:rFonts w:ascii="宋体" w:hAnsi="宋体" w:cs="宋体" w:hint="eastAsia"/>
          <w:szCs w:val="21"/>
        </w:rPr>
        <w:t>身边抢走，焦急地叫道：“水澈……”</w:t>
      </w:r>
    </w:p>
    <w:p w14:paraId="2D2DE4C6" w14:textId="77777777" w:rsidR="00936946" w:rsidRPr="00F23A0F" w:rsidRDefault="00936946" w:rsidP="00936946">
      <w:pPr>
        <w:spacing w:line="20" w:lineRule="atLeast"/>
        <w:rPr>
          <w:rFonts w:ascii="宋体" w:hAnsi="宋体" w:cs="宋体"/>
          <w:szCs w:val="21"/>
        </w:rPr>
      </w:pPr>
      <w:r>
        <w:rPr>
          <w:rFonts w:ascii="宋体" w:hAnsi="宋体" w:cs="宋体" w:hint="eastAsia"/>
          <w:szCs w:val="21"/>
        </w:rPr>
        <w:t>叫了几声，这名叫水澈的小女孩渐渐清醒过来，看样子也不是很疼痛了，脸上露出了笑容，抓着青衣人的衣服，说道：“哥哥，我没事了。”</w:t>
      </w:r>
    </w:p>
    <w:p w14:paraId="54AE4769" w14:textId="77777777" w:rsidR="00936946" w:rsidRDefault="00936946" w:rsidP="00936946">
      <w:pPr>
        <w:spacing w:line="20" w:lineRule="atLeast"/>
        <w:rPr>
          <w:rFonts w:ascii="宋体" w:hAnsi="宋体" w:cs="宋体"/>
          <w:szCs w:val="21"/>
        </w:rPr>
      </w:pPr>
      <w:r>
        <w:rPr>
          <w:rFonts w:ascii="宋体" w:hAnsi="宋体" w:cs="宋体" w:hint="eastAsia"/>
          <w:szCs w:val="21"/>
        </w:rPr>
        <w:t>青衣人闻言松了口气，小女孩站了起来，向</w:t>
      </w:r>
      <w:r w:rsidR="00A718B6">
        <w:rPr>
          <w:rFonts w:ascii="宋体" w:hAnsi="宋体" w:cs="宋体" w:hint="eastAsia"/>
          <w:szCs w:val="21"/>
        </w:rPr>
        <w:t>宁溪</w:t>
      </w:r>
      <w:r>
        <w:rPr>
          <w:rFonts w:ascii="宋体" w:hAnsi="宋体" w:cs="宋体" w:hint="eastAsia"/>
          <w:szCs w:val="21"/>
        </w:rPr>
        <w:t>道谢，“姐姐，谢谢你。”</w:t>
      </w:r>
    </w:p>
    <w:p w14:paraId="3CF66BEC" w14:textId="77777777" w:rsidR="00936946" w:rsidRDefault="00A718B6"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摸摸她的头，笑道：“嗯嗯，小妹妹你叫水澈是吧？”</w:t>
      </w:r>
    </w:p>
    <w:p w14:paraId="54972256" w14:textId="77777777" w:rsidR="00936946" w:rsidRDefault="00936946" w:rsidP="00936946">
      <w:pPr>
        <w:spacing w:line="20" w:lineRule="atLeast"/>
        <w:rPr>
          <w:rFonts w:ascii="宋体" w:hAnsi="宋体" w:cs="宋体"/>
          <w:szCs w:val="21"/>
        </w:rPr>
      </w:pPr>
      <w:r>
        <w:rPr>
          <w:rFonts w:ascii="宋体" w:hAnsi="宋体" w:cs="宋体" w:hint="eastAsia"/>
          <w:szCs w:val="21"/>
        </w:rPr>
        <w:t>水澈眨着宝石般明亮的眼睛，说道：“嗯，水澈，哥哥说像水一样清澈。”</w:t>
      </w:r>
    </w:p>
    <w:p w14:paraId="450D22C5" w14:textId="77777777" w:rsidR="00936946" w:rsidRDefault="00A718B6"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转眼看着青衣人，见他也只是个少年罢了，穿着一身青衣，脸上没有多少多余复杂的表情，只有对小女孩的关切。</w:t>
      </w:r>
    </w:p>
    <w:p w14:paraId="23FBBE21" w14:textId="77777777" w:rsidR="00936946" w:rsidRDefault="00EB25D4" w:rsidP="00936946">
      <w:pPr>
        <w:spacing w:line="20" w:lineRule="atLeast"/>
        <w:rPr>
          <w:rFonts w:ascii="宋体" w:hAnsi="宋体" w:cs="宋体"/>
          <w:szCs w:val="21"/>
        </w:rPr>
      </w:pPr>
      <w:r>
        <w:rPr>
          <w:rFonts w:ascii="宋体" w:hAnsi="宋体" w:cs="宋体" w:hint="eastAsia"/>
          <w:szCs w:val="21"/>
        </w:rPr>
        <w:t>见他暂时没表露出恶意，</w:t>
      </w:r>
      <w:r w:rsidR="00A718B6">
        <w:rPr>
          <w:rFonts w:ascii="宋体" w:hAnsi="宋体" w:cs="宋体" w:hint="eastAsia"/>
          <w:szCs w:val="21"/>
        </w:rPr>
        <w:t>宁溪</w:t>
      </w:r>
      <w:r w:rsidR="00936946">
        <w:rPr>
          <w:rFonts w:ascii="宋体" w:hAnsi="宋体" w:cs="宋体" w:hint="eastAsia"/>
          <w:szCs w:val="21"/>
        </w:rPr>
        <w:t>赶紧将瓶子递过去，说道：“这我一个朋友送的，基本什么药啊，药都可以治一治，尤其可以缓解疼痛，请你收下。”</w:t>
      </w:r>
    </w:p>
    <w:p w14:paraId="0BB9B44F" w14:textId="77777777" w:rsidR="00936946" w:rsidRDefault="00936946" w:rsidP="00936946">
      <w:pPr>
        <w:spacing w:line="20" w:lineRule="atLeast"/>
        <w:rPr>
          <w:rFonts w:ascii="宋体" w:hAnsi="宋体" w:cs="宋体"/>
          <w:szCs w:val="21"/>
        </w:rPr>
      </w:pPr>
      <w:r>
        <w:rPr>
          <w:rFonts w:ascii="宋体" w:hAnsi="宋体" w:cs="宋体" w:hint="eastAsia"/>
          <w:szCs w:val="21"/>
        </w:rPr>
        <w:t>青衣人也没有客气，收了瓶子，问道：“西门纤纤？”</w:t>
      </w:r>
    </w:p>
    <w:p w14:paraId="6E46F6A4" w14:textId="77777777" w:rsidR="00936946" w:rsidRDefault="00A718B6"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解释道：“我们是纤纤的朋友，不过我这次来找你，主要是我自己。”</w:t>
      </w:r>
    </w:p>
    <w:p w14:paraId="3370D768" w14:textId="77777777" w:rsidR="00936946" w:rsidRDefault="00936946" w:rsidP="00936946">
      <w:pPr>
        <w:spacing w:line="20" w:lineRule="atLeast"/>
        <w:rPr>
          <w:rFonts w:ascii="宋体" w:hAnsi="宋体" w:cs="宋体"/>
          <w:szCs w:val="21"/>
        </w:rPr>
      </w:pPr>
      <w:r>
        <w:rPr>
          <w:rFonts w:ascii="宋体" w:hAnsi="宋体" w:cs="宋体" w:hint="eastAsia"/>
          <w:szCs w:val="21"/>
        </w:rPr>
        <w:t>青衣人看到她，有些淡漠地问道：“你？”</w:t>
      </w:r>
    </w:p>
    <w:p w14:paraId="0B0484EE" w14:textId="77777777" w:rsidR="00936946" w:rsidRDefault="00EB25D4"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见他没了敌意，凑上来道：“不过非要在这里说吗？”</w:t>
      </w:r>
    </w:p>
    <w:p w14:paraId="476C5143" w14:textId="77777777" w:rsidR="00936946" w:rsidRDefault="00936946" w:rsidP="00936946">
      <w:pPr>
        <w:spacing w:line="20" w:lineRule="atLeast"/>
        <w:rPr>
          <w:rFonts w:ascii="宋体" w:hAnsi="宋体" w:cs="宋体"/>
          <w:szCs w:val="21"/>
        </w:rPr>
      </w:pPr>
      <w:r>
        <w:rPr>
          <w:rFonts w:ascii="宋体" w:hAnsi="宋体" w:cs="宋体" w:hint="eastAsia"/>
          <w:szCs w:val="21"/>
        </w:rPr>
        <w:t>“跟我来吧！”</w:t>
      </w:r>
    </w:p>
    <w:p w14:paraId="21765707" w14:textId="77777777" w:rsidR="00936946" w:rsidRDefault="00936946" w:rsidP="00936946">
      <w:pPr>
        <w:spacing w:line="20" w:lineRule="atLeast"/>
        <w:rPr>
          <w:rFonts w:ascii="宋体" w:hAnsi="宋体" w:cs="宋体"/>
          <w:szCs w:val="21"/>
        </w:rPr>
      </w:pPr>
      <w:r>
        <w:rPr>
          <w:rFonts w:ascii="宋体" w:hAnsi="宋体" w:cs="宋体" w:hint="eastAsia"/>
          <w:szCs w:val="21"/>
        </w:rPr>
        <w:t>青衣人捡起剑站了起来，转身朝林中走去。</w:t>
      </w:r>
    </w:p>
    <w:p w14:paraId="53F5594B" w14:textId="77777777" w:rsidR="00936946" w:rsidRDefault="00936946" w:rsidP="00936946">
      <w:pPr>
        <w:spacing w:line="20" w:lineRule="atLeast"/>
        <w:rPr>
          <w:rFonts w:ascii="宋体" w:hAnsi="宋体" w:cs="宋体"/>
          <w:szCs w:val="21"/>
        </w:rPr>
      </w:pPr>
      <w:r>
        <w:rPr>
          <w:rFonts w:ascii="宋体" w:hAnsi="宋体" w:cs="宋体" w:hint="eastAsia"/>
          <w:szCs w:val="21"/>
        </w:rPr>
        <w:t>水澈也捡起掉落的青灯，</w:t>
      </w:r>
      <w:r w:rsidR="00A718B6">
        <w:rPr>
          <w:rFonts w:ascii="宋体" w:hAnsi="宋体" w:cs="宋体" w:hint="eastAsia"/>
          <w:szCs w:val="21"/>
        </w:rPr>
        <w:t>宁溪</w:t>
      </w:r>
      <w:r>
        <w:rPr>
          <w:rFonts w:ascii="宋体" w:hAnsi="宋体" w:cs="宋体" w:hint="eastAsia"/>
          <w:szCs w:val="21"/>
        </w:rPr>
        <w:t>朝青鸟挥了挥手，青鸟落到了水澈手臂上，小姑娘立时兴奋地叫了起来。</w:t>
      </w:r>
    </w:p>
    <w:p w14:paraId="066F8377" w14:textId="77777777" w:rsidR="00936946" w:rsidRPr="002F705D" w:rsidRDefault="00A718B6" w:rsidP="00936946">
      <w:pPr>
        <w:spacing w:line="20" w:lineRule="atLeast"/>
        <w:rPr>
          <w:rFonts w:ascii="宋体" w:hAnsi="宋体" w:cs="宋体"/>
          <w:szCs w:val="21"/>
        </w:rPr>
      </w:pPr>
      <w:r>
        <w:rPr>
          <w:rFonts w:ascii="宋体" w:hAnsi="宋体" w:cs="宋体" w:hint="eastAsia"/>
          <w:szCs w:val="21"/>
        </w:rPr>
        <w:t>宁溪</w:t>
      </w:r>
      <w:r w:rsidR="00936946">
        <w:rPr>
          <w:rFonts w:ascii="宋体" w:hAnsi="宋体" w:cs="宋体" w:hint="eastAsia"/>
          <w:szCs w:val="21"/>
        </w:rPr>
        <w:t>弯腰对着她笑道：“我来帮你拿灯笼吧！”</w:t>
      </w:r>
    </w:p>
    <w:p w14:paraId="7F133150" w14:textId="77777777" w:rsidR="00936946" w:rsidRDefault="00936946" w:rsidP="00936946">
      <w:pPr>
        <w:spacing w:line="20" w:lineRule="atLeast"/>
        <w:rPr>
          <w:rFonts w:ascii="宋体" w:hAnsi="宋体" w:cs="宋体"/>
          <w:szCs w:val="21"/>
        </w:rPr>
      </w:pPr>
      <w:r>
        <w:rPr>
          <w:rFonts w:ascii="宋体" w:hAnsi="宋体" w:cs="宋体" w:hint="eastAsia"/>
          <w:szCs w:val="21"/>
        </w:rPr>
        <w:lastRenderedPageBreak/>
        <w:t>“嗯嗯……”</w:t>
      </w:r>
    </w:p>
    <w:p w14:paraId="1E57B609" w14:textId="77777777" w:rsidR="00936946" w:rsidRDefault="00936946" w:rsidP="00936946">
      <w:pPr>
        <w:spacing w:line="20" w:lineRule="atLeast"/>
        <w:rPr>
          <w:rFonts w:ascii="宋体" w:hAnsi="宋体" w:cs="宋体"/>
          <w:szCs w:val="21"/>
        </w:rPr>
      </w:pPr>
      <w:r>
        <w:rPr>
          <w:rFonts w:ascii="宋体" w:hAnsi="宋体" w:cs="宋体" w:hint="eastAsia"/>
          <w:szCs w:val="21"/>
        </w:rPr>
        <w:t>水澈很高兴地点点头，把青灯递给</w:t>
      </w:r>
      <w:r w:rsidR="00A718B6">
        <w:rPr>
          <w:rFonts w:ascii="宋体" w:hAnsi="宋体" w:cs="宋体" w:hint="eastAsia"/>
          <w:szCs w:val="21"/>
        </w:rPr>
        <w:t>宁溪</w:t>
      </w:r>
      <w:r>
        <w:rPr>
          <w:rFonts w:ascii="宋体" w:hAnsi="宋体" w:cs="宋体" w:hint="eastAsia"/>
          <w:szCs w:val="21"/>
        </w:rPr>
        <w:t>后，愉快地和青鸟玩了起来。</w:t>
      </w:r>
    </w:p>
    <w:p w14:paraId="25EF475F" w14:textId="77777777" w:rsidR="00936946" w:rsidRPr="00F76DF9" w:rsidRDefault="00936946" w:rsidP="00936946">
      <w:pPr>
        <w:spacing w:line="20" w:lineRule="atLeast"/>
        <w:rPr>
          <w:rFonts w:ascii="宋体" w:hAnsi="宋体" w:cs="宋体"/>
          <w:szCs w:val="21"/>
        </w:rPr>
      </w:pPr>
      <w:r>
        <w:rPr>
          <w:rFonts w:ascii="宋体" w:hAnsi="宋体" w:cs="宋体" w:hint="eastAsia"/>
          <w:szCs w:val="21"/>
        </w:rPr>
        <w:t>青衣人听到声响回头看来，</w:t>
      </w:r>
      <w:r w:rsidR="00A718B6">
        <w:rPr>
          <w:rFonts w:ascii="宋体" w:hAnsi="宋体" w:cs="宋体" w:hint="eastAsia"/>
          <w:szCs w:val="21"/>
        </w:rPr>
        <w:t>宁溪</w:t>
      </w:r>
      <w:r>
        <w:rPr>
          <w:rFonts w:ascii="宋体" w:hAnsi="宋体" w:cs="宋体" w:hint="eastAsia"/>
          <w:szCs w:val="21"/>
        </w:rPr>
        <w:t>赶紧尴尬的陪了个笑，青衣人面无表情，回头继续向前走，走了一会，前方出现一座破庙。</w:t>
      </w:r>
    </w:p>
    <w:p w14:paraId="6791C1A7"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荒夜，荒山，荒庙。</w:t>
      </w:r>
    </w:p>
    <w:p w14:paraId="5DBF2212"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“你们就住这？”</w:t>
      </w:r>
    </w:p>
    <w:p w14:paraId="088AF6CB" w14:textId="77777777" w:rsidR="00936946" w:rsidRDefault="00A718B6" w:rsidP="00936946">
      <w:pPr>
        <w:spacing w:line="20" w:lineRule="atLeast"/>
        <w:rPr>
          <w:rFonts w:ascii="宋体" w:hAnsi="宋体" w:cs="宋体"/>
          <w:color w:val="000000"/>
          <w:kern w:val="0"/>
          <w:szCs w:val="21"/>
        </w:rPr>
      </w:pPr>
      <w:r>
        <w:rPr>
          <w:rFonts w:ascii="宋体" w:hAnsi="宋体" w:cs="宋体" w:hint="eastAsia"/>
          <w:color w:val="000000"/>
          <w:kern w:val="0"/>
          <w:szCs w:val="21"/>
        </w:rPr>
        <w:t>宁溪</w:t>
      </w:r>
      <w:r w:rsidR="00936946">
        <w:rPr>
          <w:rFonts w:ascii="宋体" w:hAnsi="宋体" w:cs="宋体" w:hint="eastAsia"/>
          <w:color w:val="000000"/>
          <w:kern w:val="0"/>
          <w:szCs w:val="21"/>
        </w:rPr>
        <w:t>有些惊讶，谁会想到这样一座荒山还有一座荒庙，谁会相信这样一座破败的庙会住人。</w:t>
      </w:r>
    </w:p>
    <w:p w14:paraId="562A6C96"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“这有什么大惊小怪的！”</w:t>
      </w:r>
    </w:p>
    <w:p w14:paraId="3494A217"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陆三阴双手抱着脖子，一幅见怪不怪的样子，很自在地很走到门前，见到里面的样子，几乎叫惊起来。</w:t>
      </w:r>
    </w:p>
    <w:p w14:paraId="451B1FE7"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这破庙里竟然收拾得干干净净，中心有一堆火，火堆不远处打了一个很小的地铺，上面的被子不止是干净，还是折得没有一丝褶皱。</w:t>
      </w:r>
    </w:p>
    <w:p w14:paraId="3CA3A8B3" w14:textId="77777777" w:rsidR="00936946" w:rsidRDefault="00936946" w:rsidP="00936946">
      <w:pPr>
        <w:spacing w:line="20" w:lineRule="atLeast"/>
        <w:rPr>
          <w:rFonts w:ascii="宋体" w:hAnsi="宋体" w:cs="宋体"/>
          <w:color w:val="000000"/>
          <w:kern w:val="0"/>
          <w:szCs w:val="21"/>
        </w:rPr>
      </w:pPr>
      <w:r>
        <w:rPr>
          <w:rFonts w:ascii="宋体" w:hAnsi="宋体" w:cs="宋体" w:hint="eastAsia"/>
          <w:color w:val="000000"/>
          <w:kern w:val="0"/>
          <w:szCs w:val="21"/>
        </w:rPr>
        <w:t>水澈回到破庙中，把青鸟放在地上，一人一鸟玩得不亦乐乎。</w:t>
      </w:r>
    </w:p>
    <w:p w14:paraId="6D8BB550" w14:textId="77777777" w:rsidR="00936946" w:rsidRDefault="00936946" w:rsidP="00936946">
      <w:r>
        <w:rPr>
          <w:rFonts w:hint="eastAsia"/>
        </w:rPr>
        <w:t>宁溪坐青衣人的正对面，两双沉默地对视着。</w:t>
      </w:r>
    </w:p>
    <w:p w14:paraId="23B7B98C" w14:textId="77777777" w:rsidR="00936946" w:rsidRDefault="00936946" w:rsidP="00936946">
      <w:r>
        <w:rPr>
          <w:rFonts w:hint="eastAsia"/>
        </w:rPr>
        <w:t>是对视，更是对峙着。</w:t>
      </w:r>
    </w:p>
    <w:p w14:paraId="5A55F085" w14:textId="77777777" w:rsidR="00936946" w:rsidRDefault="00936946" w:rsidP="00936946">
      <w:r>
        <w:rPr>
          <w:rFonts w:hint="eastAsia"/>
        </w:rPr>
        <w:t>气氛变得有些紧张。</w:t>
      </w:r>
    </w:p>
    <w:p w14:paraId="2DF91527" w14:textId="77777777" w:rsidR="00CC0E76" w:rsidRDefault="00CC0E76" w:rsidP="00936946">
      <w:r>
        <w:rPr>
          <w:rFonts w:hint="eastAsia"/>
        </w:rPr>
        <w:t>宁溪深吸了口气，鼓住勇气打破了这僵直的沉默。</w:t>
      </w:r>
    </w:p>
    <w:p w14:paraId="47AD5627" w14:textId="77777777" w:rsidR="00CC0E76" w:rsidRPr="00CC0E76" w:rsidRDefault="00CC0E76" w:rsidP="00936946">
      <w:r>
        <w:rPr>
          <w:rFonts w:hint="eastAsia"/>
        </w:rPr>
        <w:t>“我想我们真的在哪里见过。”</w:t>
      </w:r>
    </w:p>
    <w:p w14:paraId="5FCEFFF7" w14:textId="77777777" w:rsidR="00EB25D4" w:rsidRDefault="00EB25D4" w:rsidP="00EB25D4">
      <w:pPr>
        <w:spacing w:line="20" w:lineRule="atLeast"/>
        <w:rPr>
          <w:rFonts w:ascii="宋体" w:hAnsi="宋体" w:cs="宋体"/>
          <w:color w:val="000000"/>
          <w:kern w:val="0"/>
          <w:szCs w:val="21"/>
        </w:rPr>
      </w:pPr>
      <w:r>
        <w:rPr>
          <w:rFonts w:ascii="宋体" w:hAnsi="宋体" w:cs="宋体" w:hint="eastAsia"/>
          <w:color w:val="000000"/>
          <w:kern w:val="0"/>
          <w:szCs w:val="21"/>
        </w:rPr>
        <w:t>青衣人坐在火堆旁，加了几根柴，转头对宁溪道：“我想并不是你要找的人。”</w:t>
      </w:r>
    </w:p>
    <w:p w14:paraId="233E92DB" w14:textId="77777777" w:rsidR="00CC0E76" w:rsidRDefault="00CC0E76" w:rsidP="00EB25D4">
      <w:pPr>
        <w:spacing w:line="20" w:lineRule="atLeast"/>
        <w:rPr>
          <w:rFonts w:ascii="宋体" w:hAnsi="宋体" w:cs="宋体"/>
          <w:color w:val="000000"/>
          <w:kern w:val="0"/>
          <w:szCs w:val="21"/>
        </w:rPr>
      </w:pPr>
      <w:r>
        <w:rPr>
          <w:rFonts w:ascii="宋体" w:hAnsi="宋体" w:cs="宋体" w:hint="eastAsia"/>
          <w:color w:val="000000"/>
          <w:kern w:val="0"/>
          <w:szCs w:val="21"/>
        </w:rPr>
        <w:t>他说的这么直接，倒让宁溪有些不安，赶紧道歉。</w:t>
      </w:r>
    </w:p>
    <w:p w14:paraId="32949328" w14:textId="77777777" w:rsidR="00CC0E76" w:rsidRDefault="00CC0E76" w:rsidP="00EB25D4">
      <w:pPr>
        <w:spacing w:line="20" w:lineRule="atLeast"/>
        <w:rPr>
          <w:rFonts w:ascii="宋体" w:hAnsi="宋体" w:cs="宋体"/>
          <w:color w:val="000000"/>
          <w:kern w:val="0"/>
          <w:szCs w:val="21"/>
        </w:rPr>
      </w:pPr>
      <w:r>
        <w:rPr>
          <w:rFonts w:ascii="宋体" w:hAnsi="宋体" w:cs="宋体" w:hint="eastAsia"/>
          <w:color w:val="000000"/>
          <w:kern w:val="0"/>
          <w:szCs w:val="21"/>
        </w:rPr>
        <w:t>“我承认我有些着急，行为有些欠妥，所以我真心向你道歉。”</w:t>
      </w:r>
    </w:p>
    <w:p w14:paraId="08DE36D5" w14:textId="77777777" w:rsidR="00CC0E76" w:rsidRPr="00CC0E76" w:rsidRDefault="00CC0E76" w:rsidP="00EB25D4">
      <w:pPr>
        <w:spacing w:line="20" w:lineRule="atLeast"/>
        <w:rPr>
          <w:rFonts w:ascii="宋体" w:hAnsi="宋体" w:cs="宋体"/>
          <w:color w:val="000000"/>
          <w:kern w:val="0"/>
          <w:szCs w:val="21"/>
        </w:rPr>
      </w:pPr>
      <w:r>
        <w:rPr>
          <w:rFonts w:ascii="宋体" w:hAnsi="宋体" w:cs="宋体" w:hint="eastAsia"/>
          <w:color w:val="000000"/>
          <w:kern w:val="0"/>
          <w:szCs w:val="21"/>
        </w:rPr>
        <w:t>青衣人罗青邪没有体会她的立场，反而感到有些厌恶，径直说道：“我讨厌怀有目的的人。”</w:t>
      </w:r>
    </w:p>
    <w:p w14:paraId="4FEA3FED" w14:textId="77777777" w:rsidR="00CC0E76" w:rsidRDefault="0023359D" w:rsidP="00EB25D4">
      <w:pPr>
        <w:spacing w:line="20" w:lineRule="atLeast"/>
        <w:rPr>
          <w:rFonts w:ascii="宋体" w:hAnsi="宋体" w:cs="宋体"/>
          <w:color w:val="000000"/>
          <w:kern w:val="0"/>
          <w:szCs w:val="21"/>
        </w:rPr>
      </w:pPr>
      <w:r>
        <w:rPr>
          <w:rFonts w:ascii="宋体" w:hAnsi="宋体" w:cs="宋体" w:hint="eastAsia"/>
          <w:color w:val="000000"/>
          <w:kern w:val="0"/>
          <w:szCs w:val="21"/>
        </w:rPr>
        <w:t>宁溪</w:t>
      </w:r>
      <w:r w:rsidR="004F309B">
        <w:rPr>
          <w:rFonts w:ascii="宋体" w:hAnsi="宋体" w:cs="宋体" w:hint="eastAsia"/>
          <w:color w:val="000000"/>
          <w:kern w:val="0"/>
          <w:szCs w:val="21"/>
        </w:rPr>
        <w:t>只好转了策略，说道：“那我们先从朋友做起吧！”</w:t>
      </w:r>
    </w:p>
    <w:p w14:paraId="68A349ED" w14:textId="77777777" w:rsidR="004F309B" w:rsidRDefault="0023359D" w:rsidP="00EB25D4">
      <w:pPr>
        <w:spacing w:line="20" w:lineRule="atLeast"/>
        <w:rPr>
          <w:rFonts w:ascii="宋体" w:hAnsi="宋体" w:cs="宋体"/>
          <w:color w:val="000000"/>
          <w:kern w:val="0"/>
          <w:szCs w:val="21"/>
        </w:rPr>
      </w:pPr>
      <w:r>
        <w:rPr>
          <w:rFonts w:ascii="宋体" w:hAnsi="宋体" w:cs="宋体" w:hint="eastAsia"/>
          <w:color w:val="000000"/>
          <w:kern w:val="0"/>
          <w:szCs w:val="21"/>
        </w:rPr>
        <w:t>青衣人觉得有些别扭，本想找个理由回绝，宁溪却抢先截住，说道：“你该不会告诉我，你不需要朋友之类的话吧，恕我直言这是假装高冷的傲娇们才会说的。”</w:t>
      </w:r>
    </w:p>
    <w:p w14:paraId="5B57F957" w14:textId="77777777" w:rsidR="0023359D" w:rsidRPr="0023359D" w:rsidRDefault="0023359D" w:rsidP="00EB25D4">
      <w:pPr>
        <w:spacing w:line="20" w:lineRule="atLeast"/>
        <w:rPr>
          <w:rFonts w:ascii="宋体" w:hAnsi="宋体" w:cs="宋体"/>
          <w:color w:val="000000"/>
          <w:kern w:val="0"/>
          <w:szCs w:val="21"/>
        </w:rPr>
      </w:pPr>
      <w:r>
        <w:rPr>
          <w:rFonts w:ascii="宋体" w:hAnsi="宋体" w:cs="宋体" w:hint="eastAsia"/>
          <w:color w:val="000000"/>
          <w:kern w:val="0"/>
          <w:szCs w:val="21"/>
        </w:rPr>
        <w:t>青衣人愣了愣，她这话说出来，把他的话全部堵死了，所以只能沉默。</w:t>
      </w:r>
    </w:p>
    <w:p w14:paraId="59055C31" w14:textId="77777777" w:rsidR="004F309B" w:rsidRPr="0023359D" w:rsidRDefault="0023359D" w:rsidP="0023359D">
      <w:pPr>
        <w:spacing w:line="20" w:lineRule="atLeast"/>
        <w:rPr>
          <w:rFonts w:ascii="宋体" w:hAnsi="宋体" w:cs="宋体"/>
          <w:color w:val="000000"/>
          <w:kern w:val="0"/>
          <w:szCs w:val="21"/>
        </w:rPr>
      </w:pPr>
      <w:r>
        <w:rPr>
          <w:rFonts w:ascii="宋体" w:hAnsi="宋体" w:cs="宋体" w:hint="eastAsia"/>
          <w:color w:val="000000"/>
          <w:kern w:val="0"/>
          <w:szCs w:val="21"/>
        </w:rPr>
        <w:t>宁溪对这个局面十分满意，厚着脸皮笑道：“</w:t>
      </w:r>
      <w:r w:rsidR="004F309B">
        <w:rPr>
          <w:rFonts w:hint="eastAsia"/>
        </w:rPr>
        <w:t>你好，我叫宁溪</w:t>
      </w:r>
      <w:r>
        <w:rPr>
          <w:rFonts w:hint="eastAsia"/>
        </w:rPr>
        <w:t>，希望成为你</w:t>
      </w:r>
      <w:r w:rsidR="004F309B">
        <w:rPr>
          <w:rFonts w:hint="eastAsia"/>
        </w:rPr>
        <w:t>命相陪的朋友</w:t>
      </w:r>
      <w:r>
        <w:rPr>
          <w:rFonts w:hint="eastAsia"/>
        </w:rPr>
        <w:t>！”</w:t>
      </w:r>
    </w:p>
    <w:p w14:paraId="3DAE989F" w14:textId="77777777" w:rsidR="004F309B" w:rsidRDefault="0023359D" w:rsidP="004F309B">
      <w:r>
        <w:rPr>
          <w:rFonts w:hint="eastAsia"/>
        </w:rPr>
        <w:t>罗青邪看着她，问道：“你交朋友都是这么随意的吗？”</w:t>
      </w:r>
    </w:p>
    <w:p w14:paraId="6E21D6EA" w14:textId="77777777" w:rsidR="004F309B" w:rsidRDefault="004F309B" w:rsidP="004F309B">
      <w:r>
        <w:rPr>
          <w:rFonts w:hint="eastAsia"/>
        </w:rPr>
        <w:t>宁溪歪着</w:t>
      </w:r>
      <w:r w:rsidR="00C56E56">
        <w:rPr>
          <w:rFonts w:hint="eastAsia"/>
        </w:rPr>
        <w:t>头，</w:t>
      </w:r>
      <w:r>
        <w:rPr>
          <w:rFonts w:hint="eastAsia"/>
        </w:rPr>
        <w:t>笑</w:t>
      </w:r>
      <w:r w:rsidR="00C56E56">
        <w:rPr>
          <w:rFonts w:hint="eastAsia"/>
        </w:rPr>
        <w:t>道：“</w:t>
      </w:r>
      <w:r>
        <w:rPr>
          <w:rFonts w:hint="eastAsia"/>
        </w:rPr>
        <w:t>我们</w:t>
      </w:r>
      <w:r w:rsidR="00C56E56">
        <w:rPr>
          <w:rFonts w:hint="eastAsia"/>
        </w:rPr>
        <w:t>的原则是，一眼认定，性命相陪。</w:t>
      </w:r>
      <w:r>
        <w:rPr>
          <w:rFonts w:hint="eastAsia"/>
        </w:rPr>
        <w:t>”</w:t>
      </w:r>
    </w:p>
    <w:p w14:paraId="233EAFF8" w14:textId="77777777" w:rsidR="004F309B" w:rsidRDefault="00485310" w:rsidP="004F309B">
      <w:r>
        <w:rPr>
          <w:rFonts w:hint="eastAsia"/>
        </w:rPr>
        <w:t>罗青邪愣了愣，问道：“你们指的是那夜那个人？”</w:t>
      </w:r>
    </w:p>
    <w:p w14:paraId="36F1725E" w14:textId="77777777" w:rsidR="00ED1CA0" w:rsidRDefault="00ED1CA0" w:rsidP="004F309B">
      <w:r>
        <w:rPr>
          <w:rFonts w:hint="eastAsia"/>
        </w:rPr>
        <w:t>“额，他叫陆三阴，”</w:t>
      </w:r>
    </w:p>
    <w:p w14:paraId="67BD5F9B" w14:textId="77777777" w:rsidR="00485310" w:rsidRDefault="00ED1CA0" w:rsidP="004F309B">
      <w:r>
        <w:rPr>
          <w:rFonts w:hint="eastAsia"/>
        </w:rPr>
        <w:t>宁溪忽然又想到那夜他放弃刺杀纤纤的事来，赶紧补充道：“还有纤纤也是一样。”</w:t>
      </w:r>
      <w:r>
        <w:rPr>
          <w:rFonts w:hint="eastAsia"/>
        </w:rPr>
        <w:t xml:space="preserve"> </w:t>
      </w:r>
    </w:p>
    <w:p w14:paraId="6709A6E1" w14:textId="77777777" w:rsidR="00ED1CA0" w:rsidRDefault="005A2FC1" w:rsidP="004F309B">
      <w:r>
        <w:rPr>
          <w:rFonts w:hint="eastAsia"/>
        </w:rPr>
        <w:t>提到西门纤纤时，罗青邪的神情果然放松了些，宁溪心知奏效，立即伸出拳头，说道：“所以你也成为我们一眼认定，性命相陪的朋友吧！”</w:t>
      </w:r>
    </w:p>
    <w:p w14:paraId="78540351" w14:textId="77777777" w:rsidR="00F74157" w:rsidRDefault="00F74157" w:rsidP="004F309B">
      <w:r>
        <w:rPr>
          <w:rFonts w:hint="eastAsia"/>
        </w:rPr>
        <w:t>罗青邪怔住，自幼作为杀手的他一时竟不知如何应对这种情况。</w:t>
      </w:r>
    </w:p>
    <w:p w14:paraId="4A1024C0" w14:textId="77777777" w:rsidR="004F309B" w:rsidRDefault="00F74157" w:rsidP="004F309B">
      <w:r>
        <w:rPr>
          <w:rFonts w:hint="eastAsia"/>
        </w:rPr>
        <w:t>水澈忽然跑过来，</w:t>
      </w:r>
      <w:r w:rsidR="004F309B">
        <w:rPr>
          <w:rFonts w:hint="eastAsia"/>
        </w:rPr>
        <w:t>抓起罗青邪的手伸出拳头，“我叫水澈，我也要成为哥哥，姐姐一眼认定，便以性命相陪的朋友！”</w:t>
      </w:r>
    </w:p>
    <w:p w14:paraId="685EA9FF" w14:textId="77777777" w:rsidR="004F309B" w:rsidRDefault="004F309B" w:rsidP="004F309B">
      <w:r>
        <w:rPr>
          <w:rFonts w:hint="eastAsia"/>
        </w:rPr>
        <w:t>罗青邪：……</w:t>
      </w:r>
    </w:p>
    <w:p w14:paraId="12AC8A16" w14:textId="77777777" w:rsidR="00F74157" w:rsidRDefault="004F309B" w:rsidP="004F309B">
      <w:r>
        <w:rPr>
          <w:rFonts w:hint="eastAsia"/>
        </w:rPr>
        <w:t>宁溪</w:t>
      </w:r>
      <w:r w:rsidR="00F74157">
        <w:rPr>
          <w:rFonts w:hint="eastAsia"/>
        </w:rPr>
        <w:t>脸上简直笑开了花，摸着水澈满是溺爱，心想起是神助攻，说道：“那我们以后便是性命相陪的朋友咯，就请水澈多多关照咯。”</w:t>
      </w:r>
    </w:p>
    <w:p w14:paraId="003A176F" w14:textId="77777777" w:rsidR="004F309B" w:rsidRDefault="004F309B" w:rsidP="004F309B">
      <w:r>
        <w:rPr>
          <w:rFonts w:hint="eastAsia"/>
        </w:rPr>
        <w:t>水澈</w:t>
      </w:r>
      <w:r w:rsidR="00F74157">
        <w:rPr>
          <w:rFonts w:hint="eastAsia"/>
        </w:rPr>
        <w:t>眯着笑，笑得很开心，说道</w:t>
      </w:r>
      <w:r>
        <w:rPr>
          <w:rFonts w:hint="eastAsia"/>
        </w:rPr>
        <w:t>：</w:t>
      </w:r>
      <w:r w:rsidR="00F74157">
        <w:rPr>
          <w:rFonts w:hint="eastAsia"/>
        </w:rPr>
        <w:t>“</w:t>
      </w:r>
      <w:r>
        <w:rPr>
          <w:rFonts w:hint="eastAsia"/>
        </w:rPr>
        <w:t>水澈是最小的，以后再哥哥姐姐多多关照。</w:t>
      </w:r>
      <w:r w:rsidR="00F74157">
        <w:rPr>
          <w:rFonts w:hint="eastAsia"/>
        </w:rPr>
        <w:t>”</w:t>
      </w:r>
    </w:p>
    <w:p w14:paraId="4FA19B98" w14:textId="77777777" w:rsidR="004F309B" w:rsidRDefault="00F74157" w:rsidP="004F309B">
      <w:r>
        <w:rPr>
          <w:rFonts w:hint="eastAsia"/>
        </w:rPr>
        <w:t>宁溪说道</w:t>
      </w:r>
      <w:r w:rsidR="004F309B">
        <w:rPr>
          <w:rFonts w:hint="eastAsia"/>
        </w:rPr>
        <w:t>：</w:t>
      </w:r>
      <w:r>
        <w:rPr>
          <w:rFonts w:hint="eastAsia"/>
        </w:rPr>
        <w:t>“</w:t>
      </w:r>
      <w:r w:rsidR="004F309B">
        <w:rPr>
          <w:rFonts w:hint="eastAsia"/>
        </w:rPr>
        <w:t>交情只有轻重，不分大小</w:t>
      </w:r>
      <w:r>
        <w:rPr>
          <w:rFonts w:hint="eastAsia"/>
        </w:rPr>
        <w:t>。”</w:t>
      </w:r>
    </w:p>
    <w:p w14:paraId="05DAFEC0" w14:textId="77777777" w:rsidR="004F309B" w:rsidRDefault="004F309B" w:rsidP="004F309B">
      <w:r>
        <w:rPr>
          <w:rFonts w:hint="eastAsia"/>
        </w:rPr>
        <w:t>水澈</w:t>
      </w:r>
      <w:r w:rsidR="00980887">
        <w:rPr>
          <w:rFonts w:hint="eastAsia"/>
        </w:rPr>
        <w:t>很乖巧地点点头，说道</w:t>
      </w:r>
      <w:r>
        <w:rPr>
          <w:rFonts w:hint="eastAsia"/>
        </w:rPr>
        <w:t>：</w:t>
      </w:r>
      <w:r w:rsidR="00980887">
        <w:rPr>
          <w:rFonts w:hint="eastAsia"/>
        </w:rPr>
        <w:t>“</w:t>
      </w:r>
      <w:r>
        <w:rPr>
          <w:rFonts w:hint="eastAsia"/>
        </w:rPr>
        <w:t>嗯嗯，那水澈就去睡觉咯，不打扰哥哥姐姐们谈正事了</w:t>
      </w:r>
      <w:r w:rsidR="00980887">
        <w:rPr>
          <w:rFonts w:hint="eastAsia"/>
        </w:rPr>
        <w:t>。”</w:t>
      </w:r>
    </w:p>
    <w:p w14:paraId="3D6BB629" w14:textId="77777777" w:rsidR="004F309B" w:rsidRDefault="00980887" w:rsidP="004F309B">
      <w:r>
        <w:rPr>
          <w:rFonts w:hint="eastAsia"/>
        </w:rPr>
        <w:t>说完这句话，水澈</w:t>
      </w:r>
      <w:r w:rsidR="004F309B">
        <w:rPr>
          <w:rFonts w:hint="eastAsia"/>
        </w:rPr>
        <w:t>走回床铺前，脱了鞋摆整齐，脱了外衣折整齐，放在枕头边，把被子盖上</w:t>
      </w:r>
      <w:r w:rsidR="004F309B">
        <w:rPr>
          <w:rFonts w:hint="eastAsia"/>
        </w:rPr>
        <w:lastRenderedPageBreak/>
        <w:t>后对三人说道：“哥哥姐姐，水澈睡了，晚安。”</w:t>
      </w:r>
    </w:p>
    <w:p w14:paraId="68381563" w14:textId="77777777" w:rsidR="004F309B" w:rsidRDefault="00980887" w:rsidP="004F309B">
      <w:r>
        <w:rPr>
          <w:rFonts w:hint="eastAsia"/>
        </w:rPr>
        <w:t>看着这画面，</w:t>
      </w:r>
      <w:r w:rsidR="004F309B">
        <w:rPr>
          <w:rFonts w:hint="eastAsia"/>
        </w:rPr>
        <w:t>宁溪</w:t>
      </w:r>
      <w:r>
        <w:rPr>
          <w:rFonts w:hint="eastAsia"/>
        </w:rPr>
        <w:t>的</w:t>
      </w:r>
      <w:r w:rsidR="004F309B">
        <w:rPr>
          <w:rFonts w:hint="eastAsia"/>
        </w:rPr>
        <w:t>眼神里冒着光，这个孩子真的太乖巧了，宁溪自己睡觉时都是鞋子一丢，被子随便一盖就睡了，对比这孩子的表现感觉太汗颜了。</w:t>
      </w:r>
    </w:p>
    <w:p w14:paraId="4A9976A4" w14:textId="77777777" w:rsidR="004F309B" w:rsidRDefault="00980887" w:rsidP="00EB25D4">
      <w:pPr>
        <w:spacing w:line="20" w:lineRule="atLeast"/>
        <w:rPr>
          <w:rFonts w:ascii="宋体" w:hAnsi="宋体" w:cs="宋体"/>
          <w:color w:val="000000"/>
          <w:kern w:val="0"/>
          <w:szCs w:val="21"/>
        </w:rPr>
      </w:pPr>
      <w:r>
        <w:rPr>
          <w:rFonts w:ascii="宋体" w:hAnsi="宋体" w:cs="宋体" w:hint="eastAsia"/>
          <w:color w:val="000000"/>
          <w:kern w:val="0"/>
          <w:szCs w:val="21"/>
        </w:rPr>
        <w:t>罗青邪看着水澈，忽然忧郁地叹了口气。</w:t>
      </w:r>
    </w:p>
    <w:p w14:paraId="7C695F32" w14:textId="77777777" w:rsidR="00980887" w:rsidRDefault="00980887" w:rsidP="00EB25D4">
      <w:pPr>
        <w:spacing w:line="20" w:lineRule="atLeast"/>
        <w:rPr>
          <w:rFonts w:ascii="宋体" w:hAnsi="宋体" w:cs="宋体"/>
          <w:color w:val="000000"/>
          <w:kern w:val="0"/>
          <w:szCs w:val="21"/>
        </w:rPr>
      </w:pPr>
      <w:r>
        <w:rPr>
          <w:rFonts w:ascii="宋体" w:hAnsi="宋体" w:cs="宋体" w:hint="eastAsia"/>
          <w:color w:val="000000"/>
          <w:kern w:val="0"/>
          <w:szCs w:val="21"/>
        </w:rPr>
        <w:t>宁溪看着他，低声问道：“水澈的身体？”</w:t>
      </w:r>
    </w:p>
    <w:p w14:paraId="7175F766" w14:textId="77777777" w:rsidR="00980887" w:rsidRDefault="00980887" w:rsidP="00EB25D4">
      <w:pPr>
        <w:spacing w:line="20" w:lineRule="atLeast"/>
        <w:rPr>
          <w:rFonts w:ascii="宋体" w:hAnsi="宋体" w:cs="宋体"/>
          <w:color w:val="000000"/>
          <w:kern w:val="0"/>
          <w:szCs w:val="21"/>
        </w:rPr>
      </w:pPr>
      <w:r>
        <w:rPr>
          <w:rFonts w:ascii="宋体" w:hAnsi="宋体" w:cs="宋体" w:hint="eastAsia"/>
          <w:color w:val="000000"/>
          <w:kern w:val="0"/>
          <w:szCs w:val="21"/>
        </w:rPr>
        <w:t>罗青邪此时对她已没了敌意，如实说道：“既是病，也是毒。”</w:t>
      </w:r>
    </w:p>
    <w:p w14:paraId="55A0F62B" w14:textId="77777777" w:rsidR="008936AB" w:rsidRDefault="008936AB" w:rsidP="00EB25D4">
      <w:pPr>
        <w:spacing w:line="20" w:lineRule="atLeast"/>
        <w:rPr>
          <w:rFonts w:ascii="宋体" w:hAnsi="宋体" w:cs="宋体"/>
          <w:color w:val="000000"/>
          <w:kern w:val="0"/>
          <w:szCs w:val="21"/>
        </w:rPr>
      </w:pPr>
      <w:r>
        <w:rPr>
          <w:rFonts w:ascii="宋体" w:hAnsi="宋体" w:cs="宋体" w:hint="eastAsia"/>
          <w:color w:val="000000"/>
          <w:kern w:val="0"/>
          <w:szCs w:val="21"/>
        </w:rPr>
        <w:t>宁溪问道：“可有根治的方法。”</w:t>
      </w:r>
    </w:p>
    <w:p w14:paraId="1B10C20A" w14:textId="77777777" w:rsidR="008936AB" w:rsidRDefault="008936AB" w:rsidP="00EB25D4">
      <w:pPr>
        <w:spacing w:line="20" w:lineRule="atLeast"/>
        <w:rPr>
          <w:rFonts w:ascii="宋体" w:hAnsi="宋体" w:cs="宋体"/>
          <w:color w:val="000000"/>
          <w:kern w:val="0"/>
          <w:szCs w:val="21"/>
        </w:rPr>
      </w:pPr>
      <w:r>
        <w:rPr>
          <w:rFonts w:ascii="宋体" w:hAnsi="宋体" w:cs="宋体" w:hint="eastAsia"/>
          <w:color w:val="000000"/>
          <w:kern w:val="0"/>
          <w:szCs w:val="21"/>
        </w:rPr>
        <w:t>罗青邪说道：“或许海棠之果可以一试。”</w:t>
      </w:r>
    </w:p>
    <w:p w14:paraId="6CF0BB1E" w14:textId="77777777" w:rsidR="00B60C7E" w:rsidRDefault="00B60C7E" w:rsidP="00B60C7E">
      <w:pPr>
        <w:spacing w:line="20" w:lineRule="atLeast"/>
        <w:rPr>
          <w:rFonts w:ascii="宋体" w:hAnsi="宋体" w:cs="宋体"/>
          <w:szCs w:val="21"/>
        </w:rPr>
      </w:pPr>
      <w:r>
        <w:rPr>
          <w:rFonts w:ascii="宋体" w:hAnsi="宋体" w:cs="宋体" w:hint="eastAsia"/>
          <w:szCs w:val="21"/>
        </w:rPr>
        <w:t>“所以你才会来到百里城？才会受制于人？”</w:t>
      </w:r>
    </w:p>
    <w:p w14:paraId="6A4764A8" w14:textId="77777777" w:rsidR="00B60C7E" w:rsidRDefault="00B60C7E" w:rsidP="00B60C7E">
      <w:pPr>
        <w:spacing w:line="20" w:lineRule="atLeast"/>
        <w:rPr>
          <w:rFonts w:ascii="宋体" w:hAnsi="宋体" w:cs="宋体"/>
          <w:szCs w:val="21"/>
        </w:rPr>
      </w:pPr>
      <w:r>
        <w:rPr>
          <w:rFonts w:ascii="宋体" w:hAnsi="宋体" w:cs="宋体" w:hint="eastAsia"/>
          <w:szCs w:val="21"/>
        </w:rPr>
        <w:t>罗青邪沉默。</w:t>
      </w:r>
    </w:p>
    <w:p w14:paraId="4FED7D7D" w14:textId="77777777" w:rsidR="00B60C7E" w:rsidRDefault="00B60C7E" w:rsidP="00B60C7E">
      <w:pPr>
        <w:spacing w:line="20" w:lineRule="atLeast"/>
        <w:rPr>
          <w:rFonts w:ascii="宋体" w:hAnsi="宋体" w:cs="宋体"/>
          <w:szCs w:val="21"/>
        </w:rPr>
      </w:pPr>
      <w:r>
        <w:rPr>
          <w:rFonts w:ascii="宋体" w:hAnsi="宋体" w:cs="宋体" w:hint="eastAsia"/>
          <w:szCs w:val="21"/>
        </w:rPr>
        <w:t>宁溪对罗青邪道：“</w:t>
      </w:r>
      <w:r w:rsidR="00346061">
        <w:rPr>
          <w:rFonts w:ascii="宋体" w:hAnsi="宋体" w:cs="宋体" w:hint="eastAsia"/>
          <w:szCs w:val="21"/>
        </w:rPr>
        <w:t>我有个朋友，是南宫世家后人，如果你不介意的话，或许可以找他一试。</w:t>
      </w:r>
      <w:r>
        <w:rPr>
          <w:rFonts w:ascii="宋体" w:hAnsi="宋体" w:cs="宋体" w:hint="eastAsia"/>
          <w:szCs w:val="21"/>
        </w:rPr>
        <w:t>”</w:t>
      </w:r>
    </w:p>
    <w:p w14:paraId="64F3F2EF" w14:textId="77777777" w:rsidR="00B60C7E" w:rsidRPr="00980887" w:rsidRDefault="00346061" w:rsidP="00EB25D4">
      <w:pPr>
        <w:spacing w:line="20" w:lineRule="atLeast"/>
        <w:rPr>
          <w:rFonts w:ascii="宋体" w:hAnsi="宋体" w:cs="宋体"/>
          <w:color w:val="000000"/>
          <w:kern w:val="0"/>
          <w:szCs w:val="21"/>
        </w:rPr>
      </w:pPr>
      <w:r>
        <w:rPr>
          <w:rFonts w:ascii="宋体" w:hAnsi="宋体" w:cs="宋体" w:hint="eastAsia"/>
          <w:color w:val="000000"/>
          <w:kern w:val="0"/>
          <w:szCs w:val="21"/>
        </w:rPr>
        <w:t>罗青邪点点头，说道：“</w:t>
      </w:r>
      <w:r w:rsidR="007F4355">
        <w:rPr>
          <w:rFonts w:ascii="宋体" w:hAnsi="宋体" w:cs="宋体" w:hint="eastAsia"/>
          <w:color w:val="000000"/>
          <w:kern w:val="0"/>
          <w:szCs w:val="21"/>
        </w:rPr>
        <w:t>如果能治，</w:t>
      </w:r>
      <w:r>
        <w:rPr>
          <w:rFonts w:ascii="宋体" w:hAnsi="宋体" w:cs="宋体" w:hint="eastAsia"/>
          <w:color w:val="000000"/>
          <w:kern w:val="0"/>
          <w:szCs w:val="21"/>
        </w:rPr>
        <w:t>那自然是最好。”</w:t>
      </w:r>
    </w:p>
    <w:p w14:paraId="7DBBA272" w14:textId="77777777" w:rsidR="004F309B" w:rsidRDefault="007F4355" w:rsidP="00EB25D4">
      <w:pPr>
        <w:spacing w:line="20" w:lineRule="atLeast"/>
        <w:rPr>
          <w:rFonts w:ascii="宋体" w:hAnsi="宋体" w:cs="宋体"/>
          <w:color w:val="000000"/>
          <w:kern w:val="0"/>
          <w:szCs w:val="21"/>
        </w:rPr>
      </w:pPr>
      <w:r>
        <w:rPr>
          <w:rFonts w:ascii="宋体" w:hAnsi="宋体" w:cs="宋体" w:hint="eastAsia"/>
          <w:color w:val="000000"/>
          <w:kern w:val="0"/>
          <w:szCs w:val="21"/>
        </w:rPr>
        <w:t>宁溪</w:t>
      </w:r>
      <w:r w:rsidR="001F4491">
        <w:rPr>
          <w:rFonts w:ascii="宋体" w:hAnsi="宋体" w:cs="宋体" w:hint="eastAsia"/>
          <w:color w:val="000000"/>
          <w:kern w:val="0"/>
          <w:szCs w:val="21"/>
        </w:rPr>
        <w:t>找无话说，也只是点点头。</w:t>
      </w:r>
    </w:p>
    <w:p w14:paraId="2253F7A3" w14:textId="77777777" w:rsidR="00936946" w:rsidRDefault="00936946" w:rsidP="00936946">
      <w:r>
        <w:rPr>
          <w:rFonts w:hint="eastAsia"/>
        </w:rPr>
        <w:t>这时候，深夜的秋风从破庙的大门里涌了进来，火焰被吹得有些扭曲，仿佛要熄灭的样子，青衣人沉默着打了几根柴，火势又旺了起来。</w:t>
      </w:r>
    </w:p>
    <w:p w14:paraId="0A4FE463" w14:textId="77777777" w:rsidR="00936946" w:rsidRDefault="003774EF" w:rsidP="00936946">
      <w:pPr>
        <w:spacing w:line="20" w:lineRule="atLeast"/>
        <w:rPr>
          <w:rFonts w:ascii="宋体" w:hAnsi="宋体" w:cs="宋体"/>
          <w:szCs w:val="21"/>
        </w:rPr>
      </w:pPr>
      <w:r>
        <w:rPr>
          <w:rFonts w:ascii="宋体" w:hAnsi="宋体" w:cs="宋体" w:hint="eastAsia"/>
          <w:szCs w:val="21"/>
        </w:rPr>
        <w:t>罗青邪忽然说道：“小的时候，因为一些事情，我失去了部分的记忆，所以有些事情，我真的记不清了。”</w:t>
      </w:r>
    </w:p>
    <w:p w14:paraId="35F957F9" w14:textId="77777777" w:rsidR="00B8581A" w:rsidRDefault="00B8581A" w:rsidP="00936946">
      <w:pPr>
        <w:spacing w:line="20" w:lineRule="atLeast"/>
        <w:rPr>
          <w:rFonts w:ascii="宋体" w:hAnsi="宋体" w:cs="宋体"/>
          <w:szCs w:val="21"/>
        </w:rPr>
      </w:pPr>
      <w:r>
        <w:rPr>
          <w:rFonts w:ascii="宋体" w:hAnsi="宋体" w:cs="宋体" w:hint="eastAsia"/>
          <w:szCs w:val="21"/>
        </w:rPr>
        <w:t>宁溪愣了愣，才明白他指的是自己要问的事，忙问道：“</w:t>
      </w:r>
      <w:r w:rsidR="00284498">
        <w:rPr>
          <w:rFonts w:ascii="宋体" w:hAnsi="宋体" w:cs="宋体" w:hint="eastAsia"/>
          <w:szCs w:val="21"/>
        </w:rPr>
        <w:t>那你对我有什么影响，应该是在十岁的时候。</w:t>
      </w:r>
      <w:r>
        <w:rPr>
          <w:rFonts w:ascii="宋体" w:hAnsi="宋体" w:cs="宋体" w:hint="eastAsia"/>
          <w:szCs w:val="21"/>
        </w:rPr>
        <w:t>”</w:t>
      </w:r>
    </w:p>
    <w:p w14:paraId="39B0B32A" w14:textId="77777777" w:rsidR="003B7843" w:rsidRDefault="00B0404F" w:rsidP="00936946">
      <w:pPr>
        <w:spacing w:line="20" w:lineRule="atLeast"/>
        <w:rPr>
          <w:rFonts w:ascii="宋体" w:hAnsi="宋体" w:cs="宋体"/>
          <w:szCs w:val="21"/>
        </w:rPr>
      </w:pPr>
      <w:r>
        <w:rPr>
          <w:rFonts w:ascii="宋体" w:hAnsi="宋体" w:cs="宋体" w:hint="eastAsia"/>
          <w:szCs w:val="21"/>
        </w:rPr>
        <w:t>罗青邪</w:t>
      </w:r>
      <w:r w:rsidR="003B7843">
        <w:rPr>
          <w:rFonts w:ascii="宋体" w:hAnsi="宋体" w:cs="宋体" w:hint="eastAsia"/>
          <w:szCs w:val="21"/>
        </w:rPr>
        <w:t>表示有些茫然，宁溪觉得可能自己描述得不够生动，于是两个食指向上指了指，说道：“那时候我竖着两根小辫子。”</w:t>
      </w:r>
    </w:p>
    <w:p w14:paraId="4AD62594" w14:textId="77777777" w:rsidR="00B0404F" w:rsidRDefault="00B0404F" w:rsidP="00936946">
      <w:pPr>
        <w:spacing w:line="20" w:lineRule="atLeast"/>
        <w:rPr>
          <w:rFonts w:ascii="宋体" w:hAnsi="宋体" w:cs="宋体"/>
          <w:szCs w:val="21"/>
        </w:rPr>
      </w:pPr>
      <w:r>
        <w:rPr>
          <w:rFonts w:ascii="宋体" w:hAnsi="宋体" w:cs="宋体" w:hint="eastAsia"/>
          <w:szCs w:val="21"/>
        </w:rPr>
        <w:t>罗青邪看着她，慢慢翻起了白眼，心想你这是什么描述？</w:t>
      </w:r>
    </w:p>
    <w:p w14:paraId="146C7802" w14:textId="77777777" w:rsidR="008E59D6" w:rsidRDefault="008E59D6" w:rsidP="00936946">
      <w:pPr>
        <w:spacing w:line="20" w:lineRule="atLeast"/>
        <w:rPr>
          <w:rFonts w:ascii="宋体" w:hAnsi="宋体" w:cs="宋体"/>
          <w:szCs w:val="21"/>
        </w:rPr>
      </w:pPr>
      <w:r>
        <w:rPr>
          <w:rFonts w:ascii="宋体" w:hAnsi="宋体" w:cs="宋体" w:hint="eastAsia"/>
          <w:szCs w:val="21"/>
        </w:rPr>
        <w:t>……</w:t>
      </w:r>
    </w:p>
    <w:p w14:paraId="2044A504" w14:textId="77777777" w:rsidR="008E59D6" w:rsidRPr="008E59D6" w:rsidRDefault="008E59D6" w:rsidP="00936946">
      <w:pPr>
        <w:spacing w:line="20" w:lineRule="atLeast"/>
        <w:rPr>
          <w:rFonts w:ascii="宋体" w:hAnsi="宋体" w:cs="宋体"/>
          <w:szCs w:val="21"/>
        </w:rPr>
      </w:pPr>
      <w:r>
        <w:rPr>
          <w:rFonts w:ascii="宋体" w:hAnsi="宋体" w:cs="宋体" w:hint="eastAsia"/>
          <w:szCs w:val="21"/>
        </w:rPr>
        <w:t>……</w:t>
      </w:r>
    </w:p>
    <w:p w14:paraId="047B5E74" w14:textId="77777777" w:rsidR="00FF1E29" w:rsidRDefault="008E59D6">
      <w:r>
        <w:rPr>
          <w:rFonts w:hint="eastAsia"/>
        </w:rPr>
        <w:t>陆三阴听她讲到这理，也不禁大笑起来，感慨道：“你这描述也是够生动，聪明如我，我也想不出来。”</w:t>
      </w:r>
    </w:p>
    <w:p w14:paraId="0BE32D02" w14:textId="77777777" w:rsidR="008E59D6" w:rsidRDefault="008E59D6">
      <w:r>
        <w:rPr>
          <w:rFonts w:hint="eastAsia"/>
        </w:rPr>
        <w:t>宁溪像看白痴一样的看着他，淡淡地道：“问题是人家偏偏想起来了。”</w:t>
      </w:r>
    </w:p>
    <w:p w14:paraId="2542674A" w14:textId="77777777" w:rsidR="00915083" w:rsidRPr="00936946" w:rsidRDefault="00915083">
      <w:r>
        <w:rPr>
          <w:rFonts w:hint="eastAsia"/>
        </w:rPr>
        <w:t>陆三阴吃了一瘪，赶紧问道：“那后来呢？”</w:t>
      </w:r>
    </w:p>
    <w:p w14:paraId="7F81593F" w14:textId="77777777" w:rsidR="00936946" w:rsidRDefault="00915083">
      <w:r>
        <w:rPr>
          <w:rFonts w:hint="eastAsia"/>
        </w:rPr>
        <w:t>宁溪脸色转为难看，说道：“</w:t>
      </w:r>
      <w:r w:rsidR="00EF2F21">
        <w:rPr>
          <w:rFonts w:hint="eastAsia"/>
        </w:rPr>
        <w:t>还没有后来，一夜风雨便袭来了，他们</w:t>
      </w:r>
      <w:r w:rsidR="00DC2C37">
        <w:rPr>
          <w:rFonts w:hint="eastAsia"/>
        </w:rPr>
        <w:t>抓走了水澈，要挟罗青邪去杀燕悲欢，他叫我先逃走，我看一夜风雨势大，便想着来找救兵，然后被他们一路追杀。</w:t>
      </w:r>
      <w:r>
        <w:rPr>
          <w:rFonts w:hint="eastAsia"/>
        </w:rPr>
        <w:t>”</w:t>
      </w:r>
    </w:p>
    <w:p w14:paraId="2049BE26" w14:textId="77777777" w:rsidR="00EF2F21" w:rsidRPr="00915083" w:rsidRDefault="00EF2F21">
      <w:r>
        <w:rPr>
          <w:rFonts w:hint="eastAsia"/>
        </w:rPr>
        <w:t>陆三阴</w:t>
      </w:r>
      <w:r w:rsidR="00DC2C37">
        <w:rPr>
          <w:rFonts w:hint="eastAsia"/>
        </w:rPr>
        <w:t>仔细分析了一下情况，大致明白了怎么回事，说道：“</w:t>
      </w:r>
      <w:r w:rsidR="0095505D">
        <w:rPr>
          <w:rFonts w:hint="eastAsia"/>
        </w:rPr>
        <w:t>所以你想找我去救水澈，罗青邪又叫我来救你，你们这情感升温得有点快啊！</w:t>
      </w:r>
      <w:r w:rsidR="00DC2C37">
        <w:rPr>
          <w:rFonts w:hint="eastAsia"/>
        </w:rPr>
        <w:t>”</w:t>
      </w:r>
    </w:p>
    <w:p w14:paraId="48107FD0" w14:textId="77777777" w:rsidR="00936946" w:rsidRDefault="00A82675">
      <w:r>
        <w:rPr>
          <w:rFonts w:hint="eastAsia"/>
        </w:rPr>
        <w:t>宁溪瞪了他一眼，说道：“现在是说这个的时候吗？还不赶紧去救人。”</w:t>
      </w:r>
    </w:p>
    <w:p w14:paraId="3C041765" w14:textId="77777777" w:rsidR="00936946" w:rsidRDefault="00125C37">
      <w:r>
        <w:rPr>
          <w:rFonts w:hint="eastAsia"/>
        </w:rPr>
        <w:t>陆三阴说道：“一夜风雨要罗青邪做事，所以水澈反而暂时不会有危险。”</w:t>
      </w:r>
    </w:p>
    <w:p w14:paraId="04024673" w14:textId="77777777" w:rsidR="00125C37" w:rsidRDefault="00125C37">
      <w:r>
        <w:rPr>
          <w:rFonts w:hint="eastAsia"/>
        </w:rPr>
        <w:t>宁溪微怔，忽然明白了他的意思，问道：“听你这意思，有危险的又是谁？”</w:t>
      </w:r>
    </w:p>
    <w:p w14:paraId="66556B90" w14:textId="77777777" w:rsidR="00F92470" w:rsidRDefault="00F92470">
      <w:r>
        <w:rPr>
          <w:rFonts w:hint="eastAsia"/>
        </w:rPr>
        <w:t>陆三阴伸出拇指指着自己，苦笑道：“正是不才在下。”</w:t>
      </w:r>
    </w:p>
    <w:p w14:paraId="760C5F95" w14:textId="77777777" w:rsidR="00C77B69" w:rsidRDefault="00C77B69">
      <w:r>
        <w:rPr>
          <w:rFonts w:hint="eastAsia"/>
        </w:rPr>
        <w:t>宁溪愣住了，问道：“你这话什么意思？”</w:t>
      </w:r>
    </w:p>
    <w:p w14:paraId="53BBC306" w14:textId="77777777" w:rsidR="00936946" w:rsidRDefault="00C77B69">
      <w:r>
        <w:rPr>
          <w:rFonts w:hint="eastAsia"/>
        </w:rPr>
        <w:t>陆三阴笑了笑，转身拾起青渊剑，重新包好，对宁溪说道：“你回去单身客栈就明白了，不过回去的时候要小时一点。”</w:t>
      </w:r>
    </w:p>
    <w:p w14:paraId="6535AC99" w14:textId="77777777" w:rsidR="00EE705D" w:rsidRDefault="00EE705D">
      <w:r>
        <w:rPr>
          <w:rFonts w:hint="eastAsia"/>
        </w:rPr>
        <w:t>宁溪看着他问道：“那你呢？”</w:t>
      </w:r>
    </w:p>
    <w:p w14:paraId="572B473E" w14:textId="77777777" w:rsidR="00EE705D" w:rsidRDefault="00EE705D">
      <w:r>
        <w:rPr>
          <w:rFonts w:hint="eastAsia"/>
        </w:rPr>
        <w:t>“我要去止戈山赴死约了。”</w:t>
      </w:r>
    </w:p>
    <w:p w14:paraId="3258F150" w14:textId="77777777" w:rsidR="00EE705D" w:rsidRDefault="00EE705D">
      <w:r>
        <w:rPr>
          <w:rFonts w:hint="eastAsia"/>
        </w:rPr>
        <w:t>陆三阴朝着止戈山走去，片刻之后便消失在夜色之中。</w:t>
      </w:r>
    </w:p>
    <w:p w14:paraId="192E5119" w14:textId="77777777" w:rsidR="00936946" w:rsidRPr="00C77B69" w:rsidRDefault="00936946"/>
    <w:p w14:paraId="20E9E70E" w14:textId="77777777" w:rsidR="007B6C1A" w:rsidRDefault="007B6C1A"/>
    <w:p w14:paraId="4851B5B0" w14:textId="77777777" w:rsidR="001502E1" w:rsidRDefault="00A718B6" w:rsidP="00652298">
      <w:pPr>
        <w:pStyle w:val="3"/>
      </w:pPr>
      <w:r>
        <w:rPr>
          <w:rFonts w:hint="eastAsia"/>
        </w:rPr>
        <w:lastRenderedPageBreak/>
        <w:t>第六</w:t>
      </w:r>
      <w:r w:rsidR="006F49F0">
        <w:rPr>
          <w:rFonts w:hint="eastAsia"/>
        </w:rPr>
        <w:t>十</w:t>
      </w:r>
      <w:r>
        <w:rPr>
          <w:rFonts w:hint="eastAsia"/>
        </w:rPr>
        <w:t>八</w:t>
      </w:r>
      <w:r w:rsidR="00EF24CB">
        <w:rPr>
          <w:rFonts w:hint="eastAsia"/>
        </w:rPr>
        <w:t>章</w:t>
      </w:r>
      <w:r w:rsidR="004F3475">
        <w:rPr>
          <w:rFonts w:hint="eastAsia"/>
        </w:rPr>
        <w:t>剑指青思</w:t>
      </w:r>
    </w:p>
    <w:p w14:paraId="01B40439" w14:textId="77777777" w:rsidR="00BC744D" w:rsidRDefault="00641B5D" w:rsidP="00EF24CB">
      <w:r>
        <w:rPr>
          <w:rFonts w:hint="eastAsia"/>
        </w:rPr>
        <w:t>夜，静悄悄的，</w:t>
      </w:r>
      <w:r w:rsidR="007D0D8F">
        <w:rPr>
          <w:rFonts w:hint="eastAsia"/>
        </w:rPr>
        <w:t>人心却是沸腾的。</w:t>
      </w:r>
    </w:p>
    <w:p w14:paraId="7212A5AB" w14:textId="77777777" w:rsidR="005531ED" w:rsidRDefault="007D0D8F" w:rsidP="00EF24CB">
      <w:r>
        <w:rPr>
          <w:rFonts w:hint="eastAsia"/>
        </w:rPr>
        <w:t>止戈山上，陶长老带着一干长老弟子站在院门口</w:t>
      </w:r>
      <w:r w:rsidR="005531ED">
        <w:rPr>
          <w:rFonts w:hint="eastAsia"/>
        </w:rPr>
        <w:t>。</w:t>
      </w:r>
    </w:p>
    <w:p w14:paraId="506A7C58" w14:textId="77777777" w:rsidR="007D0D8F" w:rsidRDefault="007D0D8F" w:rsidP="00EF24CB">
      <w:r>
        <w:rPr>
          <w:rFonts w:hint="eastAsia"/>
        </w:rPr>
        <w:t>百里七人众就站在了对面。</w:t>
      </w:r>
    </w:p>
    <w:p w14:paraId="20312A0A" w14:textId="77777777" w:rsidR="005531ED" w:rsidRDefault="005531ED" w:rsidP="00EF24CB">
      <w:r>
        <w:rPr>
          <w:rFonts w:hint="eastAsia"/>
        </w:rPr>
        <w:t>双方就这样沉默地对峙着。</w:t>
      </w:r>
    </w:p>
    <w:p w14:paraId="192694F5" w14:textId="77777777" w:rsidR="007D0D8F" w:rsidRDefault="007D0D8F" w:rsidP="007D0D8F">
      <w:r>
        <w:rPr>
          <w:rFonts w:hint="eastAsia"/>
        </w:rPr>
        <w:t>百里七人众，不是七个人，而是七个强盗率领的一堆强盗。</w:t>
      </w:r>
    </w:p>
    <w:p w14:paraId="782D2DE1" w14:textId="77777777" w:rsidR="00204F61" w:rsidRDefault="00204F61" w:rsidP="007D0D8F">
      <w:r>
        <w:rPr>
          <w:rFonts w:hint="eastAsia"/>
        </w:rPr>
        <w:t>陶长老等人紧握着剑，保持着高度的戒备，再不敢像刚才那般疏忽了。</w:t>
      </w:r>
    </w:p>
    <w:p w14:paraId="7845F763" w14:textId="77777777" w:rsidR="00204F61" w:rsidRDefault="00204F61" w:rsidP="007D0D8F">
      <w:r>
        <w:rPr>
          <w:rFonts w:hint="eastAsia"/>
        </w:rPr>
        <w:t>西门纤纤在临走之前，便吩咐他组织人手保持戒备，以免一夜风雨来袭。</w:t>
      </w:r>
    </w:p>
    <w:p w14:paraId="2F308B79" w14:textId="77777777" w:rsidR="00287F98" w:rsidRDefault="00204F61" w:rsidP="007D0D8F">
      <w:r>
        <w:rPr>
          <w:rFonts w:hint="eastAsia"/>
        </w:rPr>
        <w:t>于是他组织了巡视小组，轮流值守，</w:t>
      </w:r>
      <w:r w:rsidR="000A6A79">
        <w:rPr>
          <w:rFonts w:hint="eastAsia"/>
        </w:rPr>
        <w:t>但一天过去了</w:t>
      </w:r>
      <w:r>
        <w:rPr>
          <w:rFonts w:hint="eastAsia"/>
        </w:rPr>
        <w:t>，</w:t>
      </w:r>
      <w:r w:rsidR="00464BC7">
        <w:rPr>
          <w:rFonts w:hint="eastAsia"/>
        </w:rPr>
        <w:t>都没有什么异状。</w:t>
      </w:r>
      <w:r>
        <w:rPr>
          <w:rFonts w:hint="eastAsia"/>
        </w:rPr>
        <w:t>他虽然坚持值守，但青思阁一干长老认为是他过度紧张了</w:t>
      </w:r>
      <w:r w:rsidR="00287F98">
        <w:rPr>
          <w:rFonts w:hint="eastAsia"/>
        </w:rPr>
        <w:t>。</w:t>
      </w:r>
    </w:p>
    <w:p w14:paraId="74637A32" w14:textId="77777777" w:rsidR="00204F61" w:rsidRDefault="00287F98" w:rsidP="007D0D8F">
      <w:r>
        <w:rPr>
          <w:rFonts w:hint="eastAsia"/>
        </w:rPr>
        <w:t>青思阁长老认为，</w:t>
      </w:r>
      <w:r w:rsidR="00464BC7">
        <w:rPr>
          <w:rFonts w:hint="eastAsia"/>
        </w:rPr>
        <w:t>一夜风雨的目标是止戈流，如今止戈流已经解散，一夜风雨也没有针对青思阁的必要了</w:t>
      </w:r>
      <w:r w:rsidR="00204F61">
        <w:rPr>
          <w:rFonts w:hint="eastAsia"/>
        </w:rPr>
        <w:t>。</w:t>
      </w:r>
    </w:p>
    <w:p w14:paraId="2753B6D1" w14:textId="77777777" w:rsidR="00287F98" w:rsidRDefault="00287F98" w:rsidP="007D0D8F">
      <w:r>
        <w:rPr>
          <w:rFonts w:hint="eastAsia"/>
        </w:rPr>
        <w:t>陶长老还是坚持，青思阁长老便挖苦他，仗着与西门纤纤入山解救止戈流的那点功绩，</w:t>
      </w:r>
      <w:r w:rsidR="00516A70">
        <w:rPr>
          <w:rFonts w:hint="eastAsia"/>
        </w:rPr>
        <w:t>便摆起一由止戈流大长老的架子</w:t>
      </w:r>
      <w:r>
        <w:rPr>
          <w:rFonts w:hint="eastAsia"/>
        </w:rPr>
        <w:t>。</w:t>
      </w:r>
    </w:p>
    <w:p w14:paraId="51994412" w14:textId="77777777" w:rsidR="00796524" w:rsidRPr="00796524" w:rsidRDefault="00611400" w:rsidP="007D0D8F">
      <w:r>
        <w:rPr>
          <w:rFonts w:hint="eastAsia"/>
        </w:rPr>
        <w:t>人言可谓，</w:t>
      </w:r>
      <w:r w:rsidR="00796524">
        <w:rPr>
          <w:rFonts w:hint="eastAsia"/>
        </w:rPr>
        <w:t>陶长老</w:t>
      </w:r>
      <w:r>
        <w:rPr>
          <w:rFonts w:hint="eastAsia"/>
        </w:rPr>
        <w:t>也很</w:t>
      </w:r>
      <w:r w:rsidR="00796524">
        <w:rPr>
          <w:rFonts w:hint="eastAsia"/>
        </w:rPr>
        <w:t>无奈，只好独自值守。</w:t>
      </w:r>
    </w:p>
    <w:p w14:paraId="7FD53FB3" w14:textId="77777777" w:rsidR="00611400" w:rsidRDefault="00611400" w:rsidP="007D0D8F">
      <w:r>
        <w:rPr>
          <w:rFonts w:hint="eastAsia"/>
        </w:rPr>
        <w:t>青思阁诸人有的嘲讽几句，有的出于好意的让他没必要这么紧张。</w:t>
      </w:r>
    </w:p>
    <w:p w14:paraId="32F9BC13" w14:textId="77777777" w:rsidR="00516A70" w:rsidRDefault="000A6A79" w:rsidP="007D0D8F">
      <w:r>
        <w:rPr>
          <w:rFonts w:hint="eastAsia"/>
        </w:rPr>
        <w:t>今夜</w:t>
      </w:r>
      <w:r w:rsidR="00D1627D">
        <w:rPr>
          <w:rFonts w:hint="eastAsia"/>
        </w:rPr>
        <w:t>三更的时候，</w:t>
      </w:r>
      <w:r w:rsidR="00FE6018">
        <w:rPr>
          <w:rFonts w:hint="eastAsia"/>
        </w:rPr>
        <w:t>青思阁诸人皆已</w:t>
      </w:r>
      <w:r w:rsidR="00D1627D">
        <w:rPr>
          <w:rFonts w:hint="eastAsia"/>
        </w:rPr>
        <w:t>入梦，西风千里趁着夜色发起了第一次入袭。</w:t>
      </w:r>
    </w:p>
    <w:p w14:paraId="31B0FD18" w14:textId="77777777" w:rsidR="00D1627D" w:rsidRDefault="000B2318" w:rsidP="007D0D8F">
      <w:r>
        <w:rPr>
          <w:rFonts w:hint="eastAsia"/>
        </w:rPr>
        <w:t>一时杀声四起，有的在睡梦中被惊醒，仓皇入战，有的则再也醒不过来。</w:t>
      </w:r>
    </w:p>
    <w:p w14:paraId="6DEA538A" w14:textId="77777777" w:rsidR="00204F61" w:rsidRDefault="00D32134" w:rsidP="007D0D8F">
      <w:r>
        <w:rPr>
          <w:rFonts w:hint="eastAsia"/>
        </w:rPr>
        <w:t>这一次突袭，青思阁死伤惨重，但还是将百里七人众逼到了门外，然后就陷入了对峙。</w:t>
      </w:r>
    </w:p>
    <w:p w14:paraId="5193BC75" w14:textId="77777777" w:rsidR="00FE5CBE" w:rsidRDefault="00A5746D" w:rsidP="007D0D8F">
      <w:r>
        <w:rPr>
          <w:rFonts w:hint="eastAsia"/>
        </w:rPr>
        <w:t>从陷入对峙到现在已经过去了很久，青思阁</w:t>
      </w:r>
      <w:r w:rsidR="00F42EA3">
        <w:rPr>
          <w:rFonts w:hint="eastAsia"/>
        </w:rPr>
        <w:t>绷紧的弦再不松懈</w:t>
      </w:r>
      <w:r>
        <w:rPr>
          <w:rFonts w:hint="eastAsia"/>
        </w:rPr>
        <w:t>。</w:t>
      </w:r>
    </w:p>
    <w:p w14:paraId="2BB1C0ED" w14:textId="77777777" w:rsidR="00204F61" w:rsidRPr="00D32134" w:rsidRDefault="00F42EA3" w:rsidP="007D0D8F">
      <w:r>
        <w:rPr>
          <w:rFonts w:hint="eastAsia"/>
        </w:rPr>
        <w:t>他</w:t>
      </w:r>
      <w:r w:rsidR="00D32134">
        <w:rPr>
          <w:rFonts w:hint="eastAsia"/>
        </w:rPr>
        <w:t>们看着西风千里。</w:t>
      </w:r>
    </w:p>
    <w:p w14:paraId="5D431791" w14:textId="77777777" w:rsidR="00B10D97" w:rsidRPr="00EE10F8" w:rsidRDefault="00D32134" w:rsidP="00EF24CB">
      <w:r>
        <w:rPr>
          <w:rFonts w:hint="eastAsia"/>
        </w:rPr>
        <w:t>西风千里却</w:t>
      </w:r>
      <w:r w:rsidR="00EE10F8">
        <w:rPr>
          <w:rFonts w:hint="eastAsia"/>
        </w:rPr>
        <w:t>望着夜色发呆，</w:t>
      </w:r>
      <w:r>
        <w:rPr>
          <w:rFonts w:hint="eastAsia"/>
        </w:rPr>
        <w:t>丝毫没有发起进攻的意思</w:t>
      </w:r>
      <w:r w:rsidR="00EE10F8">
        <w:rPr>
          <w:rFonts w:hint="eastAsia"/>
        </w:rPr>
        <w:t>。</w:t>
      </w:r>
    </w:p>
    <w:p w14:paraId="71EBFCD9" w14:textId="77777777" w:rsidR="00B10D97" w:rsidRPr="00FE5CBE" w:rsidRDefault="00FE5CBE" w:rsidP="00EF24CB">
      <w:r>
        <w:rPr>
          <w:rFonts w:hint="eastAsia"/>
        </w:rPr>
        <w:t>后方突然传</w:t>
      </w:r>
      <w:r w:rsidR="00F42EA3">
        <w:rPr>
          <w:rFonts w:hint="eastAsia"/>
        </w:rPr>
        <w:t>来一阵声音。</w:t>
      </w:r>
    </w:p>
    <w:p w14:paraId="0550159C" w14:textId="77777777" w:rsidR="00B10D97" w:rsidRDefault="00F42EA3" w:rsidP="00EF24CB">
      <w:r>
        <w:rPr>
          <w:rFonts w:hint="eastAsia"/>
        </w:rPr>
        <w:t>百里七人众如潮水般分开。</w:t>
      </w:r>
    </w:p>
    <w:p w14:paraId="6C59B00D" w14:textId="77777777" w:rsidR="00F42EA3" w:rsidRDefault="000A6A79" w:rsidP="00EF24CB">
      <w:r>
        <w:rPr>
          <w:rFonts w:hint="eastAsia"/>
        </w:rPr>
        <w:t>应江湖从人群中</w:t>
      </w:r>
      <w:r w:rsidR="00AA436E">
        <w:rPr>
          <w:rFonts w:hint="eastAsia"/>
        </w:rPr>
        <w:t>走了过来。</w:t>
      </w:r>
    </w:p>
    <w:p w14:paraId="47C3CD45" w14:textId="77777777" w:rsidR="00AA436E" w:rsidRPr="00AA436E" w:rsidRDefault="00AA436E" w:rsidP="00EF24CB">
      <w:r>
        <w:rPr>
          <w:rFonts w:hint="eastAsia"/>
        </w:rPr>
        <w:t>一众强盗看着应江湖后立时欢呼起来。</w:t>
      </w:r>
    </w:p>
    <w:p w14:paraId="3DA6B54C" w14:textId="77777777" w:rsidR="00AA436E" w:rsidRDefault="00AA436E" w:rsidP="00AA436E">
      <w:r>
        <w:rPr>
          <w:rFonts w:hint="eastAsia"/>
        </w:rPr>
        <w:t>西风千里看着陶长老笑了笑。</w:t>
      </w:r>
    </w:p>
    <w:p w14:paraId="3F85E74C" w14:textId="77777777" w:rsidR="00B10D97" w:rsidRDefault="00AA436E" w:rsidP="00EF24CB">
      <w:r>
        <w:rPr>
          <w:rFonts w:hint="eastAsia"/>
        </w:rPr>
        <w:t>随着应江湖的出现，青思阁的脸色</w:t>
      </w:r>
      <w:r w:rsidR="00BE36C0">
        <w:rPr>
          <w:rFonts w:hint="eastAsia"/>
        </w:rPr>
        <w:t>变得异常凝重</w:t>
      </w:r>
      <w:r>
        <w:rPr>
          <w:rFonts w:hint="eastAsia"/>
        </w:rPr>
        <w:t>。</w:t>
      </w:r>
    </w:p>
    <w:p w14:paraId="0F071B6A" w14:textId="77777777" w:rsidR="00BE36C0" w:rsidRDefault="00BE36C0" w:rsidP="00EF24CB">
      <w:r>
        <w:rPr>
          <w:rFonts w:hint="eastAsia"/>
        </w:rPr>
        <w:t>应江湖招了招说，众强盗的停下了欢呼。</w:t>
      </w:r>
    </w:p>
    <w:p w14:paraId="1EB36BF4" w14:textId="77777777" w:rsidR="00BE36C0" w:rsidRPr="00BE36C0" w:rsidRDefault="00BE36C0" w:rsidP="00BE36C0">
      <w:r>
        <w:rPr>
          <w:rFonts w:hint="eastAsia"/>
        </w:rPr>
        <w:t>应江湖走到人前，朝对青思阁微笑说道：“大家好，我叫应江湖，今日特来接管青思阁，</w:t>
      </w:r>
      <w:r w:rsidR="000A6A79">
        <w:rPr>
          <w:rFonts w:hint="eastAsia"/>
        </w:rPr>
        <w:t>麻烦大家</w:t>
      </w:r>
      <w:r>
        <w:rPr>
          <w:rFonts w:hint="eastAsia"/>
        </w:rPr>
        <w:t>配合</w:t>
      </w:r>
      <w:r w:rsidR="000A6A79">
        <w:rPr>
          <w:rFonts w:hint="eastAsia"/>
        </w:rPr>
        <w:t>一下</w:t>
      </w:r>
      <w:r>
        <w:rPr>
          <w:rFonts w:hint="eastAsia"/>
        </w:rPr>
        <w:t>。”</w:t>
      </w:r>
    </w:p>
    <w:p w14:paraId="64413D31" w14:textId="77777777" w:rsidR="00B10D97" w:rsidRDefault="00BE36C0" w:rsidP="00EF24CB">
      <w:r>
        <w:rPr>
          <w:rFonts w:hint="eastAsia"/>
        </w:rPr>
        <w:t>青思阁诸人苍白的脸，仿佛失了血色。</w:t>
      </w:r>
    </w:p>
    <w:p w14:paraId="35D55A91" w14:textId="77777777" w:rsidR="00BE36C0" w:rsidRDefault="00BE36C0" w:rsidP="00EF24CB">
      <w:r>
        <w:rPr>
          <w:rFonts w:hint="eastAsia"/>
        </w:rPr>
        <w:t>张着嘴，结着舌，睁大了眼，你看看我，我看看你，谁都不知道怎么应付这种情况。</w:t>
      </w:r>
    </w:p>
    <w:p w14:paraId="55003761" w14:textId="77777777" w:rsidR="00B10D97" w:rsidRDefault="00BE36C0" w:rsidP="00EF24CB">
      <w:r>
        <w:rPr>
          <w:rFonts w:hint="eastAsia"/>
        </w:rPr>
        <w:t>陶长老没有放弃希望，在西风千里突袭的时候，他已经派出弟子，下山求救。</w:t>
      </w:r>
    </w:p>
    <w:p w14:paraId="045961C1" w14:textId="77777777" w:rsidR="009C4B61" w:rsidRPr="009C4B61" w:rsidRDefault="009C4B61" w:rsidP="00EF24CB">
      <w:r>
        <w:rPr>
          <w:rFonts w:hint="eastAsia"/>
        </w:rPr>
        <w:t>“大家别慌，掌门会来救我们的。”</w:t>
      </w:r>
    </w:p>
    <w:p w14:paraId="7407D099" w14:textId="77777777" w:rsidR="009C4B61" w:rsidRDefault="009C4B61" w:rsidP="00EF24CB">
      <w:r>
        <w:rPr>
          <w:rFonts w:hint="eastAsia"/>
        </w:rPr>
        <w:t>青思阁士气被这句话提了提，他们不敢放弃希望，毕竟刚才那些在睡梦中被杀死的同门，就是他们的榜样。</w:t>
      </w:r>
    </w:p>
    <w:p w14:paraId="6ADA7338" w14:textId="77777777" w:rsidR="00BE36C0" w:rsidRDefault="00641B5D" w:rsidP="00EF24CB">
      <w:r>
        <w:rPr>
          <w:rFonts w:hint="eastAsia"/>
        </w:rPr>
        <w:t>应江湖见青思阁的战志又提了上来，虽然这也在意料之中，但还是有些苦恼。</w:t>
      </w:r>
    </w:p>
    <w:p w14:paraId="59830C13" w14:textId="77777777" w:rsidR="00641B5D" w:rsidRPr="00641B5D" w:rsidRDefault="00641B5D" w:rsidP="00EF24CB">
      <w:r>
        <w:rPr>
          <w:rFonts w:hint="eastAsia"/>
        </w:rPr>
        <w:t>西风千里看破了一切，微笑说道：“老大啊，</w:t>
      </w:r>
      <w:r w:rsidR="0052717B">
        <w:rPr>
          <w:rFonts w:hint="eastAsia"/>
        </w:rPr>
        <w:t>要是我和仇老五还谋划着推翻你，摧毁你父亲的声名，</w:t>
      </w:r>
      <w:r>
        <w:rPr>
          <w:rFonts w:hint="eastAsia"/>
        </w:rPr>
        <w:t>你会不会来救我？”</w:t>
      </w:r>
    </w:p>
    <w:p w14:paraId="137321ED" w14:textId="77777777" w:rsidR="00B10D97" w:rsidRDefault="00641B5D" w:rsidP="00EF24CB">
      <w:r>
        <w:rPr>
          <w:rFonts w:hint="eastAsia"/>
        </w:rPr>
        <w:t>应江湖摸着下巴，很认真地想了想。</w:t>
      </w:r>
    </w:p>
    <w:p w14:paraId="42E93F97" w14:textId="77777777" w:rsidR="00641B5D" w:rsidRPr="00641B5D" w:rsidRDefault="00641B5D" w:rsidP="00EF24CB">
      <w:r>
        <w:rPr>
          <w:rFonts w:hint="eastAsia"/>
        </w:rPr>
        <w:t>“应该没有这么伟大吧！”</w:t>
      </w:r>
    </w:p>
    <w:p w14:paraId="09394A11" w14:textId="77777777" w:rsidR="00E55F94" w:rsidRDefault="00E55F94" w:rsidP="00E55F94">
      <w:r>
        <w:rPr>
          <w:rFonts w:hint="eastAsia"/>
        </w:rPr>
        <w:lastRenderedPageBreak/>
        <w:t>青思池的水面，摇曳着星光。</w:t>
      </w:r>
    </w:p>
    <w:p w14:paraId="75DB2937" w14:textId="77777777" w:rsidR="00E55F94" w:rsidRDefault="00E55F94" w:rsidP="00E55F94">
      <w:r>
        <w:rPr>
          <w:rFonts w:hint="eastAsia"/>
        </w:rPr>
        <w:t>偶尔有风吹过池边的树林，发生沙沙声响，但在夜风过后，林中再度变成静悄悄的。</w:t>
      </w:r>
      <w:r>
        <w:rPr>
          <w:rFonts w:hint="eastAsia"/>
        </w:rPr>
        <w:t xml:space="preserve"> </w:t>
      </w:r>
    </w:p>
    <w:p w14:paraId="73C92846" w14:textId="77777777" w:rsidR="00E55F94" w:rsidRDefault="00E55F94" w:rsidP="00E55F94">
      <w:r>
        <w:rPr>
          <w:rFonts w:hint="eastAsia"/>
        </w:rPr>
        <w:t>在两方对峙的时候，陆三阴踏碎了这片宁静。</w:t>
      </w:r>
    </w:p>
    <w:p w14:paraId="071B0B08" w14:textId="77777777" w:rsidR="00E55F94" w:rsidRDefault="00E55F94" w:rsidP="00E55F94">
      <w:r>
        <w:rPr>
          <w:rFonts w:hint="eastAsia"/>
        </w:rPr>
        <w:t>有人站在夜色里，点亮了池边梧桐灯。</w:t>
      </w:r>
    </w:p>
    <w:p w14:paraId="3382E04A" w14:textId="77777777" w:rsidR="00E55F94" w:rsidRDefault="00E55F94" w:rsidP="00E55F94">
      <w:r>
        <w:rPr>
          <w:rFonts w:hint="eastAsia"/>
        </w:rPr>
        <w:t>藏在夜色中的人，逐渐清晰了起来。</w:t>
      </w:r>
    </w:p>
    <w:p w14:paraId="3EE33B11" w14:textId="77777777" w:rsidR="00E55F94" w:rsidRPr="00E55F94" w:rsidRDefault="00E55F94" w:rsidP="00E55F94">
      <w:r>
        <w:rPr>
          <w:rFonts w:hint="eastAsia"/>
        </w:rPr>
        <w:t>“李占山……”</w:t>
      </w:r>
    </w:p>
    <w:p w14:paraId="2E5DE041" w14:textId="77777777" w:rsidR="00E55F94" w:rsidRDefault="00E55F94" w:rsidP="00E55F94">
      <w:r>
        <w:rPr>
          <w:rFonts w:hint="eastAsia"/>
        </w:rPr>
        <w:t>陆三阴的</w:t>
      </w:r>
      <w:r w:rsidR="009215D5">
        <w:rPr>
          <w:rFonts w:hint="eastAsia"/>
        </w:rPr>
        <w:t>脸色有些阴沉，他确实没有想到在这里等着他的竟是李占山，刚才他上山时特意留意了围山的百里山强盗，确认没有看到应江湖后，认为应江湖来了此处，他才来的。</w:t>
      </w:r>
    </w:p>
    <w:p w14:paraId="6270F8B9" w14:textId="77777777" w:rsidR="00AF4606" w:rsidRDefault="00AF4606" w:rsidP="00E55F94">
      <w:r>
        <w:rPr>
          <w:rFonts w:hint="eastAsia"/>
        </w:rPr>
        <w:t>李占山看到陆三阴惊讶的模样，露出了满足的微笑，说道：“看到我你好似很惊讶。”</w:t>
      </w:r>
    </w:p>
    <w:p w14:paraId="2302CC9E" w14:textId="77777777" w:rsidR="00294405" w:rsidRDefault="00294405" w:rsidP="00E55F94">
      <w:r>
        <w:rPr>
          <w:rFonts w:hint="eastAsia"/>
        </w:rPr>
        <w:t>陆三阴淡漠说道：“只是没有想到青思阁的六大嫡传长老，竟成了应江湖的走狗。”</w:t>
      </w:r>
    </w:p>
    <w:p w14:paraId="3D708318" w14:textId="77777777" w:rsidR="00294405" w:rsidRDefault="00294405" w:rsidP="00E55F94">
      <w:r>
        <w:rPr>
          <w:rFonts w:hint="eastAsia"/>
        </w:rPr>
        <w:t>李占山有些生气，</w:t>
      </w:r>
      <w:r w:rsidR="00246F50">
        <w:rPr>
          <w:rFonts w:hint="eastAsia"/>
        </w:rPr>
        <w:t>怒</w:t>
      </w:r>
      <w:r>
        <w:rPr>
          <w:rFonts w:hint="eastAsia"/>
        </w:rPr>
        <w:t>道：“我落到这个地步，是拜谁所赐呢？”</w:t>
      </w:r>
    </w:p>
    <w:p w14:paraId="20620451" w14:textId="77777777" w:rsidR="00246F50" w:rsidRDefault="00246F50" w:rsidP="00E55F94">
      <w:r>
        <w:rPr>
          <w:rFonts w:hint="eastAsia"/>
        </w:rPr>
        <w:t>陆三阴笑笑不说话。</w:t>
      </w:r>
    </w:p>
    <w:p w14:paraId="6B4C4DAC" w14:textId="77777777" w:rsidR="00AF4606" w:rsidRPr="00AF4606" w:rsidRDefault="00246F50" w:rsidP="00E55F94">
      <w:r>
        <w:rPr>
          <w:rFonts w:hint="eastAsia"/>
        </w:rPr>
        <w:t>李占山努力克制自己的怒气，说</w:t>
      </w:r>
      <w:r w:rsidR="00FD2946">
        <w:rPr>
          <w:rFonts w:hint="eastAsia"/>
        </w:rPr>
        <w:t>道：</w:t>
      </w:r>
      <w:r w:rsidR="00AF4606">
        <w:rPr>
          <w:rFonts w:hint="eastAsia"/>
        </w:rPr>
        <w:t>“</w:t>
      </w:r>
      <w:r w:rsidR="00FD2946">
        <w:rPr>
          <w:rFonts w:hint="eastAsia"/>
        </w:rPr>
        <w:t>仲裁</w:t>
      </w:r>
      <w:r>
        <w:rPr>
          <w:rFonts w:hint="eastAsia"/>
        </w:rPr>
        <w:t>堂前我被你摆了一道，真是到今天才一睹真容，怎么样也该礼尚往来一番</w:t>
      </w:r>
      <w:r w:rsidR="00FD2946">
        <w:rPr>
          <w:rFonts w:hint="eastAsia"/>
        </w:rPr>
        <w:t>。</w:t>
      </w:r>
      <w:r w:rsidR="00AF4606">
        <w:rPr>
          <w:rFonts w:hint="eastAsia"/>
        </w:rPr>
        <w:t>”</w:t>
      </w:r>
    </w:p>
    <w:p w14:paraId="694CACCD" w14:textId="77777777" w:rsidR="00AF4606" w:rsidRDefault="00FD2946" w:rsidP="00E55F94">
      <w:r>
        <w:rPr>
          <w:rFonts w:hint="eastAsia"/>
        </w:rPr>
        <w:t>陆三阴</w:t>
      </w:r>
      <w:r w:rsidR="00246F50">
        <w:rPr>
          <w:rFonts w:hint="eastAsia"/>
        </w:rPr>
        <w:t>想着西门纤纤的毒患，没有心思再与他纠缠</w:t>
      </w:r>
      <w:r w:rsidR="00336BF0">
        <w:rPr>
          <w:rFonts w:hint="eastAsia"/>
        </w:rPr>
        <w:t>，冷漠</w:t>
      </w:r>
      <w:r>
        <w:rPr>
          <w:rFonts w:hint="eastAsia"/>
        </w:rPr>
        <w:t>说道：“如果你只是想激怒了，那你</w:t>
      </w:r>
      <w:r w:rsidR="00336BF0">
        <w:rPr>
          <w:rFonts w:hint="eastAsia"/>
        </w:rPr>
        <w:t>已经</w:t>
      </w:r>
      <w:r>
        <w:rPr>
          <w:rFonts w:hint="eastAsia"/>
        </w:rPr>
        <w:t>做到了，</w:t>
      </w:r>
      <w:r w:rsidR="00246F50">
        <w:rPr>
          <w:rFonts w:hint="eastAsia"/>
        </w:rPr>
        <w:t>你可能还有一句话的机会，如果你想死，那我不介意你继续，如果你不想死，那最好给出一个你出现在这里的理由。</w:t>
      </w:r>
      <w:r>
        <w:rPr>
          <w:rFonts w:hint="eastAsia"/>
        </w:rPr>
        <w:t>”</w:t>
      </w:r>
    </w:p>
    <w:p w14:paraId="3D8E3546" w14:textId="77777777" w:rsidR="00336BF0" w:rsidRDefault="00336BF0" w:rsidP="00E55F94">
      <w:r>
        <w:rPr>
          <w:rFonts w:hint="eastAsia"/>
        </w:rPr>
        <w:t>陆三阴的眼神有些寒凉，李占山被看得有些发怵，他不敢再激怒这个少年。</w:t>
      </w:r>
    </w:p>
    <w:p w14:paraId="139EA17D" w14:textId="77777777" w:rsidR="00336BF0" w:rsidRDefault="00336BF0" w:rsidP="00E55F94">
      <w:r>
        <w:rPr>
          <w:rFonts w:hint="eastAsia"/>
        </w:rPr>
        <w:t>“</w:t>
      </w:r>
      <w:r w:rsidR="00246F50">
        <w:rPr>
          <w:rFonts w:hint="eastAsia"/>
        </w:rPr>
        <w:t>是应江湖叫我在这等你的，他说只要你完成两件事，你就能得到解药。</w:t>
      </w:r>
      <w:r>
        <w:rPr>
          <w:rFonts w:hint="eastAsia"/>
        </w:rPr>
        <w:t>”</w:t>
      </w:r>
    </w:p>
    <w:p w14:paraId="47A5F0D5" w14:textId="77777777" w:rsidR="00336BF0" w:rsidRDefault="00246F50" w:rsidP="00E55F94">
      <w:r>
        <w:rPr>
          <w:rFonts w:hint="eastAsia"/>
        </w:rPr>
        <w:t>陆三阴问道：</w:t>
      </w:r>
      <w:r w:rsidR="00945BDE">
        <w:rPr>
          <w:rFonts w:hint="eastAsia"/>
        </w:rPr>
        <w:t>“</w:t>
      </w:r>
      <w:r>
        <w:rPr>
          <w:rFonts w:hint="eastAsia"/>
        </w:rPr>
        <w:t>哪两件事？</w:t>
      </w:r>
      <w:r w:rsidR="00945BDE">
        <w:rPr>
          <w:rFonts w:hint="eastAsia"/>
        </w:rPr>
        <w:t>”</w:t>
      </w:r>
    </w:p>
    <w:p w14:paraId="4414EC9A" w14:textId="77777777" w:rsidR="00945BDE" w:rsidRDefault="00945BDE" w:rsidP="00E55F94">
      <w:r>
        <w:rPr>
          <w:rFonts w:hint="eastAsia"/>
        </w:rPr>
        <w:t>李占山的视线落到了陆三阴身后的剑袋上。</w:t>
      </w:r>
    </w:p>
    <w:p w14:paraId="71C5A5E3" w14:textId="77777777" w:rsidR="00945BDE" w:rsidRDefault="00945BDE" w:rsidP="00E55F94">
      <w:r>
        <w:rPr>
          <w:rFonts w:hint="eastAsia"/>
        </w:rPr>
        <w:t>“我要你身后的剑，然后助我当上青思阁的掌门。”</w:t>
      </w:r>
    </w:p>
    <w:p w14:paraId="4679DC6B" w14:textId="77777777" w:rsidR="00945BDE" w:rsidRDefault="006D6237" w:rsidP="00E55F94">
      <w:r>
        <w:rPr>
          <w:rFonts w:hint="eastAsia"/>
        </w:rPr>
        <w:t>“这是两个条件。”</w:t>
      </w:r>
    </w:p>
    <w:p w14:paraId="4C09BE86" w14:textId="77777777" w:rsidR="006D6237" w:rsidRDefault="006D6237" w:rsidP="00E55F94">
      <w:r>
        <w:rPr>
          <w:rFonts w:hint="eastAsia"/>
        </w:rPr>
        <w:t>“青思阁的掌门拥有青思阁掌门的配剑，是天经地义的，所以这是一个条件。”</w:t>
      </w:r>
    </w:p>
    <w:p w14:paraId="2CDF09BA" w14:textId="77777777" w:rsidR="006D6237" w:rsidRDefault="006D6237" w:rsidP="00E55F94">
      <w:r>
        <w:rPr>
          <w:rFonts w:hint="eastAsia"/>
        </w:rPr>
        <w:t>陆三阴的脸上没有情绪，说道：“</w:t>
      </w:r>
      <w:r w:rsidR="00246F50">
        <w:rPr>
          <w:rFonts w:hint="eastAsia"/>
        </w:rPr>
        <w:t>那第二个呢？</w:t>
      </w:r>
      <w:r>
        <w:rPr>
          <w:rFonts w:hint="eastAsia"/>
        </w:rPr>
        <w:t>”</w:t>
      </w:r>
    </w:p>
    <w:p w14:paraId="0384DF65" w14:textId="77777777" w:rsidR="006D6237" w:rsidRPr="00945BDE" w:rsidRDefault="00246F50" w:rsidP="00E55F94">
      <w:r>
        <w:rPr>
          <w:rFonts w:hint="eastAsia"/>
        </w:rPr>
        <w:t>李占山转身望着青思阁，说</w:t>
      </w:r>
      <w:r w:rsidR="006D6237">
        <w:rPr>
          <w:rFonts w:hint="eastAsia"/>
        </w:rPr>
        <w:t>道：“</w:t>
      </w:r>
      <w:r>
        <w:rPr>
          <w:rFonts w:hint="eastAsia"/>
        </w:rPr>
        <w:t>你要帮应江湖进攻青思阁。</w:t>
      </w:r>
      <w:r w:rsidR="006D6237">
        <w:rPr>
          <w:rFonts w:hint="eastAsia"/>
        </w:rPr>
        <w:t>”</w:t>
      </w:r>
    </w:p>
    <w:p w14:paraId="1B7AC95C" w14:textId="77777777" w:rsidR="00E55F94" w:rsidRDefault="00246F50" w:rsidP="00E55F94">
      <w:r>
        <w:rPr>
          <w:rFonts w:hint="eastAsia"/>
        </w:rPr>
        <w:t>陆三阴问道：“你想成为英雄？”</w:t>
      </w:r>
    </w:p>
    <w:p w14:paraId="508B9394" w14:textId="77777777" w:rsidR="00246F50" w:rsidRPr="00246F50" w:rsidRDefault="00246F50" w:rsidP="00E55F94">
      <w:r>
        <w:rPr>
          <w:rFonts w:hint="eastAsia"/>
        </w:rPr>
        <w:t>李占山嘴角微微上扬，得意之情溢于言表，</w:t>
      </w:r>
      <w:r w:rsidR="001F4A10">
        <w:rPr>
          <w:rFonts w:hint="eastAsia"/>
        </w:rPr>
        <w:t>现在西门纤纤中毒，青思阁人才凋零，又面临百里山这个大敌，只要他打退了百里七人众，他就会成为青思阁的英雄，然后成为掌门。</w:t>
      </w:r>
    </w:p>
    <w:p w14:paraId="15A987B5" w14:textId="77777777" w:rsidR="00A53118" w:rsidRDefault="00A53118" w:rsidP="00E55F94">
      <w:r>
        <w:rPr>
          <w:rFonts w:hint="eastAsia"/>
        </w:rPr>
        <w:t>“</w:t>
      </w:r>
      <w:r w:rsidR="001F4A10">
        <w:rPr>
          <w:rFonts w:hint="eastAsia"/>
        </w:rPr>
        <w:t>上代</w:t>
      </w:r>
      <w:r>
        <w:rPr>
          <w:rFonts w:hint="eastAsia"/>
        </w:rPr>
        <w:t>青思阁六大嫡传弟子，</w:t>
      </w:r>
      <w:r w:rsidR="001F4A10">
        <w:rPr>
          <w:rFonts w:hint="eastAsia"/>
        </w:rPr>
        <w:t>为了登上掌门之位，竟然不惜做儿皇帝</w:t>
      </w:r>
      <w:r>
        <w:rPr>
          <w:rFonts w:hint="eastAsia"/>
        </w:rPr>
        <w:t>。”</w:t>
      </w:r>
    </w:p>
    <w:p w14:paraId="23C7F6A9" w14:textId="77777777" w:rsidR="004F3225" w:rsidRDefault="004F3225" w:rsidP="00E55F94">
      <w:r>
        <w:rPr>
          <w:rFonts w:hint="eastAsia"/>
        </w:rPr>
        <w:t>说完句话的时候，陆三阴脸上充满了嘲弄与鄙夷的情绪。</w:t>
      </w:r>
    </w:p>
    <w:p w14:paraId="494E64F2" w14:textId="77777777" w:rsidR="001F5355" w:rsidRPr="009E2A39" w:rsidRDefault="00B817B0" w:rsidP="00E55F94">
      <w:r>
        <w:rPr>
          <w:rFonts w:hint="eastAsia"/>
        </w:rPr>
        <w:t>李占山看着陆三阴的眼睛，说道：“</w:t>
      </w:r>
      <w:r w:rsidR="004F3225">
        <w:rPr>
          <w:rFonts w:hint="eastAsia"/>
        </w:rPr>
        <w:t>成大事者不拘小节，今日低头，是为了明天抬得再高</w:t>
      </w:r>
      <w:r>
        <w:rPr>
          <w:rFonts w:hint="eastAsia"/>
        </w:rPr>
        <w:t>。”</w:t>
      </w:r>
    </w:p>
    <w:p w14:paraId="5F83708D" w14:textId="77777777" w:rsidR="009E2A39" w:rsidRDefault="004F3225" w:rsidP="00E55F94">
      <w:r>
        <w:rPr>
          <w:rFonts w:hint="eastAsia"/>
        </w:rPr>
        <w:t>陆三阴忽然觉得人不要脸天下无敌这句话的正确性</w:t>
      </w:r>
      <w:r w:rsidR="00B817B0">
        <w:rPr>
          <w:rFonts w:hint="eastAsia"/>
        </w:rPr>
        <w:t>，</w:t>
      </w:r>
      <w:r>
        <w:rPr>
          <w:rFonts w:hint="eastAsia"/>
        </w:rPr>
        <w:t>他虽然无意成为李占山</w:t>
      </w:r>
      <w:r w:rsidR="00B817B0">
        <w:rPr>
          <w:rFonts w:hint="eastAsia"/>
        </w:rPr>
        <w:t>，但西门纤纤命在旦昔，燕悲欢已经离开了百里城，七分道士又不知所踪，他已经顾不了这么多了。</w:t>
      </w:r>
    </w:p>
    <w:p w14:paraId="5081CCDB" w14:textId="77777777" w:rsidR="00B817B0" w:rsidRDefault="00B817B0" w:rsidP="00E55F94">
      <w:r>
        <w:rPr>
          <w:rFonts w:hint="eastAsia"/>
        </w:rPr>
        <w:t>“你先把解药交出来，待解毒后我会帮你达成目标。”</w:t>
      </w:r>
    </w:p>
    <w:p w14:paraId="1E9CBC29" w14:textId="77777777" w:rsidR="00B817B0" w:rsidRPr="009E2A39" w:rsidRDefault="00B817B0" w:rsidP="00E55F94">
      <w:r>
        <w:rPr>
          <w:rFonts w:hint="eastAsia"/>
        </w:rPr>
        <w:t>李占山觉得他这想法有些可笑，说道：“你知道我们这两代人的差别是什么吗？”</w:t>
      </w:r>
    </w:p>
    <w:p w14:paraId="7DEB391F" w14:textId="77777777" w:rsidR="009E2A39" w:rsidRDefault="00B817B0" w:rsidP="00E55F94">
      <w:r>
        <w:rPr>
          <w:rFonts w:hint="eastAsia"/>
        </w:rPr>
        <w:t>陆三阴问道：“是什么？”</w:t>
      </w:r>
    </w:p>
    <w:p w14:paraId="43FB5E5C" w14:textId="77777777" w:rsidR="00B817B0" w:rsidRDefault="00605F00" w:rsidP="00E55F94">
      <w:r>
        <w:rPr>
          <w:rFonts w:hint="eastAsia"/>
        </w:rPr>
        <w:t>李占山说道：</w:t>
      </w:r>
      <w:r w:rsidR="00B817B0">
        <w:rPr>
          <w:rFonts w:hint="eastAsia"/>
        </w:rPr>
        <w:t>“年轻的时候相信承诺，年轻大了就只相信实质性利益了</w:t>
      </w:r>
      <w:r>
        <w:rPr>
          <w:rFonts w:hint="eastAsia"/>
        </w:rPr>
        <w:t>，更何况我们没有任何的信任可言</w:t>
      </w:r>
      <w:r w:rsidR="00B817B0">
        <w:rPr>
          <w:rFonts w:hint="eastAsia"/>
        </w:rPr>
        <w:t>。”</w:t>
      </w:r>
    </w:p>
    <w:p w14:paraId="1D5FD241" w14:textId="77777777" w:rsidR="00B817B0" w:rsidRDefault="00605F00" w:rsidP="00E55F94">
      <w:r>
        <w:rPr>
          <w:rFonts w:hint="eastAsia"/>
        </w:rPr>
        <w:t>陆三阴也明白这是一句大实话，所以他也说了句大实话。</w:t>
      </w:r>
    </w:p>
    <w:p w14:paraId="0011D17F" w14:textId="77777777" w:rsidR="00605F00" w:rsidRDefault="00605F00" w:rsidP="00E55F94">
      <w:r>
        <w:rPr>
          <w:rFonts w:hint="eastAsia"/>
        </w:rPr>
        <w:t>“让你当上掌门，不是一天两天能达成的事情。”</w:t>
      </w:r>
    </w:p>
    <w:p w14:paraId="469EAC5C" w14:textId="77777777" w:rsidR="00A34B0C" w:rsidRPr="00605F00" w:rsidRDefault="00834EEC" w:rsidP="00E55F94">
      <w:r>
        <w:rPr>
          <w:rFonts w:hint="eastAsia"/>
        </w:rPr>
        <w:t>李占山摇摇头，说道：“你说的是一般情况下，但今夜不同……”</w:t>
      </w:r>
    </w:p>
    <w:p w14:paraId="50471A3E" w14:textId="77777777" w:rsidR="00B817B0" w:rsidRPr="00834EEC" w:rsidRDefault="00E20287" w:rsidP="00E55F94">
      <w:r>
        <w:rPr>
          <w:rFonts w:hint="eastAsia"/>
        </w:rPr>
        <w:t>陆三阴有些不解，但</w:t>
      </w:r>
      <w:r w:rsidR="00834EEC">
        <w:rPr>
          <w:rFonts w:hint="eastAsia"/>
        </w:rPr>
        <w:t>这时候，青思阁方向传来了嘈杂的声音</w:t>
      </w:r>
      <w:r>
        <w:rPr>
          <w:rFonts w:hint="eastAsia"/>
        </w:rPr>
        <w:t>。</w:t>
      </w:r>
    </w:p>
    <w:p w14:paraId="52C69550" w14:textId="77777777" w:rsidR="00E55F94" w:rsidRDefault="00834EEC" w:rsidP="00E55F94">
      <w:r>
        <w:rPr>
          <w:rFonts w:hint="eastAsia"/>
        </w:rPr>
        <w:t>陆三阴</w:t>
      </w:r>
      <w:r w:rsidR="00D034FA">
        <w:rPr>
          <w:rFonts w:hint="eastAsia"/>
        </w:rPr>
        <w:t>望着山下青思阁</w:t>
      </w:r>
      <w:r w:rsidR="00E55F94">
        <w:rPr>
          <w:rFonts w:hint="eastAsia"/>
        </w:rPr>
        <w:t>的动静，</w:t>
      </w:r>
      <w:r w:rsidR="00D034FA">
        <w:rPr>
          <w:rFonts w:hint="eastAsia"/>
        </w:rPr>
        <w:t>听到了厮杀声</w:t>
      </w:r>
      <w:r w:rsidR="00E20287">
        <w:rPr>
          <w:rFonts w:hint="eastAsia"/>
        </w:rPr>
        <w:t>，眼里生出一抹开惑的神情。</w:t>
      </w:r>
      <w:r w:rsidR="00E55F94">
        <w:rPr>
          <w:rFonts w:hint="eastAsia"/>
        </w:rPr>
        <w:t xml:space="preserve"> </w:t>
      </w:r>
    </w:p>
    <w:p w14:paraId="275B0145" w14:textId="77777777" w:rsidR="00E20287" w:rsidRDefault="00E20287" w:rsidP="00E55F94">
      <w:r>
        <w:rPr>
          <w:rFonts w:hint="eastAsia"/>
        </w:rPr>
        <w:lastRenderedPageBreak/>
        <w:t>青思阁被围，所有人都盼望着他们的掌门出现拯救他们。</w:t>
      </w:r>
    </w:p>
    <w:p w14:paraId="694C7A6C" w14:textId="77777777" w:rsidR="00E20287" w:rsidRDefault="00997AE9" w:rsidP="00E55F94">
      <w:r>
        <w:rPr>
          <w:rFonts w:hint="eastAsia"/>
        </w:rPr>
        <w:t>然而</w:t>
      </w:r>
      <w:r w:rsidR="00E20287">
        <w:rPr>
          <w:rFonts w:hint="eastAsia"/>
        </w:rPr>
        <w:t>西门纤</w:t>
      </w:r>
      <w:r>
        <w:rPr>
          <w:rFonts w:hint="eastAsia"/>
        </w:rPr>
        <w:t>纤已经不可能来了</w:t>
      </w:r>
      <w:r w:rsidR="00E20287">
        <w:rPr>
          <w:rFonts w:hint="eastAsia"/>
        </w:rPr>
        <w:t>。</w:t>
      </w:r>
    </w:p>
    <w:p w14:paraId="36017094" w14:textId="77777777" w:rsidR="00997AE9" w:rsidRDefault="00997AE9" w:rsidP="00E55F94">
      <w:r>
        <w:rPr>
          <w:rFonts w:hint="eastAsia"/>
        </w:rPr>
        <w:t>这时候拯救青思阁的人，</w:t>
      </w:r>
      <w:r w:rsidR="00C61035">
        <w:rPr>
          <w:rFonts w:hint="eastAsia"/>
        </w:rPr>
        <w:t>就会成为英雄</w:t>
      </w:r>
      <w:r w:rsidR="00E20287">
        <w:rPr>
          <w:rFonts w:hint="eastAsia"/>
        </w:rPr>
        <w:t>。</w:t>
      </w:r>
    </w:p>
    <w:p w14:paraId="7048B474" w14:textId="77777777" w:rsidR="00C61035" w:rsidRDefault="009E4B15" w:rsidP="00E55F94">
      <w:r>
        <w:rPr>
          <w:rFonts w:hint="eastAsia"/>
        </w:rPr>
        <w:t>一个不顾山门生死的掌门，一个就算背着叛徒之名也要拯救青思阁的长老。</w:t>
      </w:r>
    </w:p>
    <w:p w14:paraId="303FCC6A" w14:textId="77777777" w:rsidR="009E4B15" w:rsidRDefault="00D051AE" w:rsidP="00E55F94">
      <w:r>
        <w:rPr>
          <w:rFonts w:hint="eastAsia"/>
        </w:rPr>
        <w:t>谁是叛徒，谁又</w:t>
      </w:r>
      <w:r w:rsidR="002E183B">
        <w:rPr>
          <w:rFonts w:hint="eastAsia"/>
        </w:rPr>
        <w:t>是掌门，青思阁日后会作出正确的抉择。</w:t>
      </w:r>
    </w:p>
    <w:p w14:paraId="1A91C52B" w14:textId="77777777" w:rsidR="009258F5" w:rsidRPr="009258F5" w:rsidRDefault="00D051AE" w:rsidP="00E55F94">
      <w:r>
        <w:rPr>
          <w:rFonts w:hint="eastAsia"/>
        </w:rPr>
        <w:t>就连陆三阴都不得不承认，这个局布置得十分精妙</w:t>
      </w:r>
      <w:r w:rsidR="009258F5">
        <w:rPr>
          <w:rFonts w:hint="eastAsia"/>
        </w:rPr>
        <w:t>。</w:t>
      </w:r>
    </w:p>
    <w:p w14:paraId="6545C11C" w14:textId="77777777" w:rsidR="00E20287" w:rsidRDefault="00E20287" w:rsidP="00E55F94">
      <w:r>
        <w:rPr>
          <w:rFonts w:hint="eastAsia"/>
        </w:rPr>
        <w:t>“</w:t>
      </w:r>
      <w:r w:rsidR="00C453A6">
        <w:rPr>
          <w:rFonts w:hint="eastAsia"/>
        </w:rPr>
        <w:t>既然所有的剧本已经写好了，那为什么还要找上我？</w:t>
      </w:r>
      <w:r>
        <w:rPr>
          <w:rFonts w:hint="eastAsia"/>
        </w:rPr>
        <w:t>”</w:t>
      </w:r>
    </w:p>
    <w:p w14:paraId="400E3BBE" w14:textId="77777777" w:rsidR="00C453A6" w:rsidRDefault="00C453A6" w:rsidP="00E55F94">
      <w:r>
        <w:rPr>
          <w:rFonts w:hint="eastAsia"/>
        </w:rPr>
        <w:t>陆三阴问出了问题的关键，李占山与应江湖有所勾对，那李占山怎么会愁退不了敌？他实在想不出，他出现在这出名为英雄的戏剧中的价值是什么？</w:t>
      </w:r>
    </w:p>
    <w:p w14:paraId="7D16C96D" w14:textId="77777777" w:rsidR="00EB7BA9" w:rsidRDefault="00791424" w:rsidP="00E55F94">
      <w:r>
        <w:rPr>
          <w:rFonts w:hint="eastAsia"/>
        </w:rPr>
        <w:t>李占山</w:t>
      </w:r>
      <w:r w:rsidR="00C9152B">
        <w:rPr>
          <w:rFonts w:hint="eastAsia"/>
        </w:rPr>
        <w:t>望着青思阁方向，说道：“</w:t>
      </w:r>
      <w:r w:rsidR="00EB6939">
        <w:rPr>
          <w:rFonts w:hint="eastAsia"/>
        </w:rPr>
        <w:t>在应江湖所有的算计之中，还有一个必须要死的人，我想你应该知道是谁，他是一个很大的阻碍。”</w:t>
      </w:r>
    </w:p>
    <w:p w14:paraId="6E3A5FE5" w14:textId="77777777" w:rsidR="00EB7BA9" w:rsidRDefault="00EB6939" w:rsidP="00E55F94">
      <w:r>
        <w:rPr>
          <w:rFonts w:hint="eastAsia"/>
        </w:rPr>
        <w:t>陆三阴想了想，七分道士与狄败青生死不明，纤纤又身中血变之毒，剩下的人便只有柴桑了。</w:t>
      </w:r>
    </w:p>
    <w:p w14:paraId="507DB36D" w14:textId="77777777" w:rsidR="00315C88" w:rsidRDefault="00315C88" w:rsidP="00E55F94">
      <w:r>
        <w:rPr>
          <w:rFonts w:hint="eastAsia"/>
        </w:rPr>
        <w:t>“但是我在上山时，并没有看到他。”</w:t>
      </w:r>
    </w:p>
    <w:p w14:paraId="01593159" w14:textId="77777777" w:rsidR="00315C88" w:rsidRDefault="00315C88" w:rsidP="00E55F94">
      <w:r>
        <w:rPr>
          <w:rFonts w:hint="eastAsia"/>
        </w:rPr>
        <w:t>李占山说道：“必须的时候，你一定会出现。”</w:t>
      </w:r>
    </w:p>
    <w:p w14:paraId="55C6C127" w14:textId="77777777" w:rsidR="00315C88" w:rsidRDefault="00315C88" w:rsidP="00E55F94">
      <w:r>
        <w:rPr>
          <w:rFonts w:hint="eastAsia"/>
        </w:rPr>
        <w:t>陆三阴愣了愣，问道：“你指的必要，是指他必要死的时候？”</w:t>
      </w:r>
    </w:p>
    <w:p w14:paraId="44ECDA3F" w14:textId="77777777" w:rsidR="00315C88" w:rsidRDefault="00315C88" w:rsidP="00E55F94">
      <w:r>
        <w:rPr>
          <w:rFonts w:hint="eastAsia"/>
        </w:rPr>
        <w:t>李占山笑了起来，说道：“你是一个很聪明的人。”</w:t>
      </w:r>
    </w:p>
    <w:p w14:paraId="4D7D8977" w14:textId="77777777" w:rsidR="004009A9" w:rsidRDefault="00376A2D" w:rsidP="00E55F94">
      <w:r>
        <w:rPr>
          <w:rFonts w:hint="eastAsia"/>
        </w:rPr>
        <w:t>陆三阴问道：</w:t>
      </w:r>
      <w:r w:rsidR="004009A9">
        <w:rPr>
          <w:rFonts w:hint="eastAsia"/>
        </w:rPr>
        <w:t>“聪明要死你的人？”</w:t>
      </w:r>
    </w:p>
    <w:p w14:paraId="640F6741" w14:textId="77777777" w:rsidR="00376A2D" w:rsidRDefault="00376A2D" w:rsidP="00E55F94">
      <w:r>
        <w:rPr>
          <w:rFonts w:hint="eastAsia"/>
        </w:rPr>
        <w:t>李占山说道：“你可以选择逃走。”</w:t>
      </w:r>
    </w:p>
    <w:p w14:paraId="3DF91E53" w14:textId="77777777" w:rsidR="00376A2D" w:rsidRPr="00376A2D" w:rsidRDefault="00376A2D" w:rsidP="00E55F94">
      <w:r>
        <w:rPr>
          <w:rFonts w:hint="eastAsia"/>
        </w:rPr>
        <w:t>“那只怕比死更惨。”</w:t>
      </w:r>
    </w:p>
    <w:p w14:paraId="190D3DB5" w14:textId="77777777" w:rsidR="00376A2D" w:rsidRPr="00376A2D" w:rsidRDefault="00376A2D" w:rsidP="00E55F94">
      <w:r>
        <w:rPr>
          <w:rFonts w:hint="eastAsia"/>
        </w:rPr>
        <w:t>陆三阴露出一丝苦笑，他帮着应江湖捅死了柴桑，然后李占山再把他捅了，且不说应江湖给不给他机会逃走，就算逃掉了，以后他又要如何面对纤纤。</w:t>
      </w:r>
    </w:p>
    <w:p w14:paraId="2C04FD48" w14:textId="77777777" w:rsidR="00504ADC" w:rsidRDefault="00504ADC" w:rsidP="00E55F94">
      <w:r>
        <w:rPr>
          <w:rFonts w:hint="eastAsia"/>
        </w:rPr>
        <w:t>李占山与应江湖这个布局，不止阴险，而且毒辣，死了就是诛身，活下来就</w:t>
      </w:r>
      <w:r w:rsidR="006859F2">
        <w:rPr>
          <w:rFonts w:hint="eastAsia"/>
        </w:rPr>
        <w:t>是诛心，无论结果如何，他都不可能再见纤纤了。</w:t>
      </w:r>
    </w:p>
    <w:p w14:paraId="5675734B" w14:textId="77777777" w:rsidR="00C46DC5" w:rsidRDefault="00380B9B" w:rsidP="00E55F94">
      <w:r>
        <w:rPr>
          <w:rFonts w:hint="eastAsia"/>
        </w:rPr>
        <w:t>他望着李占山的眼神有些吃惊，觉得是自己之前太轻视李占山了。</w:t>
      </w:r>
    </w:p>
    <w:p w14:paraId="72D4F0AA" w14:textId="77777777" w:rsidR="00380B9B" w:rsidRDefault="00380B9B" w:rsidP="00E55F94">
      <w:r>
        <w:rPr>
          <w:rFonts w:hint="eastAsia"/>
        </w:rPr>
        <w:t>因为司马轶提供的信物，他轻而易举的戳破了李占山分裂青思阁的阴谋，李占山落荒而逃，所以他过度的轻视了李占山能为，甚至是完全不曾将他放在心上。</w:t>
      </w:r>
    </w:p>
    <w:p w14:paraId="6E21A397" w14:textId="77777777" w:rsidR="00875716" w:rsidRDefault="00875716" w:rsidP="00E55F94">
      <w:r>
        <w:rPr>
          <w:rFonts w:hint="eastAsia"/>
        </w:rPr>
        <w:t>是的，他太大意了。</w:t>
      </w:r>
    </w:p>
    <w:p w14:paraId="1B8DBF2F" w14:textId="77777777" w:rsidR="00380B9B" w:rsidRDefault="00380B9B" w:rsidP="00E55F94">
      <w:r>
        <w:rPr>
          <w:rFonts w:hint="eastAsia"/>
        </w:rPr>
        <w:t>能布出分裂止戈流与青思阁火拼那一局，本身就需要足够的城府与智计。</w:t>
      </w:r>
    </w:p>
    <w:p w14:paraId="27EC3422" w14:textId="77777777" w:rsidR="00380B9B" w:rsidRPr="00875716" w:rsidRDefault="006859F2" w:rsidP="00E55F94">
      <w:r>
        <w:rPr>
          <w:rFonts w:hint="eastAsia"/>
        </w:rPr>
        <w:t>他虽</w:t>
      </w:r>
      <w:r w:rsidR="00875716">
        <w:rPr>
          <w:rFonts w:hint="eastAsia"/>
        </w:rPr>
        <w:t>然</w:t>
      </w:r>
      <w:r>
        <w:rPr>
          <w:rFonts w:hint="eastAsia"/>
        </w:rPr>
        <w:t>知晓，却从来没有深入思考过这个问题，如果他提前干掉李占山，那应江湖就不可能成局。</w:t>
      </w:r>
    </w:p>
    <w:p w14:paraId="2B98CFD3" w14:textId="77777777" w:rsidR="00851CCA" w:rsidRDefault="00875716" w:rsidP="00E55F94">
      <w:r>
        <w:rPr>
          <w:rFonts w:hint="eastAsia"/>
        </w:rPr>
        <w:t>这时候，山下的厮杀声越来越大。</w:t>
      </w:r>
    </w:p>
    <w:p w14:paraId="20699278" w14:textId="77777777" w:rsidR="002630C8" w:rsidRDefault="002630C8" w:rsidP="002630C8">
      <w:r>
        <w:rPr>
          <w:rFonts w:hint="eastAsia"/>
        </w:rPr>
        <w:t>李占山望着山下的局势，心知到了刻不容缓的地步，他这个这英雄若是再不出场，青思阁就不需要英雄了。</w:t>
      </w:r>
    </w:p>
    <w:p w14:paraId="0D24BDA5" w14:textId="77777777" w:rsidR="00815DCC" w:rsidRDefault="00815DCC" w:rsidP="002630C8">
      <w:r>
        <w:rPr>
          <w:rFonts w:hint="eastAsia"/>
        </w:rPr>
        <w:t>他走到陆三阴的身边，说道：“</w:t>
      </w:r>
      <w:r w:rsidR="006E2025">
        <w:rPr>
          <w:rFonts w:hint="eastAsia"/>
        </w:rPr>
        <w:t>我是有退路的，你没有</w:t>
      </w:r>
      <w:r>
        <w:rPr>
          <w:rFonts w:hint="eastAsia"/>
        </w:rPr>
        <w:t>。”</w:t>
      </w:r>
    </w:p>
    <w:p w14:paraId="558C1152" w14:textId="77777777" w:rsidR="006E2025" w:rsidRDefault="006E2025" w:rsidP="00E55F94">
      <w:r>
        <w:rPr>
          <w:rFonts w:hint="eastAsia"/>
        </w:rPr>
        <w:t>如果陆三阴不帮他</w:t>
      </w:r>
      <w:r w:rsidR="00881595">
        <w:rPr>
          <w:rFonts w:hint="eastAsia"/>
        </w:rPr>
        <w:t>，他会成为</w:t>
      </w:r>
      <w:r>
        <w:rPr>
          <w:rFonts w:hint="eastAsia"/>
        </w:rPr>
        <w:t>应江湖安排的英雄，哪怕是儿皇帝，将来未必就没有反扑之机。</w:t>
      </w:r>
    </w:p>
    <w:p w14:paraId="79816155" w14:textId="77777777" w:rsidR="004D338F" w:rsidRDefault="00881595" w:rsidP="00EF24CB">
      <w:r>
        <w:rPr>
          <w:rFonts w:hint="eastAsia"/>
        </w:rPr>
        <w:t>但陆三阴不同，</w:t>
      </w:r>
      <w:r w:rsidR="003C1730">
        <w:rPr>
          <w:rFonts w:hint="eastAsia"/>
        </w:rPr>
        <w:t>西门纤纤的命只有一条。</w:t>
      </w:r>
    </w:p>
    <w:p w14:paraId="73800551" w14:textId="77777777" w:rsidR="00573809" w:rsidRDefault="003C1730" w:rsidP="00EF24CB">
      <w:r>
        <w:rPr>
          <w:rFonts w:hint="eastAsia"/>
        </w:rPr>
        <w:t>陆三阴望着夜色深吸了口气，</w:t>
      </w:r>
      <w:r w:rsidR="00573809">
        <w:rPr>
          <w:rFonts w:hint="eastAsia"/>
        </w:rPr>
        <w:t>终于下定了决心。</w:t>
      </w:r>
    </w:p>
    <w:p w14:paraId="1158F5FB" w14:textId="77777777" w:rsidR="003C1730" w:rsidRDefault="00573809" w:rsidP="00EF24CB">
      <w:r>
        <w:rPr>
          <w:rFonts w:hint="eastAsia"/>
        </w:rPr>
        <w:t>为了救纤纤，不管结果如何</w:t>
      </w:r>
      <w:r w:rsidR="00224078">
        <w:rPr>
          <w:rFonts w:hint="eastAsia"/>
        </w:rPr>
        <w:t>，他都只能走下去</w:t>
      </w:r>
      <w:r w:rsidR="005677FB">
        <w:rPr>
          <w:rFonts w:hint="eastAsia"/>
        </w:rPr>
        <w:t>。</w:t>
      </w:r>
    </w:p>
    <w:p w14:paraId="1CE153E9" w14:textId="77777777" w:rsidR="00294405" w:rsidRDefault="00294405" w:rsidP="00EF24CB">
      <w:r>
        <w:rPr>
          <w:rFonts w:hint="eastAsia"/>
        </w:rPr>
        <w:t>“请吧，大英雄。”</w:t>
      </w:r>
    </w:p>
    <w:p w14:paraId="0B5CCE31" w14:textId="77777777" w:rsidR="004D338F" w:rsidRDefault="004D338F" w:rsidP="00EF24CB"/>
    <w:p w14:paraId="025ED84A" w14:textId="77777777" w:rsidR="004D338F" w:rsidRDefault="004D338F" w:rsidP="00EF24CB"/>
    <w:p w14:paraId="0B9C41FD" w14:textId="77777777" w:rsidR="00B10D97" w:rsidRDefault="00B10D97" w:rsidP="00EF24CB"/>
    <w:p w14:paraId="049C35BF" w14:textId="77777777" w:rsidR="004F3225" w:rsidRPr="00B10D97" w:rsidRDefault="004F3225" w:rsidP="00EF24CB"/>
    <w:p w14:paraId="77C698A5" w14:textId="77777777" w:rsidR="001502E1" w:rsidRDefault="00A718B6" w:rsidP="00EF24CB">
      <w:pPr>
        <w:pStyle w:val="3"/>
      </w:pPr>
      <w:r>
        <w:rPr>
          <w:rFonts w:hint="eastAsia"/>
        </w:rPr>
        <w:lastRenderedPageBreak/>
        <w:t>第六十九</w:t>
      </w:r>
      <w:r w:rsidR="001502E1">
        <w:rPr>
          <w:rFonts w:hint="eastAsia"/>
        </w:rPr>
        <w:t>章</w:t>
      </w:r>
      <w:r w:rsidR="00692D07">
        <w:rPr>
          <w:rFonts w:hint="eastAsia"/>
        </w:rPr>
        <w:t>李占山的逆转</w:t>
      </w:r>
    </w:p>
    <w:p w14:paraId="18DAF2B3" w14:textId="77777777" w:rsidR="009B02BF" w:rsidRDefault="009B02BF">
      <w:r>
        <w:rPr>
          <w:rFonts w:hint="eastAsia"/>
        </w:rPr>
        <w:t>听完这话，李占山沉默了片刻，然后笑了起来。</w:t>
      </w:r>
    </w:p>
    <w:p w14:paraId="229D7A3F" w14:textId="77777777" w:rsidR="00EF24CB" w:rsidRDefault="009B02BF">
      <w:r>
        <w:rPr>
          <w:rFonts w:hint="eastAsia"/>
        </w:rPr>
        <w:t>尽管陆三阴语调中不无嘲讽之意，但李占山还是很愉悦。</w:t>
      </w:r>
    </w:p>
    <w:p w14:paraId="0E6785BA" w14:textId="77777777" w:rsidR="00BD330E" w:rsidRDefault="009B02BF">
      <w:r>
        <w:rPr>
          <w:rFonts w:hint="eastAsia"/>
        </w:rPr>
        <w:t>大英雄，是无数少年少女心生向往的称号。</w:t>
      </w:r>
    </w:p>
    <w:p w14:paraId="3481E4F2" w14:textId="77777777" w:rsidR="009B02BF" w:rsidRDefault="009B02BF">
      <w:r>
        <w:rPr>
          <w:rFonts w:hint="eastAsia"/>
        </w:rPr>
        <w:t>他虽不是少年，但也曾少年过。</w:t>
      </w:r>
    </w:p>
    <w:p w14:paraId="7638F07A" w14:textId="77777777" w:rsidR="009B02BF" w:rsidRDefault="009B02BF">
      <w:r>
        <w:rPr>
          <w:rFonts w:hint="eastAsia"/>
        </w:rPr>
        <w:t>忽然间，她想起了很多年前，那时少年时候的事情。</w:t>
      </w:r>
    </w:p>
    <w:p w14:paraId="016E6CFD" w14:textId="77777777" w:rsidR="009B02BF" w:rsidRDefault="009B02BF">
      <w:r>
        <w:rPr>
          <w:rFonts w:hint="eastAsia"/>
        </w:rPr>
        <w:t>那时候，师妹宁咛总是向往着求名道上那个英雄，那是真正的大英雄。</w:t>
      </w:r>
    </w:p>
    <w:p w14:paraId="0457D259" w14:textId="77777777" w:rsidR="009B02BF" w:rsidRDefault="009B02BF">
      <w:r>
        <w:rPr>
          <w:rFonts w:hint="eastAsia"/>
        </w:rPr>
        <w:t>但他记得宁师妹向往他的原因却不是为这个，而是因为那个人也姓宁。</w:t>
      </w:r>
    </w:p>
    <w:p w14:paraId="382D48CC" w14:textId="77777777" w:rsidR="009B02BF" w:rsidRDefault="009B02BF">
      <w:r>
        <w:rPr>
          <w:rFonts w:hint="eastAsia"/>
        </w:rPr>
        <w:t>少年时的他很不服，他发誓要超越求名道上的那个人。</w:t>
      </w:r>
    </w:p>
    <w:p w14:paraId="3C4E7C61" w14:textId="77777777" w:rsidR="009B02BF" w:rsidRDefault="009B02BF">
      <w:r>
        <w:rPr>
          <w:rFonts w:hint="eastAsia"/>
        </w:rPr>
        <w:t>虽然他也不知那种情绪，是真的不服，还是出于对师妹的向往。</w:t>
      </w:r>
    </w:p>
    <w:p w14:paraId="2A066DA8" w14:textId="77777777" w:rsidR="00224B55" w:rsidRPr="00224B55" w:rsidRDefault="00224B55">
      <w:r>
        <w:rPr>
          <w:rFonts w:hint="eastAsia"/>
        </w:rPr>
        <w:t>伊人已隔阴阳，往事何堪回首。</w:t>
      </w:r>
    </w:p>
    <w:p w14:paraId="53A98665" w14:textId="77777777" w:rsidR="00224B55" w:rsidRDefault="00224B55">
      <w:r>
        <w:rPr>
          <w:rFonts w:hint="eastAsia"/>
        </w:rPr>
        <w:t>想到这些，他不禁有些感伤。</w:t>
      </w:r>
    </w:p>
    <w:p w14:paraId="2995ABA8" w14:textId="77777777" w:rsidR="009B02BF" w:rsidRDefault="0019722F">
      <w:r>
        <w:rPr>
          <w:rFonts w:hint="eastAsia"/>
        </w:rPr>
        <w:t>自师妹走了的这些人，他过浑浑噩噩的，有时候不知道自己究竟在做什么，唯一可以感觉到的是，对西门缜的恨意越来越强烈了。</w:t>
      </w:r>
    </w:p>
    <w:p w14:paraId="6DE71323" w14:textId="77777777" w:rsidR="0019722F" w:rsidRDefault="00BC336F">
      <w:r>
        <w:rPr>
          <w:rFonts w:hint="eastAsia"/>
        </w:rPr>
        <w:t>所以他做了这些事，所以他要当掌门。</w:t>
      </w:r>
    </w:p>
    <w:p w14:paraId="54D60E04" w14:textId="77777777" w:rsidR="00BC336F" w:rsidRPr="00BC336F" w:rsidRDefault="00BC336F">
      <w:r>
        <w:rPr>
          <w:rFonts w:hint="eastAsia"/>
        </w:rPr>
        <w:t>如今这一切终于近在眼前了。</w:t>
      </w:r>
    </w:p>
    <w:p w14:paraId="32E4834D" w14:textId="77777777" w:rsidR="00224B55" w:rsidRDefault="00BC336F">
      <w:r>
        <w:rPr>
          <w:rFonts w:hint="eastAsia"/>
        </w:rPr>
        <w:t>青思阁上一代六大嫡传弟子，那对夫妇已经不在了，还有两个早几十年就不知生死，平飞也已经半死不活。</w:t>
      </w:r>
    </w:p>
    <w:p w14:paraId="038DDE45" w14:textId="77777777" w:rsidR="00BC336F" w:rsidRDefault="00BC336F">
      <w:r>
        <w:rPr>
          <w:rFonts w:hint="eastAsia"/>
        </w:rPr>
        <w:t>换句话说，他是青思阁硕果仅存的嫡传弟子。</w:t>
      </w:r>
    </w:p>
    <w:p w14:paraId="7494A081" w14:textId="77777777" w:rsidR="00BC336F" w:rsidRDefault="00BC336F">
      <w:r>
        <w:rPr>
          <w:rFonts w:hint="eastAsia"/>
        </w:rPr>
        <w:t>只要他现在击退了应江湖，那掌门之位就唾手可得了。</w:t>
      </w:r>
    </w:p>
    <w:p w14:paraId="04DE71D9" w14:textId="77777777" w:rsidR="00BC336F" w:rsidRDefault="001E5F10">
      <w:r>
        <w:rPr>
          <w:rFonts w:hint="eastAsia"/>
        </w:rPr>
        <w:t>想到这些，他就止不住的兴奋，下手也就狠了些。</w:t>
      </w:r>
    </w:p>
    <w:p w14:paraId="64C24468" w14:textId="77777777" w:rsidR="001E5F10" w:rsidRDefault="001E5F10">
      <w:r>
        <w:rPr>
          <w:rFonts w:hint="eastAsia"/>
        </w:rPr>
        <w:t>几个挡在他前面的强盗们没有一个人生还着的。</w:t>
      </w:r>
    </w:p>
    <w:p w14:paraId="0BC73AED" w14:textId="77777777" w:rsidR="00F632B1" w:rsidRDefault="00F632B1">
      <w:r>
        <w:rPr>
          <w:rFonts w:hint="eastAsia"/>
        </w:rPr>
        <w:t>他要向世人展示他的实力，六大嫡传弟子的实力。</w:t>
      </w:r>
    </w:p>
    <w:p w14:paraId="752C5436" w14:textId="77777777" w:rsidR="00294405" w:rsidRDefault="004F3225">
      <w:r>
        <w:rPr>
          <w:rFonts w:hint="eastAsia"/>
        </w:rPr>
        <w:t>……</w:t>
      </w:r>
    </w:p>
    <w:p w14:paraId="40A78BB6" w14:textId="77777777" w:rsidR="004F3225" w:rsidRDefault="004F3225">
      <w:r>
        <w:rPr>
          <w:rFonts w:hint="eastAsia"/>
        </w:rPr>
        <w:t>……</w:t>
      </w:r>
    </w:p>
    <w:p w14:paraId="76A794C3" w14:textId="77777777" w:rsidR="004F3225" w:rsidRDefault="004F3225">
      <w:r>
        <w:rPr>
          <w:rFonts w:hint="eastAsia"/>
        </w:rPr>
        <w:t>百里山对青思阁的全部进攻终于开始了，虽然应江湖与西风千里没有出手，但士气高昂的百里山强盗很快占据了完全的上风。</w:t>
      </w:r>
    </w:p>
    <w:p w14:paraId="16030044" w14:textId="77777777" w:rsidR="001E5F10" w:rsidRDefault="004F3225">
      <w:r>
        <w:rPr>
          <w:rFonts w:hint="eastAsia"/>
        </w:rPr>
        <w:t>这时候，柴桑应时而现，</w:t>
      </w:r>
      <w:r w:rsidR="001E5F10">
        <w:rPr>
          <w:rFonts w:hint="eastAsia"/>
        </w:rPr>
        <w:t>如突入羊群的凶狼，所经之处无人能挡。</w:t>
      </w:r>
    </w:p>
    <w:p w14:paraId="0C2DFB43" w14:textId="77777777" w:rsidR="00F632B1" w:rsidRDefault="004F3225">
      <w:r>
        <w:rPr>
          <w:rFonts w:hint="eastAsia"/>
        </w:rPr>
        <w:t>然而</w:t>
      </w:r>
      <w:r w:rsidR="00F632B1">
        <w:rPr>
          <w:rFonts w:hint="eastAsia"/>
        </w:rPr>
        <w:t>羊群中还有一只猛虎，而这只猛虎已经盯上了他。</w:t>
      </w:r>
    </w:p>
    <w:p w14:paraId="5B0CE28D" w14:textId="77777777" w:rsidR="00F632B1" w:rsidRDefault="004F3225">
      <w:r>
        <w:rPr>
          <w:rFonts w:hint="eastAsia"/>
        </w:rPr>
        <w:t>应江湖看着柴桑</w:t>
      </w:r>
      <w:r w:rsidR="00F632B1">
        <w:rPr>
          <w:rFonts w:hint="eastAsia"/>
        </w:rPr>
        <w:t>的眼神有些感慨，心想</w:t>
      </w:r>
      <w:r>
        <w:rPr>
          <w:rFonts w:hint="eastAsia"/>
        </w:rPr>
        <w:t>老大的老大说的果然有道理，人力气大的因为是脑子长到了手臂上，这样的人离死不会太远。</w:t>
      </w:r>
    </w:p>
    <w:p w14:paraId="185C1151" w14:textId="77777777" w:rsidR="00F632B1" w:rsidRDefault="000E3A65">
      <w:r>
        <w:rPr>
          <w:rFonts w:hint="eastAsia"/>
        </w:rPr>
        <w:t>一口重戟，劈开裂地般从柴桑</w:t>
      </w:r>
      <w:r w:rsidR="00F632B1">
        <w:rPr>
          <w:rFonts w:hint="eastAsia"/>
        </w:rPr>
        <w:t>头上捶下。</w:t>
      </w:r>
    </w:p>
    <w:p w14:paraId="1F111EF4" w14:textId="77777777" w:rsidR="000E3A65" w:rsidRDefault="000E3A65">
      <w:r>
        <w:rPr>
          <w:rFonts w:hint="eastAsia"/>
        </w:rPr>
        <w:t>应江湖终于亲自出手了。</w:t>
      </w:r>
    </w:p>
    <w:p w14:paraId="6EDD37E7" w14:textId="77777777" w:rsidR="000E3A65" w:rsidRPr="000E3A65" w:rsidRDefault="000E3A65">
      <w:r>
        <w:rPr>
          <w:rFonts w:hint="eastAsia"/>
        </w:rPr>
        <w:t>柴桑巨刀挥舞，与柴桑战成五五之势。</w:t>
      </w:r>
    </w:p>
    <w:p w14:paraId="37B67AC6" w14:textId="77777777" w:rsidR="00F632B1" w:rsidRDefault="00F632B1">
      <w:r>
        <w:rPr>
          <w:rFonts w:hint="eastAsia"/>
        </w:rPr>
        <w:t>李占山</w:t>
      </w:r>
      <w:r w:rsidR="000E3A65">
        <w:rPr>
          <w:rFonts w:hint="eastAsia"/>
        </w:rPr>
        <w:t>看到了柴桑</w:t>
      </w:r>
      <w:r>
        <w:rPr>
          <w:rFonts w:hint="eastAsia"/>
        </w:rPr>
        <w:t>愤怒的眼神，他知道他入坑了，只要他挡下这一下，藏在人群中的陆三阴便能给他致命一击。</w:t>
      </w:r>
    </w:p>
    <w:p w14:paraId="6E90E075" w14:textId="77777777" w:rsidR="00F632B1" w:rsidRDefault="000E3A65">
      <w:r>
        <w:rPr>
          <w:rFonts w:hint="eastAsia"/>
        </w:rPr>
        <w:t>刀</w:t>
      </w:r>
      <w:r w:rsidR="00F632B1">
        <w:rPr>
          <w:rFonts w:hint="eastAsia"/>
        </w:rPr>
        <w:t>与戟交击刹那，星火四溅。</w:t>
      </w:r>
    </w:p>
    <w:p w14:paraId="46FFE33D" w14:textId="77777777" w:rsidR="00F632B1" w:rsidRDefault="00F632B1">
      <w:r>
        <w:rPr>
          <w:rFonts w:hint="eastAsia"/>
        </w:rPr>
        <w:t>两双各怀心思的眼神，星火交接。</w:t>
      </w:r>
    </w:p>
    <w:p w14:paraId="61BD6304" w14:textId="77777777" w:rsidR="00F632B1" w:rsidRDefault="0042555F">
      <w:r>
        <w:rPr>
          <w:rFonts w:hint="eastAsia"/>
        </w:rPr>
        <w:t>应江湖很想用眼神告诉柴桑</w:t>
      </w:r>
      <w:r w:rsidR="00F632B1">
        <w:rPr>
          <w:rFonts w:hint="eastAsia"/>
        </w:rPr>
        <w:t>，你很快要死了。</w:t>
      </w:r>
    </w:p>
    <w:p w14:paraId="398C71B6" w14:textId="77777777" w:rsidR="00F632B1" w:rsidRPr="00F632B1" w:rsidRDefault="0042555F">
      <w:r>
        <w:rPr>
          <w:rFonts w:hint="eastAsia"/>
        </w:rPr>
        <w:t>柴桑</w:t>
      </w:r>
      <w:r w:rsidR="00F632B1">
        <w:rPr>
          <w:rFonts w:hint="eastAsia"/>
        </w:rPr>
        <w:t>的眼神，左右闪烁，好似没有情绪，却又似很有情绪。</w:t>
      </w:r>
    </w:p>
    <w:p w14:paraId="5BF3241D" w14:textId="77777777" w:rsidR="00F632B1" w:rsidRDefault="00F632B1">
      <w:r>
        <w:rPr>
          <w:rFonts w:hint="eastAsia"/>
        </w:rPr>
        <w:t>这时候，</w:t>
      </w:r>
      <w:r w:rsidR="009A55D8">
        <w:rPr>
          <w:rFonts w:hint="eastAsia"/>
        </w:rPr>
        <w:t>陆三阴出剑了。</w:t>
      </w:r>
    </w:p>
    <w:p w14:paraId="19BD53F0" w14:textId="77777777" w:rsidR="009A55D8" w:rsidRPr="009A55D8" w:rsidRDefault="004909D1">
      <w:r>
        <w:rPr>
          <w:rFonts w:hint="eastAsia"/>
        </w:rPr>
        <w:t>一切都在计算之中，就算柴桑</w:t>
      </w:r>
      <w:r w:rsidR="009A55D8">
        <w:rPr>
          <w:rFonts w:hint="eastAsia"/>
        </w:rPr>
        <w:t>看到了也躲不掉了。</w:t>
      </w:r>
    </w:p>
    <w:p w14:paraId="0F49EB24" w14:textId="77777777" w:rsidR="00BD330E" w:rsidRDefault="009A55D8">
      <w:r>
        <w:rPr>
          <w:rFonts w:hint="eastAsia"/>
        </w:rPr>
        <w:lastRenderedPageBreak/>
        <w:t>李占山</w:t>
      </w:r>
      <w:r w:rsidR="00B7180E">
        <w:rPr>
          <w:rFonts w:hint="eastAsia"/>
        </w:rPr>
        <w:t>躲在一个阴暗没人注意的角落，</w:t>
      </w:r>
      <w:r>
        <w:rPr>
          <w:rFonts w:hint="eastAsia"/>
        </w:rPr>
        <w:t>嘴角露出了笑容，终点近在眼前了。</w:t>
      </w:r>
    </w:p>
    <w:p w14:paraId="21CE8C76" w14:textId="77777777" w:rsidR="00F53E1C" w:rsidRDefault="00F53E1C">
      <w:r>
        <w:rPr>
          <w:rFonts w:hint="eastAsia"/>
        </w:rPr>
        <w:t>应江湖看着柴桑，也笑了起来。</w:t>
      </w:r>
    </w:p>
    <w:p w14:paraId="0BEF502E" w14:textId="77777777" w:rsidR="00F53E1C" w:rsidRDefault="004909D1">
      <w:r>
        <w:rPr>
          <w:rFonts w:hint="eastAsia"/>
        </w:rPr>
        <w:t>柴桑</w:t>
      </w:r>
      <w:r w:rsidR="009A55D8">
        <w:rPr>
          <w:rFonts w:hint="eastAsia"/>
        </w:rPr>
        <w:t>看到了陆三阴，</w:t>
      </w:r>
      <w:r>
        <w:rPr>
          <w:rFonts w:hint="eastAsia"/>
        </w:rPr>
        <w:t>有些震撼，但他立即</w:t>
      </w:r>
      <w:r w:rsidR="009A55D8">
        <w:rPr>
          <w:rFonts w:hint="eastAsia"/>
        </w:rPr>
        <w:t>知道自己躲不掉</w:t>
      </w:r>
      <w:r>
        <w:rPr>
          <w:rFonts w:hint="eastAsia"/>
        </w:rPr>
        <w:t>了，因为他知道陆三阴的剑有多利多狠。</w:t>
      </w:r>
    </w:p>
    <w:p w14:paraId="76E3A8DC" w14:textId="77777777" w:rsidR="00A5030B" w:rsidRDefault="00A5030B">
      <w:r>
        <w:rPr>
          <w:rFonts w:hint="eastAsia"/>
        </w:rPr>
        <w:t>剑只有一寸之距，再进一步，便应江湖会死于非命。</w:t>
      </w:r>
    </w:p>
    <w:p w14:paraId="16D1E9F3" w14:textId="77777777" w:rsidR="00C366FC" w:rsidRDefault="00C366FC" w:rsidP="00C366FC">
      <w:r>
        <w:rPr>
          <w:rFonts w:hint="eastAsia"/>
        </w:rPr>
        <w:t>便在这时。</w:t>
      </w:r>
    </w:p>
    <w:p w14:paraId="0E08C3A8" w14:textId="77777777" w:rsidR="00C366FC" w:rsidRPr="00C366FC" w:rsidRDefault="00C366FC">
      <w:r>
        <w:rPr>
          <w:rFonts w:hint="eastAsia"/>
        </w:rPr>
        <w:t>林子深处忽然响起了一声剑音。</w:t>
      </w:r>
    </w:p>
    <w:p w14:paraId="0146B63D" w14:textId="77777777" w:rsidR="009A55D8" w:rsidRDefault="00295741">
      <w:r>
        <w:rPr>
          <w:rFonts w:hint="eastAsia"/>
        </w:rPr>
        <w:t>然而陆三阴的剑，却停了下来。</w:t>
      </w:r>
    </w:p>
    <w:p w14:paraId="10C9EA1A" w14:textId="77777777" w:rsidR="00295741" w:rsidRDefault="00985BBB">
      <w:r>
        <w:rPr>
          <w:rFonts w:hint="eastAsia"/>
        </w:rPr>
        <w:t>李占山瞪大了眼，看着陆三阴。</w:t>
      </w:r>
    </w:p>
    <w:p w14:paraId="2D2693CE" w14:textId="77777777" w:rsidR="00985BBB" w:rsidRPr="00985BBB" w:rsidRDefault="00C366FC">
      <w:r>
        <w:rPr>
          <w:rFonts w:hint="eastAsia"/>
        </w:rPr>
        <w:t>陆三阴也瞪大了眼，转身朝林子那边看去</w:t>
      </w:r>
      <w:r w:rsidR="002945A4">
        <w:rPr>
          <w:rFonts w:hint="eastAsia"/>
        </w:rPr>
        <w:t>，脸上充满了震撼</w:t>
      </w:r>
      <w:r w:rsidR="00985BBB">
        <w:rPr>
          <w:rFonts w:hint="eastAsia"/>
        </w:rPr>
        <w:t>。</w:t>
      </w:r>
    </w:p>
    <w:p w14:paraId="3C011932" w14:textId="77777777" w:rsidR="002945A4" w:rsidRDefault="00985BBB">
      <w:r>
        <w:rPr>
          <w:rFonts w:hint="eastAsia"/>
        </w:rPr>
        <w:t>这个声音</w:t>
      </w:r>
      <w:r w:rsidR="002945A4">
        <w:rPr>
          <w:rFonts w:hint="eastAsia"/>
        </w:rPr>
        <w:t>他太熟悉了，神农五调之一，只有剑上有音孔，才可能发出这样的剑音。</w:t>
      </w:r>
    </w:p>
    <w:p w14:paraId="11305CB6" w14:textId="77777777" w:rsidR="002945A4" w:rsidRDefault="002945A4">
      <w:r>
        <w:rPr>
          <w:rFonts w:hint="eastAsia"/>
        </w:rPr>
        <w:t>陆三阴几乎结了冰一般，愣在原地，人不动，剑亦不动。</w:t>
      </w:r>
    </w:p>
    <w:p w14:paraId="07615D21" w14:textId="77777777" w:rsidR="00985BBB" w:rsidRDefault="002945A4">
      <w:r>
        <w:rPr>
          <w:rFonts w:hint="eastAsia"/>
        </w:rPr>
        <w:t>柴桑望着他，脸上挂着悲凉与愤怒的情绪。</w:t>
      </w:r>
    </w:p>
    <w:p w14:paraId="3D3E7881" w14:textId="77777777" w:rsidR="00965D0C" w:rsidRDefault="00965D0C">
      <w:r>
        <w:rPr>
          <w:rFonts w:hint="eastAsia"/>
        </w:rPr>
        <w:t>应江湖</w:t>
      </w:r>
      <w:r w:rsidR="002945A4">
        <w:rPr>
          <w:rFonts w:hint="eastAsia"/>
        </w:rPr>
        <w:t>也看着陆三阴，显得有些失神，不知在想些什么。</w:t>
      </w:r>
    </w:p>
    <w:p w14:paraId="20A1CB93" w14:textId="77777777" w:rsidR="002945A4" w:rsidRDefault="00B7180E">
      <w:r>
        <w:rPr>
          <w:rFonts w:hint="eastAsia"/>
        </w:rPr>
        <w:t>躲在暗处</w:t>
      </w:r>
      <w:r w:rsidR="002945A4">
        <w:rPr>
          <w:rFonts w:hint="eastAsia"/>
        </w:rPr>
        <w:t>李占山的脸上则写满了失望。</w:t>
      </w:r>
    </w:p>
    <w:p w14:paraId="7A0B90A7" w14:textId="77777777" w:rsidR="00F01F64" w:rsidRDefault="001D6FA9">
      <w:r>
        <w:rPr>
          <w:rFonts w:hint="eastAsia"/>
        </w:rPr>
        <w:t>“好了，大表哥你怎么回事，怎么不捅死这个二五仔？</w:t>
      </w:r>
      <w:r w:rsidR="00945DCF">
        <w:rPr>
          <w:rFonts w:hint="eastAsia"/>
        </w:rPr>
        <w:t>”</w:t>
      </w:r>
    </w:p>
    <w:p w14:paraId="28B95719" w14:textId="77777777" w:rsidR="00945DCF" w:rsidRDefault="00945DCF">
      <w:r>
        <w:rPr>
          <w:rFonts w:hint="eastAsia"/>
        </w:rPr>
        <w:t>应江湖</w:t>
      </w:r>
      <w:r w:rsidR="002945A4">
        <w:rPr>
          <w:rFonts w:hint="eastAsia"/>
        </w:rPr>
        <w:t>忽然来了这么一嗓子</w:t>
      </w:r>
      <w:r>
        <w:rPr>
          <w:rFonts w:hint="eastAsia"/>
        </w:rPr>
        <w:t>，</w:t>
      </w:r>
      <w:r w:rsidR="002945A4">
        <w:rPr>
          <w:rFonts w:hint="eastAsia"/>
        </w:rPr>
        <w:t>于是</w:t>
      </w:r>
      <w:r w:rsidR="00036051">
        <w:rPr>
          <w:rFonts w:hint="eastAsia"/>
        </w:rPr>
        <w:t>所有的人都能听到他的声音。</w:t>
      </w:r>
    </w:p>
    <w:p w14:paraId="694F1A71" w14:textId="77777777" w:rsidR="00036051" w:rsidRDefault="00036051">
      <w:r>
        <w:rPr>
          <w:rFonts w:hint="eastAsia"/>
        </w:rPr>
        <w:t>西风千里</w:t>
      </w:r>
      <w:r w:rsidR="001D6FA9">
        <w:rPr>
          <w:rFonts w:hint="eastAsia"/>
        </w:rPr>
        <w:t>站在人群外</w:t>
      </w:r>
      <w:r>
        <w:rPr>
          <w:rFonts w:hint="eastAsia"/>
        </w:rPr>
        <w:t>，</w:t>
      </w:r>
      <w:r w:rsidR="001D6FA9">
        <w:rPr>
          <w:rFonts w:hint="eastAsia"/>
        </w:rPr>
        <w:t>招了招手，</w:t>
      </w:r>
      <w:r>
        <w:rPr>
          <w:rFonts w:hint="eastAsia"/>
        </w:rPr>
        <w:t>身边的两个小弟向后退了几步。</w:t>
      </w:r>
    </w:p>
    <w:p w14:paraId="1AB66261" w14:textId="77777777" w:rsidR="00036051" w:rsidRDefault="00036051">
      <w:r>
        <w:rPr>
          <w:rFonts w:hint="eastAsia"/>
        </w:rPr>
        <w:t>其他百里山的人纷纷罢战，退到了一边。</w:t>
      </w:r>
    </w:p>
    <w:p w14:paraId="61E8EA58" w14:textId="77777777" w:rsidR="00036051" w:rsidRDefault="00036051">
      <w:r>
        <w:rPr>
          <w:rFonts w:hint="eastAsia"/>
        </w:rPr>
        <w:t>双方又一次回到了最初沉默对峙的状态。</w:t>
      </w:r>
    </w:p>
    <w:p w14:paraId="3F731A45" w14:textId="77777777" w:rsidR="00540972" w:rsidRDefault="00807485">
      <w:r>
        <w:rPr>
          <w:rFonts w:hint="eastAsia"/>
        </w:rPr>
        <w:t>在诸人从嘈杂到停下来的那段期间，西风千里悄悄走到黑暗深处，</w:t>
      </w:r>
      <w:r w:rsidR="00540972">
        <w:rPr>
          <w:rFonts w:hint="eastAsia"/>
        </w:rPr>
        <w:t>低声对李占山说了一句话。</w:t>
      </w:r>
    </w:p>
    <w:p w14:paraId="3DC39CE9" w14:textId="77777777" w:rsidR="00540972" w:rsidRDefault="00540972">
      <w:r>
        <w:rPr>
          <w:rFonts w:hint="eastAsia"/>
        </w:rPr>
        <w:t>“老李啊，</w:t>
      </w:r>
      <w:r w:rsidR="00807485">
        <w:rPr>
          <w:rFonts w:hint="eastAsia"/>
        </w:rPr>
        <w:t>差不多该你上场了</w:t>
      </w:r>
      <w:r>
        <w:rPr>
          <w:rFonts w:hint="eastAsia"/>
        </w:rPr>
        <w:t>。”</w:t>
      </w:r>
    </w:p>
    <w:p w14:paraId="14677A4D" w14:textId="77777777" w:rsidR="00807485" w:rsidRDefault="00807485">
      <w:r>
        <w:rPr>
          <w:rFonts w:hint="eastAsia"/>
        </w:rPr>
        <w:t>李占山</w:t>
      </w:r>
      <w:r w:rsidR="0038447D">
        <w:rPr>
          <w:rFonts w:hint="eastAsia"/>
        </w:rPr>
        <w:t>听着这声音，感觉有些奇怪，似乎有些耳熟，便又想不起起来，而且现在这个时候，他也没有时间多想。</w:t>
      </w:r>
    </w:p>
    <w:p w14:paraId="60CBA5C6" w14:textId="77777777" w:rsidR="00F343D3" w:rsidRDefault="00F343D3">
      <w:r>
        <w:rPr>
          <w:rFonts w:hint="eastAsia"/>
        </w:rPr>
        <w:t>场内已经静了下来。</w:t>
      </w:r>
    </w:p>
    <w:p w14:paraId="7FA399E8" w14:textId="77777777" w:rsidR="00F343D3" w:rsidRDefault="00F343D3">
      <w:r>
        <w:rPr>
          <w:rFonts w:hint="eastAsia"/>
        </w:rPr>
        <w:t>应江湖从陆三阴身边走过，陆三阴没有任何动作。</w:t>
      </w:r>
    </w:p>
    <w:p w14:paraId="42545896" w14:textId="77777777" w:rsidR="00175CB5" w:rsidRDefault="00175CB5">
      <w:r>
        <w:rPr>
          <w:rFonts w:hint="eastAsia"/>
        </w:rPr>
        <w:t>应江湖虽然有些生气，柴桑不死，暗中又有援兵，青思阁显然不可能拿下了，但这个情况还不算超出掌握。</w:t>
      </w:r>
    </w:p>
    <w:p w14:paraId="38D73D59" w14:textId="77777777" w:rsidR="008441EB" w:rsidRDefault="00F343D3">
      <w:r>
        <w:rPr>
          <w:rFonts w:hint="eastAsia"/>
        </w:rPr>
        <w:t>他走到了人群中央，对青思阁诸人说道：“诸位大哥老弟，这青思阁的日子太清苦了，不如大家都来百里山当我老弟……不是我吹啊，百里山上三日一小吃，五日十大吃，逢年过节还有红包……”</w:t>
      </w:r>
    </w:p>
    <w:p w14:paraId="3459446B" w14:textId="77777777" w:rsidR="00F343D3" w:rsidRPr="00F343D3" w:rsidRDefault="00F343D3">
      <w:r>
        <w:rPr>
          <w:rFonts w:hint="eastAsia"/>
        </w:rPr>
        <w:t>“</w:t>
      </w:r>
      <w:r w:rsidR="008441EB">
        <w:rPr>
          <w:rFonts w:hint="eastAsia"/>
        </w:rPr>
        <w:t>滚蛋，我们青思阁堂堂正正，谁</w:t>
      </w:r>
      <w:r>
        <w:rPr>
          <w:rFonts w:hint="eastAsia"/>
        </w:rPr>
        <w:t>要当你这强盗的老弟。”</w:t>
      </w:r>
    </w:p>
    <w:p w14:paraId="5FA2827A" w14:textId="77777777" w:rsidR="00295741" w:rsidRDefault="008441EB">
      <w:r>
        <w:rPr>
          <w:rFonts w:hint="eastAsia"/>
        </w:rPr>
        <w:t>一名年轻气盛的弟子大声骂了出来，打断了他应江湖的话，然后青思阁其他人也纷纷附和。</w:t>
      </w:r>
    </w:p>
    <w:p w14:paraId="787478B4" w14:textId="77777777" w:rsidR="0063076D" w:rsidRDefault="0063076D">
      <w:r>
        <w:rPr>
          <w:rFonts w:hint="eastAsia"/>
        </w:rPr>
        <w:t>应江湖脸色顿时一沉，朗声问道：“那请问，除此之外，你们还有其他活路吗？”</w:t>
      </w:r>
    </w:p>
    <w:p w14:paraId="2747914C" w14:textId="77777777" w:rsidR="0063076D" w:rsidRDefault="0063076D">
      <w:r>
        <w:rPr>
          <w:rFonts w:hint="eastAsia"/>
        </w:rPr>
        <w:t>诸人你看看我，我看看你，有人说道：“我们掌门……”</w:t>
      </w:r>
    </w:p>
    <w:p w14:paraId="7F9DC67B" w14:textId="77777777" w:rsidR="0063076D" w:rsidRDefault="0063076D">
      <w:r>
        <w:rPr>
          <w:rFonts w:hint="eastAsia"/>
        </w:rPr>
        <w:t>“你说你们掌门啊，现在已经躺着起不来了……”应江湖指着陆三阴说道：“详细情况可以问我大表哥，事发时他和你们掌门在一起，至于</w:t>
      </w:r>
      <w:r w:rsidR="00B07C42">
        <w:rPr>
          <w:rFonts w:hint="eastAsia"/>
        </w:rPr>
        <w:t>有没有发生</w:t>
      </w:r>
      <w:r>
        <w:rPr>
          <w:rFonts w:hint="eastAsia"/>
        </w:rPr>
        <w:t>什么</w:t>
      </w:r>
      <w:r w:rsidR="00B07C42">
        <w:rPr>
          <w:rFonts w:hint="eastAsia"/>
        </w:rPr>
        <w:t>不可描述的事，我也很</w:t>
      </w:r>
      <w:r w:rsidR="00B7180E">
        <w:rPr>
          <w:rFonts w:hint="eastAsia"/>
        </w:rPr>
        <w:t>想</w:t>
      </w:r>
      <w:r w:rsidR="00B07C42">
        <w:rPr>
          <w:rFonts w:hint="eastAsia"/>
        </w:rPr>
        <w:t>知道。</w:t>
      </w:r>
      <w:r>
        <w:rPr>
          <w:rFonts w:hint="eastAsia"/>
        </w:rPr>
        <w:t>”</w:t>
      </w:r>
    </w:p>
    <w:p w14:paraId="62D44D86" w14:textId="77777777" w:rsidR="00F145C3" w:rsidRDefault="00B07C42" w:rsidP="009B02BF">
      <w:r>
        <w:rPr>
          <w:rFonts w:hint="eastAsia"/>
        </w:rPr>
        <w:t>诸人的视线齐刷刷地落到了陆三阴身上。</w:t>
      </w:r>
    </w:p>
    <w:p w14:paraId="05AEFCCD" w14:textId="77777777" w:rsidR="00B07C42" w:rsidRDefault="00B07C42" w:rsidP="009B02BF">
      <w:r>
        <w:rPr>
          <w:rFonts w:hint="eastAsia"/>
        </w:rPr>
        <w:t>陆三阴瞪了应江湖一眼，应江湖感觉有怵，</w:t>
      </w:r>
      <w:r w:rsidR="00860CFA">
        <w:rPr>
          <w:rFonts w:hint="eastAsia"/>
        </w:rPr>
        <w:t>应江湖觉得现在不能把他惹急了，</w:t>
      </w:r>
      <w:r>
        <w:rPr>
          <w:rFonts w:hint="eastAsia"/>
        </w:rPr>
        <w:t>赶紧</w:t>
      </w:r>
      <w:r w:rsidR="00860CFA">
        <w:rPr>
          <w:rFonts w:hint="eastAsia"/>
        </w:rPr>
        <w:t>转移话题</w:t>
      </w:r>
      <w:r>
        <w:rPr>
          <w:rFonts w:hint="eastAsia"/>
        </w:rPr>
        <w:t>道：“</w:t>
      </w:r>
      <w:r w:rsidR="008D4139">
        <w:rPr>
          <w:rFonts w:hint="eastAsia"/>
        </w:rPr>
        <w:t>问题</w:t>
      </w:r>
      <w:r w:rsidR="00860CFA">
        <w:rPr>
          <w:rFonts w:hint="eastAsia"/>
        </w:rPr>
        <w:t>的重点并不是这个，而是如果你们不服从我，谁还会来救你们？</w:t>
      </w:r>
      <w:r>
        <w:rPr>
          <w:rFonts w:hint="eastAsia"/>
        </w:rPr>
        <w:t>”</w:t>
      </w:r>
    </w:p>
    <w:p w14:paraId="25250643" w14:textId="77777777" w:rsidR="00B07C42" w:rsidRDefault="00860CFA" w:rsidP="009B02BF">
      <w:r>
        <w:rPr>
          <w:rFonts w:hint="eastAsia"/>
        </w:rPr>
        <w:t>青思心诸人无法反驳这句话，这是一句大实话，的确没有人来救他们了。</w:t>
      </w:r>
    </w:p>
    <w:p w14:paraId="186DFE40" w14:textId="77777777" w:rsidR="00860CFA" w:rsidRPr="00860CFA" w:rsidRDefault="00860CFA" w:rsidP="009B02BF">
      <w:r>
        <w:rPr>
          <w:rFonts w:hint="eastAsia"/>
        </w:rPr>
        <w:t>应江湖得意地道：“</w:t>
      </w:r>
      <w:r w:rsidR="00A836E2">
        <w:rPr>
          <w:rFonts w:hint="eastAsia"/>
        </w:rPr>
        <w:t>现在要想消灭你们简直太容易了，应该不会比捻死一只蚂蚁难很多。</w:t>
      </w:r>
      <w:r>
        <w:rPr>
          <w:rFonts w:hint="eastAsia"/>
        </w:rPr>
        <w:t>”</w:t>
      </w:r>
    </w:p>
    <w:p w14:paraId="4EBFA2C8" w14:textId="77777777" w:rsidR="00A836E2" w:rsidRDefault="00A836E2" w:rsidP="009B02BF">
      <w:r>
        <w:rPr>
          <w:rFonts w:hint="eastAsia"/>
        </w:rPr>
        <w:t>虽然不愿意承认，但每个人都想到了最可能的结局</w:t>
      </w:r>
      <w:r w:rsidR="00E04180">
        <w:rPr>
          <w:rFonts w:hint="eastAsia"/>
        </w:rPr>
        <w:t>——投降，或者</w:t>
      </w:r>
      <w:r>
        <w:rPr>
          <w:rFonts w:hint="eastAsia"/>
        </w:rPr>
        <w:t>死。</w:t>
      </w:r>
    </w:p>
    <w:p w14:paraId="28D4C214" w14:textId="77777777" w:rsidR="00E04180" w:rsidRDefault="00E04180" w:rsidP="00E04180">
      <w:r>
        <w:rPr>
          <w:rFonts w:hint="eastAsia"/>
        </w:rPr>
        <w:lastRenderedPageBreak/>
        <w:t>现场一片沉寂。</w:t>
      </w:r>
    </w:p>
    <w:p w14:paraId="05263091" w14:textId="77777777" w:rsidR="00A836E2" w:rsidRDefault="00E04180" w:rsidP="009B02BF">
      <w:r>
        <w:rPr>
          <w:rFonts w:hint="eastAsia"/>
        </w:rPr>
        <w:t>“哦，要不然你先捻死我试试？”</w:t>
      </w:r>
    </w:p>
    <w:p w14:paraId="2521E01A" w14:textId="77777777" w:rsidR="00E04180" w:rsidRDefault="00E04180" w:rsidP="009B02BF">
      <w:r>
        <w:rPr>
          <w:rFonts w:hint="eastAsia"/>
        </w:rPr>
        <w:t>一个苍老的声音从后面传来，打破了场内的沉寂。</w:t>
      </w:r>
    </w:p>
    <w:p w14:paraId="1F9F0C7B" w14:textId="77777777" w:rsidR="00B7180E" w:rsidRDefault="00B7180E" w:rsidP="009B02BF">
      <w:r>
        <w:rPr>
          <w:rFonts w:hint="eastAsia"/>
        </w:rPr>
        <w:t>李占山</w:t>
      </w:r>
      <w:r w:rsidR="00E04180">
        <w:rPr>
          <w:rFonts w:hint="eastAsia"/>
        </w:rPr>
        <w:t>缓缓从夜色中走了出来</w:t>
      </w:r>
      <w:r>
        <w:rPr>
          <w:rFonts w:hint="eastAsia"/>
        </w:rPr>
        <w:t>，就像一个姗姗来迟的英雄。</w:t>
      </w:r>
    </w:p>
    <w:p w14:paraId="33AE85A7" w14:textId="77777777" w:rsidR="00E04180" w:rsidRDefault="003113E5" w:rsidP="009B02BF">
      <w:r>
        <w:rPr>
          <w:rFonts w:hint="eastAsia"/>
        </w:rPr>
        <w:t>青思阁弟子看着那身影，有些茫然，</w:t>
      </w:r>
      <w:r w:rsidR="00B7180E">
        <w:rPr>
          <w:rFonts w:hint="eastAsia"/>
        </w:rPr>
        <w:t>想不到会这个叛徒</w:t>
      </w:r>
      <w:r>
        <w:rPr>
          <w:rFonts w:hint="eastAsia"/>
        </w:rPr>
        <w:t>。</w:t>
      </w:r>
    </w:p>
    <w:p w14:paraId="494A2FA2" w14:textId="77777777" w:rsidR="00B7180E" w:rsidRDefault="00B7180E" w:rsidP="009B02BF">
      <w:r>
        <w:rPr>
          <w:rFonts w:hint="eastAsia"/>
        </w:rPr>
        <w:t>应江湖看着那李占山，显得有些吃惊，震惊，乃至是恐慌。</w:t>
      </w:r>
    </w:p>
    <w:p w14:paraId="3E123D22" w14:textId="77777777" w:rsidR="003113E5" w:rsidRDefault="00B7180E" w:rsidP="009B02BF">
      <w:r>
        <w:rPr>
          <w:rFonts w:hint="eastAsia"/>
        </w:rPr>
        <w:t>陆三年看看李占山，又看看应江湖</w:t>
      </w:r>
      <w:r w:rsidR="003113E5">
        <w:rPr>
          <w:rFonts w:hint="eastAsia"/>
        </w:rPr>
        <w:t>，</w:t>
      </w:r>
      <w:r>
        <w:rPr>
          <w:rFonts w:hint="eastAsia"/>
        </w:rPr>
        <w:t>脸上写满了嘲弄，心想真是影帝</w:t>
      </w:r>
      <w:r w:rsidR="00CF4358">
        <w:rPr>
          <w:rFonts w:hint="eastAsia"/>
        </w:rPr>
        <w:t>。</w:t>
      </w:r>
    </w:p>
    <w:p w14:paraId="5CC00EAD" w14:textId="77777777" w:rsidR="00B07C42" w:rsidRDefault="00F61EFF" w:rsidP="009B02BF">
      <w:r>
        <w:rPr>
          <w:rFonts w:hint="eastAsia"/>
        </w:rPr>
        <w:t>应江湖</w:t>
      </w:r>
      <w:r w:rsidR="00A4263A">
        <w:rPr>
          <w:rFonts w:hint="eastAsia"/>
        </w:rPr>
        <w:t>显得</w:t>
      </w:r>
      <w:r>
        <w:rPr>
          <w:rFonts w:hint="eastAsia"/>
        </w:rPr>
        <w:t>脸色有些沉重，</w:t>
      </w:r>
      <w:r w:rsidR="00807485">
        <w:rPr>
          <w:rFonts w:hint="eastAsia"/>
        </w:rPr>
        <w:t>上前劝道：“我说李老兄</w:t>
      </w:r>
      <w:r w:rsidR="003B0D54">
        <w:rPr>
          <w:rFonts w:hint="eastAsia"/>
        </w:rPr>
        <w:t>，</w:t>
      </w:r>
      <w:r w:rsidR="00807485">
        <w:rPr>
          <w:rFonts w:hint="eastAsia"/>
        </w:rPr>
        <w:t>你现在已经是青思阁的叛徒了，没有必要为他们</w:t>
      </w:r>
      <w:r w:rsidR="003B0D54">
        <w:rPr>
          <w:rFonts w:hint="eastAsia"/>
        </w:rPr>
        <w:t>强出头啊，虽然我尊老爱幼，但假摔这一套在我面前可是行不通的。”</w:t>
      </w:r>
    </w:p>
    <w:p w14:paraId="4EFFEE12" w14:textId="77777777" w:rsidR="009F5D3A" w:rsidRDefault="00807485" w:rsidP="009B02BF">
      <w:r>
        <w:rPr>
          <w:rFonts w:hint="eastAsia"/>
        </w:rPr>
        <w:t>李占山</w:t>
      </w:r>
      <w:r w:rsidR="0038447D">
        <w:rPr>
          <w:rFonts w:hint="eastAsia"/>
        </w:rPr>
        <w:t>瞪了应江湖一眼，越过他，</w:t>
      </w:r>
      <w:r>
        <w:rPr>
          <w:rFonts w:hint="eastAsia"/>
        </w:rPr>
        <w:t>缓缓走到了场内，</w:t>
      </w:r>
      <w:r w:rsidR="0038447D">
        <w:rPr>
          <w:rFonts w:hint="eastAsia"/>
        </w:rPr>
        <w:t>望着青思阁</w:t>
      </w:r>
      <w:r w:rsidR="009F5D3A">
        <w:rPr>
          <w:rFonts w:hint="eastAsia"/>
        </w:rPr>
        <w:t>，沉默了很久，然后深吸了口气，满怀感慨地道：“</w:t>
      </w:r>
      <w:r w:rsidR="0038447D">
        <w:rPr>
          <w:rFonts w:hint="eastAsia"/>
        </w:rPr>
        <w:t>我自幼身长在这里，岂会是别人说一句叛徒，便能抹掉我的过去的。</w:t>
      </w:r>
      <w:r w:rsidR="009F5D3A">
        <w:rPr>
          <w:rFonts w:hint="eastAsia"/>
        </w:rPr>
        <w:t>”</w:t>
      </w:r>
    </w:p>
    <w:p w14:paraId="4B5CFF9B" w14:textId="77777777" w:rsidR="0038447D" w:rsidRDefault="0038447D" w:rsidP="009B02BF">
      <w:r>
        <w:rPr>
          <w:rFonts w:hint="eastAsia"/>
        </w:rPr>
        <w:t>说完这里，他李占山凛然转身，怒视着应江湖，就像一个充满光环的正义使者。</w:t>
      </w:r>
    </w:p>
    <w:p w14:paraId="49C6B9B2" w14:textId="77777777" w:rsidR="0038447D" w:rsidRDefault="0038447D" w:rsidP="009B02BF">
      <w:r>
        <w:rPr>
          <w:rFonts w:hint="eastAsia"/>
        </w:rPr>
        <w:t>应江湖很应景的蹭蹭蹭后步几步。</w:t>
      </w:r>
    </w:p>
    <w:p w14:paraId="67CEBA14" w14:textId="77777777" w:rsidR="00085029" w:rsidRDefault="00085029" w:rsidP="009B02BF">
      <w:r>
        <w:rPr>
          <w:rFonts w:hint="eastAsia"/>
        </w:rPr>
        <w:t>“只要我李占山还活着，你休想动青思阁一砖一瓦。”</w:t>
      </w:r>
    </w:p>
    <w:p w14:paraId="00C577FF" w14:textId="77777777" w:rsidR="00F4790C" w:rsidRPr="00F4790C" w:rsidRDefault="00F4790C" w:rsidP="009B02BF">
      <w:r>
        <w:rPr>
          <w:rFonts w:hint="eastAsia"/>
        </w:rPr>
        <w:t>场内忽然又是一片安静。</w:t>
      </w:r>
    </w:p>
    <w:p w14:paraId="3299263D" w14:textId="77777777" w:rsidR="009F5D3A" w:rsidRDefault="00F4790C" w:rsidP="009B02BF">
      <w:r>
        <w:rPr>
          <w:rFonts w:hint="eastAsia"/>
        </w:rPr>
        <w:t>青思阁众人看着李占山的目光，由愤怒到惋惜，从惋惜到自责，自责他们冤枉了一个多么正直无私的长老</w:t>
      </w:r>
      <w:r w:rsidR="009F5D3A">
        <w:rPr>
          <w:rFonts w:hint="eastAsia"/>
        </w:rPr>
        <w:t>。</w:t>
      </w:r>
    </w:p>
    <w:p w14:paraId="385CB945" w14:textId="77777777" w:rsidR="00F145C3" w:rsidRDefault="009F5D3A" w:rsidP="009B02BF">
      <w:r>
        <w:rPr>
          <w:rFonts w:hint="eastAsia"/>
        </w:rPr>
        <w:t>“</w:t>
      </w:r>
      <w:r w:rsidR="00F4790C">
        <w:rPr>
          <w:rFonts w:hint="eastAsia"/>
        </w:rPr>
        <w:t>李师叔……李师叔来救我们了。</w:t>
      </w:r>
      <w:r>
        <w:rPr>
          <w:rFonts w:hint="eastAsia"/>
        </w:rPr>
        <w:t>”</w:t>
      </w:r>
    </w:p>
    <w:p w14:paraId="583C5981" w14:textId="77777777" w:rsidR="00F4790C" w:rsidRDefault="00EE78E2" w:rsidP="009B02BF">
      <w:r>
        <w:rPr>
          <w:rFonts w:hint="eastAsia"/>
        </w:rPr>
        <w:t>有一个弟子忽然热泪盈眶，用颤抖的声音打破了场间的沉默。</w:t>
      </w:r>
    </w:p>
    <w:p w14:paraId="1E428C52" w14:textId="77777777" w:rsidR="009F5D3A" w:rsidRDefault="00EE78E2" w:rsidP="009B02BF">
      <w:r>
        <w:rPr>
          <w:rFonts w:hint="eastAsia"/>
        </w:rPr>
        <w:t>“不愧是上代</w:t>
      </w:r>
      <w:r w:rsidR="00CE2354">
        <w:rPr>
          <w:rFonts w:hint="eastAsia"/>
        </w:rPr>
        <w:t>六大嫡传弟子，青思四杰之一</w:t>
      </w:r>
      <w:r>
        <w:rPr>
          <w:rFonts w:hint="eastAsia"/>
        </w:rPr>
        <w:t>，以德报怨，这是何等的胸襟，李师叔是我们错了，是我们冤枉你了。”</w:t>
      </w:r>
    </w:p>
    <w:p w14:paraId="7A0DF330" w14:textId="77777777" w:rsidR="00B76AE1" w:rsidRDefault="003973E2" w:rsidP="009B02BF">
      <w:r>
        <w:rPr>
          <w:rFonts w:hint="eastAsia"/>
        </w:rPr>
        <w:t>随着这一两声的欢呼，青思阁瞬间变得热闹起来，除了欢呼赞叹的声音，便是自责愧疚的声音，赞叹李占山的情操多么的伟大，愧疚当初误解了李占山。</w:t>
      </w:r>
    </w:p>
    <w:p w14:paraId="04376AA2" w14:textId="77777777" w:rsidR="000F787C" w:rsidRDefault="00731EE6" w:rsidP="009B02BF">
      <w:r>
        <w:rPr>
          <w:rFonts w:hint="eastAsia"/>
        </w:rPr>
        <w:t>西风千里站在人群之外，看着热切欢呼的青思阁弟子，看着那些明明心里厌恶，却佯装感动的长老，</w:t>
      </w:r>
      <w:r w:rsidR="000F787C">
        <w:rPr>
          <w:rFonts w:hint="eastAsia"/>
        </w:rPr>
        <w:t>想到当时他们驱逐李占山时的模样来，觉得极为可笑，心想真是一盘人性大餐。</w:t>
      </w:r>
    </w:p>
    <w:p w14:paraId="5D02756F" w14:textId="77777777" w:rsidR="000F787C" w:rsidRPr="000F787C" w:rsidRDefault="000F787C" w:rsidP="009B02BF">
      <w:r>
        <w:rPr>
          <w:rFonts w:hint="eastAsia"/>
        </w:rPr>
        <w:t>西风千里想到青思阁这百年名门，竟是在这一代烂得透了，觉得不胜嘘唏。</w:t>
      </w:r>
    </w:p>
    <w:p w14:paraId="42600016" w14:textId="77777777" w:rsidR="00B76AE1" w:rsidRDefault="00B76AE1" w:rsidP="009B02BF">
      <w:r>
        <w:rPr>
          <w:rFonts w:hint="eastAsia"/>
        </w:rPr>
        <w:t>陆三阴的神情显得有些寥落，有种失魂落魄的感觉。</w:t>
      </w:r>
    </w:p>
    <w:p w14:paraId="77F020E2" w14:textId="77777777" w:rsidR="00F46844" w:rsidRDefault="00B76AE1" w:rsidP="009B02BF">
      <w:r>
        <w:rPr>
          <w:rFonts w:hint="eastAsia"/>
        </w:rPr>
        <w:t>柴桑看着场间，</w:t>
      </w:r>
      <w:r w:rsidR="00F46844">
        <w:rPr>
          <w:rFonts w:hint="eastAsia"/>
        </w:rPr>
        <w:t>看着李占山满是得意却又装着忍辱负重的模样，觉得恶心极了，恨不得冲上去一拳打爆他的脸，但现在不能了，因为他已经成了青思阁的英雄。</w:t>
      </w:r>
    </w:p>
    <w:p w14:paraId="522A7696" w14:textId="77777777" w:rsidR="00C85C5B" w:rsidRDefault="00731EE6" w:rsidP="009B02BF">
      <w:r>
        <w:rPr>
          <w:rFonts w:hint="eastAsia"/>
        </w:rPr>
        <w:t>他只能将这股怒火发泄到陆三阴身上，他转身</w:t>
      </w:r>
      <w:r w:rsidR="00B76AE1">
        <w:rPr>
          <w:rFonts w:hint="eastAsia"/>
        </w:rPr>
        <w:t>看着陆三阴，怒火中烧，嘲讽说道：“瞧你做的蠢事。”</w:t>
      </w:r>
    </w:p>
    <w:p w14:paraId="42143554" w14:textId="77777777" w:rsidR="00C37B39" w:rsidRDefault="00C85C5B" w:rsidP="009B02BF">
      <w:r>
        <w:rPr>
          <w:rFonts w:hint="eastAsia"/>
        </w:rPr>
        <w:t>陆三阴哑口笑笑，现在谁也不能阻止李占山洗白了，</w:t>
      </w:r>
      <w:r w:rsidR="00243A01">
        <w:rPr>
          <w:rFonts w:hint="eastAsia"/>
        </w:rPr>
        <w:t>但是他又什么办法？如果他有别的选择，谁会想来赴这趟鸿门宴。</w:t>
      </w:r>
    </w:p>
    <w:p w14:paraId="1C4EB361" w14:textId="77777777" w:rsidR="00731EE6" w:rsidRDefault="000F787C" w:rsidP="009B02BF">
      <w:r>
        <w:rPr>
          <w:rFonts w:hint="eastAsia"/>
        </w:rPr>
        <w:t>应江湖忽然朝陆三阴看来，吡着脸笑得很嚣张，算是报了陆三阴对他的戏弄。</w:t>
      </w:r>
    </w:p>
    <w:p w14:paraId="12445E3E" w14:textId="77777777" w:rsidR="000F787C" w:rsidRPr="000F787C" w:rsidRDefault="000F787C" w:rsidP="009B02BF">
      <w:r>
        <w:rPr>
          <w:rFonts w:hint="eastAsia"/>
        </w:rPr>
        <w:t>陆三阴苦笑着，叹了口气，然后朝应江湖伸出了大拇指。</w:t>
      </w:r>
    </w:p>
    <w:p w14:paraId="63E0275E" w14:textId="77777777" w:rsidR="00EF24CB" w:rsidRDefault="00A35DD8">
      <w:r>
        <w:rPr>
          <w:rFonts w:hint="eastAsia"/>
        </w:rPr>
        <w:t>这时候，李占山转朝着陆三阴看来，也打算以一笑，以报当日仲裁堂受驱逐的耻辱。</w:t>
      </w:r>
    </w:p>
    <w:p w14:paraId="29533FDB" w14:textId="77777777" w:rsidR="003973E2" w:rsidRDefault="008F28DD">
      <w:r>
        <w:rPr>
          <w:rFonts w:hint="eastAsia"/>
        </w:rPr>
        <w:t>陆三阴是个极为傲气的少年，应江湖作为设局者戏弄他也就算了，李占山算个什么东西，也敢这样？</w:t>
      </w:r>
    </w:p>
    <w:p w14:paraId="79C56DF3" w14:textId="77777777" w:rsidR="00306413" w:rsidRDefault="00306413">
      <w:r>
        <w:rPr>
          <w:rFonts w:hint="eastAsia"/>
        </w:rPr>
        <w:t>他低下身来，捡起了两块石头，朝着青思阁掷去，正好打坏了一砖一瓦。</w:t>
      </w:r>
    </w:p>
    <w:p w14:paraId="261808BA" w14:textId="77777777" w:rsidR="00306413" w:rsidRPr="00306413" w:rsidRDefault="00306413">
      <w:r>
        <w:rPr>
          <w:rFonts w:hint="eastAsia"/>
        </w:rPr>
        <w:t>李占山的脸色沉了下去，他刚才才说只要有他在，任何人休想动青思阁的一砖一瓦，而现在陆三阴正打坏了一砖一瓦。</w:t>
      </w:r>
    </w:p>
    <w:p w14:paraId="03138E62" w14:textId="77777777" w:rsidR="003973E2" w:rsidRDefault="003973E2"/>
    <w:p w14:paraId="2049EBAB" w14:textId="77777777" w:rsidR="003973E2" w:rsidRDefault="003973E2"/>
    <w:p w14:paraId="4EE2BD17" w14:textId="77777777" w:rsidR="00BD5871" w:rsidRDefault="00A718B6" w:rsidP="00BD5871">
      <w:pPr>
        <w:pStyle w:val="3"/>
      </w:pPr>
      <w:r>
        <w:rPr>
          <w:rFonts w:hint="eastAsia"/>
        </w:rPr>
        <w:lastRenderedPageBreak/>
        <w:t>第七十</w:t>
      </w:r>
      <w:r w:rsidR="00DA44C3">
        <w:rPr>
          <w:rFonts w:hint="eastAsia"/>
        </w:rPr>
        <w:t>章变调的杀曲</w:t>
      </w:r>
    </w:p>
    <w:p w14:paraId="6B7CEE26" w14:textId="77777777" w:rsidR="00DD32E6" w:rsidRDefault="00DD32E6" w:rsidP="00BD5871">
      <w:r>
        <w:rPr>
          <w:rFonts w:hint="eastAsia"/>
        </w:rPr>
        <w:t>无数的视线落在陆三阴的身上，青思阁的弟子甚至握紧了剑，只待李占山一声令下，那这百余口剑捅下去，至少也会捅出几十个窟窿。</w:t>
      </w:r>
    </w:p>
    <w:p w14:paraId="32C91CFE" w14:textId="77777777" w:rsidR="00DD32E6" w:rsidRDefault="00DD32E6" w:rsidP="00DD32E6">
      <w:r>
        <w:rPr>
          <w:rFonts w:hint="eastAsia"/>
        </w:rPr>
        <w:t>李占山唇角微扬，露出一丝冷酷的笑容，陆三阴这种行为是打他的脸，也是给他创造机会。</w:t>
      </w:r>
    </w:p>
    <w:p w14:paraId="686A1968" w14:textId="77777777" w:rsidR="00BD5871" w:rsidRDefault="00DD32E6" w:rsidP="00BD5871">
      <w:r>
        <w:rPr>
          <w:rFonts w:hint="eastAsia"/>
        </w:rPr>
        <w:t>他缓缓扬起手，示意大家一涌而上，捅死这个二五仔。</w:t>
      </w:r>
    </w:p>
    <w:p w14:paraId="495DA284" w14:textId="77777777" w:rsidR="009347D1" w:rsidRDefault="009347D1" w:rsidP="00BD5871">
      <w:r>
        <w:rPr>
          <w:rFonts w:hint="eastAsia"/>
        </w:rPr>
        <w:t>然而这时候，有人说了一句话。</w:t>
      </w:r>
    </w:p>
    <w:p w14:paraId="283085D6" w14:textId="77777777" w:rsidR="00BD5871" w:rsidRDefault="00BD5871" w:rsidP="00BD5871">
      <w:r>
        <w:rPr>
          <w:rFonts w:hint="eastAsia"/>
        </w:rPr>
        <w:t>“</w:t>
      </w:r>
      <w:r w:rsidR="009347D1">
        <w:rPr>
          <w:rFonts w:hint="eastAsia"/>
        </w:rPr>
        <w:t>李师弟，刚才你和这少年从禁地里下来，现在又急于杀他，是要杀人灭口么？</w:t>
      </w:r>
      <w:r>
        <w:rPr>
          <w:rFonts w:hint="eastAsia"/>
        </w:rPr>
        <w:t>”</w:t>
      </w:r>
    </w:p>
    <w:p w14:paraId="688B1B16" w14:textId="77777777" w:rsidR="00BD5871" w:rsidRDefault="00BD5871" w:rsidP="00BD5871">
      <w:r>
        <w:rPr>
          <w:rFonts w:hint="eastAsia"/>
        </w:rPr>
        <w:t>一片安静。</w:t>
      </w:r>
    </w:p>
    <w:p w14:paraId="3B9B0B9C" w14:textId="77777777" w:rsidR="00BD5871" w:rsidRDefault="00BD5871" w:rsidP="00BD5871">
      <w:r>
        <w:rPr>
          <w:rFonts w:hint="eastAsia"/>
        </w:rPr>
        <w:t>青思阁的长老弟子们扬着刀剑，瞪大了眼睛，</w:t>
      </w:r>
      <w:r w:rsidR="009347D1">
        <w:rPr>
          <w:rFonts w:hint="eastAsia"/>
        </w:rPr>
        <w:t>朝着声音来源处望去</w:t>
      </w:r>
      <w:r>
        <w:rPr>
          <w:rFonts w:hint="eastAsia"/>
        </w:rPr>
        <w:t>。</w:t>
      </w:r>
    </w:p>
    <w:p w14:paraId="461939BC" w14:textId="77777777" w:rsidR="00BD5871" w:rsidRDefault="009347D1" w:rsidP="00BD5871">
      <w:r>
        <w:rPr>
          <w:rFonts w:hint="eastAsia"/>
        </w:rPr>
        <w:t>李占山的脸色瞬间变得苍白，朝着声音来源处望去</w:t>
      </w:r>
      <w:r w:rsidR="00BD5871">
        <w:rPr>
          <w:rFonts w:hint="eastAsia"/>
        </w:rPr>
        <w:t>。</w:t>
      </w:r>
    </w:p>
    <w:p w14:paraId="50C8C7DF" w14:textId="77777777" w:rsidR="00BD5871" w:rsidRDefault="00BD5871" w:rsidP="00BD5871">
      <w:r>
        <w:rPr>
          <w:rFonts w:hint="eastAsia"/>
        </w:rPr>
        <w:t>应江湖</w:t>
      </w:r>
      <w:r w:rsidR="009347D1">
        <w:rPr>
          <w:rFonts w:hint="eastAsia"/>
        </w:rPr>
        <w:t>拧着眉，也朝那边看去</w:t>
      </w:r>
      <w:r>
        <w:rPr>
          <w:rFonts w:hint="eastAsia"/>
        </w:rPr>
        <w:t>。</w:t>
      </w:r>
    </w:p>
    <w:p w14:paraId="41A8A967" w14:textId="77777777" w:rsidR="00917BE0" w:rsidRDefault="00917BE0" w:rsidP="00917BE0">
      <w:r>
        <w:rPr>
          <w:rFonts w:hint="eastAsia"/>
        </w:rPr>
        <w:t>一个身影缓缓从夜色中走了出来，这是一个穿灰衣道衣的老人。</w:t>
      </w:r>
    </w:p>
    <w:p w14:paraId="7E77A3C3" w14:textId="77777777" w:rsidR="00917BE0" w:rsidRDefault="00917BE0" w:rsidP="00917BE0">
      <w:r>
        <w:rPr>
          <w:rFonts w:hint="eastAsia"/>
        </w:rPr>
        <w:t>青思阁弟子看着那身影，有些茫然，他们并不认识这个老人。</w:t>
      </w:r>
    </w:p>
    <w:p w14:paraId="4ED27DC1" w14:textId="77777777" w:rsidR="00917BE0" w:rsidRDefault="00917BE0" w:rsidP="00917BE0">
      <w:r>
        <w:rPr>
          <w:rFonts w:hint="eastAsia"/>
        </w:rPr>
        <w:t>陆三年看着那身影，有些吃惊，他认识这个老人。</w:t>
      </w:r>
    </w:p>
    <w:p w14:paraId="7C2F3026" w14:textId="77777777" w:rsidR="00917BE0" w:rsidRDefault="00917BE0" w:rsidP="00917BE0">
      <w:r>
        <w:rPr>
          <w:rFonts w:hint="eastAsia"/>
        </w:rPr>
        <w:t>那个居住在单身客栈，在他与阿漂哥见面里投给他杀人目光的咳嗽老人。</w:t>
      </w:r>
    </w:p>
    <w:p w14:paraId="3957163E" w14:textId="77777777" w:rsidR="00132DB4" w:rsidRDefault="00132DB4" w:rsidP="00132DB4">
      <w:r>
        <w:rPr>
          <w:rFonts w:hint="eastAsia"/>
        </w:rPr>
        <w:t>西风千里</w:t>
      </w:r>
      <w:r w:rsidRPr="009347D1">
        <w:rPr>
          <w:rFonts w:hint="eastAsia"/>
        </w:rPr>
        <w:t>盯着对岸那</w:t>
      </w:r>
      <w:r>
        <w:rPr>
          <w:rFonts w:hint="eastAsia"/>
        </w:rPr>
        <w:t>个老人，惊道：“怎会？</w:t>
      </w:r>
      <w:r w:rsidRPr="009347D1">
        <w:rPr>
          <w:rFonts w:hint="eastAsia"/>
        </w:rPr>
        <w:t>”</w:t>
      </w:r>
    </w:p>
    <w:p w14:paraId="5CFD2CDA" w14:textId="77777777" w:rsidR="00917BE0" w:rsidRPr="00F61EFF" w:rsidRDefault="00132DB4" w:rsidP="00917BE0">
      <w:r>
        <w:rPr>
          <w:rFonts w:hint="eastAsia"/>
        </w:rPr>
        <w:t>听到他的声音，应江湖回头他了看一眼，脸色变得有些难看，事情显然出现了意料之外的发展，他也认出了那个老人，那天大闹客栈时</w:t>
      </w:r>
      <w:r w:rsidR="00917BE0">
        <w:rPr>
          <w:rFonts w:hint="eastAsia"/>
        </w:rPr>
        <w:t>，就是这老人要离开，被他叫</w:t>
      </w:r>
      <w:r>
        <w:rPr>
          <w:rFonts w:hint="eastAsia"/>
        </w:rPr>
        <w:t>炼金锋</w:t>
      </w:r>
      <w:r w:rsidR="00917BE0">
        <w:rPr>
          <w:rFonts w:hint="eastAsia"/>
        </w:rPr>
        <w:t>拦住了</w:t>
      </w:r>
      <w:r>
        <w:rPr>
          <w:rFonts w:hint="eastAsia"/>
        </w:rPr>
        <w:t>，这老人因何出现在山上，还叫了李占山一声师弟</w:t>
      </w:r>
      <w:r w:rsidR="00917BE0">
        <w:rPr>
          <w:rFonts w:hint="eastAsia"/>
        </w:rPr>
        <w:t>。</w:t>
      </w:r>
    </w:p>
    <w:p w14:paraId="77AE8959" w14:textId="77777777" w:rsidR="00917BE0" w:rsidRDefault="00132DB4" w:rsidP="00917BE0">
      <w:r>
        <w:rPr>
          <w:rFonts w:hint="eastAsia"/>
        </w:rPr>
        <w:t>那老人越过众人</w:t>
      </w:r>
      <w:r w:rsidR="00917BE0">
        <w:rPr>
          <w:rFonts w:hint="eastAsia"/>
        </w:rPr>
        <w:t>，缓缓走到了场内，看着青思阁的大门，沉默了很久，然后深吸了口气，满怀感慨地道：“多少年了啊！”</w:t>
      </w:r>
    </w:p>
    <w:p w14:paraId="7DD81995" w14:textId="77777777" w:rsidR="00917BE0" w:rsidRDefault="00917BE0" w:rsidP="00917BE0">
      <w:r>
        <w:rPr>
          <w:rFonts w:hint="eastAsia"/>
        </w:rPr>
        <w:t>青思阁老人看着他的目光，由陌生到似曾相识，从迷惑到难以置信，最后瞠目结舌。</w:t>
      </w:r>
    </w:p>
    <w:p w14:paraId="665A6BE0" w14:textId="77777777" w:rsidR="00917BE0" w:rsidRDefault="00917BE0" w:rsidP="00917BE0">
      <w:r>
        <w:rPr>
          <w:rFonts w:hint="eastAsia"/>
        </w:rPr>
        <w:t>“你……是你？你还活着……”</w:t>
      </w:r>
    </w:p>
    <w:p w14:paraId="35E96F3B" w14:textId="77777777" w:rsidR="00917BE0" w:rsidRPr="009F5D3A" w:rsidRDefault="00132DB4" w:rsidP="00917BE0">
      <w:r>
        <w:rPr>
          <w:rFonts w:hint="eastAsia"/>
        </w:rPr>
        <w:t>李占山的脸色变得十分难看，因为他很清楚，自己我英雄梦破碎了。</w:t>
      </w:r>
    </w:p>
    <w:p w14:paraId="575CF1C4" w14:textId="77777777" w:rsidR="00917BE0" w:rsidRDefault="00917BE0" w:rsidP="00917BE0">
      <w:r>
        <w:rPr>
          <w:rFonts w:hint="eastAsia"/>
        </w:rPr>
        <w:t>“云师兄，你是云师兄……”陶长老也认出了这个老人。</w:t>
      </w:r>
    </w:p>
    <w:p w14:paraId="23B3C30C" w14:textId="77777777" w:rsidR="00917BE0" w:rsidRDefault="00917BE0" w:rsidP="00917BE0">
      <w:r>
        <w:rPr>
          <w:rFonts w:hint="eastAsia"/>
        </w:rPr>
        <w:t>“云无双，萧萧的云无双。”</w:t>
      </w:r>
    </w:p>
    <w:p w14:paraId="424E6AD7" w14:textId="77777777" w:rsidR="00917BE0" w:rsidRDefault="00917BE0" w:rsidP="00917BE0">
      <w:r>
        <w:rPr>
          <w:rFonts w:hint="eastAsia"/>
        </w:rPr>
        <w:t>青思阁弟子发生惊叹，虽然不曾亲见，但没有人不听过这个名字。</w:t>
      </w:r>
    </w:p>
    <w:p w14:paraId="55659EE2" w14:textId="77777777" w:rsidR="00917BE0" w:rsidRPr="009F5D3A" w:rsidRDefault="00917BE0" w:rsidP="00917BE0">
      <w:r>
        <w:rPr>
          <w:rFonts w:hint="eastAsia"/>
        </w:rPr>
        <w:t>青思阁六大嫡传弟子之首，与前掌门西门缜并称为青思双壁。</w:t>
      </w:r>
    </w:p>
    <w:p w14:paraId="368D29B5" w14:textId="77777777" w:rsidR="00917BE0" w:rsidRDefault="00917BE0" w:rsidP="00917BE0">
      <w:r>
        <w:rPr>
          <w:rFonts w:hint="eastAsia"/>
        </w:rPr>
        <w:t>在青思阁四杰双壁共存的时代，人们普遍的认为，青思阁有可能挤身天下几个势力之中。</w:t>
      </w:r>
    </w:p>
    <w:p w14:paraId="6085C3EB" w14:textId="77777777" w:rsidR="00917BE0" w:rsidRDefault="00917BE0" w:rsidP="00917BE0">
      <w:r>
        <w:rPr>
          <w:rFonts w:hint="eastAsia"/>
        </w:rPr>
        <w:t>人们认可这个说法，并不是因为青思四杰，而是青思双壁。</w:t>
      </w:r>
    </w:p>
    <w:p w14:paraId="06B9ECEF" w14:textId="77777777" w:rsidR="00917BE0" w:rsidRDefault="00917BE0" w:rsidP="00917BE0">
      <w:r>
        <w:rPr>
          <w:rFonts w:hint="eastAsia"/>
        </w:rPr>
        <w:t>青思双壁，虽然已经很多年没有被人提及，但时至今日，仍然没有人能置疑这个名号的影响力以及实力，就算是一心消灭青思阁的应江湖也不能。</w:t>
      </w:r>
    </w:p>
    <w:p w14:paraId="25C34925" w14:textId="77777777" w:rsidR="00917BE0" w:rsidRDefault="00917BE0" w:rsidP="00917BE0">
      <w:r>
        <w:rPr>
          <w:rFonts w:hint="eastAsia"/>
        </w:rPr>
        <w:t>西门缜在逝世，他雄据百里山，召集七人众，但从没有想到入主百里城的念头。</w:t>
      </w:r>
    </w:p>
    <w:p w14:paraId="4FD9CC62" w14:textId="77777777" w:rsidR="00917BE0" w:rsidRDefault="00917BE0" w:rsidP="00917BE0">
      <w:r>
        <w:rPr>
          <w:rFonts w:hint="eastAsia"/>
        </w:rPr>
        <w:t>封王百里的概念，也是西门缜离世后方才提出来的。</w:t>
      </w:r>
    </w:p>
    <w:p w14:paraId="7182B16D" w14:textId="77777777" w:rsidR="00917BE0" w:rsidRDefault="00917BE0" w:rsidP="00917BE0">
      <w:r>
        <w:rPr>
          <w:rFonts w:hint="eastAsia"/>
        </w:rPr>
        <w:t>在西门缜生前，一夜风雨想过入侵青思阁，这一切的行为，都是在西门缜倒下之后才开始的。</w:t>
      </w:r>
    </w:p>
    <w:p w14:paraId="3DDD9D08" w14:textId="77777777" w:rsidR="00917BE0" w:rsidRDefault="00917BE0" w:rsidP="00917BE0">
      <w:r>
        <w:rPr>
          <w:rFonts w:hint="eastAsia"/>
        </w:rPr>
        <w:t>而今，与西门缜齐头并进，并列双壁的人出现。</w:t>
      </w:r>
    </w:p>
    <w:p w14:paraId="79DE0E40" w14:textId="77777777" w:rsidR="00917BE0" w:rsidRDefault="00917BE0" w:rsidP="00917BE0">
      <w:r>
        <w:rPr>
          <w:rFonts w:hint="eastAsia"/>
        </w:rPr>
        <w:t>青思阁瞬间充满了希望，相应的百里七人众显得有些绝望。</w:t>
      </w:r>
    </w:p>
    <w:p w14:paraId="56D59EFD" w14:textId="77777777" w:rsidR="00917BE0" w:rsidRDefault="00917BE0" w:rsidP="00917BE0">
      <w:r>
        <w:rPr>
          <w:rFonts w:hint="eastAsia"/>
        </w:rPr>
        <w:t>李占山的神情显得有些寥落，有种失魂落魄的感觉，他有点后悔为什么没有在第一时间离开。</w:t>
      </w:r>
    </w:p>
    <w:p w14:paraId="5C4145EC" w14:textId="77777777" w:rsidR="00917BE0" w:rsidRDefault="00917BE0" w:rsidP="00917BE0">
      <w:r>
        <w:rPr>
          <w:rFonts w:hint="eastAsia"/>
        </w:rPr>
        <w:t>他刚才之所以没有走，乃是因为应江湖在言辞之中，暗示着掌门之位还是属于他的，只是给他一击杀威棒，作为他自作聪明的惩罚。</w:t>
      </w:r>
    </w:p>
    <w:p w14:paraId="4F244BCB" w14:textId="77777777" w:rsidR="00917BE0" w:rsidRDefault="00917BE0" w:rsidP="00917BE0">
      <w:r>
        <w:rPr>
          <w:rFonts w:hint="eastAsia"/>
        </w:rPr>
        <w:t>随着云无双的出现，他知道现在不但连儿皇帝都做不成了，还可能活不了，当年云无双执掌刑法时，从未对谁手下留情过。</w:t>
      </w:r>
    </w:p>
    <w:p w14:paraId="3E7C9B83" w14:textId="77777777" w:rsidR="00917BE0" w:rsidRDefault="00917BE0" w:rsidP="00917BE0">
      <w:r>
        <w:rPr>
          <w:rFonts w:hint="eastAsia"/>
        </w:rPr>
        <w:lastRenderedPageBreak/>
        <w:t>云无双的视线朝李占山望了过来，隐隐中有些失望的情绪。</w:t>
      </w:r>
    </w:p>
    <w:p w14:paraId="4D66D897" w14:textId="77777777" w:rsidR="00917BE0" w:rsidRDefault="00917BE0" w:rsidP="00917BE0">
      <w:r>
        <w:rPr>
          <w:rFonts w:hint="eastAsia"/>
        </w:rPr>
        <w:t>“李师弟，你带人入禁地是想做什么呢？”</w:t>
      </w:r>
    </w:p>
    <w:p w14:paraId="7D8FF730" w14:textId="77777777" w:rsidR="00E0318D" w:rsidRDefault="00E0318D" w:rsidP="00E0318D">
      <w:r>
        <w:rPr>
          <w:rFonts w:hint="eastAsia"/>
        </w:rPr>
        <w:t>李占山唇角微扬，露出一丝笑容，只是这笑容里，充满了太多的苦涩。</w:t>
      </w:r>
    </w:p>
    <w:p w14:paraId="170AE094" w14:textId="77777777" w:rsidR="00E0318D" w:rsidRPr="00E0318D" w:rsidRDefault="00E0318D" w:rsidP="00E0318D">
      <w:r>
        <w:rPr>
          <w:rFonts w:hint="eastAsia"/>
        </w:rPr>
        <w:t>那些对准陆三阴的剑，不知何时起，已经改向对着他了，只要云无双一声令下，本应捅在陆三阴身上的窟窿，就会捅在他的身上。</w:t>
      </w:r>
    </w:p>
    <w:p w14:paraId="17565639" w14:textId="77777777" w:rsidR="00E0318D" w:rsidRDefault="00E0318D" w:rsidP="00E0318D">
      <w:r>
        <w:rPr>
          <w:rFonts w:hint="eastAsia"/>
        </w:rPr>
        <w:t>每一次，他都离成功只有一步之遥，跨出那一步之前，他仿佛能看到前面的光明和鲜花。</w:t>
      </w:r>
    </w:p>
    <w:p w14:paraId="663694FB" w14:textId="77777777" w:rsidR="00E0318D" w:rsidRDefault="00E0318D" w:rsidP="00E0318D">
      <w:r>
        <w:rPr>
          <w:rFonts w:hint="eastAsia"/>
        </w:rPr>
        <w:t>但当他跨出那一步之后，等待着他的不是无限的光明，而是更深的黑暗。</w:t>
      </w:r>
    </w:p>
    <w:p w14:paraId="56FE5DF0" w14:textId="77777777" w:rsidR="00E0318D" w:rsidRDefault="00E0318D" w:rsidP="00E0318D">
      <w:r>
        <w:rPr>
          <w:rFonts w:hint="eastAsia"/>
        </w:rPr>
        <w:t>陆三阴看着李占山，心想李占山给出的理由是什么，李占山虽然有些愚蠢，却是个认得清形式的人，就像那夜一样，他没有选择无畏的挣扎或辩解，而是干脆利落的逃跑。</w:t>
      </w:r>
    </w:p>
    <w:p w14:paraId="7766AA95" w14:textId="77777777" w:rsidR="00E0318D" w:rsidRDefault="00E0318D" w:rsidP="00E0318D">
      <w:r>
        <w:rPr>
          <w:rFonts w:hint="eastAsia"/>
        </w:rPr>
        <w:t>从某种意义上来说，李占山和螳螂有些相识，贪婪而冒进，但一旦陷入危险，他会很果断的断臂求生。</w:t>
      </w:r>
    </w:p>
    <w:p w14:paraId="38AB13A2" w14:textId="77777777" w:rsidR="00BD5871" w:rsidRDefault="00BD5871" w:rsidP="00BD5871">
      <w:r>
        <w:rPr>
          <w:rFonts w:hint="eastAsia"/>
        </w:rPr>
        <w:t>活下去，一定要活下去，但如何才能活下去？</w:t>
      </w:r>
    </w:p>
    <w:p w14:paraId="161D1149" w14:textId="77777777" w:rsidR="00BD5871" w:rsidRDefault="00BD5871" w:rsidP="00BD5871">
      <w:r>
        <w:rPr>
          <w:rFonts w:hint="eastAsia"/>
        </w:rPr>
        <w:t>这是一具值得深思的问题，但在诸人质疑他的时候，他已经在思考这个问题了，推翻了很多假想和结论，仍旧一无头绪。</w:t>
      </w:r>
    </w:p>
    <w:p w14:paraId="742CD26B" w14:textId="77777777" w:rsidR="00BD5871" w:rsidRDefault="00BD5871" w:rsidP="00BD5871">
      <w:r>
        <w:rPr>
          <w:rFonts w:hint="eastAsia"/>
        </w:rPr>
        <w:t>但他没有放弃，又从头开始想，这件事的开头是什么。</w:t>
      </w:r>
    </w:p>
    <w:p w14:paraId="769135D9" w14:textId="77777777" w:rsidR="00BD5871" w:rsidRDefault="00BD5871" w:rsidP="00BD5871">
      <w:r>
        <w:rPr>
          <w:rFonts w:hint="eastAsia"/>
        </w:rPr>
        <w:t>先是应江湖找上了他，以归附百里山为条件，助他坐上青思阁掌门的宝位。</w:t>
      </w:r>
    </w:p>
    <w:p w14:paraId="3BCBC416" w14:textId="77777777" w:rsidR="00BD5871" w:rsidRDefault="00BD5871" w:rsidP="00BD5871">
      <w:r>
        <w:rPr>
          <w:rFonts w:hint="eastAsia"/>
        </w:rPr>
        <w:t>他答应了，于是获知了应江湖攻击青思阁的计划——应江湖带人攻打青思阁，然后由他与陆三阴谈判，让陆三阴杀了柴桑，除去应江湖的阻力，然后他在出现，击退陆三阴，打退应江湖，成为拯救青思阁的英雄。</w:t>
      </w:r>
    </w:p>
    <w:p w14:paraId="132E5C62" w14:textId="77777777" w:rsidR="00BD5871" w:rsidRDefault="00BD5871" w:rsidP="00BD5871">
      <w:r>
        <w:rPr>
          <w:rFonts w:hint="eastAsia"/>
        </w:rPr>
        <w:t>只是他没有想到，然而陆三阴那一剑，却没有刺下去。</w:t>
      </w:r>
    </w:p>
    <w:p w14:paraId="749ACDA7" w14:textId="77777777" w:rsidR="00BD5871" w:rsidRDefault="00BD5871" w:rsidP="00BD5871">
      <w:r>
        <w:rPr>
          <w:rFonts w:hint="eastAsia"/>
        </w:rPr>
        <w:t>事情就在这里偏离了他的掌握，却仍在应江湖的计划之中，他虽然没有出场捅人的机会，但应江湖还是给他安排了出场的机会。</w:t>
      </w:r>
    </w:p>
    <w:p w14:paraId="71D06664" w14:textId="77777777" w:rsidR="00BD5871" w:rsidRDefault="00BD5871" w:rsidP="00BD5871">
      <w:r>
        <w:rPr>
          <w:rFonts w:hint="eastAsia"/>
        </w:rPr>
        <w:t>于是他有了一次漂亮的出场，洗白了所有污点，只要把陆三阴干掉就可以了。</w:t>
      </w:r>
    </w:p>
    <w:p w14:paraId="62F50BBA" w14:textId="77777777" w:rsidR="00D848DC" w:rsidRDefault="00D848DC" w:rsidP="00D848DC">
      <w:r>
        <w:rPr>
          <w:rFonts w:hint="eastAsia"/>
        </w:rPr>
        <w:t>但他没有想到的是，云无双出现了。</w:t>
      </w:r>
    </w:p>
    <w:p w14:paraId="6DCFD315" w14:textId="77777777" w:rsidR="00D848DC" w:rsidRDefault="00D848DC" w:rsidP="00D848DC">
      <w:r>
        <w:rPr>
          <w:rFonts w:hint="eastAsia"/>
        </w:rPr>
        <w:t>而且云无双出现的时机，实在太过巧合，不早不晚，刚才是应江湖揭露他与百里七人众的关系之后，他不得不重新思考，这三人的关系是什么。</w:t>
      </w:r>
    </w:p>
    <w:p w14:paraId="58E1B7C6" w14:textId="77777777" w:rsidR="00D848DC" w:rsidRDefault="00D848DC" w:rsidP="00D848DC">
      <w:r>
        <w:rPr>
          <w:rFonts w:hint="eastAsia"/>
        </w:rPr>
        <w:t>云无双与应江湖之间，应江湖与陆三阴之间，陆三阴与云无双之间，究竟是一种什么样的关系。谁是必须要死的人？谁是可能活下来的人？</w:t>
      </w:r>
    </w:p>
    <w:p w14:paraId="66541D8A" w14:textId="77777777" w:rsidR="00D848DC" w:rsidRDefault="00D848DC" w:rsidP="00D848DC">
      <w:r>
        <w:rPr>
          <w:rFonts w:hint="eastAsia"/>
        </w:rPr>
        <w:t>李占山看了应江湖一眼，发现他的脸色也是极为难看，但发现李占山看着自己时，应江湖立即给了一个信号。</w:t>
      </w:r>
    </w:p>
    <w:p w14:paraId="43FE2594" w14:textId="77777777" w:rsidR="00D848DC" w:rsidRPr="00D848DC" w:rsidRDefault="00D848DC" w:rsidP="00D848DC">
      <w:r>
        <w:rPr>
          <w:rFonts w:hint="eastAsia"/>
        </w:rPr>
        <w:t>应江湖的眼睛缓缓转向了陆三阴。</w:t>
      </w:r>
    </w:p>
    <w:p w14:paraId="07F46E91" w14:textId="77777777" w:rsidR="00BD5871" w:rsidRPr="00D848DC" w:rsidRDefault="00D848DC" w:rsidP="00BD5871">
      <w:r>
        <w:rPr>
          <w:rFonts w:hint="eastAsia"/>
        </w:rPr>
        <w:t>他占山愣住了，这是要他弄死陆三阴来作为保他的条件吗？</w:t>
      </w:r>
    </w:p>
    <w:p w14:paraId="4742754F" w14:textId="77777777" w:rsidR="00BD5871" w:rsidRDefault="00BD5871" w:rsidP="00BD5871">
      <w:r>
        <w:rPr>
          <w:rFonts w:hint="eastAsia"/>
        </w:rPr>
        <w:t>青思阁诸人觉得李占山之所以沉默，是因为做贼心</w:t>
      </w:r>
      <w:r w:rsidR="00D848DC">
        <w:rPr>
          <w:rFonts w:hint="eastAsia"/>
        </w:rPr>
        <w:t>虚，但是云无双</w:t>
      </w:r>
      <w:r>
        <w:rPr>
          <w:rFonts w:hint="eastAsia"/>
        </w:rPr>
        <w:t>却明白，他只是在琢磨应江湖的立场，于是他</w:t>
      </w:r>
      <w:r w:rsidR="00D848DC">
        <w:rPr>
          <w:rFonts w:hint="eastAsia"/>
        </w:rPr>
        <w:t>也</w:t>
      </w:r>
      <w:r>
        <w:rPr>
          <w:rFonts w:hint="eastAsia"/>
        </w:rPr>
        <w:t>决定给他一点提示。</w:t>
      </w:r>
    </w:p>
    <w:p w14:paraId="5B9B4039" w14:textId="77777777" w:rsidR="00BD5871" w:rsidRDefault="00D848DC" w:rsidP="00BD5871">
      <w:r>
        <w:rPr>
          <w:rFonts w:hint="eastAsia"/>
        </w:rPr>
        <w:t>云无双</w:t>
      </w:r>
      <w:r w:rsidR="00BD5871">
        <w:rPr>
          <w:rFonts w:hint="eastAsia"/>
        </w:rPr>
        <w:t>看着李占山，嘲讽说道：“以你这样的头脑是怎么想止戈流与青思阁火拼的计谋来的？”</w:t>
      </w:r>
    </w:p>
    <w:p w14:paraId="6DFBB374" w14:textId="77777777" w:rsidR="00BD5871" w:rsidRDefault="00BD5871" w:rsidP="00BD5871">
      <w:r>
        <w:rPr>
          <w:rFonts w:hint="eastAsia"/>
        </w:rPr>
        <w:t>李占山愣了愣。</w:t>
      </w:r>
    </w:p>
    <w:p w14:paraId="6C2066CB" w14:textId="77777777" w:rsidR="00BD5871" w:rsidRDefault="00D848DC" w:rsidP="00BD5871">
      <w:r>
        <w:rPr>
          <w:rFonts w:hint="eastAsia"/>
        </w:rPr>
        <w:t>应江湖眯着眼，看着云无双，心想这家伙的目标竟然和自己出奇的一致</w:t>
      </w:r>
      <w:r w:rsidR="00E549CC">
        <w:rPr>
          <w:rFonts w:hint="eastAsia"/>
        </w:rPr>
        <w:t>，不禁松了口气</w:t>
      </w:r>
      <w:r w:rsidR="00BD5871">
        <w:rPr>
          <w:rFonts w:hint="eastAsia"/>
        </w:rPr>
        <w:t>。</w:t>
      </w:r>
    </w:p>
    <w:p w14:paraId="32146B1D" w14:textId="77777777" w:rsidR="00BD5871" w:rsidRDefault="00BD5871" w:rsidP="00BD5871">
      <w:r>
        <w:rPr>
          <w:rFonts w:hint="eastAsia"/>
        </w:rPr>
        <w:t>陆三阴隐约听出了别的意思，心中顿时升出一种不祥的预感。</w:t>
      </w:r>
    </w:p>
    <w:p w14:paraId="545E0AA1" w14:textId="77777777" w:rsidR="00BD5871" w:rsidRDefault="00E549CC" w:rsidP="00BD5871">
      <w:r>
        <w:rPr>
          <w:rFonts w:hint="eastAsia"/>
        </w:rPr>
        <w:t>李占山开始听到这话，也有些生气，但他很快就领悟了云无双</w:t>
      </w:r>
      <w:r w:rsidR="00BD5871">
        <w:rPr>
          <w:rFonts w:hint="eastAsia"/>
        </w:rPr>
        <w:t>的意思。</w:t>
      </w:r>
    </w:p>
    <w:p w14:paraId="36CAAD30" w14:textId="77777777" w:rsidR="00BD5871" w:rsidRDefault="00BD5871" w:rsidP="00BD5871">
      <w:r>
        <w:rPr>
          <w:rFonts w:hint="eastAsia"/>
        </w:rPr>
        <w:t>是的，逼反止戈流并不是他想出来的，而是有人在背后指点了他。</w:t>
      </w:r>
    </w:p>
    <w:p w14:paraId="1862D718" w14:textId="77777777" w:rsidR="00BD5871" w:rsidRDefault="00BD5871" w:rsidP="00BD5871">
      <w:r>
        <w:rPr>
          <w:rFonts w:hint="eastAsia"/>
        </w:rPr>
        <w:t>这时候，应江湖颇有感慨的叹了口气，看他的样子，好似对自己的表现很失望。</w:t>
      </w:r>
    </w:p>
    <w:p w14:paraId="22E2603A" w14:textId="77777777" w:rsidR="00BD5871" w:rsidRDefault="00BD5871" w:rsidP="00BD5871">
      <w:r>
        <w:rPr>
          <w:rFonts w:hint="eastAsia"/>
        </w:rPr>
        <w:t>李占山看到了这一点，然后想到了应江湖在大脑客栈后说的一句话。那句话不是他亲耳听说的，而是他在打听应江湖与陆三阴的恩怨时听到的。</w:t>
      </w:r>
    </w:p>
    <w:p w14:paraId="619266DD" w14:textId="77777777" w:rsidR="00BD5871" w:rsidRDefault="00BD5871" w:rsidP="00BD5871">
      <w:r>
        <w:rPr>
          <w:rFonts w:hint="eastAsia"/>
        </w:rPr>
        <w:lastRenderedPageBreak/>
        <w:t>“三日之内杀不了你，应江湖当场自尽。”</w:t>
      </w:r>
    </w:p>
    <w:p w14:paraId="4881054D" w14:textId="77777777" w:rsidR="00BD5871" w:rsidRDefault="00BD5871" w:rsidP="00BD5871">
      <w:r>
        <w:rPr>
          <w:rFonts w:hint="eastAsia"/>
        </w:rPr>
        <w:t>今日，是第二夜，即将迎来第三日。</w:t>
      </w:r>
    </w:p>
    <w:p w14:paraId="18B52CB9" w14:textId="77777777" w:rsidR="00BD5871" w:rsidRDefault="00917BE0" w:rsidP="00BD5871">
      <w:r>
        <w:rPr>
          <w:rFonts w:hint="eastAsia"/>
        </w:rPr>
        <w:t>忽然</w:t>
      </w:r>
      <w:r w:rsidR="00BD5871">
        <w:rPr>
          <w:rFonts w:hint="eastAsia"/>
        </w:rPr>
        <w:t>间，他悟了。</w:t>
      </w:r>
    </w:p>
    <w:p w14:paraId="79816F33" w14:textId="77777777" w:rsidR="00BD5871" w:rsidRDefault="00BD5871" w:rsidP="00BD5871">
      <w:r>
        <w:rPr>
          <w:rFonts w:hint="eastAsia"/>
        </w:rPr>
        <w:t>陆三阴，才是那个结果。</w:t>
      </w:r>
    </w:p>
    <w:p w14:paraId="7593E7FE" w14:textId="77777777" w:rsidR="00BD5871" w:rsidRDefault="00BD5871" w:rsidP="00BD5871">
      <w:r>
        <w:rPr>
          <w:rFonts w:hint="eastAsia"/>
        </w:rPr>
        <w:t>陆三阴从李占山绝望并迷茫的眼神中，看到了希望的喜悦，然后他也悟了。</w:t>
      </w:r>
    </w:p>
    <w:p w14:paraId="4637EDD7" w14:textId="77777777" w:rsidR="00BD5871" w:rsidRDefault="00BD5871" w:rsidP="00BD5871">
      <w:r>
        <w:rPr>
          <w:rFonts w:hint="eastAsia"/>
        </w:rPr>
        <w:t>但他已经来不及做出反应，李占山突然指着他，神情惶恐地叫道：“他，是他……”</w:t>
      </w:r>
    </w:p>
    <w:p w14:paraId="6AAC209A" w14:textId="77777777" w:rsidR="00BD5871" w:rsidRDefault="00BD5871" w:rsidP="00BD5871">
      <w:r>
        <w:rPr>
          <w:rFonts w:hint="eastAsia"/>
        </w:rPr>
        <w:t>从他的声音里，人们听到了情真意切，声嘶力竭不过如此。</w:t>
      </w:r>
    </w:p>
    <w:p w14:paraId="686BA96E" w14:textId="77777777" w:rsidR="00BD5871" w:rsidRDefault="00BD5871" w:rsidP="00BD5871">
      <w:r>
        <w:rPr>
          <w:rFonts w:hint="eastAsia"/>
        </w:rPr>
        <w:t>“是他，教我逼反止戈流，现在还想诬陷我勾结百里七人众，你的心肠何其歹毒。”</w:t>
      </w:r>
    </w:p>
    <w:p w14:paraId="054FD9F9" w14:textId="77777777" w:rsidR="00BD5871" w:rsidRDefault="00BD5871" w:rsidP="00BD5871">
      <w:r>
        <w:rPr>
          <w:rFonts w:hint="eastAsia"/>
        </w:rPr>
        <w:t>一曲指向李占山的杀曲，瞬间变调。</w:t>
      </w:r>
    </w:p>
    <w:p w14:paraId="6369E658" w14:textId="77777777" w:rsidR="00BD5871" w:rsidRDefault="00BD5871" w:rsidP="00BD5871">
      <w:r>
        <w:rPr>
          <w:rFonts w:hint="eastAsia"/>
        </w:rPr>
        <w:t>无数的视线转而落到了陆三阴身上，在他们眼中，这个人很陌生，也很年轻，但在贴上主谋者这个标签后，便沾上了恶魔的气息。</w:t>
      </w:r>
    </w:p>
    <w:p w14:paraId="70B6A358" w14:textId="77777777" w:rsidR="00BD5871" w:rsidRDefault="00BD5871" w:rsidP="00BD5871">
      <w:r>
        <w:rPr>
          <w:rFonts w:hint="eastAsia"/>
        </w:rPr>
        <w:t>“那我大表哥又是为了什么呢？”</w:t>
      </w:r>
    </w:p>
    <w:p w14:paraId="29A55DF5" w14:textId="77777777" w:rsidR="00BD5871" w:rsidRDefault="00BD5871" w:rsidP="00BD5871">
      <w:r>
        <w:rPr>
          <w:rFonts w:hint="eastAsia"/>
        </w:rPr>
        <w:t>应江湖</w:t>
      </w:r>
      <w:r w:rsidR="00AD378E">
        <w:rPr>
          <w:rFonts w:hint="eastAsia"/>
        </w:rPr>
        <w:t>很应时应景的来了这么一句，</w:t>
      </w:r>
      <w:r w:rsidR="00875AFD">
        <w:rPr>
          <w:rFonts w:hint="eastAsia"/>
        </w:rPr>
        <w:t>在火上又浇了一桶油</w:t>
      </w:r>
      <w:r>
        <w:rPr>
          <w:rFonts w:hint="eastAsia"/>
        </w:rPr>
        <w:t>。</w:t>
      </w:r>
    </w:p>
    <w:p w14:paraId="48124490" w14:textId="77777777" w:rsidR="00BD5871" w:rsidRDefault="00BD5871" w:rsidP="00BD5871">
      <w:r>
        <w:rPr>
          <w:rFonts w:hint="eastAsia"/>
        </w:rPr>
        <w:t>陆三阴冰冷的目光死死地盯着应江湖，应江湖这句话不是询问，而是引导——至他于地的引导。</w:t>
      </w:r>
    </w:p>
    <w:p w14:paraId="7FDD29DE" w14:textId="77777777" w:rsidR="00BD5871" w:rsidRDefault="00BD5871" w:rsidP="00BD5871">
      <w:r>
        <w:rPr>
          <w:rFonts w:hint="eastAsia"/>
        </w:rPr>
        <w:t>陆三阴明白这是引导，李占山更加明白。</w:t>
      </w:r>
    </w:p>
    <w:p w14:paraId="629C1684" w14:textId="77777777" w:rsidR="00BD5871" w:rsidRDefault="00BD5871" w:rsidP="00BD5871">
      <w:r>
        <w:rPr>
          <w:rFonts w:hint="eastAsia"/>
        </w:rPr>
        <w:t>“当时他蒙着面，告诉我逼反止戈流的计策，其条件就是让我当上掌门之后，放他进入禁地青思池，所以他猜想他的目标应该是青思池的秘密……”</w:t>
      </w:r>
    </w:p>
    <w:p w14:paraId="1918C350" w14:textId="77777777" w:rsidR="00BD5871" w:rsidRDefault="00BD5871" w:rsidP="00BD5871">
      <w:r>
        <w:rPr>
          <w:rFonts w:hint="eastAsia"/>
        </w:rPr>
        <w:t>“因为看不惯止戈流，我便答应了他，但我没想到的是他只是利用我制造这一场混乱，然后亲自出手弥平这混乱，他是布局者，也是破局者，这就是那为什么逼反止戈流那一幕戏剧性收场的原因。”</w:t>
      </w:r>
    </w:p>
    <w:p w14:paraId="6609831E" w14:textId="77777777" w:rsidR="00BD5871" w:rsidRDefault="00BD5871" w:rsidP="00BD5871">
      <w:r>
        <w:rPr>
          <w:rFonts w:hint="eastAsia"/>
        </w:rPr>
        <w:t>“我当时不清楚他和掌门是旧识，也不曾多疑，直到现在我方才明白，他是布局者，也是破局者，然后可以利用这份功劳取得掌门的信任，从而进入青思池禁地。”</w:t>
      </w:r>
    </w:p>
    <w:p w14:paraId="15F7F270" w14:textId="77777777" w:rsidR="00BD5871" w:rsidRDefault="00BD5871" w:rsidP="00BD5871">
      <w:r>
        <w:rPr>
          <w:rFonts w:hint="eastAsia"/>
        </w:rPr>
        <w:t>青思阁顿时一片哗然，心想原来就是这样，因为他是布局者，所以能够轻而易举的破局。</w:t>
      </w:r>
    </w:p>
    <w:p w14:paraId="641C72AD" w14:textId="77777777" w:rsidR="00BD5871" w:rsidRDefault="00BD5871" w:rsidP="00BD5871">
      <w:r>
        <w:rPr>
          <w:rFonts w:hint="eastAsia"/>
        </w:rPr>
        <w:t>每个人都用一种大义在手的审判者目光盯着眼前这个陌生的年轻人，恨不得立即就冲上来将他碎尸万断，仿佛已经忘了他们那天晚上是如何的进逼止戈流。</w:t>
      </w:r>
    </w:p>
    <w:p w14:paraId="32683555" w14:textId="77777777" w:rsidR="00BD5871" w:rsidRDefault="00BD5871" w:rsidP="00BD5871">
      <w:r>
        <w:rPr>
          <w:rFonts w:hint="eastAsia"/>
        </w:rPr>
        <w:t>站在人群中的西风千里仍显平静，静静地看着整个事情的发生，好似在看戏一般。</w:t>
      </w:r>
    </w:p>
    <w:p w14:paraId="62D2D997" w14:textId="77777777" w:rsidR="00BD5871" w:rsidRDefault="00BD5871" w:rsidP="00BD5871">
      <w:r>
        <w:rPr>
          <w:rFonts w:hint="eastAsia"/>
        </w:rPr>
        <w:t>然而同是看戏的应江湖应江湖却突然插了一嘴。</w:t>
      </w:r>
    </w:p>
    <w:p w14:paraId="4DF25C48" w14:textId="77777777" w:rsidR="00BD5871" w:rsidRDefault="00BD5871" w:rsidP="00BD5871">
      <w:r>
        <w:rPr>
          <w:rFonts w:hint="eastAsia"/>
        </w:rPr>
        <w:t>“咳咳……你可不是诬赖我大表哥哦，百里七人众的亲戚也不是随便让人欺负的。”</w:t>
      </w:r>
    </w:p>
    <w:p w14:paraId="65CB1B9B" w14:textId="77777777" w:rsidR="00BD5871" w:rsidRDefault="00BD5871" w:rsidP="00BD5871">
      <w:r>
        <w:rPr>
          <w:rFonts w:hint="eastAsia"/>
        </w:rPr>
        <w:t>说完这句话后，李占山陷入了短暂的沉默，他在分析应江湖说这句话的目的是什么，是为陆三阴出头？还是单纯的调侃？</w:t>
      </w:r>
    </w:p>
    <w:p w14:paraId="3BEF0743" w14:textId="77777777" w:rsidR="00BD5871" w:rsidRDefault="00BD5871" w:rsidP="00BD5871">
      <w:r>
        <w:rPr>
          <w:rFonts w:hint="eastAsia"/>
        </w:rPr>
        <w:t>这句话直白来讲，我和他是一伙的，你小子说话注意点。</w:t>
      </w:r>
    </w:p>
    <w:p w14:paraId="5BF67C24" w14:textId="77777777" w:rsidR="00BD5871" w:rsidRDefault="00BD5871" w:rsidP="00BD5871">
      <w:r>
        <w:rPr>
          <w:rFonts w:hint="eastAsia"/>
        </w:rPr>
        <w:t>是的，李占山觉得应江湖就是要让所有人都认为陆三阴和他是一伙的，所以他说得更加肆无忌惮。</w:t>
      </w:r>
    </w:p>
    <w:p w14:paraId="1A055303" w14:textId="77777777" w:rsidR="00BD5871" w:rsidRDefault="00BD5871" w:rsidP="00BD5871">
      <w:r>
        <w:rPr>
          <w:rFonts w:hint="eastAsia"/>
        </w:rPr>
        <w:t>“当时他蒙着面，我根本不知道他是谁，也不知道他和掌门是旧识，直到今夜在禁地见到了他，几经试探之后，我才确定就是他……”</w:t>
      </w:r>
    </w:p>
    <w:p w14:paraId="594E5D13" w14:textId="77777777" w:rsidR="00BD5871" w:rsidRDefault="00BD5871" w:rsidP="00BD5871">
      <w:r>
        <w:rPr>
          <w:rFonts w:hint="eastAsia"/>
        </w:rPr>
        <w:t>“因为上一次无法参透青思池的秘密，他或者认为我作为上一代嫡传弟子，应该知道些什么，于是再次与我合作，我开始不相信，但很快听到了山下的厮杀声，我便假意答应，让他帮我杀了应江湖更告诉他禁地的秘密，至于后面的事情便如大家现在所见了。”</w:t>
      </w:r>
    </w:p>
    <w:p w14:paraId="2E558A94" w14:textId="77777777" w:rsidR="00BD5871" w:rsidRDefault="00BD5871" w:rsidP="00BD5871">
      <w:r>
        <w:rPr>
          <w:rFonts w:hint="eastAsia"/>
        </w:rPr>
        <w:t>他这句正如大家所见了，这是极为厉害的一句话，因为他激发了人们恶意的想象。</w:t>
      </w:r>
    </w:p>
    <w:p w14:paraId="22B22017" w14:textId="77777777" w:rsidR="00BD5871" w:rsidRDefault="00BD5871" w:rsidP="00BD5871">
      <w:r>
        <w:rPr>
          <w:rFonts w:hint="eastAsia"/>
        </w:rPr>
        <w:t>如大家所见，就是陆三阴没有杀应江湖。</w:t>
      </w:r>
    </w:p>
    <w:p w14:paraId="2685E168" w14:textId="77777777" w:rsidR="00BD5871" w:rsidRDefault="00BD5871" w:rsidP="00BD5871">
      <w:r>
        <w:rPr>
          <w:rFonts w:hint="eastAsia"/>
        </w:rPr>
        <w:t>如大家所见，就是应江湖一口一个大表哥。</w:t>
      </w:r>
    </w:p>
    <w:p w14:paraId="79251E75" w14:textId="77777777" w:rsidR="00BD5871" w:rsidRDefault="00BD5871" w:rsidP="00BD5871">
      <w:r>
        <w:rPr>
          <w:rFonts w:hint="eastAsia"/>
        </w:rPr>
        <w:t>如大家所见，就是……</w:t>
      </w:r>
    </w:p>
    <w:p w14:paraId="200E59E1" w14:textId="77777777" w:rsidR="00BD5871" w:rsidRDefault="00BD5871" w:rsidP="00BD5871">
      <w:r>
        <w:rPr>
          <w:rFonts w:hint="eastAsia"/>
        </w:rPr>
        <w:t>然后开始了一片对陆三阴的辱骂。</w:t>
      </w:r>
    </w:p>
    <w:p w14:paraId="619ACB74" w14:textId="77777777" w:rsidR="00BD5871" w:rsidRDefault="00BD5871" w:rsidP="00BD5871">
      <w:r>
        <w:rPr>
          <w:rFonts w:hint="eastAsia"/>
        </w:rPr>
        <w:lastRenderedPageBreak/>
        <w:t>陆三阴望着这些似乎掌握了正义却又面目可憎的目光，有一种很想呕的冲动，他开始思考西门缜倾一生之力，为这群人换来二十年的和平是否值得。</w:t>
      </w:r>
    </w:p>
    <w:p w14:paraId="0A7BFC42" w14:textId="77777777" w:rsidR="00BD5871" w:rsidRDefault="00BD5871" w:rsidP="00BD5871">
      <w:r>
        <w:rPr>
          <w:rFonts w:hint="eastAsia"/>
        </w:rPr>
        <w:t>他甚至有些怀疑是否自己将人性看得太过薄凉，以致于他下意识的觉得，对于这些人，还不如送入两境战争中，战死算了。</w:t>
      </w:r>
    </w:p>
    <w:p w14:paraId="51891EA8" w14:textId="77777777" w:rsidR="00BD5871" w:rsidRDefault="00BD5871" w:rsidP="00BD5871">
      <w:r>
        <w:rPr>
          <w:rFonts w:hint="eastAsia"/>
        </w:rPr>
        <w:t>“回答我，我们的掌门怎么样了？”</w:t>
      </w:r>
    </w:p>
    <w:p w14:paraId="1469F318" w14:textId="77777777" w:rsidR="00BD5871" w:rsidRDefault="00BD5871" w:rsidP="00BD5871">
      <w:r>
        <w:rPr>
          <w:rFonts w:hint="eastAsia"/>
        </w:rPr>
        <w:t>陆三阴的视线落到了说话的那人身上，眼中闪过一抹欣赏之情，因为在这片谩骂声中，只有这个人是真正关心西门纤纤生死的。</w:t>
      </w:r>
    </w:p>
    <w:p w14:paraId="3F9F8DF3" w14:textId="77777777" w:rsidR="00BD5871" w:rsidRDefault="00BD5871" w:rsidP="00BD5871">
      <w:r>
        <w:rPr>
          <w:rFonts w:hint="eastAsia"/>
        </w:rPr>
        <w:t>其他的人拿着大义，对他尽情指责，他们的正义里，从来没有包含西门纤纤的安危。</w:t>
      </w:r>
    </w:p>
    <w:p w14:paraId="67157FE3" w14:textId="77777777" w:rsidR="00BD5871" w:rsidRDefault="00BD5871" w:rsidP="00BD5871">
      <w:r>
        <w:rPr>
          <w:rFonts w:hint="eastAsia"/>
        </w:rPr>
        <w:t>这个人，正是陶长老。</w:t>
      </w:r>
    </w:p>
    <w:p w14:paraId="3ED814C9" w14:textId="77777777" w:rsidR="00BD5871" w:rsidRDefault="00BD5871" w:rsidP="00BD5871">
      <w:r>
        <w:rPr>
          <w:rFonts w:hint="eastAsia"/>
        </w:rPr>
        <w:t>陆三阴看着陶长老的眼睛，说道：“情况很不好。”</w:t>
      </w:r>
    </w:p>
    <w:p w14:paraId="02A23D63" w14:textId="77777777" w:rsidR="00BD5871" w:rsidRDefault="00BD5871" w:rsidP="00BD5871">
      <w:r>
        <w:rPr>
          <w:rFonts w:hint="eastAsia"/>
        </w:rPr>
        <w:t>这是一句实话，因为诚实的人，说真城的话，这是最基本的敬意。</w:t>
      </w:r>
    </w:p>
    <w:p w14:paraId="2519B4B1" w14:textId="77777777" w:rsidR="00BD5871" w:rsidRDefault="00BD5871" w:rsidP="00BD5871">
      <w:r>
        <w:rPr>
          <w:rFonts w:hint="eastAsia"/>
        </w:rPr>
        <w:t>陶长老吸了口气，一声长叹，这声叹息声里，充满了遗憾。</w:t>
      </w:r>
    </w:p>
    <w:p w14:paraId="6635A6D8" w14:textId="77777777" w:rsidR="00BD5871" w:rsidRDefault="00BD5871" w:rsidP="00BD5871">
      <w:r>
        <w:rPr>
          <w:rFonts w:hint="eastAsia"/>
        </w:rPr>
        <w:t>或许是因为这少年在这种情况下，还能真诚而平静地回答他的问题，或许是因为深知李占山的为人，尽管这个少年没有作任何的辩解，他的内心还是相信这个少年的。</w:t>
      </w:r>
    </w:p>
    <w:p w14:paraId="334E9452" w14:textId="77777777" w:rsidR="00BD5871" w:rsidRDefault="00BD5871" w:rsidP="00BD5871">
      <w:r>
        <w:rPr>
          <w:rFonts w:hint="eastAsia"/>
        </w:rPr>
        <w:t>但也仅仅是他相信，所以他能想到这少年的结局，只能长叹。</w:t>
      </w:r>
    </w:p>
    <w:p w14:paraId="689CDE2F" w14:textId="77777777" w:rsidR="00BD5871" w:rsidRDefault="00BD5871" w:rsidP="00BD5871">
      <w:r>
        <w:rPr>
          <w:rFonts w:hint="eastAsia"/>
        </w:rPr>
        <w:t>陆三阴没有再看他，因为如今他的任何举动都是具有标签性的，如这老者表现出的敬意，都将会成为日后人们攻击他的把柄。</w:t>
      </w:r>
    </w:p>
    <w:p w14:paraId="6504AD74" w14:textId="77777777" w:rsidR="00BD5871" w:rsidRDefault="00BD5871" w:rsidP="00BD5871">
      <w:r>
        <w:rPr>
          <w:rFonts w:hint="eastAsia"/>
        </w:rPr>
        <w:t>应江湖走到他身边，拍着他的肩膀，微笑说道：“大表哥，不如更加我们吧，大不了老大的位置让给你。”</w:t>
      </w:r>
    </w:p>
    <w:p w14:paraId="7F7F290F" w14:textId="77777777" w:rsidR="00BD5871" w:rsidRDefault="00174313" w:rsidP="00BD5871">
      <w:r>
        <w:rPr>
          <w:rFonts w:hint="eastAsia"/>
        </w:rPr>
        <w:t>陆三阴甩开他的他</w:t>
      </w:r>
      <w:r w:rsidR="00BD5871">
        <w:rPr>
          <w:rFonts w:hint="eastAsia"/>
        </w:rPr>
        <w:t>，走到两边的人群中央，迎着众人的目光，</w:t>
      </w:r>
      <w:r>
        <w:rPr>
          <w:rFonts w:hint="eastAsia"/>
        </w:rPr>
        <w:t>望着那些蠢蠢欲动的刀剑，</w:t>
      </w:r>
      <w:r w:rsidR="001F1062">
        <w:rPr>
          <w:rFonts w:hint="eastAsia"/>
        </w:rPr>
        <w:t>眼中只有嘲讽</w:t>
      </w:r>
      <w:r w:rsidR="00BD5871">
        <w:rPr>
          <w:rFonts w:hint="eastAsia"/>
        </w:rPr>
        <w:t>，问道：“然后呢？”</w:t>
      </w:r>
    </w:p>
    <w:p w14:paraId="4C571032" w14:textId="77777777" w:rsidR="00BD5871" w:rsidRDefault="00BD5871" w:rsidP="00BD5871">
      <w:r>
        <w:rPr>
          <w:rFonts w:hint="eastAsia"/>
        </w:rPr>
        <w:t>这这句话不是询问，而是挑衅，诸人一时愕然，竟不知如何回应这句话。</w:t>
      </w:r>
    </w:p>
    <w:p w14:paraId="43152FCC" w14:textId="77777777" w:rsidR="00BD5871" w:rsidRDefault="00BD5871" w:rsidP="00BD5871">
      <w:r>
        <w:rPr>
          <w:rFonts w:hint="eastAsia"/>
        </w:rPr>
        <w:t>“然后，你不打算给个解释吗？”</w:t>
      </w:r>
    </w:p>
    <w:p w14:paraId="1ED77296" w14:textId="77777777" w:rsidR="00BD5871" w:rsidRDefault="00BD5871" w:rsidP="00BD5871">
      <w:r>
        <w:rPr>
          <w:rFonts w:hint="eastAsia"/>
        </w:rPr>
        <w:t>一个声音从后方传来，同时伴随着马蹄声。</w:t>
      </w:r>
    </w:p>
    <w:p w14:paraId="4A53B74A" w14:textId="77777777" w:rsidR="00BD5871" w:rsidRDefault="00BD5871" w:rsidP="00BD5871">
      <w:r>
        <w:rPr>
          <w:rFonts w:hint="eastAsia"/>
        </w:rPr>
        <w:t>一辆华丽的马车缓缓驶入人们的视线。</w:t>
      </w:r>
    </w:p>
    <w:p w14:paraId="08AB60B6" w14:textId="77777777" w:rsidR="00BD5871" w:rsidRDefault="00BD5871" w:rsidP="00BD5871">
      <w:r>
        <w:rPr>
          <w:rFonts w:hint="eastAsia"/>
        </w:rPr>
        <w:t>陆三阴抬头望了望天空中晨星的寥落，又望了望那逐渐清晰的马车轮廓，眼中出现一抹寥落的神情。</w:t>
      </w:r>
    </w:p>
    <w:p w14:paraId="31A9DCE4" w14:textId="77777777" w:rsidR="00BD5871" w:rsidRDefault="00BD5871" w:rsidP="002A32D6"/>
    <w:p w14:paraId="5C8BE833" w14:textId="77777777" w:rsidR="00BD5871" w:rsidRDefault="00BD5871" w:rsidP="002A32D6"/>
    <w:p w14:paraId="7E57D067" w14:textId="77777777" w:rsidR="009D1A65" w:rsidRDefault="009D1A65" w:rsidP="002A32D6"/>
    <w:p w14:paraId="09E3047F" w14:textId="77777777" w:rsidR="009D1A65" w:rsidRDefault="009D1A65" w:rsidP="002A32D6"/>
    <w:p w14:paraId="65302007" w14:textId="77777777" w:rsidR="009D1A65" w:rsidRDefault="009D1A65" w:rsidP="002A32D6"/>
    <w:p w14:paraId="0249869C" w14:textId="77777777" w:rsidR="009D1A65" w:rsidRDefault="009D1A65" w:rsidP="002A32D6"/>
    <w:p w14:paraId="59BDCEE2" w14:textId="77777777" w:rsidR="009D1A65" w:rsidRDefault="009D1A65" w:rsidP="002A32D6"/>
    <w:p w14:paraId="61B6A77E" w14:textId="77777777" w:rsidR="009D1A65" w:rsidRDefault="009D1A65" w:rsidP="002A32D6"/>
    <w:p w14:paraId="37447320" w14:textId="77777777" w:rsidR="009D1A65" w:rsidRDefault="009D1A65" w:rsidP="002A32D6"/>
    <w:p w14:paraId="5801711C" w14:textId="77777777" w:rsidR="009D1A65" w:rsidRDefault="009D1A65" w:rsidP="002A32D6"/>
    <w:p w14:paraId="4A5D1AE2" w14:textId="77777777" w:rsidR="009D1A65" w:rsidRDefault="009D1A65" w:rsidP="002A32D6"/>
    <w:p w14:paraId="70DD3687" w14:textId="77777777" w:rsidR="009D1A65" w:rsidRDefault="009D1A65" w:rsidP="002A32D6"/>
    <w:p w14:paraId="7181BE7E" w14:textId="77777777" w:rsidR="009D1A65" w:rsidRDefault="009D1A65" w:rsidP="002A32D6"/>
    <w:p w14:paraId="1975E5E1" w14:textId="77777777" w:rsidR="009D1A65" w:rsidRDefault="009D1A65" w:rsidP="002A32D6"/>
    <w:p w14:paraId="5B00B730" w14:textId="77777777" w:rsidR="00174313" w:rsidRDefault="00174313" w:rsidP="002A32D6"/>
    <w:p w14:paraId="45808D18" w14:textId="77777777" w:rsidR="006C1EA3" w:rsidRDefault="00A718B6" w:rsidP="00183201">
      <w:pPr>
        <w:pStyle w:val="3"/>
      </w:pPr>
      <w:r>
        <w:rPr>
          <w:rFonts w:hint="eastAsia"/>
        </w:rPr>
        <w:lastRenderedPageBreak/>
        <w:t>第七十一</w:t>
      </w:r>
      <w:r w:rsidR="001502E1">
        <w:rPr>
          <w:rFonts w:hint="eastAsia"/>
        </w:rPr>
        <w:t>章</w:t>
      </w:r>
      <w:r w:rsidR="00884AE3">
        <w:rPr>
          <w:rFonts w:hint="eastAsia"/>
        </w:rPr>
        <w:t>阿市</w:t>
      </w:r>
    </w:p>
    <w:p w14:paraId="6FB1B7B2" w14:textId="77777777" w:rsidR="00BD5871" w:rsidRDefault="00BD5871" w:rsidP="00BD5871">
      <w:r>
        <w:rPr>
          <w:rFonts w:hint="eastAsia"/>
        </w:rPr>
        <w:t>不知从何时开始，夜色不再深沉，天边寥落的晨星，宣示了即将到来的黎明。</w:t>
      </w:r>
    </w:p>
    <w:p w14:paraId="0FE109AC" w14:textId="77777777" w:rsidR="00BD5871" w:rsidRDefault="00BD5871" w:rsidP="00BD5871">
      <w:r>
        <w:rPr>
          <w:rFonts w:hint="eastAsia"/>
        </w:rPr>
        <w:t>林间吹来的风，已经褪去了深夜的寒凉，多了几分湿意，那是水间的晨雾。</w:t>
      </w:r>
    </w:p>
    <w:p w14:paraId="473CD570" w14:textId="77777777" w:rsidR="00BD5871" w:rsidRDefault="00BD5871" w:rsidP="00BD5871">
      <w:r>
        <w:rPr>
          <w:rFonts w:hint="eastAsia"/>
        </w:rPr>
        <w:t>一辆华丽大气的马车，从青思阁身后的林子里走了出来，车头车尾一共挂着四盏宫灯。</w:t>
      </w:r>
    </w:p>
    <w:p w14:paraId="03D50E3F" w14:textId="77777777" w:rsidR="00BD5871" w:rsidRDefault="00BD5871" w:rsidP="00BD5871">
      <w:r>
        <w:rPr>
          <w:rFonts w:hint="eastAsia"/>
        </w:rPr>
        <w:t>车轮碾压着地上的青石板，发出辘辘的声音，由远而近的传入人们耳间。</w:t>
      </w:r>
    </w:p>
    <w:p w14:paraId="1F903139" w14:textId="77777777" w:rsidR="00BD5871" w:rsidRDefault="00BD5871" w:rsidP="00BD5871">
      <w:r>
        <w:rPr>
          <w:rFonts w:hint="eastAsia"/>
        </w:rPr>
        <w:t>那辆马车在青思阁大院门口停了下来，</w:t>
      </w:r>
      <w:r>
        <w:rPr>
          <w:rFonts w:hint="eastAsia"/>
        </w:rPr>
        <w:t xml:space="preserve"> </w:t>
      </w:r>
      <w:r>
        <w:rPr>
          <w:rFonts w:hint="eastAsia"/>
        </w:rPr>
        <w:t>或是止戈山的山道不好走，或是车上载着的人太多，两匹红马呼吸的声音显得格外清晰。</w:t>
      </w:r>
    </w:p>
    <w:p w14:paraId="79BD233B" w14:textId="77777777" w:rsidR="00BD5871" w:rsidRDefault="00BD5871" w:rsidP="00BD5871">
      <w:r>
        <w:rPr>
          <w:rFonts w:hint="eastAsia"/>
        </w:rPr>
        <w:t>无数的视线都被这辆马车所吸引了，应江湖的看着马车的人，一言不发，不知道在想些什么。</w:t>
      </w:r>
    </w:p>
    <w:p w14:paraId="67FD923B" w14:textId="77777777" w:rsidR="00BD5871" w:rsidRDefault="00BD5871" w:rsidP="00BD5871">
      <w:r>
        <w:rPr>
          <w:rFonts w:hint="eastAsia"/>
        </w:rPr>
        <w:t>一名灰衣的中年人扬着马鞭，一扯缰绳，两匹红马便停了下来。</w:t>
      </w:r>
    </w:p>
    <w:p w14:paraId="05DFCEC2" w14:textId="77777777" w:rsidR="00BD5871" w:rsidRDefault="00BD5871" w:rsidP="00BD5871">
      <w:r>
        <w:rPr>
          <w:rFonts w:hint="eastAsia"/>
        </w:rPr>
        <w:t>他没有跳下马车，而是盘着腿低头坐在车辕上，人们没有看到他的面容，因为他戴着一个灰色的斗笠。</w:t>
      </w:r>
    </w:p>
    <w:p w14:paraId="760B9C79" w14:textId="77777777" w:rsidR="00BD5871" w:rsidRDefault="00BD5871" w:rsidP="00BD5871">
      <w:r>
        <w:rPr>
          <w:rFonts w:hint="eastAsia"/>
        </w:rPr>
        <w:t>当马车停下来时，惯性使他向前一倾，然后他醒了过来。</w:t>
      </w:r>
    </w:p>
    <w:p w14:paraId="367ED068" w14:textId="77777777" w:rsidR="00BD5871" w:rsidRDefault="00BD5871" w:rsidP="00BD5871">
      <w:r>
        <w:rPr>
          <w:rFonts w:hint="eastAsia"/>
        </w:rPr>
        <w:t>柴桑看着那辆马车，心想救我的原来是你。</w:t>
      </w:r>
    </w:p>
    <w:p w14:paraId="3A0E08C3" w14:textId="77777777" w:rsidR="00BD5871" w:rsidRDefault="00BD5871" w:rsidP="00BD5871">
      <w:r>
        <w:rPr>
          <w:rFonts w:hint="eastAsia"/>
        </w:rPr>
        <w:t>陆三阴望着马车内的人影，眼中仿佛有情绪，仿佛又没有情绪。</w:t>
      </w:r>
    </w:p>
    <w:p w14:paraId="4772F8A8" w14:textId="77777777" w:rsidR="00BD5871" w:rsidRDefault="00BD5871" w:rsidP="00BD5871">
      <w:r>
        <w:rPr>
          <w:rFonts w:hint="eastAsia"/>
        </w:rPr>
        <w:t>这时候，车帘从内掀开，一个少女从车内走了出来，打量着场内的众人。</w:t>
      </w:r>
    </w:p>
    <w:p w14:paraId="20BA1A60" w14:textId="77777777" w:rsidR="00BD5871" w:rsidRDefault="00BD5871" w:rsidP="00BD5871">
      <w:r>
        <w:rPr>
          <w:rFonts w:hint="eastAsia"/>
        </w:rPr>
        <w:t>这少女看起来极为精致美丽，眉明秀丽，穿着紫色的宫装，没有刻意的打扮，头顶上微微盘起的发，插着一根剑形的发簪。</w:t>
      </w:r>
    </w:p>
    <w:p w14:paraId="1E92AA72" w14:textId="77777777" w:rsidR="00BD5871" w:rsidRDefault="00BD5871" w:rsidP="00BD5871">
      <w:r>
        <w:rPr>
          <w:rFonts w:hint="eastAsia"/>
        </w:rPr>
        <w:t>两根紫色的发绦从耳边垂下，发绦上系着，系着五颗彩色珍珠，各呈一色，一共五采。左二右三，却丝毫没有任何不对称的违和感。</w:t>
      </w:r>
    </w:p>
    <w:p w14:paraId="7BA19B85" w14:textId="77777777" w:rsidR="00BD5871" w:rsidRDefault="00BD5871" w:rsidP="00BD5871">
      <w:r>
        <w:rPr>
          <w:rFonts w:hint="eastAsia"/>
        </w:rPr>
        <w:t>宫装是高贵大气的服饰，也不是一般人能驾驭的衣服，一般只有那些高贵大气的成熟女人，如宫里的娘娘们，不但美艳不可芳物，更掌握着世间的权力，站在权力与美貌之上，自内而外的散发着高贵的气质，穿着这种衣服更显高贵大气，所以叫宫装。</w:t>
      </w:r>
    </w:p>
    <w:p w14:paraId="01D841CB" w14:textId="77777777" w:rsidR="00BD5871" w:rsidRDefault="00BD5871" w:rsidP="00BD5871">
      <w:r>
        <w:rPr>
          <w:rFonts w:hint="eastAsia"/>
        </w:rPr>
        <w:t>因为华丽，所以高贵，因为高贵，所以大气，大气是成熟的变种，成熟是高贵的变形。</w:t>
      </w:r>
    </w:p>
    <w:p w14:paraId="6060C19D" w14:textId="77777777" w:rsidR="00BD5871" w:rsidRDefault="00BD5871" w:rsidP="00BD5871">
      <w:r>
        <w:rPr>
          <w:rFonts w:hint="eastAsia"/>
        </w:rPr>
        <w:t>美貌会给人一种高高在上的感觉，高高在上，便是高贵。</w:t>
      </w:r>
    </w:p>
    <w:p w14:paraId="7AF09F11" w14:textId="77777777" w:rsidR="00BD5871" w:rsidRDefault="00BD5871" w:rsidP="00BD5871">
      <w:r>
        <w:rPr>
          <w:rFonts w:hint="eastAsia"/>
        </w:rPr>
        <w:t>少女向往花容月貌的本质，就是向往高贵。</w:t>
      </w:r>
    </w:p>
    <w:p w14:paraId="7C1349C1" w14:textId="77777777" w:rsidR="00BD5871" w:rsidRDefault="00BD5871" w:rsidP="00BD5871">
      <w:r>
        <w:rPr>
          <w:rFonts w:hint="eastAsia"/>
        </w:rPr>
        <w:t>传说以前的某个元宵节，某位穿着宫装的娘娘站在皇城上赏灯，人们看到后，当夜的帝都万人空巷，为了挤到皇城下一睹风华而挤得头破血流，甚至有上百人被踩踏至死。</w:t>
      </w:r>
    </w:p>
    <w:p w14:paraId="0B01779D" w14:textId="77777777" w:rsidR="00BD5871" w:rsidRDefault="00BD5871" w:rsidP="00BD5871">
      <w:r>
        <w:rPr>
          <w:rFonts w:hint="eastAsia"/>
        </w:rPr>
        <w:t>从那之后，宫装成了两境少女追捧的风潮。</w:t>
      </w:r>
    </w:p>
    <w:p w14:paraId="5256774F" w14:textId="77777777" w:rsidR="00BD5871" w:rsidRDefault="00BD5871" w:rsidP="00BD5871">
      <w:r>
        <w:rPr>
          <w:rFonts w:hint="eastAsia"/>
        </w:rPr>
        <w:t>这种风潮没有成为能够延续下去，因为少女们稚气未脱，穿着宫装不但衬托不出高贵，反而有种桃李两不像的感觉。</w:t>
      </w:r>
    </w:p>
    <w:p w14:paraId="5A2BF128" w14:textId="77777777" w:rsidR="00BD5871" w:rsidRDefault="00BD5871" w:rsidP="00BD5871">
      <w:r>
        <w:rPr>
          <w:rFonts w:hint="eastAsia"/>
        </w:rPr>
        <w:t>但这身宫装穿在这少女身上，却没有丝毫不相宜的感觉，既没有显得稚气未脱，又没有显得附庸高贵。</w:t>
      </w:r>
    </w:p>
    <w:p w14:paraId="62CF751A" w14:textId="77777777" w:rsidR="00BD5871" w:rsidRDefault="00BD5871" w:rsidP="00BD5871">
      <w:r>
        <w:rPr>
          <w:rFonts w:hint="eastAsia"/>
        </w:rPr>
        <w:t>望着这少女的目光里，有的震惊，有的惊为天人，有的瞻仰，有的目瞪口呆，有的甚至感到恐惧，但唯独没有一丝亵渎。</w:t>
      </w:r>
    </w:p>
    <w:p w14:paraId="4BCC6406" w14:textId="77777777" w:rsidR="00BD5871" w:rsidRDefault="00BD5871" w:rsidP="00BD5871">
      <w:r>
        <w:rPr>
          <w:rFonts w:hint="eastAsia"/>
        </w:rPr>
        <w:t>这不是他们本心良善，而是这少女身上的高贵气质，让他们连亵渎的妄想都不敢生出，就像当年那位娘娘一位。</w:t>
      </w:r>
    </w:p>
    <w:p w14:paraId="7B262480" w14:textId="77777777" w:rsidR="00BD5871" w:rsidRDefault="00BD5871" w:rsidP="00BD5871">
      <w:r>
        <w:rPr>
          <w:rFonts w:hint="eastAsia"/>
        </w:rPr>
        <w:t>人们甚至认为，不是她附庸高贵，而是高贵附庸了她。</w:t>
      </w:r>
    </w:p>
    <w:p w14:paraId="0153390A" w14:textId="77777777" w:rsidR="00BD5871" w:rsidRDefault="00BD5871" w:rsidP="00BD5871">
      <w:r>
        <w:rPr>
          <w:rFonts w:hint="eastAsia"/>
        </w:rPr>
        <w:t>车帘忽然被掀开，一个少女探出头来，朝四周望了望，然后又缩了回去。</w:t>
      </w:r>
    </w:p>
    <w:p w14:paraId="70BFF5E5" w14:textId="77777777" w:rsidR="00BD5871" w:rsidRDefault="00BD5871" w:rsidP="00BD5871">
      <w:r>
        <w:rPr>
          <w:rFonts w:hint="eastAsia"/>
        </w:rPr>
        <w:t>车内传来一声叹息。</w:t>
      </w:r>
    </w:p>
    <w:p w14:paraId="0F49340D" w14:textId="77777777" w:rsidR="00BD5871" w:rsidRDefault="00BD5871" w:rsidP="00BD5871">
      <w:r>
        <w:rPr>
          <w:rFonts w:hint="eastAsia"/>
        </w:rPr>
        <w:t>“我就知道，无论在哪里，她总是这般受人瞩目，所以我才不要下车去当衬托的背景。”</w:t>
      </w:r>
    </w:p>
    <w:p w14:paraId="065E9E48" w14:textId="77777777" w:rsidR="00BD5871" w:rsidRDefault="00BD5871" w:rsidP="00BD5871">
      <w:r>
        <w:rPr>
          <w:rFonts w:hint="eastAsia"/>
        </w:rPr>
        <w:t>少女容貌秀丽，穿着镶满珠宝的衣服，在车里低着头，眉头微皱，揉着衣角，用只有自己听得到的声音抱怨着。</w:t>
      </w:r>
    </w:p>
    <w:p w14:paraId="76EAF589" w14:textId="77777777" w:rsidR="00BD5871" w:rsidRDefault="00BD5871" w:rsidP="00BD5871">
      <w:r>
        <w:rPr>
          <w:rFonts w:hint="eastAsia"/>
        </w:rPr>
        <w:lastRenderedPageBreak/>
        <w:t>陆三阴的目光在车帘掀起那一刻，离开了那宫装少女，朝车内看去，看到了那名衣着华丽的少女，也看到了靠在她肩头昏迷的宁溪，稍稍放下心来，至少宁溪是安全了。</w:t>
      </w:r>
    </w:p>
    <w:p w14:paraId="2EDA909E" w14:textId="77777777" w:rsidR="00BD5871" w:rsidRDefault="00BD5871" w:rsidP="00BD5871">
      <w:r>
        <w:rPr>
          <w:rFonts w:hint="eastAsia"/>
        </w:rPr>
        <w:t>那个衣着华丽的女子，看到了陆三阴，轻轻招了招手。</w:t>
      </w:r>
    </w:p>
    <w:p w14:paraId="11EABD04" w14:textId="77777777" w:rsidR="00BD5871" w:rsidRDefault="00BD5871" w:rsidP="00BD5871">
      <w:r>
        <w:rPr>
          <w:rFonts w:hint="eastAsia"/>
        </w:rPr>
        <w:t>陆三阴点了点头，她刚才在百里城提醒自己去单身客栈的那个女子。</w:t>
      </w:r>
    </w:p>
    <w:p w14:paraId="7561FE18" w14:textId="77777777" w:rsidR="00BD5871" w:rsidRDefault="00BD5871" w:rsidP="00BD5871">
      <w:r>
        <w:rPr>
          <w:rFonts w:hint="eastAsia"/>
        </w:rPr>
        <w:t>两境中最有钱的少女，家里有矿的韩大小姐。</w:t>
      </w:r>
    </w:p>
    <w:p w14:paraId="4B5DCF09" w14:textId="77777777" w:rsidR="00BD5871" w:rsidRDefault="00BD5871" w:rsidP="00BD5871">
      <w:r>
        <w:rPr>
          <w:rFonts w:hint="eastAsia"/>
        </w:rPr>
        <w:t>因为韩家太有钱了，人们总喜欢在韩家的子女身上安一个大字，比如韩大老板，韩大小姐。</w:t>
      </w:r>
    </w:p>
    <w:p w14:paraId="68DC70E5" w14:textId="77777777" w:rsidR="00BD5871" w:rsidRDefault="00BF002E" w:rsidP="00BD5871">
      <w:r>
        <w:rPr>
          <w:rFonts w:hint="eastAsia"/>
        </w:rPr>
        <w:t>韩大小姐并不是韩家的长女，而是韩家的四</w:t>
      </w:r>
      <w:r w:rsidR="00BD5871">
        <w:rPr>
          <w:rFonts w:hint="eastAsia"/>
        </w:rPr>
        <w:t>女。</w:t>
      </w:r>
    </w:p>
    <w:p w14:paraId="6BE3FF38" w14:textId="77777777" w:rsidR="00BD5871" w:rsidRDefault="0010335C" w:rsidP="00BD5871">
      <w:r>
        <w:rPr>
          <w:rFonts w:hint="eastAsia"/>
        </w:rPr>
        <w:t>韩家双子一男，长子次子在家经营本业，三</w:t>
      </w:r>
      <w:r w:rsidR="00BD5871">
        <w:rPr>
          <w:rFonts w:hint="eastAsia"/>
        </w:rPr>
        <w:t>子韩大老板出外拼搏，不到五年的功夫，便拼两境最大的连锁客栈，成为韩家的第二产业。</w:t>
      </w:r>
    </w:p>
    <w:p w14:paraId="24C2F51E" w14:textId="77777777" w:rsidR="00BD5871" w:rsidRDefault="00BD5871" w:rsidP="00BD5871">
      <w:r>
        <w:rPr>
          <w:rFonts w:hint="eastAsia"/>
        </w:rPr>
        <w:t>家里有矿，老爹有钱，两位兄长又都是生财能手，这就是韩家第三女韩辛的日子过得极为滋润，几乎生下来就是为了花钱。</w:t>
      </w:r>
    </w:p>
    <w:p w14:paraId="6642376B" w14:textId="77777777" w:rsidR="00BD5871" w:rsidRDefault="00BD5871" w:rsidP="00BD5871">
      <w:r>
        <w:rPr>
          <w:rFonts w:hint="eastAsia"/>
        </w:rPr>
        <w:t>善于花钱的人，最是讲究气场，但是韩大小姐无论花多少钱，都压不住与她同行的女子的气场。</w:t>
      </w:r>
    </w:p>
    <w:p w14:paraId="1554F491" w14:textId="77777777" w:rsidR="00BD5871" w:rsidRDefault="00BD5871" w:rsidP="00BD5871">
      <w:r>
        <w:rPr>
          <w:rFonts w:hint="eastAsia"/>
        </w:rPr>
        <w:t>但凡这女子在的地方，任何的金银只是多余的点缀，任何珠玉不过可有可无的背景。</w:t>
      </w:r>
    </w:p>
    <w:p w14:paraId="77371957" w14:textId="77777777" w:rsidR="00BD5871" w:rsidRDefault="00BD5871" w:rsidP="00BD5871">
      <w:r>
        <w:rPr>
          <w:rFonts w:hint="eastAsia"/>
        </w:rPr>
        <w:t>在白天时，她就是太阳。</w:t>
      </w:r>
    </w:p>
    <w:p w14:paraId="17D4276D" w14:textId="77777777" w:rsidR="00BD5871" w:rsidRDefault="00BD5871" w:rsidP="00BD5871">
      <w:r>
        <w:rPr>
          <w:rFonts w:hint="eastAsia"/>
        </w:rPr>
        <w:t>到晚上，她就是月亮。</w:t>
      </w:r>
    </w:p>
    <w:p w14:paraId="40F94E26" w14:textId="77777777" w:rsidR="00BD5871" w:rsidRDefault="00BD5871" w:rsidP="00BD5871">
      <w:r>
        <w:rPr>
          <w:rFonts w:hint="eastAsia"/>
        </w:rPr>
        <w:t>无论哪里，她都是万众瞩目的中心。</w:t>
      </w:r>
    </w:p>
    <w:p w14:paraId="3737E192" w14:textId="77777777" w:rsidR="00BD5871" w:rsidRDefault="00BD5871" w:rsidP="00BD5871">
      <w:r>
        <w:rPr>
          <w:rFonts w:hint="eastAsia"/>
        </w:rPr>
        <w:t>应江湖也不禁多看了两眼，但看到车中的宁溪后，便心起一丝愧疚感，跺了跺脚，心想应江湖啊应江湖，亏你长着一脸媳妇脸，怎么能被小媳妇以外的人吸引目光？这正是大大的罪过。</w:t>
      </w:r>
    </w:p>
    <w:p w14:paraId="75D568BD" w14:textId="77777777" w:rsidR="00BD5871" w:rsidRDefault="00BD5871" w:rsidP="00BD5871">
      <w:r>
        <w:rPr>
          <w:rFonts w:hint="eastAsia"/>
        </w:rPr>
        <w:t>应江湖的视线落到了那名紫衣少女身上，说道：“那边的那位小姐姐，虽然你也长得很漂亮，但我应江湖天长一张媳妇脸，一看就是对老婆忠贞不二的人，我也不想跟你计较什么，赶紧把我小媳妇放了。”</w:t>
      </w:r>
    </w:p>
    <w:p w14:paraId="17201E89" w14:textId="77777777" w:rsidR="00BD5871" w:rsidRDefault="00BD5871" w:rsidP="00BD5871">
      <w:r>
        <w:rPr>
          <w:rFonts w:hint="eastAsia"/>
        </w:rPr>
        <w:t>紫衣少女看着他，平静说道：“你这句才叫说得毫无道理，谁是你的小媳妇？”</w:t>
      </w:r>
    </w:p>
    <w:p w14:paraId="46403B9F" w14:textId="77777777" w:rsidR="00BD5871" w:rsidRDefault="00BD5871" w:rsidP="00BD5871">
      <w:r>
        <w:rPr>
          <w:rFonts w:hint="eastAsia"/>
        </w:rPr>
        <w:t>应江湖有些生气，指着陆三阴说道：“怎么就不是了，长兄为父，我大表哥亲自许配，那自然就是了，怎么就毫无道理了？”</w:t>
      </w:r>
    </w:p>
    <w:p w14:paraId="293C120A" w14:textId="77777777" w:rsidR="00BD5871" w:rsidRDefault="00BD5871" w:rsidP="00BD5871">
      <w:r>
        <w:rPr>
          <w:rFonts w:hint="eastAsia"/>
        </w:rPr>
        <w:t>紫衣少女目光朝陆三阴看去，看着他沉默了片刻，问道：“所以你又是为了什么？”</w:t>
      </w:r>
    </w:p>
    <w:p w14:paraId="008CC3DB" w14:textId="77777777" w:rsidR="00BD5871" w:rsidRDefault="00BD5871" w:rsidP="00BD5871">
      <w:r>
        <w:rPr>
          <w:rFonts w:hint="eastAsia"/>
        </w:rPr>
        <w:t>陆三阴唇角微扬，露出一丝苦涩的笑容，却又不知道怎么解释，或者说他根本不想解释，因为她这个问题问的是为什么这么做。</w:t>
      </w:r>
    </w:p>
    <w:p w14:paraId="33426135" w14:textId="77777777" w:rsidR="00BD5871" w:rsidRDefault="00BD5871" w:rsidP="00BD5871">
      <w:r>
        <w:rPr>
          <w:rFonts w:hint="eastAsia"/>
        </w:rPr>
        <w:t>为什么这么做的前提就是已经做了，那还说什么，还有什么好说的？</w:t>
      </w:r>
    </w:p>
    <w:p w14:paraId="1497EE06" w14:textId="77777777" w:rsidR="00BD5871" w:rsidRDefault="00B9286E" w:rsidP="00BD5871">
      <w:r>
        <w:rPr>
          <w:rFonts w:hint="eastAsia"/>
        </w:rPr>
        <w:t>云无双</w:t>
      </w:r>
      <w:r w:rsidR="00BD5871">
        <w:rPr>
          <w:rFonts w:hint="eastAsia"/>
        </w:rPr>
        <w:t>见他沉默着不说话，</w:t>
      </w:r>
      <w:r>
        <w:rPr>
          <w:rFonts w:hint="eastAsia"/>
        </w:rPr>
        <w:t>便</w:t>
      </w:r>
      <w:r w:rsidR="00BD5871">
        <w:rPr>
          <w:rFonts w:hint="eastAsia"/>
        </w:rPr>
        <w:t>朝李占山使了个眼色。</w:t>
      </w:r>
    </w:p>
    <w:p w14:paraId="23930AE6" w14:textId="77777777" w:rsidR="00B9286E" w:rsidRDefault="00B9286E" w:rsidP="00BD5871">
      <w:r>
        <w:rPr>
          <w:rFonts w:hint="eastAsia"/>
        </w:rPr>
        <w:t>看着这场面，应江湖大致知道了云无双</w:t>
      </w:r>
      <w:r w:rsidR="00D44754">
        <w:rPr>
          <w:rFonts w:hint="eastAsia"/>
        </w:rPr>
        <w:t>心思</w:t>
      </w:r>
      <w:r>
        <w:rPr>
          <w:rFonts w:hint="eastAsia"/>
        </w:rPr>
        <w:t>，</w:t>
      </w:r>
      <w:r w:rsidR="00D44754">
        <w:rPr>
          <w:rFonts w:hint="eastAsia"/>
        </w:rPr>
        <w:t>也悄悄地朝西风千里使了个眼色。</w:t>
      </w:r>
    </w:p>
    <w:p w14:paraId="5B15E9EA" w14:textId="77777777" w:rsidR="00D44754" w:rsidRPr="00D44754" w:rsidRDefault="00D44754" w:rsidP="00BD5871">
      <w:r>
        <w:rPr>
          <w:rFonts w:hint="eastAsia"/>
        </w:rPr>
        <w:t>西门纤纤会意，悄悄地退出了人群。</w:t>
      </w:r>
    </w:p>
    <w:p w14:paraId="72BB9BB8" w14:textId="77777777" w:rsidR="00BD5871" w:rsidRDefault="00BD5871" w:rsidP="00BD5871">
      <w:r>
        <w:rPr>
          <w:rFonts w:hint="eastAsia"/>
        </w:rPr>
        <w:t>“让我来说吧。”</w:t>
      </w:r>
    </w:p>
    <w:p w14:paraId="2251E4F8" w14:textId="77777777" w:rsidR="00BD5871" w:rsidRDefault="00BD5871" w:rsidP="00BD5871">
      <w:r>
        <w:rPr>
          <w:rFonts w:hint="eastAsia"/>
        </w:rPr>
        <w:t>李占山会意，向前走了几步，说道：“百里七人众早就盯上了我青思阁的剑阵，正好这时候又挂了老三，百里七人众需要补员，所以他们需要一个剑手来驾驭这个剑阵，这也就是为什么百里七人众一攻打青思阁，陆三阴就出现在青思池的原因。”</w:t>
      </w:r>
    </w:p>
    <w:p w14:paraId="3AC9D323" w14:textId="77777777" w:rsidR="00BD5871" w:rsidRDefault="00BD5871" w:rsidP="00BD5871">
      <w:r>
        <w:rPr>
          <w:rFonts w:hint="eastAsia"/>
        </w:rPr>
        <w:t>此话一落，又是一阵哗然，指责陆三阴的声音再次铺天盖地而来。</w:t>
      </w:r>
    </w:p>
    <w:p w14:paraId="6BB5C5C5" w14:textId="77777777" w:rsidR="00BD5871" w:rsidRDefault="00BD5871" w:rsidP="00BD5871">
      <w:r>
        <w:rPr>
          <w:rFonts w:hint="eastAsia"/>
        </w:rPr>
        <w:t>陆三阴看了李占山一眼，甚至有些佩服他的领悟能力和口才。</w:t>
      </w:r>
    </w:p>
    <w:p w14:paraId="37711186" w14:textId="77777777" w:rsidR="00BD5871" w:rsidRDefault="00BD5871" w:rsidP="00BD5871">
      <w:r>
        <w:rPr>
          <w:rFonts w:hint="eastAsia"/>
        </w:rPr>
        <w:t>青思阁咆哮着，而陆三阴中是沉默的笑笑，他已经放弃了辩解，因为没有人会相信他，所以百口莫辨，莫过于此。</w:t>
      </w:r>
    </w:p>
    <w:p w14:paraId="07BA1E5F" w14:textId="77777777" w:rsidR="00BD5871" w:rsidRDefault="00BD5871" w:rsidP="00BD5871">
      <w:r>
        <w:rPr>
          <w:rFonts w:hint="eastAsia"/>
        </w:rPr>
        <w:t>应江湖走到他的身边，拍拍他的肩膀，说道：“大表哥，事已至此，我看你也不得不加入我们百里七人众了，别挣扎了，当强盗而已，没有什么不好的，逢年过节还是有红包收的。”</w:t>
      </w:r>
    </w:p>
    <w:p w14:paraId="0A2BCA14" w14:textId="77777777" w:rsidR="00BD5871" w:rsidRDefault="00BD5871" w:rsidP="00BD5871">
      <w:r>
        <w:rPr>
          <w:rFonts w:hint="eastAsia"/>
        </w:rPr>
        <w:t>陆三阴推开应江湖，抬头望着有一丝曙色的天空，露出了苦涩的笑容，朝阳即将升起，只是不知道他还能不能看得到了。</w:t>
      </w:r>
    </w:p>
    <w:p w14:paraId="4CF41125" w14:textId="77777777" w:rsidR="00BD5871" w:rsidRDefault="009D1A65" w:rsidP="00BD5871">
      <w:r>
        <w:rPr>
          <w:rFonts w:hint="eastAsia"/>
        </w:rPr>
        <w:lastRenderedPageBreak/>
        <w:t>云无双</w:t>
      </w:r>
      <w:r w:rsidR="00BD5871">
        <w:rPr>
          <w:rFonts w:hint="eastAsia"/>
        </w:rPr>
        <w:t>走上前来，说道：“请你把我青渊剑交出来，或许你还有一条生路。”</w:t>
      </w:r>
    </w:p>
    <w:p w14:paraId="4A4294E7" w14:textId="77777777" w:rsidR="00BD5871" w:rsidRDefault="00BD5871" w:rsidP="00BD5871">
      <w:r>
        <w:rPr>
          <w:rFonts w:hint="eastAsia"/>
        </w:rPr>
        <w:t>陆三阴看着李占山，笑了笑，说道：“好啊！”</w:t>
      </w:r>
    </w:p>
    <w:p w14:paraId="7757414C" w14:textId="77777777" w:rsidR="00BD5871" w:rsidRDefault="009D1A65" w:rsidP="00BD5871">
      <w:r>
        <w:rPr>
          <w:rFonts w:hint="eastAsia"/>
        </w:rPr>
        <w:t>他伸手取出解开把剑袋绑在他身上的细绳，取下剑袋，缓缓朝云无双</w:t>
      </w:r>
      <w:r w:rsidR="00BD5871">
        <w:rPr>
          <w:rFonts w:hint="eastAsia"/>
        </w:rPr>
        <w:t>伸了过去。</w:t>
      </w:r>
    </w:p>
    <w:p w14:paraId="69710993" w14:textId="77777777" w:rsidR="00BD5871" w:rsidRDefault="009D1A65" w:rsidP="00BD5871">
      <w:r>
        <w:rPr>
          <w:rFonts w:hint="eastAsia"/>
        </w:rPr>
        <w:t>云无双</w:t>
      </w:r>
      <w:r w:rsidR="00BD5871">
        <w:rPr>
          <w:rFonts w:hint="eastAsia"/>
        </w:rPr>
        <w:t>伸出来手，去接剑。</w:t>
      </w:r>
    </w:p>
    <w:p w14:paraId="30894E1B" w14:textId="77777777" w:rsidR="00BD5871" w:rsidRDefault="00BD5871" w:rsidP="00BD5871">
      <w:r>
        <w:rPr>
          <w:rFonts w:hint="eastAsia"/>
        </w:rPr>
        <w:t>这时候，陆三阴突然一扬手，把剑袋朝外抛了出来。</w:t>
      </w:r>
    </w:p>
    <w:p w14:paraId="1E862565" w14:textId="77777777" w:rsidR="00BD5871" w:rsidRDefault="00BD5871" w:rsidP="00BD5871">
      <w:r>
        <w:rPr>
          <w:rFonts w:hint="eastAsia"/>
        </w:rPr>
        <w:t>在众人还未来得及反应的时候，一只铁手飞起，抓住那柄剑。</w:t>
      </w:r>
    </w:p>
    <w:p w14:paraId="1B556764" w14:textId="77777777" w:rsidR="00BD5871" w:rsidRDefault="00BD5871" w:rsidP="00BD5871">
      <w:r>
        <w:rPr>
          <w:rFonts w:hint="eastAsia"/>
        </w:rPr>
        <w:t>愤怒的云无双接剑的手化成厉掌，击中陆三阴的右臂，但他已经没有时间采取下一步的攻击，便转身追剑而去，其他人也蜂拥而去，这其中自然也包括应江湖和他的小弟们。</w:t>
      </w:r>
    </w:p>
    <w:p w14:paraId="366C16AF" w14:textId="77777777" w:rsidR="00BD5871" w:rsidRDefault="00BD5871" w:rsidP="00BD5871">
      <w:r>
        <w:rPr>
          <w:rFonts w:hint="eastAsia"/>
        </w:rPr>
        <w:t>片刻之间，原本拥挤的院子变得空空荡荡的，站在那里的人，只剩下了陆三阴他们几人。</w:t>
      </w:r>
    </w:p>
    <w:p w14:paraId="6BAF099E" w14:textId="77777777" w:rsidR="00BD5871" w:rsidRDefault="00BD5871" w:rsidP="00BD5871">
      <w:r>
        <w:rPr>
          <w:rFonts w:hint="eastAsia"/>
        </w:rPr>
        <w:t>韩大小姐从车内扶着昏迷的宁溪下来，然后灰色的中年男子赶着马车离开了。</w:t>
      </w:r>
    </w:p>
    <w:p w14:paraId="3510EEA1" w14:textId="77777777" w:rsidR="00BD5871" w:rsidRDefault="00BD5871" w:rsidP="00BD5871">
      <w:r>
        <w:rPr>
          <w:rFonts w:hint="eastAsia"/>
        </w:rPr>
        <w:t>剩下在目光都到在了陆三阴身上，只是眼中的情绪各自不同，柴桑眼中的是愤怒，狄败青眼中是不甘，韩大小姐眼中是不解，只有紫衣少女目光依然平静。</w:t>
      </w:r>
    </w:p>
    <w:p w14:paraId="659F769F" w14:textId="77777777" w:rsidR="00BD5871" w:rsidRDefault="00BD5871" w:rsidP="00BD5871">
      <w:r>
        <w:rPr>
          <w:rFonts w:hint="eastAsia"/>
        </w:rPr>
        <w:t>陆三阴看着紫衣少女的眼睛，觉得有些异常，好似在看他，又好似看不到他。</w:t>
      </w:r>
    </w:p>
    <w:p w14:paraId="31968D53" w14:textId="77777777" w:rsidR="00BD5871" w:rsidRDefault="00BD5871" w:rsidP="00BD5871">
      <w:r>
        <w:rPr>
          <w:rFonts w:hint="eastAsia"/>
        </w:rPr>
        <w:t>他有些不放心，缓缓朝她走去。</w:t>
      </w:r>
    </w:p>
    <w:p w14:paraId="77B881A4" w14:textId="77777777" w:rsidR="00BD5871" w:rsidRDefault="00BD5871" w:rsidP="00BD5871">
      <w:r>
        <w:rPr>
          <w:rFonts w:hint="eastAsia"/>
        </w:rPr>
        <w:t>愤怒的柴桑扬起刀，拦在他前面。</w:t>
      </w:r>
    </w:p>
    <w:p w14:paraId="7C525E45" w14:textId="77777777" w:rsidR="00BD5871" w:rsidRDefault="00BD5871" w:rsidP="00BD5871">
      <w:r>
        <w:rPr>
          <w:rFonts w:hint="eastAsia"/>
        </w:rPr>
        <w:t>陆三阴看着他，说道：“急在这一时吗？”</w:t>
      </w:r>
    </w:p>
    <w:p w14:paraId="7EF77A45" w14:textId="77777777" w:rsidR="00BD5871" w:rsidRDefault="00BD5871" w:rsidP="00BD5871">
      <w:r>
        <w:rPr>
          <w:rFonts w:hint="eastAsia"/>
        </w:rPr>
        <w:t>柴桑愣了愣，因为陆三阴没有撕破面，在她面前省略了三个字——要杀我，这已经是为大家保留情面了，于是缓缓收了刀。</w:t>
      </w:r>
    </w:p>
    <w:p w14:paraId="771A96FC" w14:textId="77777777" w:rsidR="00BD5871" w:rsidRDefault="00BD5871" w:rsidP="00BD5871">
      <w:r>
        <w:rPr>
          <w:rFonts w:hint="eastAsia"/>
        </w:rPr>
        <w:t>陆三阴越过柴桑，走到了她三步之遥的时候，陆三阴停了下来，有些喘息，短短数丈的距离，却耗费了陆三阴所有的力气。</w:t>
      </w:r>
    </w:p>
    <w:p w14:paraId="521F2D5E" w14:textId="77777777" w:rsidR="00BD5871" w:rsidRDefault="00BD5871" w:rsidP="00BD5871">
      <w:r>
        <w:rPr>
          <w:rFonts w:hint="eastAsia"/>
        </w:rPr>
        <w:t>他与紫衣少女静静对立。</w:t>
      </w:r>
    </w:p>
    <w:p w14:paraId="111C57AD" w14:textId="77777777" w:rsidR="00BD5871" w:rsidRDefault="00BD5871" w:rsidP="00BD5871">
      <w:r>
        <w:rPr>
          <w:rFonts w:hint="eastAsia"/>
        </w:rPr>
        <w:t>陆三阴看着她的眼睛，看了很长时间。</w:t>
      </w:r>
    </w:p>
    <w:p w14:paraId="075C4A3D" w14:textId="77777777" w:rsidR="00BD5871" w:rsidRDefault="00BD5871" w:rsidP="00BD5871">
      <w:r>
        <w:rPr>
          <w:rFonts w:hint="eastAsia"/>
        </w:rPr>
        <w:t>她的眼睛虽然有神，却没有光。</w:t>
      </w:r>
    </w:p>
    <w:p w14:paraId="7A98B716" w14:textId="77777777" w:rsidR="00BD5871" w:rsidRDefault="00BD5871" w:rsidP="00BD5871">
      <w:r>
        <w:rPr>
          <w:rFonts w:hint="eastAsia"/>
        </w:rPr>
        <w:t>“你的眼睛？”</w:t>
      </w:r>
    </w:p>
    <w:p w14:paraId="4FB4B848" w14:textId="77777777" w:rsidR="0058193F" w:rsidRPr="00BD5871" w:rsidRDefault="00D27741" w:rsidP="00BD5871">
      <w:r>
        <w:rPr>
          <w:rFonts w:hint="eastAsia"/>
        </w:rPr>
        <w:t>少女轻轻一笑，</w:t>
      </w:r>
      <w:r w:rsidR="00C650F0">
        <w:rPr>
          <w:rFonts w:hint="eastAsia"/>
        </w:rPr>
        <w:t>说道：</w:t>
      </w:r>
      <w:r w:rsidR="0058193F">
        <w:rPr>
          <w:rFonts w:hint="eastAsia"/>
        </w:rPr>
        <w:t>“没事，过些日子就好了。”</w:t>
      </w:r>
    </w:p>
    <w:p w14:paraId="630E9492" w14:textId="77777777" w:rsidR="00C6250C" w:rsidRDefault="00C650F0" w:rsidP="00BD5871">
      <w:r>
        <w:rPr>
          <w:rFonts w:hint="eastAsia"/>
        </w:rPr>
        <w:t>陆三阴看着她灿若桃花笑容，有些沉醉</w:t>
      </w:r>
      <w:r w:rsidR="00C6250C">
        <w:rPr>
          <w:rFonts w:hint="eastAsia"/>
        </w:rPr>
        <w:t>，问道：“我是有多少年没有见到你了？”</w:t>
      </w:r>
    </w:p>
    <w:p w14:paraId="41668CE4" w14:textId="77777777" w:rsidR="00C6250C" w:rsidRDefault="00C6250C" w:rsidP="00BD5871">
      <w:r>
        <w:rPr>
          <w:rFonts w:hint="eastAsia"/>
        </w:rPr>
        <w:t>紫衣少女想了想，说道：“三年。”</w:t>
      </w:r>
    </w:p>
    <w:p w14:paraId="1637D73B" w14:textId="77777777" w:rsidR="00C6250C" w:rsidRDefault="00C6250C" w:rsidP="00BD5871">
      <w:r>
        <w:rPr>
          <w:rFonts w:hint="eastAsia"/>
        </w:rPr>
        <w:t>“哈，三年啊！”</w:t>
      </w:r>
    </w:p>
    <w:p w14:paraId="7748A216" w14:textId="77777777" w:rsidR="00C6250C" w:rsidRDefault="00C6250C" w:rsidP="00BD5871">
      <w:r>
        <w:rPr>
          <w:rFonts w:hint="eastAsia"/>
        </w:rPr>
        <w:t>陆三阴看着她，一声感慨，随即便是更沉的沉默。</w:t>
      </w:r>
    </w:p>
    <w:p w14:paraId="387F13EA" w14:textId="77777777" w:rsidR="00BD5871" w:rsidRDefault="00BD5871" w:rsidP="00BD5871">
      <w:r>
        <w:rPr>
          <w:rFonts w:hint="eastAsia"/>
        </w:rPr>
        <w:t>也不知道过了多久，他问了紫衣少女</w:t>
      </w:r>
      <w:r w:rsidR="00C6250C">
        <w:rPr>
          <w:rFonts w:hint="eastAsia"/>
        </w:rPr>
        <w:t>第三</w:t>
      </w:r>
      <w:r>
        <w:rPr>
          <w:rFonts w:hint="eastAsia"/>
        </w:rPr>
        <w:t>个问题。</w:t>
      </w:r>
    </w:p>
    <w:p w14:paraId="7E2BBD76" w14:textId="77777777" w:rsidR="00054F0C" w:rsidRDefault="00BD5871">
      <w:r>
        <w:rPr>
          <w:rFonts w:hint="eastAsia"/>
        </w:rPr>
        <w:t>“阿市，那一年你为什么没有来呢？”</w:t>
      </w:r>
    </w:p>
    <w:p w14:paraId="6F1066AE" w14:textId="77777777" w:rsidR="00BD5871" w:rsidRPr="00BD5871" w:rsidRDefault="00BD5871"/>
    <w:p w14:paraId="63400324" w14:textId="77777777" w:rsidR="00183201" w:rsidRDefault="00183201"/>
    <w:p w14:paraId="29C56581" w14:textId="77777777" w:rsidR="00BD5871" w:rsidRDefault="00BD5871"/>
    <w:p w14:paraId="14D3CF25" w14:textId="77777777" w:rsidR="00BD5871" w:rsidRDefault="00BD5871"/>
    <w:p w14:paraId="1CBE8AA5" w14:textId="77777777" w:rsidR="00BD5871" w:rsidRDefault="00BD5871"/>
    <w:p w14:paraId="54D9AB5D" w14:textId="77777777" w:rsidR="00BD5871" w:rsidRDefault="00BD5871"/>
    <w:p w14:paraId="3D8FFD4E" w14:textId="77777777" w:rsidR="00BD5871" w:rsidRDefault="00BD5871"/>
    <w:p w14:paraId="57F5701A" w14:textId="77777777" w:rsidR="00BD5871" w:rsidRDefault="00BD5871"/>
    <w:p w14:paraId="7DDA7C52" w14:textId="77777777" w:rsidR="00B428DB" w:rsidRDefault="00B428DB"/>
    <w:p w14:paraId="41E03EB0" w14:textId="77777777" w:rsidR="00BD5871" w:rsidRDefault="00BD5871"/>
    <w:p w14:paraId="52D1CB2A" w14:textId="77777777" w:rsidR="00BD5871" w:rsidRDefault="00BD5871"/>
    <w:p w14:paraId="556BF34E" w14:textId="77777777" w:rsidR="00B91948" w:rsidRPr="00B91948" w:rsidRDefault="00A718B6" w:rsidP="00DC67C8">
      <w:pPr>
        <w:pStyle w:val="3"/>
      </w:pPr>
      <w:r>
        <w:rPr>
          <w:rFonts w:hint="eastAsia"/>
        </w:rPr>
        <w:lastRenderedPageBreak/>
        <w:t>第七十二</w:t>
      </w:r>
      <w:r w:rsidR="00884AE3">
        <w:rPr>
          <w:rFonts w:hint="eastAsia"/>
        </w:rPr>
        <w:t>章消逝的温柔</w:t>
      </w:r>
    </w:p>
    <w:p w14:paraId="2961EA81" w14:textId="77777777" w:rsidR="00C73129" w:rsidRDefault="00DC67C8" w:rsidP="00C73129">
      <w:r>
        <w:rPr>
          <w:rFonts w:hint="eastAsia"/>
        </w:rPr>
        <w:t>阿市，</w:t>
      </w:r>
      <w:r w:rsidR="00884AE3">
        <w:rPr>
          <w:rFonts w:hint="eastAsia"/>
        </w:rPr>
        <w:t>那一年你为什么没有来？</w:t>
      </w:r>
    </w:p>
    <w:p w14:paraId="2C6E114F" w14:textId="77777777" w:rsidR="00884AE3" w:rsidRDefault="007B0F07" w:rsidP="00C73129">
      <w:r>
        <w:rPr>
          <w:rFonts w:hint="eastAsia"/>
        </w:rPr>
        <w:t>这句话充满</w:t>
      </w:r>
      <w:r w:rsidR="00884AE3">
        <w:rPr>
          <w:rFonts w:hint="eastAsia"/>
        </w:rPr>
        <w:t>遗憾</w:t>
      </w:r>
      <w:r w:rsidR="005131EB">
        <w:rPr>
          <w:rFonts w:hint="eastAsia"/>
        </w:rPr>
        <w:t>的话语，</w:t>
      </w:r>
      <w:r>
        <w:rPr>
          <w:rFonts w:hint="eastAsia"/>
        </w:rPr>
        <w:t>分成</w:t>
      </w:r>
      <w:r w:rsidR="005131EB">
        <w:rPr>
          <w:rFonts w:hint="eastAsia"/>
        </w:rPr>
        <w:t>了两部分</w:t>
      </w:r>
      <w:r>
        <w:rPr>
          <w:rFonts w:hint="eastAsia"/>
        </w:rPr>
        <w:t>，</w:t>
      </w:r>
      <w:r w:rsidR="000A32A6">
        <w:rPr>
          <w:rFonts w:hint="eastAsia"/>
        </w:rPr>
        <w:t>所以他用了两种不种的语调</w:t>
      </w:r>
      <w:r w:rsidR="00884AE3">
        <w:rPr>
          <w:rFonts w:hint="eastAsia"/>
        </w:rPr>
        <w:t>。</w:t>
      </w:r>
    </w:p>
    <w:p w14:paraId="159AD141" w14:textId="77777777" w:rsidR="00264F37" w:rsidRDefault="00624AC0" w:rsidP="00C73129">
      <w:r>
        <w:rPr>
          <w:rFonts w:hint="eastAsia"/>
        </w:rPr>
        <w:t>阿市，不是一个名字，而是一个称呼，更是一种寄托。</w:t>
      </w:r>
    </w:p>
    <w:p w14:paraId="6F5A5E03" w14:textId="77777777" w:rsidR="00BB43C6" w:rsidRDefault="00BB43C6" w:rsidP="00C73129">
      <w:r>
        <w:rPr>
          <w:rFonts w:hint="eastAsia"/>
        </w:rPr>
        <w:t>她叫千落。</w:t>
      </w:r>
    </w:p>
    <w:p w14:paraId="78D58A27" w14:textId="77777777" w:rsidR="00BB43C6" w:rsidRPr="00BB43C6" w:rsidRDefault="00C032CD" w:rsidP="00C73129">
      <w:r>
        <w:rPr>
          <w:rFonts w:hint="eastAsia"/>
        </w:rPr>
        <w:t>柴桑叫她千落，狄败青叫她千落，</w:t>
      </w:r>
      <w:r w:rsidR="00BB43C6">
        <w:rPr>
          <w:rFonts w:hint="eastAsia"/>
        </w:rPr>
        <w:t>韩大小姐也叫她千落。</w:t>
      </w:r>
    </w:p>
    <w:p w14:paraId="3321FE1E" w14:textId="77777777" w:rsidR="00CA56D4" w:rsidRDefault="00CA56D4" w:rsidP="00C73129">
      <w:r>
        <w:rPr>
          <w:rFonts w:hint="eastAsia"/>
        </w:rPr>
        <w:t>所有</w:t>
      </w:r>
      <w:r w:rsidR="0049434E">
        <w:rPr>
          <w:rFonts w:hint="eastAsia"/>
        </w:rPr>
        <w:t>人都叫她千落，</w:t>
      </w:r>
      <w:r>
        <w:rPr>
          <w:rFonts w:hint="eastAsia"/>
        </w:rPr>
        <w:t>只有陆三阴称她为阿市。</w:t>
      </w:r>
    </w:p>
    <w:p w14:paraId="3A1E99CB" w14:textId="77777777" w:rsidR="00CA56D4" w:rsidRDefault="00CA56D4" w:rsidP="00C73129">
      <w:r>
        <w:rPr>
          <w:rFonts w:hint="eastAsia"/>
        </w:rPr>
        <w:t>这个名为阿市的称呼里，寄托了他最深的情感，最强烈的执着。</w:t>
      </w:r>
    </w:p>
    <w:p w14:paraId="42FED2DE" w14:textId="77777777" w:rsidR="00D46782" w:rsidRDefault="00D46782" w:rsidP="00C73129">
      <w:r>
        <w:rPr>
          <w:rFonts w:hint="eastAsia"/>
        </w:rPr>
        <w:t>她曾问他为什么叫她千落，他说他也不知道，只是觉得这个称呼格外好听。</w:t>
      </w:r>
    </w:p>
    <w:p w14:paraId="44EC6B7C" w14:textId="77777777" w:rsidR="00D46782" w:rsidRDefault="00D46782" w:rsidP="00C73129">
      <w:r>
        <w:rPr>
          <w:rFonts w:hint="eastAsia"/>
        </w:rPr>
        <w:t>他喜欢这个称呼，很喜欢。</w:t>
      </w:r>
    </w:p>
    <w:p w14:paraId="3CE44FE9" w14:textId="77777777" w:rsidR="00E023F6" w:rsidRDefault="00E023F6" w:rsidP="00C73129">
      <w:r>
        <w:rPr>
          <w:rFonts w:hint="eastAsia"/>
        </w:rPr>
        <w:t>因为喜欢，所以叫这个称呼的时候，格外温柔，从前如此，现在也一样。</w:t>
      </w:r>
    </w:p>
    <w:p w14:paraId="1DDA6BA6" w14:textId="77777777" w:rsidR="002D4F81" w:rsidRDefault="002D4F81" w:rsidP="002D4F81">
      <w:r>
        <w:rPr>
          <w:rFonts w:hint="eastAsia"/>
        </w:rPr>
        <w:t>那一年你为什么没有来？</w:t>
      </w:r>
    </w:p>
    <w:p w14:paraId="5F607627" w14:textId="77777777" w:rsidR="002D4F81" w:rsidRDefault="00EF2193" w:rsidP="00C73129">
      <w:r>
        <w:rPr>
          <w:rFonts w:hint="eastAsia"/>
        </w:rPr>
        <w:t>时间是那一年，角色是你，事情是没有来。</w:t>
      </w:r>
    </w:p>
    <w:p w14:paraId="12A18E83" w14:textId="77777777" w:rsidR="00EF2193" w:rsidRPr="00EF2193" w:rsidRDefault="00EF2193" w:rsidP="00C73129">
      <w:r>
        <w:rPr>
          <w:rFonts w:hint="eastAsia"/>
        </w:rPr>
        <w:t>这是一个约定，一个以遗憾结尾的约定。</w:t>
      </w:r>
    </w:p>
    <w:p w14:paraId="5AE4F0FC" w14:textId="77777777" w:rsidR="00EF2193" w:rsidRDefault="00B428DB" w:rsidP="00EF2193">
      <w:r>
        <w:rPr>
          <w:rFonts w:hint="eastAsia"/>
        </w:rPr>
        <w:t>就像那</w:t>
      </w:r>
      <w:r w:rsidR="00EF2193">
        <w:rPr>
          <w:rFonts w:hint="eastAsia"/>
        </w:rPr>
        <w:t>夜的青思池，陆三阴说，他可能做了这辈子最后悔的事。</w:t>
      </w:r>
    </w:p>
    <w:p w14:paraId="1BFDD2A2" w14:textId="77777777" w:rsidR="00EF2193" w:rsidRDefault="00EF2193" w:rsidP="00EF2193">
      <w:r>
        <w:rPr>
          <w:rFonts w:hint="eastAsia"/>
        </w:rPr>
        <w:t>可能做，就是可以做，也可能想做，但最终没有做。</w:t>
      </w:r>
    </w:p>
    <w:p w14:paraId="73865795" w14:textId="77777777" w:rsidR="00CA56D4" w:rsidRPr="00624AC0" w:rsidRDefault="00EF2193" w:rsidP="00C73129">
      <w:r>
        <w:rPr>
          <w:rFonts w:hint="eastAsia"/>
        </w:rPr>
        <w:t>没有来，也是一样，可能想来，但</w:t>
      </w:r>
      <w:r w:rsidR="0005154B">
        <w:rPr>
          <w:rFonts w:hint="eastAsia"/>
        </w:rPr>
        <w:t>最终</w:t>
      </w:r>
      <w:r>
        <w:rPr>
          <w:rFonts w:hint="eastAsia"/>
        </w:rPr>
        <w:t>没有来，所以同样充满了遗憾</w:t>
      </w:r>
      <w:r w:rsidR="007A4728">
        <w:rPr>
          <w:rFonts w:hint="eastAsia"/>
        </w:rPr>
        <w:t>和失落</w:t>
      </w:r>
      <w:r>
        <w:rPr>
          <w:rFonts w:hint="eastAsia"/>
        </w:rPr>
        <w:t>。</w:t>
      </w:r>
    </w:p>
    <w:p w14:paraId="03DADAF4" w14:textId="77777777" w:rsidR="00884AE3" w:rsidRDefault="00884AE3" w:rsidP="00C73129">
      <w:r>
        <w:rPr>
          <w:rFonts w:hint="eastAsia"/>
        </w:rPr>
        <w:t>本来可以有无数个故事，却来不及发生</w:t>
      </w:r>
      <w:r w:rsidR="00136BE2">
        <w:rPr>
          <w:rFonts w:hint="eastAsia"/>
        </w:rPr>
        <w:t>，却已经结束</w:t>
      </w:r>
      <w:r>
        <w:rPr>
          <w:rFonts w:hint="eastAsia"/>
        </w:rPr>
        <w:t>。</w:t>
      </w:r>
    </w:p>
    <w:p w14:paraId="7E0E84CD" w14:textId="77777777" w:rsidR="006163B6" w:rsidRDefault="00BE1CA7" w:rsidP="00C73129">
      <w:r>
        <w:rPr>
          <w:rFonts w:hint="eastAsia"/>
        </w:rPr>
        <w:t>有些温柔，还来不及</w:t>
      </w:r>
      <w:r w:rsidR="006163B6">
        <w:rPr>
          <w:rFonts w:hint="eastAsia"/>
        </w:rPr>
        <w:t>温柔，便已经消失</w:t>
      </w:r>
      <w:r w:rsidR="007B58A3">
        <w:rPr>
          <w:rFonts w:hint="eastAsia"/>
        </w:rPr>
        <w:t>了</w:t>
      </w:r>
      <w:r w:rsidR="006163B6">
        <w:rPr>
          <w:rFonts w:hint="eastAsia"/>
        </w:rPr>
        <w:t>。</w:t>
      </w:r>
    </w:p>
    <w:p w14:paraId="0E09953A" w14:textId="77777777" w:rsidR="007B58A3" w:rsidRPr="00636BA6" w:rsidRDefault="00B428DB" w:rsidP="00C73129">
      <w:r>
        <w:rPr>
          <w:rFonts w:hint="eastAsia"/>
        </w:rPr>
        <w:t>千落看着他，似是看到了，又似没有看到，</w:t>
      </w:r>
      <w:r w:rsidR="00636BA6">
        <w:rPr>
          <w:rFonts w:hint="eastAsia"/>
        </w:rPr>
        <w:t>有些缅怀，似有感慨，但最终平静说道：“</w:t>
      </w:r>
      <w:r w:rsidR="001F49C3">
        <w:rPr>
          <w:rFonts w:hint="eastAsia"/>
        </w:rPr>
        <w:t>过去的事已经无法改变，但现在</w:t>
      </w:r>
      <w:r w:rsidR="003210F7">
        <w:rPr>
          <w:rFonts w:hint="eastAsia"/>
        </w:rPr>
        <w:t>的事</w:t>
      </w:r>
      <w:r w:rsidR="001F49C3">
        <w:rPr>
          <w:rFonts w:hint="eastAsia"/>
        </w:rPr>
        <w:t>却是可以的。</w:t>
      </w:r>
      <w:r w:rsidR="00636BA6">
        <w:rPr>
          <w:rFonts w:hint="eastAsia"/>
        </w:rPr>
        <w:t>”</w:t>
      </w:r>
    </w:p>
    <w:p w14:paraId="20AE8327" w14:textId="77777777" w:rsidR="000A4A46" w:rsidRDefault="008320F0" w:rsidP="00C73129">
      <w:r>
        <w:rPr>
          <w:rFonts w:hint="eastAsia"/>
        </w:rPr>
        <w:t>陆三阴唇角微扬，露出一丝苦涩的笑容，问道：“怎么改变？”</w:t>
      </w:r>
    </w:p>
    <w:p w14:paraId="61EA21AB" w14:textId="77777777" w:rsidR="00647718" w:rsidRDefault="00022C3A" w:rsidP="00C73129">
      <w:r>
        <w:rPr>
          <w:rFonts w:hint="eastAsia"/>
        </w:rPr>
        <w:t>阿市说道：</w:t>
      </w:r>
      <w:r w:rsidR="00A6277A">
        <w:rPr>
          <w:rFonts w:hint="eastAsia"/>
        </w:rPr>
        <w:t>“你需要给青思阁一个交待。”</w:t>
      </w:r>
    </w:p>
    <w:p w14:paraId="6E1A874B" w14:textId="77777777" w:rsidR="00022C3A" w:rsidRDefault="00022C3A" w:rsidP="00C73129">
      <w:r>
        <w:rPr>
          <w:rFonts w:hint="eastAsia"/>
        </w:rPr>
        <w:t>陆三阴的笑容变得有些扭曲，说道：“你让我给那些伪善的人一个交待？”</w:t>
      </w:r>
    </w:p>
    <w:p w14:paraId="0AC530D9" w14:textId="77777777" w:rsidR="00022C3A" w:rsidRDefault="00022C3A" w:rsidP="00C73129">
      <w:r>
        <w:rPr>
          <w:rFonts w:hint="eastAsia"/>
        </w:rPr>
        <w:t>阿市十二分认真地道：“是啊，只有这样，纤纤才能坐稳这个掌门之位。”</w:t>
      </w:r>
    </w:p>
    <w:p w14:paraId="49EFBE30" w14:textId="77777777" w:rsidR="006E3B09" w:rsidRDefault="006E3B09" w:rsidP="00C73129">
      <w:r>
        <w:rPr>
          <w:rFonts w:hint="eastAsia"/>
        </w:rPr>
        <w:t>“可是纤纤并不想当这个掌门。”</w:t>
      </w:r>
    </w:p>
    <w:p w14:paraId="0D600A9C" w14:textId="77777777" w:rsidR="00C032CD" w:rsidRDefault="00C032CD" w:rsidP="00C73129">
      <w:r>
        <w:rPr>
          <w:rFonts w:hint="eastAsia"/>
        </w:rPr>
        <w:t>“</w:t>
      </w:r>
      <w:r w:rsidR="00CD3EB2">
        <w:rPr>
          <w:rFonts w:hint="eastAsia"/>
        </w:rPr>
        <w:t>但是她不得不当，就像她的父亲一样。</w:t>
      </w:r>
      <w:r>
        <w:rPr>
          <w:rFonts w:hint="eastAsia"/>
        </w:rPr>
        <w:t>”</w:t>
      </w:r>
    </w:p>
    <w:p w14:paraId="3883CDFA" w14:textId="77777777" w:rsidR="00CD3EB2" w:rsidRDefault="00CD3EB2" w:rsidP="00C73129">
      <w:r>
        <w:rPr>
          <w:rFonts w:hint="eastAsia"/>
        </w:rPr>
        <w:t>“为什么？”</w:t>
      </w:r>
    </w:p>
    <w:p w14:paraId="3381B85A" w14:textId="77777777" w:rsidR="00CD3EB2" w:rsidRPr="00CD3EB2" w:rsidRDefault="00CD3EB2" w:rsidP="00C73129">
      <w:r>
        <w:rPr>
          <w:rFonts w:hint="eastAsia"/>
        </w:rPr>
        <w:t>“</w:t>
      </w:r>
      <w:r w:rsidR="00942D13">
        <w:rPr>
          <w:rFonts w:hint="eastAsia"/>
        </w:rPr>
        <w:t>今夜的一切，就</w:t>
      </w:r>
      <w:r>
        <w:rPr>
          <w:rFonts w:hint="eastAsia"/>
        </w:rPr>
        <w:t>是权力失控的结果，权力只有掌握在怀有正义之心的人身上，才不会失控，</w:t>
      </w:r>
      <w:r w:rsidR="00942D13">
        <w:rPr>
          <w:rFonts w:hint="eastAsia"/>
        </w:rPr>
        <w:t>权力悬</w:t>
      </w:r>
      <w:r w:rsidR="00D166AF">
        <w:rPr>
          <w:rFonts w:hint="eastAsia"/>
        </w:rPr>
        <w:t>而未定与落在恶人手里，则还会出现第二个，第三个陆三阴，所以我们必须帮助纤纤握紧这个权力。</w:t>
      </w:r>
      <w:r>
        <w:rPr>
          <w:rFonts w:hint="eastAsia"/>
        </w:rPr>
        <w:t>”</w:t>
      </w:r>
    </w:p>
    <w:p w14:paraId="128A27F2" w14:textId="77777777" w:rsidR="00884AE3" w:rsidRDefault="009B794F" w:rsidP="00C73129">
      <w:r>
        <w:rPr>
          <w:rFonts w:hint="eastAsia"/>
        </w:rPr>
        <w:t>“所以说，你是相信我的。”</w:t>
      </w:r>
    </w:p>
    <w:p w14:paraId="592B1AD2" w14:textId="77777777" w:rsidR="00FF4D5F" w:rsidRDefault="00FF4D5F" w:rsidP="00C73129">
      <w:r>
        <w:rPr>
          <w:rFonts w:hint="eastAsia"/>
        </w:rPr>
        <w:t>“正因为我相信你，所以你要给青思阁的人请罪。”</w:t>
      </w:r>
    </w:p>
    <w:p w14:paraId="65B0D50F" w14:textId="77777777" w:rsidR="00804D5C" w:rsidRDefault="00804D5C" w:rsidP="00C73129">
      <w:r>
        <w:rPr>
          <w:rFonts w:hint="eastAsia"/>
        </w:rPr>
        <w:t>陆三阴眼中的情绪变</w:t>
      </w:r>
      <w:r w:rsidR="00C06C71">
        <w:rPr>
          <w:rFonts w:hint="eastAsia"/>
        </w:rPr>
        <w:t>得复杂起来，他已经明白了她</w:t>
      </w:r>
      <w:r>
        <w:rPr>
          <w:rFonts w:hint="eastAsia"/>
        </w:rPr>
        <w:t>的意思，</w:t>
      </w:r>
      <w:r w:rsidR="00924D00">
        <w:rPr>
          <w:rFonts w:hint="eastAsia"/>
        </w:rPr>
        <w:t>但他不明白为什么明明自己没有错，却还要认罪，就因为大局？</w:t>
      </w:r>
    </w:p>
    <w:p w14:paraId="4BEA9A6F" w14:textId="77777777" w:rsidR="009538AA" w:rsidRDefault="004E62D5" w:rsidP="00C73129">
      <w:r>
        <w:rPr>
          <w:rFonts w:hint="eastAsia"/>
        </w:rPr>
        <w:t>千落看着他的神情坚定</w:t>
      </w:r>
      <w:r w:rsidR="00752838">
        <w:rPr>
          <w:rFonts w:hint="eastAsia"/>
        </w:rPr>
        <w:t>而温柔，他</w:t>
      </w:r>
      <w:r>
        <w:rPr>
          <w:rFonts w:hint="eastAsia"/>
        </w:rPr>
        <w:t>动摇了，</w:t>
      </w:r>
      <w:r w:rsidR="001E4918">
        <w:rPr>
          <w:rFonts w:hint="eastAsia"/>
        </w:rPr>
        <w:t>他无法拒绝她，也不想拒绝她，</w:t>
      </w:r>
      <w:r w:rsidR="00753F4E">
        <w:rPr>
          <w:rFonts w:hint="eastAsia"/>
        </w:rPr>
        <w:t>但一想到青思阁那些伪善的嘴脸时，</w:t>
      </w:r>
      <w:r w:rsidR="00D26236">
        <w:rPr>
          <w:rFonts w:hint="eastAsia"/>
        </w:rPr>
        <w:t>陷入了沉默</w:t>
      </w:r>
      <w:r w:rsidR="00D9266D">
        <w:rPr>
          <w:rFonts w:hint="eastAsia"/>
        </w:rPr>
        <w:t>。</w:t>
      </w:r>
    </w:p>
    <w:p w14:paraId="02336314" w14:textId="77777777" w:rsidR="00D9266D" w:rsidRDefault="009538AA" w:rsidP="00C73129">
      <w:r>
        <w:rPr>
          <w:rFonts w:hint="eastAsia"/>
        </w:rPr>
        <w:t>“这是牺牲我？”他低着头问道，</w:t>
      </w:r>
      <w:r w:rsidR="00D9266D">
        <w:rPr>
          <w:rFonts w:hint="eastAsia"/>
        </w:rPr>
        <w:t>他很高兴她是相信她的，但高兴之后，是更深的悲伤，</w:t>
      </w:r>
      <w:r w:rsidR="00E94FEF">
        <w:rPr>
          <w:rFonts w:hint="eastAsia"/>
        </w:rPr>
        <w:t>这种做法对他来说，太残酷了，因为这是在摧残他的人格，他的尊严。</w:t>
      </w:r>
    </w:p>
    <w:p w14:paraId="086CA613" w14:textId="77777777" w:rsidR="00C7372C" w:rsidRDefault="00380542" w:rsidP="00C73129">
      <w:r>
        <w:rPr>
          <w:rFonts w:hint="eastAsia"/>
        </w:rPr>
        <w:t>千落看着他</w:t>
      </w:r>
      <w:r w:rsidR="00D62049">
        <w:rPr>
          <w:rFonts w:hint="eastAsia"/>
        </w:rPr>
        <w:t>失落的模样，有伤不忍</w:t>
      </w:r>
      <w:r>
        <w:rPr>
          <w:rFonts w:hint="eastAsia"/>
        </w:rPr>
        <w:t>，</w:t>
      </w:r>
      <w:r w:rsidR="00D62049">
        <w:rPr>
          <w:rFonts w:hint="eastAsia"/>
        </w:rPr>
        <w:t>温柔</w:t>
      </w:r>
      <w:r>
        <w:rPr>
          <w:rFonts w:hint="eastAsia"/>
        </w:rPr>
        <w:t>说道：</w:t>
      </w:r>
      <w:r w:rsidR="00C7372C">
        <w:rPr>
          <w:rFonts w:hint="eastAsia"/>
        </w:rPr>
        <w:t>“没有人能伤你分毫，只是认错。”</w:t>
      </w:r>
    </w:p>
    <w:p w14:paraId="4B2BD609" w14:textId="77777777" w:rsidR="00884AE3" w:rsidRDefault="00221D0E" w:rsidP="00C73129">
      <w:r>
        <w:rPr>
          <w:rFonts w:hint="eastAsia"/>
        </w:rPr>
        <w:t>陆三阴抬起着来，看着她的眼睛，说道：“</w:t>
      </w:r>
      <w:r w:rsidR="00DB2F43">
        <w:rPr>
          <w:rFonts w:hint="eastAsia"/>
        </w:rPr>
        <w:t>可是我不认同这样的牺牲。</w:t>
      </w:r>
      <w:r>
        <w:rPr>
          <w:rFonts w:hint="eastAsia"/>
        </w:rPr>
        <w:t>”</w:t>
      </w:r>
    </w:p>
    <w:p w14:paraId="6BBEEB67" w14:textId="77777777" w:rsidR="00DB2F43" w:rsidRDefault="00B76AB2" w:rsidP="00C73129">
      <w:r>
        <w:rPr>
          <w:rFonts w:hint="eastAsia"/>
        </w:rPr>
        <w:t>千落嘴角微微上扬，露出一丝自嘲的笑容</w:t>
      </w:r>
      <w:r w:rsidR="005B53F2">
        <w:rPr>
          <w:rFonts w:hint="eastAsia"/>
        </w:rPr>
        <w:t>，</w:t>
      </w:r>
      <w:r>
        <w:rPr>
          <w:rFonts w:hint="eastAsia"/>
        </w:rPr>
        <w:t>说道：“你还是和以前一样的孩子气。”</w:t>
      </w:r>
    </w:p>
    <w:p w14:paraId="1659BEAA" w14:textId="77777777" w:rsidR="00171F9B" w:rsidRDefault="00171F9B" w:rsidP="00C73129">
      <w:r>
        <w:rPr>
          <w:rFonts w:hint="eastAsia"/>
        </w:rPr>
        <w:lastRenderedPageBreak/>
        <w:t>陆三阴怔了一下，</w:t>
      </w:r>
      <w:r w:rsidR="00271DB0">
        <w:rPr>
          <w:rFonts w:hint="eastAsia"/>
        </w:rPr>
        <w:t>他不知道她这句话表达了什么，</w:t>
      </w:r>
      <w:r w:rsidR="00BE7CF6">
        <w:rPr>
          <w:rFonts w:hint="eastAsia"/>
        </w:rPr>
        <w:t>但他认为</w:t>
      </w:r>
      <w:r w:rsidR="00753C7B">
        <w:rPr>
          <w:rFonts w:hint="eastAsia"/>
        </w:rPr>
        <w:t>想应该还会有下一句，</w:t>
      </w:r>
      <w:r w:rsidR="00BE7CF6">
        <w:rPr>
          <w:rFonts w:hint="eastAsia"/>
        </w:rPr>
        <w:t>于是他耐心地等待着下一句话。</w:t>
      </w:r>
    </w:p>
    <w:p w14:paraId="0BF43722" w14:textId="77777777" w:rsidR="009B63BC" w:rsidRDefault="009B63BC" w:rsidP="00C73129">
      <w:r>
        <w:rPr>
          <w:rFonts w:hint="eastAsia"/>
        </w:rPr>
        <w:t>“只是我们都已经不是小孩子了。”</w:t>
      </w:r>
    </w:p>
    <w:p w14:paraId="32F3CFBF" w14:textId="77777777" w:rsidR="00171F9B" w:rsidRDefault="004430D9" w:rsidP="00C73129">
      <w:r>
        <w:rPr>
          <w:rFonts w:hint="eastAsia"/>
        </w:rPr>
        <w:t>陆三阴的脸色瞬间失去了色彩，他终于明白了她的意思，因为以前是小孩子，所以不用去低头，因为现在不是了，所以要低头</w:t>
      </w:r>
      <w:r w:rsidR="00381A0B">
        <w:rPr>
          <w:rFonts w:hint="eastAsia"/>
        </w:rPr>
        <w:t>，哪怕是向丑恶的人低头</w:t>
      </w:r>
      <w:r>
        <w:rPr>
          <w:rFonts w:hint="eastAsia"/>
        </w:rPr>
        <w:t>。</w:t>
      </w:r>
    </w:p>
    <w:p w14:paraId="4E75954C" w14:textId="77777777" w:rsidR="00FE6BB9" w:rsidRDefault="00FE6BB9" w:rsidP="00FE6BB9">
      <w:r>
        <w:rPr>
          <w:rFonts w:hint="eastAsia"/>
        </w:rPr>
        <w:t>他沉默时，是低着头的，因为他不敢看她。</w:t>
      </w:r>
    </w:p>
    <w:p w14:paraId="0FED6652" w14:textId="77777777" w:rsidR="00FE6BB9" w:rsidRDefault="00FE6BB9" w:rsidP="00FE6BB9">
      <w:r>
        <w:rPr>
          <w:rFonts w:hint="eastAsia"/>
        </w:rPr>
        <w:t>自他认识她的第一天，他就明白，千落的高贵是平凡的，所有跟她相处的人，没有人感到她是高高在上的，在她的身上有一种被朝阳照耀的温暖，这种温暖温和而不炙热。</w:t>
      </w:r>
    </w:p>
    <w:p w14:paraId="217B05DF" w14:textId="77777777" w:rsidR="00171F9B" w:rsidRDefault="00FE6BB9" w:rsidP="00C73129">
      <w:r>
        <w:rPr>
          <w:rFonts w:hint="eastAsia"/>
        </w:rPr>
        <w:t>但与此同时，她的平凡也是高贵的，她的光芒可以照耀你，也能烧</w:t>
      </w:r>
      <w:r w:rsidR="00C95007">
        <w:rPr>
          <w:rFonts w:hint="eastAsia"/>
        </w:rPr>
        <w:t>伤</w:t>
      </w:r>
      <w:r>
        <w:rPr>
          <w:rFonts w:hint="eastAsia"/>
        </w:rPr>
        <w:t>你。</w:t>
      </w:r>
    </w:p>
    <w:p w14:paraId="079D0AB1" w14:textId="77777777" w:rsidR="000772BC" w:rsidRDefault="000772BC" w:rsidP="00C73129">
      <w:r>
        <w:rPr>
          <w:rFonts w:hint="eastAsia"/>
        </w:rPr>
        <w:t>此时的陆三阴已经感受到了这灼人的温度，他的内心痛苦并挣扎着。</w:t>
      </w:r>
    </w:p>
    <w:p w14:paraId="2EAFD123" w14:textId="77777777" w:rsidR="00336629" w:rsidRDefault="00336629" w:rsidP="00C73129">
      <w:r>
        <w:rPr>
          <w:rFonts w:hint="eastAsia"/>
        </w:rPr>
        <w:t>但是陆三阴还是抬起了头，</w:t>
      </w:r>
      <w:r w:rsidR="000772BC">
        <w:rPr>
          <w:rFonts w:hint="eastAsia"/>
        </w:rPr>
        <w:t>面无表情的抬起了头。</w:t>
      </w:r>
    </w:p>
    <w:p w14:paraId="29F70555" w14:textId="77777777" w:rsidR="000772BC" w:rsidRPr="00FE6BB9" w:rsidRDefault="000772BC" w:rsidP="00C73129">
      <w:r>
        <w:rPr>
          <w:rFonts w:hint="eastAsia"/>
        </w:rPr>
        <w:t>“对不起。”</w:t>
      </w:r>
    </w:p>
    <w:p w14:paraId="04944AA6" w14:textId="77777777" w:rsidR="00171F9B" w:rsidRDefault="00D973F2" w:rsidP="00C73129">
      <w:r>
        <w:rPr>
          <w:rFonts w:hint="eastAsia"/>
        </w:rPr>
        <w:t>这声</w:t>
      </w:r>
      <w:r w:rsidR="00515D12">
        <w:rPr>
          <w:rFonts w:hint="eastAsia"/>
        </w:rPr>
        <w:t>对不起</w:t>
      </w:r>
      <w:r>
        <w:rPr>
          <w:rFonts w:hint="eastAsia"/>
        </w:rPr>
        <w:t>抱歉</w:t>
      </w:r>
      <w:r w:rsidR="00515D12">
        <w:rPr>
          <w:rFonts w:hint="eastAsia"/>
        </w:rPr>
        <w:t>，也是答案，抱歉</w:t>
      </w:r>
      <w:r>
        <w:rPr>
          <w:rFonts w:hint="eastAsia"/>
        </w:rPr>
        <w:t>是对千落说的，而不是对青思阁说的，</w:t>
      </w:r>
      <w:r w:rsidR="00E32155">
        <w:rPr>
          <w:rFonts w:hint="eastAsia"/>
        </w:rPr>
        <w:t>对青思阁抱歉是</w:t>
      </w:r>
      <w:r w:rsidR="00FD51F5">
        <w:rPr>
          <w:rFonts w:hint="eastAsia"/>
        </w:rPr>
        <w:t>他做不到</w:t>
      </w:r>
      <w:r w:rsidR="00E32155">
        <w:rPr>
          <w:rFonts w:hint="eastAsia"/>
        </w:rPr>
        <w:t>的事情</w:t>
      </w:r>
      <w:r w:rsidR="00FD51F5">
        <w:rPr>
          <w:rFonts w:hint="eastAsia"/>
        </w:rPr>
        <w:t>，这就是他的答案。</w:t>
      </w:r>
    </w:p>
    <w:p w14:paraId="480081B2" w14:textId="77777777" w:rsidR="00F004CF" w:rsidRDefault="00F004CF" w:rsidP="00C73129">
      <w:r>
        <w:rPr>
          <w:rFonts w:hint="eastAsia"/>
        </w:rPr>
        <w:t>千落对他的反应没未感到奇怪，只有叹息。</w:t>
      </w:r>
    </w:p>
    <w:p w14:paraId="567C56C4" w14:textId="77777777" w:rsidR="00515D12" w:rsidRPr="00E32155" w:rsidRDefault="002D4427" w:rsidP="00C73129">
      <w:r>
        <w:rPr>
          <w:rFonts w:hint="eastAsia"/>
        </w:rPr>
        <w:t>千落的目光没有温度，只有寒凉，但没有谁能证明，冰冷的火焰是不能烧伤人的。</w:t>
      </w:r>
    </w:p>
    <w:p w14:paraId="7B197384" w14:textId="77777777" w:rsidR="003A429E" w:rsidRDefault="003A429E" w:rsidP="003A429E">
      <w:r>
        <w:rPr>
          <w:rFonts w:hint="eastAsia"/>
        </w:rPr>
        <w:t>“陆三阴，抱歉。”</w:t>
      </w:r>
    </w:p>
    <w:p w14:paraId="1A7198C0" w14:textId="77777777" w:rsidR="00171F9B" w:rsidRDefault="003A429E" w:rsidP="00C73129">
      <w:r>
        <w:rPr>
          <w:rFonts w:hint="eastAsia"/>
        </w:rPr>
        <w:t>这声抱歉是真诚的，真心的，也是她要对陆三阴说的，</w:t>
      </w:r>
      <w:r w:rsidR="000927DF">
        <w:rPr>
          <w:rFonts w:hint="eastAsia"/>
        </w:rPr>
        <w:t>这就是她的答案，只是这答案对陆三阴来说太残酷了，所以她要说抱歉。</w:t>
      </w:r>
    </w:p>
    <w:p w14:paraId="12FDB2BA" w14:textId="77777777" w:rsidR="00030844" w:rsidRDefault="00030844" w:rsidP="00C73129">
      <w:r>
        <w:rPr>
          <w:rFonts w:hint="eastAsia"/>
        </w:rPr>
        <w:t>陆三阴明白了她的意思，苦涩地笑了笑。</w:t>
      </w:r>
    </w:p>
    <w:p w14:paraId="29BE4D28" w14:textId="77777777" w:rsidR="00030844" w:rsidRDefault="00030844" w:rsidP="00C73129">
      <w:r>
        <w:rPr>
          <w:rFonts w:hint="eastAsia"/>
        </w:rPr>
        <w:t>柴桑明白她的意思，</w:t>
      </w:r>
      <w:r w:rsidR="0087790F">
        <w:rPr>
          <w:rFonts w:hint="eastAsia"/>
        </w:rPr>
        <w:t>所以动了刀。</w:t>
      </w:r>
    </w:p>
    <w:p w14:paraId="04A2CB3B" w14:textId="77777777" w:rsidR="0087790F" w:rsidRDefault="0087790F" w:rsidP="00C73129">
      <w:r>
        <w:rPr>
          <w:rFonts w:hint="eastAsia"/>
        </w:rPr>
        <w:t>柴桑的刀</w:t>
      </w:r>
      <w:r w:rsidR="00941BE8">
        <w:rPr>
          <w:rFonts w:hint="eastAsia"/>
        </w:rPr>
        <w:t>法</w:t>
      </w:r>
      <w:r>
        <w:rPr>
          <w:rFonts w:hint="eastAsia"/>
        </w:rPr>
        <w:t>就砍树，而且一刀一棵。</w:t>
      </w:r>
    </w:p>
    <w:p w14:paraId="745B45C9" w14:textId="77777777" w:rsidR="00D5633B" w:rsidRDefault="007E5E4C" w:rsidP="00C73129">
      <w:r>
        <w:rPr>
          <w:rFonts w:hint="eastAsia"/>
        </w:rPr>
        <w:t>近在咫尺，瞬息而至</w:t>
      </w:r>
      <w:r w:rsidR="00D5633B">
        <w:rPr>
          <w:rFonts w:hint="eastAsia"/>
        </w:rPr>
        <w:t>，</w:t>
      </w:r>
      <w:r>
        <w:rPr>
          <w:rFonts w:hint="eastAsia"/>
        </w:rPr>
        <w:t>陆三阴连闪避的时间都没有，</w:t>
      </w:r>
      <w:r w:rsidR="00D5633B">
        <w:rPr>
          <w:rFonts w:hint="eastAsia"/>
        </w:rPr>
        <w:t>右手</w:t>
      </w:r>
      <w:r>
        <w:rPr>
          <w:rFonts w:hint="eastAsia"/>
        </w:rPr>
        <w:t>抽出剑胎，挡住那巨大的刀锋。</w:t>
      </w:r>
    </w:p>
    <w:p w14:paraId="6C91286D" w14:textId="77777777" w:rsidR="00097366" w:rsidRDefault="00097366" w:rsidP="00C73129">
      <w:r>
        <w:rPr>
          <w:rFonts w:hint="eastAsia"/>
        </w:rPr>
        <w:t>这一刀都断树之威，而陆三阴方才右臂被</w:t>
      </w:r>
      <w:r w:rsidR="008B7E23">
        <w:rPr>
          <w:rFonts w:hint="eastAsia"/>
        </w:rPr>
        <w:t>云无双</w:t>
      </w:r>
      <w:r>
        <w:rPr>
          <w:rFonts w:hint="eastAsia"/>
        </w:rPr>
        <w:t>击中右臂，已然受伤，力有未逮。</w:t>
      </w:r>
    </w:p>
    <w:p w14:paraId="17C8D9E8" w14:textId="77777777" w:rsidR="00097366" w:rsidRDefault="00097366" w:rsidP="00C73129">
      <w:r>
        <w:rPr>
          <w:rFonts w:hint="eastAsia"/>
        </w:rPr>
        <w:t>一击之下，右臂当即脱臼，同时被震飞数丈，陆三阴二话不说，转身落青思池逃去。</w:t>
      </w:r>
    </w:p>
    <w:p w14:paraId="0F5C59F3" w14:textId="77777777" w:rsidR="00C632D0" w:rsidRDefault="003971E0" w:rsidP="00C73129">
      <w:r>
        <w:rPr>
          <w:rFonts w:hint="eastAsia"/>
        </w:rPr>
        <w:t>柴桑拖刀随后赶</w:t>
      </w:r>
      <w:r w:rsidR="00C632D0">
        <w:rPr>
          <w:rFonts w:hint="eastAsia"/>
        </w:rPr>
        <w:t>上，</w:t>
      </w:r>
      <w:r>
        <w:rPr>
          <w:rFonts w:hint="eastAsia"/>
        </w:rPr>
        <w:t>千落缓缓移动向前。</w:t>
      </w:r>
    </w:p>
    <w:p w14:paraId="64F36963" w14:textId="77777777" w:rsidR="003971E0" w:rsidRDefault="003971E0" w:rsidP="00C73129">
      <w:r>
        <w:rPr>
          <w:rFonts w:hint="eastAsia"/>
        </w:rPr>
        <w:t>韩大小姐看着她的背影，觉得有些恐惧，问道：“真的有必要这样吗？”</w:t>
      </w:r>
    </w:p>
    <w:p w14:paraId="691ED7F3" w14:textId="77777777" w:rsidR="0094129A" w:rsidRDefault="0094129A" w:rsidP="00C73129">
      <w:r>
        <w:rPr>
          <w:rFonts w:hint="eastAsia"/>
        </w:rPr>
        <w:t>千落没有停步，没有回答，只留下一句</w:t>
      </w:r>
      <w:r w:rsidR="00F03F56">
        <w:rPr>
          <w:rFonts w:hint="eastAsia"/>
        </w:rPr>
        <w:t>似是而非的话，便消失在韩大小姐的视线中</w:t>
      </w:r>
      <w:r>
        <w:rPr>
          <w:rFonts w:hint="eastAsia"/>
        </w:rPr>
        <w:t>。</w:t>
      </w:r>
    </w:p>
    <w:p w14:paraId="5F4F6F13" w14:textId="77777777" w:rsidR="00F03F56" w:rsidRPr="00F03F56" w:rsidRDefault="00F03F56" w:rsidP="00C73129">
      <w:r>
        <w:rPr>
          <w:rFonts w:hint="eastAsia"/>
        </w:rPr>
        <w:t>“或许吧！”</w:t>
      </w:r>
    </w:p>
    <w:p w14:paraId="05651807" w14:textId="77777777" w:rsidR="00F03F56" w:rsidRPr="003971E0" w:rsidRDefault="00F03F56" w:rsidP="00C73129">
      <w:r>
        <w:rPr>
          <w:rFonts w:hint="eastAsia"/>
        </w:rPr>
        <w:t>韩大小姐一头雾水，心想或许吧，是什么意思，是或许有必要？还是或许没必要？</w:t>
      </w:r>
    </w:p>
    <w:p w14:paraId="12577C25" w14:textId="77777777" w:rsidR="00171F9B" w:rsidRDefault="00EA0501" w:rsidP="00C73129">
      <w:r>
        <w:rPr>
          <w:rFonts w:hint="eastAsia"/>
        </w:rPr>
        <w:t>她有些无奈，想要跟上去，但昏迷的</w:t>
      </w:r>
      <w:r w:rsidR="00276631">
        <w:rPr>
          <w:rFonts w:hint="eastAsia"/>
        </w:rPr>
        <w:t>宁溪</w:t>
      </w:r>
      <w:r>
        <w:rPr>
          <w:rFonts w:hint="eastAsia"/>
        </w:rPr>
        <w:t>靠着，又脱身不得，只得气得干跺脚。</w:t>
      </w:r>
    </w:p>
    <w:p w14:paraId="41424260" w14:textId="77777777" w:rsidR="00171F9B" w:rsidRDefault="00622D95" w:rsidP="00C73129">
      <w:r>
        <w:rPr>
          <w:rFonts w:hint="eastAsia"/>
        </w:rPr>
        <w:t>陆三阴在逃亡的时候，一直望着</w:t>
      </w:r>
      <w:r w:rsidR="00B60394">
        <w:rPr>
          <w:rFonts w:hint="eastAsia"/>
        </w:rPr>
        <w:t>天空里的晨星</w:t>
      </w:r>
      <w:r>
        <w:rPr>
          <w:rFonts w:hint="eastAsia"/>
        </w:rPr>
        <w:t>，</w:t>
      </w:r>
      <w:r w:rsidR="00907C3E">
        <w:rPr>
          <w:rFonts w:hint="eastAsia"/>
        </w:rPr>
        <w:t>他以前一直以为星星是不会移动的，但现在却发现，星星的移动速度竟然他在的速度是一样的。</w:t>
      </w:r>
    </w:p>
    <w:p w14:paraId="25F939CA" w14:textId="77777777" w:rsidR="004F7E21" w:rsidRDefault="004F7E21" w:rsidP="00C73129">
      <w:r>
        <w:rPr>
          <w:rFonts w:hint="eastAsia"/>
        </w:rPr>
        <w:t>随着黎明的降临，星辉</w:t>
      </w:r>
      <w:r w:rsidR="00D24107">
        <w:rPr>
          <w:rFonts w:hint="eastAsia"/>
        </w:rPr>
        <w:t>逐渐暗淡，</w:t>
      </w:r>
      <w:r>
        <w:rPr>
          <w:rFonts w:hint="eastAsia"/>
        </w:rPr>
        <w:t>光芒渐渐消失。</w:t>
      </w:r>
    </w:p>
    <w:p w14:paraId="652AB6D9" w14:textId="77777777" w:rsidR="00B0690E" w:rsidRPr="00B0690E" w:rsidRDefault="00C6619E" w:rsidP="00C73129">
      <w:r>
        <w:rPr>
          <w:rFonts w:hint="eastAsia"/>
        </w:rPr>
        <w:t>每当他</w:t>
      </w:r>
      <w:r w:rsidR="00B0690E">
        <w:rPr>
          <w:rFonts w:hint="eastAsia"/>
        </w:rPr>
        <w:t>抬起眼</w:t>
      </w:r>
      <w:r>
        <w:rPr>
          <w:rFonts w:hint="eastAsia"/>
        </w:rPr>
        <w:t>看向星空时</w:t>
      </w:r>
      <w:r w:rsidR="00B0690E">
        <w:rPr>
          <w:rFonts w:hint="eastAsia"/>
        </w:rPr>
        <w:t>，天边的晨星不是少了一颗，就是少了两颗。</w:t>
      </w:r>
    </w:p>
    <w:p w14:paraId="32B59313" w14:textId="77777777" w:rsidR="005D7793" w:rsidRDefault="004F7E21" w:rsidP="00C73129">
      <w:r>
        <w:rPr>
          <w:rFonts w:hint="eastAsia"/>
        </w:rPr>
        <w:t>晨星与他，都在</w:t>
      </w:r>
      <w:r w:rsidR="003E6C7E">
        <w:rPr>
          <w:rFonts w:hint="eastAsia"/>
        </w:rPr>
        <w:t>逃亡。</w:t>
      </w:r>
    </w:p>
    <w:p w14:paraId="7AD81D7C" w14:textId="77777777" w:rsidR="00E31D54" w:rsidRPr="00E31D54" w:rsidRDefault="0035550D" w:rsidP="00C73129">
      <w:r>
        <w:rPr>
          <w:rFonts w:hint="eastAsia"/>
        </w:rPr>
        <w:t>不同的是，晨光会消失在光明里，</w:t>
      </w:r>
      <w:r w:rsidR="00E31D54">
        <w:rPr>
          <w:rFonts w:hint="eastAsia"/>
        </w:rPr>
        <w:t>而他，会坠落在黑暗里。</w:t>
      </w:r>
    </w:p>
    <w:p w14:paraId="4FF0193A" w14:textId="77777777" w:rsidR="00A54AFE" w:rsidRDefault="006C35B1" w:rsidP="00C73129">
      <w:r>
        <w:rPr>
          <w:rFonts w:hint="eastAsia"/>
        </w:rPr>
        <w:t>朝阳虽然还没有升起，但遥远的天边，出现了朦胧的曙意</w:t>
      </w:r>
      <w:r w:rsidR="00D41734">
        <w:rPr>
          <w:rFonts w:hint="eastAsia"/>
        </w:rPr>
        <w:t>。</w:t>
      </w:r>
    </w:p>
    <w:p w14:paraId="4904B796" w14:textId="77777777" w:rsidR="00D41734" w:rsidRDefault="00D41734" w:rsidP="00C73129">
      <w:r>
        <w:rPr>
          <w:rFonts w:hint="eastAsia"/>
        </w:rPr>
        <w:t>青思池里摇曳着最后的星光，</w:t>
      </w:r>
      <w:r w:rsidR="00305B02">
        <w:rPr>
          <w:rFonts w:hint="eastAsia"/>
        </w:rPr>
        <w:t>晨风吹起了涟漪，摇碎了一池秋水，待水面回归平静，水面的星星又少了一颗。</w:t>
      </w:r>
    </w:p>
    <w:p w14:paraId="5503D673" w14:textId="77777777" w:rsidR="00D00485" w:rsidRDefault="00086328" w:rsidP="00C73129">
      <w:r>
        <w:rPr>
          <w:rFonts w:hint="eastAsia"/>
        </w:rPr>
        <w:t>陆三阴走到池边的梧桐树下，望</w:t>
      </w:r>
      <w:r w:rsidR="00D00485">
        <w:rPr>
          <w:rFonts w:hint="eastAsia"/>
        </w:rPr>
        <w:t>着风中微摇的青灯，有些感伤。</w:t>
      </w:r>
    </w:p>
    <w:p w14:paraId="0F46D545" w14:textId="77777777" w:rsidR="00305B02" w:rsidRDefault="00D00485" w:rsidP="00C73129">
      <w:r>
        <w:rPr>
          <w:rFonts w:hint="eastAsia"/>
        </w:rPr>
        <w:t>趁</w:t>
      </w:r>
      <w:r w:rsidR="00086328">
        <w:rPr>
          <w:rFonts w:hint="eastAsia"/>
        </w:rPr>
        <w:t>天还没有亮起来，</w:t>
      </w:r>
      <w:r>
        <w:rPr>
          <w:rFonts w:hint="eastAsia"/>
        </w:rPr>
        <w:t>他点亮了池边树上的梧桐灯。</w:t>
      </w:r>
    </w:p>
    <w:p w14:paraId="2B70633A" w14:textId="77777777" w:rsidR="00222513" w:rsidRPr="00086328" w:rsidRDefault="009D72B2" w:rsidP="00C73129">
      <w:r>
        <w:rPr>
          <w:rFonts w:hint="eastAsia"/>
        </w:rPr>
        <w:t>“那天夜里，</w:t>
      </w:r>
      <w:r w:rsidR="00DF0CB7">
        <w:rPr>
          <w:rFonts w:hint="eastAsia"/>
        </w:rPr>
        <w:t>你在这里说，</w:t>
      </w:r>
      <w:r w:rsidR="0056772A">
        <w:rPr>
          <w:rFonts w:hint="eastAsia"/>
        </w:rPr>
        <w:t>你可能做了这辈子最后悔的一件事。</w:t>
      </w:r>
      <w:r>
        <w:rPr>
          <w:rFonts w:hint="eastAsia"/>
        </w:rPr>
        <w:t>”</w:t>
      </w:r>
    </w:p>
    <w:p w14:paraId="119B7387" w14:textId="77777777" w:rsidR="00622D95" w:rsidRDefault="001A6CEA" w:rsidP="00C73129">
      <w:r>
        <w:rPr>
          <w:rFonts w:hint="eastAsia"/>
        </w:rPr>
        <w:t>柴桑在他的身后冷漠地问道。</w:t>
      </w:r>
    </w:p>
    <w:p w14:paraId="13ABB226" w14:textId="77777777" w:rsidR="00BE3A3F" w:rsidRDefault="00D922AA" w:rsidP="00C73129">
      <w:r>
        <w:rPr>
          <w:rFonts w:hint="eastAsia"/>
        </w:rPr>
        <w:lastRenderedPageBreak/>
        <w:t>陆三阴感到有些厌恶，所以没有回头看他，</w:t>
      </w:r>
      <w:r w:rsidR="002A2AF9">
        <w:rPr>
          <w:rFonts w:hint="eastAsia"/>
        </w:rPr>
        <w:t>嘲讽</w:t>
      </w:r>
      <w:r>
        <w:rPr>
          <w:rFonts w:hint="eastAsia"/>
        </w:rPr>
        <w:t>说道：“</w:t>
      </w:r>
      <w:r w:rsidR="0009717E">
        <w:rPr>
          <w:rFonts w:hint="eastAsia"/>
        </w:rPr>
        <w:t>你的这种偷听人的坏习惯真是让人觉得恶心。</w:t>
      </w:r>
      <w:r>
        <w:rPr>
          <w:rFonts w:hint="eastAsia"/>
        </w:rPr>
        <w:t>”</w:t>
      </w:r>
    </w:p>
    <w:p w14:paraId="3CDE26CF" w14:textId="77777777" w:rsidR="00F53B1B" w:rsidRPr="00BE3A3F" w:rsidRDefault="00B25247" w:rsidP="00C73129">
      <w:r>
        <w:rPr>
          <w:rFonts w:hint="eastAsia"/>
        </w:rPr>
        <w:t>柴桑也觉得这是个不好的癖好，</w:t>
      </w:r>
      <w:r w:rsidR="000D5EBE">
        <w:rPr>
          <w:rFonts w:hint="eastAsia"/>
        </w:rPr>
        <w:t>尴尬</w:t>
      </w:r>
      <w:r w:rsidR="008C4A35">
        <w:rPr>
          <w:rFonts w:hint="eastAsia"/>
        </w:rPr>
        <w:t>地笑了笑，</w:t>
      </w:r>
      <w:r w:rsidR="000D5EBE">
        <w:rPr>
          <w:rFonts w:hint="eastAsia"/>
        </w:rPr>
        <w:t>解释</w:t>
      </w:r>
      <w:r w:rsidR="008C4A35">
        <w:rPr>
          <w:rFonts w:hint="eastAsia"/>
        </w:rPr>
        <w:t>道：“我只是担心纤纤</w:t>
      </w:r>
      <w:r w:rsidR="00A30344">
        <w:rPr>
          <w:rFonts w:hint="eastAsia"/>
        </w:rPr>
        <w:t>，所以过来看看</w:t>
      </w:r>
      <w:r w:rsidR="008C4A35">
        <w:rPr>
          <w:rFonts w:hint="eastAsia"/>
        </w:rPr>
        <w:t>。”</w:t>
      </w:r>
    </w:p>
    <w:p w14:paraId="3183A639" w14:textId="77777777" w:rsidR="00171F9B" w:rsidRPr="00C7372C" w:rsidRDefault="00BD326C" w:rsidP="00C73129">
      <w:r>
        <w:rPr>
          <w:rFonts w:hint="eastAsia"/>
        </w:rPr>
        <w:t>“终究还是对我不放心。”</w:t>
      </w:r>
    </w:p>
    <w:p w14:paraId="228C9613" w14:textId="77777777" w:rsidR="00C73129" w:rsidRDefault="00A97E2C" w:rsidP="00C73129">
      <w:r>
        <w:rPr>
          <w:rFonts w:hint="eastAsia"/>
        </w:rPr>
        <w:t>陆三阴觉得头上的灯有些歪了，伸手扶正了它。</w:t>
      </w:r>
    </w:p>
    <w:p w14:paraId="066627AE" w14:textId="77777777" w:rsidR="00A97E2C" w:rsidRDefault="004169F9" w:rsidP="00C73129">
      <w:r>
        <w:rPr>
          <w:rFonts w:hint="eastAsia"/>
        </w:rPr>
        <w:t>柴桑看着他扶灯的动作，感觉有些别扭，总觉得有什么地方怪怪的，但具体是哪里，他又说不上来。</w:t>
      </w:r>
    </w:p>
    <w:p w14:paraId="180CEA59" w14:textId="77777777" w:rsidR="004169F9" w:rsidRDefault="004F0B41" w:rsidP="00C73129">
      <w:r>
        <w:rPr>
          <w:rFonts w:hint="eastAsia"/>
        </w:rPr>
        <w:t>他看着陆三阴的背影说道：</w:t>
      </w:r>
      <w:r w:rsidR="00B428DB">
        <w:rPr>
          <w:rFonts w:hint="eastAsia"/>
        </w:rPr>
        <w:t>“我一直觉得，在这几</w:t>
      </w:r>
      <w:r w:rsidR="004169F9">
        <w:rPr>
          <w:rFonts w:hint="eastAsia"/>
        </w:rPr>
        <w:t>人这中，我们仨又算是比较特殊的存在。”</w:t>
      </w:r>
    </w:p>
    <w:p w14:paraId="42870B49" w14:textId="77777777" w:rsidR="004F0B41" w:rsidRPr="004169F9" w:rsidRDefault="00DF4EFD" w:rsidP="00C73129">
      <w:r>
        <w:rPr>
          <w:rFonts w:hint="eastAsia"/>
        </w:rPr>
        <w:t>陆三阴淡漠地笑道：</w:t>
      </w:r>
      <w:r w:rsidR="005879CB">
        <w:rPr>
          <w:rFonts w:hint="eastAsia"/>
        </w:rPr>
        <w:t>“后来你发现，这其实只是一种错觉，一种源自于纤纤的错觉。”</w:t>
      </w:r>
    </w:p>
    <w:p w14:paraId="51C8B6C7" w14:textId="77777777" w:rsidR="00A97E2C" w:rsidRDefault="0030219A" w:rsidP="00C73129">
      <w:r>
        <w:rPr>
          <w:rFonts w:hint="eastAsia"/>
        </w:rPr>
        <w:t>柴桑点了点头，这确实是源自于纤纤的错觉，虽然纤纤觉得他们不能缺了陆三阴，所以他也觉得不能缺了陆三阴。</w:t>
      </w:r>
    </w:p>
    <w:p w14:paraId="1C18C02B" w14:textId="77777777" w:rsidR="00482A5E" w:rsidRDefault="00482A5E" w:rsidP="00C73129">
      <w:r>
        <w:rPr>
          <w:rFonts w:hint="eastAsia"/>
        </w:rPr>
        <w:t>但是现在他明白了，</w:t>
      </w:r>
      <w:r w:rsidR="00AD6F6B">
        <w:rPr>
          <w:rFonts w:hint="eastAsia"/>
        </w:rPr>
        <w:t>事</w:t>
      </w:r>
      <w:r w:rsidR="00C82382">
        <w:rPr>
          <w:rFonts w:hint="eastAsia"/>
        </w:rPr>
        <w:t>情并不是这样，因为他对陆三阴挥起刀时，是真的想杀了陆三阴。</w:t>
      </w:r>
    </w:p>
    <w:p w14:paraId="7C90FD38" w14:textId="77777777" w:rsidR="0026076A" w:rsidRDefault="004B169E" w:rsidP="00C73129">
      <w:r>
        <w:rPr>
          <w:rFonts w:hint="eastAsia"/>
        </w:rPr>
        <w:t>“事实上，你对纤纤也并没有到我</w:t>
      </w:r>
      <w:r w:rsidR="0026076A">
        <w:rPr>
          <w:rFonts w:hint="eastAsia"/>
        </w:rPr>
        <w:t>所想的那种地步，否则你也不可能凭空消失了三年。”</w:t>
      </w:r>
    </w:p>
    <w:p w14:paraId="614F581C" w14:textId="77777777" w:rsidR="00BF5312" w:rsidRDefault="0026076A" w:rsidP="00C73129">
      <w:r>
        <w:rPr>
          <w:rFonts w:hint="eastAsia"/>
        </w:rPr>
        <w:t>陆三阴</w:t>
      </w:r>
      <w:r w:rsidR="00E37459">
        <w:rPr>
          <w:rFonts w:hint="eastAsia"/>
        </w:rPr>
        <w:t>微嘲似的笑了笑，然后问道：“</w:t>
      </w:r>
      <w:r w:rsidR="00807445">
        <w:rPr>
          <w:rFonts w:hint="eastAsia"/>
        </w:rPr>
        <w:t>所以你不再信任我，还是从不曾信任我？</w:t>
      </w:r>
      <w:r w:rsidR="00E37459">
        <w:rPr>
          <w:rFonts w:hint="eastAsia"/>
        </w:rPr>
        <w:t>”</w:t>
      </w:r>
    </w:p>
    <w:p w14:paraId="3BF4134C" w14:textId="77777777" w:rsidR="00E37459" w:rsidRDefault="00807445" w:rsidP="00C73129">
      <w:r>
        <w:rPr>
          <w:rFonts w:hint="eastAsia"/>
        </w:rPr>
        <w:t>柴桑</w:t>
      </w:r>
      <w:r w:rsidR="00E37459">
        <w:rPr>
          <w:rFonts w:hint="eastAsia"/>
        </w:rPr>
        <w:t>说道：“</w:t>
      </w:r>
      <w:r>
        <w:rPr>
          <w:rFonts w:hint="eastAsia"/>
        </w:rPr>
        <w:t>我们</w:t>
      </w:r>
      <w:r w:rsidR="005517CF">
        <w:rPr>
          <w:rFonts w:hint="eastAsia"/>
        </w:rPr>
        <w:t>都是有</w:t>
      </w:r>
      <w:r w:rsidR="00565640">
        <w:rPr>
          <w:rFonts w:hint="eastAsia"/>
        </w:rPr>
        <w:t>取舍的人，</w:t>
      </w:r>
      <w:r w:rsidR="009D17D8">
        <w:rPr>
          <w:rFonts w:hint="eastAsia"/>
        </w:rPr>
        <w:t>以前你不会舍弃纤纤，但现在不同了</w:t>
      </w:r>
      <w:r>
        <w:rPr>
          <w:rFonts w:hint="eastAsia"/>
        </w:rPr>
        <w:t>。</w:t>
      </w:r>
      <w:r w:rsidR="00E37459">
        <w:rPr>
          <w:rFonts w:hint="eastAsia"/>
        </w:rPr>
        <w:t>”</w:t>
      </w:r>
    </w:p>
    <w:p w14:paraId="1D951E62" w14:textId="77777777" w:rsidR="00E37459" w:rsidRDefault="00476DB1" w:rsidP="00C73129">
      <w:r>
        <w:rPr>
          <w:rFonts w:hint="eastAsia"/>
        </w:rPr>
        <w:t>陆三阴</w:t>
      </w:r>
      <w:r w:rsidR="00DC4F99">
        <w:rPr>
          <w:rFonts w:hint="eastAsia"/>
        </w:rPr>
        <w:t>转过身来，</w:t>
      </w:r>
      <w:r>
        <w:rPr>
          <w:rFonts w:hint="eastAsia"/>
        </w:rPr>
        <w:t>问道：“那现在</w:t>
      </w:r>
      <w:r w:rsidR="00DA5DAB">
        <w:rPr>
          <w:rFonts w:hint="eastAsia"/>
        </w:rPr>
        <w:t>和以前有什么不同了</w:t>
      </w:r>
      <w:r>
        <w:rPr>
          <w:rFonts w:hint="eastAsia"/>
        </w:rPr>
        <w:t>？”</w:t>
      </w:r>
    </w:p>
    <w:p w14:paraId="7CBB4BEC" w14:textId="77777777" w:rsidR="00476DB1" w:rsidRDefault="00476DB1" w:rsidP="00C73129">
      <w:r>
        <w:rPr>
          <w:rFonts w:hint="eastAsia"/>
        </w:rPr>
        <w:t>“</w:t>
      </w:r>
      <w:r w:rsidR="0031376B">
        <w:rPr>
          <w:rFonts w:hint="eastAsia"/>
        </w:rPr>
        <w:t>现在的</w:t>
      </w:r>
      <w:r>
        <w:rPr>
          <w:rFonts w:hint="eastAsia"/>
        </w:rPr>
        <w:t>你</w:t>
      </w:r>
      <w:r w:rsidR="00565640">
        <w:rPr>
          <w:rFonts w:hint="eastAsia"/>
        </w:rPr>
        <w:t>，</w:t>
      </w:r>
      <w:r>
        <w:rPr>
          <w:rFonts w:hint="eastAsia"/>
        </w:rPr>
        <w:t>丢了剑心。”</w:t>
      </w:r>
    </w:p>
    <w:p w14:paraId="385C9106" w14:textId="77777777" w:rsidR="00A2307D" w:rsidRPr="00BF5312" w:rsidRDefault="00B069DE" w:rsidP="00C73129">
      <w:r>
        <w:rPr>
          <w:rFonts w:hint="eastAsia"/>
        </w:rPr>
        <w:t>柴桑没有说话，换作以前，虽然在重伤的情况下，他也不可能轻取陆三阴，但现在却能一招制敌，不是因为他更强了</w:t>
      </w:r>
      <w:r w:rsidR="007E74E7">
        <w:rPr>
          <w:rFonts w:hint="eastAsia"/>
        </w:rPr>
        <w:t>，而是他丢了剑心。</w:t>
      </w:r>
    </w:p>
    <w:p w14:paraId="5234696C" w14:textId="77777777" w:rsidR="005879CB" w:rsidRDefault="00DC4F99" w:rsidP="00C73129">
      <w:r>
        <w:rPr>
          <w:rFonts w:hint="eastAsia"/>
        </w:rPr>
        <w:t>剑者没有了剑心，出招便不再果决，便会出现破绽。</w:t>
      </w:r>
    </w:p>
    <w:p w14:paraId="3FBD30B2" w14:textId="77777777" w:rsidR="00DC4F99" w:rsidRDefault="00DC4F99" w:rsidP="00C73129">
      <w:r>
        <w:rPr>
          <w:rFonts w:hint="eastAsia"/>
        </w:rPr>
        <w:t>柴桑看着陆三阴的眼睛说道：“</w:t>
      </w:r>
      <w:r w:rsidR="00BB655C">
        <w:rPr>
          <w:rFonts w:hint="eastAsia"/>
        </w:rPr>
        <w:t>你是一个重情义的</w:t>
      </w:r>
      <w:r w:rsidR="001042E9">
        <w:rPr>
          <w:rFonts w:hint="eastAsia"/>
        </w:rPr>
        <w:t>人，但你也是一个急于找回剑心的人，当情义与剑心冲突时，就是取舍的时候。</w:t>
      </w:r>
      <w:r>
        <w:rPr>
          <w:rFonts w:hint="eastAsia"/>
        </w:rPr>
        <w:t>”</w:t>
      </w:r>
    </w:p>
    <w:p w14:paraId="5801FC0C" w14:textId="77777777" w:rsidR="00BE6A7F" w:rsidRDefault="009B49EC" w:rsidP="00C73129">
      <w:r>
        <w:rPr>
          <w:rFonts w:hint="eastAsia"/>
        </w:rPr>
        <w:t>“原来如此。”</w:t>
      </w:r>
      <w:r w:rsidR="00BE6A7F">
        <w:rPr>
          <w:rFonts w:hint="eastAsia"/>
        </w:rPr>
        <w:t>陆三阴</w:t>
      </w:r>
      <w:r w:rsidR="00F90293">
        <w:rPr>
          <w:rFonts w:hint="eastAsia"/>
        </w:rPr>
        <w:t>终于明白了，</w:t>
      </w:r>
      <w:r w:rsidR="003035E3">
        <w:rPr>
          <w:rFonts w:hint="eastAsia"/>
        </w:rPr>
        <w:t>止戈山上有传说中的禁忌</w:t>
      </w:r>
      <w:r w:rsidR="00627485">
        <w:rPr>
          <w:rFonts w:hint="eastAsia"/>
        </w:rPr>
        <w:t>剑阵，</w:t>
      </w:r>
      <w:r w:rsidR="00356720">
        <w:rPr>
          <w:rFonts w:hint="eastAsia"/>
        </w:rPr>
        <w:t>止戈山上同样有情义相交的西门纤纤，当两者冲突时</w:t>
      </w:r>
      <w:r w:rsidR="00DD1204">
        <w:rPr>
          <w:rFonts w:hint="eastAsia"/>
        </w:rPr>
        <w:t>，他</w:t>
      </w:r>
      <w:r w:rsidR="000A2383">
        <w:rPr>
          <w:rFonts w:hint="eastAsia"/>
        </w:rPr>
        <w:t>会怎么取舍，这就柴桑想杀他的原因。</w:t>
      </w:r>
    </w:p>
    <w:p w14:paraId="5F2F3AF7" w14:textId="77777777" w:rsidR="008E3B09" w:rsidRDefault="008E3B09" w:rsidP="00C73129">
      <w:r>
        <w:rPr>
          <w:rFonts w:hint="eastAsia"/>
        </w:rPr>
        <w:t>“陆三阴，请招了。”</w:t>
      </w:r>
    </w:p>
    <w:p w14:paraId="31F5F112" w14:textId="77777777" w:rsidR="003B68C2" w:rsidRDefault="00773994" w:rsidP="00C73129">
      <w:r>
        <w:rPr>
          <w:rFonts w:hint="eastAsia"/>
        </w:rPr>
        <w:t>剑胎再次出现在</w:t>
      </w:r>
      <w:r w:rsidR="004542EB">
        <w:rPr>
          <w:rFonts w:hint="eastAsia"/>
        </w:rPr>
        <w:t>他的手上，柴桑的刀也已经抬起，沉默着的两人静待生死一击。</w:t>
      </w:r>
    </w:p>
    <w:p w14:paraId="432E0320" w14:textId="77777777" w:rsidR="00F95D11" w:rsidRDefault="00D01155" w:rsidP="00C73129">
      <w:r>
        <w:rPr>
          <w:rFonts w:hint="eastAsia"/>
        </w:rPr>
        <w:t>晨</w:t>
      </w:r>
      <w:r w:rsidR="00F95D11">
        <w:rPr>
          <w:rFonts w:hint="eastAsia"/>
        </w:rPr>
        <w:t>风骤然吹</w:t>
      </w:r>
      <w:r>
        <w:rPr>
          <w:rFonts w:hint="eastAsia"/>
        </w:rPr>
        <w:t>起</w:t>
      </w:r>
      <w:r w:rsidR="00F95D11">
        <w:rPr>
          <w:rFonts w:hint="eastAsia"/>
        </w:rPr>
        <w:t>，桐叶纷纷落。</w:t>
      </w:r>
    </w:p>
    <w:p w14:paraId="573AB652" w14:textId="77777777" w:rsidR="00D01155" w:rsidRDefault="00D01155" w:rsidP="00C73129">
      <w:r>
        <w:rPr>
          <w:rFonts w:hint="eastAsia"/>
        </w:rPr>
        <w:t>刀如断树，剑起青萍，刀剑交击间，落叶被撕碎，树上的梧桐灯从火苗处被截成两断，一边还挂在树上，另一边已经落了下来。</w:t>
      </w:r>
    </w:p>
    <w:p w14:paraId="02713D83" w14:textId="77777777" w:rsidR="005879CB" w:rsidRDefault="007405BF" w:rsidP="00C73129">
      <w:r>
        <w:rPr>
          <w:rFonts w:hint="eastAsia"/>
        </w:rPr>
        <w:t>陆三阴如一只断纸的风筝，横飞数丈，落入青思池中</w:t>
      </w:r>
      <w:r w:rsidR="00B21C20">
        <w:rPr>
          <w:rFonts w:hint="eastAsia"/>
        </w:rPr>
        <w:t>，摇碎了一池秋水，惊起无数水花</w:t>
      </w:r>
      <w:r>
        <w:rPr>
          <w:rFonts w:hint="eastAsia"/>
        </w:rPr>
        <w:t>。</w:t>
      </w:r>
    </w:p>
    <w:p w14:paraId="4D517646" w14:textId="77777777" w:rsidR="00B7637D" w:rsidRDefault="00B21C20" w:rsidP="00C73129">
      <w:r>
        <w:rPr>
          <w:rFonts w:hint="eastAsia"/>
        </w:rPr>
        <w:t>无数泡沫如火花般绽放，</w:t>
      </w:r>
      <w:r w:rsidR="00B7637D">
        <w:rPr>
          <w:rFonts w:hint="eastAsia"/>
        </w:rPr>
        <w:t>然后上浮，与之相反，陆三阴却沉了下去。</w:t>
      </w:r>
    </w:p>
    <w:p w14:paraId="4933314D" w14:textId="77777777" w:rsidR="00B7637D" w:rsidRPr="00B7637D" w:rsidRDefault="00B7637D" w:rsidP="00C73129">
      <w:r>
        <w:rPr>
          <w:rFonts w:hint="eastAsia"/>
        </w:rPr>
        <w:t>透着泡沫间朦胧交错的光线，远天的晨星在他的眼中一颗一颗消失了。</w:t>
      </w:r>
    </w:p>
    <w:p w14:paraId="4BF72798" w14:textId="77777777" w:rsidR="00B91948" w:rsidRDefault="00781DBC" w:rsidP="00C73129">
      <w:r>
        <w:rPr>
          <w:rFonts w:hint="eastAsia"/>
        </w:rPr>
        <w:t>池</w:t>
      </w:r>
      <w:r w:rsidR="00B91948">
        <w:rPr>
          <w:rFonts w:hint="eastAsia"/>
        </w:rPr>
        <w:t>中有一把断剑，西门纤纤的剑。</w:t>
      </w:r>
    </w:p>
    <w:p w14:paraId="63B6DD24" w14:textId="77777777" w:rsidR="00B91948" w:rsidRDefault="00B91948" w:rsidP="00C73129">
      <w:r>
        <w:rPr>
          <w:rFonts w:hint="eastAsia"/>
        </w:rPr>
        <w:t>这是陆三阴送给西门纤纤的，当日与西门缜对剑之后，那口剑断成了两截，一截被甩入湖中，西门纤纤没有来得近捞上来，西门缜便去死了，然后便没有时间捞。</w:t>
      </w:r>
    </w:p>
    <w:p w14:paraId="794E8FA2" w14:textId="77777777" w:rsidR="00B91948" w:rsidRDefault="00B91948" w:rsidP="00C73129">
      <w:r>
        <w:rPr>
          <w:rFonts w:hint="eastAsia"/>
        </w:rPr>
        <w:t>之后，西门纤纤用剩下的半截剑打败了李占山与农应群，半截剑又断了半截。</w:t>
      </w:r>
    </w:p>
    <w:p w14:paraId="55E926B9" w14:textId="77777777" w:rsidR="00B91948" w:rsidRDefault="00B91948" w:rsidP="00C73129">
      <w:r>
        <w:rPr>
          <w:rFonts w:hint="eastAsia"/>
        </w:rPr>
        <w:t>再然后，西门纤纤便把这口剑，沉入了青思湖中。</w:t>
      </w:r>
    </w:p>
    <w:p w14:paraId="6C7F5E32" w14:textId="77777777" w:rsidR="00B91948" w:rsidRPr="00B91948" w:rsidRDefault="00B91948" w:rsidP="00C73129">
      <w:r>
        <w:rPr>
          <w:rFonts w:hint="eastAsia"/>
        </w:rPr>
        <w:t>现在就是这口剑，贯穿了陆三阴的身体。</w:t>
      </w:r>
    </w:p>
    <w:p w14:paraId="6D4D9FF1" w14:textId="77777777" w:rsidR="00C73129" w:rsidRDefault="00C73129" w:rsidP="00C73129">
      <w:r>
        <w:rPr>
          <w:rFonts w:hint="eastAsia"/>
        </w:rPr>
        <w:t>黑夜再久，终究会过去。</w:t>
      </w:r>
    </w:p>
    <w:p w14:paraId="55FDE373" w14:textId="77777777" w:rsidR="00C73129" w:rsidRDefault="00C73129" w:rsidP="00C73129">
      <w:r>
        <w:rPr>
          <w:rFonts w:hint="eastAsia"/>
        </w:rPr>
        <w:t>朝阳破拂，晨光照着雾气，一片朦胧。</w:t>
      </w:r>
    </w:p>
    <w:p w14:paraId="080B9935" w14:textId="77777777" w:rsidR="00C73129" w:rsidRDefault="00C73129" w:rsidP="00C73129">
      <w:r>
        <w:rPr>
          <w:rFonts w:hint="eastAsia"/>
        </w:rPr>
        <w:t>只是有人再也看不到</w:t>
      </w:r>
      <w:r w:rsidR="00803E53">
        <w:rPr>
          <w:rFonts w:hint="eastAsia"/>
        </w:rPr>
        <w:t>这样的</w:t>
      </w:r>
      <w:r>
        <w:rPr>
          <w:rFonts w:hint="eastAsia"/>
        </w:rPr>
        <w:t>朝阳。</w:t>
      </w:r>
    </w:p>
    <w:p w14:paraId="40014558" w14:textId="77777777" w:rsidR="00C73129" w:rsidRPr="00C73129" w:rsidRDefault="00C73129" w:rsidP="00C73129"/>
    <w:p w14:paraId="0BCE1890" w14:textId="77777777" w:rsidR="001502E1" w:rsidRDefault="006F49F0" w:rsidP="00C73129">
      <w:pPr>
        <w:pStyle w:val="3"/>
      </w:pPr>
      <w:r>
        <w:rPr>
          <w:rFonts w:hint="eastAsia"/>
        </w:rPr>
        <w:lastRenderedPageBreak/>
        <w:t>第七</w:t>
      </w:r>
      <w:r w:rsidR="003758E5">
        <w:rPr>
          <w:rFonts w:hint="eastAsia"/>
        </w:rPr>
        <w:t>十</w:t>
      </w:r>
      <w:r w:rsidR="00A718B6">
        <w:rPr>
          <w:rFonts w:hint="eastAsia"/>
        </w:rPr>
        <w:t>三</w:t>
      </w:r>
      <w:r w:rsidR="003758E5">
        <w:rPr>
          <w:rFonts w:hint="eastAsia"/>
        </w:rPr>
        <w:t>章</w:t>
      </w:r>
      <w:r w:rsidR="00AB6576">
        <w:rPr>
          <w:rFonts w:hint="eastAsia"/>
        </w:rPr>
        <w:t>青衫往逝</w:t>
      </w:r>
    </w:p>
    <w:p w14:paraId="7C910CBF" w14:textId="77777777" w:rsidR="00B24D14" w:rsidRDefault="00B24D14" w:rsidP="00B24D14">
      <w:r>
        <w:rPr>
          <w:rFonts w:hint="eastAsia"/>
        </w:rPr>
        <w:t>东方的天际出现了一抹曙光，黑夜如潮水般退去，晨光来到了人间。</w:t>
      </w:r>
    </w:p>
    <w:p w14:paraId="63A303AE" w14:textId="77777777" w:rsidR="00B24D14" w:rsidRDefault="00B24D14" w:rsidP="00B24D14">
      <w:r>
        <w:rPr>
          <w:rFonts w:hint="eastAsia"/>
        </w:rPr>
        <w:t>朝阳露出一角，晨光被水气驱散折射，最终落入秋池的时候，池中一片殷红。</w:t>
      </w:r>
    </w:p>
    <w:p w14:paraId="7FD113A2" w14:textId="77777777" w:rsidR="00B24D14" w:rsidRDefault="00B24D14" w:rsidP="00B24D14">
      <w:r>
        <w:rPr>
          <w:rFonts w:hint="eastAsia"/>
        </w:rPr>
        <w:t>这片殷红，有的是晨色，有的是红色。</w:t>
      </w:r>
    </w:p>
    <w:p w14:paraId="12EB1D7F" w14:textId="77777777" w:rsidR="00B24D14" w:rsidRDefault="00B24D14" w:rsidP="00B24D14">
      <w:r>
        <w:rPr>
          <w:rFonts w:hint="eastAsia"/>
        </w:rPr>
        <w:t>千落赶到的时候，陆三阴正好浮了上来。</w:t>
      </w:r>
    </w:p>
    <w:p w14:paraId="60D75D7D" w14:textId="77777777" w:rsidR="00B24D14" w:rsidRDefault="00B24D14" w:rsidP="00B24D14">
      <w:r>
        <w:rPr>
          <w:rFonts w:hint="eastAsia"/>
        </w:rPr>
        <w:t>千落看着那个方向沉默了片刻时间，也不知是否看到了。</w:t>
      </w:r>
    </w:p>
    <w:p w14:paraId="412A61C5" w14:textId="77777777" w:rsidR="00B24D14" w:rsidRDefault="00B24D14" w:rsidP="00B24D14">
      <w:r>
        <w:rPr>
          <w:rFonts w:hint="eastAsia"/>
        </w:rPr>
        <w:t>只是在那段时间里，她的眼里浮现无数情绪。</w:t>
      </w:r>
    </w:p>
    <w:p w14:paraId="11F5A8D9" w14:textId="77777777" w:rsidR="00B24D14" w:rsidRDefault="00B24D14" w:rsidP="00B24D14">
      <w:r>
        <w:rPr>
          <w:rFonts w:hint="eastAsia"/>
        </w:rPr>
        <w:t>一紫一黄两道彩绫从她左右两只袖子飞出，卷入了陆三阴，陆三阴倏然飞起，落入她的怀中。</w:t>
      </w:r>
    </w:p>
    <w:p w14:paraId="185B3DFD" w14:textId="77777777" w:rsidR="00B24D14" w:rsidRDefault="00B24D14" w:rsidP="00B24D14">
      <w:r>
        <w:rPr>
          <w:rFonts w:hint="eastAsia"/>
        </w:rPr>
        <w:t>血与水从陆三阴身上滴落，染红了她紫衣的宫裙，她屈身下蹲，将陆三阴放到了地上。</w:t>
      </w:r>
    </w:p>
    <w:p w14:paraId="7F65CC60" w14:textId="77777777" w:rsidR="00B24D14" w:rsidRDefault="00B24D14" w:rsidP="00B24D14">
      <w:r>
        <w:rPr>
          <w:rFonts w:hint="eastAsia"/>
        </w:rPr>
        <w:t>千落轻抚着陆三阴已经冰冷的面容，眼中出现一抹寂寥的情绪。</w:t>
      </w:r>
    </w:p>
    <w:p w14:paraId="7F5E8B49" w14:textId="77777777" w:rsidR="00B24D14" w:rsidRDefault="00B24D14" w:rsidP="00B24D14">
      <w:r>
        <w:rPr>
          <w:rFonts w:hint="eastAsia"/>
        </w:rPr>
        <w:t>“你终究，还是太乱来了。”</w:t>
      </w:r>
    </w:p>
    <w:p w14:paraId="69127F01" w14:textId="77777777" w:rsidR="00B24D14" w:rsidRDefault="00B24D14" w:rsidP="00B24D14">
      <w:r>
        <w:rPr>
          <w:rFonts w:hint="eastAsia"/>
        </w:rPr>
        <w:t>被染湿的半只衣袖，滴下水滴，落回他的脸上，然后被她轻轻抹去。</w:t>
      </w:r>
    </w:p>
    <w:p w14:paraId="059F4393" w14:textId="77777777" w:rsidR="00B24D14" w:rsidRDefault="00B24D14" w:rsidP="00B24D14">
      <w:r>
        <w:rPr>
          <w:rFonts w:hint="eastAsia"/>
        </w:rPr>
        <w:t>柴桑看着她有些悲伤的样子，想说些什么，却又不知道说些什么。</w:t>
      </w:r>
    </w:p>
    <w:p w14:paraId="49F01BB2" w14:textId="77777777" w:rsidR="00B24D14" w:rsidRDefault="00B24D14" w:rsidP="00B24D14">
      <w:r>
        <w:rPr>
          <w:rFonts w:hint="eastAsia"/>
        </w:rPr>
        <w:t>忽然有风起，池畔的梧桐沙沙而响。</w:t>
      </w:r>
    </w:p>
    <w:p w14:paraId="1B634579" w14:textId="77777777" w:rsidR="00B24D14" w:rsidRDefault="00B24D14" w:rsidP="00B24D14">
      <w:r>
        <w:rPr>
          <w:rFonts w:hint="eastAsia"/>
        </w:rPr>
        <w:t>千落听到风声，恍过神来，说道：“先离开这里吧，否则青思阁的人回来，又说不清了。”</w:t>
      </w:r>
    </w:p>
    <w:p w14:paraId="4A6CE336" w14:textId="77777777" w:rsidR="00B24D14" w:rsidRDefault="00B24D14" w:rsidP="00B24D14">
      <w:r>
        <w:rPr>
          <w:rFonts w:hint="eastAsia"/>
        </w:rPr>
        <w:t>柴桑点点头，背着陆三阴的尸体与千落一起离开了青思阁。</w:t>
      </w:r>
    </w:p>
    <w:p w14:paraId="4E55678E" w14:textId="77777777" w:rsidR="00B24D14" w:rsidRDefault="00B24D14" w:rsidP="00B24D14">
      <w:r>
        <w:rPr>
          <w:rFonts w:hint="eastAsia"/>
        </w:rPr>
        <w:t>青云十三阶下，停着韩大小姐的马车。</w:t>
      </w:r>
    </w:p>
    <w:p w14:paraId="3D72A3BA" w14:textId="77777777" w:rsidR="00B24D14" w:rsidRDefault="00B24D14" w:rsidP="00B24D14">
      <w:r>
        <w:rPr>
          <w:rFonts w:hint="eastAsia"/>
        </w:rPr>
        <w:t>韩大小姐青云十三阶来往踱步，不时抬眼朝上望望，脸上写满了着急与担忧的情绪。</w:t>
      </w:r>
    </w:p>
    <w:p w14:paraId="71FFFB0C" w14:textId="77777777" w:rsidR="00B24D14" w:rsidRDefault="00B24D14" w:rsidP="00B24D14">
      <w:r>
        <w:rPr>
          <w:rFonts w:hint="eastAsia"/>
        </w:rPr>
        <w:t>认识这群家伙非是一日，这些人的脾性如何，她十分了解，柴桑与陆三阴皆是认定了事情绝不言退的人，这两人一旦动起手来，善了是不可能的。</w:t>
      </w:r>
    </w:p>
    <w:p w14:paraId="044EEB75" w14:textId="77777777" w:rsidR="00B24D14" w:rsidRDefault="00B24D14" w:rsidP="00B24D14">
      <w:r>
        <w:rPr>
          <w:rFonts w:hint="eastAsia"/>
        </w:rPr>
        <w:t>这时候，千落从青云十三阶走了下来，柴桑背着陆三阴走在后面。</w:t>
      </w:r>
    </w:p>
    <w:p w14:paraId="62AB90CA" w14:textId="77777777" w:rsidR="00B24D14" w:rsidRDefault="00B24D14" w:rsidP="00B24D14">
      <w:r>
        <w:rPr>
          <w:rFonts w:hint="eastAsia"/>
        </w:rPr>
        <w:t>“他怎么样了？”</w:t>
      </w:r>
    </w:p>
    <w:p w14:paraId="6ADE7271" w14:textId="77777777" w:rsidR="00B24D14" w:rsidRDefault="00B24D14" w:rsidP="00B24D14">
      <w:r>
        <w:rPr>
          <w:rFonts w:hint="eastAsia"/>
        </w:rPr>
        <w:t>韩大小姐看着这画面大惊失色，小步冲上去。</w:t>
      </w:r>
    </w:p>
    <w:p w14:paraId="72D949D1" w14:textId="77777777" w:rsidR="00B24D14" w:rsidRDefault="00B24D14" w:rsidP="00B24D14">
      <w:r>
        <w:rPr>
          <w:rFonts w:hint="eastAsia"/>
        </w:rPr>
        <w:t>柴桑什么也没有说，轻轻把陆三阴放到了地上。</w:t>
      </w:r>
    </w:p>
    <w:p w14:paraId="14F1BF01" w14:textId="77777777" w:rsidR="00B24D14" w:rsidRDefault="00B24D14" w:rsidP="00B24D14">
      <w:r>
        <w:rPr>
          <w:rFonts w:hint="eastAsia"/>
        </w:rPr>
        <w:t>韩大小姐低着探了探他的鼻息，全无气息，她拧着眉，又摸了摸他的脖子，毫无温度。</w:t>
      </w:r>
    </w:p>
    <w:p w14:paraId="19394861" w14:textId="77777777" w:rsidR="00B24D14" w:rsidRDefault="00B24D14" w:rsidP="00B24D14">
      <w:r>
        <w:rPr>
          <w:rFonts w:hint="eastAsia"/>
        </w:rPr>
        <w:t>她心头一凉，不能接受这个事实，瘫坐在地上，愣了片刻，抬头望着千落与柴桑，问道：“怎么会这样？”</w:t>
      </w:r>
    </w:p>
    <w:p w14:paraId="459A81DC" w14:textId="77777777" w:rsidR="00B24D14" w:rsidRDefault="00B24D14" w:rsidP="00B24D14">
      <w:r>
        <w:rPr>
          <w:rFonts w:hint="eastAsia"/>
        </w:rPr>
        <w:t>柴桑哑然失笑，看向千落。</w:t>
      </w:r>
    </w:p>
    <w:p w14:paraId="5374BFD8" w14:textId="77777777" w:rsidR="00B24D14" w:rsidRDefault="00B24D14" w:rsidP="00B24D14">
      <w:r>
        <w:rPr>
          <w:rFonts w:hint="eastAsia"/>
        </w:rPr>
        <w:t>千落的脸上没有情绪波动，平静说道：“这件事，我会负责的。”</w:t>
      </w:r>
    </w:p>
    <w:p w14:paraId="40F0A307" w14:textId="77777777" w:rsidR="00B24D14" w:rsidRDefault="00B24D14" w:rsidP="00B24D14">
      <w:r>
        <w:rPr>
          <w:rFonts w:hint="eastAsia"/>
        </w:rPr>
        <w:t>韩大小姐却似没听到一般，拽着他的身体叫道：“你起来啊，陆三阴，三年前你欠我的钱还没还呢，你起来啊……”</w:t>
      </w:r>
    </w:p>
    <w:p w14:paraId="6AAB0A0C" w14:textId="77777777" w:rsidR="00B24D14" w:rsidRDefault="00B24D14" w:rsidP="00B24D14">
      <w:r>
        <w:rPr>
          <w:rFonts w:hint="eastAsia"/>
        </w:rPr>
        <w:t>或是因为声音太大的缘故，车内昏迷的宁溪转醒过来。</w:t>
      </w:r>
    </w:p>
    <w:p w14:paraId="3EAD6BA4" w14:textId="77777777" w:rsidR="00B24D14" w:rsidRDefault="00B24D14" w:rsidP="00B24D14">
      <w:r>
        <w:rPr>
          <w:rFonts w:hint="eastAsia"/>
        </w:rPr>
        <w:t>当她睁开朦胧的眼，看到自己躺在车内，摸了摸头，意识有些模糊。</w:t>
      </w:r>
    </w:p>
    <w:p w14:paraId="1E074108" w14:textId="77777777" w:rsidR="00B24D14" w:rsidRDefault="00B24D14" w:rsidP="00B24D14">
      <w:r>
        <w:rPr>
          <w:rFonts w:hint="eastAsia"/>
        </w:rPr>
        <w:t>她大概记得昨夜自己伤重，走回单身客栈途中再逢一夜风雨围杀，在她昏倒之前，看到了一辆挂着宫灯的马车。</w:t>
      </w:r>
    </w:p>
    <w:p w14:paraId="17568A34" w14:textId="77777777" w:rsidR="00B24D14" w:rsidRDefault="00B24D14" w:rsidP="00B24D14">
      <w:r>
        <w:rPr>
          <w:rFonts w:hint="eastAsia"/>
        </w:rPr>
        <w:t>韩大小姐的叫喊声清晰的传入耳中，宁溪拍拍脑袋，掀开了车帘，看到了千落，看到了韩大小姐，以及躺在地上一身血染的陆三阴……</w:t>
      </w:r>
    </w:p>
    <w:p w14:paraId="6E00AC81" w14:textId="77777777" w:rsidR="00B24D14" w:rsidRDefault="00B24D14" w:rsidP="00B24D14">
      <w:r>
        <w:rPr>
          <w:rFonts w:hint="eastAsia"/>
        </w:rPr>
        <w:t>“陆三……”</w:t>
      </w:r>
    </w:p>
    <w:p w14:paraId="2AE6B2DF" w14:textId="77777777" w:rsidR="00B24D14" w:rsidRDefault="00B24D14" w:rsidP="00B24D14">
      <w:r>
        <w:rPr>
          <w:rFonts w:hint="eastAsia"/>
        </w:rPr>
        <w:t>宁溪挣扎着从车上溜下来，跑到陆三阴旁边跪倒在地，于是开始查看他的伤势。</w:t>
      </w:r>
    </w:p>
    <w:p w14:paraId="6F68DEF7" w14:textId="77777777" w:rsidR="00B24D14" w:rsidRDefault="00B24D14" w:rsidP="00B24D14">
      <w:r>
        <w:rPr>
          <w:rFonts w:hint="eastAsia"/>
        </w:rPr>
        <w:t>伤势在胸口的那里，有一道深痕，此时伤口早已不再流血，身体已经冰冷。</w:t>
      </w:r>
    </w:p>
    <w:p w14:paraId="253E8E49" w14:textId="77777777" w:rsidR="00B24D14" w:rsidRDefault="00B24D14" w:rsidP="00B24D14">
      <w:r>
        <w:rPr>
          <w:rFonts w:hint="eastAsia"/>
        </w:rPr>
        <w:t>宁溪叫了几声没反应，摇了几下也没反应……</w:t>
      </w:r>
    </w:p>
    <w:p w14:paraId="6BE5575D" w14:textId="77777777" w:rsidR="00B24D14" w:rsidRDefault="00B24D14" w:rsidP="00B24D14">
      <w:r>
        <w:rPr>
          <w:rFonts w:hint="eastAsia"/>
        </w:rPr>
        <w:t>“这是怎么回事？”宁溪终于接受了这个事实，抬起头来瞪着千落。</w:t>
      </w:r>
    </w:p>
    <w:p w14:paraId="58558A9D" w14:textId="77777777" w:rsidR="00B24D14" w:rsidRDefault="00B24D14" w:rsidP="00B24D14">
      <w:r>
        <w:rPr>
          <w:rFonts w:hint="eastAsia"/>
        </w:rPr>
        <w:lastRenderedPageBreak/>
        <w:t>千落平静地简单把事实说了一遍，然后对她说了声，“抱歉，这事我会负责的。”</w:t>
      </w:r>
    </w:p>
    <w:p w14:paraId="64B37E60" w14:textId="77777777" w:rsidR="00B24D14" w:rsidRDefault="00B24D14" w:rsidP="00B24D14">
      <w:r>
        <w:rPr>
          <w:rFonts w:hint="eastAsia"/>
        </w:rPr>
        <w:t>听完这些，宁溪有种气空力尽的感觉，心中明明有万千反驳的言语，但看到千落那双连悲伤的情绪都没有的眼神，她竟然不知道该怎么去反驳，这种名为大义牺牲的东西。</w:t>
      </w:r>
    </w:p>
    <w:p w14:paraId="550424CE" w14:textId="77777777" w:rsidR="00B24D14" w:rsidRDefault="00B24D14" w:rsidP="00B24D14">
      <w:r>
        <w:rPr>
          <w:rFonts w:hint="eastAsia"/>
        </w:rPr>
        <w:t>宁溪看着千落，问道：“人都死了，你还要怎样负责？”</w:t>
      </w:r>
    </w:p>
    <w:p w14:paraId="1B04DD50" w14:textId="77777777" w:rsidR="00B24D14" w:rsidRDefault="00B24D14" w:rsidP="00B24D14">
      <w:r>
        <w:rPr>
          <w:rFonts w:hint="eastAsia"/>
        </w:rPr>
        <w:t>千落默然，纵然是她，也不知如何回答这个问题。</w:t>
      </w:r>
    </w:p>
    <w:p w14:paraId="24AAFDD0" w14:textId="77777777" w:rsidR="00B24D14" w:rsidRDefault="00B24D14" w:rsidP="00B24D14">
      <w:r>
        <w:rPr>
          <w:rFonts w:hint="eastAsia"/>
        </w:rPr>
        <w:t>宁溪忽又问道：“你可知道，他是多么的仰慕你？”</w:t>
      </w:r>
    </w:p>
    <w:p w14:paraId="4ED7CD6F" w14:textId="77777777" w:rsidR="00B24D14" w:rsidRDefault="00B24D14" w:rsidP="00B24D14">
      <w:r>
        <w:rPr>
          <w:rFonts w:hint="eastAsia"/>
        </w:rPr>
        <w:t>千落看着陆三阴，此时视力变得好些，已经可以大概看清了他的模样。</w:t>
      </w:r>
    </w:p>
    <w:p w14:paraId="47F0EFFE" w14:textId="77777777" w:rsidR="00B24D14" w:rsidRDefault="00B24D14" w:rsidP="00B24D14">
      <w:r>
        <w:rPr>
          <w:rFonts w:hint="eastAsia"/>
        </w:rPr>
        <w:t>一身青衣，腰悬竹笛，神色的落拓虽是沉郁，却犹有稚气。</w:t>
      </w:r>
    </w:p>
    <w:p w14:paraId="0133C6DB" w14:textId="77777777" w:rsidR="00B24D14" w:rsidRDefault="00B24D14" w:rsidP="00B24D14">
      <w:r>
        <w:rPr>
          <w:rFonts w:hint="eastAsia"/>
        </w:rPr>
        <w:t>这是三年来，第一次看到他的样子，时光没有太多改变他的模样，但是死亡却让他失去了渐有的颜色。</w:t>
      </w:r>
    </w:p>
    <w:p w14:paraId="3A608265" w14:textId="77777777" w:rsidR="00B24D14" w:rsidRDefault="00B24D14" w:rsidP="00B24D14">
      <w:r>
        <w:rPr>
          <w:rFonts w:hint="eastAsia"/>
        </w:rPr>
        <w:t>千落望了很久，发现除了抱歉之外，真的找不到其他好说的，于是又说了轻抱歉。</w:t>
      </w:r>
    </w:p>
    <w:p w14:paraId="2377376F" w14:textId="77777777" w:rsidR="00B24D14" w:rsidRDefault="00B24D14" w:rsidP="00B24D14">
      <w:r>
        <w:rPr>
          <w:rFonts w:hint="eastAsia"/>
        </w:rPr>
        <w:t>宁溪闻言呵了一声，脸上说不情的悲凉与讽刺。</w:t>
      </w:r>
    </w:p>
    <w:p w14:paraId="2F965AFE" w14:textId="77777777" w:rsidR="00B24D14" w:rsidRDefault="00B24D14" w:rsidP="00B24D14">
      <w:r>
        <w:rPr>
          <w:rFonts w:hint="eastAsia"/>
        </w:rPr>
        <w:t>韩大小姐看到这无话可说的场面，觉得好生凄凉，感慨说道：“以前的我们，不是这个样子的。”</w:t>
      </w:r>
    </w:p>
    <w:p w14:paraId="362D888F" w14:textId="77777777" w:rsidR="00B24D14" w:rsidRDefault="00B24D14" w:rsidP="00B24D14">
      <w:r>
        <w:rPr>
          <w:rFonts w:hint="eastAsia"/>
        </w:rPr>
        <w:t>想起以前的事情，她感觉有些好笑，又有些寒凉。</w:t>
      </w:r>
    </w:p>
    <w:p w14:paraId="0BDC97F7" w14:textId="77777777" w:rsidR="00B24D14" w:rsidRDefault="00B24D14" w:rsidP="00B24D14">
      <w:r>
        <w:rPr>
          <w:rFonts w:hint="eastAsia"/>
        </w:rPr>
        <w:t>以前的事情……</w:t>
      </w:r>
    </w:p>
    <w:p w14:paraId="28BE932F" w14:textId="77777777" w:rsidR="00B24D14" w:rsidRDefault="00B24D14" w:rsidP="00B24D14">
      <w:r>
        <w:rPr>
          <w:rFonts w:hint="eastAsia"/>
        </w:rPr>
        <w:t>宁溪突然想到了什么，于是坐起身来，抱着陆三阴的尸体背到背上。</w:t>
      </w:r>
    </w:p>
    <w:p w14:paraId="32212B3F" w14:textId="77777777" w:rsidR="00B24D14" w:rsidRDefault="00B24D14" w:rsidP="00B24D14">
      <w:r>
        <w:rPr>
          <w:rFonts w:hint="eastAsia"/>
        </w:rPr>
        <w:t>千落抬起手想去帮她，被她一个眼神瞪着，手停在了半空。</w:t>
      </w:r>
    </w:p>
    <w:p w14:paraId="3D84DA11" w14:textId="77777777" w:rsidR="00B24D14" w:rsidRDefault="00B24D14" w:rsidP="00B24D14">
      <w:r>
        <w:rPr>
          <w:rFonts w:hint="eastAsia"/>
        </w:rPr>
        <w:t>宁溪背起陆三阴转身便走，但犹豫刚醒不久，气虚体弱，走起来有些摇晃，每一步都感觉要跌倒的样子。</w:t>
      </w:r>
    </w:p>
    <w:p w14:paraId="2CAE9146" w14:textId="77777777" w:rsidR="00B24D14" w:rsidRDefault="00B24D14" w:rsidP="00B24D14">
      <w:r>
        <w:rPr>
          <w:rFonts w:hint="eastAsia"/>
        </w:rPr>
        <w:t>走出数米，宁溪突然停了下来，用一种略带嘲弄的声音问道：“千落，是什么让你的眼中连悲伤的情绪都没有的？”</w:t>
      </w:r>
    </w:p>
    <w:p w14:paraId="4007EEC4" w14:textId="77777777" w:rsidR="00B24D14" w:rsidRDefault="00B24D14" w:rsidP="00B24D14">
      <w:r>
        <w:rPr>
          <w:rFonts w:hint="eastAsia"/>
        </w:rPr>
        <w:t>千落看着她的背影，沉默了片刻，说道：“过去的事实是无法改变的，沉溺在悲伤之中，只会阻碍前行的脚步。”</w:t>
      </w:r>
    </w:p>
    <w:p w14:paraId="0B5FA1DC" w14:textId="77777777" w:rsidR="00B24D14" w:rsidRDefault="00B24D14" w:rsidP="00B24D14">
      <w:r>
        <w:rPr>
          <w:rFonts w:hint="eastAsia"/>
        </w:rPr>
        <w:t>“青衫已经往逝，未来对他来说还有什么意义？所谓前行不过是你的未来罢了。”</w:t>
      </w:r>
    </w:p>
    <w:p w14:paraId="6ED1216D" w14:textId="77777777" w:rsidR="00B24D14" w:rsidRDefault="00B24D14" w:rsidP="00B24D14">
      <w:r>
        <w:rPr>
          <w:rFonts w:hint="eastAsia"/>
        </w:rPr>
        <w:t>宁溪哑然失笑，再次迈开脚步。</w:t>
      </w:r>
    </w:p>
    <w:p w14:paraId="67FC4EC0" w14:textId="77777777" w:rsidR="00B24D14" w:rsidRDefault="00B24D14" w:rsidP="00B24D14">
      <w:r>
        <w:rPr>
          <w:rFonts w:hint="eastAsia"/>
        </w:rPr>
        <w:t>看着宁溪背着陆三阴离开，韩大小姐不禁问道：“宁溪，你要去哪里？”</w:t>
      </w:r>
    </w:p>
    <w:p w14:paraId="55661B34" w14:textId="77777777" w:rsidR="00B24D14" w:rsidRDefault="00B24D14" w:rsidP="00B24D14">
      <w:r>
        <w:rPr>
          <w:rFonts w:hint="eastAsia"/>
        </w:rPr>
        <w:t>“我要去完成他的遗愿。”</w:t>
      </w:r>
    </w:p>
    <w:p w14:paraId="492E729B" w14:textId="77777777" w:rsidR="00B24D14" w:rsidRDefault="00B24D14" w:rsidP="00B24D14">
      <w:r>
        <w:rPr>
          <w:rFonts w:hint="eastAsia"/>
        </w:rPr>
        <w:t>遗愿？陆三阴的遗愿是什么？</w:t>
      </w:r>
    </w:p>
    <w:p w14:paraId="15EF808C" w14:textId="77777777" w:rsidR="00B24D14" w:rsidRDefault="00B24D14" w:rsidP="00B24D14">
      <w:r>
        <w:rPr>
          <w:rFonts w:hint="eastAsia"/>
        </w:rPr>
        <w:t>韩大小姐有些疑惑不解。</w:t>
      </w:r>
    </w:p>
    <w:p w14:paraId="20234557" w14:textId="77777777" w:rsidR="00B24D14" w:rsidRDefault="00B24D14" w:rsidP="00B24D14">
      <w:r>
        <w:rPr>
          <w:rFonts w:hint="eastAsia"/>
        </w:rPr>
        <w:t>“他说他愿长眠在百里山的一棵树下，以前我一直以为他是想死在过去，死在与我们相遇的地方，后来我终于明白了。”</w:t>
      </w:r>
    </w:p>
    <w:p w14:paraId="0427E337" w14:textId="77777777" w:rsidR="00B24D14" w:rsidRDefault="00B24D14" w:rsidP="00B24D14">
      <w:r>
        <w:rPr>
          <w:rFonts w:hint="eastAsia"/>
        </w:rPr>
        <w:t>宁溪沉默片刻，更为凄凉落寞，忽然笑了笑，说道：“那是他坐在树上，看你弹琴的地方。”</w:t>
      </w:r>
    </w:p>
    <w:p w14:paraId="094468D6" w14:textId="77777777" w:rsidR="00B24D14" w:rsidRDefault="00B24D14" w:rsidP="00B24D14">
      <w:r>
        <w:rPr>
          <w:rFonts w:hint="eastAsia"/>
        </w:rPr>
        <w:t>千落愣住了，目光不由得朝着百里山望去，百里山上一片深红，又到了枫红时节，一如当年那个时候。</w:t>
      </w:r>
    </w:p>
    <w:p w14:paraId="20768188" w14:textId="77777777" w:rsidR="00B24D14" w:rsidRDefault="00B24D14" w:rsidP="00B24D14">
      <w:r>
        <w:rPr>
          <w:rFonts w:hint="eastAsia"/>
        </w:rPr>
        <w:t>在那片枫林之中，有一株梧桐，那时纤纤在那练成了青萍之末，她坐在树下弹琴，而他坐在树上看她。</w:t>
      </w:r>
    </w:p>
    <w:p w14:paraId="7D540330" w14:textId="77777777" w:rsidR="00B24D14" w:rsidRDefault="00B24D14" w:rsidP="00B24D14">
      <w:r>
        <w:rPr>
          <w:rFonts w:hint="eastAsia"/>
        </w:rPr>
        <w:t>她不知自己恍神了多久，等她回过神时，宁溪已经背着陆三阴离开了。</w:t>
      </w:r>
    </w:p>
    <w:p w14:paraId="1B0B3EE7" w14:textId="77777777" w:rsidR="00B24D14" w:rsidRDefault="00B24D14" w:rsidP="00B24D14">
      <w:r>
        <w:rPr>
          <w:rFonts w:hint="eastAsia"/>
        </w:rPr>
        <w:t>千落望着背影消失的方向，感慨说道：“青衫往逝。”</w:t>
      </w:r>
    </w:p>
    <w:p w14:paraId="1978DE24" w14:textId="77777777" w:rsidR="00B24D14" w:rsidRDefault="00B24D14" w:rsidP="00B24D14">
      <w:r>
        <w:rPr>
          <w:rFonts w:hint="eastAsia"/>
        </w:rPr>
        <w:t>柴桑拍拍她的肩膀，安慰说道：“动手的人是我，你不必太过自责。”</w:t>
      </w:r>
    </w:p>
    <w:p w14:paraId="4CEEC3B9" w14:textId="77777777" w:rsidR="00B24D14" w:rsidRDefault="00B24D14" w:rsidP="00B24D14">
      <w:r>
        <w:rPr>
          <w:rFonts w:hint="eastAsia"/>
        </w:rPr>
        <w:t>韩大小姐愤愤地瞪了柴桑一眼，转过身去。</w:t>
      </w:r>
    </w:p>
    <w:p w14:paraId="7ED77655" w14:textId="77777777" w:rsidR="00B24D14" w:rsidRDefault="00B24D14" w:rsidP="00B24D14">
      <w:r>
        <w:rPr>
          <w:rFonts w:hint="eastAsia"/>
        </w:rPr>
        <w:t>刚才她想用车将陆三阴运走，但被宁溪拒绝了，这时才想到要追去，但走了没两步，就走赶车的人堵了回来。</w:t>
      </w:r>
    </w:p>
    <w:p w14:paraId="2AE38AD3" w14:textId="77777777" w:rsidR="00B24D14" w:rsidRDefault="00B24D14" w:rsidP="00B24D14">
      <w:r>
        <w:rPr>
          <w:rFonts w:hint="eastAsia"/>
        </w:rPr>
        <w:t>赶车的人戴着斗笠，从山下走来，正好挡在韩大小姐的前面，见她想要离开，当即劝道：“大</w:t>
      </w:r>
      <w:r>
        <w:rPr>
          <w:rFonts w:hint="eastAsia"/>
        </w:rPr>
        <w:lastRenderedPageBreak/>
        <w:t>小姐，现在情况复杂，你就不要给千落姑娘惹麻烦了。”</w:t>
      </w:r>
    </w:p>
    <w:p w14:paraId="76518283" w14:textId="77777777" w:rsidR="00B24D14" w:rsidRDefault="00B24D14" w:rsidP="00B24D14">
      <w:r>
        <w:rPr>
          <w:rFonts w:hint="eastAsia"/>
        </w:rPr>
        <w:t>韩大小姐气得要烟气，狠狠跺了几脚。</w:t>
      </w:r>
    </w:p>
    <w:p w14:paraId="3008CED5" w14:textId="77777777" w:rsidR="00B24D14" w:rsidRDefault="00B24D14" w:rsidP="00B24D14">
      <w:r>
        <w:rPr>
          <w:rFonts w:hint="eastAsia"/>
        </w:rPr>
        <w:t>赶车的人知道她的脾气，哑然笑笑。</w:t>
      </w:r>
    </w:p>
    <w:p w14:paraId="5CF382F1" w14:textId="77777777" w:rsidR="00B24D14" w:rsidRDefault="00B24D14" w:rsidP="00B24D14">
      <w:r>
        <w:rPr>
          <w:rFonts w:hint="eastAsia"/>
        </w:rPr>
        <w:t>千落上前一步，朝他作了一揖，以示歉意，说道：“先生，给你添麻烦了。”</w:t>
      </w:r>
    </w:p>
    <w:p w14:paraId="04F32EEC" w14:textId="77777777" w:rsidR="00B24D14" w:rsidRDefault="00B24D14" w:rsidP="00B24D14">
      <w:r>
        <w:rPr>
          <w:rFonts w:hint="eastAsia"/>
        </w:rPr>
        <w:t>赶车的人点点头，向她说明了下山下的情况，说道：“山下的闹剧已经结束了，</w:t>
      </w:r>
      <w:r w:rsidR="009D1A65">
        <w:rPr>
          <w:rFonts w:hint="eastAsia"/>
        </w:rPr>
        <w:t>最初抢走剑的是百里七人众第四人炼金锋，他们以剑为饵，在山下设了一个机关陷阱，青思阁众人受伏，受伤惨重，云无双死战得脱，现在正在回转青思阁。但应江湖也没有得到青渊剑，那位少年掉出去的是一口假剑</w:t>
      </w:r>
      <w:r w:rsidR="00A66C51">
        <w:rPr>
          <w:rFonts w:hint="eastAsia"/>
        </w:rPr>
        <w:t>。</w:t>
      </w:r>
      <w:r>
        <w:rPr>
          <w:rFonts w:hint="eastAsia"/>
        </w:rPr>
        <w:t>”</w:t>
      </w:r>
    </w:p>
    <w:p w14:paraId="005BBF46" w14:textId="77777777" w:rsidR="00B24D14" w:rsidRDefault="00A66C51" w:rsidP="00B24D14">
      <w:r>
        <w:rPr>
          <w:rFonts w:hint="eastAsia"/>
        </w:rPr>
        <w:t>千落对此并不感到意外</w:t>
      </w:r>
      <w:r w:rsidR="00B24D14">
        <w:rPr>
          <w:rFonts w:hint="eastAsia"/>
        </w:rPr>
        <w:t>，说道：“这的确是陆三阴的风格。”</w:t>
      </w:r>
    </w:p>
    <w:p w14:paraId="5AC581FF" w14:textId="77777777" w:rsidR="00B24D14" w:rsidRDefault="00B24D14" w:rsidP="00B24D14">
      <w:r>
        <w:rPr>
          <w:rFonts w:hint="eastAsia"/>
        </w:rPr>
        <w:t>赶车的人脸色有些低沉，说道：“现在的问题是，青渊剑去了哪里？”</w:t>
      </w:r>
    </w:p>
    <w:p w14:paraId="6618FBDD" w14:textId="77777777" w:rsidR="00B24D14" w:rsidRDefault="00B24D14" w:rsidP="00B24D14">
      <w:r>
        <w:rPr>
          <w:rFonts w:hint="eastAsia"/>
        </w:rPr>
        <w:t>千落想了想，说道：“或许还在客栈里。”</w:t>
      </w:r>
    </w:p>
    <w:p w14:paraId="6783288C" w14:textId="77777777" w:rsidR="00B24D14" w:rsidRDefault="00B24D14" w:rsidP="00B24D14">
      <w:r>
        <w:rPr>
          <w:rFonts w:hint="eastAsia"/>
        </w:rPr>
        <w:t>赶车的人沉默片刻，说道：“但愿如此。”</w:t>
      </w:r>
    </w:p>
    <w:p w14:paraId="2DB765D7" w14:textId="77777777" w:rsidR="00B24D14" w:rsidRDefault="00B24D14" w:rsidP="00B24D14">
      <w:r>
        <w:rPr>
          <w:rFonts w:hint="eastAsia"/>
        </w:rPr>
        <w:t>千落想起别的事情，又问道：“其他的事情呢？”</w:t>
      </w:r>
    </w:p>
    <w:p w14:paraId="6FCAC0EB" w14:textId="77777777" w:rsidR="00B24D14" w:rsidRDefault="00B24D14" w:rsidP="00B24D14">
      <w:r>
        <w:rPr>
          <w:rFonts w:hint="eastAsia"/>
        </w:rPr>
        <w:t>赶车的人说道：“刚才小楚传来消息，狄公子与山贼小宝已经送到客栈，但七分道士仍然不见踪影。”</w:t>
      </w:r>
    </w:p>
    <w:p w14:paraId="5057F314" w14:textId="77777777" w:rsidR="00B24D14" w:rsidRDefault="00B24D14" w:rsidP="00B24D14">
      <w:r>
        <w:rPr>
          <w:rFonts w:hint="eastAsia"/>
        </w:rPr>
        <w:t>千落闻言神情有些低落，说道：“海棠花这一局，纤纤与小宝身患血变之毒，小狄重伤，七分道士生死不明，加上陆三阴，我方可谓损失惨重，</w:t>
      </w:r>
      <w:r w:rsidR="00A704E7">
        <w:rPr>
          <w:rFonts w:hint="eastAsia"/>
        </w:rPr>
        <w:t>加之李占山与百里山串联，成为应江湖的傀儡，形势对我们更加不利，</w:t>
      </w:r>
      <w:r>
        <w:rPr>
          <w:rFonts w:hint="eastAsia"/>
        </w:rPr>
        <w:t>看来暂时无法处理青思阁的事情了。”</w:t>
      </w:r>
    </w:p>
    <w:p w14:paraId="59151BE8" w14:textId="77777777" w:rsidR="00B24D14" w:rsidRDefault="00B24D14" w:rsidP="00B24D14">
      <w:r>
        <w:rPr>
          <w:rFonts w:hint="eastAsia"/>
        </w:rPr>
        <w:t>柴桑看着千落，问道：“那现在要怎样办？”</w:t>
      </w:r>
    </w:p>
    <w:p w14:paraId="19DC84BA" w14:textId="77777777" w:rsidR="00B24D14" w:rsidRDefault="00B24D14" w:rsidP="00B24D14">
      <w:r>
        <w:rPr>
          <w:rFonts w:hint="eastAsia"/>
        </w:rPr>
        <w:t>千落说道：“现在只能先处理纤纤的毒患了。”</w:t>
      </w:r>
    </w:p>
    <w:p w14:paraId="3BDC8732" w14:textId="77777777" w:rsidR="00B24D14" w:rsidRDefault="00B24D14" w:rsidP="00B24D14">
      <w:r>
        <w:rPr>
          <w:rFonts w:hint="eastAsia"/>
        </w:rPr>
        <w:t>柴桑闻言叹了口气，说道：“只是李占山重回青思阁，又没有人制约他，迟早会闹出事来。”</w:t>
      </w:r>
    </w:p>
    <w:p w14:paraId="163B68C7" w14:textId="77777777" w:rsidR="00B24D14" w:rsidRDefault="00B24D14" w:rsidP="00B24D14">
      <w:r>
        <w:rPr>
          <w:rFonts w:hint="eastAsia"/>
        </w:rPr>
        <w:t>赶车的人对此却持有不同的看法，说道：“李占山虽然重归青思阁，但经过刚才的质疑，威信大不如前，他的精力应该会集中在收服人心上，所以倒是无须太过担心他。”</w:t>
      </w:r>
    </w:p>
    <w:p w14:paraId="002F4515" w14:textId="77777777" w:rsidR="00B24D14" w:rsidRDefault="00B24D14" w:rsidP="00B24D14">
      <w:r>
        <w:rPr>
          <w:rFonts w:hint="eastAsia"/>
        </w:rPr>
        <w:t>千落看着赶车的人，苦笑道：“</w:t>
      </w:r>
      <w:r w:rsidR="006B6DC9">
        <w:rPr>
          <w:rFonts w:hint="eastAsia"/>
        </w:rPr>
        <w:t>青思阁弄得一乱遭，终是抱歉。</w:t>
      </w:r>
      <w:r>
        <w:rPr>
          <w:rFonts w:hint="eastAsia"/>
        </w:rPr>
        <w:t>”</w:t>
      </w:r>
    </w:p>
    <w:p w14:paraId="3079DF3E" w14:textId="77777777" w:rsidR="00B24D14" w:rsidRDefault="00B24D14" w:rsidP="00B24D14">
      <w:r>
        <w:rPr>
          <w:rFonts w:hint="eastAsia"/>
        </w:rPr>
        <w:t>赶车的人忽然叹了口气，说道：“青思阁百年名门，到了现在竟成了藏污纳垢之地，</w:t>
      </w:r>
      <w:r w:rsidR="00FE73D3">
        <w:rPr>
          <w:rFonts w:hint="eastAsia"/>
        </w:rPr>
        <w:t>西门缜止戈二十年，真不知是对是错</w:t>
      </w:r>
      <w:r>
        <w:rPr>
          <w:rFonts w:hint="eastAsia"/>
        </w:rPr>
        <w:t>。”</w:t>
      </w:r>
    </w:p>
    <w:p w14:paraId="4E76123C" w14:textId="77777777" w:rsidR="006B6DC9" w:rsidRDefault="006B6DC9" w:rsidP="00B24D14">
      <w:r>
        <w:rPr>
          <w:rFonts w:hint="eastAsia"/>
        </w:rPr>
        <w:t>千落说道：“即便解散了止戈流，也仍有李占山这样的野心家存在，这时候追究止戈流的对错已无意义。”</w:t>
      </w:r>
    </w:p>
    <w:p w14:paraId="22A65F51" w14:textId="77777777" w:rsidR="006B6DC9" w:rsidRDefault="006B6DC9" w:rsidP="00B24D14">
      <w:r>
        <w:rPr>
          <w:rFonts w:hint="eastAsia"/>
        </w:rPr>
        <w:t>赶车的人说道：“但这一切都是从止戈流的成立开始的。”</w:t>
      </w:r>
    </w:p>
    <w:p w14:paraId="63A35FE5" w14:textId="77777777" w:rsidR="00B64066" w:rsidRDefault="009C61E5" w:rsidP="00B24D14">
      <w:r>
        <w:rPr>
          <w:rFonts w:hint="eastAsia"/>
        </w:rPr>
        <w:t>千落说道：“说白了，是止戈流的理念，压制了青思阁一代人竞逐天下</w:t>
      </w:r>
      <w:r w:rsidR="00B64066">
        <w:rPr>
          <w:rFonts w:hint="eastAsia"/>
        </w:rPr>
        <w:t>的野心，所以一切慢慢的变质了。”</w:t>
      </w:r>
    </w:p>
    <w:p w14:paraId="0DA2BA3F" w14:textId="77777777" w:rsidR="00B24D14" w:rsidRDefault="00B64066" w:rsidP="00B24D14">
      <w:r>
        <w:rPr>
          <w:rFonts w:hint="eastAsia"/>
        </w:rPr>
        <w:t>赶车的人脸上忽然露出一丝嘲弄的笑容，</w:t>
      </w:r>
      <w:r w:rsidR="00B24D14">
        <w:rPr>
          <w:rFonts w:hint="eastAsia"/>
        </w:rPr>
        <w:t>仰头望着青云十三阶上的风景，神情显得有些寥落，不知在想些什么。</w:t>
      </w:r>
    </w:p>
    <w:p w14:paraId="36CFC580" w14:textId="77777777" w:rsidR="00B24D14" w:rsidRDefault="00B24D14" w:rsidP="00803E53"/>
    <w:p w14:paraId="5BD88555" w14:textId="77777777" w:rsidR="00B24D14" w:rsidRDefault="00B24D14" w:rsidP="00803E53"/>
    <w:p w14:paraId="1C7FF2CF" w14:textId="77777777" w:rsidR="00B24D14" w:rsidRDefault="00B24D14" w:rsidP="00803E53"/>
    <w:p w14:paraId="7392BC5F" w14:textId="77777777" w:rsidR="00B24D14" w:rsidRDefault="00B24D14" w:rsidP="00803E53"/>
    <w:p w14:paraId="5F518C29" w14:textId="77777777" w:rsidR="00B24D14" w:rsidRDefault="00B24D14" w:rsidP="00803E53"/>
    <w:p w14:paraId="567AE047" w14:textId="77777777" w:rsidR="00B24D14" w:rsidRDefault="00B24D14" w:rsidP="00803E53"/>
    <w:p w14:paraId="42FAE666" w14:textId="77777777" w:rsidR="009A6321" w:rsidRDefault="009A6321" w:rsidP="00803E53"/>
    <w:p w14:paraId="2E65B265" w14:textId="77777777" w:rsidR="009A6321" w:rsidRDefault="009A6321" w:rsidP="00803E53"/>
    <w:p w14:paraId="0E799048" w14:textId="77777777" w:rsidR="00B24D14" w:rsidRDefault="00B24D14" w:rsidP="00803E53"/>
    <w:p w14:paraId="68A0C77C" w14:textId="77777777" w:rsidR="009A6321" w:rsidRPr="009A6321" w:rsidRDefault="00983C08" w:rsidP="00C230B4">
      <w:pPr>
        <w:pStyle w:val="3"/>
      </w:pPr>
      <w:r>
        <w:rPr>
          <w:rFonts w:hint="eastAsia"/>
        </w:rPr>
        <w:lastRenderedPageBreak/>
        <w:t>第七十四章不问岁月任风歌</w:t>
      </w:r>
    </w:p>
    <w:p w14:paraId="7B11DC20" w14:textId="77777777" w:rsidR="00C230B4" w:rsidRDefault="00C230B4" w:rsidP="00C230B4">
      <w:r>
        <w:rPr>
          <w:rFonts w:hint="eastAsia"/>
        </w:rPr>
        <w:t>百里山上，满山枫红，一树独黄。</w:t>
      </w:r>
    </w:p>
    <w:p w14:paraId="7736B008" w14:textId="77777777" w:rsidR="00C230B4" w:rsidRDefault="00C230B4" w:rsidP="00C230B4">
      <w:r>
        <w:rPr>
          <w:rFonts w:hint="eastAsia"/>
        </w:rPr>
        <w:t>树下一坟孤立。</w:t>
      </w:r>
    </w:p>
    <w:p w14:paraId="080C1F37" w14:textId="77777777" w:rsidR="00C230B4" w:rsidRDefault="00C230B4" w:rsidP="00C230B4">
      <w:r>
        <w:rPr>
          <w:rFonts w:hint="eastAsia"/>
        </w:rPr>
        <w:t>孤前一人静坐。</w:t>
      </w:r>
    </w:p>
    <w:p w14:paraId="541641A5" w14:textId="77777777" w:rsidR="00C230B4" w:rsidRDefault="00C230B4" w:rsidP="00C230B4">
      <w:r>
        <w:rPr>
          <w:rFonts w:hint="eastAsia"/>
        </w:rPr>
        <w:t>这时是正午时分，碧空如冼，秋阳旷照。</w:t>
      </w:r>
    </w:p>
    <w:p w14:paraId="74E12769" w14:textId="77777777" w:rsidR="00C230B4" w:rsidRDefault="00C230B4" w:rsidP="00C230B4">
      <w:r>
        <w:rPr>
          <w:rFonts w:hint="eastAsia"/>
        </w:rPr>
        <w:t>梧桐树上的字迹，在秋阳照耀下，仿佛清晰了起来。</w:t>
      </w:r>
    </w:p>
    <w:p w14:paraId="7CB1EA7E" w14:textId="77777777" w:rsidR="00C230B4" w:rsidRDefault="00C230B4" w:rsidP="00C230B4">
      <w:r>
        <w:rPr>
          <w:rFonts w:hint="eastAsia"/>
        </w:rPr>
        <w:t>宁溪站起身来，走到梧桐树下，想看清清楚一些，却只看到一条条刀痕。</w:t>
      </w:r>
    </w:p>
    <w:p w14:paraId="507DCDA5" w14:textId="77777777" w:rsidR="00C230B4" w:rsidRDefault="00C230B4" w:rsidP="00C230B4">
      <w:r>
        <w:rPr>
          <w:rFonts w:hint="eastAsia"/>
        </w:rPr>
        <w:t>看着这些刻痕，宁溪神情不变，字迹虽被抹去，却已经永刻心中。</w:t>
      </w:r>
    </w:p>
    <w:p w14:paraId="0547261C" w14:textId="77777777" w:rsidR="00C230B4" w:rsidRDefault="00C230B4" w:rsidP="00C230B4">
      <w:r>
        <w:rPr>
          <w:rFonts w:hint="eastAsia"/>
        </w:rPr>
        <w:t>我愿长眠此树下。</w:t>
      </w:r>
    </w:p>
    <w:p w14:paraId="158DBA9E" w14:textId="77777777" w:rsidR="00C230B4" w:rsidRDefault="00C230B4" w:rsidP="00C230B4">
      <w:r>
        <w:rPr>
          <w:rFonts w:hint="eastAsia"/>
        </w:rPr>
        <w:t>这像一个诺言，又像一个愿景，当一切落成之后，成了一句谶语。</w:t>
      </w:r>
    </w:p>
    <w:p w14:paraId="793D0CF2" w14:textId="77777777" w:rsidR="00C230B4" w:rsidRDefault="00C230B4" w:rsidP="00C230B4">
      <w:r>
        <w:rPr>
          <w:rFonts w:hint="eastAsia"/>
        </w:rPr>
        <w:t>“能把自己诅死，你也是第一人，小女子真是佩服之至。”</w:t>
      </w:r>
    </w:p>
    <w:p w14:paraId="3626A00B" w14:textId="77777777" w:rsidR="00C230B4" w:rsidRDefault="00C230B4" w:rsidP="00C230B4">
      <w:r>
        <w:rPr>
          <w:rFonts w:hint="eastAsia"/>
        </w:rPr>
        <w:t>宁溪的脸上带着苦涩的笑容，秋阳挂在她的脸上，显得有些冰冷。</w:t>
      </w:r>
    </w:p>
    <w:p w14:paraId="02D690DB" w14:textId="77777777" w:rsidR="00C230B4" w:rsidRDefault="00C230B4" w:rsidP="00C230B4">
      <w:r>
        <w:rPr>
          <w:rFonts w:hint="eastAsia"/>
        </w:rPr>
        <w:t>“人都说祸害移行年，你这个阴冷腹黑男应该如小强般挣扎求生吗？”</w:t>
      </w:r>
    </w:p>
    <w:p w14:paraId="7C7FC047" w14:textId="77777777" w:rsidR="00C230B4" w:rsidRDefault="00C230B4" w:rsidP="00C230B4">
      <w:r>
        <w:rPr>
          <w:rFonts w:hint="eastAsia"/>
        </w:rPr>
        <w:t>不知为何，哪怕是她亲手埋葬了他，她犹不相信他已经死了这个现实，所以她流不出泪。</w:t>
      </w:r>
    </w:p>
    <w:p w14:paraId="4C004FC4" w14:textId="77777777" w:rsidR="00C230B4" w:rsidRDefault="00C230B4" w:rsidP="00C230B4">
      <w:r>
        <w:rPr>
          <w:rFonts w:hint="eastAsia"/>
        </w:rPr>
        <w:t>“有时候我也不相信，这个腹黑男死了，而且是直接被我弄死的。”</w:t>
      </w:r>
    </w:p>
    <w:p w14:paraId="4300F93B" w14:textId="77777777" w:rsidR="00C230B4" w:rsidRDefault="00C230B4" w:rsidP="00C230B4">
      <w:r>
        <w:rPr>
          <w:rFonts w:hint="eastAsia"/>
        </w:rPr>
        <w:t>应江湖在稍远处看着目睹了陆三阴整个下葬的过程，确信这家伙</w:t>
      </w:r>
      <w:r w:rsidR="00835BAE">
        <w:rPr>
          <w:rFonts w:hint="eastAsia"/>
        </w:rPr>
        <w:t>应该不会</w:t>
      </w:r>
      <w:r>
        <w:rPr>
          <w:rFonts w:hint="eastAsia"/>
        </w:rPr>
        <w:t>从土里爬出来后，也来到了墓前。</w:t>
      </w:r>
    </w:p>
    <w:p w14:paraId="17661CE9" w14:textId="77777777" w:rsidR="00C230B4" w:rsidRDefault="00C230B4" w:rsidP="00C230B4">
      <w:r>
        <w:rPr>
          <w:rFonts w:hint="eastAsia"/>
        </w:rPr>
        <w:t>宁溪看着他的眼睛淡漠的问道：“害死了杀让你感到很愉悦吗？”</w:t>
      </w:r>
    </w:p>
    <w:p w14:paraId="436FCD44" w14:textId="77777777" w:rsidR="00C230B4" w:rsidRDefault="00C230B4" w:rsidP="00C230B4">
      <w:r>
        <w:rPr>
          <w:rFonts w:hint="eastAsia"/>
        </w:rPr>
        <w:t>“其实刚才我也一直在想这个问题。”</w:t>
      </w:r>
    </w:p>
    <w:p w14:paraId="33229381" w14:textId="77777777" w:rsidR="00C230B4" w:rsidRDefault="00C230B4" w:rsidP="00C230B4">
      <w:r>
        <w:rPr>
          <w:rFonts w:hint="eastAsia"/>
        </w:rPr>
        <w:t>应江湖想了想，唇间露出一抹笑意，但隐隐间有种寥落的意味，他说道：“这是一种很奇怪的感觉，明明应该很开心，却又有一种失落与孤独的感觉。”</w:t>
      </w:r>
    </w:p>
    <w:p w14:paraId="5081819F" w14:textId="77777777" w:rsidR="00C230B4" w:rsidRDefault="00C230B4" w:rsidP="00C230B4">
      <w:r>
        <w:rPr>
          <w:rFonts w:hint="eastAsia"/>
        </w:rPr>
        <w:t>“如果你想说的是高处不胜寒的孤独感，那你未免也高兴得太早了些，因为你还没有赢。”</w:t>
      </w:r>
    </w:p>
    <w:p w14:paraId="13568EBA" w14:textId="77777777" w:rsidR="00C230B4" w:rsidRDefault="00C230B4" w:rsidP="00C230B4">
      <w:r>
        <w:rPr>
          <w:rFonts w:hint="eastAsia"/>
        </w:rPr>
        <w:t>应江湖看着她，如今青思阁残了，陆三阴死了，柴桑诸人为了西门纤纤的毒而疲于奔命，他的胜利是有目共睹的，宁溪却说他还未赢，所有很有些不解。</w:t>
      </w:r>
    </w:p>
    <w:p w14:paraId="7AAE2080" w14:textId="77777777" w:rsidR="00C230B4" w:rsidRDefault="00C230B4" w:rsidP="00C230B4">
      <w:r>
        <w:rPr>
          <w:rFonts w:hint="eastAsia"/>
        </w:rPr>
        <w:t>“为什么？”</w:t>
      </w:r>
    </w:p>
    <w:p w14:paraId="0521D1C7" w14:textId="77777777" w:rsidR="00C230B4" w:rsidRDefault="00C230B4" w:rsidP="00C230B4">
      <w:r>
        <w:rPr>
          <w:rFonts w:hint="eastAsia"/>
        </w:rPr>
        <w:t>宁溪道：“只有有千落在，你永远不可能赢的，现在她忙于纤纤的毒患，一旦她腾出手来，捻死你应该不会比捻死一只蚂蚁困难太多。”</w:t>
      </w:r>
    </w:p>
    <w:p w14:paraId="7D797BC2" w14:textId="77777777" w:rsidR="00C230B4" w:rsidRDefault="00C230B4" w:rsidP="00C230B4">
      <w:r>
        <w:rPr>
          <w:rFonts w:hint="eastAsia"/>
        </w:rPr>
        <w:t>“看起来似乎是一个厉害的角色，不过我正是为此而来，这是我的任务。”</w:t>
      </w:r>
    </w:p>
    <w:p w14:paraId="388DB1B8" w14:textId="77777777" w:rsidR="00C230B4" w:rsidRDefault="00C230B4" w:rsidP="00C230B4">
      <w:r>
        <w:rPr>
          <w:rFonts w:hint="eastAsia"/>
        </w:rPr>
        <w:t>宁溪带着困惑的眼神看着他，问道“什么意思？”</w:t>
      </w:r>
    </w:p>
    <w:p w14:paraId="2EE7BD95" w14:textId="77777777" w:rsidR="00C230B4" w:rsidRDefault="00C230B4" w:rsidP="00C230B4">
      <w:r>
        <w:rPr>
          <w:rFonts w:hint="eastAsia"/>
        </w:rPr>
        <w:t>应江湖看着远方，眉眼中有种神采飞扬的意味。</w:t>
      </w:r>
    </w:p>
    <w:p w14:paraId="0B60B986" w14:textId="77777777" w:rsidR="00C230B4" w:rsidRDefault="00C230B4" w:rsidP="00C230B4">
      <w:r>
        <w:rPr>
          <w:rFonts w:hint="eastAsia"/>
        </w:rPr>
        <w:t>“由两境之主执掌的时代终将过去，新的时代终将到来，那是属于我们这一辈的时代，而我的任务便是寻找在新时代中能与我老大的老大分庭抗礼的同辈。”</w:t>
      </w:r>
    </w:p>
    <w:p w14:paraId="18BA0C98" w14:textId="77777777" w:rsidR="00C230B4" w:rsidRDefault="00C230B4" w:rsidP="00C230B4">
      <w:r>
        <w:rPr>
          <w:rFonts w:hint="eastAsia"/>
        </w:rPr>
        <w:t>宁溪有些困惑不解，同时有种怔不能言的感觉，陆三阴看穿人心，狄败青机智果，然而应江湖以海棠花之局，令诸人折戟沉沙，或死或伤，西门纤纤亦陷入生死危局，这种智计，亏应江湖一声上智之人也并不为过，然而应江湖此时却言，他只是在执行任务，而且是老大的老大的任务。</w:t>
      </w:r>
    </w:p>
    <w:p w14:paraId="3481DE90" w14:textId="77777777" w:rsidR="00C230B4" w:rsidRDefault="00C230B4" w:rsidP="00C230B4">
      <w:r>
        <w:rPr>
          <w:rFonts w:hint="eastAsia"/>
        </w:rPr>
        <w:t>老大之上，还有老大。</w:t>
      </w:r>
    </w:p>
    <w:p w14:paraId="75440EC1" w14:textId="77777777" w:rsidR="00C230B4" w:rsidRDefault="00C230B4" w:rsidP="00C230B4">
      <w:r>
        <w:rPr>
          <w:rFonts w:hint="eastAsia"/>
        </w:rPr>
        <w:t>刚才应江湖提及这个称呼的时候，脸上写满的崇敬，究竟是何等惊艳的人物？才能让心高气傲的应江湖如此折服。</w:t>
      </w:r>
    </w:p>
    <w:p w14:paraId="4EF6F727" w14:textId="77777777" w:rsidR="00C230B4" w:rsidRDefault="00C230B4" w:rsidP="00C230B4">
      <w:r>
        <w:rPr>
          <w:rFonts w:hint="eastAsia"/>
        </w:rPr>
        <w:t>应江湖望着陆三阴的坟墓，继续说道：“陆三阴的阴忍，诡谲吸引了我，我发现他是半身站在黑暗里的人，我与他不停的试探，我所有的布局，并不是以青思阁和止戈流为最终目标，而是为了寻找和试探他是否就是那个人……”</w:t>
      </w:r>
    </w:p>
    <w:p w14:paraId="73746284" w14:textId="77777777" w:rsidR="00C230B4" w:rsidRDefault="00C230B4" w:rsidP="00C230B4">
      <w:r>
        <w:rPr>
          <w:rFonts w:hint="eastAsia"/>
        </w:rPr>
        <w:lastRenderedPageBreak/>
        <w:t>应江湖顿了顿，眼中满是感怀与落寞，说道：“他差一点就做到了，如果他能破掉这个局的话，他真的有可能就是当年阻止了我老大的老大的那个人。”</w:t>
      </w:r>
    </w:p>
    <w:p w14:paraId="52F44981" w14:textId="77777777" w:rsidR="00C230B4" w:rsidRDefault="00C230B4" w:rsidP="00C230B4">
      <w:r>
        <w:rPr>
          <w:rFonts w:hint="eastAsia"/>
        </w:rPr>
        <w:t>听到这里，宁溪更为震撼，如此应江湖老大的老大如此厉害，那阻止了他的人又是何等人杰，而且他明确指明的同辈，才会将目标放到陆三阴身上，同辈之中竟有如此人杰，她却未曾听闻。</w:t>
      </w:r>
    </w:p>
    <w:p w14:paraId="00B4B4E8" w14:textId="77777777" w:rsidR="00C230B4" w:rsidRDefault="00C230B4" w:rsidP="00C230B4">
      <w:r>
        <w:rPr>
          <w:rFonts w:hint="eastAsia"/>
        </w:rPr>
        <w:t>这两境果然是深山藏虎豹，田野卧麒麟。</w:t>
      </w:r>
    </w:p>
    <w:p w14:paraId="2F8CCFFF" w14:textId="77777777" w:rsidR="00C230B4" w:rsidRDefault="00C230B4" w:rsidP="00C230B4">
      <w:r>
        <w:rPr>
          <w:rFonts w:hint="eastAsia"/>
        </w:rPr>
        <w:t>宁溪沉默了一会儿，收正心中的震撼，问道：“听你的话意，你老大的老大必然极为厉害，为什么我没有听过这样的人？而且他为什么不亲自来找那个人呢？”</w:t>
      </w:r>
    </w:p>
    <w:p w14:paraId="48142774" w14:textId="77777777" w:rsidR="00C230B4" w:rsidRDefault="00C230B4" w:rsidP="00C230B4">
      <w:r>
        <w:rPr>
          <w:rFonts w:hint="eastAsia"/>
        </w:rPr>
        <w:t>应江湖解释道：“五年前我老大的老大准备了一个局，作为入世的见面礼，但被那个家伙给搅黄了，老大的老大觉得十分没有面子，他又是个要脸的人，所以又自己窝了几年，去年才叫我来寻找那个人的下落。”</w:t>
      </w:r>
    </w:p>
    <w:p w14:paraId="483A6CDD" w14:textId="77777777" w:rsidR="00C230B4" w:rsidRDefault="00C230B4" w:rsidP="00C230B4">
      <w:r>
        <w:rPr>
          <w:rFonts w:hint="eastAsia"/>
        </w:rPr>
        <w:t>宁溪可谓吃了一惊又一惊，应江湖一个海棠花之局，便死二伤三，几乎令他们这堆人全军覆没，那他老大的老大的入世之局，如果真的落实下来，那将掀起怎样狂涛骇浪？</w:t>
      </w:r>
    </w:p>
    <w:p w14:paraId="046F22AB" w14:textId="77777777" w:rsidR="00C230B4" w:rsidRDefault="00C230B4" w:rsidP="00C230B4">
      <w:r>
        <w:rPr>
          <w:rFonts w:hint="eastAsia"/>
        </w:rPr>
        <w:t>如果这样的人物将来入世，又要如何应对？</w:t>
      </w:r>
    </w:p>
    <w:p w14:paraId="3691BF6E" w14:textId="77777777" w:rsidR="00C230B4" w:rsidRDefault="00C230B4" w:rsidP="00C230B4">
      <w:r>
        <w:rPr>
          <w:rFonts w:hint="eastAsia"/>
        </w:rPr>
        <w:t>宁溪艰难咽了口气，觉得必须要为将来谋算了，至少要先有一分的了解，问道：“那是怎样的一个局？”</w:t>
      </w:r>
    </w:p>
    <w:p w14:paraId="1069B97A" w14:textId="77777777" w:rsidR="00C230B4" w:rsidRDefault="00C230B4" w:rsidP="00C230B4">
      <w:r>
        <w:rPr>
          <w:rFonts w:hint="eastAsia"/>
        </w:rPr>
        <w:t>应江湖如实说道：“我在那之后才上山的，所以我也不清楚。”</w:t>
      </w:r>
    </w:p>
    <w:p w14:paraId="42FD40FB" w14:textId="77777777" w:rsidR="00C230B4" w:rsidRDefault="00C230B4" w:rsidP="00C230B4">
      <w:r>
        <w:rPr>
          <w:rFonts w:hint="eastAsia"/>
        </w:rPr>
        <w:t>宁溪又问道：“那他又是怎样的一个人？”</w:t>
      </w:r>
    </w:p>
    <w:p w14:paraId="08B2B7DA" w14:textId="77777777" w:rsidR="00C230B4" w:rsidRDefault="00C230B4" w:rsidP="00C230B4">
      <w:r>
        <w:rPr>
          <w:rFonts w:hint="eastAsia"/>
        </w:rPr>
        <w:t>应江湖明白她问的是能为，摸着头想了想，说道：“这么说吧，海棠花这一局如果在我老大的老大看来，应该算是一个勉强及格的水平。”</w:t>
      </w:r>
    </w:p>
    <w:p w14:paraId="4B43D16E" w14:textId="77777777" w:rsidR="00C230B4" w:rsidRDefault="00C230B4" w:rsidP="00C230B4">
      <w:r>
        <w:rPr>
          <w:rFonts w:hint="eastAsia"/>
        </w:rPr>
        <w:t>宁溪决定不再说话，对于一个将海棠花之局定为入门级别的组织来说，任何的言语都会显得浅薄和无知，甚至是可笑。</w:t>
      </w:r>
    </w:p>
    <w:p w14:paraId="03C63B63" w14:textId="77777777" w:rsidR="00C230B4" w:rsidRDefault="00C230B4" w:rsidP="00C230B4">
      <w:r>
        <w:rPr>
          <w:rFonts w:hint="eastAsia"/>
        </w:rPr>
        <w:t>应江湖将她的这些情绪看在眼里，更看出了她竭力压制的恐怖，安慰说道：“小媳妇你的话，倒不必担心，你跟我回山上的话，老大的老大一定会很喜欢你的。”</w:t>
      </w:r>
    </w:p>
    <w:p w14:paraId="66E0F0F2" w14:textId="77777777" w:rsidR="00C230B4" w:rsidRDefault="00C230B4" w:rsidP="00C230B4">
      <w:r>
        <w:rPr>
          <w:rFonts w:hint="eastAsia"/>
        </w:rPr>
        <w:t>换作平时，光凭小媳妇三个字，宁溪一定会用三百个字怼回去，然而现在的情况是，应江湖没有阻止她将陆三阴葬在百里山，甚至不让人前来打扰，一切皆因为这三个字，所以她只能隐忍。</w:t>
      </w:r>
    </w:p>
    <w:p w14:paraId="5E8865A7" w14:textId="77777777" w:rsidR="00C230B4" w:rsidRDefault="00C230B4" w:rsidP="00C230B4">
      <w:r>
        <w:rPr>
          <w:rFonts w:hint="eastAsia"/>
        </w:rPr>
        <w:t>从应江湖的话语间，不止是应江湖，还有他背后的人都对自己表示出了很大的兴趣，也就是说，将来某一天，她一定会对上那个人，所以她得知道为什么。</w:t>
      </w:r>
    </w:p>
    <w:p w14:paraId="31B0AD88" w14:textId="77777777" w:rsidR="00C230B4" w:rsidRDefault="00C230B4" w:rsidP="00C230B4">
      <w:r>
        <w:rPr>
          <w:rFonts w:hint="eastAsia"/>
        </w:rPr>
        <w:t>要想对付敌人，必须先了解敌人，这是通用的常识，所以宁溪这时候显得很冷静，她想了想，抽出一个可能的方向，问道：“因为我是姓宁的缘故？”</w:t>
      </w:r>
    </w:p>
    <w:p w14:paraId="61FE0987" w14:textId="77777777" w:rsidR="00C230B4" w:rsidRDefault="00C230B4" w:rsidP="00C230B4">
      <w:r>
        <w:rPr>
          <w:rFonts w:hint="eastAsia"/>
        </w:rPr>
        <w:t>应江湖笑着点了点头，心想我小媳妇果然聪慧。</w:t>
      </w:r>
    </w:p>
    <w:p w14:paraId="69C0790D" w14:textId="77777777" w:rsidR="00C230B4" w:rsidRDefault="00C230B4" w:rsidP="00C230B4">
      <w:r>
        <w:rPr>
          <w:rFonts w:hint="eastAsia"/>
        </w:rPr>
        <w:t>宁溪苦笑道：“我还不知道宁家的人这么厉害的。”</w:t>
      </w:r>
    </w:p>
    <w:p w14:paraId="17F0CEFA" w14:textId="77777777" w:rsidR="00C230B4" w:rsidRDefault="00C230B4" w:rsidP="00C230B4">
      <w:r>
        <w:rPr>
          <w:rFonts w:hint="eastAsia"/>
        </w:rPr>
        <w:t>应江湖说道：“这是自然的，按照我老大的老大的推测，二十年前西门缜一战灭了雨楼八百士，应该是西门纤纤的母亲宁咛用宁氏一族的血液激活了止戈山剑阵的缘故。”</w:t>
      </w:r>
    </w:p>
    <w:p w14:paraId="0C410BD7" w14:textId="77777777" w:rsidR="00C230B4" w:rsidRDefault="00C230B4" w:rsidP="00C230B4">
      <w:r>
        <w:rPr>
          <w:rFonts w:hint="eastAsia"/>
        </w:rPr>
        <w:t>“什么？”</w:t>
      </w:r>
    </w:p>
    <w:p w14:paraId="366FE15E" w14:textId="77777777" w:rsidR="00C230B4" w:rsidRDefault="00C230B4" w:rsidP="00C230B4">
      <w:r>
        <w:rPr>
          <w:rFonts w:hint="eastAsia"/>
        </w:rPr>
        <w:t>宁溪几乎不能置信，这个推论可谓角度刁钻，但细想起来也有几分道理，不禁想到了娘亲的话。</w:t>
      </w:r>
    </w:p>
    <w:p w14:paraId="7D2597B4" w14:textId="77777777" w:rsidR="00C230B4" w:rsidRDefault="00C230B4" w:rsidP="00C230B4">
      <w:r>
        <w:rPr>
          <w:rFonts w:hint="eastAsia"/>
        </w:rPr>
        <w:t>姓家本身就是一件极了不起的事。</w:t>
      </w:r>
    </w:p>
    <w:p w14:paraId="2639DC50" w14:textId="77777777" w:rsidR="00C230B4" w:rsidRDefault="00C230B4" w:rsidP="00C230B4">
      <w:r>
        <w:rPr>
          <w:rFonts w:hint="eastAsia"/>
        </w:rPr>
        <w:t>以前她只当是一句自恋的说法，但从应江湖对宁家人的态度看来，这句话应该其来有自。</w:t>
      </w:r>
    </w:p>
    <w:p w14:paraId="14C5AFB9" w14:textId="77777777" w:rsidR="00C230B4" w:rsidRDefault="00C230B4" w:rsidP="00C230B4">
      <w:r>
        <w:rPr>
          <w:rFonts w:hint="eastAsia"/>
        </w:rPr>
        <w:t>应江湖看出了她的困惑，解释道：“作为百年前流传下来的一族，宁家人被称为流淌着奇迹之血的一族。”</w:t>
      </w:r>
    </w:p>
    <w:p w14:paraId="7EF30AB2" w14:textId="77777777" w:rsidR="00C230B4" w:rsidRDefault="00C230B4" w:rsidP="00C230B4">
      <w:r>
        <w:rPr>
          <w:rFonts w:hint="eastAsia"/>
        </w:rPr>
        <w:t>宁溪问道：“所以你对我的执着是建立在宁家人的血脉上？”</w:t>
      </w:r>
    </w:p>
    <w:p w14:paraId="4CEE3B3C" w14:textId="77777777" w:rsidR="00C230B4" w:rsidRDefault="00C230B4" w:rsidP="00C230B4">
      <w:r>
        <w:rPr>
          <w:rFonts w:hint="eastAsia"/>
        </w:rPr>
        <w:t>应江湖很认真地道：“这是其中一部分的原因，我是真的喜欢你的，所以我才想用非暴力的</w:t>
      </w:r>
      <w:r>
        <w:rPr>
          <w:rFonts w:hint="eastAsia"/>
        </w:rPr>
        <w:lastRenderedPageBreak/>
        <w:t>手段带你离开。”</w:t>
      </w:r>
    </w:p>
    <w:p w14:paraId="6A634E47" w14:textId="77777777" w:rsidR="00C230B4" w:rsidRDefault="00C230B4" w:rsidP="00C230B4">
      <w:r>
        <w:rPr>
          <w:rFonts w:hint="eastAsia"/>
        </w:rPr>
        <w:t>宁溪不置可否的笑笑，说道：“如果你能打败千落的话。”</w:t>
      </w:r>
    </w:p>
    <w:p w14:paraId="7EBEDFB1" w14:textId="77777777" w:rsidR="00C230B4" w:rsidRDefault="00C230B4" w:rsidP="00C230B4">
      <w:r>
        <w:rPr>
          <w:rFonts w:hint="eastAsia"/>
        </w:rPr>
        <w:t>“虽然还不明白她是什么样的人，但从你们对她的反应来看，应该是你们的核心，所以应该有不容小趋的能为。”</w:t>
      </w:r>
    </w:p>
    <w:p w14:paraId="7B988AB3" w14:textId="77777777" w:rsidR="00C230B4" w:rsidRDefault="00C230B4" w:rsidP="00C230B4">
      <w:r>
        <w:rPr>
          <w:rFonts w:hint="eastAsia"/>
        </w:rPr>
        <w:t>“我已经说了，她要弄死你，应该不会比弄死一只蚂蚁困难太多。”</w:t>
      </w:r>
    </w:p>
    <w:p w14:paraId="260DE98B" w14:textId="77777777" w:rsidR="00C230B4" w:rsidRDefault="00C230B4" w:rsidP="00C230B4">
      <w:r>
        <w:rPr>
          <w:rFonts w:hint="eastAsia"/>
        </w:rPr>
        <w:t>“哦，是吗……可我倒不这么认为。”应江湖面带轻挑，对此有些不以为意，经过这连番算计，他自认为他老大的老大都不可能轻易弄死他，何况是别人。</w:t>
      </w:r>
    </w:p>
    <w:p w14:paraId="7EC53E5A" w14:textId="77777777" w:rsidR="00C230B4" w:rsidRDefault="00C230B4" w:rsidP="00C230B4">
      <w:r>
        <w:rPr>
          <w:rFonts w:hint="eastAsia"/>
        </w:rPr>
        <w:t>“你不相信？”</w:t>
      </w:r>
      <w:r>
        <w:rPr>
          <w:rFonts w:hint="eastAsia"/>
        </w:rPr>
        <w:t xml:space="preserve"> </w:t>
      </w:r>
    </w:p>
    <w:p w14:paraId="6FF6001F" w14:textId="77777777" w:rsidR="00C230B4" w:rsidRDefault="00C230B4" w:rsidP="00C230B4">
      <w:r>
        <w:rPr>
          <w:rFonts w:hint="eastAsia"/>
        </w:rPr>
        <w:t>应江湖没有接这个问题，反问道：“你知道为什么一夜风雨失败了吗？”</w:t>
      </w:r>
    </w:p>
    <w:p w14:paraId="4B6FA829" w14:textId="77777777" w:rsidR="00C230B4" w:rsidRDefault="00C230B4" w:rsidP="00C230B4">
      <w:r>
        <w:rPr>
          <w:rFonts w:hint="eastAsia"/>
        </w:rPr>
        <w:t>宁溪微挑起眉，没有说话。</w:t>
      </w:r>
    </w:p>
    <w:p w14:paraId="15931353" w14:textId="77777777" w:rsidR="00C230B4" w:rsidRDefault="00C230B4" w:rsidP="00C230B4">
      <w:r>
        <w:rPr>
          <w:rFonts w:hint="eastAsia"/>
        </w:rPr>
        <w:t>应江湖看着她，平静说道：“因为他们不够能忍，他们以为杀了西门缜，止戈山便指日可破了，所以他们入侵止戈山的行为失败了，制造止戈流内乱的计划也失败了，他们太急于求成了，所以当你们这些暗桩一个个跳出来时，一夜风雨的计划便破局了。”</w:t>
      </w:r>
    </w:p>
    <w:p w14:paraId="4659163E" w14:textId="77777777" w:rsidR="00C230B4" w:rsidRDefault="00C230B4" w:rsidP="00C230B4">
      <w:r>
        <w:rPr>
          <w:rFonts w:hint="eastAsia"/>
        </w:rPr>
        <w:t>宁溪问道：“所以你想表达什么？”</w:t>
      </w:r>
    </w:p>
    <w:p w14:paraId="62B7201D" w14:textId="77777777" w:rsidR="00C230B4" w:rsidRDefault="00C230B4" w:rsidP="00C230B4">
      <w:r>
        <w:rPr>
          <w:rFonts w:hint="eastAsia"/>
        </w:rPr>
        <w:t>“我想说的是，我与一夜风雨不同，但我没有确认西门纤纤的底牌之前，我不会轻易动作，而我一旦动作，就要一击必中，所以在没弄清楚这个名为千落的能为之前，我不会对她下手。”</w:t>
      </w:r>
    </w:p>
    <w:p w14:paraId="2657DF57" w14:textId="77777777" w:rsidR="00C230B4" w:rsidRDefault="00C230B4" w:rsidP="00C230B4">
      <w:r>
        <w:rPr>
          <w:rFonts w:hint="eastAsia"/>
        </w:rPr>
        <w:t>宁溪沉默了很久，感慨道：“不得不说，是我之前太小看你了，陆三阴也太小看你了。”</w:t>
      </w:r>
    </w:p>
    <w:p w14:paraId="141FC82D" w14:textId="77777777" w:rsidR="00C230B4" w:rsidRDefault="00C230B4" w:rsidP="00C230B4">
      <w:r>
        <w:rPr>
          <w:rFonts w:hint="eastAsia"/>
        </w:rPr>
        <w:t>应江湖看着她的眼睛，问道：“所以你的决定是？”</w:t>
      </w:r>
    </w:p>
    <w:p w14:paraId="224F2956" w14:textId="77777777" w:rsidR="00C230B4" w:rsidRDefault="00C230B4" w:rsidP="00C230B4">
      <w:r>
        <w:rPr>
          <w:rFonts w:hint="eastAsia"/>
        </w:rPr>
        <w:t>宁溪迎着他的目光，说道：“我会给陆三阴守墓七日，七日之内，只要能你打败千落，我就和你走。”</w:t>
      </w:r>
    </w:p>
    <w:p w14:paraId="51F18A8E" w14:textId="77777777" w:rsidR="00C230B4" w:rsidRDefault="00C230B4" w:rsidP="00C230B4">
      <w:r>
        <w:rPr>
          <w:rFonts w:hint="eastAsia"/>
        </w:rPr>
        <w:t>林风疏落，衣袂微摆，发丝轻轻飘起。</w:t>
      </w:r>
    </w:p>
    <w:p w14:paraId="3A5D39E9" w14:textId="77777777" w:rsidR="00C230B4" w:rsidRDefault="00C230B4" w:rsidP="00C230B4">
      <w:r>
        <w:rPr>
          <w:rFonts w:hint="eastAsia"/>
        </w:rPr>
        <w:t>除了秋风过林的声音，一片安静。</w:t>
      </w:r>
    </w:p>
    <w:p w14:paraId="25836EB2" w14:textId="77777777" w:rsidR="00C230B4" w:rsidRDefault="00C230B4" w:rsidP="00C230B4">
      <w:r>
        <w:rPr>
          <w:rFonts w:hint="eastAsia"/>
        </w:rPr>
        <w:t>不知什么时候，西风千里踏着落叶而来，打破了这片宁静。</w:t>
      </w:r>
    </w:p>
    <w:p w14:paraId="3E3A6E58" w14:textId="77777777" w:rsidR="00C230B4" w:rsidRDefault="00C230B4" w:rsidP="00C230B4">
      <w:r>
        <w:rPr>
          <w:rFonts w:hint="eastAsia"/>
        </w:rPr>
        <w:t>应江湖回头看到西风千里，忽然笑了起来，说道：“七日已经太多了。”</w:t>
      </w:r>
    </w:p>
    <w:p w14:paraId="62A7EAFA" w14:textId="77777777" w:rsidR="00C230B4" w:rsidRDefault="00C230B4" w:rsidP="00C230B4">
      <w:r>
        <w:rPr>
          <w:rFonts w:hint="eastAsia"/>
        </w:rPr>
        <w:t>西风千里微怔，以为这是对自己说的，有些不解。</w:t>
      </w:r>
    </w:p>
    <w:p w14:paraId="5EEE5DD2" w14:textId="77777777" w:rsidR="00C230B4" w:rsidRDefault="00C230B4" w:rsidP="00C230B4">
      <w:r>
        <w:rPr>
          <w:rFonts w:hint="eastAsia"/>
        </w:rPr>
        <w:t>应江湖越过他，朝着后山走去。</w:t>
      </w:r>
    </w:p>
    <w:p w14:paraId="79923BCB" w14:textId="77777777" w:rsidR="00C230B4" w:rsidRDefault="00C230B4" w:rsidP="00C230B4">
      <w:r>
        <w:rPr>
          <w:rFonts w:hint="eastAsia"/>
        </w:rPr>
        <w:t>西风千里恍过神来，快步跟了上去。</w:t>
      </w:r>
    </w:p>
    <w:p w14:paraId="7A0CDA45" w14:textId="77777777" w:rsidR="00EB4FF3" w:rsidRDefault="00EB4FF3" w:rsidP="00C230B4">
      <w:r>
        <w:rPr>
          <w:rFonts w:hint="eastAsia"/>
        </w:rPr>
        <w:t>听着远去的脚步声，宁溪忽然长长出了口气，也不知是叹息，还是松了口气。</w:t>
      </w:r>
    </w:p>
    <w:p w14:paraId="5A1E8F43" w14:textId="77777777" w:rsidR="009A6321" w:rsidRDefault="00EB4FF3" w:rsidP="00C230B4">
      <w:r>
        <w:rPr>
          <w:rFonts w:hint="eastAsia"/>
        </w:rPr>
        <w:t>她看着陆三阴的坟墓，苦笑</w:t>
      </w:r>
      <w:r w:rsidR="00F2055D">
        <w:rPr>
          <w:rFonts w:hint="eastAsia"/>
        </w:rPr>
        <w:t>道：“陆三阴啊陆三阴，你死了倒是轻松了，但我有多大</w:t>
      </w:r>
      <w:r w:rsidR="00C230B4">
        <w:rPr>
          <w:rFonts w:hint="eastAsia"/>
        </w:rPr>
        <w:t>压力，你知道吗？”</w:t>
      </w:r>
    </w:p>
    <w:p w14:paraId="616AE377" w14:textId="77777777" w:rsidR="008A3AD4" w:rsidRDefault="008A3AD4" w:rsidP="00803E53"/>
    <w:p w14:paraId="5CA53C2C" w14:textId="77777777" w:rsidR="00C230B4" w:rsidRDefault="00C230B4" w:rsidP="00803E53"/>
    <w:p w14:paraId="4A024C0F" w14:textId="77777777" w:rsidR="00C230B4" w:rsidRDefault="00C230B4" w:rsidP="00803E53"/>
    <w:p w14:paraId="552CC0C0" w14:textId="77777777" w:rsidR="00C230B4" w:rsidRDefault="00C230B4" w:rsidP="00803E53"/>
    <w:p w14:paraId="30EB75C5" w14:textId="77777777" w:rsidR="00C230B4" w:rsidRDefault="00C230B4" w:rsidP="00803E53"/>
    <w:p w14:paraId="5411CF3F" w14:textId="77777777" w:rsidR="00C230B4" w:rsidRDefault="00C230B4" w:rsidP="00803E53"/>
    <w:p w14:paraId="4A488512" w14:textId="77777777" w:rsidR="00C230B4" w:rsidRDefault="00C230B4" w:rsidP="00803E53"/>
    <w:p w14:paraId="5B25CD91" w14:textId="77777777" w:rsidR="00C230B4" w:rsidRDefault="00C230B4" w:rsidP="00803E53"/>
    <w:p w14:paraId="544C1F32" w14:textId="77777777" w:rsidR="00C230B4" w:rsidRDefault="00C230B4" w:rsidP="00803E53"/>
    <w:p w14:paraId="0755B41C" w14:textId="77777777" w:rsidR="00C230B4" w:rsidRDefault="00C230B4" w:rsidP="00803E53"/>
    <w:p w14:paraId="7DEB3BB5" w14:textId="77777777" w:rsidR="00C230B4" w:rsidRDefault="00C230B4" w:rsidP="00803E53"/>
    <w:p w14:paraId="445E8F08" w14:textId="77777777" w:rsidR="00C230B4" w:rsidRDefault="00C230B4" w:rsidP="00803E53"/>
    <w:p w14:paraId="7AA1FE8B" w14:textId="77777777" w:rsidR="009A6321" w:rsidRDefault="00727F9F" w:rsidP="009A6321">
      <w:pPr>
        <w:pStyle w:val="3"/>
      </w:pPr>
      <w:r>
        <w:rPr>
          <w:rFonts w:hint="eastAsia"/>
        </w:rPr>
        <w:lastRenderedPageBreak/>
        <w:t>第七十五章起西风而</w:t>
      </w:r>
      <w:r w:rsidR="005D76E7">
        <w:rPr>
          <w:rFonts w:hint="eastAsia"/>
        </w:rPr>
        <w:t>至千里</w:t>
      </w:r>
    </w:p>
    <w:p w14:paraId="33AF1621" w14:textId="77777777" w:rsidR="00980ADC" w:rsidRDefault="00980ADC" w:rsidP="00980ADC">
      <w:r>
        <w:rPr>
          <w:rFonts w:hint="eastAsia"/>
        </w:rPr>
        <w:t>百里山高三百余丈，前山蜿蜒曲折，绵延而上，后山则不同，崖下一片赤壁，如刀削斧壁，鬼斧神工，浑然天成。</w:t>
      </w:r>
    </w:p>
    <w:p w14:paraId="5EF0BEBD" w14:textId="77777777" w:rsidR="00980ADC" w:rsidRDefault="00980ADC" w:rsidP="00980ADC">
      <w:r>
        <w:rPr>
          <w:rFonts w:hint="eastAsia"/>
        </w:rPr>
        <w:t>站在百里山最高处，可望尽周遭百里风景，故名百里山。</w:t>
      </w:r>
    </w:p>
    <w:p w14:paraId="54D22ED4" w14:textId="77777777" w:rsidR="00980ADC" w:rsidRDefault="00980ADC" w:rsidP="00980ADC">
      <w:r>
        <w:rPr>
          <w:rFonts w:hint="eastAsia"/>
        </w:rPr>
        <w:t>如今应江湖就站在了最高的地方，望着那片风景，看了很长时间。</w:t>
      </w:r>
    </w:p>
    <w:p w14:paraId="1E5B5083" w14:textId="77777777" w:rsidR="00980ADC" w:rsidRDefault="00980ADC" w:rsidP="00980ADC">
      <w:r>
        <w:rPr>
          <w:rFonts w:hint="eastAsia"/>
        </w:rPr>
        <w:t>他的身旁，有一槐树，高六七米，左右分叉，树丫纵横，呈人字形。</w:t>
      </w:r>
    </w:p>
    <w:p w14:paraId="302C6EBC" w14:textId="77777777" w:rsidR="00980ADC" w:rsidRDefault="00980ADC" w:rsidP="00980ADC">
      <w:r>
        <w:rPr>
          <w:rFonts w:hint="eastAsia"/>
        </w:rPr>
        <w:t>在秋叶落尽之时，枝干更为疏落，就连树皮上的褶皱也清晰可见。</w:t>
      </w:r>
    </w:p>
    <w:p w14:paraId="33A0DE2A" w14:textId="77777777" w:rsidR="00980ADC" w:rsidRDefault="00980ADC" w:rsidP="00980ADC">
      <w:r>
        <w:rPr>
          <w:rFonts w:hint="eastAsia"/>
        </w:rPr>
        <w:t>从远处看去，这棵槐树就像站在高处眺望风景的老者，老者阅尽世态，看遍风霜，故而这棵树名叫——百里老人。</w:t>
      </w:r>
    </w:p>
    <w:p w14:paraId="3D77D01E" w14:textId="77777777" w:rsidR="00980ADC" w:rsidRDefault="00980ADC" w:rsidP="00980ADC">
      <w:r>
        <w:rPr>
          <w:rFonts w:hint="eastAsia"/>
        </w:rPr>
        <w:t>黄昏时候，百里溪的雾刚刚升起，将浓未浓，这时满天落暇洒下，百里之内，暮霭微沉，楚天一片，将那种看尽沧桑之感体现得淋漓尽致。</w:t>
      </w:r>
    </w:p>
    <w:p w14:paraId="3877E717" w14:textId="77777777" w:rsidR="00980ADC" w:rsidRDefault="00980ADC" w:rsidP="00980ADC">
      <w:r>
        <w:rPr>
          <w:rFonts w:hint="eastAsia"/>
        </w:rPr>
        <w:t>不时有白鹤飞起，破云而飞，又境添了几分仙意缭绕之气，观者无不叹为观止，故而被列为百里山两大奇景之一。</w:t>
      </w:r>
    </w:p>
    <w:p w14:paraId="6AE92F2D" w14:textId="77777777" w:rsidR="00980ADC" w:rsidRDefault="00980ADC" w:rsidP="00980ADC">
      <w:r>
        <w:rPr>
          <w:rFonts w:hint="eastAsia"/>
        </w:rPr>
        <w:t>然而观者赞叹之余，却又感叹美中不足，总感觉少了些什么。</w:t>
      </w:r>
    </w:p>
    <w:p w14:paraId="0EC3B8AD" w14:textId="77777777" w:rsidR="00980ADC" w:rsidRDefault="00980ADC" w:rsidP="00980ADC">
      <w:r>
        <w:rPr>
          <w:rFonts w:hint="eastAsia"/>
        </w:rPr>
        <w:t>直至数年前，一位画师路过，将此景致画在纸上，大家才恍然大悟。</w:t>
      </w:r>
    </w:p>
    <w:p w14:paraId="05908AE9" w14:textId="77777777" w:rsidR="00980ADC" w:rsidRDefault="00980ADC" w:rsidP="00980ADC">
      <w:r>
        <w:rPr>
          <w:rFonts w:hint="eastAsia"/>
        </w:rPr>
        <w:t>槐树四五米外有一个分叉，左右两分，其间各有一个树洞，有婴儿的拳头大小，远远看去，就像一双眼哐。</w:t>
      </w:r>
    </w:p>
    <w:p w14:paraId="152DB9C1" w14:textId="77777777" w:rsidR="00980ADC" w:rsidRDefault="00980ADC" w:rsidP="00980ADC">
      <w:r>
        <w:rPr>
          <w:rFonts w:hint="eastAsia"/>
        </w:rPr>
        <w:t>哦，原来这位老人缺少了一双眼睛。</w:t>
      </w:r>
    </w:p>
    <w:p w14:paraId="163BE1EE" w14:textId="77777777" w:rsidR="00980ADC" w:rsidRDefault="00980ADC" w:rsidP="00980ADC">
      <w:r>
        <w:rPr>
          <w:rFonts w:hint="eastAsia"/>
        </w:rPr>
        <w:t>应江湖歪着头，看了许久。</w:t>
      </w:r>
    </w:p>
    <w:p w14:paraId="12571F83" w14:textId="77777777" w:rsidR="00980ADC" w:rsidRDefault="00980ADC" w:rsidP="00980ADC">
      <w:r>
        <w:rPr>
          <w:rFonts w:hint="eastAsia"/>
        </w:rPr>
        <w:t>这样的风景，他已经看了无数遍，但现在他决定多看一会，因为过一会，就是不一样的风景了。</w:t>
      </w:r>
    </w:p>
    <w:p w14:paraId="336092F9" w14:textId="77777777" w:rsidR="00980ADC" w:rsidRDefault="00980ADC" w:rsidP="00980ADC">
      <w:r>
        <w:rPr>
          <w:rFonts w:hint="eastAsia"/>
        </w:rPr>
        <w:t>西风千里站在一旁，仰着头，看着这棵槐树，由于他戴着斗笠，根本看不清的他面具，也不知现在是怎样的情绪。</w:t>
      </w:r>
    </w:p>
    <w:p w14:paraId="1AF31EA5" w14:textId="77777777" w:rsidR="00980ADC" w:rsidRDefault="00980ADC" w:rsidP="00980ADC">
      <w:r>
        <w:rPr>
          <w:rFonts w:hint="eastAsia"/>
        </w:rPr>
        <w:t>他的手里捧着一个金盒，这只金盒极为精致，是炼金锋亲自打造的，代表了他的心意。</w:t>
      </w:r>
    </w:p>
    <w:p w14:paraId="7BEB5EA7" w14:textId="77777777" w:rsidR="00980ADC" w:rsidRDefault="00980ADC" w:rsidP="00980ADC">
      <w:r>
        <w:rPr>
          <w:rFonts w:hint="eastAsia"/>
        </w:rPr>
        <w:t>应江湖忽然说道：“差不多就这样了吧！”</w:t>
      </w:r>
    </w:p>
    <w:p w14:paraId="0F9B2E26" w14:textId="77777777" w:rsidR="00980ADC" w:rsidRDefault="00980ADC" w:rsidP="00980ADC">
      <w:r>
        <w:rPr>
          <w:rFonts w:hint="eastAsia"/>
        </w:rPr>
        <w:t>西风千里点点头，将金盒递给了应江湖。</w:t>
      </w:r>
    </w:p>
    <w:p w14:paraId="4F46167C" w14:textId="77777777" w:rsidR="00980ADC" w:rsidRDefault="00980ADC" w:rsidP="00980ADC">
      <w:r>
        <w:rPr>
          <w:rFonts w:hint="eastAsia"/>
        </w:rPr>
        <w:t>应江湖看着金盒沉默了会，然后打开了金盒。</w:t>
      </w:r>
    </w:p>
    <w:p w14:paraId="4ED9731B" w14:textId="77777777" w:rsidR="00980ADC" w:rsidRDefault="00980ADC" w:rsidP="00980ADC">
      <w:r>
        <w:rPr>
          <w:rFonts w:hint="eastAsia"/>
        </w:rPr>
        <w:t>金盒里面有两个方形的水晶体，水晶里各放着一只眼珠。</w:t>
      </w:r>
    </w:p>
    <w:p w14:paraId="0721A768" w14:textId="77777777" w:rsidR="00980ADC" w:rsidRDefault="00980ADC" w:rsidP="00980ADC">
      <w:r>
        <w:rPr>
          <w:rFonts w:hint="eastAsia"/>
        </w:rPr>
        <w:t>应江湖与风雨千里各取了一个水晶球，相继掠到树上，把水晶放到了左右两边的树洞上。</w:t>
      </w:r>
    </w:p>
    <w:p w14:paraId="311FF708" w14:textId="77777777" w:rsidR="00980ADC" w:rsidRDefault="00980ADC" w:rsidP="00980ADC">
      <w:r>
        <w:rPr>
          <w:rFonts w:hint="eastAsia"/>
        </w:rPr>
        <w:t>放好之后，两人落到树下，又看了一会，应江湖很是满意，笑道：“窥尽百里之目，果然只能阅尽沧桑之眼方能匹配，这样看起来顺眼多了。”</w:t>
      </w:r>
    </w:p>
    <w:p w14:paraId="3254B4DD" w14:textId="77777777" w:rsidR="00980ADC" w:rsidRDefault="00980ADC" w:rsidP="00980ADC">
      <w:r>
        <w:rPr>
          <w:rFonts w:hint="eastAsia"/>
        </w:rPr>
        <w:t>西风千里感慨似地笑了一声，说道：“毕竟是杀尽百里之人的眼睛。”</w:t>
      </w:r>
    </w:p>
    <w:p w14:paraId="76AB5CA5" w14:textId="77777777" w:rsidR="00980ADC" w:rsidRDefault="00980ADC" w:rsidP="00980ADC">
      <w:r>
        <w:rPr>
          <w:rFonts w:hint="eastAsia"/>
        </w:rPr>
        <w:t>若非历尽沧桑之人，怎会有阅尽世情之眼，这样的眼睛，百里之内只有一双。</w:t>
      </w:r>
    </w:p>
    <w:p w14:paraId="270E2865" w14:textId="77777777" w:rsidR="00980ADC" w:rsidRDefault="00980ADC" w:rsidP="00980ADC">
      <w:r>
        <w:rPr>
          <w:rFonts w:hint="eastAsia"/>
        </w:rPr>
        <w:t>仇百里者杀百里。</w:t>
      </w:r>
    </w:p>
    <w:p w14:paraId="6530674E" w14:textId="77777777" w:rsidR="00980ADC" w:rsidRDefault="00980ADC" w:rsidP="00980ADC">
      <w:r>
        <w:rPr>
          <w:rFonts w:hint="eastAsia"/>
        </w:rPr>
        <w:t>这双正是仇百里的眼睛。</w:t>
      </w:r>
    </w:p>
    <w:p w14:paraId="0CF81985" w14:textId="77777777" w:rsidR="00980ADC" w:rsidRDefault="00980ADC" w:rsidP="00980ADC">
      <w:r>
        <w:rPr>
          <w:rFonts w:hint="eastAsia"/>
        </w:rPr>
        <w:t>在执行那个任务之前，仇百里好似预知了自己的死亡，将一切都告诉了应江湖，并托付了自己的遗愿，于死之前，他担心应江湖不执行，又向狄败青托付了一遍。</w:t>
      </w:r>
    </w:p>
    <w:p w14:paraId="24F7B24C" w14:textId="77777777" w:rsidR="00980ADC" w:rsidRDefault="00980ADC" w:rsidP="00980ADC">
      <w:r>
        <w:rPr>
          <w:rFonts w:hint="eastAsia"/>
        </w:rPr>
        <w:t>西风千里把这只眼睛挖了出来，放入水晶体之中，用药水浸泡，使其永不腐烂。</w:t>
      </w:r>
    </w:p>
    <w:p w14:paraId="4D7FE32D" w14:textId="77777777" w:rsidR="00980ADC" w:rsidRDefault="00980ADC" w:rsidP="00980ADC">
      <w:r>
        <w:rPr>
          <w:rFonts w:hint="eastAsia"/>
        </w:rPr>
        <w:t>看着这双眼睛，应江湖又想起了他托付自己遗愿时的话来。</w:t>
      </w:r>
    </w:p>
    <w:p w14:paraId="3E3B1FD2" w14:textId="77777777" w:rsidR="00980ADC" w:rsidRDefault="00980ADC" w:rsidP="00980ADC">
      <w:r>
        <w:rPr>
          <w:rFonts w:hint="eastAsia"/>
        </w:rPr>
        <w:t>“在我死后，把我的眼睛放在百里山最高的那棵树上，我要亲眼看到百里城，乃至于这个世界的毁灭。”</w:t>
      </w:r>
    </w:p>
    <w:p w14:paraId="7D409965" w14:textId="77777777" w:rsidR="00980ADC" w:rsidRDefault="00980ADC" w:rsidP="00980ADC">
      <w:r>
        <w:rPr>
          <w:rFonts w:hint="eastAsia"/>
        </w:rPr>
        <w:t>他犹记得，说这句话的时候，仇百里脸上没有任何情绪，甚至连声调的变化都没有，那时应</w:t>
      </w:r>
      <w:r>
        <w:rPr>
          <w:rFonts w:hint="eastAsia"/>
        </w:rPr>
        <w:lastRenderedPageBreak/>
        <w:t>江湖就明白，仇百里对这个世界，恨已经不足以形容，他的眼中只有毁灭。</w:t>
      </w:r>
    </w:p>
    <w:p w14:paraId="3249BD4A" w14:textId="77777777" w:rsidR="00980ADC" w:rsidRDefault="00980ADC" w:rsidP="00980ADC">
      <w:r>
        <w:rPr>
          <w:rFonts w:hint="eastAsia"/>
        </w:rPr>
        <w:t>西风千里忽然问道：“这个世界真的会毁灭吗？”</w:t>
      </w:r>
    </w:p>
    <w:p w14:paraId="51EF94A0" w14:textId="77777777" w:rsidR="00980ADC" w:rsidRDefault="00980ADC" w:rsidP="00980ADC">
      <w:r>
        <w:rPr>
          <w:rFonts w:hint="eastAsia"/>
        </w:rPr>
        <w:t>应江湖想了想，说道：“当一个受尽体制煎熬的人，站到这个体制之上的时候，他想不会是改变这个体制，而会比压迫他的人更加变本加厉，这就是毁灭。”</w:t>
      </w:r>
    </w:p>
    <w:p w14:paraId="6F25A8AC" w14:textId="77777777" w:rsidR="00980ADC" w:rsidRDefault="00980ADC" w:rsidP="00980ADC">
      <w:r>
        <w:rPr>
          <w:rFonts w:hint="eastAsia"/>
        </w:rPr>
        <w:t>西风千里很明白他的意思，这种方式毁灭的不是肉体，而是精神，当正义不存，就会出现更多的仇百里，一生一百，一百生一万，生生不息，直至摧毁整个世界的正义，然后这个世界就毁灭了。</w:t>
      </w:r>
    </w:p>
    <w:p w14:paraId="12C4B391" w14:textId="77777777" w:rsidR="00980ADC" w:rsidRDefault="00980ADC" w:rsidP="00980ADC">
      <w:r>
        <w:rPr>
          <w:rFonts w:hint="eastAsia"/>
        </w:rPr>
        <w:t>西风千里感慨说道：“这是双怎样的眼睛，才能将人性看得如此透彻，又是怎么阴暗，才会想到这种毁灭的方式。”</w:t>
      </w:r>
    </w:p>
    <w:p w14:paraId="1F297681" w14:textId="77777777" w:rsidR="00980ADC" w:rsidRDefault="00980ADC" w:rsidP="00980ADC">
      <w:r>
        <w:rPr>
          <w:rFonts w:hint="eastAsia"/>
        </w:rPr>
        <w:t>应江湖说道：“老大的老大曾经说过，有一种人，他的双眼看到的只有黑暗，只有人性最恶意的想法，所以无论他经历什么，他的人生都不会有光明的一面，而仇老五就属于这种——能够看到恶魔的人。”</w:t>
      </w:r>
    </w:p>
    <w:p w14:paraId="14B3E884" w14:textId="77777777" w:rsidR="00980ADC" w:rsidRDefault="00980ADC" w:rsidP="00980ADC">
      <w:r>
        <w:rPr>
          <w:rFonts w:hint="eastAsia"/>
        </w:rPr>
        <w:t>西风千里沉默了很长时间，心中感慨万千，诸多往事涌上心来，最终却又想到了仇百里那句话。</w:t>
      </w:r>
    </w:p>
    <w:p w14:paraId="54EBC587" w14:textId="77777777" w:rsidR="00980ADC" w:rsidRDefault="00980ADC" w:rsidP="00980ADC">
      <w:r>
        <w:rPr>
          <w:rFonts w:hint="eastAsia"/>
        </w:rPr>
        <w:t>他看了看对面的止戈山，又看看应江湖，说道：“我记得仇老五曾经提过这样一个问题——为什么出身时纯洁无暇的生命，到了最后都活成了穷凶极恶的模样？”</w:t>
      </w:r>
    </w:p>
    <w:p w14:paraId="7405A102" w14:textId="77777777" w:rsidR="00980ADC" w:rsidRDefault="00980ADC" w:rsidP="00980ADC">
      <w:r>
        <w:rPr>
          <w:rFonts w:hint="eastAsia"/>
        </w:rPr>
        <w:t>应江湖知道他在想什么，笑了笑，说道：“想到青思阁的事情了？”</w:t>
      </w:r>
    </w:p>
    <w:p w14:paraId="16FEC92F" w14:textId="77777777" w:rsidR="00980ADC" w:rsidRDefault="00980ADC" w:rsidP="00980ADC">
      <w:r>
        <w:rPr>
          <w:rFonts w:hint="eastAsia"/>
        </w:rPr>
        <w:t>“以前我一直以为，止戈山的罪恶都源于止戈流，但止戈流解散之后，青思阁所表现出来的那种恶心，依然令人发怵。”</w:t>
      </w:r>
    </w:p>
    <w:p w14:paraId="4778C280" w14:textId="77777777" w:rsidR="00980ADC" w:rsidRDefault="00980ADC" w:rsidP="00980ADC">
      <w:r>
        <w:rPr>
          <w:rFonts w:hint="eastAsia"/>
        </w:rPr>
        <w:t>西风千里嘲弄似地笑了两声，说道：“想想青思阁百年世门，圣人眼泪所化的圣池，都洗不尽人心的恶俗，这人性真是最恐怖之物。”</w:t>
      </w:r>
    </w:p>
    <w:p w14:paraId="7ECA8BB4" w14:textId="77777777" w:rsidR="00980ADC" w:rsidRDefault="00980ADC" w:rsidP="00980ADC">
      <w:r>
        <w:rPr>
          <w:rFonts w:hint="eastAsia"/>
        </w:rPr>
        <w:t>应江湖看着他，问道：“西门缜止戈二十年，拯救了无数的生命，也种下的无数的罪恶，你觉得是对是错？”</w:t>
      </w:r>
    </w:p>
    <w:p w14:paraId="3B5E651D" w14:textId="77777777" w:rsidR="00980ADC" w:rsidRDefault="00980ADC" w:rsidP="00980ADC">
      <w:r>
        <w:rPr>
          <w:rFonts w:hint="eastAsia"/>
        </w:rPr>
        <w:t>“如果那些人死在了那个时代，在那时看起来确实是凄凉血腥的事情，但也斩断了罪恶的种子，也不会有如今这些恶心的情况，我想就算是西门缜自己，也分不清楚吧，只是……”</w:t>
      </w:r>
    </w:p>
    <w:p w14:paraId="2F59D297" w14:textId="77777777" w:rsidR="00980ADC" w:rsidRDefault="00980ADC" w:rsidP="00980ADC">
      <w:r>
        <w:rPr>
          <w:rFonts w:hint="eastAsia"/>
        </w:rPr>
        <w:t>说到这里西风千里沉默了很长时间，说道：“只是可惜了宁咛，竟为了那种人而死。”</w:t>
      </w:r>
    </w:p>
    <w:p w14:paraId="23F0C885" w14:textId="77777777" w:rsidR="00980ADC" w:rsidRDefault="00980ADC" w:rsidP="00980ADC">
      <w:r>
        <w:rPr>
          <w:rFonts w:hint="eastAsia"/>
        </w:rPr>
        <w:t>应江湖调侃道：“所以说我们干掉了陆三阴，也是为民除害，毕竟按照仇老五的理论，最终他都会变成穷凶极恶的模样。”</w:t>
      </w:r>
    </w:p>
    <w:p w14:paraId="67494BBD" w14:textId="77777777" w:rsidR="00980ADC" w:rsidRDefault="00980ADC" w:rsidP="00980ADC">
      <w:r>
        <w:rPr>
          <w:rFonts w:hint="eastAsia"/>
        </w:rPr>
        <w:t>西风千里闻言大笑起来，问道：“那你呢？”</w:t>
      </w:r>
    </w:p>
    <w:p w14:paraId="01EB7F0F" w14:textId="77777777" w:rsidR="00980ADC" w:rsidRDefault="00980ADC" w:rsidP="00980ADC">
      <w:r>
        <w:rPr>
          <w:rFonts w:hint="eastAsia"/>
        </w:rPr>
        <w:t>应江湖大笑道：“我本来就是恶人了啊！”</w:t>
      </w:r>
    </w:p>
    <w:p w14:paraId="42761D6B" w14:textId="77777777" w:rsidR="00980ADC" w:rsidRDefault="00980ADC" w:rsidP="00980ADC">
      <w:r>
        <w:rPr>
          <w:rFonts w:hint="eastAsia"/>
        </w:rPr>
        <w:t>西风千里想到刚才的问题仍没有得到解答，说道：“从止戈流，到青思阁，再到仇老五，我仍想不到那个关键是什么？”</w:t>
      </w:r>
    </w:p>
    <w:p w14:paraId="485369D7" w14:textId="77777777" w:rsidR="00980ADC" w:rsidRDefault="00980ADC" w:rsidP="00980ADC">
      <w:r>
        <w:rPr>
          <w:rFonts w:hint="eastAsia"/>
        </w:rPr>
        <w:t>那个关键，指的自然是变得穷凶极恶的关键。</w:t>
      </w:r>
    </w:p>
    <w:p w14:paraId="43103106" w14:textId="77777777" w:rsidR="00980ADC" w:rsidRDefault="00980ADC" w:rsidP="00980ADC">
      <w:r>
        <w:rPr>
          <w:rFonts w:hint="eastAsia"/>
        </w:rPr>
        <w:t>应江湖说道：“我记得老大的老大说过，人在少年时的欲望如果得不到满足，就会慢慢变得邪恶。”</w:t>
      </w:r>
    </w:p>
    <w:p w14:paraId="5F359DCD" w14:textId="77777777" w:rsidR="00980ADC" w:rsidRDefault="00980ADC" w:rsidP="00980ADC">
      <w:r>
        <w:rPr>
          <w:rFonts w:hint="eastAsia"/>
        </w:rPr>
        <w:t>西风千里愣了愣，眼睛突然明亮了起来，多年来一直有个问题困惑于心，而这句话正好捅破了这层窗户层。</w:t>
      </w:r>
    </w:p>
    <w:p w14:paraId="26F3AD85" w14:textId="77777777" w:rsidR="00980ADC" w:rsidRDefault="00980ADC" w:rsidP="00980ADC">
      <w:r>
        <w:rPr>
          <w:rFonts w:hint="eastAsia"/>
        </w:rPr>
        <w:t>西风千里说道：“现在我终于明白了，止戈流的理念，不旦束缚了止戈流众的自由与复仇之心，更是压制了青思阁一代人竞逐天下的野心，所以一切慢慢的变质了。”</w:t>
      </w:r>
    </w:p>
    <w:p w14:paraId="6D549E4E" w14:textId="77777777" w:rsidR="00980ADC" w:rsidRDefault="00980ADC" w:rsidP="00980ADC">
      <w:r>
        <w:rPr>
          <w:rFonts w:hint="eastAsia"/>
        </w:rPr>
        <w:t>应江湖呲牙，得意洋洋地笑道：“有道理吧，我老大的老大说的。”</w:t>
      </w:r>
    </w:p>
    <w:p w14:paraId="624A121E" w14:textId="77777777" w:rsidR="00980ADC" w:rsidRDefault="00980ADC" w:rsidP="00980ADC">
      <w:r>
        <w:rPr>
          <w:rFonts w:hint="eastAsia"/>
        </w:rPr>
        <w:t>西风千里连说声了三声佩服，然后揖手为礼，朝远方作了三揖，说道：“如果能见上一面，当真死而无憾。”</w:t>
      </w:r>
    </w:p>
    <w:p w14:paraId="4EA5E56F" w14:textId="77777777" w:rsidR="00980ADC" w:rsidRDefault="00980ADC" w:rsidP="00980ADC">
      <w:r>
        <w:rPr>
          <w:rFonts w:hint="eastAsia"/>
        </w:rPr>
        <w:t>应江湖拍拍他的肩膀说道：“有机会的，等了结这边的事情，我带你一起回山，老大的老大也很欣赏你这样的人。”</w:t>
      </w:r>
    </w:p>
    <w:p w14:paraId="4D5FB9AD" w14:textId="77777777" w:rsidR="00980ADC" w:rsidRDefault="00980ADC" w:rsidP="00980ADC">
      <w:r>
        <w:rPr>
          <w:rFonts w:hint="eastAsia"/>
        </w:rPr>
        <w:lastRenderedPageBreak/>
        <w:t>西风千里自嘲笑道：“我这把老骨头，哪有什么值得这样的人杰欣赏的地方？”</w:t>
      </w:r>
    </w:p>
    <w:p w14:paraId="6C630054" w14:textId="77777777" w:rsidR="00980ADC" w:rsidRDefault="00980ADC" w:rsidP="00980ADC">
      <w:r>
        <w:rPr>
          <w:rFonts w:hint="eastAsia"/>
        </w:rPr>
        <w:t>应江湖说道：“你不是一个活在过去的人，当我第一次看到你的时候，我就知道了，我很了解老大的老大，他欣赏向前看的人。”</w:t>
      </w:r>
    </w:p>
    <w:p w14:paraId="2D109898" w14:textId="77777777" w:rsidR="00980ADC" w:rsidRDefault="00980ADC" w:rsidP="00980ADC">
      <w:r>
        <w:rPr>
          <w:rFonts w:hint="eastAsia"/>
        </w:rPr>
        <w:t>西风千里听着也是十分欢喜，问道：“他是个怎样的人？”</w:t>
      </w:r>
    </w:p>
    <w:p w14:paraId="70BABF48" w14:textId="77777777" w:rsidR="00980ADC" w:rsidRDefault="00980ADC" w:rsidP="00980ADC">
      <w:r>
        <w:rPr>
          <w:rFonts w:hint="eastAsia"/>
        </w:rPr>
        <w:t>应江湖皱起眉头，这实在是个很难回答的问题，于是他认真起了很长时间，才说道：“他这个人很难形容，总之他对很多事都不在乎，不在乎是非，不在乎善恶，只在乎他所在乎的，但他究竟在乎什么，我也不清楚，老大多少应该清楚一些。”</w:t>
      </w:r>
    </w:p>
    <w:p w14:paraId="4749129C" w14:textId="77777777" w:rsidR="00980ADC" w:rsidRDefault="00980ADC" w:rsidP="00980ADC">
      <w:r>
        <w:rPr>
          <w:rFonts w:hint="eastAsia"/>
        </w:rPr>
        <w:t>西风千里沉默片刻，只想到一个词来形容这种人——怪物。</w:t>
      </w:r>
    </w:p>
    <w:p w14:paraId="595BC269" w14:textId="77777777" w:rsidR="00980ADC" w:rsidRDefault="00980ADC" w:rsidP="00980ADC">
      <w:r>
        <w:rPr>
          <w:rFonts w:hint="eastAsia"/>
        </w:rPr>
        <w:t>他又想到那个清楚怪物的人，问道：“那你的老大呢？他又是个怎样的人？”</w:t>
      </w:r>
    </w:p>
    <w:p w14:paraId="303E2AE2" w14:textId="77777777" w:rsidR="00980ADC" w:rsidRDefault="00980ADC" w:rsidP="00980ADC">
      <w:r>
        <w:rPr>
          <w:rFonts w:hint="eastAsia"/>
        </w:rPr>
        <w:t>这个问题对应江湖来说，完全不用思考，说道：“老大是唯一一个敢与老大的老大掀桌子的人。”</w:t>
      </w:r>
    </w:p>
    <w:p w14:paraId="5BFFF9CA" w14:textId="77777777" w:rsidR="00980ADC" w:rsidRDefault="00980ADC" w:rsidP="00980ADC">
      <w:r>
        <w:rPr>
          <w:rFonts w:hint="eastAsia"/>
        </w:rPr>
        <w:t>西风千里听着，心中只有佩服，敢和怪物掀桌子，必然也是怪物。</w:t>
      </w:r>
    </w:p>
    <w:p w14:paraId="061EA47C" w14:textId="77777777" w:rsidR="00980ADC" w:rsidRDefault="00980ADC" w:rsidP="00980ADC">
      <w:r>
        <w:rPr>
          <w:rFonts w:hint="eastAsia"/>
        </w:rPr>
        <w:t>“他为什么要掀桌子？”</w:t>
      </w:r>
    </w:p>
    <w:p w14:paraId="6098E450" w14:textId="77777777" w:rsidR="00980ADC" w:rsidRDefault="00980ADC" w:rsidP="00980ADC">
      <w:r>
        <w:rPr>
          <w:rFonts w:hint="eastAsia"/>
        </w:rPr>
        <w:t>应江湖说道：“因为老大的老大，给他安排了一项他十分不爽的工作，也就是你平常看到我做的，老大不高兴，自然要掀桌子。”</w:t>
      </w:r>
    </w:p>
    <w:p w14:paraId="647BC4E6" w14:textId="77777777" w:rsidR="00980ADC" w:rsidRDefault="00980ADC" w:rsidP="00980ADC">
      <w:r>
        <w:rPr>
          <w:rFonts w:hint="eastAsia"/>
        </w:rPr>
        <w:t>西风千里想了想，应江湖平常做的事，就是坐在大门口发呆，俗称看门。</w:t>
      </w:r>
    </w:p>
    <w:p w14:paraId="7B3DA4B6" w14:textId="77777777" w:rsidR="00980ADC" w:rsidRDefault="00980ADC" w:rsidP="00980ADC">
      <w:r>
        <w:rPr>
          <w:rFonts w:hint="eastAsia"/>
        </w:rPr>
        <w:t>想到这里，西风千里不禁咽了口唾沫，心想应江湖在这领导百里七人众，雄据一方，他的老大却只是个看门的，那他要是过去，还有什么存在感，是不是洗厕所，倒垃圾这种适合老年人的工作？</w:t>
      </w:r>
    </w:p>
    <w:p w14:paraId="06E4CF4F" w14:textId="77777777" w:rsidR="00980ADC" w:rsidRDefault="00980ADC" w:rsidP="00980ADC">
      <w:r>
        <w:rPr>
          <w:rFonts w:hint="eastAsia"/>
        </w:rPr>
        <w:t>应江湖虽然没看到他的脸，但也知道他误会了，忙解释道：“这都是当年入世大局被人砸场子惹出来的祸事，据说当时老大的老大极为震怒，所以才会让武力大头老大去看门，以防再次被踢馆。”</w:t>
      </w:r>
    </w:p>
    <w:p w14:paraId="12F1C07A" w14:textId="77777777" w:rsidR="00980ADC" w:rsidRDefault="00980ADC" w:rsidP="00980ADC">
      <w:r>
        <w:rPr>
          <w:rFonts w:hint="eastAsia"/>
        </w:rPr>
        <w:t>这是一夫当关，万夫莫开的意思。</w:t>
      </w:r>
    </w:p>
    <w:p w14:paraId="5F71B354" w14:textId="77777777" w:rsidR="00980ADC" w:rsidRDefault="00980ADC" w:rsidP="00980ADC">
      <w:r>
        <w:rPr>
          <w:rFonts w:hint="eastAsia"/>
        </w:rPr>
        <w:t>应江湖忽然叹了口气，说道：“老大除了掀桌之外，每天都在问候那个人的姥姥，要是这次我找不到那个人，老大的老大收不收拾我不知道，但老大一定会把我吊起来三天三夜。”</w:t>
      </w:r>
    </w:p>
    <w:p w14:paraId="27F98166" w14:textId="77777777" w:rsidR="00980ADC" w:rsidRDefault="00980ADC" w:rsidP="00980ADC">
      <w:r>
        <w:rPr>
          <w:rFonts w:hint="eastAsia"/>
        </w:rPr>
        <w:t>西风千里除了感叹这个组织变态之外，更是好奇那搅局的人是何方神圣，问道：“你现在有没有方向？”</w:t>
      </w:r>
    </w:p>
    <w:p w14:paraId="29E5DE67" w14:textId="77777777" w:rsidR="00980ADC" w:rsidRDefault="00980ADC" w:rsidP="00980ADC">
      <w:r>
        <w:rPr>
          <w:rFonts w:hint="eastAsia"/>
        </w:rPr>
        <w:t>应江湖神情沮丧地道：“本来以为是陆三阴，不过这家伙竟然这么容易就死了，真是太不给我面子了。”</w:t>
      </w:r>
    </w:p>
    <w:p w14:paraId="7291DFAB" w14:textId="77777777" w:rsidR="00980ADC" w:rsidRDefault="00980ADC" w:rsidP="00980ADC">
      <w:r>
        <w:rPr>
          <w:rFonts w:hint="eastAsia"/>
        </w:rPr>
        <w:t>西风千里进言道：“你们这一辈中出名的并不多，最出名的莫过于西子湖畔一战成名的左丘明，为什么不找他试试？”</w:t>
      </w:r>
    </w:p>
    <w:p w14:paraId="613EA38C" w14:textId="77777777" w:rsidR="00980ADC" w:rsidRDefault="00980ADC" w:rsidP="00980ADC">
      <w:r>
        <w:rPr>
          <w:rFonts w:hint="eastAsia"/>
        </w:rPr>
        <w:t>应江湖摇头说道：“他成名之后，老大悄悄跑下去，看了一眼，说不是他。”</w:t>
      </w:r>
    </w:p>
    <w:p w14:paraId="3B151896" w14:textId="77777777" w:rsidR="00980ADC" w:rsidRDefault="00980ADC" w:rsidP="00980ADC">
      <w:r>
        <w:rPr>
          <w:rFonts w:hint="eastAsia"/>
        </w:rPr>
        <w:t>西风千里说道：“传说中，左丘明还有三大敌手，难道都不是吗？”</w:t>
      </w:r>
    </w:p>
    <w:p w14:paraId="335D0D75" w14:textId="77777777" w:rsidR="00980ADC" w:rsidRDefault="00980ADC" w:rsidP="00980ADC">
      <w:r>
        <w:rPr>
          <w:rFonts w:hint="eastAsia"/>
        </w:rPr>
        <w:t>应江湖摸头下巴，说道：“这个么，倒没试过，但问题是除了左丘明，谁知道那三个阿猫阿狗是谁？我总不能一个个的问吧。”</w:t>
      </w:r>
    </w:p>
    <w:p w14:paraId="13DA089D" w14:textId="77777777" w:rsidR="00980ADC" w:rsidRDefault="00980ADC" w:rsidP="00980ADC">
      <w:r>
        <w:rPr>
          <w:rFonts w:hint="eastAsia"/>
        </w:rPr>
        <w:t>西风千里说道：“其中一个就是淳于心的小侄吗？”</w:t>
      </w:r>
    </w:p>
    <w:p w14:paraId="2E8930F9" w14:textId="77777777" w:rsidR="00980ADC" w:rsidRDefault="00980ADC" w:rsidP="00980ADC">
      <w:r>
        <w:rPr>
          <w:rFonts w:hint="eastAsia"/>
        </w:rPr>
        <w:t>应江湖顿时来了兴致，说道：“这事有点意思唉，有空你给你打听打听，这小子在哪。”</w:t>
      </w:r>
    </w:p>
    <w:p w14:paraId="6028944D" w14:textId="77777777" w:rsidR="00980ADC" w:rsidRDefault="00980ADC" w:rsidP="00980ADC">
      <w:r>
        <w:rPr>
          <w:rFonts w:hint="eastAsia"/>
        </w:rPr>
        <w:t>“乐意之致。”</w:t>
      </w:r>
    </w:p>
    <w:p w14:paraId="0FCE31A1" w14:textId="77777777" w:rsidR="00980ADC" w:rsidRDefault="00980ADC" w:rsidP="00980ADC">
      <w:r>
        <w:rPr>
          <w:rFonts w:hint="eastAsia"/>
        </w:rPr>
        <w:t>西风千里应承下这件事，起身告辞。</w:t>
      </w:r>
    </w:p>
    <w:p w14:paraId="7452B74A" w14:textId="77777777" w:rsidR="00980ADC" w:rsidRDefault="00980ADC" w:rsidP="00980ADC">
      <w:r>
        <w:rPr>
          <w:rFonts w:hint="eastAsia"/>
        </w:rPr>
        <w:t>应江湖知道他这雷厉风行的性格，铁定就是办事了，忙劝道：“别急啊，老二我打了一天一夜的麻降，你也一天一夜没睡觉了，先好好睡一觉先，有事明天再处理。”</w:t>
      </w:r>
    </w:p>
    <w:p w14:paraId="244E8EDD" w14:textId="77777777" w:rsidR="00C230B4" w:rsidRDefault="00980ADC" w:rsidP="00803E53">
      <w:r>
        <w:rPr>
          <w:rFonts w:hint="eastAsia"/>
        </w:rPr>
        <w:t>西风千里没想到还有这种关怀，不禁怔了一下，</w:t>
      </w:r>
      <w:r w:rsidR="00562046" w:rsidRPr="00562046">
        <w:rPr>
          <w:rFonts w:hint="eastAsia"/>
        </w:rPr>
        <w:t>揖手为礼，然后转身继续前行。</w:t>
      </w:r>
    </w:p>
    <w:p w14:paraId="74CB8D39" w14:textId="77777777" w:rsidR="009A6321" w:rsidRDefault="009A6321" w:rsidP="00803E53"/>
    <w:p w14:paraId="3FF5B4D9" w14:textId="77777777" w:rsidR="00652298" w:rsidRDefault="00652298"/>
    <w:p w14:paraId="5027CD76" w14:textId="77777777" w:rsidR="005D76E7" w:rsidRDefault="005D76E7" w:rsidP="005D76E7">
      <w:pPr>
        <w:pStyle w:val="3"/>
      </w:pPr>
      <w:r>
        <w:rPr>
          <w:rFonts w:hint="eastAsia"/>
        </w:rPr>
        <w:lastRenderedPageBreak/>
        <w:t>第七十六章山贼王列传</w:t>
      </w:r>
    </w:p>
    <w:p w14:paraId="2201FF89" w14:textId="77777777" w:rsidR="005D76E7" w:rsidRDefault="005D76E7" w:rsidP="005D76E7">
      <w:r>
        <w:rPr>
          <w:rFonts w:hint="eastAsia"/>
        </w:rPr>
        <w:t>西风千里走后，应江湖躺到崖边的青石山上，叼着根野草，一边望着远处的风景，一边回忆人生。</w:t>
      </w:r>
    </w:p>
    <w:p w14:paraId="41B4F22D" w14:textId="77777777" w:rsidR="005D76E7" w:rsidRDefault="005D76E7" w:rsidP="005D76E7">
      <w:r>
        <w:rPr>
          <w:rFonts w:hint="eastAsia"/>
        </w:rPr>
        <w:t>每局三省吾身，是老大的老大的要求。</w:t>
      </w:r>
    </w:p>
    <w:p w14:paraId="55BB8628" w14:textId="77777777" w:rsidR="005D76E7" w:rsidRDefault="005D76E7" w:rsidP="005D76E7">
      <w:r>
        <w:rPr>
          <w:rFonts w:hint="eastAsia"/>
        </w:rPr>
        <w:t>海棠花之局结束，是到了反省的时候了。</w:t>
      </w:r>
    </w:p>
    <w:p w14:paraId="16169642" w14:textId="77777777" w:rsidR="005D76E7" w:rsidRDefault="005D76E7" w:rsidP="005D76E7">
      <w:r>
        <w:rPr>
          <w:rFonts w:hint="eastAsia"/>
        </w:rPr>
        <w:t>在这一局中，对方一死一失踪一重伤两中毒，而百里七人众中两死一失踪，更失去了可爱的山贼小宝，这么一算来，怎么感觉己方的损失更大些？</w:t>
      </w:r>
    </w:p>
    <w:p w14:paraId="7B8F20C3" w14:textId="77777777" w:rsidR="005D76E7" w:rsidRDefault="005D76E7" w:rsidP="005D76E7">
      <w:r>
        <w:rPr>
          <w:rFonts w:hint="eastAsia"/>
        </w:rPr>
        <w:t>想到这里，应江湖不禁皱起了眉头，这事还得赖那只大凶燕，季海棠原来已经跨过心魔，成为了可用之人，可恶的大凶燕居然季海棠一脚踹进火海里去，老大的老大说的果然正确，世家子弟总会有些恶劣的习性，自我感觉太过良好，容易坏事情。</w:t>
      </w:r>
    </w:p>
    <w:p w14:paraId="3CE8E149" w14:textId="77777777" w:rsidR="005D76E7" w:rsidRDefault="005D76E7" w:rsidP="005D76E7">
      <w:r>
        <w:rPr>
          <w:rFonts w:hint="eastAsia"/>
        </w:rPr>
        <w:t>所幸海棠花之果已经结出，并且被燕悲欢带走，局势应该会朝着那个方向发展。</w:t>
      </w:r>
    </w:p>
    <w:p w14:paraId="4D177E84" w14:textId="77777777" w:rsidR="005D76E7" w:rsidRDefault="005D76E7" w:rsidP="005D76E7">
      <w:r>
        <w:rPr>
          <w:rFonts w:hint="eastAsia"/>
        </w:rPr>
        <w:t>海棠花之局算是勉勉强强，但这一年的山贼经历，该如何向上面两们老大交待？</w:t>
      </w:r>
    </w:p>
    <w:p w14:paraId="195D755B" w14:textId="77777777" w:rsidR="005D76E7" w:rsidRDefault="005D76E7" w:rsidP="005D76E7">
      <w:r>
        <w:rPr>
          <w:rFonts w:hint="eastAsia"/>
        </w:rPr>
        <w:t>是写一篇心得体会，还是写一本山贼王日志？</w:t>
      </w:r>
    </w:p>
    <w:p w14:paraId="316BF103" w14:textId="77777777" w:rsidR="005D76E7" w:rsidRDefault="005D76E7" w:rsidP="005D76E7">
      <w:r>
        <w:rPr>
          <w:rFonts w:hint="eastAsia"/>
        </w:rPr>
        <w:t>应江湖忽然想来那位无良的书生来，脑中灵光一闪，翻起身来，拍着大腿叫道：“是啊，可以写一本山贼王列传。”</w:t>
      </w:r>
    </w:p>
    <w:p w14:paraId="1509C879" w14:textId="77777777" w:rsidR="005D76E7" w:rsidRDefault="005D76E7" w:rsidP="005D76E7">
      <w:r>
        <w:rPr>
          <w:rFonts w:hint="eastAsia"/>
        </w:rPr>
        <w:t>说做就做，应江湖当即叫来个小弟，给他准备纸笔。</w:t>
      </w:r>
    </w:p>
    <w:p w14:paraId="335C8F44" w14:textId="77777777" w:rsidR="005D76E7" w:rsidRDefault="005D76E7" w:rsidP="005D76E7">
      <w:r>
        <w:rPr>
          <w:rFonts w:hint="eastAsia"/>
        </w:rPr>
        <w:t>过一会儿，纸笔送到，应江湖便在青石上写了起来。</w:t>
      </w:r>
    </w:p>
    <w:p w14:paraId="00F0FE38" w14:textId="77777777" w:rsidR="005D76E7" w:rsidRDefault="005D76E7" w:rsidP="005D76E7">
      <w:r>
        <w:rPr>
          <w:rFonts w:hint="eastAsia"/>
        </w:rPr>
        <w:t>等待的时候，他已经想好了，不能写得太长，毕竟老大没这耐心，而且最讨厌那书生，要是知道他学那书生写小说，非得把他揍成猪头不可。</w:t>
      </w:r>
    </w:p>
    <w:p w14:paraId="38556E01" w14:textId="77777777" w:rsidR="005D76E7" w:rsidRDefault="005D76E7" w:rsidP="005D76E7">
      <w:r>
        <w:rPr>
          <w:rFonts w:hint="eastAsia"/>
        </w:rPr>
        <w:t>应江湖自语道：“所以一定要先得简短，其次自己的功绩要写清楚，最好分章节来写，这样比较清晰。”</w:t>
      </w:r>
    </w:p>
    <w:p w14:paraId="4069F707" w14:textId="77777777" w:rsidR="005D76E7" w:rsidRDefault="005D76E7" w:rsidP="005D76E7">
      <w:r>
        <w:rPr>
          <w:rFonts w:hint="eastAsia"/>
        </w:rPr>
        <w:t>构思了很久之后，应江湖提笔写道：</w:t>
      </w:r>
    </w:p>
    <w:p w14:paraId="3C36A49B" w14:textId="77777777" w:rsidR="005D76E7" w:rsidRDefault="005D76E7" w:rsidP="005D76E7">
      <w:r>
        <w:rPr>
          <w:rFonts w:hint="eastAsia"/>
        </w:rPr>
        <w:t>第一章：向全世界宣告，我是要成为山贼王的男人</w:t>
      </w:r>
    </w:p>
    <w:p w14:paraId="175598B7" w14:textId="77777777" w:rsidR="005D76E7" w:rsidRDefault="005D76E7" w:rsidP="005D76E7">
      <w:r>
        <w:rPr>
          <w:rFonts w:hint="eastAsia"/>
        </w:rPr>
        <w:t>我叫应江湖，在此向世界宣告，我应江湖是要成为山贼王的男人。</w:t>
      </w:r>
    </w:p>
    <w:p w14:paraId="49D0661E" w14:textId="77777777" w:rsidR="005D76E7" w:rsidRDefault="005D76E7" w:rsidP="005D76E7">
      <w:r>
        <w:rPr>
          <w:rFonts w:hint="eastAsia"/>
        </w:rPr>
        <w:t>现在的百里山，我说了算，以后的百里城，也是我说的算。</w:t>
      </w:r>
    </w:p>
    <w:p w14:paraId="5AEA6B3B" w14:textId="77777777" w:rsidR="005D76E7" w:rsidRDefault="005D76E7" w:rsidP="005D76E7">
      <w:r>
        <w:rPr>
          <w:rFonts w:hint="eastAsia"/>
        </w:rPr>
        <w:t>山贼王可不是普通的山贼，打家劫舍不是我的目标，奸淫掳掠，杀人放火不是我的</w:t>
      </w:r>
    </w:p>
    <w:p w14:paraId="6E20AA92" w14:textId="77777777" w:rsidR="005D76E7" w:rsidRDefault="005D76E7" w:rsidP="005D76E7">
      <w:r>
        <w:rPr>
          <w:rFonts w:hint="eastAsia"/>
        </w:rPr>
        <w:t>为了实现这个梦想，我已经招募了七名成员，人称百里七人众。</w:t>
      </w:r>
    </w:p>
    <w:p w14:paraId="763C91B5" w14:textId="77777777" w:rsidR="005D76E7" w:rsidRDefault="005D76E7" w:rsidP="005D76E7">
      <w:r>
        <w:rPr>
          <w:rFonts w:hint="eastAsia"/>
        </w:rPr>
        <w:t>如今，我们正为着封王百里的目标努力着。</w:t>
      </w:r>
    </w:p>
    <w:p w14:paraId="0CAEB189" w14:textId="77777777" w:rsidR="005D76E7" w:rsidRDefault="005D76E7" w:rsidP="005D76E7">
      <w:r>
        <w:rPr>
          <w:rFonts w:hint="eastAsia"/>
        </w:rPr>
        <w:t>这一天，我看到一个妹子，遭了，是心动的感觉。</w:t>
      </w:r>
    </w:p>
    <w:p w14:paraId="24DD9416" w14:textId="77777777" w:rsidR="005D76E7" w:rsidRDefault="005D76E7" w:rsidP="005D76E7">
      <w:r>
        <w:rPr>
          <w:rFonts w:hint="eastAsia"/>
        </w:rPr>
        <w:t>……</w:t>
      </w:r>
    </w:p>
    <w:p w14:paraId="6386D620" w14:textId="77777777" w:rsidR="005D76E7" w:rsidRDefault="005D76E7" w:rsidP="005D76E7">
      <w:r>
        <w:rPr>
          <w:rFonts w:hint="eastAsia"/>
        </w:rPr>
        <w:t>……</w:t>
      </w:r>
    </w:p>
    <w:p w14:paraId="46D16410" w14:textId="77777777" w:rsidR="005D76E7" w:rsidRDefault="005D76E7" w:rsidP="005D76E7">
      <w:r>
        <w:rPr>
          <w:rFonts w:hint="eastAsia"/>
        </w:rPr>
        <w:t>这就算是第一章了，觉得应该过得去，毕竟把志向，手段，目标都写清楚了。</w:t>
      </w:r>
    </w:p>
    <w:p w14:paraId="69F89CDE" w14:textId="77777777" w:rsidR="005D76E7" w:rsidRDefault="005D76E7" w:rsidP="005D76E7">
      <w:r>
        <w:rPr>
          <w:rFonts w:hint="eastAsia"/>
        </w:rPr>
        <w:t>唯一有问题的是最后一句，万一老大的老大觉得我工作时间谈恋爱怎么样？</w:t>
      </w:r>
    </w:p>
    <w:p w14:paraId="01A6CF70" w14:textId="77777777" w:rsidR="005D76E7" w:rsidRDefault="005D76E7" w:rsidP="005D76E7">
      <w:r>
        <w:rPr>
          <w:rFonts w:hint="eastAsia"/>
        </w:rPr>
        <w:t>想到这里，应江湖显得有些惶恐，说删掉吧，又可惜了与小媳妇的这次相逢。</w:t>
      </w:r>
    </w:p>
    <w:p w14:paraId="7770A68B" w14:textId="77777777" w:rsidR="005D76E7" w:rsidRDefault="005D76E7" w:rsidP="005D76E7">
      <w:r>
        <w:rPr>
          <w:rFonts w:hint="eastAsia"/>
        </w:rPr>
        <w:t>那怎么办呢？</w:t>
      </w:r>
    </w:p>
    <w:p w14:paraId="37B21ECE" w14:textId="77777777" w:rsidR="005D76E7" w:rsidRDefault="005D76E7" w:rsidP="005D76E7">
      <w:r>
        <w:rPr>
          <w:rFonts w:hint="eastAsia"/>
        </w:rPr>
        <w:t>应江湖忽然灵机又是一动，提笔在后面补了一句字——注：我爱上的妹子姓宁。</w:t>
      </w:r>
    </w:p>
    <w:p w14:paraId="4754910A" w14:textId="77777777" w:rsidR="005D76E7" w:rsidRDefault="005D76E7" w:rsidP="005D76E7">
      <w:r>
        <w:rPr>
          <w:rFonts w:hint="eastAsia"/>
        </w:rPr>
        <w:t>“额，这样看起来就可以了，我真是天才……那么下一章。”</w:t>
      </w:r>
    </w:p>
    <w:p w14:paraId="124CFC0F" w14:textId="77777777" w:rsidR="005D76E7" w:rsidRDefault="005D76E7" w:rsidP="005D76E7">
      <w:r>
        <w:rPr>
          <w:rFonts w:hint="eastAsia"/>
        </w:rPr>
        <w:t>应江湖翻开新的一页，这样写道：</w:t>
      </w:r>
    </w:p>
    <w:p w14:paraId="2E6E939B" w14:textId="77777777" w:rsidR="005D76E7" w:rsidRDefault="005D76E7" w:rsidP="005D76E7">
      <w:r>
        <w:rPr>
          <w:rFonts w:hint="eastAsia"/>
        </w:rPr>
        <w:t>第二章：封王百里</w:t>
      </w:r>
    </w:p>
    <w:p w14:paraId="63217813" w14:textId="77777777" w:rsidR="005D76E7" w:rsidRDefault="005D76E7" w:rsidP="005D76E7">
      <w:r>
        <w:rPr>
          <w:rFonts w:hint="eastAsia"/>
        </w:rPr>
        <w:t>“窃钩者诛</w:t>
      </w:r>
      <w:r>
        <w:rPr>
          <w:rFonts w:hint="eastAsia"/>
        </w:rPr>
        <w:t xml:space="preserve"> </w:t>
      </w:r>
      <w:r>
        <w:rPr>
          <w:rFonts w:hint="eastAsia"/>
        </w:rPr>
        <w:t>窃钩者侯，山贼山的最高理念不是抢一人，而是抢一城，所以我建立了封王百里的理念，我要让百里山视线所及处，都要向百里山上贡，而相应的我对给他们提供保护。”</w:t>
      </w:r>
    </w:p>
    <w:p w14:paraId="160857C8" w14:textId="77777777" w:rsidR="005D76E7" w:rsidRDefault="005D76E7" w:rsidP="005D76E7">
      <w:r>
        <w:rPr>
          <w:rFonts w:hint="eastAsia"/>
        </w:rPr>
        <w:t>所谓封王百里，就是百里城只有一个王，那就是我应江湖</w:t>
      </w:r>
    </w:p>
    <w:p w14:paraId="591C5631" w14:textId="77777777" w:rsidR="005D76E7" w:rsidRDefault="005D76E7" w:rsidP="005D76E7">
      <w:r>
        <w:rPr>
          <w:rFonts w:hint="eastAsia"/>
        </w:rPr>
        <w:lastRenderedPageBreak/>
        <w:t>封王百里约法三章：</w:t>
      </w:r>
    </w:p>
    <w:p w14:paraId="2F237B08" w14:textId="77777777" w:rsidR="005D76E7" w:rsidRDefault="005D76E7" w:rsidP="005D76E7">
      <w:r>
        <w:rPr>
          <w:rFonts w:hint="eastAsia"/>
        </w:rPr>
        <w:t xml:space="preserve">1. </w:t>
      </w:r>
      <w:r>
        <w:rPr>
          <w:rFonts w:hint="eastAsia"/>
        </w:rPr>
        <w:t>我们不抢劫，不杀人放火，不奸淫掳掠，但你要给我交保护费，当然，我可以保证今后也只能我一个人在收保护费，那些乱收费的人，我会清理。</w:t>
      </w:r>
    </w:p>
    <w:p w14:paraId="7F33A497" w14:textId="77777777" w:rsidR="005D76E7" w:rsidRDefault="005D76E7" w:rsidP="005D76E7">
      <w:r>
        <w:rPr>
          <w:rFonts w:hint="eastAsia"/>
        </w:rPr>
        <w:t>2.</w:t>
      </w:r>
      <w:r>
        <w:rPr>
          <w:rFonts w:hint="eastAsia"/>
        </w:rPr>
        <w:t>打架的，斗殴的，聚众赌博的，一切照旧，但要以后先来百里山报备，不然你会很惨，我保证。</w:t>
      </w:r>
    </w:p>
    <w:p w14:paraId="7B3E2804" w14:textId="77777777" w:rsidR="005D76E7" w:rsidRDefault="005D76E7" w:rsidP="005D76E7">
      <w:r>
        <w:rPr>
          <w:rFonts w:hint="eastAsia"/>
        </w:rPr>
        <w:t>3.</w:t>
      </w:r>
      <w:r>
        <w:rPr>
          <w:rFonts w:hint="eastAsia"/>
        </w:rPr>
        <w:t>百里城以后以我为首，也只能以我为首，不服就来约架啊！</w:t>
      </w:r>
    </w:p>
    <w:p w14:paraId="1A9228B4" w14:textId="77777777" w:rsidR="005D76E7" w:rsidRDefault="005D76E7" w:rsidP="005D76E7">
      <w:r>
        <w:rPr>
          <w:rFonts w:hint="eastAsia"/>
        </w:rPr>
        <w:t>……</w:t>
      </w:r>
    </w:p>
    <w:p w14:paraId="74302F9E" w14:textId="77777777" w:rsidR="005D76E7" w:rsidRDefault="005D76E7" w:rsidP="005D76E7">
      <w:r>
        <w:rPr>
          <w:rFonts w:hint="eastAsia"/>
        </w:rPr>
        <w:t>……</w:t>
      </w:r>
    </w:p>
    <w:p w14:paraId="779FC35F" w14:textId="77777777" w:rsidR="005D76E7" w:rsidRDefault="005D76E7" w:rsidP="005D76E7">
      <w:r>
        <w:rPr>
          <w:rFonts w:hint="eastAsia"/>
        </w:rPr>
        <w:t>第三章：递上的挑战书，谁才是百里城的霸主</w:t>
      </w:r>
    </w:p>
    <w:p w14:paraId="471700D5" w14:textId="77777777" w:rsidR="005D76E7" w:rsidRDefault="005D76E7" w:rsidP="005D76E7">
      <w:r>
        <w:rPr>
          <w:rFonts w:hint="eastAsia"/>
        </w:rPr>
        <w:t>根据封王百里第三条百里城只有一个老大原则，不过为了确定谁是百里城的老大，还是有必要进行一波有道德有素质的约架，</w:t>
      </w:r>
    </w:p>
    <w:p w14:paraId="5887C5D1" w14:textId="77777777" w:rsidR="005D76E7" w:rsidRDefault="005D76E7" w:rsidP="005D76E7">
      <w:r>
        <w:rPr>
          <w:rFonts w:hint="eastAsia"/>
        </w:rPr>
        <w:t>我应江湖做事一向讲究礼数周全，也不趁人之危，知道你们昨夜受了打击也不偷袭你们，今天太阳落山后，百里七人众七人在山脚等你，应江湖拜谒西门纤纤。</w:t>
      </w:r>
    </w:p>
    <w:p w14:paraId="6BBCC5FB" w14:textId="77777777" w:rsidR="005D76E7" w:rsidRDefault="005D76E7" w:rsidP="005D76E7">
      <w:r>
        <w:rPr>
          <w:rFonts w:hint="eastAsia"/>
        </w:rPr>
        <w:t>……</w:t>
      </w:r>
    </w:p>
    <w:p w14:paraId="44040CF8" w14:textId="77777777" w:rsidR="005D76E7" w:rsidRDefault="005D76E7" w:rsidP="005D76E7">
      <w:r>
        <w:rPr>
          <w:rFonts w:hint="eastAsia"/>
        </w:rPr>
        <w:t>……</w:t>
      </w:r>
    </w:p>
    <w:p w14:paraId="6A725764" w14:textId="77777777" w:rsidR="005D76E7" w:rsidRDefault="005D76E7" w:rsidP="005D76E7">
      <w:r>
        <w:rPr>
          <w:rFonts w:hint="eastAsia"/>
        </w:rPr>
        <w:t>第四章：百里七人众的四个问题</w:t>
      </w:r>
    </w:p>
    <w:p w14:paraId="3F8F743D" w14:textId="77777777" w:rsidR="005D76E7" w:rsidRDefault="005D76E7" w:rsidP="005D76E7">
      <w:r>
        <w:rPr>
          <w:rFonts w:hint="eastAsia"/>
        </w:rPr>
        <w:t>这一天，我们在百里溪与青思阁掌门进行了一次钓鱼比赛，先掉到的人，可以向对方提一个问题。</w:t>
      </w:r>
    </w:p>
    <w:p w14:paraId="7D6B2AFD" w14:textId="77777777" w:rsidR="005D76E7" w:rsidRDefault="005D76E7" w:rsidP="005D76E7">
      <w:r>
        <w:rPr>
          <w:rFonts w:hint="eastAsia"/>
        </w:rPr>
        <w:t>我的问题针对的是一个扛大刀的家伙，我问他五年前在干什么，他说在山里砍柴……额，这个应该不是我想找的人。</w:t>
      </w:r>
    </w:p>
    <w:p w14:paraId="135D1C28" w14:textId="77777777" w:rsidR="005D76E7" w:rsidRDefault="005D76E7" w:rsidP="005D76E7">
      <w:r>
        <w:rPr>
          <w:rFonts w:hint="eastAsia"/>
        </w:rPr>
        <w:t>仇老五的问题是，青思阁认为止戈流打乱了他们宁静的生活，所以他们将驱逐止戈流视为正义；止戈流认为止戈令束缚了他们这一生，所以他们摆脱止戈令的束缚视为正义，那么究竟谁的正义才是真正的正义？</w:t>
      </w:r>
    </w:p>
    <w:p w14:paraId="760DE1E6" w14:textId="77777777" w:rsidR="005D76E7" w:rsidRDefault="005D76E7" w:rsidP="005D76E7">
      <w:r>
        <w:rPr>
          <w:rFonts w:hint="eastAsia"/>
        </w:rPr>
        <w:t>对方是这样说的：这世界本身就是残酷的，每个人都站正义的立场上做着邪恶的事情，然后指责别人的不正义。身处其中的我们是救不了那么多人的，所以你不必那么苛求自己要去拯救每一个人，你甚至可以转身离开，只要做着你认为正确的事就行了。</w:t>
      </w:r>
    </w:p>
    <w:p w14:paraId="0DA03DAD" w14:textId="77777777" w:rsidR="005D76E7" w:rsidRDefault="005D76E7" w:rsidP="005D76E7">
      <w:r>
        <w:rPr>
          <w:rFonts w:hint="eastAsia"/>
        </w:rPr>
        <w:t>回答这个问题的人叫狄败青，来自佛国，是个挺有意思的家伙，所以我差点叫山贼小宝捅死了他。</w:t>
      </w:r>
    </w:p>
    <w:p w14:paraId="576AD8E8" w14:textId="77777777" w:rsidR="005D76E7" w:rsidRDefault="005D76E7" w:rsidP="005D76E7">
      <w:r>
        <w:rPr>
          <w:rFonts w:hint="eastAsia"/>
        </w:rPr>
        <w:t>顺带一提，他的师弟竟然是我们的老七山贼小宝，更离奇的是，山贼小宝竟然是传说中的至佛转世，我估计两位老大可能会有兴趣，所以山贼小宝还活着。</w:t>
      </w:r>
    </w:p>
    <w:p w14:paraId="39102BED" w14:textId="77777777" w:rsidR="005D76E7" w:rsidRDefault="005D76E7" w:rsidP="005D76E7">
      <w:r>
        <w:rPr>
          <w:rFonts w:hint="eastAsia"/>
        </w:rPr>
        <w:t>西风老二的问题则是，为了止戈流这样一群充满了恶臭的人去努力，甚至是牺牲，值得吗？</w:t>
      </w:r>
    </w:p>
    <w:p w14:paraId="3C71EF4D" w14:textId="77777777" w:rsidR="005D76E7" w:rsidRDefault="005D76E7" w:rsidP="005D76E7">
      <w:r>
        <w:rPr>
          <w:rFonts w:hint="eastAsia"/>
        </w:rPr>
        <w:t>对方的回答是，对于这件事，我从来没有想过值不值得，只有该不该为。</w:t>
      </w:r>
    </w:p>
    <w:p w14:paraId="79F62C65" w14:textId="77777777" w:rsidR="005D76E7" w:rsidRDefault="005D76E7" w:rsidP="005D76E7">
      <w:r>
        <w:rPr>
          <w:rFonts w:hint="eastAsia"/>
        </w:rPr>
        <w:t>额……这个回答和戏台上的正义使者，没有什么新意，所以名字就不提了。</w:t>
      </w:r>
    </w:p>
    <w:p w14:paraId="74120D35" w14:textId="77777777" w:rsidR="005D76E7" w:rsidRDefault="005D76E7" w:rsidP="005D76E7">
      <w:r>
        <w:rPr>
          <w:rFonts w:hint="eastAsia"/>
        </w:rPr>
        <w:t>……</w:t>
      </w:r>
    </w:p>
    <w:p w14:paraId="7391A775" w14:textId="77777777" w:rsidR="005D76E7" w:rsidRDefault="005D76E7" w:rsidP="005D76E7">
      <w:r>
        <w:rPr>
          <w:rFonts w:hint="eastAsia"/>
        </w:rPr>
        <w:t>……</w:t>
      </w:r>
    </w:p>
    <w:p w14:paraId="35D2216D" w14:textId="77777777" w:rsidR="005D76E7" w:rsidRDefault="005D76E7" w:rsidP="005D76E7">
      <w:r>
        <w:rPr>
          <w:rFonts w:hint="eastAsia"/>
        </w:rPr>
        <w:t>第五章：谁家少年足风流</w:t>
      </w:r>
    </w:p>
    <w:p w14:paraId="5959180E" w14:textId="77777777" w:rsidR="005D76E7" w:rsidRDefault="005D76E7" w:rsidP="005D76E7">
      <w:r>
        <w:rPr>
          <w:rFonts w:hint="eastAsia"/>
        </w:rPr>
        <w:t>今天跟金锋老四去山上练习搭讪，发现现在的妹子，但凡有半张逼脸的，都觉得自己值一房一车。</w:t>
      </w:r>
    </w:p>
    <w:p w14:paraId="49FCB989" w14:textId="77777777" w:rsidR="005D76E7" w:rsidRDefault="005D76E7" w:rsidP="005D76E7">
      <w:r>
        <w:rPr>
          <w:rFonts w:hint="eastAsia"/>
        </w:rPr>
        <w:t>现在的年轻人怎么了，怎么会有如此扭曲的价值观？</w:t>
      </w:r>
    </w:p>
    <w:p w14:paraId="7F669E8C" w14:textId="77777777" w:rsidR="005D76E7" w:rsidRDefault="005D76E7" w:rsidP="005D76E7">
      <w:r>
        <w:rPr>
          <w:rFonts w:hint="eastAsia"/>
        </w:rPr>
        <w:t>作为百里城唯一的王</w:t>
      </w:r>
      <w:r>
        <w:rPr>
          <w:rFonts w:hint="eastAsia"/>
        </w:rPr>
        <w:t>--</w:t>
      </w:r>
      <w:r>
        <w:rPr>
          <w:rFonts w:hint="eastAsia"/>
        </w:rPr>
        <w:t>山贼王，我对妹子和二代男进行了一顿爱的教育。</w:t>
      </w:r>
    </w:p>
    <w:p w14:paraId="1EDD62A3" w14:textId="77777777" w:rsidR="005D76E7" w:rsidRDefault="005D76E7" w:rsidP="005D76E7">
      <w:r>
        <w:rPr>
          <w:rFonts w:hint="eastAsia"/>
        </w:rPr>
        <w:t>随便吟诗一首，是吟诗，不是淫诗，毕竟我是个正经的媳妇脸的男人。</w:t>
      </w:r>
    </w:p>
    <w:p w14:paraId="2E1DD1C5" w14:textId="77777777" w:rsidR="005D76E7" w:rsidRDefault="005D76E7" w:rsidP="005D76E7">
      <w:r>
        <w:rPr>
          <w:rFonts w:hint="eastAsia"/>
        </w:rPr>
        <w:t>青青河边草，上去就一脚，死了烧柱香，不死再一脚。</w:t>
      </w:r>
    </w:p>
    <w:p w14:paraId="49054224" w14:textId="77777777" w:rsidR="005D76E7" w:rsidRDefault="005D76E7" w:rsidP="005D76E7">
      <w:r>
        <w:rPr>
          <w:rFonts w:hint="eastAsia"/>
        </w:rPr>
        <w:t>……</w:t>
      </w:r>
    </w:p>
    <w:p w14:paraId="69C7352B" w14:textId="77777777" w:rsidR="005D76E7" w:rsidRDefault="005D76E7" w:rsidP="005D76E7">
      <w:r>
        <w:rPr>
          <w:rFonts w:hint="eastAsia"/>
        </w:rPr>
        <w:t>……</w:t>
      </w:r>
    </w:p>
    <w:p w14:paraId="1A4FA783" w14:textId="77777777" w:rsidR="005D76E7" w:rsidRDefault="005D76E7" w:rsidP="005D76E7">
      <w:r>
        <w:rPr>
          <w:rFonts w:hint="eastAsia"/>
        </w:rPr>
        <w:lastRenderedPageBreak/>
        <w:t>第六章：宿命之战</w:t>
      </w:r>
    </w:p>
    <w:p w14:paraId="7CDA0DD9" w14:textId="77777777" w:rsidR="005D76E7" w:rsidRDefault="005D76E7" w:rsidP="005D76E7">
      <w:r>
        <w:rPr>
          <w:rFonts w:hint="eastAsia"/>
        </w:rPr>
        <w:t>今天天气很早，乌云密布，阳光明媚，是个比武抬亲的好日子，我运用农夫三拳打败了大表哥的王八拳，成功晋级。</w:t>
      </w:r>
    </w:p>
    <w:p w14:paraId="5452460D" w14:textId="77777777" w:rsidR="005D76E7" w:rsidRDefault="005D76E7" w:rsidP="005D76E7">
      <w:r>
        <w:rPr>
          <w:rFonts w:hint="eastAsia"/>
        </w:rPr>
        <w:t>然而我差点取了一个男人，我很丢脸，真的。</w:t>
      </w:r>
    </w:p>
    <w:p w14:paraId="73564340" w14:textId="77777777" w:rsidR="005D76E7" w:rsidRDefault="005D76E7" w:rsidP="005D76E7">
      <w:r>
        <w:rPr>
          <w:rFonts w:hint="eastAsia"/>
        </w:rPr>
        <w:t>耍我的人是我亲爱的大表哥，好吧，从现在起他不是我大表哥，而是我的头号敌人。</w:t>
      </w:r>
    </w:p>
    <w:p w14:paraId="4F5EE8FB" w14:textId="77777777" w:rsidR="005D76E7" w:rsidRDefault="005D76E7" w:rsidP="005D76E7">
      <w:r>
        <w:rPr>
          <w:rFonts w:hint="eastAsia"/>
        </w:rPr>
        <w:t>我算是搞明白了，陆三阴那家伙在单身客栈跟我搞事情，是因为他想为西门纤纤解散止戈流争取时间。</w:t>
      </w:r>
    </w:p>
    <w:p w14:paraId="071CD368" w14:textId="77777777" w:rsidR="005D76E7" w:rsidRDefault="005D76E7" w:rsidP="005D76E7">
      <w:r>
        <w:rPr>
          <w:rFonts w:hint="eastAsia"/>
        </w:rPr>
        <w:t>虽然我这人不记仇，有仇就当天报了，但是明日才是朔夜，所以暂时先打一圈麻降吧！</w:t>
      </w:r>
    </w:p>
    <w:p w14:paraId="77E6F7AC" w14:textId="77777777" w:rsidR="005D76E7" w:rsidRDefault="005D76E7" w:rsidP="005D76E7">
      <w:r>
        <w:rPr>
          <w:rFonts w:hint="eastAsia"/>
        </w:rPr>
        <w:t>我应江湖对天立誓，三天之内杀不了陆三阴，我应江湖当场自尽。</w:t>
      </w:r>
    </w:p>
    <w:p w14:paraId="72B878D8" w14:textId="77777777" w:rsidR="005D76E7" w:rsidRDefault="005D76E7" w:rsidP="005D76E7">
      <w:r>
        <w:rPr>
          <w:rFonts w:hint="eastAsia"/>
        </w:rPr>
        <w:t>……</w:t>
      </w:r>
    </w:p>
    <w:p w14:paraId="2A00DDF2" w14:textId="77777777" w:rsidR="005D76E7" w:rsidRDefault="005D76E7" w:rsidP="005D76E7">
      <w:r>
        <w:rPr>
          <w:rFonts w:hint="eastAsia"/>
        </w:rPr>
        <w:t>……</w:t>
      </w:r>
    </w:p>
    <w:p w14:paraId="7E4F60E8" w14:textId="77777777" w:rsidR="005D76E7" w:rsidRDefault="005D76E7" w:rsidP="005D76E7">
      <w:r>
        <w:rPr>
          <w:rFonts w:hint="eastAsia"/>
        </w:rPr>
        <w:t>第七章：朔夜的海棠花</w:t>
      </w:r>
    </w:p>
    <w:p w14:paraId="464595DF" w14:textId="77777777" w:rsidR="005D76E7" w:rsidRDefault="005D76E7" w:rsidP="005D76E7">
      <w:r>
        <w:rPr>
          <w:rFonts w:hint="eastAsia"/>
        </w:rPr>
        <w:t>今夜是朔夜，铺陈若久的海棠花之局很快就会有一个结果。</w:t>
      </w:r>
    </w:p>
    <w:p w14:paraId="769373EF" w14:textId="77777777" w:rsidR="005D76E7" w:rsidRDefault="005D76E7" w:rsidP="005D76E7">
      <w:r>
        <w:rPr>
          <w:rFonts w:hint="eastAsia"/>
        </w:rPr>
        <w:t>我得到的第一个消息是，仇老五战死了，额……这是个不好的消息。</w:t>
      </w:r>
    </w:p>
    <w:p w14:paraId="11D3958F" w14:textId="77777777" w:rsidR="005D76E7" w:rsidRDefault="005D76E7" w:rsidP="005D76E7">
      <w:r>
        <w:rPr>
          <w:rFonts w:hint="eastAsia"/>
        </w:rPr>
        <w:t>仇百里者杀百里，仇老五是能够看到恶魔的男人，死了真是可惜，但他一心求死，我也没有办法。</w:t>
      </w:r>
    </w:p>
    <w:p w14:paraId="7D1D3AA1" w14:textId="77777777" w:rsidR="005D76E7" w:rsidRDefault="005D76E7" w:rsidP="005D76E7">
      <w:r>
        <w:rPr>
          <w:rFonts w:hint="eastAsia"/>
        </w:rPr>
        <w:t>山贼小宝的至佛之血果然厉害，作为精心挑选的第九十九个诅咒者，他让海棠花顺利开花。</w:t>
      </w:r>
    </w:p>
    <w:p w14:paraId="655F2EB8" w14:textId="77777777" w:rsidR="005D76E7" w:rsidRDefault="005D76E7" w:rsidP="005D76E7">
      <w:r>
        <w:rPr>
          <w:rFonts w:hint="eastAsia"/>
        </w:rPr>
        <w:t>接下来就剩下最后一个人选了，我唯一比较担心的是，时至此时，季海棠仍然没有跨过心魔，不过我和他的另一面沟通时，他倒是保证了海棠花会顺利结果。</w:t>
      </w:r>
    </w:p>
    <w:p w14:paraId="0F9028FB" w14:textId="77777777" w:rsidR="005D76E7" w:rsidRDefault="005D76E7" w:rsidP="005D76E7">
      <w:r>
        <w:rPr>
          <w:rFonts w:hint="eastAsia"/>
        </w:rPr>
        <w:t>我从单身客栈出来的时候，季府的大火还没有熄灭，于是前去看下，燕悲欢顺利带走了海棠之果，季海棠却葬身在火海之中，真是可惜，不过听到最后他顺利跨过了心魔，看清了自己。</w:t>
      </w:r>
    </w:p>
    <w:p w14:paraId="2880DA62" w14:textId="77777777" w:rsidR="005D76E7" w:rsidRDefault="005D76E7" w:rsidP="005D76E7">
      <w:r>
        <w:rPr>
          <w:rFonts w:hint="eastAsia"/>
        </w:rPr>
        <w:t>……</w:t>
      </w:r>
    </w:p>
    <w:p w14:paraId="7246BA17" w14:textId="77777777" w:rsidR="005D76E7" w:rsidRDefault="005D76E7" w:rsidP="005D76E7">
      <w:r>
        <w:rPr>
          <w:rFonts w:hint="eastAsia"/>
        </w:rPr>
        <w:t>……</w:t>
      </w:r>
    </w:p>
    <w:p w14:paraId="1E5DF20E" w14:textId="77777777" w:rsidR="005D76E7" w:rsidRDefault="005D76E7" w:rsidP="005D76E7">
      <w:r>
        <w:rPr>
          <w:rFonts w:hint="eastAsia"/>
        </w:rPr>
        <w:t>第八章：剑指青思</w:t>
      </w:r>
    </w:p>
    <w:p w14:paraId="151BB391" w14:textId="77777777" w:rsidR="005D76E7" w:rsidRDefault="005D76E7" w:rsidP="005D76E7">
      <w:r>
        <w:rPr>
          <w:rFonts w:hint="eastAsia"/>
        </w:rPr>
        <w:t>海棠花之局落幕，接下来就是我与陆三阴之间的个人恩怨了，同时我也想确认他终究是不是当然搅局的那个人，于是安排了青思阁这一局，如果他能逃过这一局，那有很大的机会就是他。</w:t>
      </w:r>
    </w:p>
    <w:p w14:paraId="62C48928" w14:textId="77777777" w:rsidR="005D76E7" w:rsidRDefault="005D76E7" w:rsidP="005D76E7">
      <w:r>
        <w:rPr>
          <w:rFonts w:hint="eastAsia"/>
        </w:rPr>
        <w:t>可惜的是，他死了……</w:t>
      </w:r>
    </w:p>
    <w:p w14:paraId="28CEA850" w14:textId="77777777" w:rsidR="005D76E7" w:rsidRDefault="005D76E7" w:rsidP="005D76E7">
      <w:r>
        <w:rPr>
          <w:rFonts w:hint="eastAsia"/>
        </w:rPr>
        <w:t>……</w:t>
      </w:r>
    </w:p>
    <w:p w14:paraId="1B1BC44E" w14:textId="77777777" w:rsidR="005D76E7" w:rsidRDefault="005D76E7" w:rsidP="005D76E7">
      <w:r>
        <w:rPr>
          <w:rFonts w:hint="eastAsia"/>
        </w:rPr>
        <w:t>……</w:t>
      </w:r>
    </w:p>
    <w:p w14:paraId="1346A381" w14:textId="77777777" w:rsidR="005D76E7" w:rsidRDefault="005D76E7" w:rsidP="005D76E7">
      <w:r>
        <w:rPr>
          <w:rFonts w:hint="eastAsia"/>
        </w:rPr>
        <w:t>第九章：谁堪与敌？</w:t>
      </w:r>
    </w:p>
    <w:p w14:paraId="17FB4410" w14:textId="77777777" w:rsidR="005D76E7" w:rsidRDefault="005D76E7" w:rsidP="005D76E7">
      <w:r>
        <w:rPr>
          <w:rFonts w:hint="eastAsia"/>
        </w:rPr>
        <w:t>海棠花之局，青思阁之役相继落幕，止戈流解散，青思阁重创，陆三阴一方一死一失踪一重伤两重毒，唯一的威胁就是一夜风雨了，躲在暗自捅刀的人，真是无趣的对手。</w:t>
      </w:r>
    </w:p>
    <w:p w14:paraId="1D6ED622" w14:textId="77777777" w:rsidR="005D76E7" w:rsidRDefault="005D76E7" w:rsidP="005D76E7">
      <w:r>
        <w:rPr>
          <w:rFonts w:hint="eastAsia"/>
        </w:rPr>
        <w:t>那么现在谁会成为我的下一个对手呢？</w:t>
      </w:r>
    </w:p>
    <w:p w14:paraId="4019924B" w14:textId="77777777" w:rsidR="005D76E7" w:rsidRDefault="005D76E7" w:rsidP="005D76E7">
      <w:r>
        <w:rPr>
          <w:rFonts w:hint="eastAsia"/>
        </w:rPr>
        <w:t>是小媳妇所说的千落吗？</w:t>
      </w:r>
    </w:p>
    <w:p w14:paraId="300E2D13" w14:textId="77777777" w:rsidR="005D76E7" w:rsidRDefault="005D76E7" w:rsidP="005D76E7">
      <w:r>
        <w:rPr>
          <w:rFonts w:hint="eastAsia"/>
        </w:rPr>
        <w:t>另外想找的那个人还是没有找到，西风老二说可以找左丘明的三大敌手试一试，目前有一个目标了，淳于心的小侄……</w:t>
      </w:r>
    </w:p>
    <w:p w14:paraId="2AE405F9" w14:textId="77777777" w:rsidR="005D76E7" w:rsidRDefault="005D76E7" w:rsidP="005D76E7">
      <w:r>
        <w:rPr>
          <w:rFonts w:hint="eastAsia"/>
        </w:rPr>
        <w:t>写到这里，应江湖觉得写不下去了，其实也没啥好写的了，</w:t>
      </w:r>
      <w:r w:rsidR="00D54C6F">
        <w:rPr>
          <w:rFonts w:hint="eastAsia"/>
        </w:rPr>
        <w:t>于是他收起笔，将书放到青石上，让秋阳晒干墨迹。</w:t>
      </w:r>
    </w:p>
    <w:p w14:paraId="08C5F3A8" w14:textId="77777777" w:rsidR="005D76E7" w:rsidRDefault="00410556">
      <w:r>
        <w:rPr>
          <w:rFonts w:hint="eastAsia"/>
        </w:rPr>
        <w:t>应江湖抬头看了看天，看到阳头已经西斜，才发现自己已经定了很久了。</w:t>
      </w:r>
    </w:p>
    <w:p w14:paraId="2D213179" w14:textId="77777777" w:rsidR="00410556" w:rsidRDefault="00410556">
      <w:r>
        <w:rPr>
          <w:rFonts w:hint="eastAsia"/>
        </w:rPr>
        <w:t>夕阳西下，百里溪开始起雾，不时有白鹤山下飞起，天边</w:t>
      </w:r>
      <w:r w:rsidR="006C1C22">
        <w:rPr>
          <w:rFonts w:hint="eastAsia"/>
        </w:rPr>
        <w:t>云起云落，宛若变幻的时局。</w:t>
      </w:r>
    </w:p>
    <w:p w14:paraId="6D73C6B2" w14:textId="77777777" w:rsidR="005D76E7" w:rsidRDefault="006C1C22">
      <w:r>
        <w:rPr>
          <w:rFonts w:hint="eastAsia"/>
        </w:rPr>
        <w:t>应江湖躺在青石上，缓缓闭上了眼睛，于是那些云，那时时局都不见了。</w:t>
      </w:r>
    </w:p>
    <w:p w14:paraId="0D9A8F68" w14:textId="77777777" w:rsidR="006C1C22" w:rsidRDefault="006C1C22">
      <w:r>
        <w:rPr>
          <w:rFonts w:hint="eastAsia"/>
        </w:rPr>
        <w:t>他安心睡了个好觉。</w:t>
      </w:r>
    </w:p>
    <w:p w14:paraId="7D7C3C41" w14:textId="77777777" w:rsidR="005D76E7" w:rsidRPr="00945EDF" w:rsidRDefault="006C1C22">
      <w:r>
        <w:rPr>
          <w:rFonts w:hint="eastAsia"/>
        </w:rPr>
        <w:t>毕竟现在最该忙碌的应该不是自己。</w:t>
      </w:r>
    </w:p>
    <w:p w14:paraId="222081A7" w14:textId="77777777" w:rsidR="00F12822" w:rsidRDefault="00C248AE" w:rsidP="00B815BE">
      <w:pPr>
        <w:pStyle w:val="3"/>
      </w:pPr>
      <w:r>
        <w:rPr>
          <w:rFonts w:hint="eastAsia"/>
        </w:rPr>
        <w:lastRenderedPageBreak/>
        <w:t>第</w:t>
      </w:r>
      <w:r w:rsidR="00945EDF">
        <w:rPr>
          <w:rFonts w:hint="eastAsia"/>
        </w:rPr>
        <w:t>七十七</w:t>
      </w:r>
      <w:r w:rsidR="00DC5A72">
        <w:rPr>
          <w:rFonts w:hint="eastAsia"/>
        </w:rPr>
        <w:t>章阿漂哥豪杰物语之</w:t>
      </w:r>
      <w:r w:rsidR="005D19A8">
        <w:rPr>
          <w:rFonts w:hint="eastAsia"/>
        </w:rPr>
        <w:t>山贼小宝</w:t>
      </w:r>
    </w:p>
    <w:p w14:paraId="541A96D8" w14:textId="77777777" w:rsidR="00945AAC" w:rsidRDefault="001972CE" w:rsidP="00B815BE">
      <w:r>
        <w:rPr>
          <w:rFonts w:hint="eastAsia"/>
        </w:rPr>
        <w:t>应江湖觉得现在忙碌的应该是他新的对手千落，</w:t>
      </w:r>
      <w:r w:rsidR="00945AAC">
        <w:rPr>
          <w:rFonts w:hint="eastAsia"/>
        </w:rPr>
        <w:t>因为除了重伤的狄败青，还有西门纤纤的血毒等着处理。</w:t>
      </w:r>
    </w:p>
    <w:p w14:paraId="1B19B8A2" w14:textId="77777777" w:rsidR="001972CE" w:rsidRPr="001972CE" w:rsidRDefault="00945AAC" w:rsidP="00B815BE">
      <w:r>
        <w:rPr>
          <w:rFonts w:hint="eastAsia"/>
        </w:rPr>
        <w:t>然而现在千落并不忙，</w:t>
      </w:r>
      <w:r w:rsidR="001972CE">
        <w:rPr>
          <w:rFonts w:hint="eastAsia"/>
        </w:rPr>
        <w:t>真正忙碌的人是阿漂哥与盛飞羽。</w:t>
      </w:r>
    </w:p>
    <w:p w14:paraId="44CCE25D" w14:textId="77777777" w:rsidR="001972CE" w:rsidRDefault="00743501" w:rsidP="00B815BE">
      <w:r>
        <w:rPr>
          <w:rFonts w:hint="eastAsia"/>
        </w:rPr>
        <w:t>阿漂哥说，金钱是支持这个世界运转的能源，所以他现在正被金钱支配着。</w:t>
      </w:r>
    </w:p>
    <w:p w14:paraId="0314D684" w14:textId="77777777" w:rsidR="00991411" w:rsidRPr="009713A2" w:rsidRDefault="00991411" w:rsidP="00B815BE">
      <w:r>
        <w:rPr>
          <w:rFonts w:hint="eastAsia"/>
        </w:rPr>
        <w:t>从止戈山下来后，千落</w:t>
      </w:r>
      <w:r w:rsidR="009713A2">
        <w:rPr>
          <w:rFonts w:hint="eastAsia"/>
        </w:rPr>
        <w:t>来到单身客栈，</w:t>
      </w:r>
      <w:r>
        <w:rPr>
          <w:rFonts w:hint="eastAsia"/>
        </w:rPr>
        <w:t>接管了陆三阴遗留的一切。</w:t>
      </w:r>
    </w:p>
    <w:p w14:paraId="5176396E" w14:textId="77777777" w:rsidR="009554DB" w:rsidRPr="009554DB" w:rsidRDefault="009554DB" w:rsidP="00B815BE">
      <w:r>
        <w:rPr>
          <w:rFonts w:hint="eastAsia"/>
        </w:rPr>
        <w:t>韩大小姐</w:t>
      </w:r>
      <w:r w:rsidR="009713A2">
        <w:rPr>
          <w:rFonts w:hint="eastAsia"/>
        </w:rPr>
        <w:t>没有来，</w:t>
      </w:r>
      <w:r>
        <w:rPr>
          <w:rFonts w:hint="eastAsia"/>
        </w:rPr>
        <w:t>但是她的钱来了。</w:t>
      </w:r>
    </w:p>
    <w:p w14:paraId="3F8602A3" w14:textId="77777777" w:rsidR="001972CE" w:rsidRDefault="00A92343" w:rsidP="00B815BE">
      <w:r>
        <w:rPr>
          <w:rFonts w:hint="eastAsia"/>
        </w:rPr>
        <w:t>所以事情变得简单多了，千落以重金聘请阿漂哥全权处理西门纤纤的海棠花血毒，所以他现在正忙得不亦乐乎。</w:t>
      </w:r>
    </w:p>
    <w:p w14:paraId="131FF13F" w14:textId="77777777" w:rsidR="005D5174" w:rsidRDefault="005D5174" w:rsidP="00B815BE">
      <w:r>
        <w:rPr>
          <w:rFonts w:hint="eastAsia"/>
        </w:rPr>
        <w:t>千落之所以放手给阿漂哥处理，是因为她来到客栈时，看到西门纤纤的身边放着一口透明的冰剑，这口剑震住了西门纤纤的血毒。</w:t>
      </w:r>
    </w:p>
    <w:p w14:paraId="4B76C30C" w14:textId="77777777" w:rsidR="00130685" w:rsidRDefault="00130685" w:rsidP="00B815BE">
      <w:r>
        <w:rPr>
          <w:rFonts w:hint="eastAsia"/>
        </w:rPr>
        <w:t>据盛飞羽所说，这</w:t>
      </w:r>
      <w:r w:rsidR="007B0B94">
        <w:rPr>
          <w:rFonts w:hint="eastAsia"/>
        </w:rPr>
        <w:t>口剑是太曾祖父留下的，有</w:t>
      </w:r>
      <w:r>
        <w:rPr>
          <w:rFonts w:hint="eastAsia"/>
        </w:rPr>
        <w:t>制冷的功能，所以平常都被阿漂哥放到厨房时保持物品的新鲜度。</w:t>
      </w:r>
    </w:p>
    <w:p w14:paraId="26256FF0" w14:textId="77777777" w:rsidR="0064243F" w:rsidRDefault="0064243F" w:rsidP="00B815BE">
      <w:r>
        <w:rPr>
          <w:rFonts w:hint="eastAsia"/>
        </w:rPr>
        <w:t>狄败青已经醒了过来，伤口虽然很多，但总之死不了。</w:t>
      </w:r>
    </w:p>
    <w:p w14:paraId="05441618" w14:textId="77777777" w:rsidR="007B0B94" w:rsidRDefault="00BB1317" w:rsidP="00B815BE">
      <w:r>
        <w:rPr>
          <w:rFonts w:hint="eastAsia"/>
        </w:rPr>
        <w:t>或许是应江湖留手，又或许是至佛之血的特殊性，山贼小宝一睡醒来就没事了。</w:t>
      </w:r>
    </w:p>
    <w:p w14:paraId="20104A46" w14:textId="77777777" w:rsidR="00C16B45" w:rsidRDefault="008B22B2" w:rsidP="00B815BE">
      <w:r>
        <w:rPr>
          <w:rFonts w:hint="eastAsia"/>
        </w:rPr>
        <w:t>他醒来后看到千落正在处理狄败青腹部的伤口，好奇问道：“为虾米小宝会在这里？为虾米你也在这里？为虾米你那里会有个伤口？为虾米伤口要流血……”</w:t>
      </w:r>
    </w:p>
    <w:p w14:paraId="2BFE11B5" w14:textId="77777777" w:rsidR="008B22B2" w:rsidRDefault="00C16B45" w:rsidP="00B815BE">
      <w:r>
        <w:rPr>
          <w:rFonts w:hint="eastAsia"/>
        </w:rPr>
        <w:t>狄败青当时就忍不下去了，忍痛站起来，一巴掌把他拍到墙上，然后又指着他大骂道：“你这小混蛋，还记得自己是佛国的吗？”</w:t>
      </w:r>
    </w:p>
    <w:p w14:paraId="4CFA2206" w14:textId="77777777" w:rsidR="008B22B2" w:rsidRDefault="008B22B2" w:rsidP="00B815BE">
      <w:r>
        <w:rPr>
          <w:rFonts w:hint="eastAsia"/>
        </w:rPr>
        <w:t>山贼小宝被撞得晕头转向，眼冒金星，晃晃悠悠地站起来，把盛飞羽端给众人的葡萄酒一饮而尽。</w:t>
      </w:r>
    </w:p>
    <w:p w14:paraId="32F80EC8" w14:textId="77777777" w:rsidR="00C16B45" w:rsidRDefault="00C16B45" w:rsidP="00B815BE">
      <w:r>
        <w:rPr>
          <w:rFonts w:hint="eastAsia"/>
        </w:rPr>
        <w:t>几杯酒下肚，山贼小宝瞬间换了个人，呆萌属性瞬间荡然无存，一股痞子气涌上来，大声叫道：“谁叫我是佛国的，明明佛国是我的。”</w:t>
      </w:r>
    </w:p>
    <w:p w14:paraId="715BD6E2" w14:textId="77777777" w:rsidR="00D53455" w:rsidRDefault="00D53455" w:rsidP="00B815BE">
      <w:r>
        <w:rPr>
          <w:rFonts w:hint="eastAsia"/>
        </w:rPr>
        <w:t>啪的一声响。</w:t>
      </w:r>
    </w:p>
    <w:p w14:paraId="6B4FA033" w14:textId="77777777" w:rsidR="00D52F21" w:rsidRDefault="00D52F21" w:rsidP="00B815BE">
      <w:r>
        <w:rPr>
          <w:rFonts w:hint="eastAsia"/>
        </w:rPr>
        <w:t>山贼小宝又被拍到了墙上。</w:t>
      </w:r>
    </w:p>
    <w:p w14:paraId="68C1A75B" w14:textId="77777777" w:rsidR="00D52F21" w:rsidRDefault="00D52F21" w:rsidP="00B815BE">
      <w:r>
        <w:rPr>
          <w:rFonts w:hint="eastAsia"/>
        </w:rPr>
        <w:t>或许是葡萄酒酒意浅的缘故，等到山贼小宝再次站起来时，那股痞子气又消失了，一脸呆呆地望着狄败青，问道：“为虾米你要打小宝？为虾米你又要打小宝？”</w:t>
      </w:r>
    </w:p>
    <w:p w14:paraId="683E3E60" w14:textId="77777777" w:rsidR="006976C9" w:rsidRPr="00D52F21" w:rsidRDefault="006976C9" w:rsidP="00B815BE">
      <w:r>
        <w:rPr>
          <w:rFonts w:hint="eastAsia"/>
        </w:rPr>
        <w:t>狄败青气得伤</w:t>
      </w:r>
      <w:r w:rsidR="00C233E1">
        <w:rPr>
          <w:rFonts w:hint="eastAsia"/>
        </w:rPr>
        <w:t>口裂开，差点吐出一口老血，千落赶紧把他扶回床上，说</w:t>
      </w:r>
      <w:r>
        <w:rPr>
          <w:rFonts w:hint="eastAsia"/>
        </w:rPr>
        <w:t>道：“</w:t>
      </w:r>
      <w:r w:rsidR="00E70567">
        <w:rPr>
          <w:rFonts w:hint="eastAsia"/>
        </w:rPr>
        <w:t>你打他有什么用？</w:t>
      </w:r>
      <w:r>
        <w:rPr>
          <w:rFonts w:hint="eastAsia"/>
        </w:rPr>
        <w:t>”</w:t>
      </w:r>
    </w:p>
    <w:p w14:paraId="36EBCD6E" w14:textId="77777777" w:rsidR="00D52F21" w:rsidRDefault="00C233E1" w:rsidP="00B815BE">
      <w:r>
        <w:rPr>
          <w:rFonts w:hint="eastAsia"/>
        </w:rPr>
        <w:t>狄败青说道：“</w:t>
      </w:r>
      <w:r w:rsidR="00661D00">
        <w:rPr>
          <w:rFonts w:hint="eastAsia"/>
        </w:rPr>
        <w:t>可能是打开的方式不正确，重新打一次就好了。</w:t>
      </w:r>
      <w:r>
        <w:rPr>
          <w:rFonts w:hint="eastAsia"/>
        </w:rPr>
        <w:t>”</w:t>
      </w:r>
    </w:p>
    <w:p w14:paraId="0F34C5A9" w14:textId="77777777" w:rsidR="00280757" w:rsidRPr="00D52F21" w:rsidRDefault="005C2B7C" w:rsidP="00B815BE">
      <w:r>
        <w:rPr>
          <w:rFonts w:hint="eastAsia"/>
        </w:rPr>
        <w:t>阿漂哥见锋插针，立即打起广告来，说道：</w:t>
      </w:r>
      <w:r w:rsidR="00280757">
        <w:rPr>
          <w:rFonts w:hint="eastAsia"/>
        </w:rPr>
        <w:t>“他这是中了人格催眠与人格迁移两种术法，唤醒的媒介很明显是酒而不是打，</w:t>
      </w:r>
      <w:r w:rsidR="00D42D77">
        <w:rPr>
          <w:rFonts w:hint="eastAsia"/>
        </w:rPr>
        <w:t>刚才的葡萄酒度数太低，所以一下就又变回去了，如果你再次唤醒他，我店有上好的名酒，可供选择，店大不欺客，价格优惠</w:t>
      </w:r>
      <w:r w:rsidR="00F10C90">
        <w:rPr>
          <w:rFonts w:hint="eastAsia"/>
        </w:rPr>
        <w:t>……</w:t>
      </w:r>
      <w:r w:rsidR="00280757">
        <w:rPr>
          <w:rFonts w:hint="eastAsia"/>
        </w:rPr>
        <w:t>”</w:t>
      </w:r>
    </w:p>
    <w:p w14:paraId="768FAFEB" w14:textId="77777777" w:rsidR="00C16B45" w:rsidRDefault="00F10C90" w:rsidP="00B815BE">
      <w:r>
        <w:rPr>
          <w:rFonts w:hint="eastAsia"/>
        </w:rPr>
        <w:t>阿漂哥忽然停了下来，因为他发现柴桑正用一种不可描述的眼睛看着他，这让他有些尴尬，心想莫不是爱上我了？那可不成，于是赶紧问道：“你这么看着我干啥？”</w:t>
      </w:r>
    </w:p>
    <w:p w14:paraId="015CCE2D" w14:textId="77777777" w:rsidR="00F10C90" w:rsidRPr="00F10C90" w:rsidRDefault="00F10C90" w:rsidP="00B815BE">
      <w:r>
        <w:rPr>
          <w:rFonts w:hint="eastAsia"/>
        </w:rPr>
        <w:t>柴桑缓缓地伸出大拇指，赞叹道：“以前我一直以为我挺不要脸的，直到我今天看到了你，我才发现我的脸皮简直薄如纸啊，佩服佩服。”</w:t>
      </w:r>
    </w:p>
    <w:p w14:paraId="605E34F1" w14:textId="77777777" w:rsidR="001972CE" w:rsidRDefault="00AB2DF5" w:rsidP="00B815BE">
      <w:r>
        <w:rPr>
          <w:rFonts w:hint="eastAsia"/>
        </w:rPr>
        <w:t>阿漂哥眯着眼盯着他，缓缓翻了个白眼，叫道：“</w:t>
      </w:r>
      <w:r w:rsidR="00DD4F67">
        <w:rPr>
          <w:rFonts w:hint="eastAsia"/>
        </w:rPr>
        <w:t>老子凭脸皮挣钱，靠口才吃饭，自立根生，艰苦奋斗，这有什么值得丢脸的，你告诉我？</w:t>
      </w:r>
      <w:r>
        <w:rPr>
          <w:rFonts w:hint="eastAsia"/>
        </w:rPr>
        <w:t>”</w:t>
      </w:r>
    </w:p>
    <w:p w14:paraId="1921DBEB" w14:textId="77777777" w:rsidR="008C7D15" w:rsidRDefault="008C7D15" w:rsidP="00B815BE">
      <w:r>
        <w:rPr>
          <w:rFonts w:hint="eastAsia"/>
        </w:rPr>
        <w:t>柴桑一时语塞，竟找不出话反驳他。</w:t>
      </w:r>
    </w:p>
    <w:p w14:paraId="42FE878F" w14:textId="77777777" w:rsidR="00134DFA" w:rsidRDefault="00134DFA" w:rsidP="00B815BE">
      <w:r>
        <w:rPr>
          <w:rFonts w:hint="eastAsia"/>
        </w:rPr>
        <w:t>千落为避免气氛更为尴尬，插口说道：“老板你既然知道小宝所中之术，那应该知晓解法，不知能否帮小宝解了这术。”</w:t>
      </w:r>
    </w:p>
    <w:p w14:paraId="39A353D7" w14:textId="77777777" w:rsidR="00F56D11" w:rsidRDefault="00F56D11" w:rsidP="00B815BE">
      <w:r>
        <w:rPr>
          <w:rFonts w:hint="eastAsia"/>
        </w:rPr>
        <w:lastRenderedPageBreak/>
        <w:t>阿漂哥瞬间来了神气，说道：“那是自然，我阿漂哥有什么不能的，只要价格到位，一切好商量。”</w:t>
      </w:r>
    </w:p>
    <w:p w14:paraId="49D41F3E" w14:textId="77777777" w:rsidR="00753120" w:rsidRDefault="00753120" w:rsidP="00B815BE">
      <w:r>
        <w:rPr>
          <w:rFonts w:hint="eastAsia"/>
        </w:rPr>
        <w:t>千落笑了笑，缓缓伸出一根手指，意思是一万块。</w:t>
      </w:r>
    </w:p>
    <w:p w14:paraId="69BF79F1" w14:textId="77777777" w:rsidR="00753120" w:rsidRDefault="00753120" w:rsidP="00B815BE">
      <w:r>
        <w:rPr>
          <w:rFonts w:hint="eastAsia"/>
        </w:rPr>
        <w:t>阿漂哥正要点头，盛飞羽赶紧把他拽了出去，在门口低声说道：“你真的会解法？”</w:t>
      </w:r>
    </w:p>
    <w:p w14:paraId="71B60C62" w14:textId="77777777" w:rsidR="00753120" w:rsidRDefault="00753120" w:rsidP="00B815BE">
      <w:r>
        <w:rPr>
          <w:rFonts w:hint="eastAsia"/>
        </w:rPr>
        <w:t>阿漂哥很正直地摇摇头。</w:t>
      </w:r>
    </w:p>
    <w:p w14:paraId="7005F2C6" w14:textId="77777777" w:rsidR="00753120" w:rsidRDefault="00753120" w:rsidP="00B815BE">
      <w:r>
        <w:rPr>
          <w:rFonts w:hint="eastAsia"/>
        </w:rPr>
        <w:t>盛飞羽问道：“那你答应啥？”</w:t>
      </w:r>
    </w:p>
    <w:p w14:paraId="2F3F9AC7" w14:textId="77777777" w:rsidR="00753120" w:rsidRDefault="00753120" w:rsidP="00B815BE">
      <w:r>
        <w:rPr>
          <w:rFonts w:hint="eastAsia"/>
        </w:rPr>
        <w:t>阿漂哥看着她，说道：“这不是还有你吗？”</w:t>
      </w:r>
    </w:p>
    <w:p w14:paraId="3621A015" w14:textId="77777777" w:rsidR="00753120" w:rsidRDefault="00753120" w:rsidP="00B815BE">
      <w:r>
        <w:rPr>
          <w:rFonts w:hint="eastAsia"/>
        </w:rPr>
        <w:t>“我？”盛飞羽叫了一声，但立即捂住了嘴，说道：“我也不会啊？”</w:t>
      </w:r>
    </w:p>
    <w:p w14:paraId="43070CA9" w14:textId="77777777" w:rsidR="00B90EBD" w:rsidRDefault="00B90EBD" w:rsidP="00B815BE">
      <w:r>
        <w:rPr>
          <w:rFonts w:hint="eastAsia"/>
        </w:rPr>
        <w:t>阿漂哥说道：“我相信你，就当是为了……”</w:t>
      </w:r>
    </w:p>
    <w:p w14:paraId="007D90BB" w14:textId="77777777" w:rsidR="00B90EBD" w:rsidRDefault="00B90EBD" w:rsidP="00B815BE">
      <w:r>
        <w:rPr>
          <w:rFonts w:hint="eastAsia"/>
        </w:rPr>
        <w:t>说当这里，阿漂哥没有继续说下去，微微一笑，拍拍她的金发，回到房间里和千落达成了交易。</w:t>
      </w:r>
    </w:p>
    <w:p w14:paraId="6C260789" w14:textId="77777777" w:rsidR="00B90EBD" w:rsidRDefault="00B90EBD" w:rsidP="00B815BE">
      <w:r>
        <w:rPr>
          <w:rFonts w:hint="eastAsia"/>
        </w:rPr>
        <w:t>盛飞羽愣在那里，脑补着阿漂哥未说完的话，心想难道是为了爱情？</w:t>
      </w:r>
    </w:p>
    <w:p w14:paraId="09FBF60E" w14:textId="77777777" w:rsidR="00B90EBD" w:rsidRDefault="00B90EBD" w:rsidP="00B815BE">
      <w:r>
        <w:rPr>
          <w:rFonts w:hint="eastAsia"/>
        </w:rPr>
        <w:t>“啊……”</w:t>
      </w:r>
    </w:p>
    <w:p w14:paraId="221B29AA" w14:textId="77777777" w:rsidR="00B90EBD" w:rsidRDefault="00B90EBD" w:rsidP="00B815BE">
      <w:r>
        <w:rPr>
          <w:rFonts w:hint="eastAsia"/>
        </w:rPr>
        <w:t>盛飞羽一时脑热，瞬间红起脸来，气都粗了几分。</w:t>
      </w:r>
    </w:p>
    <w:p w14:paraId="071A298A" w14:textId="77777777" w:rsidR="0031515D" w:rsidRDefault="0031515D" w:rsidP="00B815BE">
      <w:r>
        <w:rPr>
          <w:rFonts w:hint="eastAsia"/>
        </w:rPr>
        <w:t>这时阿漂哥回来把她拉了进去，看到她的脸红了，问道：“飞羽，你的脸怎么红了？”</w:t>
      </w:r>
    </w:p>
    <w:p w14:paraId="11B85140" w14:textId="77777777" w:rsidR="00141E50" w:rsidRDefault="00141E50" w:rsidP="00B815BE">
      <w:r>
        <w:rPr>
          <w:rFonts w:hint="eastAsia"/>
        </w:rPr>
        <w:t>盛飞羽更为娇羞，说了声讨厌。</w:t>
      </w:r>
    </w:p>
    <w:p w14:paraId="6711CDFA" w14:textId="77777777" w:rsidR="00141E50" w:rsidRDefault="00141E50" w:rsidP="00B815BE">
      <w:r>
        <w:rPr>
          <w:rFonts w:hint="eastAsia"/>
        </w:rPr>
        <w:t>阿漂哥一脸茫然，心想我要说的是就当时是为了送你回家，你丫的想哪里了？</w:t>
      </w:r>
    </w:p>
    <w:p w14:paraId="3117E5D5" w14:textId="77777777" w:rsidR="00FF4AA7" w:rsidRPr="00FF4AA7" w:rsidRDefault="00FF4AA7" w:rsidP="00B815BE">
      <w:r>
        <w:rPr>
          <w:rFonts w:hint="eastAsia"/>
        </w:rPr>
        <w:t>看到这画面，柴桑摇了摇头，低声感慨道：“鲜花插牛粪，花不嫌臭，牛粪倒嫌弃起来了。”</w:t>
      </w:r>
    </w:p>
    <w:p w14:paraId="7CD8F970" w14:textId="77777777" w:rsidR="00DD4F67" w:rsidRDefault="00FF4AA7" w:rsidP="00B815BE">
      <w:r>
        <w:rPr>
          <w:rFonts w:hint="eastAsia"/>
        </w:rPr>
        <w:t>狄败青深以为的点了点头。</w:t>
      </w:r>
    </w:p>
    <w:p w14:paraId="2AE62E75" w14:textId="77777777" w:rsidR="0073396C" w:rsidRDefault="0073396C" w:rsidP="00B815BE">
      <w:r>
        <w:rPr>
          <w:rFonts w:hint="eastAsia"/>
        </w:rPr>
        <w:t>山贼小宝天真单纯，不懂这些反应，问道：“为虾米你们说的小宝都不懂？”</w:t>
      </w:r>
    </w:p>
    <w:p w14:paraId="5B910037" w14:textId="77777777" w:rsidR="0040069D" w:rsidRDefault="0040069D" w:rsidP="00B815BE">
      <w:r>
        <w:rPr>
          <w:rFonts w:hint="eastAsia"/>
        </w:rPr>
        <w:t>阿漂哥说道：“</w:t>
      </w:r>
      <w:r w:rsidR="00B21624">
        <w:rPr>
          <w:rFonts w:hint="eastAsia"/>
        </w:rPr>
        <w:t>因为你有病，而且需要尽快接受治疗。</w:t>
      </w:r>
      <w:r>
        <w:rPr>
          <w:rFonts w:hint="eastAsia"/>
        </w:rPr>
        <w:t>”</w:t>
      </w:r>
    </w:p>
    <w:p w14:paraId="64C22348" w14:textId="77777777" w:rsidR="0040069D" w:rsidRDefault="00EB2290" w:rsidP="00B815BE">
      <w:r>
        <w:rPr>
          <w:rFonts w:hint="eastAsia"/>
        </w:rPr>
        <w:t>山贼小宝问道：“为虾米小宝有病？为虾米小宝要接受治疗？”</w:t>
      </w:r>
    </w:p>
    <w:p w14:paraId="06D0712E" w14:textId="77777777" w:rsidR="008918F9" w:rsidRDefault="008918F9" w:rsidP="00B815BE">
      <w:r>
        <w:rPr>
          <w:rFonts w:hint="eastAsia"/>
        </w:rPr>
        <w:t>阿漂哥迅速捂住了他的嘴，然后对千落说道：“</w:t>
      </w:r>
      <w:r w:rsidR="003F2DA1">
        <w:rPr>
          <w:rFonts w:hint="eastAsia"/>
        </w:rPr>
        <w:t>为了治疗正常进行，我要把他带去。</w:t>
      </w:r>
      <w:r>
        <w:rPr>
          <w:rFonts w:hint="eastAsia"/>
        </w:rPr>
        <w:t>”</w:t>
      </w:r>
    </w:p>
    <w:p w14:paraId="05929408" w14:textId="77777777" w:rsidR="003F2DA1" w:rsidRDefault="003F2DA1" w:rsidP="00B815BE">
      <w:r>
        <w:rPr>
          <w:rFonts w:hint="eastAsia"/>
        </w:rPr>
        <w:t>狄败青对此完全没有意见，挥手示意快带走。</w:t>
      </w:r>
    </w:p>
    <w:p w14:paraId="6345B1B9" w14:textId="77777777" w:rsidR="003F2DA1" w:rsidRDefault="003F2DA1" w:rsidP="00B815BE">
      <w:r>
        <w:rPr>
          <w:rFonts w:hint="eastAsia"/>
        </w:rPr>
        <w:t>千落对此也是无可奈何，叹了口气。</w:t>
      </w:r>
    </w:p>
    <w:p w14:paraId="03BFF69A" w14:textId="77777777" w:rsidR="003F2DA1" w:rsidRDefault="003F2DA1" w:rsidP="00B815BE">
      <w:r>
        <w:rPr>
          <w:rFonts w:hint="eastAsia"/>
        </w:rPr>
        <w:t>阿漂哥于是带走小宝，带到盛飞羽的房间，对小宝说道：“你要是不问为什么，</w:t>
      </w:r>
      <w:r w:rsidR="00D862D6">
        <w:rPr>
          <w:rFonts w:hint="eastAsia"/>
        </w:rPr>
        <w:t>乖乖坐着不乱动，</w:t>
      </w:r>
      <w:r>
        <w:rPr>
          <w:rFonts w:hint="eastAsia"/>
        </w:rPr>
        <w:t>今晚我请你六块钱的麻辣烫。”</w:t>
      </w:r>
    </w:p>
    <w:p w14:paraId="7664371A" w14:textId="77777777" w:rsidR="003F2DA1" w:rsidRDefault="003F2DA1" w:rsidP="00B815BE">
      <w:r>
        <w:rPr>
          <w:rFonts w:hint="eastAsia"/>
        </w:rPr>
        <w:t>山贼小宝想了想，伸出了一个手指，意思是再加一只烧鸡。</w:t>
      </w:r>
    </w:p>
    <w:p w14:paraId="7DA2D362" w14:textId="77777777" w:rsidR="003F2DA1" w:rsidRPr="003F2DA1" w:rsidRDefault="003F2DA1" w:rsidP="00B815BE">
      <w:r>
        <w:rPr>
          <w:rFonts w:hint="eastAsia"/>
        </w:rPr>
        <w:t>阿漂哥明白他的意思，说道：“给你来两只。”</w:t>
      </w:r>
    </w:p>
    <w:p w14:paraId="6A944904" w14:textId="77777777" w:rsidR="003F2DA1" w:rsidRDefault="003F2DA1" w:rsidP="00B815BE">
      <w:r>
        <w:rPr>
          <w:rFonts w:hint="eastAsia"/>
        </w:rPr>
        <w:t>山贼小宝立即忙不迭地点点头。</w:t>
      </w:r>
    </w:p>
    <w:p w14:paraId="55C20661" w14:textId="77777777" w:rsidR="00D961DD" w:rsidRDefault="00D961DD" w:rsidP="00B815BE">
      <w:r>
        <w:rPr>
          <w:rFonts w:hint="eastAsia"/>
        </w:rPr>
        <w:t>于是阿漂哥松开了手，对盛飞羽说道：“现在可以开始了。”</w:t>
      </w:r>
    </w:p>
    <w:p w14:paraId="0F7B8E9C" w14:textId="77777777" w:rsidR="00936A8B" w:rsidRDefault="00936A8B" w:rsidP="00B815BE">
      <w:r>
        <w:rPr>
          <w:rFonts w:hint="eastAsia"/>
        </w:rPr>
        <w:t>盛飞羽一脸茫然，问道：“怎么开始？我又不会？”</w:t>
      </w:r>
    </w:p>
    <w:p w14:paraId="121AA235" w14:textId="77777777" w:rsidR="007C7A37" w:rsidRDefault="004F65EC" w:rsidP="00B815BE">
      <w:r>
        <w:rPr>
          <w:rFonts w:hint="eastAsia"/>
        </w:rPr>
        <w:t>阿漂哥</w:t>
      </w:r>
      <w:r w:rsidR="007C7A37">
        <w:rPr>
          <w:rFonts w:hint="eastAsia"/>
        </w:rPr>
        <w:t>皱起眉头，刚才他就是预料到这种情况，才把山贼小宝带到这房间来的，</w:t>
      </w:r>
    </w:p>
    <w:p w14:paraId="22CD9330" w14:textId="77777777" w:rsidR="007C7A37" w:rsidRPr="007C7A37" w:rsidRDefault="007C7A37" w:rsidP="00B815BE">
      <w:r>
        <w:rPr>
          <w:rFonts w:hint="eastAsia"/>
        </w:rPr>
        <w:t>他想了想，问道道：“你知道怎么催眠吗？”</w:t>
      </w:r>
    </w:p>
    <w:p w14:paraId="43945A4D" w14:textId="77777777" w:rsidR="003F2DA1" w:rsidRDefault="007C7A37" w:rsidP="00B815BE">
      <w:r>
        <w:rPr>
          <w:rFonts w:hint="eastAsia"/>
        </w:rPr>
        <w:t>盛飞羽点点头，说道：“这个简单。”</w:t>
      </w:r>
    </w:p>
    <w:p w14:paraId="2D5908DA" w14:textId="77777777" w:rsidR="007C7A37" w:rsidRDefault="007C7A37" w:rsidP="00B815BE">
      <w:r>
        <w:rPr>
          <w:rFonts w:hint="eastAsia"/>
        </w:rPr>
        <w:t>阿漂哥笑道：“那把他再催眠一次，说不定说好了，总之试试再说。”</w:t>
      </w:r>
    </w:p>
    <w:p w14:paraId="4BB5549B" w14:textId="77777777" w:rsidR="009F493E" w:rsidRDefault="00BD5BD8" w:rsidP="00B815BE">
      <w:r>
        <w:rPr>
          <w:rFonts w:hint="eastAsia"/>
        </w:rPr>
        <w:t>盛飞羽将信将疑，但一想到为了爱情，</w:t>
      </w:r>
      <w:r w:rsidR="009F493E">
        <w:rPr>
          <w:rFonts w:hint="eastAsia"/>
        </w:rPr>
        <w:t>立即豁了出去。</w:t>
      </w:r>
    </w:p>
    <w:p w14:paraId="067BAE1B" w14:textId="77777777" w:rsidR="00BD5BD8" w:rsidRDefault="009F493E" w:rsidP="00B815BE">
      <w:r>
        <w:rPr>
          <w:rFonts w:hint="eastAsia"/>
        </w:rPr>
        <w:t>她把山贼小宝坐到一根靠椅上，吩咐他别乱动，然后找了一个铜钱，系上细线，放到山贼小宝面前晃来晃去。</w:t>
      </w:r>
    </w:p>
    <w:p w14:paraId="51D2F595" w14:textId="77777777" w:rsidR="009F493E" w:rsidRDefault="003F1922" w:rsidP="00B815BE">
      <w:r>
        <w:rPr>
          <w:rFonts w:hint="eastAsia"/>
        </w:rPr>
        <w:t>过一会，山贼小宝就进入了一种迷迷糊糊地状态。</w:t>
      </w:r>
    </w:p>
    <w:p w14:paraId="252442AD" w14:textId="77777777" w:rsidR="003F1922" w:rsidRDefault="003F1922" w:rsidP="00B815BE">
      <w:r>
        <w:rPr>
          <w:rFonts w:hint="eastAsia"/>
        </w:rPr>
        <w:t>盛飞羽估摸着应该成功了，于是看了阿漂哥一眼。</w:t>
      </w:r>
    </w:p>
    <w:p w14:paraId="7B1EAFC0" w14:textId="77777777" w:rsidR="00E14EB1" w:rsidRDefault="003F1922" w:rsidP="00B815BE">
      <w:r>
        <w:rPr>
          <w:rFonts w:hint="eastAsia"/>
        </w:rPr>
        <w:t>阿漂哥摸摸飞羽的头，表示做得不错，然后对山贼小宝道：</w:t>
      </w:r>
      <w:r w:rsidR="00E14EB1">
        <w:rPr>
          <w:rFonts w:hint="eastAsia"/>
        </w:rPr>
        <w:t>“</w:t>
      </w:r>
      <w:r>
        <w:rPr>
          <w:rFonts w:hint="eastAsia"/>
        </w:rPr>
        <w:t>你是谁？你从</w:t>
      </w:r>
      <w:r w:rsidR="00945EDF">
        <w:rPr>
          <w:rFonts w:hint="eastAsia"/>
        </w:rPr>
        <w:t>哪里</w:t>
      </w:r>
      <w:r>
        <w:rPr>
          <w:rFonts w:hint="eastAsia"/>
        </w:rPr>
        <w:t>来？你叫什么？</w:t>
      </w:r>
      <w:r w:rsidR="00E14EB1">
        <w:rPr>
          <w:rFonts w:hint="eastAsia"/>
        </w:rPr>
        <w:t>”</w:t>
      </w:r>
    </w:p>
    <w:p w14:paraId="63494ED6" w14:textId="77777777" w:rsidR="003F1922" w:rsidRDefault="003F1922" w:rsidP="00B815BE">
      <w:r>
        <w:rPr>
          <w:rFonts w:hint="eastAsia"/>
        </w:rPr>
        <w:t>山贼小宝缓缓抬起头来，看着阿漂哥，说道：“我本是大山深处的一根板蓝根。”</w:t>
      </w:r>
    </w:p>
    <w:p w14:paraId="0E624BC6" w14:textId="77777777" w:rsidR="00E7381D" w:rsidRDefault="00E7381D" w:rsidP="00B815BE">
      <w:r>
        <w:rPr>
          <w:rFonts w:hint="eastAsia"/>
        </w:rPr>
        <w:lastRenderedPageBreak/>
        <w:t>一片安静过后，啪的一声响。</w:t>
      </w:r>
    </w:p>
    <w:p w14:paraId="6C01B136" w14:textId="77777777" w:rsidR="00E7381D" w:rsidRDefault="00E7381D" w:rsidP="00B815BE">
      <w:r>
        <w:rPr>
          <w:rFonts w:hint="eastAsia"/>
        </w:rPr>
        <w:t>愤怒的阿漂哥也将山贼小宝拍到了墙上。</w:t>
      </w:r>
    </w:p>
    <w:p w14:paraId="17F84CFF" w14:textId="77777777" w:rsidR="00E7381D" w:rsidRDefault="00E7381D" w:rsidP="00B815BE">
      <w:r>
        <w:rPr>
          <w:rFonts w:hint="eastAsia"/>
        </w:rPr>
        <w:t>山贼小宝醒了过来，捂着脸问道：“为虾米要打小宝？”</w:t>
      </w:r>
    </w:p>
    <w:p w14:paraId="2BAE872A" w14:textId="77777777" w:rsidR="00E7381D" w:rsidRPr="00E7381D" w:rsidRDefault="00E7381D" w:rsidP="00B815BE">
      <w:r>
        <w:rPr>
          <w:rFonts w:hint="eastAsia"/>
        </w:rPr>
        <w:t>阿漂哥瞪了他一眼，说道：“</w:t>
      </w:r>
      <w:r w:rsidR="000351D1">
        <w:rPr>
          <w:rFonts w:hint="eastAsia"/>
        </w:rPr>
        <w:t>还想吃麻辣烫就回来坐来，而且不许问为虾米</w:t>
      </w:r>
      <w:r>
        <w:rPr>
          <w:rFonts w:hint="eastAsia"/>
        </w:rPr>
        <w:t>？”</w:t>
      </w:r>
    </w:p>
    <w:p w14:paraId="61841665" w14:textId="77777777" w:rsidR="00E7381D" w:rsidRDefault="00B65D3C" w:rsidP="00B815BE">
      <w:r>
        <w:rPr>
          <w:rFonts w:hint="eastAsia"/>
        </w:rPr>
        <w:t>山贼小宝为了一顿六块钱的麻辣烫而折腰，放弃了所有的不满，乖乖回到位置上</w:t>
      </w:r>
      <w:r w:rsidR="009A17E0">
        <w:rPr>
          <w:rFonts w:hint="eastAsia"/>
        </w:rPr>
        <w:t>坐好</w:t>
      </w:r>
      <w:r>
        <w:rPr>
          <w:rFonts w:hint="eastAsia"/>
        </w:rPr>
        <w:t>。</w:t>
      </w:r>
    </w:p>
    <w:p w14:paraId="235C0D1D" w14:textId="77777777" w:rsidR="009A17E0" w:rsidRDefault="00FB1EAA" w:rsidP="00B815BE">
      <w:r>
        <w:rPr>
          <w:rFonts w:hint="eastAsia"/>
        </w:rPr>
        <w:t>阿漂哥认真想了想，决定再他一点催化剂，于是搞来了一杯中度酒，让山贼小宝喝下，然后盛飞羽重新催眠。</w:t>
      </w:r>
    </w:p>
    <w:p w14:paraId="1D6FE502" w14:textId="77777777" w:rsidR="00021ED2" w:rsidRDefault="00021ED2" w:rsidP="00B815BE">
      <w:r>
        <w:rPr>
          <w:rFonts w:hint="eastAsia"/>
        </w:rPr>
        <w:t>又过了一会，山贼小宝再度进入那种迷迷糊糊地状态。</w:t>
      </w:r>
    </w:p>
    <w:p w14:paraId="68B13E8A" w14:textId="77777777" w:rsidR="00021ED2" w:rsidRDefault="00021ED2" w:rsidP="00B815BE">
      <w:r>
        <w:rPr>
          <w:rFonts w:hint="eastAsia"/>
        </w:rPr>
        <w:t>盛飞羽问道：“你是谁？你从哪里来？你叫什么？”</w:t>
      </w:r>
    </w:p>
    <w:p w14:paraId="72B9128A" w14:textId="77777777" w:rsidR="003A0C8C" w:rsidRDefault="003A0C8C" w:rsidP="00B815BE">
      <w:r>
        <w:rPr>
          <w:rFonts w:hint="eastAsia"/>
        </w:rPr>
        <w:t>“这个嘛，我想想啊……”</w:t>
      </w:r>
    </w:p>
    <w:p w14:paraId="4109333E" w14:textId="77777777" w:rsidR="00021ED2" w:rsidRDefault="00021ED2" w:rsidP="00B815BE">
      <w:r>
        <w:rPr>
          <w:rFonts w:hint="eastAsia"/>
        </w:rPr>
        <w:t>山贼小宝忽然盘坐起来，摸着下巴认真地回想。</w:t>
      </w:r>
    </w:p>
    <w:p w14:paraId="18FF95C9" w14:textId="77777777" w:rsidR="00021ED2" w:rsidRDefault="00021ED2" w:rsidP="00B815BE">
      <w:r>
        <w:rPr>
          <w:rFonts w:hint="eastAsia"/>
        </w:rPr>
        <w:t>阿漂哥与盛飞羽愣住了，心想难道真的成功了？</w:t>
      </w:r>
    </w:p>
    <w:p w14:paraId="202205B5" w14:textId="77777777" w:rsidR="003A0C8C" w:rsidRDefault="00021ED2" w:rsidP="00B815BE">
      <w:r>
        <w:rPr>
          <w:rFonts w:hint="eastAsia"/>
        </w:rPr>
        <w:t>山贼小宝忽然痞气十足地叫道：</w:t>
      </w:r>
      <w:r w:rsidR="006844C8">
        <w:rPr>
          <w:rFonts w:hint="eastAsia"/>
        </w:rPr>
        <w:t>“</w:t>
      </w:r>
      <w:r w:rsidR="00BB4B01">
        <w:rPr>
          <w:rFonts w:hint="eastAsia"/>
        </w:rPr>
        <w:t>我想起来了，</w:t>
      </w:r>
      <w:r>
        <w:rPr>
          <w:rFonts w:hint="eastAsia"/>
        </w:rPr>
        <w:t>那个臭书生把我骗到一个山洞里，说有什么武功秘籍，小学僧我到了那里，只看到一部种葵花的宝典，去他佛二大爷的，佛国吃了这么多年的素，还想让我种葵花来吃？</w:t>
      </w:r>
      <w:r w:rsidR="006844C8">
        <w:rPr>
          <w:rFonts w:hint="eastAsia"/>
        </w:rPr>
        <w:t>”</w:t>
      </w:r>
    </w:p>
    <w:p w14:paraId="5441A162" w14:textId="77777777" w:rsidR="005C20CB" w:rsidRDefault="005C20CB" w:rsidP="00B815BE">
      <w:r>
        <w:rPr>
          <w:rFonts w:hint="eastAsia"/>
        </w:rPr>
        <w:t>阿漂哥像看狮一样的看着山贼小宝，确定这就是酒后那个版本的山贼小宝。</w:t>
      </w:r>
    </w:p>
    <w:p w14:paraId="74D90204" w14:textId="77777777" w:rsidR="007577A7" w:rsidRDefault="007577A7" w:rsidP="00B815BE">
      <w:r>
        <w:rPr>
          <w:rFonts w:hint="eastAsia"/>
        </w:rPr>
        <w:t>山贼小宝被他看得有些生气，问道：“你这么看着我做什么？”</w:t>
      </w:r>
    </w:p>
    <w:p w14:paraId="442F565A" w14:textId="77777777" w:rsidR="008B3B53" w:rsidRDefault="008B3B53" w:rsidP="00B815BE">
      <w:r>
        <w:rPr>
          <w:rFonts w:hint="eastAsia"/>
        </w:rPr>
        <w:t>阿漂哥也觉得有些尴尬，咳嗽了声，问道：“那后来呢？”</w:t>
      </w:r>
    </w:p>
    <w:p w14:paraId="6710A11F" w14:textId="77777777" w:rsidR="00A837E4" w:rsidRDefault="00A837E4" w:rsidP="00B815BE">
      <w:r>
        <w:rPr>
          <w:rFonts w:hint="eastAsia"/>
        </w:rPr>
        <w:t>山贼小宝粗声粗气地说道：“</w:t>
      </w:r>
      <w:r w:rsidR="00DE7EC9">
        <w:rPr>
          <w:rFonts w:hint="eastAsia"/>
        </w:rPr>
        <w:t>小</w:t>
      </w:r>
      <w:r w:rsidR="0081137C">
        <w:rPr>
          <w:rFonts w:hint="eastAsia"/>
        </w:rPr>
        <w:t>学僧当然不高兴啊，就去找那个臭书生</w:t>
      </w:r>
      <w:r w:rsidR="00DE7EC9">
        <w:rPr>
          <w:rFonts w:hint="eastAsia"/>
        </w:rPr>
        <w:t>理论，然后他又跟我说，坠崖不死，必遇白胡子老头，</w:t>
      </w:r>
      <w:r w:rsidR="008E68ED">
        <w:rPr>
          <w:rFonts w:hint="eastAsia"/>
        </w:rPr>
        <w:t>然后学</w:t>
      </w:r>
      <w:r w:rsidR="0081137C">
        <w:rPr>
          <w:rFonts w:hint="eastAsia"/>
        </w:rPr>
        <w:t>得绝世武功，迎娶白富美，过上幸福的生活。</w:t>
      </w:r>
      <w:r>
        <w:rPr>
          <w:rFonts w:hint="eastAsia"/>
        </w:rPr>
        <w:t>”</w:t>
      </w:r>
    </w:p>
    <w:p w14:paraId="040207B8" w14:textId="77777777" w:rsidR="0081137C" w:rsidRDefault="0081137C" w:rsidP="00B815BE">
      <w:r>
        <w:rPr>
          <w:rFonts w:hint="eastAsia"/>
        </w:rPr>
        <w:t>阿漂哥问道：“然后你就听他的跳下去了？”</w:t>
      </w:r>
    </w:p>
    <w:p w14:paraId="5CEECF12" w14:textId="77777777" w:rsidR="008E68ED" w:rsidRDefault="008E68ED" w:rsidP="00B815BE">
      <w:r>
        <w:rPr>
          <w:rFonts w:hint="eastAsia"/>
        </w:rPr>
        <w:t>山贼小宝点点，说道：“当然啊，学得绝世武功，迎娶白富美唉</w:t>
      </w:r>
      <w:r w:rsidR="005B20A6">
        <w:rPr>
          <w:rFonts w:hint="eastAsia"/>
        </w:rPr>
        <w:t>。</w:t>
      </w:r>
      <w:r>
        <w:rPr>
          <w:rFonts w:hint="eastAsia"/>
        </w:rPr>
        <w:t>”</w:t>
      </w:r>
    </w:p>
    <w:p w14:paraId="508ACC57" w14:textId="77777777" w:rsidR="00565241" w:rsidRDefault="00565241" w:rsidP="00B815BE">
      <w:r>
        <w:rPr>
          <w:rFonts w:hint="eastAsia"/>
        </w:rPr>
        <w:t>盛飞羽问道：“到底是绝世武功吸引了你，还是白富美吸引了你，让你这么义无反顾的跳了下去？”</w:t>
      </w:r>
    </w:p>
    <w:p w14:paraId="77CE0789" w14:textId="77777777" w:rsidR="00CC26FB" w:rsidRDefault="00CC26FB" w:rsidP="00B815BE">
      <w:r>
        <w:rPr>
          <w:rFonts w:hint="eastAsia"/>
        </w:rPr>
        <w:t>山贼小宝想都不想，直接道：“当然是白富美啊。”</w:t>
      </w:r>
    </w:p>
    <w:p w14:paraId="3603FC1F" w14:textId="77777777" w:rsidR="00CC26FB" w:rsidRPr="008B3B53" w:rsidRDefault="00CC26FB" w:rsidP="00B815BE">
      <w:r>
        <w:rPr>
          <w:rFonts w:hint="eastAsia"/>
        </w:rPr>
        <w:t>盛飞羽用一种看色狼的表情看着他，感慨道：“这么小的年纪就这么好色，长大了还得了。”</w:t>
      </w:r>
    </w:p>
    <w:p w14:paraId="51EBF3B9" w14:textId="77777777" w:rsidR="00021ED2" w:rsidRDefault="005B20A6" w:rsidP="00B815BE">
      <w:r>
        <w:rPr>
          <w:rFonts w:hint="eastAsia"/>
        </w:rPr>
        <w:t>山贼小宝摇摇头，说道：“主要是白富美富啊，娶了白富美，那我不就可以天天吃鸡，多么大的诱惑啊，总多在佛国吸收萝卜好吧，我又不是兔子。”</w:t>
      </w:r>
    </w:p>
    <w:p w14:paraId="63F1DE77" w14:textId="77777777" w:rsidR="00F01801" w:rsidRDefault="00F01801" w:rsidP="00B815BE">
      <w:r>
        <w:rPr>
          <w:rFonts w:hint="eastAsia"/>
        </w:rPr>
        <w:t>盛飞羽：……</w:t>
      </w:r>
    </w:p>
    <w:p w14:paraId="50F06866" w14:textId="77777777" w:rsidR="004F19C6" w:rsidRDefault="00F01801" w:rsidP="00B815BE">
      <w:r>
        <w:rPr>
          <w:rFonts w:hint="eastAsia"/>
        </w:rPr>
        <w:t>山贼小宝</w:t>
      </w:r>
      <w:r w:rsidR="00960627">
        <w:rPr>
          <w:rFonts w:hint="eastAsia"/>
        </w:rPr>
        <w:t>的咕哝倒是引起了阿漂哥的兴趣，问道：“这些是不是一个一幅很欠打的穷酸书生告诉你的？”</w:t>
      </w:r>
    </w:p>
    <w:p w14:paraId="31E203D9" w14:textId="77777777" w:rsidR="004F19C6" w:rsidRPr="00960627" w:rsidRDefault="00F87BB2" w:rsidP="00B815BE">
      <w:r>
        <w:rPr>
          <w:rFonts w:hint="eastAsia"/>
        </w:rPr>
        <w:t>“哇，你也知道他，原来他知名度这么高的！”</w:t>
      </w:r>
      <w:r w:rsidR="00F01801">
        <w:rPr>
          <w:rFonts w:hint="eastAsia"/>
        </w:rPr>
        <w:t>山贼小宝</w:t>
      </w:r>
      <w:r>
        <w:rPr>
          <w:rFonts w:hint="eastAsia"/>
        </w:rPr>
        <w:t>点头如捣蒜</w:t>
      </w:r>
      <w:r w:rsidR="005D1892">
        <w:rPr>
          <w:rFonts w:hint="eastAsia"/>
        </w:rPr>
        <w:t>，心想既然连阿漂哥都听说过，那应该不是骗人的了。</w:t>
      </w:r>
    </w:p>
    <w:p w14:paraId="46BA59CC" w14:textId="77777777" w:rsidR="004F19C6" w:rsidRDefault="002468EC" w:rsidP="00B815BE">
      <w:r>
        <w:rPr>
          <w:rFonts w:hint="eastAsia"/>
        </w:rPr>
        <w:t>阿漂哥一脸</w:t>
      </w:r>
      <w:r w:rsidR="00001844">
        <w:rPr>
          <w:rFonts w:hint="eastAsia"/>
        </w:rPr>
        <w:t>嫌弃，</w:t>
      </w:r>
      <w:r w:rsidR="00F01801">
        <w:rPr>
          <w:rFonts w:hint="eastAsia"/>
        </w:rPr>
        <w:t>山贼小宝</w:t>
      </w:r>
      <w:r w:rsidR="009D6066">
        <w:rPr>
          <w:rFonts w:hint="eastAsia"/>
        </w:rPr>
        <w:t>却视而不见，反而像打了鸡血一般地嚷嚷道：“</w:t>
      </w:r>
      <w:r w:rsidR="007657A6">
        <w:rPr>
          <w:rFonts w:hint="eastAsia"/>
        </w:rPr>
        <w:t>那根据设定，跳崖不死应该遇到白胡子老头了啊，然后学到绝世武功，重出江湖，打败高富帅，迎娶白富美，走上人生巅峰……</w:t>
      </w:r>
      <w:r w:rsidR="009D6066">
        <w:rPr>
          <w:rFonts w:hint="eastAsia"/>
        </w:rPr>
        <w:t>”</w:t>
      </w:r>
    </w:p>
    <w:p w14:paraId="7613C943" w14:textId="77777777" w:rsidR="005D19A8" w:rsidRDefault="005D19A8" w:rsidP="00B815BE"/>
    <w:p w14:paraId="701D0D97" w14:textId="77777777" w:rsidR="005D19A8" w:rsidRDefault="005D19A8" w:rsidP="00B815BE"/>
    <w:p w14:paraId="259F5C9B" w14:textId="77777777" w:rsidR="005D19A8" w:rsidRDefault="005D19A8" w:rsidP="00B815BE"/>
    <w:p w14:paraId="6DB07ECC" w14:textId="77777777" w:rsidR="005D19A8" w:rsidRDefault="005D19A8" w:rsidP="00B815BE"/>
    <w:p w14:paraId="26FD45CE" w14:textId="77777777" w:rsidR="005D19A8" w:rsidRDefault="005D19A8" w:rsidP="00B815BE"/>
    <w:p w14:paraId="5D6BC6AD" w14:textId="77777777" w:rsidR="005D19A8" w:rsidRDefault="005D19A8" w:rsidP="00B815BE"/>
    <w:p w14:paraId="0AB1C8B2" w14:textId="77777777" w:rsidR="005D19A8" w:rsidRDefault="005D19A8" w:rsidP="00B815BE"/>
    <w:p w14:paraId="616D1314" w14:textId="77777777" w:rsidR="005D19A8" w:rsidRDefault="005D19A8" w:rsidP="00B815BE"/>
    <w:p w14:paraId="3081CBDF" w14:textId="77777777" w:rsidR="005D19A8" w:rsidRDefault="005D19A8" w:rsidP="00984038">
      <w:pPr>
        <w:pStyle w:val="3"/>
      </w:pPr>
      <w:r>
        <w:rPr>
          <w:rFonts w:hint="eastAsia"/>
        </w:rPr>
        <w:lastRenderedPageBreak/>
        <w:t>第七十八章阿漂哥豪杰物语之三分和尚</w:t>
      </w:r>
    </w:p>
    <w:p w14:paraId="7E76E92C" w14:textId="77777777" w:rsidR="00C80B63" w:rsidRDefault="00C80B63" w:rsidP="00B815BE">
      <w:r>
        <w:rPr>
          <w:rFonts w:hint="eastAsia"/>
        </w:rPr>
        <w:t>阿漂哥像看白痴一样地看着他，</w:t>
      </w:r>
      <w:r w:rsidR="003551D2">
        <w:rPr>
          <w:rFonts w:hint="eastAsia"/>
        </w:rPr>
        <w:t>心想那个穷酸书生的话你也信，真是活该没摔死你。</w:t>
      </w:r>
    </w:p>
    <w:p w14:paraId="32DC41E9" w14:textId="77777777" w:rsidR="003551D2" w:rsidRDefault="00F01801" w:rsidP="00B815BE">
      <w:r>
        <w:rPr>
          <w:rFonts w:hint="eastAsia"/>
        </w:rPr>
        <w:t>山贼小宝这时半睡半醒，还以为自己是刚刚跳崖起来，于是</w:t>
      </w:r>
      <w:r w:rsidR="003551D2">
        <w:rPr>
          <w:rFonts w:hint="eastAsia"/>
        </w:rPr>
        <w:t>左顾右盼，</w:t>
      </w:r>
      <w:r>
        <w:rPr>
          <w:rFonts w:hint="eastAsia"/>
        </w:rPr>
        <w:t>寻找着白胡子老头的踪影，确认</w:t>
      </w:r>
      <w:r w:rsidR="003551D2">
        <w:rPr>
          <w:rFonts w:hint="eastAsia"/>
        </w:rPr>
        <w:t>阿漂哥</w:t>
      </w:r>
      <w:r>
        <w:rPr>
          <w:rFonts w:hint="eastAsia"/>
        </w:rPr>
        <w:t>与盛飞羽</w:t>
      </w:r>
      <w:r w:rsidR="003551D2">
        <w:rPr>
          <w:rFonts w:hint="eastAsia"/>
        </w:rPr>
        <w:t>两人</w:t>
      </w:r>
      <w:r>
        <w:rPr>
          <w:rFonts w:hint="eastAsia"/>
        </w:rPr>
        <w:t>后</w:t>
      </w:r>
      <w:r w:rsidR="003551D2">
        <w:rPr>
          <w:rFonts w:hint="eastAsia"/>
        </w:rPr>
        <w:t>，不禁陷入了沉思，然后恍然大悟。</w:t>
      </w:r>
    </w:p>
    <w:p w14:paraId="46D9441D" w14:textId="77777777" w:rsidR="003551D2" w:rsidRPr="003551D2" w:rsidRDefault="003551D2" w:rsidP="00B815BE">
      <w:r>
        <w:rPr>
          <w:rFonts w:hint="eastAsia"/>
        </w:rPr>
        <w:t>“</w:t>
      </w:r>
      <w:r w:rsidR="000E4FCB">
        <w:rPr>
          <w:rFonts w:hint="eastAsia"/>
        </w:rPr>
        <w:t>啊，我明白了，说明我这设定更加奇特，我遇到的不是白胡子老头，而是没胡子老头……</w:t>
      </w:r>
      <w:r>
        <w:rPr>
          <w:rFonts w:hint="eastAsia"/>
        </w:rPr>
        <w:t>”</w:t>
      </w:r>
    </w:p>
    <w:p w14:paraId="1816D66B" w14:textId="77777777" w:rsidR="004F19C6" w:rsidRPr="000E4FCB" w:rsidRDefault="000E4FCB" w:rsidP="00B815BE">
      <w:r>
        <w:rPr>
          <w:rFonts w:hint="eastAsia"/>
        </w:rPr>
        <w:t>阿漂哥没差点喷出来，</w:t>
      </w:r>
      <w:r w:rsidR="00BB58C0">
        <w:rPr>
          <w:rFonts w:hint="eastAsia"/>
        </w:rPr>
        <w:t>山贼小宝</w:t>
      </w:r>
      <w:r>
        <w:rPr>
          <w:rFonts w:hint="eastAsia"/>
        </w:rPr>
        <w:t>却激动地跪地便拜，说道：“啊，没胡子老头师父，收我做徒弟，教我绝世武功吧！”</w:t>
      </w:r>
    </w:p>
    <w:p w14:paraId="3F2C7E18" w14:textId="77777777" w:rsidR="004F19C6" w:rsidRDefault="00CE66C7" w:rsidP="00B815BE">
      <w:r>
        <w:rPr>
          <w:rFonts w:hint="eastAsia"/>
        </w:rPr>
        <w:t>“等等，先停一下。”</w:t>
      </w:r>
      <w:r w:rsidR="00EC6739">
        <w:rPr>
          <w:rFonts w:hint="eastAsia"/>
        </w:rPr>
        <w:t>阿漂哥及时叫停。</w:t>
      </w:r>
    </w:p>
    <w:p w14:paraId="28EE338A" w14:textId="77777777" w:rsidR="00EC6739" w:rsidRPr="00351B5E" w:rsidRDefault="00BB58C0" w:rsidP="00B815BE">
      <w:r>
        <w:rPr>
          <w:rFonts w:hint="eastAsia"/>
        </w:rPr>
        <w:t>山贼小宝</w:t>
      </w:r>
      <w:r w:rsidR="00EC6739">
        <w:rPr>
          <w:rFonts w:hint="eastAsia"/>
        </w:rPr>
        <w:t>停下磕头的动作，看着阿漂哥问道：“</w:t>
      </w:r>
      <w:r w:rsidR="0091604B">
        <w:rPr>
          <w:rFonts w:hint="eastAsia"/>
        </w:rPr>
        <w:t>怎么了没胡子</w:t>
      </w:r>
      <w:r w:rsidR="001A1D1C">
        <w:rPr>
          <w:rFonts w:hint="eastAsia"/>
        </w:rPr>
        <w:t>老头</w:t>
      </w:r>
      <w:r w:rsidR="0091604B">
        <w:rPr>
          <w:rFonts w:hint="eastAsia"/>
        </w:rPr>
        <w:t>师父？</w:t>
      </w:r>
      <w:r w:rsidR="00EC6739">
        <w:rPr>
          <w:rFonts w:hint="eastAsia"/>
        </w:rPr>
        <w:t>”</w:t>
      </w:r>
    </w:p>
    <w:p w14:paraId="553C0049" w14:textId="77777777" w:rsidR="004F19C6" w:rsidRPr="001A1D1C" w:rsidRDefault="001A1D1C" w:rsidP="00B815BE">
      <w:r>
        <w:rPr>
          <w:rFonts w:hint="eastAsia"/>
        </w:rPr>
        <w:t>阿漂哥满脸黑线，说道：“咱们先把这称呼换一换，没胡子老头子，那他妈不是太监吗？”</w:t>
      </w:r>
    </w:p>
    <w:p w14:paraId="79E3D179" w14:textId="77777777" w:rsidR="004F19C6" w:rsidRPr="00DE2692" w:rsidRDefault="00BB58C0" w:rsidP="00B815BE">
      <w:r>
        <w:rPr>
          <w:rFonts w:hint="eastAsia"/>
        </w:rPr>
        <w:t>山贼小宝</w:t>
      </w:r>
      <w:r w:rsidR="00DE2692">
        <w:rPr>
          <w:rFonts w:hint="eastAsia"/>
        </w:rPr>
        <w:t>亦以为然，便问道：“那我该叫你什么？”</w:t>
      </w:r>
    </w:p>
    <w:p w14:paraId="33E810CF" w14:textId="77777777" w:rsidR="004F19C6" w:rsidRDefault="0093122A" w:rsidP="00B815BE">
      <w:r>
        <w:rPr>
          <w:rFonts w:hint="eastAsia"/>
        </w:rPr>
        <w:t>阿漂哥摸了摸下巴，心想</w:t>
      </w:r>
      <w:r w:rsidR="00BB58C0">
        <w:rPr>
          <w:rFonts w:hint="eastAsia"/>
        </w:rPr>
        <w:t>既然这么多人关注他</w:t>
      </w:r>
      <w:r>
        <w:rPr>
          <w:rFonts w:hint="eastAsia"/>
        </w:rPr>
        <w:t>，</w:t>
      </w:r>
      <w:r w:rsidR="00BB58C0">
        <w:rPr>
          <w:rFonts w:hint="eastAsia"/>
        </w:rPr>
        <w:t>那用说不定</w:t>
      </w:r>
      <w:r>
        <w:rPr>
          <w:rFonts w:hint="eastAsia"/>
        </w:rPr>
        <w:t>还能</w:t>
      </w:r>
      <w:r w:rsidR="00BB58C0">
        <w:rPr>
          <w:rFonts w:hint="eastAsia"/>
        </w:rPr>
        <w:t>他来</w:t>
      </w:r>
      <w:r>
        <w:rPr>
          <w:rFonts w:hint="eastAsia"/>
        </w:rPr>
        <w:t>讹一笔，遂</w:t>
      </w:r>
      <w:r w:rsidR="00DE2692">
        <w:rPr>
          <w:rFonts w:hint="eastAsia"/>
        </w:rPr>
        <w:t>道：“</w:t>
      </w:r>
      <w:r w:rsidR="00BB58C0">
        <w:rPr>
          <w:rFonts w:hint="eastAsia"/>
        </w:rPr>
        <w:t>绝世武功是有的，问题是你有没有诚意</w:t>
      </w:r>
      <w:r>
        <w:rPr>
          <w:rFonts w:hint="eastAsia"/>
        </w:rPr>
        <w:t>。</w:t>
      </w:r>
      <w:r w:rsidR="00DE2692">
        <w:rPr>
          <w:rFonts w:hint="eastAsia"/>
        </w:rPr>
        <w:t>”</w:t>
      </w:r>
    </w:p>
    <w:p w14:paraId="68D9A6CB" w14:textId="77777777" w:rsidR="00151062" w:rsidRDefault="00BB58C0" w:rsidP="00B815BE">
      <w:r>
        <w:rPr>
          <w:rFonts w:hint="eastAsia"/>
        </w:rPr>
        <w:t>山贼小宝很乖巧地点点头，说</w:t>
      </w:r>
      <w:r w:rsidR="00151062">
        <w:rPr>
          <w:rFonts w:hint="eastAsia"/>
        </w:rPr>
        <w:t>道：</w:t>
      </w:r>
      <w:r>
        <w:rPr>
          <w:rFonts w:hint="eastAsia"/>
        </w:rPr>
        <w:t>“有的有的，都从山崖上路跳下来了，还能没有诚意吗？”</w:t>
      </w:r>
    </w:p>
    <w:p w14:paraId="00E0B289" w14:textId="77777777" w:rsidR="00834A6C" w:rsidRDefault="00834A6C" w:rsidP="00B815BE">
      <w:r>
        <w:rPr>
          <w:rFonts w:hint="eastAsia"/>
        </w:rPr>
        <w:t>听到这话，阿漂哥不禁愣了一下，心想真他妈有道理。</w:t>
      </w:r>
    </w:p>
    <w:p w14:paraId="472DDDC1" w14:textId="77777777" w:rsidR="002A5325" w:rsidRDefault="002A5325" w:rsidP="00B815BE">
      <w:r>
        <w:rPr>
          <w:rFonts w:hint="eastAsia"/>
        </w:rPr>
        <w:t>山贼小宝问道：“那你什么时候教我武功？”</w:t>
      </w:r>
    </w:p>
    <w:p w14:paraId="45A1007E" w14:textId="77777777" w:rsidR="00293C96" w:rsidRDefault="00834A6C" w:rsidP="00B815BE">
      <w:r>
        <w:rPr>
          <w:rFonts w:hint="eastAsia"/>
        </w:rPr>
        <w:t>山贼小宝见他</w:t>
      </w:r>
      <w:r w:rsidR="00AE3812">
        <w:rPr>
          <w:rFonts w:hint="eastAsia"/>
        </w:rPr>
        <w:t>没反应，不禁有些怀疑，弱弱地问道：</w:t>
      </w:r>
      <w:r w:rsidR="00293C96">
        <w:rPr>
          <w:rFonts w:hint="eastAsia"/>
        </w:rPr>
        <w:t>“你不会</w:t>
      </w:r>
      <w:r w:rsidR="00AE3812">
        <w:rPr>
          <w:rFonts w:hint="eastAsia"/>
        </w:rPr>
        <w:t>当我三岁小孩</w:t>
      </w:r>
      <w:r w:rsidR="00293C96">
        <w:rPr>
          <w:rFonts w:hint="eastAsia"/>
        </w:rPr>
        <w:t>骗我的吧？</w:t>
      </w:r>
      <w:r w:rsidR="00AE3812">
        <w:rPr>
          <w:rFonts w:hint="eastAsia"/>
        </w:rPr>
        <w:t>我告诉你，我已经八岁了。</w:t>
      </w:r>
      <w:r w:rsidR="00293C96">
        <w:rPr>
          <w:rFonts w:hint="eastAsia"/>
        </w:rPr>
        <w:t>”</w:t>
      </w:r>
    </w:p>
    <w:p w14:paraId="4C9CBCBC" w14:textId="77777777" w:rsidR="00AE3812" w:rsidRDefault="00AE3812" w:rsidP="00B815BE">
      <w:r>
        <w:rPr>
          <w:rFonts w:hint="eastAsia"/>
        </w:rPr>
        <w:t>“你放屁……”</w:t>
      </w:r>
    </w:p>
    <w:p w14:paraId="340165C5" w14:textId="77777777" w:rsidR="0080272E" w:rsidRDefault="0080272E" w:rsidP="00B815BE">
      <w:r>
        <w:rPr>
          <w:rFonts w:hint="eastAsia"/>
        </w:rPr>
        <w:t>阿漂哥表示绝不能接受来自八岁小孩的轻视，便打肿脸充胖子，故作高深地道：“老实告诉你，天下间还没有人见到真正的阿漂哥。”</w:t>
      </w:r>
    </w:p>
    <w:p w14:paraId="34A9F881" w14:textId="77777777" w:rsidR="001065A6" w:rsidRDefault="005D19A8" w:rsidP="00B815BE">
      <w:r>
        <w:rPr>
          <w:rFonts w:hint="eastAsia"/>
        </w:rPr>
        <w:t>山贼小宝</w:t>
      </w:r>
      <w:r w:rsidR="001065A6">
        <w:rPr>
          <w:rFonts w:hint="eastAsia"/>
        </w:rPr>
        <w:t>立即被他的气势唬到了，说道：“那快教我吧，大哥。”</w:t>
      </w:r>
    </w:p>
    <w:p w14:paraId="77AF40B4" w14:textId="77777777" w:rsidR="0080272E" w:rsidRDefault="00654CDC" w:rsidP="00B815BE">
      <w:r>
        <w:rPr>
          <w:rFonts w:hint="eastAsia"/>
        </w:rPr>
        <w:t>阿漂哥从他上下左右打量了一遍，</w:t>
      </w:r>
      <w:r w:rsidR="00FD4C49">
        <w:rPr>
          <w:rFonts w:hint="eastAsia"/>
        </w:rPr>
        <w:t>怎么看都是那种好忽悠的类型，问道：“你是要学五两银子一本的呢，还是十两银子一本的，还是一千两银子一本的？”</w:t>
      </w:r>
    </w:p>
    <w:p w14:paraId="19524369" w14:textId="77777777" w:rsidR="00FD4C49" w:rsidRDefault="005D19A8" w:rsidP="00B815BE">
      <w:r>
        <w:rPr>
          <w:rFonts w:hint="eastAsia"/>
        </w:rPr>
        <w:t>山贼小宝</w:t>
      </w:r>
      <w:r w:rsidR="0068270D">
        <w:rPr>
          <w:rFonts w:hint="eastAsia"/>
        </w:rPr>
        <w:t>有些吃惊地问道：</w:t>
      </w:r>
      <w:r w:rsidR="00FD4C49">
        <w:rPr>
          <w:rFonts w:hint="eastAsia"/>
        </w:rPr>
        <w:t>“啊，还要钱啊？”</w:t>
      </w:r>
    </w:p>
    <w:p w14:paraId="03F0DD1A" w14:textId="77777777" w:rsidR="0068270D" w:rsidRPr="0068270D" w:rsidRDefault="0068270D" w:rsidP="00B815BE">
      <w:r>
        <w:rPr>
          <w:rFonts w:hint="eastAsia"/>
        </w:rPr>
        <w:t>“废话，绝世高手不用吃饭啊？”</w:t>
      </w:r>
    </w:p>
    <w:p w14:paraId="4A5EECA3" w14:textId="77777777" w:rsidR="006021DB" w:rsidRPr="00DE2692" w:rsidRDefault="00191ED1" w:rsidP="00B815BE">
      <w:r>
        <w:rPr>
          <w:rFonts w:hint="eastAsia"/>
        </w:rPr>
        <w:t>“你说的也对。”</w:t>
      </w:r>
      <w:r w:rsidR="005D19A8">
        <w:rPr>
          <w:rFonts w:hint="eastAsia"/>
        </w:rPr>
        <w:t>山贼小宝</w:t>
      </w:r>
      <w:r w:rsidR="00FD4C49">
        <w:rPr>
          <w:rFonts w:hint="eastAsia"/>
        </w:rPr>
        <w:t>摸了摸身上，发现</w:t>
      </w:r>
      <w:r w:rsidR="006021DB">
        <w:rPr>
          <w:rFonts w:hint="eastAsia"/>
        </w:rPr>
        <w:t>一分没有，</w:t>
      </w:r>
      <w:r>
        <w:rPr>
          <w:rFonts w:hint="eastAsia"/>
        </w:rPr>
        <w:t>弱弱地</w:t>
      </w:r>
      <w:r w:rsidR="00FD4C49">
        <w:rPr>
          <w:rFonts w:hint="eastAsia"/>
        </w:rPr>
        <w:t>道：“我</w:t>
      </w:r>
      <w:r>
        <w:rPr>
          <w:rFonts w:hint="eastAsia"/>
        </w:rPr>
        <w:t>身上没有钱。</w:t>
      </w:r>
      <w:r w:rsidR="00FD4C49">
        <w:rPr>
          <w:rFonts w:hint="eastAsia"/>
        </w:rPr>
        <w:t>”</w:t>
      </w:r>
    </w:p>
    <w:p w14:paraId="36A8F9EA" w14:textId="77777777" w:rsidR="004F19C6" w:rsidRDefault="00191ED1" w:rsidP="00B815BE">
      <w:r>
        <w:rPr>
          <w:rFonts w:hint="eastAsia"/>
        </w:rPr>
        <w:t>“没钱学个屁啊？”</w:t>
      </w:r>
      <w:r w:rsidR="00DC1AEF">
        <w:rPr>
          <w:rFonts w:hint="eastAsia"/>
        </w:rPr>
        <w:t>阿漂哥一脸嫌弃。</w:t>
      </w:r>
    </w:p>
    <w:p w14:paraId="0B88518A" w14:textId="77777777" w:rsidR="00DC1AEF" w:rsidRPr="00DC1AEF" w:rsidRDefault="00984038" w:rsidP="00B815BE">
      <w:r>
        <w:rPr>
          <w:rFonts w:hint="eastAsia"/>
        </w:rPr>
        <w:t>山贼小宝问道：</w:t>
      </w:r>
      <w:r w:rsidR="00DC1AEF">
        <w:rPr>
          <w:rFonts w:hint="eastAsia"/>
        </w:rPr>
        <w:t>“</w:t>
      </w:r>
      <w:r>
        <w:rPr>
          <w:rFonts w:hint="eastAsia"/>
        </w:rPr>
        <w:t>那怎么才能学啊？</w:t>
      </w:r>
      <w:r w:rsidR="00DC1AEF">
        <w:rPr>
          <w:rFonts w:hint="eastAsia"/>
        </w:rPr>
        <w:t>”</w:t>
      </w:r>
    </w:p>
    <w:p w14:paraId="07ACD235" w14:textId="77777777" w:rsidR="0080272E" w:rsidRDefault="00A85CD0" w:rsidP="00B815BE">
      <w:r>
        <w:rPr>
          <w:rFonts w:hint="eastAsia"/>
        </w:rPr>
        <w:t>阿漂哥</w:t>
      </w:r>
      <w:r w:rsidR="007E6A1D">
        <w:rPr>
          <w:rFonts w:hint="eastAsia"/>
        </w:rPr>
        <w:t>故作为难，思考了半天，说道：“要不给你记账？”</w:t>
      </w:r>
    </w:p>
    <w:p w14:paraId="0C090224" w14:textId="77777777" w:rsidR="0088173D" w:rsidRDefault="005D19A8" w:rsidP="00B815BE">
      <w:r>
        <w:rPr>
          <w:rFonts w:hint="eastAsia"/>
        </w:rPr>
        <w:t>山贼小宝</w:t>
      </w:r>
      <w:r w:rsidR="00AC3620">
        <w:rPr>
          <w:rFonts w:hint="eastAsia"/>
        </w:rPr>
        <w:t>心想这没亏啊，大不了到时候跑路，于是很愉快的点了点头。</w:t>
      </w:r>
    </w:p>
    <w:p w14:paraId="50A3CC1C" w14:textId="77777777" w:rsidR="00A210D9" w:rsidRDefault="00A210D9" w:rsidP="00B815BE">
      <w:r>
        <w:rPr>
          <w:rFonts w:hint="eastAsia"/>
        </w:rPr>
        <w:t>阿漂哥从怀中掏出账本，写道：“阿漂哥授</w:t>
      </w:r>
      <w:r w:rsidR="005D19A8">
        <w:rPr>
          <w:rFonts w:hint="eastAsia"/>
        </w:rPr>
        <w:t>山贼小宝</w:t>
      </w:r>
      <w:r w:rsidR="00E13509">
        <w:rPr>
          <w:rFonts w:hint="eastAsia"/>
        </w:rPr>
        <w:t>鹿人甲</w:t>
      </w:r>
      <w:r>
        <w:rPr>
          <w:rFonts w:hint="eastAsia"/>
        </w:rPr>
        <w:t>绝世武功一部，学费</w:t>
      </w:r>
      <w:r w:rsidR="00FA65EA">
        <w:rPr>
          <w:rFonts w:hint="eastAsia"/>
        </w:rPr>
        <w:t>五千块</w:t>
      </w:r>
      <w:r w:rsidR="009725BC">
        <w:rPr>
          <w:rFonts w:hint="eastAsia"/>
        </w:rPr>
        <w:t>，</w:t>
      </w:r>
      <w:r w:rsidR="00AC3620">
        <w:rPr>
          <w:rFonts w:hint="eastAsia"/>
        </w:rPr>
        <w:t>陆三阴</w:t>
      </w:r>
      <w:r w:rsidR="009725BC">
        <w:rPr>
          <w:rFonts w:hint="eastAsia"/>
        </w:rPr>
        <w:t>代付，签字人：……</w:t>
      </w:r>
      <w:r>
        <w:rPr>
          <w:rFonts w:hint="eastAsia"/>
        </w:rPr>
        <w:t>”</w:t>
      </w:r>
    </w:p>
    <w:p w14:paraId="36DA2E61" w14:textId="77777777" w:rsidR="00EF6CE7" w:rsidRDefault="005D19A8" w:rsidP="00B815BE">
      <w:r>
        <w:rPr>
          <w:rFonts w:hint="eastAsia"/>
        </w:rPr>
        <w:t>山贼小宝</w:t>
      </w:r>
      <w:r w:rsidR="00EF6CE7">
        <w:rPr>
          <w:rFonts w:hint="eastAsia"/>
        </w:rPr>
        <w:t>看着账本愣了半天，满脸困惑，问道：“山贼小宝</w:t>
      </w:r>
      <w:r w:rsidR="00E13509">
        <w:rPr>
          <w:rFonts w:hint="eastAsia"/>
        </w:rPr>
        <w:t>鹿人甲</w:t>
      </w:r>
      <w:r w:rsidR="00EF6CE7">
        <w:rPr>
          <w:rFonts w:hint="eastAsia"/>
        </w:rPr>
        <w:t>是谁啊？”</w:t>
      </w:r>
    </w:p>
    <w:p w14:paraId="6B3221C4" w14:textId="77777777" w:rsidR="00E13509" w:rsidRDefault="00E13509" w:rsidP="00B815BE">
      <w:r>
        <w:rPr>
          <w:rFonts w:hint="eastAsia"/>
        </w:rPr>
        <w:t>阿漂哥与盛飞羽怔了一怔，才想起来山贼小宝是应江湖给他取的名字，这时他应该还没有想到这一段。</w:t>
      </w:r>
    </w:p>
    <w:p w14:paraId="7D4656EF" w14:textId="77777777" w:rsidR="00E13509" w:rsidRDefault="00E13509" w:rsidP="00B815BE">
      <w:r>
        <w:rPr>
          <w:rFonts w:hint="eastAsia"/>
        </w:rPr>
        <w:t>阿漂哥将无耻发挥到底，将骗就骗，说道：“</w:t>
      </w:r>
      <w:r w:rsidR="009B558F">
        <w:rPr>
          <w:rFonts w:hint="eastAsia"/>
        </w:rPr>
        <w:t>山贼小宝就是你。</w:t>
      </w:r>
      <w:r>
        <w:rPr>
          <w:rFonts w:hint="eastAsia"/>
        </w:rPr>
        <w:t>”</w:t>
      </w:r>
    </w:p>
    <w:p w14:paraId="0E81FD0C" w14:textId="77777777" w:rsidR="009B558F" w:rsidRDefault="009B558F" w:rsidP="00B815BE">
      <w:r>
        <w:rPr>
          <w:rFonts w:hint="eastAsia"/>
        </w:rPr>
        <w:t>山贼小宝摸着光头想了想，叫道：“不对啊，我叫三分和尚，佛国第十一山第七寺的三分和尚。”</w:t>
      </w:r>
    </w:p>
    <w:p w14:paraId="2BD57054" w14:textId="77777777" w:rsidR="009B558F" w:rsidRPr="00E13509" w:rsidRDefault="009B558F" w:rsidP="00B815BE">
      <w:r>
        <w:rPr>
          <w:rFonts w:hint="eastAsia"/>
        </w:rPr>
        <w:t>阿漂哥才不管他原来叫什么，怎么叫，有些不耐烦了，说道：“山贼小宝是你的小号，快学赶紧签。”</w:t>
      </w:r>
    </w:p>
    <w:p w14:paraId="36431E7B" w14:textId="77777777" w:rsidR="00BA012F" w:rsidRDefault="00D8544E" w:rsidP="00B815BE">
      <w:r>
        <w:rPr>
          <w:rFonts w:hint="eastAsia"/>
        </w:rPr>
        <w:t>山贼小宝见他有些生气，要撕账本的样子，赶紧抢回来</w:t>
      </w:r>
      <w:r w:rsidR="00BA012F">
        <w:rPr>
          <w:rFonts w:hint="eastAsia"/>
        </w:rPr>
        <w:t>画了押。</w:t>
      </w:r>
    </w:p>
    <w:p w14:paraId="47F537F7" w14:textId="77777777" w:rsidR="004F19C6" w:rsidRDefault="00132855" w:rsidP="00B815BE">
      <w:r>
        <w:rPr>
          <w:rFonts w:hint="eastAsia"/>
        </w:rPr>
        <w:lastRenderedPageBreak/>
        <w:t>阿漂哥对此表示很满意</w:t>
      </w:r>
      <w:r w:rsidR="002946B5">
        <w:rPr>
          <w:rFonts w:hint="eastAsia"/>
        </w:rPr>
        <w:t>，意味深长的摸了摸</w:t>
      </w:r>
      <w:r w:rsidR="005D19A8">
        <w:rPr>
          <w:rFonts w:hint="eastAsia"/>
        </w:rPr>
        <w:t>山贼小宝</w:t>
      </w:r>
      <w:r w:rsidR="002946B5">
        <w:rPr>
          <w:rFonts w:hint="eastAsia"/>
        </w:rPr>
        <w:t>的头，一幅孺子可教的表情</w:t>
      </w:r>
      <w:r>
        <w:rPr>
          <w:rFonts w:hint="eastAsia"/>
        </w:rPr>
        <w:t>。</w:t>
      </w:r>
    </w:p>
    <w:p w14:paraId="2570CC0F" w14:textId="77777777" w:rsidR="002946B5" w:rsidRDefault="002946B5" w:rsidP="00B815BE">
      <w:r>
        <w:rPr>
          <w:rFonts w:hint="eastAsia"/>
        </w:rPr>
        <w:t>忽悠一下</w:t>
      </w:r>
      <w:r w:rsidR="00BA012F">
        <w:rPr>
          <w:rFonts w:hint="eastAsia"/>
        </w:rPr>
        <w:t>五千两</w:t>
      </w:r>
      <w:r>
        <w:rPr>
          <w:rFonts w:hint="eastAsia"/>
        </w:rPr>
        <w:t>，试想谁不满意？</w:t>
      </w:r>
    </w:p>
    <w:p w14:paraId="7351204E" w14:textId="77777777" w:rsidR="004F19C6" w:rsidRDefault="000A3D52" w:rsidP="00B815BE">
      <w:r>
        <w:rPr>
          <w:rFonts w:hint="eastAsia"/>
        </w:rPr>
        <w:t>“那么我们开始吧！”</w:t>
      </w:r>
    </w:p>
    <w:p w14:paraId="0A514DC5" w14:textId="77777777" w:rsidR="00E7321E" w:rsidRPr="002946B5" w:rsidRDefault="005D19A8" w:rsidP="00B815BE">
      <w:r>
        <w:rPr>
          <w:rFonts w:hint="eastAsia"/>
        </w:rPr>
        <w:t>山贼小宝</w:t>
      </w:r>
      <w:r w:rsidR="00E7321E">
        <w:rPr>
          <w:rFonts w:hint="eastAsia"/>
        </w:rPr>
        <w:t>有些跃跃欲试，</w:t>
      </w:r>
      <w:r w:rsidR="00190A5E">
        <w:rPr>
          <w:rFonts w:hint="eastAsia"/>
        </w:rPr>
        <w:t>开始幻想着自己拥有绝世武功的画面，那岂不是天天吃鸡？</w:t>
      </w:r>
      <w:r>
        <w:rPr>
          <w:rFonts w:hint="eastAsia"/>
        </w:rPr>
        <w:t>山贼小宝</w:t>
      </w:r>
      <w:r w:rsidR="00190A5E">
        <w:rPr>
          <w:rFonts w:hint="eastAsia"/>
        </w:rPr>
        <w:t>这样想着。</w:t>
      </w:r>
    </w:p>
    <w:p w14:paraId="6C2134BD" w14:textId="77777777" w:rsidR="000B3687" w:rsidRPr="000B3687" w:rsidRDefault="009F0531" w:rsidP="00B815BE">
      <w:r>
        <w:rPr>
          <w:rFonts w:hint="eastAsia"/>
        </w:rPr>
        <w:t>阿漂哥</w:t>
      </w:r>
      <w:r w:rsidR="00BA012F">
        <w:rPr>
          <w:rFonts w:hint="eastAsia"/>
        </w:rPr>
        <w:t>把账本交给盛飞羽，转而开始</w:t>
      </w:r>
      <w:r w:rsidR="000637A7">
        <w:rPr>
          <w:rFonts w:hint="eastAsia"/>
        </w:rPr>
        <w:t>忽悠</w:t>
      </w:r>
      <w:r w:rsidR="005D19A8">
        <w:rPr>
          <w:rFonts w:hint="eastAsia"/>
        </w:rPr>
        <w:t>山贼小宝</w:t>
      </w:r>
      <w:r w:rsidR="000637A7">
        <w:rPr>
          <w:rFonts w:hint="eastAsia"/>
        </w:rPr>
        <w:t>，问道：</w:t>
      </w:r>
      <w:r w:rsidR="000B3687">
        <w:rPr>
          <w:rFonts w:hint="eastAsia"/>
        </w:rPr>
        <w:t>“</w:t>
      </w:r>
      <w:r w:rsidR="000637A7">
        <w:rPr>
          <w:rFonts w:hint="eastAsia"/>
        </w:rPr>
        <w:t>在教你之前，我得先了解一下你的背景，根基什么的。</w:t>
      </w:r>
      <w:r w:rsidR="000B3687">
        <w:rPr>
          <w:rFonts w:hint="eastAsia"/>
        </w:rPr>
        <w:t>”</w:t>
      </w:r>
    </w:p>
    <w:p w14:paraId="50F11D03" w14:textId="77777777" w:rsidR="004F19C6" w:rsidRDefault="00474956" w:rsidP="00B815BE">
      <w:r>
        <w:rPr>
          <w:rFonts w:hint="eastAsia"/>
        </w:rPr>
        <w:t>在佛国的时候，</w:t>
      </w:r>
      <w:r w:rsidR="0090035E">
        <w:rPr>
          <w:rFonts w:hint="eastAsia"/>
        </w:rPr>
        <w:t>山贼小宝就</w:t>
      </w:r>
      <w:r>
        <w:rPr>
          <w:rFonts w:hint="eastAsia"/>
        </w:rPr>
        <w:t>听过一些桥段，比如说</w:t>
      </w:r>
      <w:r w:rsidR="00AA7603">
        <w:rPr>
          <w:rFonts w:hint="eastAsia"/>
        </w:rPr>
        <w:t>要传绝世武功都有什么功力尽失，尽废武功的桥段，但他才八岁屁的根基都没有，所以也没有什么好担心的，</w:t>
      </w:r>
      <w:r w:rsidR="008C23F9">
        <w:rPr>
          <w:rFonts w:hint="eastAsia"/>
        </w:rPr>
        <w:t>介绍道：“我叫</w:t>
      </w:r>
      <w:r w:rsidR="005D19A8">
        <w:rPr>
          <w:rFonts w:hint="eastAsia"/>
        </w:rPr>
        <w:t>山贼小宝</w:t>
      </w:r>
      <w:r w:rsidR="008C23F9">
        <w:rPr>
          <w:rFonts w:hint="eastAsia"/>
        </w:rPr>
        <w:t>，来自佛国第十一山第七寺第二院旁听，</w:t>
      </w:r>
      <w:r w:rsidR="00871E54">
        <w:rPr>
          <w:rFonts w:hint="eastAsia"/>
        </w:rPr>
        <w:t>今岁八岁，没有什么根基，功夫也都是一些简单的扎马而已</w:t>
      </w:r>
      <w:r w:rsidR="00855F9E">
        <w:rPr>
          <w:rFonts w:hint="eastAsia"/>
        </w:rPr>
        <w:t>，要废武功或者根基什么的都随意</w:t>
      </w:r>
      <w:r w:rsidR="00871E54">
        <w:rPr>
          <w:rFonts w:hint="eastAsia"/>
        </w:rPr>
        <w:t>。</w:t>
      </w:r>
      <w:r w:rsidR="008C23F9">
        <w:rPr>
          <w:rFonts w:hint="eastAsia"/>
        </w:rPr>
        <w:t>”</w:t>
      </w:r>
    </w:p>
    <w:p w14:paraId="4CF2DAB9" w14:textId="77777777" w:rsidR="004F19C6" w:rsidRDefault="00FB2B80" w:rsidP="00B815BE">
      <w:r>
        <w:rPr>
          <w:rFonts w:hint="eastAsia"/>
        </w:rPr>
        <w:t>阿漂哥从看白痴的眼神变成了看活宝的眼神，</w:t>
      </w:r>
      <w:r w:rsidR="00A03F2A">
        <w:rPr>
          <w:rFonts w:hint="eastAsia"/>
        </w:rPr>
        <w:t>楞了半晌才问道：“</w:t>
      </w:r>
      <w:r w:rsidR="0066246E">
        <w:rPr>
          <w:rFonts w:hint="eastAsia"/>
        </w:rPr>
        <w:t>你们佛国不教武功的吗？</w:t>
      </w:r>
      <w:r w:rsidR="00A03F2A">
        <w:rPr>
          <w:rFonts w:hint="eastAsia"/>
        </w:rPr>
        <w:t>”</w:t>
      </w:r>
    </w:p>
    <w:p w14:paraId="1BBDD4DC" w14:textId="77777777" w:rsidR="004F19C6" w:rsidRPr="000A3D35" w:rsidRDefault="005D19A8" w:rsidP="00B815BE">
      <w:r>
        <w:rPr>
          <w:rFonts w:hint="eastAsia"/>
        </w:rPr>
        <w:t>山贼小宝</w:t>
      </w:r>
      <w:r w:rsidR="000A3D35">
        <w:rPr>
          <w:rFonts w:hint="eastAsia"/>
        </w:rPr>
        <w:t>理解他的错愕，说道：“大哥，你是不知道我们佛国有多大，</w:t>
      </w:r>
      <w:r w:rsidR="00F64B2A">
        <w:rPr>
          <w:rFonts w:hint="eastAsia"/>
        </w:rPr>
        <w:t>因为地大人多，所以阶级特别分明，像我</w:t>
      </w:r>
      <w:r w:rsidR="00474BA2">
        <w:rPr>
          <w:rFonts w:hint="eastAsia"/>
        </w:rPr>
        <w:t>年纪小，被划分为小学僧这一级，在上面还有中学僧，大学僧，研究僧，最后到博士僧，像我们小学僧级别只教扎马，不教招式的。</w:t>
      </w:r>
      <w:r w:rsidR="000A3D35">
        <w:rPr>
          <w:rFonts w:hint="eastAsia"/>
        </w:rPr>
        <w:t>”</w:t>
      </w:r>
    </w:p>
    <w:p w14:paraId="5C9BB3BE" w14:textId="77777777" w:rsidR="004F19C6" w:rsidRDefault="00001241" w:rsidP="00B815BE">
      <w:r>
        <w:rPr>
          <w:rFonts w:hint="eastAsia"/>
        </w:rPr>
        <w:t>阿漂哥好奇地问道：“那什么级别才可以学招式？”</w:t>
      </w:r>
    </w:p>
    <w:p w14:paraId="5C4B6639" w14:textId="77777777" w:rsidR="004F19C6" w:rsidRPr="00001241" w:rsidRDefault="005D19A8" w:rsidP="00B815BE">
      <w:r>
        <w:rPr>
          <w:rFonts w:hint="eastAsia"/>
        </w:rPr>
        <w:t>山贼小宝</w:t>
      </w:r>
      <w:r w:rsidR="003A7B22">
        <w:rPr>
          <w:rFonts w:hint="eastAsia"/>
        </w:rPr>
        <w:t>解释道：</w:t>
      </w:r>
      <w:r w:rsidR="00001241">
        <w:rPr>
          <w:rFonts w:hint="eastAsia"/>
        </w:rPr>
        <w:t>“中学僧吧，等年纪到了十二岁以上就可以参加中学僧的入学考试，</w:t>
      </w:r>
      <w:r w:rsidR="003A7B22">
        <w:rPr>
          <w:rFonts w:hint="eastAsia"/>
        </w:rPr>
        <w:t>考过了就可以学一些基本的佛国武功了，再往上学到的武功级别就越高。</w:t>
      </w:r>
      <w:r w:rsidR="00001241">
        <w:rPr>
          <w:rFonts w:hint="eastAsia"/>
        </w:rPr>
        <w:t>”</w:t>
      </w:r>
    </w:p>
    <w:p w14:paraId="539D8F9E" w14:textId="77777777" w:rsidR="004F19C6" w:rsidRDefault="000860F8" w:rsidP="00B815BE">
      <w:r>
        <w:rPr>
          <w:rFonts w:hint="eastAsia"/>
        </w:rPr>
        <w:t>阿漂哥问道：“不是听说还有俗家弟子吗？</w:t>
      </w:r>
      <w:r w:rsidR="008723B7">
        <w:rPr>
          <w:rFonts w:hint="eastAsia"/>
        </w:rPr>
        <w:t>那个又算什么级别？</w:t>
      </w:r>
      <w:r>
        <w:rPr>
          <w:rFonts w:hint="eastAsia"/>
        </w:rPr>
        <w:t>”</w:t>
      </w:r>
    </w:p>
    <w:p w14:paraId="5E9B845A" w14:textId="77777777" w:rsidR="004F19C6" w:rsidRDefault="000860F8" w:rsidP="00B815BE">
      <w:r>
        <w:rPr>
          <w:rFonts w:hint="eastAsia"/>
        </w:rPr>
        <w:t>“我们佛国是没有俗家弟子这个说法的，</w:t>
      </w:r>
      <w:r w:rsidR="00C2012B">
        <w:rPr>
          <w:rFonts w:hint="eastAsia"/>
        </w:rPr>
        <w:t>我们那统称借读僧，</w:t>
      </w:r>
      <w:r w:rsidR="008347C4">
        <w:rPr>
          <w:rFonts w:hint="eastAsia"/>
        </w:rPr>
        <w:t>借读僧是不算在这</w:t>
      </w:r>
      <w:r w:rsidR="0064295D">
        <w:rPr>
          <w:rFonts w:hint="eastAsia"/>
        </w:rPr>
        <w:t>些级别里的，他们不用考试，也不用剃度，</w:t>
      </w:r>
      <w:r w:rsidR="000C3F73">
        <w:rPr>
          <w:rFonts w:hint="eastAsia"/>
        </w:rPr>
        <w:t>也管习武，师成后下山，所以就叫借读僧，</w:t>
      </w:r>
      <w:r w:rsidR="00340A5D">
        <w:rPr>
          <w:rFonts w:hint="eastAsia"/>
        </w:rPr>
        <w:t>我师兄就是个借读僧，所以他有头发</w:t>
      </w:r>
      <w:r w:rsidR="0055056C">
        <w:rPr>
          <w:rFonts w:hint="eastAsia"/>
        </w:rPr>
        <w:t>，</w:t>
      </w:r>
      <w:r w:rsidR="00340A5D">
        <w:rPr>
          <w:rFonts w:hint="eastAsia"/>
        </w:rPr>
        <w:t>而我没有。</w:t>
      </w:r>
      <w:r>
        <w:rPr>
          <w:rFonts w:hint="eastAsia"/>
        </w:rPr>
        <w:t>”</w:t>
      </w:r>
    </w:p>
    <w:p w14:paraId="0F315660" w14:textId="77777777" w:rsidR="003251E2" w:rsidRPr="000860F8" w:rsidRDefault="003251E2" w:rsidP="00B815BE">
      <w:r>
        <w:rPr>
          <w:rFonts w:hint="eastAsia"/>
        </w:rPr>
        <w:t>“哦，原来是这样啊，那就好骗……哦好办了。”</w:t>
      </w:r>
    </w:p>
    <w:p w14:paraId="72CB6701" w14:textId="77777777" w:rsidR="004F19C6" w:rsidRDefault="0055056C" w:rsidP="00B815BE">
      <w:r>
        <w:rPr>
          <w:rFonts w:hint="eastAsia"/>
        </w:rPr>
        <w:t>阿漂哥笃定这小子啥好不会，那就好骗了。</w:t>
      </w:r>
    </w:p>
    <w:p w14:paraId="003B922B" w14:textId="77777777" w:rsidR="0055056C" w:rsidRDefault="005D2C7C" w:rsidP="00B815BE">
      <w:r>
        <w:rPr>
          <w:rFonts w:hint="eastAsia"/>
        </w:rPr>
        <w:t>“嗯嗯，快开始吧，我已经有些迫不及待了。”</w:t>
      </w:r>
    </w:p>
    <w:p w14:paraId="08633864" w14:textId="77777777" w:rsidR="00881D6D" w:rsidRPr="0055056C" w:rsidRDefault="00881D6D" w:rsidP="00B815BE">
      <w:r>
        <w:rPr>
          <w:rFonts w:hint="eastAsia"/>
        </w:rPr>
        <w:t>看到</w:t>
      </w:r>
      <w:r w:rsidR="005D19A8">
        <w:rPr>
          <w:rFonts w:hint="eastAsia"/>
        </w:rPr>
        <w:t>山贼小宝</w:t>
      </w:r>
      <w:r>
        <w:rPr>
          <w:rFonts w:hint="eastAsia"/>
        </w:rPr>
        <w:t>一脸期待的样子，阿漂哥有些不忍心告诉他残</w:t>
      </w:r>
      <w:r w:rsidR="008A729C">
        <w:rPr>
          <w:rFonts w:hint="eastAsia"/>
        </w:rPr>
        <w:t>酷的事实，但招式又还没想好怎么忽悠，于是决定先跟他扯扯理论，消磨一下时间，随便想一好。</w:t>
      </w:r>
    </w:p>
    <w:p w14:paraId="617713B8" w14:textId="77777777" w:rsidR="004F19C6" w:rsidRDefault="00881D6D" w:rsidP="00B815BE">
      <w:r>
        <w:rPr>
          <w:rFonts w:hint="eastAsia"/>
        </w:rPr>
        <w:t>“在此之前呢，我觉得有必要先让了解一下理解知识。”</w:t>
      </w:r>
    </w:p>
    <w:p w14:paraId="303C5553" w14:textId="77777777" w:rsidR="00881D6D" w:rsidRDefault="008A729C" w:rsidP="00B815BE">
      <w:r>
        <w:rPr>
          <w:rFonts w:hint="eastAsia"/>
        </w:rPr>
        <w:t>“啊，还要学理论啊？我怕烦理论了。”</w:t>
      </w:r>
    </w:p>
    <w:p w14:paraId="15A21364" w14:textId="77777777" w:rsidR="00881D6D" w:rsidRDefault="005D19A8" w:rsidP="00B815BE">
      <w:r>
        <w:rPr>
          <w:rFonts w:hint="eastAsia"/>
        </w:rPr>
        <w:t>山贼小宝</w:t>
      </w:r>
      <w:r w:rsidR="00595FD4">
        <w:rPr>
          <w:rFonts w:hint="eastAsia"/>
        </w:rPr>
        <w:t>瞬间就想到了期末考试不及格的画面，那简直就是噩梦。</w:t>
      </w:r>
    </w:p>
    <w:p w14:paraId="05CEACB0" w14:textId="77777777" w:rsidR="00595FD4" w:rsidRPr="00595FD4" w:rsidRDefault="00961489" w:rsidP="00B815BE">
      <w:r>
        <w:rPr>
          <w:rFonts w:hint="eastAsia"/>
        </w:rPr>
        <w:t>阿漂哥</w:t>
      </w:r>
      <w:r w:rsidR="007D2DB8">
        <w:rPr>
          <w:rFonts w:hint="eastAsia"/>
        </w:rPr>
        <w:t>就欣赏这种学渣，笑着</w:t>
      </w:r>
      <w:r>
        <w:rPr>
          <w:rFonts w:hint="eastAsia"/>
        </w:rPr>
        <w:t>安慰道：“</w:t>
      </w:r>
      <w:r w:rsidR="007D2DB8">
        <w:rPr>
          <w:rFonts w:hint="eastAsia"/>
        </w:rPr>
        <w:t>别担心又不是真的考试，只是要你知道武学的本质是什么而已，没那么恐怖的。</w:t>
      </w:r>
      <w:r>
        <w:rPr>
          <w:rFonts w:hint="eastAsia"/>
        </w:rPr>
        <w:t>”</w:t>
      </w:r>
    </w:p>
    <w:p w14:paraId="64C388BE" w14:textId="77777777" w:rsidR="00595FD4" w:rsidRDefault="005D19A8" w:rsidP="00B815BE">
      <w:r>
        <w:rPr>
          <w:rFonts w:hint="eastAsia"/>
        </w:rPr>
        <w:t>山贼小宝</w:t>
      </w:r>
      <w:r w:rsidR="007D2DB8">
        <w:rPr>
          <w:rFonts w:hint="eastAsia"/>
        </w:rPr>
        <w:t>摸了摸心跳，放下心来。</w:t>
      </w:r>
    </w:p>
    <w:p w14:paraId="3C61D2B1" w14:textId="77777777" w:rsidR="007D2DB8" w:rsidRDefault="007D2DB8" w:rsidP="00B815BE">
      <w:r>
        <w:rPr>
          <w:rFonts w:hint="eastAsia"/>
        </w:rPr>
        <w:t>“我且问你，武功的本质是不是人和人打架？”</w:t>
      </w:r>
    </w:p>
    <w:p w14:paraId="0FDC98D6" w14:textId="77777777" w:rsidR="007D2DB8" w:rsidRPr="007D2DB8" w:rsidRDefault="007D2DB8" w:rsidP="00B815BE">
      <w:r>
        <w:rPr>
          <w:rFonts w:hint="eastAsia"/>
        </w:rPr>
        <w:t>“对对对，</w:t>
      </w:r>
      <w:r w:rsidR="008F74A4">
        <w:rPr>
          <w:rFonts w:hint="eastAsia"/>
        </w:rPr>
        <w:t>而打架的本质就是</w:t>
      </w:r>
      <w:r>
        <w:rPr>
          <w:rFonts w:hint="eastAsia"/>
        </w:rPr>
        <w:t>要干倒对方。”</w:t>
      </w:r>
    </w:p>
    <w:p w14:paraId="1CDFF6A0" w14:textId="77777777" w:rsidR="00881D6D" w:rsidRDefault="004625DF" w:rsidP="00B815BE">
      <w:r>
        <w:rPr>
          <w:rFonts w:hint="eastAsia"/>
        </w:rPr>
        <w:t>“那我再问你，干倒对方有几种方式呢？”</w:t>
      </w:r>
    </w:p>
    <w:p w14:paraId="57052A65" w14:textId="77777777" w:rsidR="00881D6D" w:rsidRPr="004625DF" w:rsidRDefault="005D19A8" w:rsidP="00B815BE">
      <w:r>
        <w:rPr>
          <w:rFonts w:hint="eastAsia"/>
        </w:rPr>
        <w:t>山贼小宝</w:t>
      </w:r>
      <w:r w:rsidR="004625DF">
        <w:rPr>
          <w:rFonts w:hint="eastAsia"/>
        </w:rPr>
        <w:t>想了想，答道：“用拳头，用刀，用剑，用枪，用棍子</w:t>
      </w:r>
      <w:r w:rsidR="0092180B">
        <w:rPr>
          <w:rFonts w:hint="eastAsia"/>
        </w:rPr>
        <w:t>，用飞镖</w:t>
      </w:r>
      <w:r w:rsidR="004625DF">
        <w:rPr>
          <w:rFonts w:hint="eastAsia"/>
        </w:rPr>
        <w:t>……这些都可以。”</w:t>
      </w:r>
    </w:p>
    <w:p w14:paraId="7C384F76" w14:textId="77777777" w:rsidR="00881D6D" w:rsidRDefault="004625DF" w:rsidP="00B815BE">
      <w:r>
        <w:rPr>
          <w:rFonts w:hint="eastAsia"/>
        </w:rPr>
        <w:t>阿漂哥点点头，说道：“这些归根究底都是用本身的力气直接或间接的打击对方</w:t>
      </w:r>
      <w:r w:rsidR="00F403C6">
        <w:rPr>
          <w:rFonts w:hint="eastAsia"/>
        </w:rPr>
        <w:t>，天下间的武学由此而衍化</w:t>
      </w:r>
      <w:r w:rsidR="0092180B">
        <w:rPr>
          <w:rFonts w:hint="eastAsia"/>
        </w:rPr>
        <w:t>，虽然两境派别万千，但都是逃不开这两种</w:t>
      </w:r>
      <w:r w:rsidR="001E3BF3">
        <w:rPr>
          <w:rFonts w:hint="eastAsia"/>
        </w:rPr>
        <w:t>方式</w:t>
      </w:r>
      <w:r w:rsidR="000B45A3">
        <w:rPr>
          <w:rFonts w:hint="eastAsia"/>
        </w:rPr>
        <w:t>，这就是武学的本质</w:t>
      </w:r>
      <w:r>
        <w:rPr>
          <w:rFonts w:hint="eastAsia"/>
        </w:rPr>
        <w:t>。”</w:t>
      </w:r>
    </w:p>
    <w:p w14:paraId="174D5BDA" w14:textId="77777777" w:rsidR="00881D6D" w:rsidRDefault="005D19A8" w:rsidP="00B815BE">
      <w:r>
        <w:rPr>
          <w:rFonts w:hint="eastAsia"/>
        </w:rPr>
        <w:t>山贼小宝</w:t>
      </w:r>
      <w:r w:rsidR="00B174BF">
        <w:rPr>
          <w:rFonts w:hint="eastAsia"/>
        </w:rPr>
        <w:t>深以为然，短短数言，便把师父没解释清楚的问题解释清楚了，阿漂哥一定就是那种大隐隐于市的</w:t>
      </w:r>
      <w:r w:rsidR="00BF60EF">
        <w:rPr>
          <w:rFonts w:hint="eastAsia"/>
        </w:rPr>
        <w:t>绝世高手。</w:t>
      </w:r>
    </w:p>
    <w:p w14:paraId="0DC988F3" w14:textId="77777777" w:rsidR="00881D6D" w:rsidRDefault="00C155EC" w:rsidP="00B815BE">
      <w:r>
        <w:rPr>
          <w:rFonts w:hint="eastAsia"/>
        </w:rPr>
        <w:t>“因为本身的脆弱，所以要借助刀剑，</w:t>
      </w:r>
      <w:r w:rsidR="007978D0">
        <w:rPr>
          <w:rFonts w:hint="eastAsia"/>
        </w:rPr>
        <w:t>借助外物，所以晚上睡觉的时候，都不敢放剑放远一点，因为没了剑他们就是菜鸟一坨，</w:t>
      </w:r>
      <w:r w:rsidR="00AA5259">
        <w:rPr>
          <w:rFonts w:hint="eastAsia"/>
        </w:rPr>
        <w:t>这就是现在武功的局限，所以我要教你的就是突破这种局限</w:t>
      </w:r>
      <w:r w:rsidR="00975694">
        <w:rPr>
          <w:rFonts w:hint="eastAsia"/>
        </w:rPr>
        <w:t>，不借助外物，便可杀人于无形的绝世神功</w:t>
      </w:r>
      <w:r w:rsidR="00AA5259">
        <w:rPr>
          <w:rFonts w:hint="eastAsia"/>
        </w:rPr>
        <w:t>。</w:t>
      </w:r>
      <w:r>
        <w:rPr>
          <w:rFonts w:hint="eastAsia"/>
        </w:rPr>
        <w:t>”</w:t>
      </w:r>
    </w:p>
    <w:p w14:paraId="07978216" w14:textId="77777777" w:rsidR="00881D6D" w:rsidRDefault="005D19A8" w:rsidP="00B815BE">
      <w:r>
        <w:rPr>
          <w:rFonts w:hint="eastAsia"/>
        </w:rPr>
        <w:lastRenderedPageBreak/>
        <w:t>山贼小宝</w:t>
      </w:r>
      <w:r w:rsidR="00CE577D">
        <w:rPr>
          <w:rFonts w:hint="eastAsia"/>
        </w:rPr>
        <w:t>一听就觉得很厉害的样子，问道：“</w:t>
      </w:r>
      <w:r w:rsidR="00975694">
        <w:rPr>
          <w:rFonts w:hint="eastAsia"/>
        </w:rPr>
        <w:t>这种武功叫什么名字？</w:t>
      </w:r>
      <w:r w:rsidR="00CE577D">
        <w:rPr>
          <w:rFonts w:hint="eastAsia"/>
        </w:rPr>
        <w:t>”</w:t>
      </w:r>
    </w:p>
    <w:p w14:paraId="5A66351F" w14:textId="77777777" w:rsidR="00975694" w:rsidRDefault="003A66E3" w:rsidP="00B815BE">
      <w:r>
        <w:rPr>
          <w:rFonts w:hint="eastAsia"/>
        </w:rPr>
        <w:t>阿漂哥一脸鄙薄地看着他问道：</w:t>
      </w:r>
      <w:r w:rsidR="00975694">
        <w:rPr>
          <w:rFonts w:hint="eastAsia"/>
        </w:rPr>
        <w:t>“</w:t>
      </w:r>
      <w:r w:rsidR="00F23A01">
        <w:rPr>
          <w:rFonts w:hint="eastAsia"/>
        </w:rPr>
        <w:t>这种绝世武功怎么可以留下名字呢？庸俗。</w:t>
      </w:r>
      <w:r w:rsidR="00975694">
        <w:rPr>
          <w:rFonts w:hint="eastAsia"/>
        </w:rPr>
        <w:t>”</w:t>
      </w:r>
    </w:p>
    <w:p w14:paraId="1E10C9C5" w14:textId="77777777" w:rsidR="00881D6D" w:rsidRDefault="005D19A8" w:rsidP="00B815BE">
      <w:r>
        <w:rPr>
          <w:rFonts w:hint="eastAsia"/>
        </w:rPr>
        <w:t>山贼小宝</w:t>
      </w:r>
      <w:r w:rsidR="00FB54FD">
        <w:rPr>
          <w:rFonts w:hint="eastAsia"/>
        </w:rPr>
        <w:t>恍然大悟，一拍脑袋，深深为自己的浅薄感到羞愧，同时用仰望而期待的眼神他。</w:t>
      </w:r>
    </w:p>
    <w:p w14:paraId="05194670" w14:textId="77777777" w:rsidR="00881D6D" w:rsidRPr="00FB54FD" w:rsidRDefault="00FB54FD" w:rsidP="00B815BE">
      <w:r>
        <w:rPr>
          <w:rFonts w:hint="eastAsia"/>
        </w:rPr>
        <w:t>阿漂哥一本正经地道：“听着啊，我这部武功的原理从口中吐出高速的气流体，从而达到极大的杀途性。”</w:t>
      </w:r>
    </w:p>
    <w:p w14:paraId="35AFEF2F" w14:textId="77777777" w:rsidR="00933830" w:rsidRDefault="00933830" w:rsidP="00B815BE">
      <w:r>
        <w:rPr>
          <w:rFonts w:hint="eastAsia"/>
        </w:rPr>
        <w:t>“意思和吐痰差不多？”</w:t>
      </w:r>
    </w:p>
    <w:p w14:paraId="3977B644" w14:textId="77777777" w:rsidR="00881D6D" w:rsidRPr="00FB54FD" w:rsidRDefault="005D19A8" w:rsidP="00B815BE">
      <w:r>
        <w:rPr>
          <w:rFonts w:hint="eastAsia"/>
        </w:rPr>
        <w:t>山贼小宝</w:t>
      </w:r>
      <w:r w:rsidR="00933830">
        <w:rPr>
          <w:rFonts w:hint="eastAsia"/>
        </w:rPr>
        <w:t>一语中的，戳破了事实，阿漂哥立马解释道：“这种高速的气流体可不是普通的唾沫了吧，</w:t>
      </w:r>
      <w:r w:rsidR="004E5F21">
        <w:rPr>
          <w:rFonts w:hint="eastAsia"/>
        </w:rPr>
        <w:t>真正学会了，那可是一个唾沫一个钉的事啊！</w:t>
      </w:r>
      <w:r w:rsidR="00933830">
        <w:rPr>
          <w:rFonts w:hint="eastAsia"/>
        </w:rPr>
        <w:t>”</w:t>
      </w:r>
    </w:p>
    <w:p w14:paraId="40982086" w14:textId="77777777" w:rsidR="00881D6D" w:rsidRDefault="00163023" w:rsidP="00B815BE">
      <w:r>
        <w:rPr>
          <w:rFonts w:hint="eastAsia"/>
        </w:rPr>
        <w:t>“哇，这么厉害的吗？”</w:t>
      </w:r>
      <w:r w:rsidR="005D19A8">
        <w:rPr>
          <w:rFonts w:hint="eastAsia"/>
        </w:rPr>
        <w:t>山贼小宝</w:t>
      </w:r>
      <w:r>
        <w:rPr>
          <w:rFonts w:hint="eastAsia"/>
        </w:rPr>
        <w:t>已经预见到十步杀一人的可能性了，说道：“大哥，快示范给我看，我要马上学。”</w:t>
      </w:r>
    </w:p>
    <w:p w14:paraId="27249C02" w14:textId="77777777" w:rsidR="004423F9" w:rsidRDefault="00296D56" w:rsidP="00B815BE">
      <w:r>
        <w:rPr>
          <w:rFonts w:hint="eastAsia"/>
        </w:rPr>
        <w:t>阿漂哥顿时有些呆住，他本想开口让他自己研究，却不想在自己开口之前，他就让自己示范了，没得办法，也只好硬着头皮上了。</w:t>
      </w:r>
    </w:p>
    <w:p w14:paraId="4281BEB6" w14:textId="77777777" w:rsidR="00881D6D" w:rsidRDefault="004A2A5F" w:rsidP="00B815BE">
      <w:r>
        <w:rPr>
          <w:rFonts w:hint="eastAsia"/>
        </w:rPr>
        <w:t>“看好了啊！”</w:t>
      </w:r>
    </w:p>
    <w:p w14:paraId="067E189F" w14:textId="77777777" w:rsidR="00881D6D" w:rsidRDefault="00F64B2A" w:rsidP="00B815BE">
      <w:r>
        <w:rPr>
          <w:rFonts w:hint="eastAsia"/>
        </w:rPr>
        <w:t>阿漂哥深吸了一口气，朝斜前方</w:t>
      </w:r>
      <w:r w:rsidR="004A2A5F">
        <w:rPr>
          <w:rFonts w:hint="eastAsia"/>
        </w:rPr>
        <w:t>狠狠地吐了一口唾沫。</w:t>
      </w:r>
    </w:p>
    <w:p w14:paraId="2E8350B2" w14:textId="77777777" w:rsidR="004A2A5F" w:rsidRDefault="005D19A8" w:rsidP="00B815BE">
      <w:r>
        <w:rPr>
          <w:rFonts w:hint="eastAsia"/>
        </w:rPr>
        <w:t>山贼小宝</w:t>
      </w:r>
      <w:r w:rsidR="004A2A5F">
        <w:rPr>
          <w:rFonts w:hint="eastAsia"/>
        </w:rPr>
        <w:t>想学习他的口型，稍稍上前一凑，然后……</w:t>
      </w:r>
    </w:p>
    <w:p w14:paraId="7EBB9AB2" w14:textId="77777777" w:rsidR="004A2A5F" w:rsidRDefault="004A2A5F" w:rsidP="00B815BE">
      <w:r>
        <w:rPr>
          <w:rFonts w:hint="eastAsia"/>
        </w:rPr>
        <w:t>然后那口唾沫就到了他的脸上。</w:t>
      </w:r>
    </w:p>
    <w:p w14:paraId="7E2A9D4A" w14:textId="77777777" w:rsidR="00D8604A" w:rsidRPr="004A2A5F" w:rsidRDefault="00D8604A" w:rsidP="00B815BE">
      <w:r>
        <w:rPr>
          <w:rFonts w:hint="eastAsia"/>
        </w:rPr>
        <w:t>阿漂哥一脸尴尬，</w:t>
      </w:r>
      <w:r w:rsidR="005D19A8">
        <w:rPr>
          <w:rFonts w:hint="eastAsia"/>
        </w:rPr>
        <w:t>山贼小宝</w:t>
      </w:r>
      <w:r>
        <w:rPr>
          <w:rFonts w:hint="eastAsia"/>
        </w:rPr>
        <w:t>抹掉脸上的唾沫，表示一两次的失败是可以接受的，不然怎么能突然绝世武功的难度，示意他继续。</w:t>
      </w:r>
    </w:p>
    <w:p w14:paraId="43E11F30" w14:textId="77777777" w:rsidR="00D8604A" w:rsidRDefault="00D8604A" w:rsidP="00B815BE">
      <w:r>
        <w:rPr>
          <w:rFonts w:hint="eastAsia"/>
        </w:rPr>
        <w:t>十分钟后，</w:t>
      </w:r>
      <w:r w:rsidR="005D19A8">
        <w:rPr>
          <w:rFonts w:hint="eastAsia"/>
        </w:rPr>
        <w:t>山贼小宝</w:t>
      </w:r>
      <w:r>
        <w:rPr>
          <w:rFonts w:hint="eastAsia"/>
        </w:rPr>
        <w:t>脸上不再是一口唾沫……</w:t>
      </w:r>
    </w:p>
    <w:p w14:paraId="2E763F4B" w14:textId="77777777" w:rsidR="00975694" w:rsidRDefault="0001097A" w:rsidP="00B815BE">
      <w:r>
        <w:rPr>
          <w:rFonts w:hint="eastAsia"/>
        </w:rPr>
        <w:t>而是一脸唾沫……</w:t>
      </w:r>
    </w:p>
    <w:p w14:paraId="0966E555" w14:textId="77777777" w:rsidR="009554DB" w:rsidRDefault="00F64B2A" w:rsidP="00B815BE">
      <w:r>
        <w:rPr>
          <w:rFonts w:hint="eastAsia"/>
        </w:rPr>
        <w:t>盛飞羽有些看不下去了，于是提醒道：“是不是趁这时候，先去交差收钱。”</w:t>
      </w:r>
    </w:p>
    <w:p w14:paraId="4B78B37D" w14:textId="77777777" w:rsidR="00C31D37" w:rsidRDefault="00C31D37" w:rsidP="00B815BE">
      <w:r>
        <w:rPr>
          <w:rFonts w:hint="eastAsia"/>
        </w:rPr>
        <w:t>阿漂</w:t>
      </w:r>
      <w:r w:rsidR="00FE46C1">
        <w:rPr>
          <w:rFonts w:hint="eastAsia"/>
        </w:rPr>
        <w:t>哥这才想到这事</w:t>
      </w:r>
      <w:r w:rsidR="00707E29">
        <w:rPr>
          <w:rFonts w:hint="eastAsia"/>
        </w:rPr>
        <w:t>来，深恨自己</w:t>
      </w:r>
      <w:r w:rsidR="00FE46C1">
        <w:rPr>
          <w:rFonts w:hint="eastAsia"/>
        </w:rPr>
        <w:t>险些忘了这等大事，还是飞羽靠谱。</w:t>
      </w:r>
    </w:p>
    <w:p w14:paraId="708A926E" w14:textId="77777777" w:rsidR="00FE46C1" w:rsidRDefault="00277EF6" w:rsidP="00B815BE">
      <w:r>
        <w:rPr>
          <w:rFonts w:hint="eastAsia"/>
        </w:rPr>
        <w:t>山贼小宝不知他为何中断，问道：“</w:t>
      </w:r>
      <w:r w:rsidR="00887FC5">
        <w:rPr>
          <w:rFonts w:hint="eastAsia"/>
        </w:rPr>
        <w:t>怎么不教了？</w:t>
      </w:r>
      <w:r>
        <w:rPr>
          <w:rFonts w:hint="eastAsia"/>
        </w:rPr>
        <w:t>”</w:t>
      </w:r>
    </w:p>
    <w:p w14:paraId="0F2085DE" w14:textId="77777777" w:rsidR="00887FC5" w:rsidRDefault="00887FC5" w:rsidP="00B815BE">
      <w:r>
        <w:rPr>
          <w:rFonts w:hint="eastAsia"/>
        </w:rPr>
        <w:t>阿漂哥站起身来，咳嗽了声，郑重说道：</w:t>
      </w:r>
      <w:r w:rsidR="00DF5CB4">
        <w:rPr>
          <w:rFonts w:hint="eastAsia"/>
        </w:rPr>
        <w:t>“今天就示范到这，先带你去见过人，改天你再继续练习，重要的是领会精神，不断练习。”</w:t>
      </w:r>
    </w:p>
    <w:p w14:paraId="6DBC4B85" w14:textId="77777777" w:rsidR="0082006F" w:rsidRDefault="0082006F" w:rsidP="00B815BE">
      <w:r>
        <w:rPr>
          <w:rFonts w:hint="eastAsia"/>
        </w:rPr>
        <w:t>山贼小宝虽不</w:t>
      </w:r>
      <w:r w:rsidR="00391C21">
        <w:rPr>
          <w:rFonts w:hint="eastAsia"/>
        </w:rPr>
        <w:t>明白，但被阿漂哥半推半就地推到狄败青众人的房间，然后看到了狄败青。</w:t>
      </w:r>
    </w:p>
    <w:p w14:paraId="6BAA1E28" w14:textId="77777777" w:rsidR="00391C21" w:rsidRPr="00391C21" w:rsidRDefault="00391C21" w:rsidP="00B815BE">
      <w:r>
        <w:rPr>
          <w:rFonts w:hint="eastAsia"/>
        </w:rPr>
        <w:t>山贼小宝愣了一下，第一个反应就是跑，但一看到狄败青腹部的伤口，立即扑了上去，问道：“师兄啊，是哪个天杀的捅了你这一刀啊？”</w:t>
      </w:r>
    </w:p>
    <w:p w14:paraId="7853D3A6" w14:textId="77777777" w:rsidR="00391C21" w:rsidRDefault="000A0C3F" w:rsidP="00B815BE">
      <w:r>
        <w:rPr>
          <w:rFonts w:hint="eastAsia"/>
        </w:rPr>
        <w:t>山贼小宝抱着狄败青的大腿，哭得声泪俱下，</w:t>
      </w:r>
      <w:r w:rsidR="00F55FF8">
        <w:rPr>
          <w:rFonts w:hint="eastAsia"/>
        </w:rPr>
        <w:t>完全没注意到狄败青看着个脸。</w:t>
      </w:r>
    </w:p>
    <w:p w14:paraId="42EB6F88" w14:textId="77777777" w:rsidR="00F55FF8" w:rsidRDefault="00F55FF8" w:rsidP="00B815BE">
      <w:r>
        <w:rPr>
          <w:rFonts w:hint="eastAsia"/>
        </w:rPr>
        <w:t>“啊，师兄啊，你告诉我，我帮你报仇……”</w:t>
      </w:r>
    </w:p>
    <w:p w14:paraId="5D22815B" w14:textId="77777777" w:rsidR="00F55FF8" w:rsidRDefault="003F0F6E" w:rsidP="00B815BE">
      <w:r>
        <w:rPr>
          <w:rFonts w:hint="eastAsia"/>
        </w:rPr>
        <w:t>“还不就是你这畜生。”</w:t>
      </w:r>
      <w:r w:rsidR="00F55FF8">
        <w:rPr>
          <w:rFonts w:hint="eastAsia"/>
        </w:rPr>
        <w:t>狄败青实在忍不下去了，一巴掌把他从窗子里拍飞出去。</w:t>
      </w:r>
    </w:p>
    <w:p w14:paraId="0FC96ECE" w14:textId="77777777" w:rsidR="003F0F6E" w:rsidRDefault="003F0F6E" w:rsidP="00B815BE">
      <w:r>
        <w:rPr>
          <w:rFonts w:hint="eastAsia"/>
        </w:rPr>
        <w:t>盛飞羽</w:t>
      </w:r>
      <w:r w:rsidR="00237EFD">
        <w:rPr>
          <w:rFonts w:hint="eastAsia"/>
        </w:rPr>
        <w:t>叫到窗外一声巨响，听着都感觉疼，同时松了口气</w:t>
      </w:r>
      <w:r>
        <w:rPr>
          <w:rFonts w:hint="eastAsia"/>
        </w:rPr>
        <w:t>，说道：“</w:t>
      </w:r>
      <w:r w:rsidR="00237EFD">
        <w:rPr>
          <w:rFonts w:hint="eastAsia"/>
        </w:rPr>
        <w:t>看你们这沟通方式，应该是这个版本的小宝没错了。</w:t>
      </w:r>
      <w:r>
        <w:rPr>
          <w:rFonts w:hint="eastAsia"/>
        </w:rPr>
        <w:t>”</w:t>
      </w:r>
    </w:p>
    <w:p w14:paraId="3DAC9A25" w14:textId="77777777" w:rsidR="00F64B2A" w:rsidRDefault="00F64B2A" w:rsidP="00B815BE"/>
    <w:p w14:paraId="21A257F5" w14:textId="77777777" w:rsidR="00237EFD" w:rsidRDefault="00237EFD" w:rsidP="00B815BE"/>
    <w:p w14:paraId="6C1515A9" w14:textId="77777777" w:rsidR="002844DD" w:rsidRPr="002844DD" w:rsidRDefault="002844DD" w:rsidP="00B815BE"/>
    <w:p w14:paraId="7FECF56B" w14:textId="77777777" w:rsidR="00984038" w:rsidRDefault="00984038" w:rsidP="00B815BE"/>
    <w:p w14:paraId="409001FB" w14:textId="77777777" w:rsidR="00984038" w:rsidRDefault="00984038" w:rsidP="00B815BE"/>
    <w:p w14:paraId="6FA8DA9D" w14:textId="77777777" w:rsidR="00984038" w:rsidRDefault="00984038" w:rsidP="00B815BE"/>
    <w:p w14:paraId="3BD7B079" w14:textId="77777777" w:rsidR="00984038" w:rsidRDefault="00984038" w:rsidP="00B815BE"/>
    <w:p w14:paraId="5C99DA1D" w14:textId="77777777" w:rsidR="00237EFD" w:rsidRDefault="00237EFD" w:rsidP="00B815BE"/>
    <w:p w14:paraId="1551614E" w14:textId="77777777" w:rsidR="00237EFD" w:rsidRPr="00975694" w:rsidRDefault="00237EFD" w:rsidP="00B815BE"/>
    <w:p w14:paraId="6E0EADD9" w14:textId="77777777" w:rsidR="006E1F12" w:rsidRDefault="002844DD" w:rsidP="00B815BE">
      <w:pPr>
        <w:pStyle w:val="3"/>
      </w:pPr>
      <w:r>
        <w:rPr>
          <w:rFonts w:hint="eastAsia"/>
        </w:rPr>
        <w:lastRenderedPageBreak/>
        <w:t>第七十九</w:t>
      </w:r>
      <w:r w:rsidR="00011580">
        <w:rPr>
          <w:rFonts w:hint="eastAsia"/>
        </w:rPr>
        <w:t>章阿漂哥豪杰物语之韩大小姐</w:t>
      </w:r>
    </w:p>
    <w:p w14:paraId="443046BB" w14:textId="77777777" w:rsidR="00237EFD" w:rsidRDefault="00237EFD" w:rsidP="00237EFD">
      <w:r>
        <w:rPr>
          <w:rFonts w:hint="eastAsia"/>
        </w:rPr>
        <w:t>阿漂哥亦以为地点了点头，准备伸手要钱。</w:t>
      </w:r>
    </w:p>
    <w:p w14:paraId="0B16592A" w14:textId="77777777" w:rsidR="00237EFD" w:rsidRDefault="00237EFD" w:rsidP="00237EFD">
      <w:r>
        <w:rPr>
          <w:rFonts w:hint="eastAsia"/>
        </w:rPr>
        <w:t>这时候窗外传来一声惊天动地的骂街声。</w:t>
      </w:r>
    </w:p>
    <w:p w14:paraId="736762F1" w14:textId="77777777" w:rsidR="00335ECE" w:rsidRDefault="00237EFD" w:rsidP="00237EFD">
      <w:r>
        <w:rPr>
          <w:rFonts w:hint="eastAsia"/>
        </w:rPr>
        <w:t>“是哪个天杀的乱掉垃圾，砸掉了我的爱车。”</w:t>
      </w:r>
    </w:p>
    <w:p w14:paraId="604BAAB7" w14:textId="77777777" w:rsidR="0007727E" w:rsidRDefault="00335ECE" w:rsidP="00237EFD">
      <w:r>
        <w:rPr>
          <w:rFonts w:hint="eastAsia"/>
        </w:rPr>
        <w:t>千落拧着眉头，白了狄败青一眼，心想好死不死，又惹到韩大小姐了。</w:t>
      </w:r>
    </w:p>
    <w:p w14:paraId="51E10F5D" w14:textId="77777777" w:rsidR="0007727E" w:rsidRPr="00237EFD" w:rsidRDefault="0007727E" w:rsidP="00237EFD">
      <w:r>
        <w:rPr>
          <w:rFonts w:hint="eastAsia"/>
        </w:rPr>
        <w:t>狄败青</w:t>
      </w:r>
      <w:r w:rsidR="00EB1052">
        <w:rPr>
          <w:rFonts w:hint="eastAsia"/>
        </w:rPr>
        <w:t>一脸白目，</w:t>
      </w:r>
      <w:r>
        <w:rPr>
          <w:rFonts w:hint="eastAsia"/>
        </w:rPr>
        <w:t>假装没有听到。</w:t>
      </w:r>
    </w:p>
    <w:p w14:paraId="4217374E" w14:textId="77777777" w:rsidR="00945EDF" w:rsidRPr="00E60121" w:rsidRDefault="00E60121" w:rsidP="00011580">
      <w:r>
        <w:rPr>
          <w:rFonts w:hint="eastAsia"/>
        </w:rPr>
        <w:t>阿漂哥问道：“这如狼似虎的声音是谁？”</w:t>
      </w:r>
    </w:p>
    <w:p w14:paraId="0FB180FB" w14:textId="77777777" w:rsidR="00237EFD" w:rsidRDefault="00E60121" w:rsidP="00011580">
      <w:r>
        <w:rPr>
          <w:rFonts w:hint="eastAsia"/>
        </w:rPr>
        <w:t>千落说道：“</w:t>
      </w:r>
      <w:r w:rsidR="00B02CD7">
        <w:rPr>
          <w:rFonts w:hint="eastAsia"/>
        </w:rPr>
        <w:t>有钱人。</w:t>
      </w:r>
      <w:r>
        <w:rPr>
          <w:rFonts w:hint="eastAsia"/>
        </w:rPr>
        <w:t>”</w:t>
      </w:r>
    </w:p>
    <w:p w14:paraId="27ADE843" w14:textId="77777777" w:rsidR="00567BA4" w:rsidRDefault="00237EFD" w:rsidP="00567BA4">
      <w:r>
        <w:rPr>
          <w:rFonts w:hint="eastAsia"/>
        </w:rPr>
        <w:t>阿漂哥</w:t>
      </w:r>
      <w:r w:rsidR="0029258D">
        <w:rPr>
          <w:rFonts w:hint="eastAsia"/>
        </w:rPr>
        <w:t>瞬间就</w:t>
      </w:r>
      <w:r>
        <w:rPr>
          <w:rFonts w:hint="eastAsia"/>
        </w:rPr>
        <w:t>跑到</w:t>
      </w:r>
      <w:r w:rsidR="0029258D">
        <w:rPr>
          <w:rFonts w:hint="eastAsia"/>
        </w:rPr>
        <w:t>窗子边</w:t>
      </w:r>
      <w:r w:rsidR="00447078">
        <w:rPr>
          <w:rFonts w:hint="eastAsia"/>
        </w:rPr>
        <w:t>朝下看去，</w:t>
      </w:r>
      <w:r w:rsidR="003E278E">
        <w:rPr>
          <w:rFonts w:hint="eastAsia"/>
        </w:rPr>
        <w:t>只见一辆</w:t>
      </w:r>
      <w:r w:rsidR="00567BA4">
        <w:rPr>
          <w:rFonts w:hint="eastAsia"/>
        </w:rPr>
        <w:t>挂着宫灯的马车</w:t>
      </w:r>
      <w:r w:rsidR="003E278E">
        <w:rPr>
          <w:rFonts w:hint="eastAsia"/>
        </w:rPr>
        <w:t>车顶被撞出个人型的窟窿，</w:t>
      </w:r>
      <w:r w:rsidR="00567BA4">
        <w:rPr>
          <w:rFonts w:hint="eastAsia"/>
        </w:rPr>
        <w:t>这马车十分华丽，上面</w:t>
      </w:r>
      <w:r w:rsidR="00B73166">
        <w:rPr>
          <w:rFonts w:hint="eastAsia"/>
        </w:rPr>
        <w:t>贴金挂银，被</w:t>
      </w:r>
      <w:r w:rsidR="00F925B2">
        <w:rPr>
          <w:rFonts w:hint="eastAsia"/>
        </w:rPr>
        <w:t>秋</w:t>
      </w:r>
      <w:r w:rsidR="00567BA4">
        <w:rPr>
          <w:rFonts w:hint="eastAsia"/>
        </w:rPr>
        <w:t>阳照耀着，好不刺眼。</w:t>
      </w:r>
    </w:p>
    <w:p w14:paraId="55B42C54" w14:textId="77777777" w:rsidR="00567BA4" w:rsidRDefault="00F078CC" w:rsidP="00567BA4">
      <w:r>
        <w:rPr>
          <w:rFonts w:hint="eastAsia"/>
        </w:rPr>
        <w:t>然后他听到山贼小宝唔唔叫喊了几声，</w:t>
      </w:r>
      <w:r w:rsidR="00567BA4">
        <w:rPr>
          <w:rFonts w:hint="eastAsia"/>
        </w:rPr>
        <w:t>确认山贼小宝没有被摔死，这才放下心来，心想我的一万块没有飞走。</w:t>
      </w:r>
    </w:p>
    <w:p w14:paraId="7C15721F" w14:textId="77777777" w:rsidR="00E2135A" w:rsidRDefault="00F078CC" w:rsidP="00237EFD">
      <w:r>
        <w:rPr>
          <w:rFonts w:hint="eastAsia"/>
        </w:rPr>
        <w:t>这时候，</w:t>
      </w:r>
      <w:r w:rsidR="00567BA4">
        <w:rPr>
          <w:rFonts w:hint="eastAsia"/>
        </w:rPr>
        <w:t>一个</w:t>
      </w:r>
      <w:r>
        <w:rPr>
          <w:rFonts w:hint="eastAsia"/>
        </w:rPr>
        <w:t>衣着华丽的年轻女子站在车边朝上看来，正好看到了阿漂哥，便以为他是那个丢垃圾的人，破口大骂道：“你这人有没有素质，不知道高空抛垃圾很危险吗？”</w:t>
      </w:r>
    </w:p>
    <w:p w14:paraId="5DC806C5" w14:textId="77777777" w:rsidR="0029258D" w:rsidRDefault="00E2135A" w:rsidP="00237EFD">
      <w:r>
        <w:rPr>
          <w:rFonts w:hint="eastAsia"/>
        </w:rPr>
        <w:t>阿漂哥知道这事铁定说不清，立即把头收了回去。</w:t>
      </w:r>
    </w:p>
    <w:p w14:paraId="5DB8A8FA" w14:textId="77777777" w:rsidR="00E2135A" w:rsidRDefault="00E2135A" w:rsidP="00237EFD">
      <w:r>
        <w:rPr>
          <w:rFonts w:hint="eastAsia"/>
        </w:rPr>
        <w:t>韩大小姐更是生气，本欲再骂，车内的山贼小宝却叫了起来。</w:t>
      </w:r>
    </w:p>
    <w:p w14:paraId="103770DD" w14:textId="77777777" w:rsidR="00005CA8" w:rsidRDefault="00E2135A" w:rsidP="00237EFD">
      <w:r>
        <w:rPr>
          <w:rFonts w:hint="eastAsia"/>
        </w:rPr>
        <w:t>“你才是垃圾。”</w:t>
      </w:r>
    </w:p>
    <w:p w14:paraId="39F1934B" w14:textId="77777777" w:rsidR="00005CA8" w:rsidRDefault="00005CA8" w:rsidP="00237EFD">
      <w:r>
        <w:rPr>
          <w:rFonts w:hint="eastAsia"/>
        </w:rPr>
        <w:t>山贼小宝说着从车里爬了出来，十分恼火地看着韩大小姐。</w:t>
      </w:r>
    </w:p>
    <w:p w14:paraId="03AC8941" w14:textId="77777777" w:rsidR="00005CA8" w:rsidRDefault="00005CA8" w:rsidP="00237EFD">
      <w:r>
        <w:rPr>
          <w:rFonts w:hint="eastAsia"/>
        </w:rPr>
        <w:t>韩大小姐愣了愣，终于想到了他的身份，问道：“</w:t>
      </w:r>
      <w:r w:rsidR="00694614">
        <w:rPr>
          <w:rFonts w:hint="eastAsia"/>
        </w:rPr>
        <w:t>你就是小狄的师弟，那个失足的小山贼？</w:t>
      </w:r>
      <w:r>
        <w:rPr>
          <w:rFonts w:hint="eastAsia"/>
        </w:rPr>
        <w:t>”</w:t>
      </w:r>
    </w:p>
    <w:p w14:paraId="0D1A3066" w14:textId="77777777" w:rsidR="004413BD" w:rsidRDefault="00EC15A8" w:rsidP="00237EFD">
      <w:r>
        <w:rPr>
          <w:rFonts w:hint="eastAsia"/>
        </w:rPr>
        <w:t>山贼小宝</w:t>
      </w:r>
      <w:r w:rsidR="004413BD">
        <w:rPr>
          <w:rFonts w:hint="eastAsia"/>
        </w:rPr>
        <w:t>更为恼火，骂道：“</w:t>
      </w:r>
      <w:r w:rsidR="007D7D81">
        <w:rPr>
          <w:rFonts w:hint="eastAsia"/>
        </w:rPr>
        <w:t>你才失足勒，</w:t>
      </w:r>
      <w:r w:rsidR="004413BD">
        <w:rPr>
          <w:rFonts w:hint="eastAsia"/>
        </w:rPr>
        <w:t>我叫三分和尚，来自佛国第十一山第七寺</w:t>
      </w:r>
      <w:r w:rsidR="008360A5">
        <w:rPr>
          <w:rFonts w:hint="eastAsia"/>
        </w:rPr>
        <w:t>。</w:t>
      </w:r>
      <w:r w:rsidR="004413BD">
        <w:rPr>
          <w:rFonts w:hint="eastAsia"/>
        </w:rPr>
        <w:t>”</w:t>
      </w:r>
    </w:p>
    <w:p w14:paraId="40BF6BDB" w14:textId="77777777" w:rsidR="007D7D81" w:rsidRDefault="007D7D81" w:rsidP="00237EFD">
      <w:r>
        <w:rPr>
          <w:rFonts w:hint="eastAsia"/>
        </w:rPr>
        <w:t>韩大小姐用失足二字在自己的身上联想了一下，立即想到了失足妇女，火冒三丈，上前抽他大嘴巴子。</w:t>
      </w:r>
    </w:p>
    <w:p w14:paraId="0A99903F" w14:textId="77777777" w:rsidR="00EC15A8" w:rsidRPr="00EC15A8" w:rsidRDefault="008327D4" w:rsidP="00237EFD">
      <w:r>
        <w:rPr>
          <w:rFonts w:hint="eastAsia"/>
        </w:rPr>
        <w:t>山贼小宝被打了几次，早有防备，提前跳下车来，比划了几下王八拳，威胁道：“你别过来哦，我会绝世武功的，</w:t>
      </w:r>
      <w:r w:rsidR="00C90EEA">
        <w:rPr>
          <w:rFonts w:hint="eastAsia"/>
        </w:rPr>
        <w:t>不用动手都可以干掉你</w:t>
      </w:r>
      <w:r>
        <w:rPr>
          <w:rFonts w:hint="eastAsia"/>
        </w:rPr>
        <w:t>。”</w:t>
      </w:r>
    </w:p>
    <w:p w14:paraId="403F72A4" w14:textId="77777777" w:rsidR="007D7D81" w:rsidRPr="00005CA8" w:rsidRDefault="004D1FAC" w:rsidP="00237EFD">
      <w:r>
        <w:rPr>
          <w:rFonts w:hint="eastAsia"/>
        </w:rPr>
        <w:t>韩大</w:t>
      </w:r>
      <w:r w:rsidR="00AC7047">
        <w:rPr>
          <w:rFonts w:hint="eastAsia"/>
        </w:rPr>
        <w:t>小姐哈哈大笑，说道：“</w:t>
      </w:r>
      <w:r>
        <w:rPr>
          <w:rFonts w:hint="eastAsia"/>
        </w:rPr>
        <w:t>不用动手就能干掉我，那你比划什么？</w:t>
      </w:r>
      <w:r w:rsidR="00AC7047">
        <w:rPr>
          <w:rFonts w:hint="eastAsia"/>
        </w:rPr>
        <w:t>”</w:t>
      </w:r>
    </w:p>
    <w:p w14:paraId="5D1DC86E" w14:textId="77777777" w:rsidR="00945EDF" w:rsidRDefault="00AC53BA" w:rsidP="00011580">
      <w:r>
        <w:rPr>
          <w:rFonts w:hint="eastAsia"/>
        </w:rPr>
        <w:t>山贼小宝愣了一下，也觉得有些尴尬，说道：“用拳头是吓吓你，要是不用拳头你就死了。”</w:t>
      </w:r>
    </w:p>
    <w:p w14:paraId="5A9F0F68" w14:textId="77777777" w:rsidR="00786ECE" w:rsidRPr="00AC53BA" w:rsidRDefault="00786ECE" w:rsidP="00011580">
      <w:r>
        <w:rPr>
          <w:rFonts w:hint="eastAsia"/>
        </w:rPr>
        <w:t>韩大小姐朝他招招手，说道：“来来来，求你用绝世武功弄死了。”</w:t>
      </w:r>
    </w:p>
    <w:p w14:paraId="231EF4C1" w14:textId="77777777" w:rsidR="00945EDF" w:rsidRDefault="000C0A1A" w:rsidP="00011580">
      <w:r>
        <w:rPr>
          <w:rFonts w:hint="eastAsia"/>
        </w:rPr>
        <w:t>山贼小宝说道：“</w:t>
      </w:r>
      <w:r w:rsidR="00F55C70">
        <w:rPr>
          <w:rFonts w:hint="eastAsia"/>
        </w:rPr>
        <w:t>去你佛二大爷的，小学僧活了这么多年，就没听过这个贱的要求，要不是我是个和尚，真想成全你。</w:t>
      </w:r>
      <w:r>
        <w:rPr>
          <w:rFonts w:hint="eastAsia"/>
        </w:rPr>
        <w:t>”</w:t>
      </w:r>
    </w:p>
    <w:p w14:paraId="75A06022" w14:textId="77777777" w:rsidR="00F55C70" w:rsidRDefault="00F55C70" w:rsidP="00011580">
      <w:r>
        <w:rPr>
          <w:rFonts w:hint="eastAsia"/>
        </w:rPr>
        <w:t>韩大小姐说道：“求弄死，求成全。”</w:t>
      </w:r>
    </w:p>
    <w:p w14:paraId="2494F842" w14:textId="77777777" w:rsidR="008510A0" w:rsidRDefault="008510A0" w:rsidP="00011580">
      <w:r>
        <w:rPr>
          <w:rFonts w:hint="eastAsia"/>
        </w:rPr>
        <w:t>山贼小宝大怒，心想我步步退让，对方却不会知难而退，那正好用她试一试刚才的绝世武功，于是深吸了一口气，张大了嘴。</w:t>
      </w:r>
    </w:p>
    <w:p w14:paraId="0204B1DB" w14:textId="77777777" w:rsidR="008510A0" w:rsidRDefault="008510A0" w:rsidP="00011580">
      <w:r>
        <w:rPr>
          <w:rFonts w:hint="eastAsia"/>
        </w:rPr>
        <w:t>便在这里，阿漂哥忽然冲出来，捂住了他的嘴。</w:t>
      </w:r>
    </w:p>
    <w:p w14:paraId="0927C2AD" w14:textId="77777777" w:rsidR="008510A0" w:rsidRPr="008510A0" w:rsidRDefault="008510A0" w:rsidP="00011580">
      <w:r>
        <w:rPr>
          <w:rFonts w:hint="eastAsia"/>
        </w:rPr>
        <w:t>韩大小姐看到阿漂哥，认定他就是把山贼小宝丢下来的人，骂道：“你这个没文化的家伙，乱丢垃圾，砸坏了我的车，还不赔车。”</w:t>
      </w:r>
    </w:p>
    <w:p w14:paraId="55642F74" w14:textId="77777777" w:rsidR="00F55C70" w:rsidRDefault="008510A0" w:rsidP="00011580">
      <w:r>
        <w:rPr>
          <w:rFonts w:hint="eastAsia"/>
        </w:rPr>
        <w:t>山贼小宝叫到自己又被形容为垃圾，十分生气，但嘴被捂着，只好唔唔唔地抗议。</w:t>
      </w:r>
    </w:p>
    <w:p w14:paraId="7F7D6658" w14:textId="77777777" w:rsidR="00011580" w:rsidRDefault="00BF1D56" w:rsidP="00011580">
      <w:r>
        <w:rPr>
          <w:rFonts w:hint="eastAsia"/>
        </w:rPr>
        <w:t>阿漂哥打量了韩大小姐一番，说道：</w:t>
      </w:r>
      <w:r w:rsidR="003D3820">
        <w:rPr>
          <w:rFonts w:hint="eastAsia"/>
        </w:rPr>
        <w:t>“我说这位小姐，我看你穿得富丽堂皇的，怎么这么不讲道理呢？</w:t>
      </w:r>
      <w:r>
        <w:rPr>
          <w:rFonts w:hint="eastAsia"/>
        </w:rPr>
        <w:t>你哪只眼睛看到我拿他丢你了？</w:t>
      </w:r>
      <w:r w:rsidR="00074441">
        <w:rPr>
          <w:rFonts w:hint="eastAsia"/>
        </w:rPr>
        <w:t>我告诉你，</w:t>
      </w:r>
      <w:r w:rsidR="00D51006">
        <w:rPr>
          <w:rFonts w:hint="eastAsia"/>
        </w:rPr>
        <w:t>我先警告你哦，碰瓷之前先抬头</w:t>
      </w:r>
      <w:r w:rsidR="00D434F2">
        <w:rPr>
          <w:rFonts w:hint="eastAsia"/>
        </w:rPr>
        <w:t>看看这是什么地方</w:t>
      </w:r>
      <w:r w:rsidR="00873E99">
        <w:rPr>
          <w:rFonts w:hint="eastAsia"/>
        </w:rPr>
        <w:t>，再问问我是谁？</w:t>
      </w:r>
      <w:r w:rsidR="003D3820">
        <w:rPr>
          <w:rFonts w:hint="eastAsia"/>
        </w:rPr>
        <w:t>”</w:t>
      </w:r>
    </w:p>
    <w:p w14:paraId="08CC407F" w14:textId="77777777" w:rsidR="00011580" w:rsidRDefault="00D51006" w:rsidP="00011580">
      <w:r>
        <w:rPr>
          <w:rFonts w:hint="eastAsia"/>
        </w:rPr>
        <w:t>韩大小姐抬头看了一眼韩大老板的招牌，然后问道：</w:t>
      </w:r>
      <w:r w:rsidR="00A16E38">
        <w:rPr>
          <w:rFonts w:hint="eastAsia"/>
        </w:rPr>
        <w:t>“</w:t>
      </w:r>
      <w:r w:rsidR="00873E99">
        <w:rPr>
          <w:rFonts w:hint="eastAsia"/>
        </w:rPr>
        <w:t>韩大老板啊，怎么了？</w:t>
      </w:r>
      <w:r w:rsidR="00A16E38">
        <w:rPr>
          <w:rFonts w:hint="eastAsia"/>
        </w:rPr>
        <w:t>”</w:t>
      </w:r>
    </w:p>
    <w:p w14:paraId="1ED30BCD" w14:textId="77777777" w:rsidR="00873E99" w:rsidRDefault="00873E99" w:rsidP="00011580">
      <w:r>
        <w:rPr>
          <w:rFonts w:hint="eastAsia"/>
        </w:rPr>
        <w:t>“哇，知道韩大老板的地还敢嚣张？你知道我是谁吗？”</w:t>
      </w:r>
    </w:p>
    <w:p w14:paraId="21786BC6" w14:textId="77777777" w:rsidR="00873E99" w:rsidRDefault="00E4718C" w:rsidP="00011580">
      <w:r>
        <w:rPr>
          <w:rFonts w:hint="eastAsia"/>
        </w:rPr>
        <w:t>韩大小姐摇摇头，“不知道。”</w:t>
      </w:r>
    </w:p>
    <w:p w14:paraId="23CB5C87" w14:textId="77777777" w:rsidR="00873E99" w:rsidRPr="00A16E38" w:rsidRDefault="00873E99" w:rsidP="00011580">
      <w:r>
        <w:rPr>
          <w:rFonts w:hint="eastAsia"/>
        </w:rPr>
        <w:lastRenderedPageBreak/>
        <w:t>阿漂哥一脸得瑟地道：“</w:t>
      </w:r>
      <w:r w:rsidR="00F16629">
        <w:rPr>
          <w:rFonts w:hint="eastAsia"/>
        </w:rPr>
        <w:t>我阿漂哥就是这间</w:t>
      </w:r>
      <w:r>
        <w:rPr>
          <w:rFonts w:hint="eastAsia"/>
        </w:rPr>
        <w:t>连锁客栈分店的主管。”</w:t>
      </w:r>
    </w:p>
    <w:p w14:paraId="4BA97977" w14:textId="77777777" w:rsidR="00F813CA" w:rsidRDefault="00873E99" w:rsidP="00011580">
      <w:r>
        <w:rPr>
          <w:rFonts w:hint="eastAsia"/>
        </w:rPr>
        <w:t>韩大小姐呵呵一笑，说道：“那你</w:t>
      </w:r>
      <w:r w:rsidR="001C2EF1">
        <w:rPr>
          <w:rFonts w:hint="eastAsia"/>
        </w:rPr>
        <w:t>知道我是谁吗？</w:t>
      </w:r>
      <w:r>
        <w:rPr>
          <w:rFonts w:hint="eastAsia"/>
        </w:rPr>
        <w:t>”</w:t>
      </w:r>
    </w:p>
    <w:p w14:paraId="3FA59C94" w14:textId="77777777" w:rsidR="001C2EF1" w:rsidRPr="00873E99" w:rsidRDefault="00E4718C" w:rsidP="00011580">
      <w:r>
        <w:rPr>
          <w:rFonts w:hint="eastAsia"/>
        </w:rPr>
        <w:t>阿漂哥摇摇头，“不知道。”</w:t>
      </w:r>
    </w:p>
    <w:p w14:paraId="4F74A525" w14:textId="77777777" w:rsidR="00F813CA" w:rsidRDefault="00E4718C" w:rsidP="00011580">
      <w:r>
        <w:rPr>
          <w:rFonts w:hint="eastAsia"/>
        </w:rPr>
        <w:t>“我就是韩家独女，你刚才说的韩大老板是我哥。”</w:t>
      </w:r>
    </w:p>
    <w:p w14:paraId="48F04BF1" w14:textId="77777777" w:rsidR="008F14CD" w:rsidRDefault="00BA4B6F" w:rsidP="00011580">
      <w:r>
        <w:rPr>
          <w:rFonts w:hint="eastAsia"/>
        </w:rPr>
        <w:t>“</w:t>
      </w:r>
      <w:r w:rsidR="008F14CD">
        <w:rPr>
          <w:rFonts w:hint="eastAsia"/>
        </w:rPr>
        <w:t>啥？你就是韩家那个败家女？</w:t>
      </w:r>
      <w:r>
        <w:rPr>
          <w:rFonts w:hint="eastAsia"/>
        </w:rPr>
        <w:t>”</w:t>
      </w:r>
    </w:p>
    <w:p w14:paraId="459E2BAD" w14:textId="77777777" w:rsidR="00FD3F5B" w:rsidRDefault="008F14CD" w:rsidP="00011580">
      <w:r>
        <w:rPr>
          <w:rFonts w:hint="eastAsia"/>
        </w:rPr>
        <w:t>阿漂哥有些难以置信，转头看了看</w:t>
      </w:r>
      <w:r w:rsidR="005D19A8">
        <w:rPr>
          <w:rFonts w:hint="eastAsia"/>
        </w:rPr>
        <w:t>山贼小宝</w:t>
      </w:r>
      <w:r>
        <w:rPr>
          <w:rFonts w:hint="eastAsia"/>
        </w:rPr>
        <w:t>，</w:t>
      </w:r>
      <w:r w:rsidR="005D19A8">
        <w:rPr>
          <w:rFonts w:hint="eastAsia"/>
        </w:rPr>
        <w:t>山贼小宝</w:t>
      </w:r>
      <w:r>
        <w:rPr>
          <w:rFonts w:hint="eastAsia"/>
        </w:rPr>
        <w:t>点头如捣蒜的同时，韩大小姐不满地道：“你才是败家女，本小姐正版正宗的韩家独女。”</w:t>
      </w:r>
    </w:p>
    <w:p w14:paraId="5FFE5E7E" w14:textId="77777777" w:rsidR="00EE3798" w:rsidRPr="008F14CD" w:rsidRDefault="00EE3798" w:rsidP="00011580">
      <w:r>
        <w:rPr>
          <w:rFonts w:hint="eastAsia"/>
        </w:rPr>
        <w:t>得到确认后阿漂哥一改脸色，笑眯眯地道：“哇，原来是大小姐，来来来，</w:t>
      </w:r>
      <w:r w:rsidR="00A277CC">
        <w:rPr>
          <w:rFonts w:hint="eastAsia"/>
        </w:rPr>
        <w:t>到客栈里坐</w:t>
      </w:r>
      <w:r>
        <w:rPr>
          <w:rFonts w:hint="eastAsia"/>
        </w:rPr>
        <w:t>，我正好有些点跟你请教一下。”</w:t>
      </w:r>
    </w:p>
    <w:p w14:paraId="3C7BEF06" w14:textId="77777777" w:rsidR="00D630CB" w:rsidRDefault="009E32CC" w:rsidP="00011580">
      <w:r>
        <w:rPr>
          <w:rFonts w:hint="eastAsia"/>
        </w:rPr>
        <w:t>韩大小姐一脸看他不起的眼神，心想真要替三哥管教一下他的员工，</w:t>
      </w:r>
      <w:r w:rsidR="005C1107">
        <w:rPr>
          <w:rFonts w:hint="eastAsia"/>
        </w:rPr>
        <w:t>于是一脸傲气地随他走回了客栈。</w:t>
      </w:r>
    </w:p>
    <w:p w14:paraId="798D9E8E" w14:textId="77777777" w:rsidR="009667CB" w:rsidRPr="00D630CB" w:rsidRDefault="009667CB" w:rsidP="00011580">
      <w:r>
        <w:rPr>
          <w:rFonts w:hint="eastAsia"/>
        </w:rPr>
        <w:t>那个赶车的人看到韩大小姐走了，但把马车赶回客栈后面休整。</w:t>
      </w:r>
    </w:p>
    <w:p w14:paraId="4908A492" w14:textId="77777777" w:rsidR="00F813CA" w:rsidRDefault="00E827AA" w:rsidP="00011580">
      <w:r>
        <w:rPr>
          <w:rFonts w:hint="eastAsia"/>
        </w:rPr>
        <w:t>阿漂哥看着她就像看着一只肥羊，热情地端茶送水，先满足一下他的虚荣心</w:t>
      </w:r>
      <w:r w:rsidR="00975320">
        <w:rPr>
          <w:rFonts w:hint="eastAsia"/>
        </w:rPr>
        <w:t>，在她虚荣心高度膨胀地吆五喝六时，阿漂哥默默地递出一本账本</w:t>
      </w:r>
      <w:r>
        <w:rPr>
          <w:rFonts w:hint="eastAsia"/>
        </w:rPr>
        <w:t>。</w:t>
      </w:r>
    </w:p>
    <w:p w14:paraId="6B9E5FF6" w14:textId="77777777" w:rsidR="003063C0" w:rsidRDefault="003063C0" w:rsidP="00011580">
      <w:r>
        <w:rPr>
          <w:rFonts w:hint="eastAsia"/>
        </w:rPr>
        <w:t>韩大小姐以为是客栈的经营账目，作为大小姐，她觉得有必要过目一下，虽然不懂，但还是有必要指点一下。</w:t>
      </w:r>
    </w:p>
    <w:p w14:paraId="35D441ED" w14:textId="77777777" w:rsidR="003063C0" w:rsidRDefault="003063C0" w:rsidP="00011580">
      <w:r>
        <w:rPr>
          <w:rFonts w:hint="eastAsia"/>
        </w:rPr>
        <w:t>然而</w:t>
      </w:r>
      <w:r w:rsidR="005A1F2B">
        <w:rPr>
          <w:rFonts w:hint="eastAsia"/>
        </w:rPr>
        <w:t>阿漂哥</w:t>
      </w:r>
      <w:r>
        <w:rPr>
          <w:rFonts w:hint="eastAsia"/>
        </w:rPr>
        <w:t>一翻开账目，</w:t>
      </w:r>
      <w:r w:rsidR="005A1F2B">
        <w:rPr>
          <w:rFonts w:hint="eastAsia"/>
        </w:rPr>
        <w:t>韩大小姐</w:t>
      </w:r>
      <w:r w:rsidR="00215E73">
        <w:rPr>
          <w:rFonts w:hint="eastAsia"/>
        </w:rPr>
        <w:t>霎时就惊呆了。</w:t>
      </w:r>
    </w:p>
    <w:p w14:paraId="2AF1E7C2" w14:textId="77777777" w:rsidR="005A1F2B" w:rsidRDefault="005A1F2B" w:rsidP="00011580">
      <w:r>
        <w:rPr>
          <w:rFonts w:hint="eastAsia"/>
        </w:rPr>
        <w:t>“</w:t>
      </w:r>
      <w:r w:rsidR="002D205E">
        <w:rPr>
          <w:rFonts w:hint="eastAsia"/>
        </w:rPr>
        <w:t>陆三阴</w:t>
      </w:r>
      <w:r w:rsidR="008D4C0A">
        <w:rPr>
          <w:rFonts w:hint="eastAsia"/>
        </w:rPr>
        <w:t>向阿漂哥借钱五万阮民币，还款十万阮民币</w:t>
      </w:r>
      <w:r w:rsidR="002D205E">
        <w:rPr>
          <w:rFonts w:hint="eastAsia"/>
        </w:rPr>
        <w:t>，由有钱人韩大小姐代还</w:t>
      </w:r>
      <w:r>
        <w:rPr>
          <w:rFonts w:hint="eastAsia"/>
        </w:rPr>
        <w:t>，</w:t>
      </w:r>
      <w:r w:rsidR="002D205E">
        <w:rPr>
          <w:rFonts w:hint="eastAsia"/>
        </w:rPr>
        <w:t>详细见下页，签字人：陆三阴、阿漂哥。</w:t>
      </w:r>
      <w:r>
        <w:rPr>
          <w:rFonts w:hint="eastAsia"/>
        </w:rPr>
        <w:t>”</w:t>
      </w:r>
    </w:p>
    <w:p w14:paraId="1D54BBF8" w14:textId="77777777" w:rsidR="00313200" w:rsidRDefault="00313200" w:rsidP="00011580">
      <w:r>
        <w:rPr>
          <w:rFonts w:hint="eastAsia"/>
        </w:rPr>
        <w:t>韩大小姐</w:t>
      </w:r>
      <w:r w:rsidR="00447068">
        <w:rPr>
          <w:rFonts w:hint="eastAsia"/>
        </w:rPr>
        <w:t>愣了愣，确认是陆三阴的签名</w:t>
      </w:r>
      <w:r>
        <w:rPr>
          <w:rFonts w:hint="eastAsia"/>
        </w:rPr>
        <w:t>。</w:t>
      </w:r>
    </w:p>
    <w:p w14:paraId="56BBDF4D" w14:textId="77777777" w:rsidR="00E5340F" w:rsidRDefault="00EF6115" w:rsidP="00011580">
      <w:r>
        <w:rPr>
          <w:rFonts w:hint="eastAsia"/>
        </w:rPr>
        <w:t>阿漂哥弱弱地问道：</w:t>
      </w:r>
      <w:r w:rsidR="00E5340F">
        <w:rPr>
          <w:rFonts w:hint="eastAsia"/>
        </w:rPr>
        <w:t>“</w:t>
      </w:r>
      <w:r>
        <w:rPr>
          <w:rFonts w:hint="eastAsia"/>
        </w:rPr>
        <w:t>这是私人账目，</w:t>
      </w:r>
      <w:r w:rsidR="00E5340F">
        <w:rPr>
          <w:rFonts w:hint="eastAsia"/>
        </w:rPr>
        <w:t>清楚明白？”</w:t>
      </w:r>
    </w:p>
    <w:p w14:paraId="00726E62" w14:textId="77777777" w:rsidR="00F813CA" w:rsidRDefault="00106CDE" w:rsidP="00011580">
      <w:r>
        <w:rPr>
          <w:rFonts w:hint="eastAsia"/>
        </w:rPr>
        <w:t>韩大小姐</w:t>
      </w:r>
      <w:r w:rsidR="00E5340F">
        <w:rPr>
          <w:rFonts w:hint="eastAsia"/>
        </w:rPr>
        <w:t>木然地点点头，</w:t>
      </w:r>
      <w:r w:rsidR="00313200">
        <w:rPr>
          <w:rFonts w:hint="eastAsia"/>
        </w:rPr>
        <w:t>白纸黑字，</w:t>
      </w:r>
      <w:r w:rsidR="00E87398">
        <w:rPr>
          <w:rFonts w:hint="eastAsia"/>
        </w:rPr>
        <w:t>亲笔签名，</w:t>
      </w:r>
      <w:r w:rsidR="00E5340F">
        <w:rPr>
          <w:rFonts w:hint="eastAsia"/>
        </w:rPr>
        <w:t>想不明白都不行。</w:t>
      </w:r>
      <w:r w:rsidR="00E5340F">
        <w:rPr>
          <w:rFonts w:hint="eastAsia"/>
        </w:rPr>
        <w:t xml:space="preserve"> </w:t>
      </w:r>
    </w:p>
    <w:p w14:paraId="41015E2C" w14:textId="77777777" w:rsidR="00F813CA" w:rsidRDefault="00E66B6E" w:rsidP="00011580">
      <w:r>
        <w:rPr>
          <w:rFonts w:hint="eastAsia"/>
        </w:rPr>
        <w:t>“那么付钱吧！”阿漂哥</w:t>
      </w:r>
      <w:r w:rsidR="00FE20AA">
        <w:rPr>
          <w:rFonts w:hint="eastAsia"/>
        </w:rPr>
        <w:t>伸手要钱。</w:t>
      </w:r>
    </w:p>
    <w:p w14:paraId="6C869D24" w14:textId="77777777" w:rsidR="00176A63" w:rsidRDefault="005119E5" w:rsidP="00011580">
      <w:r>
        <w:rPr>
          <w:rFonts w:hint="eastAsia"/>
        </w:rPr>
        <w:t>韩大小姐瞪着陆三阴的字迹，一言不发，她想的是，</w:t>
      </w:r>
      <w:r w:rsidR="00BC3F34">
        <w:rPr>
          <w:rFonts w:hint="eastAsia"/>
        </w:rPr>
        <w:t>陆三阴你这混蛋，</w:t>
      </w:r>
      <w:r>
        <w:rPr>
          <w:rFonts w:hint="eastAsia"/>
        </w:rPr>
        <w:t>你他妈人都死了，还要留下一大笔账给我。</w:t>
      </w:r>
    </w:p>
    <w:p w14:paraId="03476D9C" w14:textId="77777777" w:rsidR="00176A63" w:rsidRDefault="005119E5" w:rsidP="00011580">
      <w:r>
        <w:rPr>
          <w:rFonts w:hint="eastAsia"/>
        </w:rPr>
        <w:t>阿漂哥把她的心理活动理解为拿不出钱，顿时脸色就变了。</w:t>
      </w:r>
    </w:p>
    <w:p w14:paraId="6644B324" w14:textId="77777777" w:rsidR="005119E5" w:rsidRPr="005119E5" w:rsidRDefault="005119E5" w:rsidP="00011580">
      <w:r>
        <w:rPr>
          <w:rFonts w:hint="eastAsia"/>
        </w:rPr>
        <w:t>“我说大小姐，你不会没钱吧？”</w:t>
      </w:r>
    </w:p>
    <w:p w14:paraId="74995221" w14:textId="77777777" w:rsidR="00176A63" w:rsidRDefault="00B568BE" w:rsidP="00011580">
      <w:r>
        <w:rPr>
          <w:rFonts w:hint="eastAsia"/>
        </w:rPr>
        <w:t>韩大小姐怒道：“你才没钱呢？”</w:t>
      </w:r>
    </w:p>
    <w:p w14:paraId="38F0BBF7" w14:textId="77777777" w:rsidR="00B568BE" w:rsidRPr="00B568BE" w:rsidRDefault="00B568BE" w:rsidP="00011580">
      <w:r>
        <w:rPr>
          <w:rFonts w:hint="eastAsia"/>
        </w:rPr>
        <w:t>“那有钱还钱吧！”阿漂哥再次伸手要钱的小手。</w:t>
      </w:r>
    </w:p>
    <w:p w14:paraId="0667D5DD" w14:textId="77777777" w:rsidR="00176A63" w:rsidRDefault="00587AFE" w:rsidP="00011580">
      <w:r>
        <w:rPr>
          <w:rFonts w:hint="eastAsia"/>
        </w:rPr>
        <w:t>“记账，挂我哥头上去，你自己跟他拿。”</w:t>
      </w:r>
    </w:p>
    <w:p w14:paraId="58843EAC" w14:textId="77777777" w:rsidR="00EC0F5A" w:rsidRDefault="00EC0F5A" w:rsidP="00011580">
      <w:r>
        <w:rPr>
          <w:rFonts w:hint="eastAsia"/>
        </w:rPr>
        <w:t>“那可不行，我阿漂哥有一说一，该找谁要就找谁要。”</w:t>
      </w:r>
    </w:p>
    <w:p w14:paraId="64653FF2" w14:textId="77777777" w:rsidR="00BD6D0D" w:rsidRPr="00B568BE" w:rsidRDefault="00BD6D0D" w:rsidP="00011580">
      <w:r>
        <w:rPr>
          <w:rFonts w:hint="eastAsia"/>
        </w:rPr>
        <w:t>“</w:t>
      </w:r>
      <w:r w:rsidR="001B4C46">
        <w:rPr>
          <w:rFonts w:hint="eastAsia"/>
        </w:rPr>
        <w:t>就这几分钱，我还会赖你不成？</w:t>
      </w:r>
      <w:r>
        <w:rPr>
          <w:rFonts w:hint="eastAsia"/>
        </w:rPr>
        <w:t>”</w:t>
      </w:r>
    </w:p>
    <w:p w14:paraId="1B532399" w14:textId="77777777" w:rsidR="00176A63" w:rsidRPr="001B4C46" w:rsidRDefault="001B4C46" w:rsidP="00011580">
      <w:r>
        <w:rPr>
          <w:rFonts w:hint="eastAsia"/>
        </w:rPr>
        <w:t>“这可不是几分钱，这是</w:t>
      </w:r>
      <w:r w:rsidR="001F6F7B">
        <w:rPr>
          <w:rFonts w:hint="eastAsia"/>
        </w:rPr>
        <w:t>十万块</w:t>
      </w:r>
      <w:r>
        <w:rPr>
          <w:rFonts w:hint="eastAsia"/>
        </w:rPr>
        <w:t>。”</w:t>
      </w:r>
    </w:p>
    <w:p w14:paraId="5F8961A6" w14:textId="77777777" w:rsidR="00176A63" w:rsidRDefault="001B4C46" w:rsidP="00011580">
      <w:r>
        <w:rPr>
          <w:rFonts w:hint="eastAsia"/>
        </w:rPr>
        <w:t>“</w:t>
      </w:r>
      <w:r w:rsidR="006C05F3">
        <w:rPr>
          <w:rFonts w:hint="eastAsia"/>
        </w:rPr>
        <w:t>唉，我说你一个给我哥打工的，怎么这么嚣张呢？</w:t>
      </w:r>
      <w:r>
        <w:rPr>
          <w:rFonts w:hint="eastAsia"/>
        </w:rPr>
        <w:t>”</w:t>
      </w:r>
    </w:p>
    <w:p w14:paraId="3473F892" w14:textId="77777777" w:rsidR="00176A63" w:rsidRPr="006C05F3" w:rsidRDefault="006C05F3" w:rsidP="00011580">
      <w:r>
        <w:rPr>
          <w:rFonts w:hint="eastAsia"/>
        </w:rPr>
        <w:t>“</w:t>
      </w:r>
      <w:r w:rsidR="00ED34F8">
        <w:rPr>
          <w:rFonts w:hint="eastAsia"/>
        </w:rPr>
        <w:t>我可不是打的，这辈子都不可能</w:t>
      </w:r>
      <w:r>
        <w:rPr>
          <w:rFonts w:hint="eastAsia"/>
        </w:rPr>
        <w:t>打工的。”</w:t>
      </w:r>
    </w:p>
    <w:p w14:paraId="6013B5A8" w14:textId="77777777" w:rsidR="00176A63" w:rsidRDefault="00BC3F34" w:rsidP="00011580">
      <w:r>
        <w:rPr>
          <w:rFonts w:hint="eastAsia"/>
        </w:rPr>
        <w:t>韩大小姐冷笑道：“一个代理店长，还不是打工的？”</w:t>
      </w:r>
    </w:p>
    <w:p w14:paraId="6F2CC5D8" w14:textId="77777777" w:rsidR="00BC3F34" w:rsidRDefault="00D814D9" w:rsidP="00011580">
      <w:r>
        <w:rPr>
          <w:rFonts w:hint="eastAsia"/>
        </w:rPr>
        <w:t>阿漂哥默默取出另一份协议摆到韩大小姐手上，这上面写的则是，阿漂哥帮韩大老板经营百里城客栈，属于合作而非从属关系，所得利润五五分成。</w:t>
      </w:r>
    </w:p>
    <w:p w14:paraId="23AEEB2D" w14:textId="77777777" w:rsidR="00176A63" w:rsidRDefault="00653194" w:rsidP="00011580">
      <w:r>
        <w:rPr>
          <w:rFonts w:hint="eastAsia"/>
        </w:rPr>
        <w:t>韩大小姐再度目瞪狗呆，这是他哥的字迹，也是写得清清楚楚，明明白白，心想我哥是不是做生意做傻了？</w:t>
      </w:r>
    </w:p>
    <w:p w14:paraId="0880F2FF" w14:textId="77777777" w:rsidR="009725BC" w:rsidRDefault="009725BC" w:rsidP="00011580">
      <w:r>
        <w:rPr>
          <w:rFonts w:hint="eastAsia"/>
        </w:rPr>
        <w:t>“要是没钱的话，你可以找账房支，反正你们是亲兄妹。”</w:t>
      </w:r>
    </w:p>
    <w:p w14:paraId="55F6C55A" w14:textId="77777777" w:rsidR="00F813CA" w:rsidRDefault="009725BC" w:rsidP="00011580">
      <w:r>
        <w:rPr>
          <w:rFonts w:hint="eastAsia"/>
        </w:rPr>
        <w:t>韩大小姐手里有钱，但还是赶路回家，于是叫来账房，准备支</w:t>
      </w:r>
      <w:r w:rsidR="007A7104">
        <w:rPr>
          <w:rFonts w:hint="eastAsia"/>
        </w:rPr>
        <w:t>十万阮民币</w:t>
      </w:r>
      <w:r>
        <w:rPr>
          <w:rFonts w:hint="eastAsia"/>
        </w:rPr>
        <w:t>给他。</w:t>
      </w:r>
    </w:p>
    <w:p w14:paraId="76FDE7AE" w14:textId="77777777" w:rsidR="009725BC" w:rsidRPr="009725BC" w:rsidRDefault="00701B06" w:rsidP="00011580">
      <w:r>
        <w:rPr>
          <w:rFonts w:hint="eastAsia"/>
        </w:rPr>
        <w:t>阿漂哥在帝建议道：“建议你支五千块</w:t>
      </w:r>
      <w:r w:rsidR="009725BC">
        <w:rPr>
          <w:rFonts w:hint="eastAsia"/>
        </w:rPr>
        <w:t>。”</w:t>
      </w:r>
    </w:p>
    <w:p w14:paraId="05AE0430" w14:textId="77777777" w:rsidR="00F813CA" w:rsidRDefault="009725BC" w:rsidP="00011580">
      <w:r>
        <w:rPr>
          <w:rFonts w:hint="eastAsia"/>
        </w:rPr>
        <w:t>韩大小姐瞪了他一眼，问道：“为什么？”</w:t>
      </w:r>
    </w:p>
    <w:p w14:paraId="7FE35038" w14:textId="77777777" w:rsidR="00E71702" w:rsidRDefault="00816138" w:rsidP="00011580">
      <w:r>
        <w:rPr>
          <w:rFonts w:hint="eastAsia"/>
        </w:rPr>
        <w:lastRenderedPageBreak/>
        <w:t>阿漂哥</w:t>
      </w:r>
      <w:r w:rsidR="009725BC">
        <w:rPr>
          <w:rFonts w:hint="eastAsia"/>
        </w:rPr>
        <w:t>默默地把</w:t>
      </w:r>
      <w:r w:rsidR="005D19A8">
        <w:rPr>
          <w:rFonts w:hint="eastAsia"/>
        </w:rPr>
        <w:t>山贼小宝</w:t>
      </w:r>
      <w:r w:rsidR="009725BC">
        <w:rPr>
          <w:rFonts w:hint="eastAsia"/>
        </w:rPr>
        <w:t>写的欠</w:t>
      </w:r>
      <w:r>
        <w:rPr>
          <w:rFonts w:hint="eastAsia"/>
        </w:rPr>
        <w:t>条</w:t>
      </w:r>
      <w:r w:rsidR="00E71702">
        <w:rPr>
          <w:rFonts w:hint="eastAsia"/>
        </w:rPr>
        <w:t>那一页翻开，上面也是清清楚楚，明明白白。</w:t>
      </w:r>
    </w:p>
    <w:p w14:paraId="4E8969AE" w14:textId="77777777" w:rsidR="00E71702" w:rsidRPr="00E71702" w:rsidRDefault="00E71702" w:rsidP="00011580">
      <w:r>
        <w:rPr>
          <w:rFonts w:hint="eastAsia"/>
        </w:rPr>
        <w:t>“</w:t>
      </w:r>
      <w:r w:rsidR="00BF5DC6">
        <w:rPr>
          <w:rFonts w:hint="eastAsia"/>
        </w:rPr>
        <w:t>阿漂哥授山贼小宝鹿人甲绝世武功一部，学费五千块，陆三阴代付，签字人：三分和尚</w:t>
      </w:r>
      <w:r>
        <w:rPr>
          <w:rFonts w:hint="eastAsia"/>
        </w:rPr>
        <w:t>”</w:t>
      </w:r>
    </w:p>
    <w:p w14:paraId="08A82370" w14:textId="77777777" w:rsidR="00F813CA" w:rsidRDefault="001665B8" w:rsidP="00011580">
      <w:r>
        <w:rPr>
          <w:rFonts w:hint="eastAsia"/>
        </w:rPr>
        <w:t>这次</w:t>
      </w:r>
      <w:r w:rsidR="00E71702">
        <w:rPr>
          <w:rFonts w:hint="eastAsia"/>
        </w:rPr>
        <w:t>韩大小姐不再目瞪狗呆，而是一幅吃人的朝</w:t>
      </w:r>
      <w:r w:rsidR="005D19A8">
        <w:rPr>
          <w:rFonts w:hint="eastAsia"/>
        </w:rPr>
        <w:t>山贼小宝</w:t>
      </w:r>
      <w:r w:rsidR="00E71702">
        <w:rPr>
          <w:rFonts w:hint="eastAsia"/>
        </w:rPr>
        <w:t>看去</w:t>
      </w:r>
      <w:r w:rsidR="00431C3F">
        <w:rPr>
          <w:rFonts w:hint="eastAsia"/>
        </w:rPr>
        <w:t>，说道：“凭什么我要替付钱？”</w:t>
      </w:r>
    </w:p>
    <w:p w14:paraId="35643064" w14:textId="77777777" w:rsidR="00E71702" w:rsidRDefault="006B340F" w:rsidP="00011580">
      <w:r>
        <w:rPr>
          <w:rFonts w:hint="eastAsia"/>
        </w:rPr>
        <w:t>阿漂哥一本正经地纠正</w:t>
      </w:r>
      <w:r w:rsidR="00E71702">
        <w:rPr>
          <w:rFonts w:hint="eastAsia"/>
        </w:rPr>
        <w:t>道：“</w:t>
      </w:r>
      <w:r>
        <w:rPr>
          <w:rFonts w:hint="eastAsia"/>
        </w:rPr>
        <w:t>是陆三阴帮他付的，你只是在帮陆三阴还债</w:t>
      </w:r>
      <w:r w:rsidR="00E71702">
        <w:rPr>
          <w:rFonts w:hint="eastAsia"/>
        </w:rPr>
        <w:t>。”</w:t>
      </w:r>
    </w:p>
    <w:p w14:paraId="5FA148B7" w14:textId="77777777" w:rsidR="00980F80" w:rsidRDefault="00980F80" w:rsidP="00011580">
      <w:r>
        <w:rPr>
          <w:rFonts w:hint="eastAsia"/>
        </w:rPr>
        <w:t>韩大小姐叫道：“还不是我出现，这有什么区别？”</w:t>
      </w:r>
    </w:p>
    <w:p w14:paraId="496F6CE5" w14:textId="77777777" w:rsidR="00D9252E" w:rsidRDefault="00D9252E" w:rsidP="00011580">
      <w:r>
        <w:rPr>
          <w:rFonts w:hint="eastAsia"/>
        </w:rPr>
        <w:t>阿漂哥立即用一种穷酸的眼神看她，说道：“</w:t>
      </w:r>
      <w:r w:rsidR="00C45151">
        <w:rPr>
          <w:rFonts w:hint="eastAsia"/>
        </w:rPr>
        <w:t>你不会是付不起吧，要不我叫钱百万公子来帮你付？</w:t>
      </w:r>
      <w:r w:rsidR="00410475">
        <w:rPr>
          <w:rFonts w:hint="eastAsia"/>
        </w:rPr>
        <w:t>他现在就在客栈里。</w:t>
      </w:r>
      <w:r>
        <w:rPr>
          <w:rFonts w:hint="eastAsia"/>
        </w:rPr>
        <w:t>”</w:t>
      </w:r>
    </w:p>
    <w:p w14:paraId="52B173EB" w14:textId="77777777" w:rsidR="00691EDF" w:rsidRPr="00691EDF" w:rsidRDefault="00410475" w:rsidP="00011580">
      <w:r>
        <w:rPr>
          <w:rFonts w:hint="eastAsia"/>
        </w:rPr>
        <w:t>韩大小姐一听就疯了，心想哪能啊，</w:t>
      </w:r>
      <w:r w:rsidR="00D0378B">
        <w:rPr>
          <w:rFonts w:hint="eastAsia"/>
        </w:rPr>
        <w:t>怎么能在那只臭肥猪面前失了面子，说道：“</w:t>
      </w:r>
      <w:r w:rsidR="006034C5">
        <w:rPr>
          <w:rFonts w:hint="eastAsia"/>
        </w:rPr>
        <w:t>要我付也可以，不过我怎么</w:t>
      </w:r>
      <w:r w:rsidR="00691EDF">
        <w:rPr>
          <w:rFonts w:hint="eastAsia"/>
        </w:rPr>
        <w:t>他能教你绝世武功？</w:t>
      </w:r>
      <w:r w:rsidR="006034C5">
        <w:rPr>
          <w:rFonts w:hint="eastAsia"/>
        </w:rPr>
        <w:t>万一是假的，我不是上当了。</w:t>
      </w:r>
      <w:r w:rsidR="00691EDF">
        <w:rPr>
          <w:rFonts w:hint="eastAsia"/>
        </w:rPr>
        <w:t>”</w:t>
      </w:r>
    </w:p>
    <w:p w14:paraId="7CB8D955" w14:textId="77777777" w:rsidR="00F813CA" w:rsidRPr="00640F84" w:rsidRDefault="00B21779" w:rsidP="00011580">
      <w:r>
        <w:rPr>
          <w:rFonts w:hint="eastAsia"/>
        </w:rPr>
        <w:t>还不等阿漂哥辩解，山贼小宝立即跳出来抗议，说道：“你别先说哦</w:t>
      </w:r>
      <w:r w:rsidR="00640F84">
        <w:rPr>
          <w:rFonts w:hint="eastAsia"/>
        </w:rPr>
        <w:t>，大哥的教的武功超凡脱俗，比我师兄的那几招小刀乱挥不知道要厉害多少倍。”</w:t>
      </w:r>
    </w:p>
    <w:p w14:paraId="5A767F59" w14:textId="77777777" w:rsidR="00F813CA" w:rsidRDefault="006F17D9" w:rsidP="00011580">
      <w:r>
        <w:rPr>
          <w:rFonts w:hint="eastAsia"/>
        </w:rPr>
        <w:t>韩大小姐摇头道：</w:t>
      </w:r>
      <w:r w:rsidR="00656404">
        <w:rPr>
          <w:rFonts w:hint="eastAsia"/>
        </w:rPr>
        <w:t>“我不信。”</w:t>
      </w:r>
    </w:p>
    <w:p w14:paraId="0F0061B6" w14:textId="77777777" w:rsidR="00F813CA" w:rsidRDefault="006F17D9" w:rsidP="00011580">
      <w:r>
        <w:rPr>
          <w:rFonts w:hint="eastAsia"/>
        </w:rPr>
        <w:t>山贼小宝问道：</w:t>
      </w:r>
      <w:r w:rsidR="00656404">
        <w:rPr>
          <w:rFonts w:hint="eastAsia"/>
        </w:rPr>
        <w:t>“啊，为什么不信？”</w:t>
      </w:r>
    </w:p>
    <w:p w14:paraId="1CB13792" w14:textId="77777777" w:rsidR="00F813CA" w:rsidRDefault="006F17D9" w:rsidP="00011580">
      <w:r>
        <w:rPr>
          <w:rFonts w:hint="eastAsia"/>
        </w:rPr>
        <w:t>韩大小姐说道：</w:t>
      </w:r>
      <w:r w:rsidR="00656404">
        <w:rPr>
          <w:rFonts w:hint="eastAsia"/>
        </w:rPr>
        <w:t>“除非你练给我看。”</w:t>
      </w:r>
    </w:p>
    <w:p w14:paraId="55AD9535" w14:textId="77777777" w:rsidR="00F813CA" w:rsidRDefault="006F17D9" w:rsidP="00011580">
      <w:r>
        <w:rPr>
          <w:rFonts w:hint="eastAsia"/>
        </w:rPr>
        <w:t>山贼小宝自信满满，跃跃欲试，说道：</w:t>
      </w:r>
      <w:r w:rsidR="005A4943">
        <w:rPr>
          <w:rFonts w:hint="eastAsia"/>
        </w:rPr>
        <w:t>“好……”</w:t>
      </w:r>
    </w:p>
    <w:p w14:paraId="7F4202CB" w14:textId="77777777" w:rsidR="00F813CA" w:rsidRDefault="006F17D9" w:rsidP="00011580">
      <w:r>
        <w:rPr>
          <w:rFonts w:hint="eastAsia"/>
        </w:rPr>
        <w:t>阿漂哥心想这哪成，立即叫停，说道：</w:t>
      </w:r>
      <w:r w:rsidR="006273D5">
        <w:rPr>
          <w:rFonts w:hint="eastAsia"/>
        </w:rPr>
        <w:t>“等等，</w:t>
      </w:r>
      <w:r w:rsidR="005A4943">
        <w:rPr>
          <w:rFonts w:hint="eastAsia"/>
        </w:rPr>
        <w:t>先把钱付了，再练不迟。”</w:t>
      </w:r>
    </w:p>
    <w:p w14:paraId="22721F35" w14:textId="77777777" w:rsidR="00F813CA" w:rsidRDefault="005A4943" w:rsidP="00011580">
      <w:r>
        <w:rPr>
          <w:rFonts w:hint="eastAsia"/>
        </w:rPr>
        <w:t>韩大小姐只好付钱，</w:t>
      </w:r>
      <w:r w:rsidR="00974B31">
        <w:rPr>
          <w:rFonts w:hint="eastAsia"/>
        </w:rPr>
        <w:t>阿漂哥收了点，揣进兜里，赶紧闪人。</w:t>
      </w:r>
    </w:p>
    <w:p w14:paraId="0F23F8AB" w14:textId="77777777" w:rsidR="00974B31" w:rsidRPr="00045250" w:rsidRDefault="00045250" w:rsidP="00011580">
      <w:r>
        <w:rPr>
          <w:rFonts w:hint="eastAsia"/>
        </w:rPr>
        <w:t>在韩大小姐的强烈要求之下，</w:t>
      </w:r>
      <w:r w:rsidR="005D19A8">
        <w:rPr>
          <w:rFonts w:hint="eastAsia"/>
        </w:rPr>
        <w:t>山贼小宝</w:t>
      </w:r>
      <w:r>
        <w:rPr>
          <w:rFonts w:hint="eastAsia"/>
        </w:rPr>
        <w:t>开始演练阿漂哥教给他的绝世武功。</w:t>
      </w:r>
    </w:p>
    <w:p w14:paraId="72076560" w14:textId="77777777" w:rsidR="00045250" w:rsidRDefault="005D19A8" w:rsidP="00011580">
      <w:r>
        <w:rPr>
          <w:rFonts w:hint="eastAsia"/>
        </w:rPr>
        <w:t>山贼小宝</w:t>
      </w:r>
      <w:r w:rsidR="00045250">
        <w:rPr>
          <w:rFonts w:hint="eastAsia"/>
        </w:rPr>
        <w:t>吸气</w:t>
      </w:r>
      <w:r w:rsidR="006944C4">
        <w:rPr>
          <w:rFonts w:hint="eastAsia"/>
        </w:rPr>
        <w:t>酝酿了一会，然后吐出气来，说道：“我看还是算了吧，我还没有完全掌握呢！”</w:t>
      </w:r>
    </w:p>
    <w:p w14:paraId="20C908FD" w14:textId="77777777" w:rsidR="00045250" w:rsidRDefault="006944C4" w:rsidP="00011580">
      <w:r>
        <w:rPr>
          <w:rFonts w:hint="eastAsia"/>
        </w:rPr>
        <w:t>韩大以为他只是需要鼓励，于是鼓励道：“没事，失败了也没关系。”</w:t>
      </w:r>
    </w:p>
    <w:p w14:paraId="5B6AA827" w14:textId="77777777" w:rsidR="006944C4" w:rsidRDefault="006944C4" w:rsidP="00011580">
      <w:r>
        <w:rPr>
          <w:rFonts w:hint="eastAsia"/>
        </w:rPr>
        <w:t>“好吧……”</w:t>
      </w:r>
    </w:p>
    <w:p w14:paraId="25C1BCA2" w14:textId="77777777" w:rsidR="00F813CA" w:rsidRDefault="005D19A8" w:rsidP="00011580">
      <w:r>
        <w:rPr>
          <w:rFonts w:hint="eastAsia"/>
        </w:rPr>
        <w:t>山贼小宝</w:t>
      </w:r>
      <w:r w:rsidR="006944C4">
        <w:rPr>
          <w:rFonts w:hint="eastAsia"/>
        </w:rPr>
        <w:t>再度吸气，聚气，喷出。</w:t>
      </w:r>
    </w:p>
    <w:p w14:paraId="146E4BE0" w14:textId="77777777" w:rsidR="00F813CA" w:rsidRDefault="006944C4" w:rsidP="00011580">
      <w:r>
        <w:rPr>
          <w:rFonts w:hint="eastAsia"/>
        </w:rPr>
        <w:t>然后一口唾沫，喷到了韩大小姐</w:t>
      </w:r>
      <w:r w:rsidR="006956F5">
        <w:rPr>
          <w:rFonts w:hint="eastAsia"/>
        </w:rPr>
        <w:t>……</w:t>
      </w:r>
    </w:p>
    <w:p w14:paraId="66618C9E" w14:textId="77777777" w:rsidR="00F813CA" w:rsidRDefault="00C248AE" w:rsidP="00011580">
      <w:r>
        <w:rPr>
          <w:rFonts w:hint="eastAsia"/>
        </w:rPr>
        <w:t>……</w:t>
      </w:r>
    </w:p>
    <w:p w14:paraId="475C64BC" w14:textId="77777777" w:rsidR="00011580" w:rsidRPr="00011580" w:rsidRDefault="00C248AE" w:rsidP="00011580">
      <w:r>
        <w:rPr>
          <w:rFonts w:hint="eastAsia"/>
        </w:rPr>
        <w:t>……</w:t>
      </w:r>
    </w:p>
    <w:p w14:paraId="3E916A3F" w14:textId="77777777" w:rsidR="00BB55FD" w:rsidRDefault="00BB55FD">
      <w:r>
        <w:rPr>
          <w:rFonts w:hint="eastAsia"/>
        </w:rPr>
        <w:t>韩大小姐当时就懵逼了，楞了一会，然后看着</w:t>
      </w:r>
      <w:r w:rsidR="005D19A8">
        <w:rPr>
          <w:rFonts w:hint="eastAsia"/>
        </w:rPr>
        <w:t>山贼小宝</w:t>
      </w:r>
      <w:r>
        <w:rPr>
          <w:rFonts w:hint="eastAsia"/>
        </w:rPr>
        <w:t>问道：“你叫你展示武功，你朝我吐唾沫做什么？”</w:t>
      </w:r>
    </w:p>
    <w:p w14:paraId="6BA5C694" w14:textId="77777777" w:rsidR="00D51FDA" w:rsidRDefault="005D19A8">
      <w:r>
        <w:rPr>
          <w:rFonts w:hint="eastAsia"/>
        </w:rPr>
        <w:t>山贼小宝</w:t>
      </w:r>
      <w:r w:rsidR="00D51FDA">
        <w:rPr>
          <w:rFonts w:hint="eastAsia"/>
        </w:rPr>
        <w:t>认真地解释道：“是啊，这就是绝世神功啊！”</w:t>
      </w:r>
    </w:p>
    <w:p w14:paraId="51C017D9" w14:textId="77777777" w:rsidR="00D51FDA" w:rsidRDefault="00D51FDA">
      <w:r>
        <w:rPr>
          <w:rFonts w:hint="eastAsia"/>
        </w:rPr>
        <w:t>“这是神功？”</w:t>
      </w:r>
    </w:p>
    <w:p w14:paraId="515FB1E1" w14:textId="77777777" w:rsidR="00D51FDA" w:rsidRDefault="00D51FDA">
      <w:r>
        <w:rPr>
          <w:rFonts w:hint="eastAsia"/>
        </w:rPr>
        <w:t>韩大小姐的声音显得有些崩溃，眼中透露着一幅要掐死他的凶光。</w:t>
      </w:r>
    </w:p>
    <w:p w14:paraId="5F37DA9B" w14:textId="77777777" w:rsidR="00D51FDA" w:rsidRDefault="00D51FDA">
      <w:r>
        <w:rPr>
          <w:rFonts w:hint="eastAsia"/>
        </w:rPr>
        <w:t>“都说了我还没有练成，你非要看，我有什么办法？”</w:t>
      </w:r>
      <w:r w:rsidR="005D19A8">
        <w:rPr>
          <w:rFonts w:hint="eastAsia"/>
        </w:rPr>
        <w:t>山贼小宝</w:t>
      </w:r>
      <w:r>
        <w:rPr>
          <w:rFonts w:hint="eastAsia"/>
        </w:rPr>
        <w:t>表示很委屈。</w:t>
      </w:r>
    </w:p>
    <w:p w14:paraId="7CCA4C4A" w14:textId="77777777" w:rsidR="00B815BE" w:rsidRDefault="00E71E57">
      <w:r>
        <w:rPr>
          <w:rFonts w:hint="eastAsia"/>
        </w:rPr>
        <w:t>韩大小姐</w:t>
      </w:r>
      <w:r w:rsidR="00F22D77">
        <w:rPr>
          <w:rFonts w:hint="eastAsia"/>
        </w:rPr>
        <w:t>看着他一脸呆萌与认真，终于明白了怎么回事。</w:t>
      </w:r>
    </w:p>
    <w:p w14:paraId="77DDA6DE" w14:textId="77777777" w:rsidR="00F22D77" w:rsidRPr="00F22D77" w:rsidRDefault="00F22D77">
      <w:r>
        <w:rPr>
          <w:rFonts w:hint="eastAsia"/>
        </w:rPr>
        <w:t>“臭骗钱的</w:t>
      </w:r>
      <w:r w:rsidR="00881EA2">
        <w:rPr>
          <w:rFonts w:hint="eastAsia"/>
        </w:rPr>
        <w:t>死</w:t>
      </w:r>
      <w:r>
        <w:rPr>
          <w:rFonts w:hint="eastAsia"/>
        </w:rPr>
        <w:t>阿漂</w:t>
      </w:r>
      <w:r w:rsidR="002713DA">
        <w:rPr>
          <w:rFonts w:hint="eastAsia"/>
        </w:rPr>
        <w:t>无良奸商臭不要脸</w:t>
      </w:r>
      <w:r>
        <w:rPr>
          <w:rFonts w:hint="eastAsia"/>
        </w:rPr>
        <w:t>……”</w:t>
      </w:r>
    </w:p>
    <w:p w14:paraId="0D5799BF" w14:textId="77777777" w:rsidR="006A1B1F" w:rsidRDefault="00F22D77">
      <w:r>
        <w:rPr>
          <w:rFonts w:hint="eastAsia"/>
        </w:rPr>
        <w:t>声嘶力竭的</w:t>
      </w:r>
      <w:r w:rsidR="002713DA">
        <w:rPr>
          <w:rFonts w:hint="eastAsia"/>
        </w:rPr>
        <w:t>咆哮的声音震荡了整个客栈，正要跑路的阿漂哥吓得一脚把楼梯板踩出一大个洞，回头看</w:t>
      </w:r>
      <w:r w:rsidR="006A1B1F">
        <w:rPr>
          <w:rFonts w:hint="eastAsia"/>
        </w:rPr>
        <w:t>去她的还在骂。</w:t>
      </w:r>
    </w:p>
    <w:p w14:paraId="74B1FB0B" w14:textId="77777777" w:rsidR="00B815BE" w:rsidRDefault="00945EDF">
      <w:r>
        <w:rPr>
          <w:rFonts w:hint="eastAsia"/>
        </w:rPr>
        <w:t>韩大小姐骂人的连贯性简直达到了完全不用标点符号的地步</w:t>
      </w:r>
      <w:r w:rsidR="002713DA">
        <w:rPr>
          <w:rFonts w:hint="eastAsia"/>
        </w:rPr>
        <w:t>，阿漂哥对此深感佩服</w:t>
      </w:r>
      <w:r w:rsidR="001E65B1">
        <w:rPr>
          <w:rFonts w:hint="eastAsia"/>
        </w:rPr>
        <w:t>，愤力的拔出脚，</w:t>
      </w:r>
      <w:r w:rsidR="006A1B1F">
        <w:rPr>
          <w:rFonts w:hint="eastAsia"/>
        </w:rPr>
        <w:t>离开</w:t>
      </w:r>
      <w:r w:rsidR="001E65B1">
        <w:rPr>
          <w:rFonts w:hint="eastAsia"/>
        </w:rPr>
        <w:t>了</w:t>
      </w:r>
      <w:r w:rsidR="006A1B1F">
        <w:rPr>
          <w:rFonts w:hint="eastAsia"/>
        </w:rPr>
        <w:t>事发现场</w:t>
      </w:r>
      <w:r w:rsidR="001E65B1">
        <w:rPr>
          <w:rFonts w:hint="eastAsia"/>
        </w:rPr>
        <w:t>。</w:t>
      </w:r>
      <w:r w:rsidR="001E65B1">
        <w:t xml:space="preserve"> </w:t>
      </w:r>
    </w:p>
    <w:p w14:paraId="6AF8B9D9" w14:textId="77777777" w:rsidR="00945EDF" w:rsidRDefault="001E65B1">
      <w:r>
        <w:rPr>
          <w:rFonts w:hint="eastAsia"/>
        </w:rPr>
        <w:t>这时候，韩大小姐已经提着钱，砍了上来，阿漂哥赶紧把钱交给盛飞羽，自己跑到狄败青他们那房间躲了寻求庇护。</w:t>
      </w:r>
    </w:p>
    <w:p w14:paraId="62FEA68D" w14:textId="77777777" w:rsidR="005774BF" w:rsidRDefault="005774BF">
      <w:r>
        <w:rPr>
          <w:rFonts w:hint="eastAsia"/>
        </w:rPr>
        <w:t>韩大小姐一路追杀而来，左挑右砍。</w:t>
      </w:r>
    </w:p>
    <w:p w14:paraId="5E485EA4" w14:textId="77777777" w:rsidR="005774BF" w:rsidRPr="005774BF" w:rsidRDefault="005774BF">
      <w:r>
        <w:rPr>
          <w:rFonts w:hint="eastAsia"/>
        </w:rPr>
        <w:t>阿漂哥则以千落等人为人体屏障，不断闪避。</w:t>
      </w:r>
    </w:p>
    <w:p w14:paraId="1963973E" w14:textId="77777777" w:rsidR="008D272B" w:rsidRDefault="00183C8A">
      <w:r>
        <w:rPr>
          <w:rFonts w:hint="eastAsia"/>
        </w:rPr>
        <w:t>柴桑怕她砍到西门纤纤，忙上前制止，说道：“要砍出去砍，一会伤到纤纤怎么办？”</w:t>
      </w:r>
    </w:p>
    <w:p w14:paraId="1CADDAF3" w14:textId="77777777" w:rsidR="008501F6" w:rsidRDefault="008501F6">
      <w:r>
        <w:rPr>
          <w:rFonts w:hint="eastAsia"/>
        </w:rPr>
        <w:t>韩大小姐现在十分不爽柴桑，看到他跳出来，更是恼火，冷冷笑道：“那杀了陆三阴又怎么样？”</w:t>
      </w:r>
    </w:p>
    <w:p w14:paraId="54B5634F" w14:textId="77777777" w:rsidR="002F4AB1" w:rsidRDefault="002F4AB1">
      <w:r>
        <w:rPr>
          <w:rFonts w:hint="eastAsia"/>
        </w:rPr>
        <w:lastRenderedPageBreak/>
        <w:t>柴桑愣了愣，走到西门纤纤床前，不再理她。</w:t>
      </w:r>
    </w:p>
    <w:p w14:paraId="4DAFAF08" w14:textId="77777777" w:rsidR="00B2222E" w:rsidRDefault="00B2222E" w:rsidP="001D53BF">
      <w:r>
        <w:rPr>
          <w:rFonts w:hint="eastAsia"/>
        </w:rPr>
        <w:t>韩大小姐把剑丢到地上，跺脚叫道：</w:t>
      </w:r>
      <w:r w:rsidR="008D272B">
        <w:rPr>
          <w:rFonts w:hint="eastAsia"/>
        </w:rPr>
        <w:t>“你们都欺负我，我要回家。”</w:t>
      </w:r>
    </w:p>
    <w:p w14:paraId="67DA9DDF" w14:textId="77777777" w:rsidR="00A24A16" w:rsidRDefault="001D53BF" w:rsidP="001D53BF">
      <w:r>
        <w:rPr>
          <w:rFonts w:hint="eastAsia"/>
        </w:rPr>
        <w:t>千落</w:t>
      </w:r>
      <w:r w:rsidR="00B2222E">
        <w:rPr>
          <w:rFonts w:hint="eastAsia"/>
        </w:rPr>
        <w:t>本</w:t>
      </w:r>
      <w:r w:rsidR="00394DA0">
        <w:rPr>
          <w:rFonts w:hint="eastAsia"/>
        </w:rPr>
        <w:t>想多加劝阻，</w:t>
      </w:r>
      <w:r w:rsidR="00B2222E">
        <w:rPr>
          <w:rFonts w:hint="eastAsia"/>
        </w:rPr>
        <w:t>但又知晓韩大小姐对于自己心怀不满，</w:t>
      </w:r>
      <w:r w:rsidR="00366420">
        <w:rPr>
          <w:rFonts w:hint="eastAsia"/>
        </w:rPr>
        <w:t>只好默不作声，希望她大小姐脾气自动散去</w:t>
      </w:r>
      <w:r w:rsidR="00E708A9">
        <w:rPr>
          <w:rFonts w:hint="eastAsia"/>
        </w:rPr>
        <w:t>。</w:t>
      </w:r>
    </w:p>
    <w:p w14:paraId="48E7574B" w14:textId="77777777" w:rsidR="00597A80" w:rsidRDefault="00394DA0">
      <w:r>
        <w:rPr>
          <w:rFonts w:hint="eastAsia"/>
        </w:rPr>
        <w:t>韩大</w:t>
      </w:r>
      <w:r w:rsidR="00945EDF">
        <w:rPr>
          <w:rFonts w:hint="eastAsia"/>
        </w:rPr>
        <w:t>小姐</w:t>
      </w:r>
      <w:r w:rsidR="00A24A16">
        <w:rPr>
          <w:rFonts w:hint="eastAsia"/>
        </w:rPr>
        <w:t>见众人完全不理会自己，更为生气，说道：“我说我要回家，你们没听到吗？”</w:t>
      </w:r>
    </w:p>
    <w:p w14:paraId="6E0CA592" w14:textId="77777777" w:rsidR="00264E27" w:rsidRDefault="00264E27">
      <w:r>
        <w:rPr>
          <w:rFonts w:hint="eastAsia"/>
        </w:rPr>
        <w:t>狄败青抬头看了她一眼，说道：“那……慢走？”</w:t>
      </w:r>
    </w:p>
    <w:p w14:paraId="7638BD42" w14:textId="77777777" w:rsidR="00300357" w:rsidRDefault="00300357">
      <w:r>
        <w:rPr>
          <w:rFonts w:hint="eastAsia"/>
        </w:rPr>
        <w:t>韩大小姐愣了愣，</w:t>
      </w:r>
      <w:r w:rsidR="00E64E32">
        <w:rPr>
          <w:rFonts w:hint="eastAsia"/>
        </w:rPr>
        <w:t>想不到柴桑也就罢了，想不到狄败青也说出这种话来，转身便要离开。</w:t>
      </w:r>
    </w:p>
    <w:p w14:paraId="79C18A7A" w14:textId="77777777" w:rsidR="00663E65" w:rsidRDefault="00663E65">
      <w:r>
        <w:rPr>
          <w:rFonts w:hint="eastAsia"/>
        </w:rPr>
        <w:t>这时候，房间里走来一个带刀的男子，看到这场面，感觉气氛有些怪，所以一时不知道说些什么。</w:t>
      </w:r>
    </w:p>
    <w:p w14:paraId="10EA741E" w14:textId="77777777" w:rsidR="00C509E6" w:rsidRDefault="00C509E6">
      <w:r>
        <w:rPr>
          <w:rFonts w:hint="eastAsia"/>
        </w:rPr>
        <w:t>韩大小姐看到那男子，觉得终于找到了一个帮手，说道：“小楚，我们走。”</w:t>
      </w:r>
    </w:p>
    <w:p w14:paraId="0D7557E0" w14:textId="77777777" w:rsidR="00C509E6" w:rsidRDefault="00C509E6">
      <w:r>
        <w:rPr>
          <w:rFonts w:hint="eastAsia"/>
        </w:rPr>
        <w:t>那叫小楚的男子有些不解，问道：“走哪里？”</w:t>
      </w:r>
    </w:p>
    <w:p w14:paraId="69B8EFF5" w14:textId="77777777" w:rsidR="00551021" w:rsidRDefault="00551021">
      <w:r>
        <w:rPr>
          <w:rFonts w:hint="eastAsia"/>
        </w:rPr>
        <w:t>韩大小姐特意提高了声音，说道：“</w:t>
      </w:r>
      <w:r w:rsidR="000500BA">
        <w:rPr>
          <w:rFonts w:hint="eastAsia"/>
        </w:rPr>
        <w:t>当然是回江北</w:t>
      </w:r>
      <w:r>
        <w:rPr>
          <w:rFonts w:hint="eastAsia"/>
        </w:rPr>
        <w:t>。”</w:t>
      </w:r>
    </w:p>
    <w:p w14:paraId="76DA840F" w14:textId="77777777" w:rsidR="0097455D" w:rsidRDefault="00566BE3">
      <w:r>
        <w:rPr>
          <w:rFonts w:hint="eastAsia"/>
        </w:rPr>
        <w:t>小楚看了千落一眼，看出她没有离开的意思，问道：“就我们两个？”</w:t>
      </w:r>
    </w:p>
    <w:p w14:paraId="38092F88" w14:textId="77777777" w:rsidR="007679B6" w:rsidRDefault="007679B6">
      <w:r>
        <w:rPr>
          <w:rFonts w:hint="eastAsia"/>
        </w:rPr>
        <w:t>韩大小姐点头说道：“就我们两个。”</w:t>
      </w:r>
    </w:p>
    <w:p w14:paraId="53714674" w14:textId="77777777" w:rsidR="0027609D" w:rsidRDefault="0027609D">
      <w:r>
        <w:rPr>
          <w:rFonts w:hint="eastAsia"/>
        </w:rPr>
        <w:t>小楚想了想，说道：“那你要加钱。”</w:t>
      </w:r>
    </w:p>
    <w:p w14:paraId="3BA8A602" w14:textId="77777777" w:rsidR="00697E8A" w:rsidRDefault="00697E8A">
      <w:r>
        <w:rPr>
          <w:rFonts w:hint="eastAsia"/>
        </w:rPr>
        <w:t>“什么？”</w:t>
      </w:r>
      <w:r w:rsidR="007060C4">
        <w:rPr>
          <w:rFonts w:hint="eastAsia"/>
        </w:rPr>
        <w:t>韩大小姐</w:t>
      </w:r>
      <w:r w:rsidR="00272011">
        <w:rPr>
          <w:rFonts w:hint="eastAsia"/>
        </w:rPr>
        <w:t>感觉全世界都在和自己作对，十分委屈，</w:t>
      </w:r>
      <w:r w:rsidR="007060C4">
        <w:rPr>
          <w:rFonts w:hint="eastAsia"/>
        </w:rPr>
        <w:t>尖声叫了起来，</w:t>
      </w:r>
      <w:r w:rsidR="00315E1D">
        <w:rPr>
          <w:rFonts w:hint="eastAsia"/>
        </w:rPr>
        <w:t>说道：“</w:t>
      </w:r>
      <w:r w:rsidR="00BE19A1">
        <w:rPr>
          <w:rFonts w:hint="eastAsia"/>
        </w:rPr>
        <w:t>你这不是坐地起价的奸商行径吗？</w:t>
      </w:r>
      <w:r w:rsidR="00315E1D">
        <w:rPr>
          <w:rFonts w:hint="eastAsia"/>
        </w:rPr>
        <w:t>”</w:t>
      </w:r>
    </w:p>
    <w:p w14:paraId="4FF57AB6" w14:textId="77777777" w:rsidR="00315E1D" w:rsidRDefault="00BE19A1">
      <w:r>
        <w:rPr>
          <w:rFonts w:hint="eastAsia"/>
        </w:rPr>
        <w:t>小楚挑起眉头，说道：“我楚星河是赏金猎人，奸商二字似乎</w:t>
      </w:r>
      <w:r w:rsidR="00567F0B">
        <w:rPr>
          <w:rFonts w:hint="eastAsia"/>
        </w:rPr>
        <w:t>和我有关系不大吧</w:t>
      </w:r>
      <w:r>
        <w:rPr>
          <w:rFonts w:hint="eastAsia"/>
        </w:rPr>
        <w:t>。”</w:t>
      </w:r>
    </w:p>
    <w:p w14:paraId="177165BF" w14:textId="77777777" w:rsidR="00567F0B" w:rsidRDefault="009205EE">
      <w:r>
        <w:rPr>
          <w:rFonts w:hint="eastAsia"/>
        </w:rPr>
        <w:t>韩大小姐问</w:t>
      </w:r>
      <w:r w:rsidR="00567F0B">
        <w:rPr>
          <w:rFonts w:hint="eastAsia"/>
        </w:rPr>
        <w:t>道：“</w:t>
      </w:r>
      <w:r>
        <w:rPr>
          <w:rFonts w:hint="eastAsia"/>
        </w:rPr>
        <w:t>赏金猎人就可以坐地起价？</w:t>
      </w:r>
      <w:r w:rsidR="00567F0B">
        <w:rPr>
          <w:rFonts w:hint="eastAsia"/>
        </w:rPr>
        <w:t>”</w:t>
      </w:r>
    </w:p>
    <w:p w14:paraId="74590AC1" w14:textId="77777777" w:rsidR="00930B32" w:rsidRDefault="00930B32">
      <w:r>
        <w:rPr>
          <w:rFonts w:hint="eastAsia"/>
        </w:rPr>
        <w:t>楚星河</w:t>
      </w:r>
      <w:r w:rsidR="000500BA">
        <w:rPr>
          <w:rFonts w:hint="eastAsia"/>
        </w:rPr>
        <w:t>知道她误会了自己，</w:t>
      </w:r>
      <w:r>
        <w:rPr>
          <w:rFonts w:hint="eastAsia"/>
        </w:rPr>
        <w:t>认真解释道：“千落姑娘不走，后面的路程危险系数就增加了一倍不止，</w:t>
      </w:r>
      <w:r w:rsidR="000500BA">
        <w:rPr>
          <w:rFonts w:hint="eastAsia"/>
        </w:rPr>
        <w:t>根据前面的追杀经历，你觉得我一个人能保你到江北？</w:t>
      </w:r>
      <w:r>
        <w:rPr>
          <w:rFonts w:hint="eastAsia"/>
        </w:rPr>
        <w:t>”</w:t>
      </w:r>
    </w:p>
    <w:p w14:paraId="16FE7B10" w14:textId="77777777" w:rsidR="00C43B87" w:rsidRDefault="00C43B87">
      <w:r>
        <w:rPr>
          <w:rFonts w:hint="eastAsia"/>
        </w:rPr>
        <w:t>韩大小姐问道：“那加钱就可以了？”</w:t>
      </w:r>
    </w:p>
    <w:p w14:paraId="3BC3CC7C" w14:textId="77777777" w:rsidR="00E52A02" w:rsidRDefault="00E52A02">
      <w:r>
        <w:rPr>
          <w:rFonts w:hint="eastAsia"/>
        </w:rPr>
        <w:t>楚星河说道：“当然啊，加</w:t>
      </w:r>
      <w:r w:rsidR="001A328C">
        <w:rPr>
          <w:rFonts w:hint="eastAsia"/>
        </w:rPr>
        <w:t>钱了我就可以再请人了。</w:t>
      </w:r>
      <w:r>
        <w:rPr>
          <w:rFonts w:hint="eastAsia"/>
        </w:rPr>
        <w:t>”</w:t>
      </w:r>
    </w:p>
    <w:p w14:paraId="61888950" w14:textId="77777777" w:rsidR="00D811DB" w:rsidRDefault="00D811DB">
      <w:r>
        <w:rPr>
          <w:rFonts w:hint="eastAsia"/>
        </w:rPr>
        <w:t>韩大小姐觉得还挺道理，</w:t>
      </w:r>
      <w:r w:rsidR="00CF54F2">
        <w:rPr>
          <w:rFonts w:hint="eastAsia"/>
        </w:rPr>
        <w:t>问道：“那你要请谁？”</w:t>
      </w:r>
    </w:p>
    <w:p w14:paraId="4E089ADA" w14:textId="77777777" w:rsidR="00CF54F2" w:rsidRDefault="00CF54F2">
      <w:r>
        <w:rPr>
          <w:rFonts w:hint="eastAsia"/>
        </w:rPr>
        <w:t>楚星河说道：“先把价格给谈妥了，我再告诉你。”</w:t>
      </w:r>
    </w:p>
    <w:p w14:paraId="3B298067" w14:textId="77777777" w:rsidR="000E0099" w:rsidRDefault="000E0099">
      <w:r>
        <w:rPr>
          <w:rFonts w:hint="eastAsia"/>
        </w:rPr>
        <w:t>韩大小姐说道：“那你要加多少？”</w:t>
      </w:r>
    </w:p>
    <w:p w14:paraId="422FB5C7" w14:textId="77777777" w:rsidR="000E0099" w:rsidRPr="00315E1D" w:rsidRDefault="000E0099">
      <w:r>
        <w:rPr>
          <w:rFonts w:hint="eastAsia"/>
        </w:rPr>
        <w:t>楚星河说道：“我这是按身手算钱，这个人名气太大，起码得翻一倍，你要同意我就告诉你。”</w:t>
      </w:r>
    </w:p>
    <w:p w14:paraId="3B5D5C46" w14:textId="77777777" w:rsidR="00E64E32" w:rsidRDefault="00356914">
      <w:r>
        <w:rPr>
          <w:rFonts w:hint="eastAsia"/>
        </w:rPr>
        <w:t>韩大小姐心想也是为自身安全着想，一咬牙点头认了，说道：“一倍就一倍。”</w:t>
      </w:r>
    </w:p>
    <w:p w14:paraId="07A9C020" w14:textId="77777777" w:rsidR="00356914" w:rsidRDefault="00356914">
      <w:r>
        <w:rPr>
          <w:rFonts w:hint="eastAsia"/>
        </w:rPr>
        <w:t>楚星河笑道：“不愧是世家小姐，就是爽快。”</w:t>
      </w:r>
    </w:p>
    <w:p w14:paraId="163C452C" w14:textId="77777777" w:rsidR="00356914" w:rsidRDefault="00356914">
      <w:r>
        <w:rPr>
          <w:rFonts w:hint="eastAsia"/>
        </w:rPr>
        <w:t>韩大小姐说道：“那你现在可以告诉我他是谁了吧！”</w:t>
      </w:r>
    </w:p>
    <w:p w14:paraId="21366FA5" w14:textId="77777777" w:rsidR="00356914" w:rsidRPr="00E64E32" w:rsidRDefault="00356914">
      <w:r>
        <w:rPr>
          <w:rFonts w:hint="eastAsia"/>
        </w:rPr>
        <w:t>楚星河说道：“我的好兄弟，</w:t>
      </w:r>
      <w:r w:rsidR="00D60442">
        <w:rPr>
          <w:rFonts w:hint="eastAsia"/>
        </w:rPr>
        <w:t>淳于家少子</w:t>
      </w:r>
      <w:r w:rsidR="00AA6409">
        <w:rPr>
          <w:rFonts w:hint="eastAsia"/>
        </w:rPr>
        <w:t>，左丘明三大敌手</w:t>
      </w:r>
      <w:r>
        <w:rPr>
          <w:rFonts w:hint="eastAsia"/>
        </w:rPr>
        <w:t>淳于谦。”</w:t>
      </w:r>
    </w:p>
    <w:p w14:paraId="4065CB6F" w14:textId="77777777" w:rsidR="00582E5C" w:rsidRDefault="00582E5C"/>
    <w:p w14:paraId="1C3A2789" w14:textId="77777777" w:rsidR="00945EDF" w:rsidRDefault="00945EDF"/>
    <w:p w14:paraId="7E0B6DCF" w14:textId="77777777" w:rsidR="00945EDF" w:rsidRDefault="00945EDF"/>
    <w:p w14:paraId="1780A380" w14:textId="77777777" w:rsidR="00945EDF" w:rsidRPr="00582E5C" w:rsidRDefault="00945EDF"/>
    <w:p w14:paraId="3D0D1E5F" w14:textId="77777777" w:rsidR="004B35D2" w:rsidRDefault="004B35D2"/>
    <w:p w14:paraId="3B52F72E" w14:textId="77777777" w:rsidR="004B35D2" w:rsidRDefault="004B35D2"/>
    <w:p w14:paraId="78E1834A" w14:textId="77777777" w:rsidR="004B35D2" w:rsidRDefault="004B35D2"/>
    <w:p w14:paraId="7E769714" w14:textId="77777777" w:rsidR="004B35D2" w:rsidRDefault="004B35D2"/>
    <w:p w14:paraId="268EDB5E" w14:textId="77777777" w:rsidR="00C306A4" w:rsidRDefault="00C306A4"/>
    <w:p w14:paraId="51827DCA" w14:textId="77777777" w:rsidR="00B815BE" w:rsidRDefault="00B815BE"/>
    <w:p w14:paraId="162083A7" w14:textId="77777777" w:rsidR="001E65B1" w:rsidRPr="00C729BB" w:rsidRDefault="001E65B1"/>
    <w:p w14:paraId="78676C44" w14:textId="77777777" w:rsidR="006E1F12" w:rsidRDefault="00737097" w:rsidP="00ED5D18">
      <w:pPr>
        <w:pStyle w:val="3"/>
      </w:pPr>
      <w:r>
        <w:rPr>
          <w:rFonts w:hint="eastAsia"/>
        </w:rPr>
        <w:lastRenderedPageBreak/>
        <w:t>第八十</w:t>
      </w:r>
      <w:r w:rsidR="001B3935">
        <w:rPr>
          <w:rFonts w:hint="eastAsia"/>
        </w:rPr>
        <w:t>章左丘明三大敌手</w:t>
      </w:r>
    </w:p>
    <w:p w14:paraId="32B15B4C" w14:textId="77777777" w:rsidR="00F36539" w:rsidRDefault="00F36539" w:rsidP="00ED5D18">
      <w:r>
        <w:rPr>
          <w:rFonts w:hint="eastAsia"/>
        </w:rPr>
        <w:t>在过去的两境战争中，诞生了很多强者，比如说七脉守护者，又比如说六道奇人。如果再往上追溯到上上个时代，还有四大尊者，三教传人，两境之主。</w:t>
      </w:r>
    </w:p>
    <w:p w14:paraId="59085058" w14:textId="77777777" w:rsidR="00713944" w:rsidRDefault="00713944" w:rsidP="00ED5D18">
      <w:r>
        <w:rPr>
          <w:rFonts w:hint="eastAsia"/>
        </w:rPr>
        <w:t>这些响亮的名号，代表着纵横在各个时代的风云人物，他们留下了无数的传说，无数的惊叹，比如说失觉魔人一夜三千杀，夜郎剑客一剑北上，纵横千里无敌手，直逼剑阁山。</w:t>
      </w:r>
    </w:p>
    <w:p w14:paraId="2EFF22BA" w14:textId="77777777" w:rsidR="002159AF" w:rsidRPr="00F36539" w:rsidRDefault="002159AF" w:rsidP="00ED5D18">
      <w:r>
        <w:rPr>
          <w:rFonts w:hint="eastAsia"/>
        </w:rPr>
        <w:t>每个时代都有新的传奇，然后在上一代的七脉守护者争夺战后的两个十年间，整个两境陷入了一片沉寂，再也没有出现玉面刀郎那般惊艳的刀者，也没有出现如夜郎剑客一般无敌同辈的剑客。</w:t>
      </w:r>
    </w:p>
    <w:p w14:paraId="0CE3FC7C" w14:textId="77777777" w:rsidR="002C3BF7" w:rsidRDefault="001B3935" w:rsidP="00ED5D18">
      <w:r>
        <w:rPr>
          <w:rFonts w:hint="eastAsia"/>
        </w:rPr>
        <w:t>没有英雄的时代太寂寞了，这样的沉寂太让人遗憾了，在人们无数们夜</w:t>
      </w:r>
      <w:r w:rsidR="002C3BF7">
        <w:rPr>
          <w:rFonts w:hint="eastAsia"/>
        </w:rPr>
        <w:t>晚扼腕长叹之后，属于这个时代的英雄终于出现了，那就是左丘明。</w:t>
      </w:r>
    </w:p>
    <w:p w14:paraId="2159DC64" w14:textId="77777777" w:rsidR="002C3BF7" w:rsidRDefault="002C3BF7" w:rsidP="00ED5D18">
      <w:r>
        <w:rPr>
          <w:rFonts w:hint="eastAsia"/>
        </w:rPr>
        <w:t>三年前，道境道子左丘明以剑拜谒道境守护者端木飞云，</w:t>
      </w:r>
      <w:r w:rsidR="00BB43F5">
        <w:rPr>
          <w:rFonts w:hint="eastAsia"/>
        </w:rPr>
        <w:t>西子湖畔一战持平，进而轰动天下，划破了这沉寂的二十年。</w:t>
      </w:r>
    </w:p>
    <w:p w14:paraId="0F68BCC7" w14:textId="77777777" w:rsidR="00A75026" w:rsidRDefault="00BB43F5" w:rsidP="00ED5D18">
      <w:r>
        <w:rPr>
          <w:rFonts w:hint="eastAsia"/>
        </w:rPr>
        <w:t>从那之后，人们将左丘明称为这个时代的</w:t>
      </w:r>
      <w:r w:rsidR="003D4C9F">
        <w:rPr>
          <w:rFonts w:hint="eastAsia"/>
        </w:rPr>
        <w:t>英雄，</w:t>
      </w:r>
      <w:r>
        <w:rPr>
          <w:rFonts w:hint="eastAsia"/>
        </w:rPr>
        <w:t>他的出现代表了这沉寂的二十年的终结，他就像划破旧时代的光芒，耀眼而</w:t>
      </w:r>
      <w:r w:rsidR="00A75026">
        <w:rPr>
          <w:rFonts w:hint="eastAsia"/>
        </w:rPr>
        <w:t>灿烂，最后重要的是，这道光芒不是孤立的。</w:t>
      </w:r>
    </w:p>
    <w:p w14:paraId="401EC69B" w14:textId="77777777" w:rsidR="00A75026" w:rsidRDefault="00A75026" w:rsidP="00ED5D18">
      <w:r>
        <w:rPr>
          <w:rFonts w:hint="eastAsia"/>
        </w:rPr>
        <w:t>这是源引自左丘明的自述，原话是这样的。</w:t>
      </w:r>
    </w:p>
    <w:p w14:paraId="77B5F781" w14:textId="77777777" w:rsidR="00ED5D18" w:rsidRDefault="00A75026" w:rsidP="00ED5D18">
      <w:r>
        <w:rPr>
          <w:rFonts w:hint="eastAsia"/>
        </w:rPr>
        <w:t>“我是对手的，在遇到淳于家少子之前，我一</w:t>
      </w:r>
      <w:r w:rsidR="00D05A4F">
        <w:rPr>
          <w:rFonts w:hint="eastAsia"/>
        </w:rPr>
        <w:t>直以为我的人生只有两大敌手，在</w:t>
      </w:r>
      <w:r>
        <w:rPr>
          <w:rFonts w:hint="eastAsia"/>
        </w:rPr>
        <w:t>我遇到了淳于家少子</w:t>
      </w:r>
      <w:r w:rsidR="00D05A4F">
        <w:rPr>
          <w:rFonts w:hint="eastAsia"/>
        </w:rPr>
        <w:t>之后</w:t>
      </w:r>
      <w:r>
        <w:rPr>
          <w:rFonts w:hint="eastAsia"/>
        </w:rPr>
        <w:t>，</w:t>
      </w:r>
      <w:r w:rsidR="00D05A4F">
        <w:rPr>
          <w:rFonts w:hint="eastAsia"/>
        </w:rPr>
        <w:t>我知道</w:t>
      </w:r>
      <w:r>
        <w:rPr>
          <w:rFonts w:hint="eastAsia"/>
        </w:rPr>
        <w:t>我的敌手又多了一名，所以我认为这光芒不是孤立的。”</w:t>
      </w:r>
    </w:p>
    <w:p w14:paraId="1AE50FD8" w14:textId="77777777" w:rsidR="00D05A4F" w:rsidRDefault="00D05A4F" w:rsidP="00ED5D18">
      <w:r>
        <w:rPr>
          <w:rFonts w:hint="eastAsia"/>
        </w:rPr>
        <w:t>左丘明那句话里，没有指明前两个敌手是谁，但却指明了淳于家少子在这之后的另一敌手，从此左丘明三大敌手的声名不胫而走，进而驰名两境。</w:t>
      </w:r>
    </w:p>
    <w:p w14:paraId="609D8E3C" w14:textId="77777777" w:rsidR="008A2897" w:rsidRDefault="008A2897" w:rsidP="00ED5D18">
      <w:r>
        <w:rPr>
          <w:rFonts w:hint="eastAsia"/>
        </w:rPr>
        <w:t>这是一个很有</w:t>
      </w:r>
      <w:r w:rsidR="006E13DA">
        <w:rPr>
          <w:rFonts w:hint="eastAsia"/>
        </w:rPr>
        <w:t>意思的事情</w:t>
      </w:r>
      <w:r>
        <w:rPr>
          <w:rFonts w:hint="eastAsia"/>
        </w:rPr>
        <w:t>，因为在此之前，没有人听说淳于家少子的名声，在但此之后，人人都知道</w:t>
      </w:r>
      <w:r w:rsidR="006E13DA">
        <w:rPr>
          <w:rFonts w:hint="eastAsia"/>
        </w:rPr>
        <w:t>了，</w:t>
      </w:r>
      <w:r>
        <w:rPr>
          <w:rFonts w:hint="eastAsia"/>
        </w:rPr>
        <w:t>七脉守护者之一的淳于家少子名叫淳于谦</w:t>
      </w:r>
      <w:r w:rsidR="006E13DA">
        <w:rPr>
          <w:rFonts w:hint="eastAsia"/>
        </w:rPr>
        <w:t>，他是左丘明三大敌手，但一经打听，人们又说他的修为平平，远比不上他的兄长淳于琼</w:t>
      </w:r>
      <w:r>
        <w:rPr>
          <w:rFonts w:hint="eastAsia"/>
        </w:rPr>
        <w:t>。</w:t>
      </w:r>
    </w:p>
    <w:p w14:paraId="1766798D" w14:textId="77777777" w:rsidR="008A2897" w:rsidRDefault="006E13DA" w:rsidP="00ED5D18">
      <w:r>
        <w:rPr>
          <w:rFonts w:hint="eastAsia"/>
        </w:rPr>
        <w:t>据说左丘明与淳于谦并没有交手，而是直观臆断，为了验证这个说法</w:t>
      </w:r>
      <w:r w:rsidR="006426C6">
        <w:rPr>
          <w:rFonts w:hint="eastAsia"/>
        </w:rPr>
        <w:t>，无数同龄人上门挑战，但淳于谦都避而不战，最后甚至离开了淳于家，不知所踪。</w:t>
      </w:r>
    </w:p>
    <w:p w14:paraId="5151E353" w14:textId="77777777" w:rsidR="006D4215" w:rsidRDefault="004C4D66">
      <w:r>
        <w:rPr>
          <w:rFonts w:hint="eastAsia"/>
        </w:rPr>
        <w:t>在百里城的一座荒山里，有一座孤坟，在这孤坟前盘坐着一个神情寥落的中年人，</w:t>
      </w:r>
      <w:r w:rsidR="006D4215">
        <w:rPr>
          <w:rFonts w:hint="eastAsia"/>
        </w:rPr>
        <w:t>端着一碗酒，凝视着坟墓默默无言，好似在等待着什么人。</w:t>
      </w:r>
    </w:p>
    <w:p w14:paraId="4D8ABD78" w14:textId="77777777" w:rsidR="006D4215" w:rsidRPr="004C4D66" w:rsidRDefault="004C4D66">
      <w:r>
        <w:rPr>
          <w:rFonts w:hint="eastAsia"/>
        </w:rPr>
        <w:t>这个人就是止戈流主各派的代</w:t>
      </w:r>
      <w:r w:rsidR="002151C6">
        <w:rPr>
          <w:rFonts w:hint="eastAsia"/>
        </w:rPr>
        <w:t>表人物淳于心，而这荒草孤坟中埋葬的人，就是他死于两境战争中的大嫂，也就是当代淳于家当代家主的妻子</w:t>
      </w:r>
      <w:r w:rsidR="006D4215">
        <w:rPr>
          <w:rFonts w:hint="eastAsia"/>
        </w:rPr>
        <w:t>。</w:t>
      </w:r>
    </w:p>
    <w:p w14:paraId="5E938806" w14:textId="77777777" w:rsidR="000F0EBA" w:rsidRDefault="003E304F">
      <w:r>
        <w:rPr>
          <w:rFonts w:hint="eastAsia"/>
        </w:rPr>
        <w:t>那一年，两境战争如火如荼，</w:t>
      </w:r>
      <w:r w:rsidR="00B80DBD">
        <w:rPr>
          <w:rFonts w:hint="eastAsia"/>
        </w:rPr>
        <w:t>他的二哥趁着家主投身两境战争里，掀起内乱，争夺家主之位，他的大嫂带着只有十余的他还是前生产的淳于谦连夜逃走。</w:t>
      </w:r>
    </w:p>
    <w:p w14:paraId="5CD62971" w14:textId="77777777" w:rsidR="009D07E3" w:rsidRDefault="009D07E3">
      <w:r>
        <w:rPr>
          <w:rFonts w:hint="eastAsia"/>
        </w:rPr>
        <w:t>他二哥派人一路追杀，终于追到了百里城附近，大嫂气空力尽，力战而亡，而后止戈流流主西门缜赶到，他遂以止戈令为条件，让西门缜保下淳于谦。</w:t>
      </w:r>
    </w:p>
    <w:p w14:paraId="1F00B709" w14:textId="77777777" w:rsidR="00A87440" w:rsidRDefault="00A87440">
      <w:r>
        <w:rPr>
          <w:rFonts w:hint="eastAsia"/>
        </w:rPr>
        <w:t>后来淳于家内乱结束，他大哥也成为七脉守护者中的北境守护者，西门缜将年幼的淳于谦交还给淳于家主，而他则作为条件留下了止戈流。</w:t>
      </w:r>
    </w:p>
    <w:p w14:paraId="797A85B8" w14:textId="77777777" w:rsidR="001C0C80" w:rsidRDefault="001C0C80">
      <w:r>
        <w:rPr>
          <w:rFonts w:hint="eastAsia"/>
        </w:rPr>
        <w:t>二十年时间过去了，他已从少年步入了中年，而这坟头的荒草，也以经历了数度枯荣，若非他每年都来打理，只怕已经</w:t>
      </w:r>
      <w:r w:rsidR="009D0AAC">
        <w:rPr>
          <w:rFonts w:hint="eastAsia"/>
        </w:rPr>
        <w:t>难以涉足了。</w:t>
      </w:r>
    </w:p>
    <w:p w14:paraId="6C68DF8C" w14:textId="77777777" w:rsidR="004C4A55" w:rsidRDefault="009D0AAC">
      <w:r>
        <w:rPr>
          <w:rFonts w:hint="eastAsia"/>
        </w:rPr>
        <w:t>而他坐在这里，不是感叹岁月的蹉跎，也不是在愤恨二哥的无情，毕竟作为失败者，</w:t>
      </w:r>
      <w:r w:rsidR="00CB4F1E">
        <w:rPr>
          <w:rFonts w:hint="eastAsia"/>
        </w:rPr>
        <w:t>他二哥</w:t>
      </w:r>
      <w:r>
        <w:rPr>
          <w:rFonts w:hint="eastAsia"/>
        </w:rPr>
        <w:t>已经付出了灭家的代价。</w:t>
      </w:r>
    </w:p>
    <w:p w14:paraId="0E54F9DE" w14:textId="77777777" w:rsidR="009D07E3" w:rsidRPr="00CB4F1E" w:rsidRDefault="00CB4F1E">
      <w:r>
        <w:rPr>
          <w:rFonts w:hint="eastAsia"/>
        </w:rPr>
        <w:t>他在等待着淳于家的少子，他的小侄淳于谦。</w:t>
      </w:r>
    </w:p>
    <w:p w14:paraId="6D0284CD" w14:textId="77777777" w:rsidR="004E63DA" w:rsidRDefault="004E63DA">
      <w:r>
        <w:rPr>
          <w:rFonts w:hint="eastAsia"/>
        </w:rPr>
        <w:t>他是他的小叔，他是他的小侄。</w:t>
      </w:r>
    </w:p>
    <w:p w14:paraId="14AD8D6F" w14:textId="77777777" w:rsidR="000F0EBA" w:rsidRDefault="004E63DA">
      <w:r>
        <w:rPr>
          <w:rFonts w:hint="eastAsia"/>
        </w:rPr>
        <w:t>作为战乱的共同经历者，他们这对叔侄有着特殊的感情，所以他们约定一年一见，数年来未曾中断。</w:t>
      </w:r>
    </w:p>
    <w:p w14:paraId="61179099" w14:textId="77777777" w:rsidR="004E63DA" w:rsidRDefault="004E63DA">
      <w:r>
        <w:rPr>
          <w:rFonts w:hint="eastAsia"/>
        </w:rPr>
        <w:lastRenderedPageBreak/>
        <w:t>直到三年前，柳浪说了那一句，原本在两境默默无名的淳于谦，突然就成了左丘明三大敌手，在那之后他就没有见过他的小侄。</w:t>
      </w:r>
    </w:p>
    <w:p w14:paraId="60131D0A" w14:textId="77777777" w:rsidR="003F2A0B" w:rsidRDefault="003F2A0B">
      <w:r>
        <w:rPr>
          <w:rFonts w:hint="eastAsia"/>
        </w:rPr>
        <w:t>这三年来，每当祭日到来，他提着贡品来到这里，都会看到坟头的荒草已经被清理干净，供品也都整齐的摆在坟前，只是他的小侄再也没有出现。</w:t>
      </w:r>
    </w:p>
    <w:p w14:paraId="584DF235" w14:textId="77777777" w:rsidR="003F2A0B" w:rsidRDefault="003F2A0B">
      <w:r>
        <w:rPr>
          <w:rFonts w:hint="eastAsia"/>
        </w:rPr>
        <w:t>他知道淳于谦在躲避他，或者更准确的说，淳于谦在躲避淳于家的所有人，</w:t>
      </w:r>
      <w:r w:rsidR="00E05768">
        <w:rPr>
          <w:rFonts w:hint="eastAsia"/>
        </w:rPr>
        <w:t>甚至是躲避两境的任何人。</w:t>
      </w:r>
    </w:p>
    <w:p w14:paraId="4151B278" w14:textId="77777777" w:rsidR="00E05768" w:rsidRDefault="00E05768">
      <w:r>
        <w:rPr>
          <w:rFonts w:hint="eastAsia"/>
        </w:rPr>
        <w:t>故而人们觉得淳于谦只是一个名不符实的无能者，因为承担不了外界的压力而逃避，但他知道他的小侄逃避的，不是外界的虚名，而是上一代的宿命。</w:t>
      </w:r>
    </w:p>
    <w:p w14:paraId="76388FEA" w14:textId="77777777" w:rsidR="00C75779" w:rsidRDefault="00C75779">
      <w:r>
        <w:rPr>
          <w:rFonts w:hint="eastAsia"/>
        </w:rPr>
        <w:t>“小叔，多年未见了。”</w:t>
      </w:r>
    </w:p>
    <w:p w14:paraId="72F5FA8B" w14:textId="77777777" w:rsidR="00C75779" w:rsidRDefault="00C75779">
      <w:r>
        <w:rPr>
          <w:rFonts w:hint="eastAsia"/>
        </w:rPr>
        <w:t>一个文质彬彬的俊秀少年出现在他的身后</w:t>
      </w:r>
      <w:r w:rsidR="00444609">
        <w:rPr>
          <w:rFonts w:hint="eastAsia"/>
        </w:rPr>
        <w:t>，一手</w:t>
      </w:r>
      <w:r>
        <w:rPr>
          <w:rFonts w:hint="eastAsia"/>
        </w:rPr>
        <w:t>还提着供品和一坛酒</w:t>
      </w:r>
      <w:r w:rsidR="00444609">
        <w:rPr>
          <w:rFonts w:hint="eastAsia"/>
        </w:rPr>
        <w:t>，另一手握着一口窄而直的兵器，因为被黑布包着，也不知具体是什么</w:t>
      </w:r>
      <w:r>
        <w:rPr>
          <w:rFonts w:hint="eastAsia"/>
        </w:rPr>
        <w:t>。</w:t>
      </w:r>
    </w:p>
    <w:p w14:paraId="61998E1F" w14:textId="77777777" w:rsidR="00C75779" w:rsidRDefault="005C0DB0">
      <w:r>
        <w:rPr>
          <w:rFonts w:hint="eastAsia"/>
        </w:rPr>
        <w:t>淳于心回过头来，带着不属于中年人的跳脱微笑，朝淳于谦举了举酒碗，然后一干而尽。</w:t>
      </w:r>
    </w:p>
    <w:p w14:paraId="5AEE1D31" w14:textId="77777777" w:rsidR="005C0DB0" w:rsidRPr="005C0DB0" w:rsidRDefault="005C0DB0">
      <w:r>
        <w:rPr>
          <w:rFonts w:hint="eastAsia"/>
        </w:rPr>
        <w:t>“哟，现在不躲着你小叔了啊！”</w:t>
      </w:r>
    </w:p>
    <w:p w14:paraId="7BE2CA26" w14:textId="77777777" w:rsidR="000F0EBA" w:rsidRDefault="005C0DB0">
      <w:r>
        <w:rPr>
          <w:rFonts w:hint="eastAsia"/>
        </w:rPr>
        <w:t>淳于谦尴尬的摸了摸头，显得有些傻里傻气的。</w:t>
      </w:r>
    </w:p>
    <w:p w14:paraId="4671FC7B" w14:textId="77777777" w:rsidR="005C0DB0" w:rsidRDefault="005C0DB0">
      <w:r>
        <w:rPr>
          <w:rFonts w:hint="eastAsia"/>
        </w:rPr>
        <w:t>“听说</w:t>
      </w:r>
      <w:r w:rsidR="00444609">
        <w:rPr>
          <w:rFonts w:hint="eastAsia"/>
        </w:rPr>
        <w:t>西门缜前辈身亡，</w:t>
      </w:r>
      <w:r>
        <w:rPr>
          <w:rFonts w:hint="eastAsia"/>
        </w:rPr>
        <w:t>止戈流解散，</w:t>
      </w:r>
      <w:r w:rsidR="00444609">
        <w:rPr>
          <w:rFonts w:hint="eastAsia"/>
        </w:rPr>
        <w:t>想到昔年大恩，便想在祭拜娘亲之后，去止戈山祭拜一下西门前辈。</w:t>
      </w:r>
      <w:r>
        <w:rPr>
          <w:rFonts w:hint="eastAsia"/>
        </w:rPr>
        <w:t>”</w:t>
      </w:r>
    </w:p>
    <w:p w14:paraId="1DEFCB16" w14:textId="77777777" w:rsidR="00444609" w:rsidRPr="005C0DB0" w:rsidRDefault="00444609">
      <w:r>
        <w:rPr>
          <w:rFonts w:hint="eastAsia"/>
        </w:rPr>
        <w:t>他的音质轻而温，但每个字都吐得十分清晰，让人有种如沐春风的感觉。</w:t>
      </w:r>
    </w:p>
    <w:p w14:paraId="134EBAA6" w14:textId="77777777" w:rsidR="000F0EBA" w:rsidRDefault="008D70DB">
      <w:r>
        <w:rPr>
          <w:rFonts w:hint="eastAsia"/>
        </w:rPr>
        <w:t>淳于心</w:t>
      </w:r>
      <w:r w:rsidR="00444609">
        <w:rPr>
          <w:rFonts w:hint="eastAsia"/>
        </w:rPr>
        <w:t>想到西门缜的死，不禁叹了口气</w:t>
      </w:r>
      <w:r>
        <w:rPr>
          <w:rFonts w:hint="eastAsia"/>
        </w:rPr>
        <w:t>，然后将碗中的杯一饮而尽</w:t>
      </w:r>
      <w:r w:rsidR="00444609">
        <w:rPr>
          <w:rFonts w:hint="eastAsia"/>
        </w:rPr>
        <w:t>。</w:t>
      </w:r>
    </w:p>
    <w:p w14:paraId="4E5B39DC" w14:textId="77777777" w:rsidR="009B6681" w:rsidRDefault="009B6681">
      <w:r>
        <w:rPr>
          <w:rFonts w:hint="eastAsia"/>
        </w:rPr>
        <w:t>“如今纤纤中毒陷危，止戈山易主，我想已经不欢迎你了，祭拜之事，还是等日后纤纤带掌青思阁再说吧！”</w:t>
      </w:r>
    </w:p>
    <w:p w14:paraId="1CC798AC" w14:textId="77777777" w:rsidR="000F0EBA" w:rsidRDefault="005C3B08">
      <w:r>
        <w:rPr>
          <w:rFonts w:hint="eastAsia"/>
        </w:rPr>
        <w:t>淳于谦来此途中，也打听了一些止戈山的事情，</w:t>
      </w:r>
      <w:r w:rsidR="00AD1C32">
        <w:rPr>
          <w:rFonts w:hint="eastAsia"/>
        </w:rPr>
        <w:t>大致情况还是了解一些的，加上昔年与小叔在此论道，对于止戈流与青思阁的恩怨，他也是清楚的，如今小叔说日后再去，那便是去不得了，也不禁叹了口气。</w:t>
      </w:r>
    </w:p>
    <w:p w14:paraId="3038B99B" w14:textId="77777777" w:rsidR="000F0EBA" w:rsidRDefault="009668CD">
      <w:r>
        <w:rPr>
          <w:rFonts w:hint="eastAsia"/>
        </w:rPr>
        <w:t>淳于心见他有些失神，在旁提醒道：“别傻楞着了，还不给你娘亲上亲和供品。”</w:t>
      </w:r>
    </w:p>
    <w:p w14:paraId="0B352EDA" w14:textId="77777777" w:rsidR="000F0EBA" w:rsidRDefault="009668CD">
      <w:r>
        <w:rPr>
          <w:rFonts w:hint="eastAsia"/>
        </w:rPr>
        <w:t>“哦，好的。”</w:t>
      </w:r>
    </w:p>
    <w:p w14:paraId="125315DF" w14:textId="77777777" w:rsidR="000F0EBA" w:rsidRDefault="00CD2389">
      <w:r>
        <w:rPr>
          <w:rFonts w:hint="eastAsia"/>
        </w:rPr>
        <w:t>淳于谦晃过神来，</w:t>
      </w:r>
      <w:r w:rsidR="009136A6">
        <w:rPr>
          <w:rFonts w:hint="eastAsia"/>
        </w:rPr>
        <w:t>把那兵器靠在墓碑前，然后摆上供品，</w:t>
      </w:r>
      <w:r>
        <w:rPr>
          <w:rFonts w:hint="eastAsia"/>
        </w:rPr>
        <w:t>上香磕头。</w:t>
      </w:r>
    </w:p>
    <w:p w14:paraId="187ADA17" w14:textId="77777777" w:rsidR="00CD2389" w:rsidRPr="00CD2389" w:rsidRDefault="00CD2389">
      <w:r>
        <w:rPr>
          <w:rFonts w:hint="eastAsia"/>
        </w:rPr>
        <w:t>“娘亲，</w:t>
      </w:r>
      <w:r w:rsidR="00762391">
        <w:rPr>
          <w:rFonts w:hint="eastAsia"/>
        </w:rPr>
        <w:t>谦儿来看你了，</w:t>
      </w:r>
      <w:r w:rsidR="00540BB2">
        <w:rPr>
          <w:rFonts w:hint="eastAsia"/>
        </w:rPr>
        <w:t>你在那边过得好吗？</w:t>
      </w:r>
      <w:r>
        <w:rPr>
          <w:rFonts w:hint="eastAsia"/>
        </w:rPr>
        <w:t>”</w:t>
      </w:r>
    </w:p>
    <w:p w14:paraId="3C0D622C" w14:textId="77777777" w:rsidR="000F0EBA" w:rsidRPr="00762391" w:rsidRDefault="00762391">
      <w:r>
        <w:rPr>
          <w:rFonts w:hint="eastAsia"/>
        </w:rPr>
        <w:t>“我想好是好，</w:t>
      </w:r>
      <w:r w:rsidR="00082711">
        <w:rPr>
          <w:rFonts w:hint="eastAsia"/>
        </w:rPr>
        <w:t>但看到你今年没有带你的小女友来，估计有点不开心。</w:t>
      </w:r>
      <w:r>
        <w:rPr>
          <w:rFonts w:hint="eastAsia"/>
        </w:rPr>
        <w:t>”</w:t>
      </w:r>
    </w:p>
    <w:p w14:paraId="687C0634" w14:textId="77777777" w:rsidR="000F0EBA" w:rsidRDefault="00BC4C1B">
      <w:r>
        <w:rPr>
          <w:rFonts w:hint="eastAsia"/>
        </w:rPr>
        <w:t>淳于心在旁取笑，淳于谦面色微红，但神情仍是平静，说道：“</w:t>
      </w:r>
      <w:r w:rsidR="00B37F21">
        <w:rPr>
          <w:rFonts w:hint="eastAsia"/>
        </w:rPr>
        <w:t>孤星阁有</w:t>
      </w:r>
      <w:r w:rsidR="009136A6">
        <w:rPr>
          <w:rFonts w:hint="eastAsia"/>
        </w:rPr>
        <w:t>些麻烦事，阿月赶回去帮世伯了，但她有叫我问候您。</w:t>
      </w:r>
      <w:r>
        <w:rPr>
          <w:rFonts w:hint="eastAsia"/>
        </w:rPr>
        <w:t>”</w:t>
      </w:r>
    </w:p>
    <w:p w14:paraId="7906D905" w14:textId="77777777" w:rsidR="0033286F" w:rsidRDefault="00AE20AE">
      <w:r>
        <w:rPr>
          <w:rFonts w:hint="eastAsia"/>
        </w:rPr>
        <w:t>淳于心闻言有些脸色有些消沉，感叹道：“西门大哥身亡，止戈流解体，孤星阁有麻烦，大哥也来信说淳于家诸事缠身，这一桩桩一件件，好似约定好了似的，看来各平沉寂得太久，有人坐不住，要拿你们这三大七守护者家族开刀了。”</w:t>
      </w:r>
    </w:p>
    <w:p w14:paraId="16C096BF" w14:textId="77777777" w:rsidR="00D3145C" w:rsidRPr="00762391" w:rsidRDefault="00AF4E7F">
      <w:r>
        <w:rPr>
          <w:rFonts w:hint="eastAsia"/>
        </w:rPr>
        <w:t>淳于谦道：</w:t>
      </w:r>
      <w:r w:rsidR="00D3145C">
        <w:rPr>
          <w:rFonts w:hint="eastAsia"/>
        </w:rPr>
        <w:t>“阿月来信说，日前南境少子司马轶借道孤星阁进入苗疆，想来是要请巫教那位传奇，夜郎剑客北上了。”</w:t>
      </w:r>
    </w:p>
    <w:p w14:paraId="7563CFA9" w14:textId="77777777" w:rsidR="000F0EBA" w:rsidRDefault="000F16CC">
      <w:r>
        <w:rPr>
          <w:rFonts w:hint="eastAsia"/>
        </w:rPr>
        <w:t>孤星阁</w:t>
      </w:r>
      <w:r w:rsidR="00C715CB">
        <w:rPr>
          <w:rFonts w:hint="eastAsia"/>
        </w:rPr>
        <w:t>位于南疆巫教入口，其阁主钟离楚是</w:t>
      </w:r>
      <w:r w:rsidR="009828D8">
        <w:rPr>
          <w:rFonts w:hint="eastAsia"/>
        </w:rPr>
        <w:t>七脉</w:t>
      </w:r>
      <w:r w:rsidR="00107866">
        <w:rPr>
          <w:rFonts w:hint="eastAsia"/>
        </w:rPr>
        <w:t>守护者中的</w:t>
      </w:r>
      <w:r>
        <w:rPr>
          <w:rFonts w:hint="eastAsia"/>
        </w:rPr>
        <w:t>南疆守护者，</w:t>
      </w:r>
      <w:r w:rsidR="00A618CC">
        <w:rPr>
          <w:rFonts w:hint="eastAsia"/>
        </w:rPr>
        <w:t>淳于谦口中的阿月，乃是</w:t>
      </w:r>
      <w:r w:rsidR="00AA0954">
        <w:rPr>
          <w:rFonts w:hint="eastAsia"/>
        </w:rPr>
        <w:t>孤星阁阁主钟离楚</w:t>
      </w:r>
      <w:r w:rsidR="007062E3">
        <w:rPr>
          <w:rFonts w:hint="eastAsia"/>
        </w:rPr>
        <w:t>独女，名唤钟离月，与淳于谦青梅竹马，相爱至今，两脉家主都默许了这一门婚事。</w:t>
      </w:r>
    </w:p>
    <w:p w14:paraId="11228208" w14:textId="77777777" w:rsidR="000F0EBA" w:rsidRDefault="00936BF5">
      <w:r>
        <w:rPr>
          <w:rFonts w:hint="eastAsia"/>
        </w:rPr>
        <w:t>淳于心看着他的眼睛，认真地道：“七脉守护者相继出事，六道奇人出山在即，乱世将至子，谦儿你准备好了吗？”</w:t>
      </w:r>
    </w:p>
    <w:p w14:paraId="73E3154A" w14:textId="77777777" w:rsidR="000F0EBA" w:rsidRDefault="00DA25D5">
      <w:r>
        <w:rPr>
          <w:rFonts w:hint="eastAsia"/>
        </w:rPr>
        <w:t>淳于谦不语，盘膝坐下，坐到小叔的对面，打开了自己带来的酒，倒到前面两个碗中，碰了一下淳于心的酒碗，默然一饮而尽。</w:t>
      </w:r>
    </w:p>
    <w:p w14:paraId="69B4B469" w14:textId="77777777" w:rsidR="00155C6A" w:rsidRDefault="009722E9">
      <w:r>
        <w:rPr>
          <w:rFonts w:hint="eastAsia"/>
        </w:rPr>
        <w:t>淳于心知道他在喝闷酒，也端起酒，一饮而尽，借着酒劲劝导他。</w:t>
      </w:r>
    </w:p>
    <w:p w14:paraId="547A1C26" w14:textId="77777777" w:rsidR="009722E9" w:rsidRPr="009722E9" w:rsidRDefault="009722E9">
      <w:r>
        <w:rPr>
          <w:rFonts w:hint="eastAsia"/>
        </w:rPr>
        <w:t>“我知道你在逃避与你大哥的对立，但止戈流的例子已经</w:t>
      </w:r>
      <w:r w:rsidR="002718D3">
        <w:rPr>
          <w:rFonts w:hint="eastAsia"/>
        </w:rPr>
        <w:t>摆在前眼</w:t>
      </w:r>
      <w:r>
        <w:rPr>
          <w:rFonts w:hint="eastAsia"/>
        </w:rPr>
        <w:t>，</w:t>
      </w:r>
      <w:r w:rsidR="002718D3">
        <w:rPr>
          <w:rFonts w:hint="eastAsia"/>
        </w:rPr>
        <w:t>流主方死，止戈山随即</w:t>
      </w:r>
      <w:r w:rsidR="002718D3">
        <w:rPr>
          <w:rFonts w:hint="eastAsia"/>
        </w:rPr>
        <w:lastRenderedPageBreak/>
        <w:t>内乱，青思阁与止戈流火拼，如今她又中毒垂危，这一切都是未能握紧权力的结果，前车在前，你想要重蹈覆辙吗？</w:t>
      </w:r>
      <w:r>
        <w:rPr>
          <w:rFonts w:hint="eastAsia"/>
        </w:rPr>
        <w:t>”</w:t>
      </w:r>
    </w:p>
    <w:p w14:paraId="6B96CF3E" w14:textId="77777777" w:rsidR="000F0EBA" w:rsidRDefault="00685C55">
      <w:r>
        <w:rPr>
          <w:rFonts w:hint="eastAsia"/>
        </w:rPr>
        <w:t>“我无心权力，大哥长年跟在父亲身边学习，将来一定是比我更好的家主。”</w:t>
      </w:r>
    </w:p>
    <w:p w14:paraId="13997DE1" w14:textId="77777777" w:rsidR="00A41260" w:rsidRPr="00A41260" w:rsidRDefault="00A41260">
      <w:r>
        <w:rPr>
          <w:rFonts w:hint="eastAsia"/>
        </w:rPr>
        <w:t>淳于心看着他问道：“那你现在在逃避什么呢？</w:t>
      </w:r>
      <w:r w:rsidR="00D35004">
        <w:rPr>
          <w:rFonts w:hint="eastAsia"/>
        </w:rPr>
        <w:t>如果你觉得你大哥是更好的家主，那你为什么不留下辅佐他？</w:t>
      </w:r>
      <w:r>
        <w:rPr>
          <w:rFonts w:hint="eastAsia"/>
        </w:rPr>
        <w:t>”</w:t>
      </w:r>
    </w:p>
    <w:p w14:paraId="027EDA10" w14:textId="77777777" w:rsidR="00D35004" w:rsidRDefault="00D35004" w:rsidP="00D35004">
      <w:r>
        <w:rPr>
          <w:rFonts w:hint="eastAsia"/>
        </w:rPr>
        <w:t>淳于谦闻言楞住，他不知道如何接这句话，因为这正是他的心结所在。</w:t>
      </w:r>
    </w:p>
    <w:p w14:paraId="57804990" w14:textId="77777777" w:rsidR="00D35004" w:rsidRDefault="00E03DE1" w:rsidP="00D35004">
      <w:r>
        <w:rPr>
          <w:rFonts w:hint="eastAsia"/>
        </w:rPr>
        <w:t>“或许在左丘明未说出那一句话之前，你可以装作本事平平，作一个默默无名的辅佐者，但左丘明三大敌手之名传出之后，一切就都不</w:t>
      </w:r>
      <w:r w:rsidR="00406632">
        <w:rPr>
          <w:rFonts w:hint="eastAsia"/>
        </w:rPr>
        <w:t>一样了，哪里再如何温顺，看在你大哥眼里，也不过是在等待时机罢了，如果你不是察觉到这一点，试问你怎么会离家出走？</w:t>
      </w:r>
      <w:r>
        <w:rPr>
          <w:rFonts w:hint="eastAsia"/>
        </w:rPr>
        <w:t>”</w:t>
      </w:r>
    </w:p>
    <w:p w14:paraId="6F930A87" w14:textId="77777777" w:rsidR="00406632" w:rsidRDefault="00406632" w:rsidP="00D35004">
      <w:r>
        <w:rPr>
          <w:rFonts w:hint="eastAsia"/>
        </w:rPr>
        <w:t>淳于谦握紧了拳头，显得很愤怒，用冰冷地语调说道：“</w:t>
      </w:r>
      <w:r w:rsidR="001A4BAF">
        <w:rPr>
          <w:rFonts w:hint="eastAsia"/>
        </w:rPr>
        <w:t>左丘明，就因为他的一句话，</w:t>
      </w:r>
      <w:r w:rsidR="0031594C">
        <w:rPr>
          <w:rFonts w:hint="eastAsia"/>
        </w:rPr>
        <w:t>摧毁了我们两兄弟的情感。</w:t>
      </w:r>
      <w:r>
        <w:rPr>
          <w:rFonts w:hint="eastAsia"/>
        </w:rPr>
        <w:t>”</w:t>
      </w:r>
    </w:p>
    <w:p w14:paraId="7707DF7D" w14:textId="77777777" w:rsidR="00406632" w:rsidRPr="00406632" w:rsidRDefault="00406632" w:rsidP="00D35004">
      <w:r>
        <w:rPr>
          <w:rFonts w:hint="eastAsia"/>
        </w:rPr>
        <w:t>淳于心叹了口气，平静地道：“谦儿，你要认清现实，真正摧毁你们兄弟感情的不是左丘明，而是权心的欲望，左丘明只是将</w:t>
      </w:r>
      <w:r w:rsidR="00116856">
        <w:rPr>
          <w:rFonts w:hint="eastAsia"/>
        </w:rPr>
        <w:t>这</w:t>
      </w:r>
      <w:r>
        <w:rPr>
          <w:rFonts w:hint="eastAsia"/>
        </w:rPr>
        <w:t>局面推到台面上来的人而已。”</w:t>
      </w:r>
    </w:p>
    <w:p w14:paraId="0415C7C2" w14:textId="77777777" w:rsidR="000F0EBA" w:rsidRPr="00D35004" w:rsidRDefault="0031594C">
      <w:r>
        <w:rPr>
          <w:rFonts w:hint="eastAsia"/>
        </w:rPr>
        <w:t>“但他凭什么？就凭他是同代第一人？”</w:t>
      </w:r>
    </w:p>
    <w:p w14:paraId="529D0F01" w14:textId="77777777" w:rsidR="000F0EBA" w:rsidRDefault="0031594C">
      <w:r>
        <w:rPr>
          <w:rFonts w:hint="eastAsia"/>
        </w:rPr>
        <w:t>“是的，因为他是同代第一人，他是你们这一代所有的人仰望的人，所以他只是一句三大敌手，便压过了你大哥多年积攒的声名……”</w:t>
      </w:r>
    </w:p>
    <w:p w14:paraId="6E5575AC" w14:textId="77777777" w:rsidR="000F0EBA" w:rsidRPr="0031594C" w:rsidRDefault="0031594C">
      <w:r>
        <w:rPr>
          <w:rFonts w:hint="eastAsia"/>
        </w:rPr>
        <w:t>淳于心又倒了碗酒，一饮而尽，</w:t>
      </w:r>
      <w:r w:rsidR="00F10C7C">
        <w:rPr>
          <w:rFonts w:hint="eastAsia"/>
        </w:rPr>
        <w:t>继续说道：“强者的命运本就是相互交织的，哪怕没有他那句话，也会有另一个强者把这件事推上台面。”</w:t>
      </w:r>
    </w:p>
    <w:p w14:paraId="5F903F4B" w14:textId="77777777" w:rsidR="000F0EBA" w:rsidRDefault="00DD489E">
      <w:r>
        <w:rPr>
          <w:rFonts w:hint="eastAsia"/>
        </w:rPr>
        <w:t>淳于心按着他的肩膀，无比认真地道：“</w:t>
      </w:r>
      <w:r w:rsidR="00CD0A57">
        <w:rPr>
          <w:rFonts w:hint="eastAsia"/>
        </w:rPr>
        <w:t>因为你也</w:t>
      </w:r>
      <w:r>
        <w:rPr>
          <w:rFonts w:hint="eastAsia"/>
        </w:rPr>
        <w:t>是强者</w:t>
      </w:r>
      <w:r w:rsidR="00CD0A57">
        <w:rPr>
          <w:rFonts w:hint="eastAsia"/>
        </w:rPr>
        <w:t>，</w:t>
      </w:r>
      <w:r w:rsidR="00CB16BF">
        <w:rPr>
          <w:rFonts w:hint="eastAsia"/>
        </w:rPr>
        <w:t>即便你再怎么隐藏自己的光芒，终有一天，这光芒也会自己透出来的</w:t>
      </w:r>
      <w:r w:rsidR="002054BE">
        <w:rPr>
          <w:rFonts w:hint="eastAsia"/>
        </w:rPr>
        <w:t>，因为这光芒太耀眼了</w:t>
      </w:r>
      <w:r>
        <w:rPr>
          <w:rFonts w:hint="eastAsia"/>
        </w:rPr>
        <w:t>。”</w:t>
      </w:r>
    </w:p>
    <w:p w14:paraId="3BD90B2B" w14:textId="77777777" w:rsidR="002054BE" w:rsidRDefault="009A49FE">
      <w:r>
        <w:rPr>
          <w:rFonts w:hint="eastAsia"/>
        </w:rPr>
        <w:t>淳于谦沉默着，显得有些失神</w:t>
      </w:r>
      <w:r w:rsidR="002054BE">
        <w:rPr>
          <w:rFonts w:hint="eastAsia"/>
        </w:rPr>
        <w:t>。</w:t>
      </w:r>
    </w:p>
    <w:p w14:paraId="108E522E" w14:textId="77777777" w:rsidR="002054BE" w:rsidRPr="002054BE" w:rsidRDefault="002054BE">
      <w:r>
        <w:rPr>
          <w:rFonts w:hint="eastAsia"/>
        </w:rPr>
        <w:t>“</w:t>
      </w:r>
      <w:r w:rsidR="00FD5CFA">
        <w:rPr>
          <w:rFonts w:hint="eastAsia"/>
        </w:rPr>
        <w:t>比如说有一天，你的父亲不在了，你大哥当上了家主，强者袭来，他抵挡不住？这时候你还能隐藏自己的光芒吗？</w:t>
      </w:r>
      <w:r>
        <w:rPr>
          <w:rFonts w:hint="eastAsia"/>
        </w:rPr>
        <w:t>”</w:t>
      </w:r>
    </w:p>
    <w:p w14:paraId="3EF37538" w14:textId="77777777" w:rsidR="002054BE" w:rsidRPr="00FD5CFA" w:rsidRDefault="00FD5CFA">
      <w:r>
        <w:rPr>
          <w:rFonts w:hint="eastAsia"/>
        </w:rPr>
        <w:t>淳于谦听着，低着头，显得更加沉默。</w:t>
      </w:r>
    </w:p>
    <w:p w14:paraId="1CE4BC43" w14:textId="77777777" w:rsidR="002054BE" w:rsidRPr="00FD5CFA" w:rsidRDefault="00FD5CFA">
      <w:r>
        <w:rPr>
          <w:rFonts w:hint="eastAsia"/>
        </w:rPr>
        <w:t>“又比如说，有一天你的阿月遭难了，你会为了隐藏自己的光芒而不是救他吗？”</w:t>
      </w:r>
    </w:p>
    <w:p w14:paraId="0E1724CB" w14:textId="77777777" w:rsidR="002054BE" w:rsidRPr="00FD5CFA" w:rsidRDefault="00FD5CFA">
      <w:r>
        <w:rPr>
          <w:rFonts w:hint="eastAsia"/>
        </w:rPr>
        <w:t>淳于谦抬起头来，摇了摇头，这种问题是无需回答的。</w:t>
      </w:r>
    </w:p>
    <w:p w14:paraId="28EB3A0B" w14:textId="77777777" w:rsidR="002054BE" w:rsidRPr="00611696" w:rsidRDefault="00611696">
      <w:r>
        <w:rPr>
          <w:rFonts w:hint="eastAsia"/>
        </w:rPr>
        <w:t>“</w:t>
      </w:r>
      <w:r w:rsidR="00452844">
        <w:rPr>
          <w:rFonts w:hint="eastAsia"/>
        </w:rPr>
        <w:t>有谁规定强的人一定要当掌权</w:t>
      </w:r>
      <w:r>
        <w:rPr>
          <w:rFonts w:hint="eastAsia"/>
        </w:rPr>
        <w:t>？”</w:t>
      </w:r>
    </w:p>
    <w:p w14:paraId="631E779C" w14:textId="77777777" w:rsidR="00452844" w:rsidRDefault="00452844">
      <w:r>
        <w:rPr>
          <w:rFonts w:hint="eastAsia"/>
        </w:rPr>
        <w:t>淳于心笑了笑，觉得淳于谦这问题显得有些孩子气了。</w:t>
      </w:r>
    </w:p>
    <w:p w14:paraId="22DF7DAE" w14:textId="77777777" w:rsidR="002054BE" w:rsidRPr="00452844" w:rsidRDefault="00452844">
      <w:r>
        <w:rPr>
          <w:rFonts w:hint="eastAsia"/>
        </w:rPr>
        <w:t>“弱者掌权，于内无法服众，于外无法</w:t>
      </w:r>
      <w:r w:rsidR="001712C0">
        <w:rPr>
          <w:rFonts w:hint="eastAsia"/>
        </w:rPr>
        <w:t>震慑强者，内必反之，外必攻之。和</w:t>
      </w:r>
      <w:r w:rsidR="00B84BC0">
        <w:rPr>
          <w:rFonts w:hint="eastAsia"/>
        </w:rPr>
        <w:t>睦相处，连和平时代都做不到，何况是这乱世？</w:t>
      </w:r>
      <w:r w:rsidR="001712C0">
        <w:rPr>
          <w:rFonts w:hint="eastAsia"/>
        </w:rPr>
        <w:t>弱肉强食，才是这世界的真理</w:t>
      </w:r>
      <w:r>
        <w:rPr>
          <w:rFonts w:hint="eastAsia"/>
        </w:rPr>
        <w:t>。”</w:t>
      </w:r>
    </w:p>
    <w:p w14:paraId="72E5462A" w14:textId="77777777" w:rsidR="002054BE" w:rsidRDefault="009E1213">
      <w:r>
        <w:rPr>
          <w:rFonts w:hint="eastAsia"/>
        </w:rPr>
        <w:t>淳于谦无言反驳，只能默然喝闷酒。</w:t>
      </w:r>
    </w:p>
    <w:p w14:paraId="60C19DCF" w14:textId="77777777" w:rsidR="009E1213" w:rsidRDefault="003C7AFF">
      <w:r>
        <w:rPr>
          <w:rFonts w:hint="eastAsia"/>
        </w:rPr>
        <w:t>淳于心说道：</w:t>
      </w:r>
      <w:r w:rsidR="009E1213">
        <w:rPr>
          <w:rFonts w:hint="eastAsia"/>
        </w:rPr>
        <w:t>“以前我也觉得逃避或许是不错的解决方法，但我经历了止戈流的命运，以及目睹了纤纤的改变之后</w:t>
      </w:r>
      <w:r w:rsidR="004C5231">
        <w:rPr>
          <w:rFonts w:hint="eastAsia"/>
        </w:rPr>
        <w:t>，我放弃了这种天真的想法……</w:t>
      </w:r>
      <w:r w:rsidR="000209EC">
        <w:rPr>
          <w:rFonts w:hint="eastAsia"/>
        </w:rPr>
        <w:t>在这场剧变之前，可以说纤纤是一个比你更加的眷恋权位的人，但在她目睹青思阁与止戈流争夺权力的争执的时候，毅然站了出来，如果不是她，止戈流在一夜风雨入侵那一夜就已经覆灭了。</w:t>
      </w:r>
      <w:r w:rsidR="009E1213">
        <w:rPr>
          <w:rFonts w:hint="eastAsia"/>
        </w:rPr>
        <w:t>”</w:t>
      </w:r>
    </w:p>
    <w:p w14:paraId="7ED00568" w14:textId="77777777" w:rsidR="002054BE" w:rsidRDefault="000209EC">
      <w:r>
        <w:rPr>
          <w:rFonts w:hint="eastAsia"/>
        </w:rPr>
        <w:t>淳于心见小侄没反应，又继续说道：</w:t>
      </w:r>
      <w:r w:rsidR="00ED58A0">
        <w:rPr>
          <w:rFonts w:hint="eastAsia"/>
        </w:rPr>
        <w:t>“我看得出来，她虽然握住了权力，但她的内心实际是犹疑的，就在她犹疑的时候，止戈流与青思阁内乱了，因为她握不紧</w:t>
      </w:r>
      <w:r w:rsidR="00BA5348">
        <w:rPr>
          <w:rFonts w:hint="eastAsia"/>
        </w:rPr>
        <w:t>这权力</w:t>
      </w:r>
      <w:r w:rsidR="00ED58A0">
        <w:rPr>
          <w:rFonts w:hint="eastAsia"/>
        </w:rPr>
        <w:t>，所以权力反噬了她，</w:t>
      </w:r>
      <w:r w:rsidR="00BA5348">
        <w:rPr>
          <w:rFonts w:hint="eastAsia"/>
        </w:rPr>
        <w:t>流主的名声也差点毁于一旦。而在她选择放下权利，解散止戈流之后，百里七人众仍然不放过她，这也是她现在为什么躺在</w:t>
      </w:r>
      <w:r w:rsidR="00B42928">
        <w:rPr>
          <w:rFonts w:hint="eastAsia"/>
        </w:rPr>
        <w:t>告别单身</w:t>
      </w:r>
      <w:r w:rsidR="004C5231">
        <w:rPr>
          <w:rFonts w:hint="eastAsia"/>
        </w:rPr>
        <w:t>客栈</w:t>
      </w:r>
      <w:r w:rsidR="00BA5348">
        <w:rPr>
          <w:rFonts w:hint="eastAsia"/>
        </w:rPr>
        <w:t>的原因。</w:t>
      </w:r>
      <w:r w:rsidR="00ED58A0">
        <w:rPr>
          <w:rFonts w:hint="eastAsia"/>
        </w:rPr>
        <w:t>”</w:t>
      </w:r>
    </w:p>
    <w:p w14:paraId="0D6C669D" w14:textId="77777777" w:rsidR="00BA5348" w:rsidRDefault="000209EC">
      <w:r>
        <w:rPr>
          <w:rFonts w:hint="eastAsia"/>
        </w:rPr>
        <w:t>淳于心看着淳谦的眼睛，说道：</w:t>
      </w:r>
      <w:r w:rsidR="00BA5348">
        <w:rPr>
          <w:rFonts w:hint="eastAsia"/>
        </w:rPr>
        <w:t>“所以说，有些人注定与权力纠缠在一起，无论你在争夺权力，</w:t>
      </w:r>
      <w:r w:rsidR="00562505">
        <w:rPr>
          <w:rFonts w:hint="eastAsia"/>
        </w:rPr>
        <w:t>或者是掌握了权力却无法握紧，还是已经放弃了权力，权力都会来伤害你，唯一保护自己的方式，</w:t>
      </w:r>
      <w:r w:rsidR="006F51EE">
        <w:rPr>
          <w:rFonts w:hint="eastAsia"/>
        </w:rPr>
        <w:t>就是握紧权力，这些事对纤纤来说如此，对你而言也是一样。</w:t>
      </w:r>
      <w:r w:rsidR="00BA5348">
        <w:rPr>
          <w:rFonts w:hint="eastAsia"/>
        </w:rPr>
        <w:t>”</w:t>
      </w:r>
    </w:p>
    <w:p w14:paraId="12A94405" w14:textId="77777777" w:rsidR="000F0EBA" w:rsidRDefault="009042FD">
      <w:r>
        <w:rPr>
          <w:rFonts w:hint="eastAsia"/>
        </w:rPr>
        <w:t>淳于</w:t>
      </w:r>
      <w:r w:rsidR="00BB706D">
        <w:rPr>
          <w:rFonts w:hint="eastAsia"/>
        </w:rPr>
        <w:t>谦听完只是叹息，然后喝酒，至于听进了几分，或许连他自己也不知道，淳于心对此也无可奈何。</w:t>
      </w:r>
    </w:p>
    <w:p w14:paraId="02A32306" w14:textId="77777777" w:rsidR="006E1F12" w:rsidRDefault="00BA571A" w:rsidP="005020A5">
      <w:pPr>
        <w:pStyle w:val="3"/>
      </w:pPr>
      <w:r>
        <w:rPr>
          <w:rFonts w:hint="eastAsia"/>
        </w:rPr>
        <w:lastRenderedPageBreak/>
        <w:t>第八十一</w:t>
      </w:r>
      <w:r w:rsidR="006E1F12">
        <w:rPr>
          <w:rFonts w:hint="eastAsia"/>
        </w:rPr>
        <w:t>章</w:t>
      </w:r>
      <w:r w:rsidR="00FC2291">
        <w:rPr>
          <w:rFonts w:hint="eastAsia"/>
        </w:rPr>
        <w:t>阿漂哥豪杰物语之淳于谦</w:t>
      </w:r>
    </w:p>
    <w:p w14:paraId="4783614A" w14:textId="77777777" w:rsidR="000209EC" w:rsidRDefault="000209EC" w:rsidP="000209EC">
      <w:r>
        <w:rPr>
          <w:rFonts w:hint="eastAsia"/>
        </w:rPr>
        <w:t>淳于心见他无心这个话题，也不再纠缠，问道：“谦儿，你知道我这一辈子最大的遗憾是什么吗？”</w:t>
      </w:r>
    </w:p>
    <w:p w14:paraId="163831FF" w14:textId="77777777" w:rsidR="000209EC" w:rsidRDefault="000209EC" w:rsidP="000209EC">
      <w:r>
        <w:rPr>
          <w:rFonts w:hint="eastAsia"/>
        </w:rPr>
        <w:t>淳于谦摇摇头，他素知小叔个性疏懒，好似也没有什么特别的爱好。</w:t>
      </w:r>
    </w:p>
    <w:p w14:paraId="04E2D384" w14:textId="77777777" w:rsidR="000209EC" w:rsidRPr="00BB706D" w:rsidRDefault="000209EC" w:rsidP="000209EC">
      <w:r>
        <w:rPr>
          <w:rFonts w:hint="eastAsia"/>
        </w:rPr>
        <w:t>“我这一生有三分之二的时光都耗在了止戈山上，但我最大的遗憾却不是看不到北冥的极光，也不是尝不到苗疆的佳酿，而是错过了一个时代。”</w:t>
      </w:r>
    </w:p>
    <w:p w14:paraId="0CD91432" w14:textId="77777777" w:rsidR="000209EC" w:rsidRPr="00087B1E" w:rsidRDefault="000209EC" w:rsidP="000209EC">
      <w:r>
        <w:rPr>
          <w:rFonts w:hint="eastAsia"/>
        </w:rPr>
        <w:t>“如果我再年轻十岁，我也一定会步入这两境风云，与所谓的当代第一人左丘明一争高下。”</w:t>
      </w:r>
    </w:p>
    <w:p w14:paraId="7EE88034" w14:textId="77777777" w:rsidR="000209EC" w:rsidRPr="00087B1E" w:rsidRDefault="000209EC" w:rsidP="000209EC">
      <w:r>
        <w:rPr>
          <w:rFonts w:hint="eastAsia"/>
        </w:rPr>
        <w:t>“我们那个时代被称为沉寂的两个十年，你可知道我在你这个年纪的时候，无数个日夜辗转反侧，想的无一不是像左丘明这样，一剑划破这沉寂的时代。”</w:t>
      </w:r>
    </w:p>
    <w:p w14:paraId="388B3404" w14:textId="77777777" w:rsidR="000209EC" w:rsidRDefault="000209EC" w:rsidP="000209EC">
      <w:r>
        <w:rPr>
          <w:rFonts w:hint="eastAsia"/>
        </w:rPr>
        <w:t>淳于心望着天边的滚滚红云，无限感慨。</w:t>
      </w:r>
    </w:p>
    <w:p w14:paraId="4F57514C" w14:textId="77777777" w:rsidR="000209EC" w:rsidRDefault="000209EC" w:rsidP="000209EC">
      <w:r>
        <w:rPr>
          <w:rFonts w:hint="eastAsia"/>
        </w:rPr>
        <w:t>“人生是不会回流的洪水，这样的时代错过了便错过了，不会再重头。”</w:t>
      </w:r>
    </w:p>
    <w:p w14:paraId="63D6B443" w14:textId="77777777" w:rsidR="000209EC" w:rsidRDefault="000209EC" w:rsidP="000209EC">
      <w:r>
        <w:rPr>
          <w:rFonts w:hint="eastAsia"/>
        </w:rPr>
        <w:t>淳于心看着他的眼睛，说道：“而你正值年少，我多么想让我的青春没有绽放的出花火，在你的身上绽放，我多么希望你替我照亮这个时代。”</w:t>
      </w:r>
    </w:p>
    <w:p w14:paraId="3ECE5E82" w14:textId="77777777" w:rsidR="000209EC" w:rsidRPr="000209EC" w:rsidRDefault="000209EC">
      <w:r>
        <w:rPr>
          <w:rFonts w:hint="eastAsia"/>
        </w:rPr>
        <w:t>眼中似有醉意，却又满怀沧桑，似在追念这逝去的时代。</w:t>
      </w:r>
    </w:p>
    <w:p w14:paraId="0E0C77D9" w14:textId="77777777" w:rsidR="005020A5" w:rsidRDefault="00A51239">
      <w:r>
        <w:rPr>
          <w:rFonts w:hint="eastAsia"/>
        </w:rPr>
        <w:t>夕阳光彩，遍洒行山，昏黄的光照在正值的淳于心身上，却隐隐有了英雄迟暮的感觉。</w:t>
      </w:r>
    </w:p>
    <w:p w14:paraId="0F5E7269" w14:textId="77777777" w:rsidR="00934D9D" w:rsidRDefault="00934D9D">
      <w:r>
        <w:rPr>
          <w:rFonts w:hint="eastAsia"/>
        </w:rPr>
        <w:t>这世上的人千千万万，但对人生的追求却是大同小异的，很多人想把自己最光芒万丈的一面留下少年时代。</w:t>
      </w:r>
    </w:p>
    <w:p w14:paraId="3557F0ED" w14:textId="77777777" w:rsidR="00D209D7" w:rsidRPr="00A51239" w:rsidRDefault="00934D9D">
      <w:r>
        <w:rPr>
          <w:rFonts w:hint="eastAsia"/>
        </w:rPr>
        <w:t>或者是因为年少，可以轻狂。</w:t>
      </w:r>
    </w:p>
    <w:p w14:paraId="09C27238" w14:textId="77777777" w:rsidR="00D209D7" w:rsidRDefault="00934D9D">
      <w:r>
        <w:rPr>
          <w:rFonts w:hint="eastAsia"/>
        </w:rPr>
        <w:t>或者是因为年少，可以不用顾及和选择立场。</w:t>
      </w:r>
    </w:p>
    <w:p w14:paraId="03A471B7" w14:textId="77777777" w:rsidR="00934D9D" w:rsidRDefault="00934D9D">
      <w:r>
        <w:rPr>
          <w:rFonts w:hint="eastAsia"/>
        </w:rPr>
        <w:t>或者是因为年少，可以尝试无数的可能。</w:t>
      </w:r>
    </w:p>
    <w:p w14:paraId="56AB22C4" w14:textId="77777777" w:rsidR="00934D9D" w:rsidRPr="00934D9D" w:rsidRDefault="00934D9D">
      <w:r>
        <w:rPr>
          <w:rFonts w:hint="eastAsia"/>
        </w:rPr>
        <w:t>但这些可能发生在年少时的无数种可能，对于淳于心来说，都只止戈山上无数次的日升月落。</w:t>
      </w:r>
    </w:p>
    <w:p w14:paraId="7E619643" w14:textId="77777777" w:rsidR="00D209D7" w:rsidRDefault="00C04668">
      <w:r>
        <w:rPr>
          <w:rFonts w:hint="eastAsia"/>
        </w:rPr>
        <w:t>淳于谦看着自己的小叔，突然发现今天是第一次了解小叔，</w:t>
      </w:r>
      <w:r w:rsidR="000243DA">
        <w:rPr>
          <w:rFonts w:hint="eastAsia"/>
        </w:rPr>
        <w:t>以前在他眼中那个落拓潇洒，好似什么都不在乎的身影渐渐变得模糊起来，那或者只是一种失落之后的假象。</w:t>
      </w:r>
    </w:p>
    <w:p w14:paraId="00CE791C" w14:textId="77777777" w:rsidR="000243DA" w:rsidRDefault="000243DA">
      <w:r>
        <w:rPr>
          <w:rFonts w:hint="eastAsia"/>
        </w:rPr>
        <w:t>止戈流的意义是温柔而残酷而的，那是一种用自由去交换生命的选择，所以从某种意义来说，止戈流对西门缜那种恩大反成仇的转变不是没有依据的。</w:t>
      </w:r>
    </w:p>
    <w:p w14:paraId="0C08E8E3" w14:textId="77777777" w:rsidR="00E956DD" w:rsidRPr="000243DA" w:rsidRDefault="00E956DD">
      <w:r>
        <w:rPr>
          <w:rFonts w:hint="eastAsia"/>
        </w:rPr>
        <w:t>哪怕是关在笼中的鸟儿，也有向往自由的权利，又何况是人呢？</w:t>
      </w:r>
    </w:p>
    <w:p w14:paraId="4CDB0B68" w14:textId="77777777" w:rsidR="008C0F3B" w:rsidRDefault="00E956DD">
      <w:r>
        <w:rPr>
          <w:rFonts w:hint="eastAsia"/>
        </w:rPr>
        <w:t>虽然同样是笼中的鸟，淳于心与农应群又是不同，农应群那些人至少还是展翅高飞过，看到过这天地的广阔的，而淳于心则在准备高飞之前，被关入了笼中。</w:t>
      </w:r>
    </w:p>
    <w:p w14:paraId="0A5169F1" w14:textId="77777777" w:rsidR="00E72DD5" w:rsidRPr="00E956DD" w:rsidRDefault="00E72DD5">
      <w:r>
        <w:rPr>
          <w:rFonts w:hint="eastAsia"/>
        </w:rPr>
        <w:t>淳于谦的内心则为自责，</w:t>
      </w:r>
      <w:r w:rsidR="008305B5">
        <w:rPr>
          <w:rFonts w:hint="eastAsia"/>
        </w:rPr>
        <w:t>若不是淳于心的自我牺牲，成为笼中鸟的便是他，那关于他的很多事情都不对发生了，比如说遇到师父，比如说遇到阿月。</w:t>
      </w:r>
    </w:p>
    <w:p w14:paraId="7059F38D" w14:textId="77777777" w:rsidR="00CC7B1C" w:rsidRDefault="00CC7B1C">
      <w:r>
        <w:rPr>
          <w:rFonts w:hint="eastAsia"/>
        </w:rPr>
        <w:t>淳于心好似知道自己的情绪感染了小侄，于是趁热打铁，准备说服他。</w:t>
      </w:r>
    </w:p>
    <w:p w14:paraId="45E1607C" w14:textId="77777777" w:rsidR="00CC7B1C" w:rsidRDefault="00CC7B1C">
      <w:r>
        <w:rPr>
          <w:rFonts w:hint="eastAsia"/>
        </w:rPr>
        <w:t>“谦儿，没有谁应该为别人的人生负责的，对于我如此，对于你大哥也一样，不要因为顾及别</w:t>
      </w:r>
      <w:r w:rsidR="005D7245">
        <w:rPr>
          <w:rFonts w:hint="eastAsia"/>
        </w:rPr>
        <w:t>人而刻</w:t>
      </w:r>
      <w:r>
        <w:rPr>
          <w:rFonts w:hint="eastAsia"/>
        </w:rPr>
        <w:t>意隐藏自己的光芒</w:t>
      </w:r>
      <w:r w:rsidR="005D7245">
        <w:rPr>
          <w:rFonts w:hint="eastAsia"/>
        </w:rPr>
        <w:t>，放弃自己高飞的机会</w:t>
      </w:r>
      <w:r>
        <w:rPr>
          <w:rFonts w:hint="eastAsia"/>
        </w:rPr>
        <w:t>。”</w:t>
      </w:r>
    </w:p>
    <w:p w14:paraId="723F3D0D" w14:textId="77777777" w:rsidR="00754ADC" w:rsidRPr="00CC7B1C" w:rsidRDefault="00754ADC">
      <w:r>
        <w:rPr>
          <w:rFonts w:hint="eastAsia"/>
        </w:rPr>
        <w:t>“小叔，你让我再想想。”</w:t>
      </w:r>
    </w:p>
    <w:p w14:paraId="7F160AEA" w14:textId="77777777" w:rsidR="008C0F3B" w:rsidRDefault="00754ADC">
      <w:r>
        <w:rPr>
          <w:rFonts w:hint="eastAsia"/>
        </w:rPr>
        <w:t>淳于心见他的态度有了转变，也不再进逼，</w:t>
      </w:r>
      <w:r w:rsidR="00CC7B1C">
        <w:rPr>
          <w:rFonts w:hint="eastAsia"/>
        </w:rPr>
        <w:t>一改消沉的模样</w:t>
      </w:r>
      <w:r>
        <w:rPr>
          <w:rFonts w:hint="eastAsia"/>
        </w:rPr>
        <w:t>，恢复平常云淡风轻的样子，于是拍拍他的肩膀，笑道：“你是想让你的阿月帮你再想想吧！”</w:t>
      </w:r>
    </w:p>
    <w:p w14:paraId="0BADA221" w14:textId="77777777" w:rsidR="00754ADC" w:rsidRDefault="00754ADC">
      <w:r>
        <w:rPr>
          <w:rFonts w:hint="eastAsia"/>
        </w:rPr>
        <w:t>淳于谦闻言脸色转红，不好意思的挠了闹头。</w:t>
      </w:r>
    </w:p>
    <w:p w14:paraId="1F318DDA" w14:textId="77777777" w:rsidR="00754ADC" w:rsidRPr="00754ADC" w:rsidRDefault="004C582F">
      <w:r>
        <w:rPr>
          <w:rFonts w:hint="eastAsia"/>
        </w:rPr>
        <w:t>“那位姑娘，别躲在树子后面了，出来吧！”</w:t>
      </w:r>
    </w:p>
    <w:p w14:paraId="4B1BB112" w14:textId="77777777" w:rsidR="008C0F3B" w:rsidRDefault="004C582F">
      <w:r>
        <w:rPr>
          <w:rFonts w:hint="eastAsia"/>
        </w:rPr>
        <w:t>淳于心这时注意到了躲在前方林子里的韩大小姐。</w:t>
      </w:r>
    </w:p>
    <w:p w14:paraId="0064E752" w14:textId="77777777" w:rsidR="004C582F" w:rsidRDefault="004C582F">
      <w:r>
        <w:rPr>
          <w:rFonts w:hint="eastAsia"/>
        </w:rPr>
        <w:t>“嘿，好久不见啦小谦……”</w:t>
      </w:r>
    </w:p>
    <w:p w14:paraId="3A0AD7DB" w14:textId="77777777" w:rsidR="004C582F" w:rsidRDefault="004C582F">
      <w:r>
        <w:rPr>
          <w:rFonts w:hint="eastAsia"/>
        </w:rPr>
        <w:t>被发现的韩大小姐大大咧咧的从树后走了出来，手里还提着一些供品，一脸笑容。</w:t>
      </w:r>
    </w:p>
    <w:p w14:paraId="4D07C6B3" w14:textId="77777777" w:rsidR="004C582F" w:rsidRDefault="004C582F">
      <w:r>
        <w:rPr>
          <w:rFonts w:hint="eastAsia"/>
        </w:rPr>
        <w:t>淳于谦小时候与韩大小姐有过数面之缘，但也有好些年没见了，故而一时没认出来，只是觉</w:t>
      </w:r>
      <w:r>
        <w:rPr>
          <w:rFonts w:hint="eastAsia"/>
        </w:rPr>
        <w:lastRenderedPageBreak/>
        <w:t>得有些面熟。</w:t>
      </w:r>
    </w:p>
    <w:p w14:paraId="3E5E9699" w14:textId="77777777" w:rsidR="004C582F" w:rsidRPr="004C582F" w:rsidRDefault="004C582F">
      <w:r>
        <w:rPr>
          <w:rFonts w:hint="eastAsia"/>
        </w:rPr>
        <w:t>淳于谦在旁笑道：“哟，原来小侄你女生缘这么好，追你的妹子都跑到这深山野林来了。”</w:t>
      </w:r>
    </w:p>
    <w:p w14:paraId="4DC42FB1" w14:textId="77777777" w:rsidR="004C582F" w:rsidRPr="004C582F" w:rsidRDefault="004C582F">
      <w:r>
        <w:rPr>
          <w:rFonts w:hint="eastAsia"/>
        </w:rPr>
        <w:t>韩大小姐正色道：“这位小叔，话不可能乱说，我韩家生意遍布两境，你这话传出来，会对我家生意只怕要损失少千八百万。”</w:t>
      </w:r>
    </w:p>
    <w:p w14:paraId="7A667768" w14:textId="77777777" w:rsidR="008C0F3B" w:rsidRDefault="004C582F">
      <w:r>
        <w:rPr>
          <w:rFonts w:hint="eastAsia"/>
        </w:rPr>
        <w:t>见她把底给透了出来，淳于谦赶紧接话，以掩饰自己并没有认出她的尴尬，</w:t>
      </w:r>
      <w:r w:rsidR="0029297E">
        <w:rPr>
          <w:rFonts w:hint="eastAsia"/>
        </w:rPr>
        <w:t>拱手</w:t>
      </w:r>
      <w:r>
        <w:rPr>
          <w:rFonts w:hint="eastAsia"/>
        </w:rPr>
        <w:t>道：“的确好久不</w:t>
      </w:r>
      <w:r w:rsidR="006B08B3">
        <w:rPr>
          <w:rFonts w:hint="eastAsia"/>
        </w:rPr>
        <w:t>见</w:t>
      </w:r>
      <w:r>
        <w:rPr>
          <w:rFonts w:hint="eastAsia"/>
        </w:rPr>
        <w:t>了，韩大小姐。”</w:t>
      </w:r>
    </w:p>
    <w:p w14:paraId="47FFD661" w14:textId="77777777" w:rsidR="008C0F3B" w:rsidRDefault="00983CFC">
      <w:r>
        <w:rPr>
          <w:rFonts w:hint="eastAsia"/>
        </w:rPr>
        <w:t>“你是压根没认出我吧？”</w:t>
      </w:r>
    </w:p>
    <w:p w14:paraId="3CD01BFC" w14:textId="77777777" w:rsidR="008C0F3B" w:rsidRDefault="00983CFC">
      <w:r>
        <w:rPr>
          <w:rFonts w:hint="eastAsia"/>
        </w:rPr>
        <w:t>哪知韩大小姐一眼看破，场面顿显尴尬</w:t>
      </w:r>
      <w:r w:rsidR="009D4FED">
        <w:rPr>
          <w:rFonts w:hint="eastAsia"/>
        </w:rPr>
        <w:t>，只好摸着头尬笑</w:t>
      </w:r>
      <w:r>
        <w:rPr>
          <w:rFonts w:hint="eastAsia"/>
        </w:rPr>
        <w:t>。</w:t>
      </w:r>
    </w:p>
    <w:p w14:paraId="16CE56BC" w14:textId="77777777" w:rsidR="009D4FED" w:rsidRDefault="009D4FED">
      <w:r>
        <w:rPr>
          <w:rFonts w:hint="eastAsia"/>
        </w:rPr>
        <w:t>韩大小姐没有理她，自顾自地把供品摆到坟前，鞠躬上香</w:t>
      </w:r>
      <w:r w:rsidR="00514C06">
        <w:rPr>
          <w:rFonts w:hint="eastAsia"/>
        </w:rPr>
        <w:t>，说了些祭奠的客套话。</w:t>
      </w:r>
    </w:p>
    <w:p w14:paraId="04E22904" w14:textId="77777777" w:rsidR="00514C06" w:rsidRPr="00514C06" w:rsidRDefault="00514C06">
      <w:r>
        <w:rPr>
          <w:rFonts w:hint="eastAsia"/>
        </w:rPr>
        <w:t>“韩大小姐，你怎么到跑到这百里城来了？”</w:t>
      </w:r>
    </w:p>
    <w:p w14:paraId="734C3333" w14:textId="77777777" w:rsidR="008C0F3B" w:rsidRPr="00514C06" w:rsidRDefault="00514C06">
      <w:r>
        <w:rPr>
          <w:rFonts w:hint="eastAsia"/>
        </w:rPr>
        <w:t>无论在哪个时代，名门贵族之间，相互走动是很平常的事，故而他很早就认识这个天下第一败家女，韩大小姐除了傲娇和虚荣一点，其它也没有什么大毛病，也不会以势凌人，还是比较好相处的一个人。</w:t>
      </w:r>
    </w:p>
    <w:p w14:paraId="4D5526EF" w14:textId="77777777" w:rsidR="008C0F3B" w:rsidRDefault="007A4CFE">
      <w:r>
        <w:rPr>
          <w:rFonts w:hint="eastAsia"/>
        </w:rPr>
        <w:t>“唉……</w:t>
      </w:r>
      <w:r w:rsidR="00184B5B">
        <w:rPr>
          <w:rFonts w:hint="eastAsia"/>
        </w:rPr>
        <w:t>还不是我的土豪老爹叫我去</w:t>
      </w:r>
      <w:r>
        <w:rPr>
          <w:rFonts w:hint="eastAsia"/>
        </w:rPr>
        <w:t>北境收租</w:t>
      </w:r>
      <w:r w:rsidR="00184B5B">
        <w:rPr>
          <w:rFonts w:hint="eastAsia"/>
        </w:rPr>
        <w:t>，结果租没收到，一路被人砍到这里……</w:t>
      </w:r>
      <w:r>
        <w:rPr>
          <w:rFonts w:hint="eastAsia"/>
        </w:rPr>
        <w:t>”</w:t>
      </w:r>
    </w:p>
    <w:p w14:paraId="56C37EF5" w14:textId="77777777" w:rsidR="007A4CFE" w:rsidRDefault="007A4CFE">
      <w:r>
        <w:rPr>
          <w:rFonts w:hint="eastAsia"/>
        </w:rPr>
        <w:t>韩大小姐</w:t>
      </w:r>
      <w:r w:rsidR="00184B5B">
        <w:rPr>
          <w:rFonts w:hint="eastAsia"/>
        </w:rPr>
        <w:t>长叹了一口气，然后开始叙述自己的悲惨经历</w:t>
      </w:r>
      <w:r w:rsidR="00BD58DA">
        <w:rPr>
          <w:rFonts w:hint="eastAsia"/>
        </w:rPr>
        <w:t>，其中不乏夸张虚假的成分，说完之后，又叹了口气。</w:t>
      </w:r>
    </w:p>
    <w:p w14:paraId="24EA5891" w14:textId="77777777" w:rsidR="00BD58DA" w:rsidRPr="00BD58DA" w:rsidRDefault="008A3C96">
      <w:r>
        <w:rPr>
          <w:rFonts w:hint="eastAsia"/>
        </w:rPr>
        <w:t>淳于谦看着她，心想所以这和你跑这来有什么关系？</w:t>
      </w:r>
    </w:p>
    <w:p w14:paraId="4D548B2A" w14:textId="77777777" w:rsidR="007A4CFE" w:rsidRDefault="008A3C96">
      <w:r>
        <w:rPr>
          <w:rFonts w:hint="eastAsia"/>
        </w:rPr>
        <w:t>这时候，韩大小姐一脸可怜兮兮地看着他，一阵表情酝酿之后，直切主题。</w:t>
      </w:r>
    </w:p>
    <w:p w14:paraId="3F6BB7F4" w14:textId="77777777" w:rsidR="008A3C96" w:rsidRPr="008A3C96" w:rsidRDefault="008A3C96">
      <w:r>
        <w:rPr>
          <w:rFonts w:hint="eastAsia"/>
        </w:rPr>
        <w:t>“所以，你保护我回家吧！”</w:t>
      </w:r>
    </w:p>
    <w:p w14:paraId="227CE27C" w14:textId="77777777" w:rsidR="007A4CFE" w:rsidRPr="00B3406F" w:rsidRDefault="00B3406F">
      <w:r>
        <w:rPr>
          <w:rFonts w:hint="eastAsia"/>
        </w:rPr>
        <w:t>“姑娘你可直耿直啊，哈哈！”</w:t>
      </w:r>
    </w:p>
    <w:p w14:paraId="2C097688" w14:textId="77777777" w:rsidR="007A4CFE" w:rsidRDefault="00B3406F">
      <w:r>
        <w:rPr>
          <w:rFonts w:hint="eastAsia"/>
        </w:rPr>
        <w:t>淳于谦还没有反应过来，淳于心便拍着大腿笑了起来。</w:t>
      </w:r>
    </w:p>
    <w:p w14:paraId="0214FDD3" w14:textId="77777777" w:rsidR="007A4CFE" w:rsidRDefault="00B3406F">
      <w:r>
        <w:rPr>
          <w:rFonts w:hint="eastAsia"/>
        </w:rPr>
        <w:t>“这位小叔叔，能不能不要笑得这么猥琐？”</w:t>
      </w:r>
    </w:p>
    <w:p w14:paraId="7A5A46E3" w14:textId="77777777" w:rsidR="00B3406F" w:rsidRDefault="00B3406F">
      <w:r>
        <w:rPr>
          <w:rFonts w:hint="eastAsia"/>
        </w:rPr>
        <w:t>她在来这之前，早就把这里的事情都打听清楚了，所以一看到这中年男人便知道是淳于谦的小叔。</w:t>
      </w:r>
    </w:p>
    <w:p w14:paraId="745E7E5B" w14:textId="77777777" w:rsidR="00B3406F" w:rsidRPr="00B3406F" w:rsidRDefault="00B3406F">
      <w:r>
        <w:rPr>
          <w:rFonts w:hint="eastAsia"/>
        </w:rPr>
        <w:t>韩大小姐插着腰，气鼓鼓地盯着淳于心说道：“还有话题都被你打断了？”</w:t>
      </w:r>
    </w:p>
    <w:p w14:paraId="68225E9E" w14:textId="77777777" w:rsidR="00B3406F" w:rsidRPr="00B3406F" w:rsidRDefault="00B3406F" w:rsidP="00B3406F">
      <w:r>
        <w:rPr>
          <w:rFonts w:hint="eastAsia"/>
        </w:rPr>
        <w:t>淳于心感觉有些镇不住这大大咧咧的女孩，只好说道：“那……那你继续……继续。”</w:t>
      </w:r>
    </w:p>
    <w:p w14:paraId="0994D374" w14:textId="77777777" w:rsidR="007A4CFE" w:rsidRDefault="00B3406F">
      <w:r>
        <w:rPr>
          <w:rFonts w:hint="eastAsia"/>
        </w:rPr>
        <w:t>韩大小姐满载着胜利的喜悦，转身对淳于谦说道：“怎么样啊，小谦？”</w:t>
      </w:r>
    </w:p>
    <w:p w14:paraId="2D80CCE1" w14:textId="77777777" w:rsidR="007A4CFE" w:rsidRPr="00B3406F" w:rsidRDefault="00B3406F">
      <w:r>
        <w:rPr>
          <w:rFonts w:hint="eastAsia"/>
        </w:rPr>
        <w:t>“这个么……</w:t>
      </w:r>
      <w:r w:rsidR="0043545C">
        <w:rPr>
          <w:rFonts w:hint="eastAsia"/>
        </w:rPr>
        <w:t>不好意思啊大小姐，可能真的有点不大方便。</w:t>
      </w:r>
      <w:r>
        <w:rPr>
          <w:rFonts w:hint="eastAsia"/>
        </w:rPr>
        <w:t>”</w:t>
      </w:r>
    </w:p>
    <w:p w14:paraId="41408F02" w14:textId="77777777" w:rsidR="007A4CFE" w:rsidRDefault="00B3406F">
      <w:r>
        <w:rPr>
          <w:rFonts w:hint="eastAsia"/>
        </w:rPr>
        <w:t>淳于谦显得有些为难，支支吾吾的，韩大小姐见状立时抛出重金诱惑。</w:t>
      </w:r>
    </w:p>
    <w:p w14:paraId="64BB0D33" w14:textId="77777777" w:rsidR="00B3406F" w:rsidRPr="00B3406F" w:rsidRDefault="00B3406F" w:rsidP="00B3406F">
      <w:r>
        <w:rPr>
          <w:rFonts w:hint="eastAsia"/>
        </w:rPr>
        <w:t>“多少钱都没问题哦！”</w:t>
      </w:r>
    </w:p>
    <w:p w14:paraId="76F656AF" w14:textId="77777777" w:rsidR="008C0F3B" w:rsidRPr="00B3406F" w:rsidRDefault="0043545C">
      <w:r>
        <w:rPr>
          <w:rFonts w:hint="eastAsia"/>
        </w:rPr>
        <w:t>淳于谦躬身致歉，正色</w:t>
      </w:r>
      <w:r w:rsidR="00DD3492">
        <w:rPr>
          <w:rFonts w:hint="eastAsia"/>
        </w:rPr>
        <w:t>道：“</w:t>
      </w:r>
      <w:r>
        <w:rPr>
          <w:rFonts w:hint="eastAsia"/>
        </w:rPr>
        <w:t>这不是钱的问题，我是真的没办法送你回来。</w:t>
      </w:r>
      <w:r w:rsidR="00DD3492">
        <w:rPr>
          <w:rFonts w:hint="eastAsia"/>
        </w:rPr>
        <w:t>”</w:t>
      </w:r>
    </w:p>
    <w:p w14:paraId="63686CC3" w14:textId="77777777" w:rsidR="008C0F3B" w:rsidRDefault="0043545C">
      <w:r>
        <w:rPr>
          <w:rFonts w:hint="eastAsia"/>
        </w:rPr>
        <w:t>金钱诱惑失效，韩大小姐立即开启装可怜模式，拽着淳于谦的袖子，一幅泪眼汪汪地感觉。</w:t>
      </w:r>
    </w:p>
    <w:p w14:paraId="382151FA" w14:textId="77777777" w:rsidR="0043545C" w:rsidRPr="0043545C" w:rsidRDefault="0043545C">
      <w:r>
        <w:rPr>
          <w:rFonts w:hint="eastAsia"/>
        </w:rPr>
        <w:t>“你看我这穿金戴银的出行，铁定走不到半里路就被人劫财了。”</w:t>
      </w:r>
    </w:p>
    <w:p w14:paraId="7152B531" w14:textId="77777777" w:rsidR="008C0F3B" w:rsidRDefault="0043545C">
      <w:r>
        <w:rPr>
          <w:rFonts w:hint="eastAsia"/>
        </w:rPr>
        <w:t>淳于心看她这演技，一看就不是第一次，忍不住插口道：“你可以扮成乞丐，然后……”</w:t>
      </w:r>
    </w:p>
    <w:p w14:paraId="0CFDFCAF" w14:textId="77777777" w:rsidR="008C0F3B" w:rsidRDefault="0043545C">
      <w:r>
        <w:rPr>
          <w:rFonts w:hint="eastAsia"/>
        </w:rPr>
        <w:t>韩大小姐一瞬间转头，阴着脸看着他，一个眼神就把他要说的话瞪了回去。</w:t>
      </w:r>
    </w:p>
    <w:p w14:paraId="06D37E00" w14:textId="77777777" w:rsidR="00ED0696" w:rsidRDefault="00ED0696">
      <w:r>
        <w:rPr>
          <w:rFonts w:hint="eastAsia"/>
        </w:rPr>
        <w:t>转头又是一幅可怜巴巴的表情，看着淳于谦的袖子说道：“劫财倒了没什么，万一人家要劫色，你看我这如花似玉的……”</w:t>
      </w:r>
    </w:p>
    <w:p w14:paraId="7A9570DB" w14:textId="77777777" w:rsidR="00ED0696" w:rsidRDefault="00ED0696">
      <w:r>
        <w:rPr>
          <w:rFonts w:hint="eastAsia"/>
        </w:rPr>
        <w:t>“噗……”</w:t>
      </w:r>
    </w:p>
    <w:p w14:paraId="52177DDD" w14:textId="77777777" w:rsidR="00ED0696" w:rsidRDefault="00ED0696">
      <w:r>
        <w:rPr>
          <w:rFonts w:hint="eastAsia"/>
        </w:rPr>
        <w:t>当时淳于心正在喝酒，听到这里忍不住一口喷出来</w:t>
      </w:r>
      <w:r w:rsidR="00FB390A">
        <w:rPr>
          <w:rFonts w:hint="eastAsia"/>
        </w:rPr>
        <w:t>。</w:t>
      </w:r>
    </w:p>
    <w:p w14:paraId="6A446E4F" w14:textId="77777777" w:rsidR="00FB390A" w:rsidRPr="00FB390A" w:rsidRDefault="00FB390A">
      <w:r>
        <w:rPr>
          <w:rFonts w:hint="eastAsia"/>
        </w:rPr>
        <w:t>“大叔，难道我长得不好看吗？”</w:t>
      </w:r>
    </w:p>
    <w:p w14:paraId="5E48C389" w14:textId="77777777" w:rsidR="00FB390A" w:rsidRDefault="00FB390A">
      <w:r>
        <w:rPr>
          <w:rFonts w:hint="eastAsia"/>
        </w:rPr>
        <w:t>韩大小姐也忍不住了，转身拽着他的衣领使劲摇来摇去，淳于心怎么辩解她也不放手。</w:t>
      </w:r>
    </w:p>
    <w:p w14:paraId="28823BC2" w14:textId="77777777" w:rsidR="00FB390A" w:rsidRDefault="00FB390A">
      <w:r>
        <w:rPr>
          <w:rFonts w:hint="eastAsia"/>
        </w:rPr>
        <w:t>淳于谦道：“大小姐，实在不好意思，你的事情我真的是无能为力。”</w:t>
      </w:r>
      <w:r>
        <w:t xml:space="preserve"> </w:t>
      </w:r>
    </w:p>
    <w:p w14:paraId="273B44EA" w14:textId="77777777" w:rsidR="008C0F3B" w:rsidRDefault="00FB390A">
      <w:r>
        <w:rPr>
          <w:rFonts w:hint="eastAsia"/>
        </w:rPr>
        <w:t>韩大小姐闻言，立即放手，任淳于心摔了一地。</w:t>
      </w:r>
    </w:p>
    <w:p w14:paraId="27CF8AC5" w14:textId="77777777" w:rsidR="00FB390A" w:rsidRPr="00FB390A" w:rsidRDefault="00FB390A">
      <w:r>
        <w:rPr>
          <w:rFonts w:hint="eastAsia"/>
        </w:rPr>
        <w:t>“不会啦，你怎么会无能为力呢？你可是左丘明三大敌手……”</w:t>
      </w:r>
    </w:p>
    <w:p w14:paraId="600B5F29" w14:textId="77777777" w:rsidR="008C0F3B" w:rsidRPr="00FB390A" w:rsidRDefault="00FB390A">
      <w:r>
        <w:rPr>
          <w:rFonts w:hint="eastAsia"/>
        </w:rPr>
        <w:lastRenderedPageBreak/>
        <w:t>“大小姐……”</w:t>
      </w:r>
    </w:p>
    <w:p w14:paraId="2F4E9F8E" w14:textId="77777777" w:rsidR="008C0F3B" w:rsidRDefault="00FB390A">
      <w:r>
        <w:rPr>
          <w:rFonts w:hint="eastAsia"/>
        </w:rPr>
        <w:t>一听到左丘明三个字，淳于谦条件反射般地有些愤怒，下意识地喝断了她，韩大小姐被他这么一喝，立时就楞住了，显得有些惶恐。</w:t>
      </w:r>
    </w:p>
    <w:p w14:paraId="764BE77E" w14:textId="77777777" w:rsidR="00FB390A" w:rsidRPr="00FB390A" w:rsidRDefault="00FB390A">
      <w:r>
        <w:rPr>
          <w:rFonts w:hint="eastAsia"/>
        </w:rPr>
        <w:t>“不好意思，我失态了，不过你回去吧，这事我真的帮不了你。”</w:t>
      </w:r>
    </w:p>
    <w:p w14:paraId="58FCD5F7" w14:textId="77777777" w:rsidR="008C0F3B" w:rsidRDefault="00FB390A">
      <w:r>
        <w:rPr>
          <w:rFonts w:hint="eastAsia"/>
        </w:rPr>
        <w:t>淳于谦也意识到自己的失态，赶紧道歉，但也同时表明了自己的决心。</w:t>
      </w:r>
    </w:p>
    <w:p w14:paraId="76A9550C" w14:textId="77777777" w:rsidR="00FB390A" w:rsidRDefault="00FB390A">
      <w:r>
        <w:rPr>
          <w:rFonts w:hint="eastAsia"/>
        </w:rPr>
        <w:t>“对不起，打扰了。”</w:t>
      </w:r>
    </w:p>
    <w:p w14:paraId="593091E9" w14:textId="77777777" w:rsidR="00FB390A" w:rsidRDefault="00FB390A">
      <w:r>
        <w:rPr>
          <w:rFonts w:hint="eastAsia"/>
        </w:rPr>
        <w:t>韩大小姐见他这般坚决，料想</w:t>
      </w:r>
      <w:r w:rsidR="00123BBC">
        <w:rPr>
          <w:rFonts w:hint="eastAsia"/>
        </w:rPr>
        <w:t>自己准备的一哭二闹三上吊的大招估计也派不上用场了，转身负气离开。</w:t>
      </w:r>
    </w:p>
    <w:p w14:paraId="375A8EDB" w14:textId="77777777" w:rsidR="007F5473" w:rsidRDefault="007F5473">
      <w:r>
        <w:rPr>
          <w:rFonts w:hint="eastAsia"/>
        </w:rPr>
        <w:t>淳于谦看着她失落的背影，也感觉有些可怜，但自己也是无可奈何，只得叹息。</w:t>
      </w:r>
    </w:p>
    <w:p w14:paraId="28274106" w14:textId="77777777" w:rsidR="007F5473" w:rsidRPr="007F5473" w:rsidRDefault="007F5473">
      <w:r>
        <w:rPr>
          <w:rFonts w:hint="eastAsia"/>
        </w:rPr>
        <w:t>淳于心知道他拒绝的理由，以照韩大小姐的身价，此去决不可能一帆风顺，万一遇到强敌，那淳于谦将会陷入两难的境地，于是也拍拍他以示宽慰，</w:t>
      </w:r>
    </w:p>
    <w:p w14:paraId="04F65861" w14:textId="77777777" w:rsidR="008C0F3B" w:rsidRDefault="00162008">
      <w:r>
        <w:rPr>
          <w:rFonts w:hint="eastAsia"/>
        </w:rPr>
        <w:t>韩大小姐负气走回去，只好找路边的野草撒气，一时不知道用棍子打断多少野草，踢飞多少石头，才回到她的马车旁。</w:t>
      </w:r>
    </w:p>
    <w:p w14:paraId="79A92281" w14:textId="77777777" w:rsidR="003C1EEC" w:rsidRDefault="007F2A34">
      <w:r>
        <w:rPr>
          <w:rFonts w:hint="eastAsia"/>
        </w:rPr>
        <w:t>不久之前，在单身客栈里，楚星河报淳于谦的名号，要求韩大小姐价格翻一翻，她一听是自己从小就认识的淳于谦，当即表示一分钱不加，自己来找淳于谦</w:t>
      </w:r>
      <w:r w:rsidR="00C8217B">
        <w:rPr>
          <w:rFonts w:hint="eastAsia"/>
        </w:rPr>
        <w:t>，想通过自己的交情让他送自己回家，不曾想却碰了一鼻子</w:t>
      </w:r>
      <w:r w:rsidR="000E70B4">
        <w:rPr>
          <w:rFonts w:hint="eastAsia"/>
        </w:rPr>
        <w:t>灰</w:t>
      </w:r>
      <w:r>
        <w:rPr>
          <w:rFonts w:hint="eastAsia"/>
        </w:rPr>
        <w:t>。</w:t>
      </w:r>
    </w:p>
    <w:p w14:paraId="689DA194" w14:textId="77777777" w:rsidR="000E70B4" w:rsidRPr="00162008" w:rsidRDefault="000E70B4" w:rsidP="000E70B4">
      <w:r>
        <w:rPr>
          <w:rFonts w:hint="eastAsia"/>
        </w:rPr>
        <w:t>“嗨，这位有钱的小姐姐，</w:t>
      </w:r>
      <w:r w:rsidR="00F0623E">
        <w:rPr>
          <w:rFonts w:hint="eastAsia"/>
        </w:rPr>
        <w:t>现在愿意加价了吗？</w:t>
      </w:r>
      <w:r>
        <w:rPr>
          <w:rFonts w:hint="eastAsia"/>
        </w:rPr>
        <w:t>”</w:t>
      </w:r>
    </w:p>
    <w:p w14:paraId="024C8835" w14:textId="77777777" w:rsidR="000E70B4" w:rsidRDefault="00F0623E" w:rsidP="000E70B4">
      <w:r>
        <w:rPr>
          <w:rFonts w:hint="eastAsia"/>
        </w:rPr>
        <w:t>楚星河</w:t>
      </w:r>
      <w:r w:rsidR="000E70B4">
        <w:rPr>
          <w:rFonts w:hint="eastAsia"/>
        </w:rPr>
        <w:t>不知从哪冒出来，坐在她系马车的树上，老神在在的朝着她微笑。</w:t>
      </w:r>
    </w:p>
    <w:p w14:paraId="4D11F9C6" w14:textId="77777777" w:rsidR="000E70B4" w:rsidRPr="005E2119" w:rsidRDefault="000E70B4" w:rsidP="000E70B4">
      <w:r>
        <w:rPr>
          <w:rFonts w:hint="eastAsia"/>
        </w:rPr>
        <w:t>看到</w:t>
      </w:r>
      <w:r w:rsidR="005314F1">
        <w:rPr>
          <w:rFonts w:hint="eastAsia"/>
        </w:rPr>
        <w:t>楚星河这表情，韩大小姐第一反应就是这家伙在幸灾乐祸，冷冷地</w:t>
      </w:r>
      <w:r>
        <w:rPr>
          <w:rFonts w:hint="eastAsia"/>
        </w:rPr>
        <w:t>道：“</w:t>
      </w:r>
      <w:r w:rsidR="005314F1">
        <w:rPr>
          <w:rFonts w:hint="eastAsia"/>
        </w:rPr>
        <w:t>我们青梅竹马的交情都说不动他，你又有什么本事？</w:t>
      </w:r>
      <w:r>
        <w:rPr>
          <w:rFonts w:hint="eastAsia"/>
        </w:rPr>
        <w:t>”</w:t>
      </w:r>
    </w:p>
    <w:p w14:paraId="45A7F454" w14:textId="77777777" w:rsidR="000E70B4" w:rsidRPr="003A0197" w:rsidRDefault="00CE3034" w:rsidP="000E70B4">
      <w:r>
        <w:rPr>
          <w:rFonts w:hint="eastAsia"/>
        </w:rPr>
        <w:t>楚星河</w:t>
      </w:r>
      <w:r w:rsidR="002E0336">
        <w:rPr>
          <w:rFonts w:hint="eastAsia"/>
        </w:rPr>
        <w:t>露出阿漂哥一样的无耻嘴脸，</w:t>
      </w:r>
      <w:r>
        <w:rPr>
          <w:rFonts w:hint="eastAsia"/>
        </w:rPr>
        <w:t>说道：</w:t>
      </w:r>
      <w:r w:rsidR="000E70B4">
        <w:rPr>
          <w:rFonts w:hint="eastAsia"/>
        </w:rPr>
        <w:t>“</w:t>
      </w:r>
      <w:r w:rsidR="002E0336">
        <w:rPr>
          <w:rFonts w:hint="eastAsia"/>
        </w:rPr>
        <w:t>青梅未必竹马，这时候只有兄弟才能忽然兄弟。</w:t>
      </w:r>
      <w:r w:rsidR="000E70B4">
        <w:rPr>
          <w:rFonts w:hint="eastAsia"/>
        </w:rPr>
        <w:t>”</w:t>
      </w:r>
    </w:p>
    <w:p w14:paraId="57550B5D" w14:textId="77777777" w:rsidR="000E70B4" w:rsidRPr="003A0197" w:rsidRDefault="002E0336" w:rsidP="000E70B4">
      <w:r>
        <w:rPr>
          <w:rFonts w:hint="eastAsia"/>
        </w:rPr>
        <w:t>韩大小姐左思右想，已经没有其他办法了，总不能回去回千落认怂吧，那不如打死她，遂道：</w:t>
      </w:r>
      <w:r w:rsidR="000E70B4">
        <w:rPr>
          <w:rFonts w:hint="eastAsia"/>
        </w:rPr>
        <w:t>“</w:t>
      </w:r>
      <w:r>
        <w:rPr>
          <w:rFonts w:hint="eastAsia"/>
        </w:rPr>
        <w:t>好了好了，答应你了，你说吧，</w:t>
      </w:r>
      <w:r w:rsidR="000E70B4">
        <w:rPr>
          <w:rFonts w:hint="eastAsia"/>
        </w:rPr>
        <w:t>那接下来要怎么做？”</w:t>
      </w:r>
    </w:p>
    <w:p w14:paraId="74A1C83F" w14:textId="77777777" w:rsidR="000E70B4" w:rsidRPr="00952E06" w:rsidRDefault="00ED677A" w:rsidP="000E70B4">
      <w:r>
        <w:rPr>
          <w:rFonts w:hint="eastAsia"/>
        </w:rPr>
        <w:t>楚星河朝她</w:t>
      </w:r>
      <w:r w:rsidR="000E70B4">
        <w:rPr>
          <w:rFonts w:hint="eastAsia"/>
        </w:rPr>
        <w:t>招了招手，</w:t>
      </w:r>
      <w:r w:rsidR="00E81355">
        <w:rPr>
          <w:rFonts w:hint="eastAsia"/>
        </w:rPr>
        <w:t>韩大小姐凑上前去</w:t>
      </w:r>
      <w:r w:rsidR="000E70B4">
        <w:rPr>
          <w:rFonts w:hint="eastAsia"/>
        </w:rPr>
        <w:t>。</w:t>
      </w:r>
    </w:p>
    <w:p w14:paraId="7D8C1471" w14:textId="77777777" w:rsidR="000E70B4" w:rsidRPr="00952E06" w:rsidRDefault="000E70B4" w:rsidP="000E70B4">
      <w:r>
        <w:rPr>
          <w:rFonts w:hint="eastAsia"/>
        </w:rPr>
        <w:t>“</w:t>
      </w:r>
      <w:r w:rsidR="00E81355">
        <w:rPr>
          <w:rFonts w:hint="eastAsia"/>
        </w:rPr>
        <w:t>我之前和他沟通过了，</w:t>
      </w:r>
      <w:r>
        <w:rPr>
          <w:rFonts w:hint="eastAsia"/>
        </w:rPr>
        <w:t>明天下午呢，我要跟他去孤星阁，从百里山后山那独木桥下过，和你回家的方向是一致的，咱们两个偶遇，他虽然不带你，但路那么大，走同一个方向总不碍着他吧，你先搭我们一阵，然后准备到分路的时候，你来个假摔什么的……”</w:t>
      </w:r>
    </w:p>
    <w:p w14:paraId="01F92120" w14:textId="77777777" w:rsidR="000E70B4" w:rsidRPr="00952E06" w:rsidRDefault="000E70B4" w:rsidP="000E70B4">
      <w:r>
        <w:rPr>
          <w:rFonts w:hint="eastAsia"/>
        </w:rPr>
        <w:t>楚星河看着韩大小姐问道：“假摔会吧？”</w:t>
      </w:r>
    </w:p>
    <w:p w14:paraId="4D7875A8" w14:textId="77777777" w:rsidR="000E70B4" w:rsidRDefault="000E70B4" w:rsidP="000E70B4">
      <w:r>
        <w:rPr>
          <w:rFonts w:hint="eastAsia"/>
        </w:rPr>
        <w:t>“会会。”</w:t>
      </w:r>
    </w:p>
    <w:p w14:paraId="21468E3E" w14:textId="77777777" w:rsidR="000E70B4" w:rsidRDefault="000E70B4" w:rsidP="000E70B4">
      <w:r>
        <w:rPr>
          <w:rFonts w:hint="eastAsia"/>
        </w:rPr>
        <w:t>韩大小姐点点头，论装可怜她自认自己排第二，没有敢排第一。</w:t>
      </w:r>
    </w:p>
    <w:p w14:paraId="2ACBB3B2" w14:textId="77777777" w:rsidR="000E70B4" w:rsidRPr="00952E06" w:rsidRDefault="000E70B4" w:rsidP="000E70B4">
      <w:r>
        <w:rPr>
          <w:rFonts w:hint="eastAsia"/>
        </w:rPr>
        <w:t>“那就没问题了，假摔扭脚装可怜，为了装起来更形象生动，千万不要带人，这样他才没理由抛下你。”</w:t>
      </w:r>
    </w:p>
    <w:p w14:paraId="63B97EF7" w14:textId="77777777" w:rsidR="000E70B4" w:rsidRDefault="00D74150" w:rsidP="000E70B4">
      <w:r>
        <w:rPr>
          <w:rFonts w:hint="eastAsia"/>
        </w:rPr>
        <w:t>韩大小姐还有一点不明白，问道：</w:t>
      </w:r>
      <w:r w:rsidR="000E70B4">
        <w:rPr>
          <w:rFonts w:hint="eastAsia"/>
        </w:rPr>
        <w:t>“为什么是下午走啊，早上走不是更好吗？”</w:t>
      </w:r>
    </w:p>
    <w:p w14:paraId="5E48B89F" w14:textId="77777777" w:rsidR="000E70B4" w:rsidRDefault="00D74150" w:rsidP="000E70B4">
      <w:r>
        <w:rPr>
          <w:rFonts w:hint="eastAsia"/>
        </w:rPr>
        <w:t>楚星河解释道：</w:t>
      </w:r>
      <w:r w:rsidR="000E70B4">
        <w:rPr>
          <w:rFonts w:hint="eastAsia"/>
        </w:rPr>
        <w:t>“根据我的精密计算，下午从这里出发，走到孤星阁与江州岔路的时候，正好天黑，那么君子的他忍心让你孤身上路吗？”</w:t>
      </w:r>
    </w:p>
    <w:p w14:paraId="26DFA55F" w14:textId="77777777" w:rsidR="000E70B4" w:rsidRPr="000C0759" w:rsidRDefault="000E70B4" w:rsidP="000E70B4">
      <w:r>
        <w:rPr>
          <w:rFonts w:hint="eastAsia"/>
        </w:rPr>
        <w:t>韩大小姐对这套作战方案甚为满意，赞道：“嗯，有道理。”</w:t>
      </w:r>
    </w:p>
    <w:p w14:paraId="6CD7FFC8" w14:textId="77777777" w:rsidR="000E70B4" w:rsidRDefault="009C6C00" w:rsidP="000E70B4">
      <w:r>
        <w:rPr>
          <w:rFonts w:hint="eastAsia"/>
        </w:rPr>
        <w:t>楚星河说道：</w:t>
      </w:r>
      <w:r w:rsidR="003F5F0F">
        <w:rPr>
          <w:rFonts w:hint="eastAsia"/>
        </w:rPr>
        <w:t>“价格只翻了一倍，就得了一位左丘明级数的人保护，</w:t>
      </w:r>
      <w:r w:rsidR="000E70B4">
        <w:rPr>
          <w:rFonts w:hint="eastAsia"/>
        </w:rPr>
        <w:t>你这钱花得值吧！”</w:t>
      </w:r>
    </w:p>
    <w:p w14:paraId="357C866E" w14:textId="77777777" w:rsidR="000E70B4" w:rsidRDefault="003F5F0F" w:rsidP="000E70B4">
      <w:r>
        <w:rPr>
          <w:rFonts w:hint="eastAsia"/>
        </w:rPr>
        <w:t>韩大小姐点头说道：</w:t>
      </w:r>
      <w:r w:rsidR="000E70B4">
        <w:rPr>
          <w:rFonts w:hint="eastAsia"/>
        </w:rPr>
        <w:t>“嗯嗯，值。”</w:t>
      </w:r>
    </w:p>
    <w:p w14:paraId="053DFDA9" w14:textId="77777777" w:rsidR="002E0336" w:rsidRDefault="002E0336" w:rsidP="000E70B4"/>
    <w:p w14:paraId="3638EBC0" w14:textId="77777777" w:rsidR="002E0336" w:rsidRDefault="002E0336" w:rsidP="000E70B4"/>
    <w:p w14:paraId="40B8F6CC" w14:textId="77777777" w:rsidR="002E0336" w:rsidRDefault="002E0336" w:rsidP="000E70B4"/>
    <w:p w14:paraId="12E0C5FB" w14:textId="77777777" w:rsidR="002E0336" w:rsidRPr="006B5F4E" w:rsidRDefault="002E0336" w:rsidP="000E70B4"/>
    <w:p w14:paraId="5417E7CD" w14:textId="77777777" w:rsidR="006E1F12" w:rsidRDefault="00BA571A" w:rsidP="00B9573D">
      <w:pPr>
        <w:pStyle w:val="3"/>
      </w:pPr>
      <w:r>
        <w:rPr>
          <w:rFonts w:hint="eastAsia"/>
        </w:rPr>
        <w:lastRenderedPageBreak/>
        <w:t>第八十二</w:t>
      </w:r>
      <w:r w:rsidR="006E1F12">
        <w:rPr>
          <w:rFonts w:hint="eastAsia"/>
        </w:rPr>
        <w:t>章</w:t>
      </w:r>
      <w:r w:rsidR="00D76F2F">
        <w:rPr>
          <w:rFonts w:hint="eastAsia"/>
        </w:rPr>
        <w:t>崖边的死战</w:t>
      </w:r>
    </w:p>
    <w:p w14:paraId="34249776" w14:textId="77777777" w:rsidR="00B9573D" w:rsidRDefault="00C30D85">
      <w:r>
        <w:rPr>
          <w:rFonts w:hint="eastAsia"/>
        </w:rPr>
        <w:t>第二</w:t>
      </w:r>
      <w:r w:rsidR="00AA3DE4">
        <w:rPr>
          <w:rFonts w:hint="eastAsia"/>
        </w:rPr>
        <w:t>天</w:t>
      </w:r>
      <w:r w:rsidR="00EB793C">
        <w:rPr>
          <w:rFonts w:hint="eastAsia"/>
        </w:rPr>
        <w:t>，</w:t>
      </w:r>
      <w:r w:rsidR="00AA3DE4">
        <w:rPr>
          <w:rFonts w:hint="eastAsia"/>
        </w:rPr>
        <w:t>当千落诸人</w:t>
      </w:r>
      <w:r w:rsidR="00EB793C">
        <w:rPr>
          <w:rFonts w:hint="eastAsia"/>
        </w:rPr>
        <w:t>还在为西门纤纤的解药四处奔波的时候，韩大小姐只身离开了百里城。</w:t>
      </w:r>
    </w:p>
    <w:p w14:paraId="7AD36A99" w14:textId="77777777" w:rsidR="00EB793C" w:rsidRPr="00EB793C" w:rsidRDefault="00EB793C">
      <w:r>
        <w:rPr>
          <w:rFonts w:hint="eastAsia"/>
        </w:rPr>
        <w:t>她中午就出发，把马车赶到林子里，等待淳于谦的到来。</w:t>
      </w:r>
    </w:p>
    <w:p w14:paraId="1BAD5C88" w14:textId="77777777" w:rsidR="00B9573D" w:rsidRPr="00EB793C" w:rsidRDefault="00AA3DE4">
      <w:r>
        <w:rPr>
          <w:rFonts w:hint="eastAsia"/>
        </w:rPr>
        <w:t>黄昏的时候，淳于谦与楚星河两人出现了，一路上有说有笑，只是楚星河笑得比较奔放，淳于谦笑得比较含蓄，咧咧嘴就表示笑了。</w:t>
      </w:r>
    </w:p>
    <w:p w14:paraId="64C38513" w14:textId="77777777" w:rsidR="00EB793C" w:rsidRDefault="00A85101">
      <w:r>
        <w:rPr>
          <w:rFonts w:hint="eastAsia"/>
        </w:rPr>
        <w:t>韩大小姐为了不让他发现，先把马车赶到林子深处，等他们过去后，才驾着马车随后赶上。</w:t>
      </w:r>
    </w:p>
    <w:p w14:paraId="3BD52888" w14:textId="77777777" w:rsidR="00A85101" w:rsidRPr="00A85101" w:rsidRDefault="00A85101">
      <w:r>
        <w:rPr>
          <w:rFonts w:hint="eastAsia"/>
        </w:rPr>
        <w:t>淳于谦走到百里山后山</w:t>
      </w:r>
      <w:r w:rsidR="00365F5D">
        <w:rPr>
          <w:rFonts w:hint="eastAsia"/>
        </w:rPr>
        <w:t>下面</w:t>
      </w:r>
      <w:r>
        <w:rPr>
          <w:rFonts w:hint="eastAsia"/>
        </w:rPr>
        <w:t>那条路</w:t>
      </w:r>
      <w:r w:rsidR="00365F5D">
        <w:rPr>
          <w:rFonts w:hint="eastAsia"/>
        </w:rPr>
        <w:t>时</w:t>
      </w:r>
      <w:r>
        <w:rPr>
          <w:rFonts w:hint="eastAsia"/>
        </w:rPr>
        <w:t>，</w:t>
      </w:r>
      <w:r w:rsidR="00365F5D">
        <w:rPr>
          <w:rFonts w:hint="eastAsia"/>
        </w:rPr>
        <w:t>听到马蹄声</w:t>
      </w:r>
      <w:r w:rsidR="00770977">
        <w:rPr>
          <w:rFonts w:hint="eastAsia"/>
        </w:rPr>
        <w:t>响，回头看来，就看到了韩大小姐自驾马车的落魄</w:t>
      </w:r>
      <w:r w:rsidR="00E515B3">
        <w:rPr>
          <w:rFonts w:hint="eastAsia"/>
        </w:rPr>
        <w:t>身影</w:t>
      </w:r>
      <w:r w:rsidR="00770977">
        <w:rPr>
          <w:rFonts w:hint="eastAsia"/>
        </w:rPr>
        <w:t>。</w:t>
      </w:r>
    </w:p>
    <w:p w14:paraId="7B80C231" w14:textId="77777777" w:rsidR="00EB793C" w:rsidRDefault="00382984">
      <w:r>
        <w:rPr>
          <w:rFonts w:hint="eastAsia"/>
        </w:rPr>
        <w:t>“</w:t>
      </w:r>
      <w:r w:rsidR="00206671">
        <w:rPr>
          <w:rFonts w:hint="eastAsia"/>
        </w:rPr>
        <w:t>哟，这么巧啊，小谦。</w:t>
      </w:r>
      <w:r>
        <w:rPr>
          <w:rFonts w:hint="eastAsia"/>
        </w:rPr>
        <w:t>”</w:t>
      </w:r>
    </w:p>
    <w:p w14:paraId="15A6DB5F" w14:textId="77777777" w:rsidR="00EB793C" w:rsidRDefault="00E515B3">
      <w:r>
        <w:rPr>
          <w:rFonts w:hint="eastAsia"/>
        </w:rPr>
        <w:t>韩大小姐果然十足的演技派，把这次的偶遇演绎到了极致</w:t>
      </w:r>
      <w:r w:rsidR="00C876EB">
        <w:rPr>
          <w:rFonts w:hint="eastAsia"/>
        </w:rPr>
        <w:t>，楚星河都想不到她的完成度这么高，心中暗自佩服，不愧是受过高等教育的</w:t>
      </w:r>
      <w:r w:rsidR="00206671">
        <w:rPr>
          <w:rFonts w:hint="eastAsia"/>
        </w:rPr>
        <w:t>。</w:t>
      </w:r>
    </w:p>
    <w:p w14:paraId="3D3A91DF" w14:textId="77777777" w:rsidR="00EB793C" w:rsidRPr="00CB4DF2" w:rsidRDefault="00CB4DF2">
      <w:r>
        <w:rPr>
          <w:rFonts w:hint="eastAsia"/>
        </w:rPr>
        <w:t>淳于谦总感觉怪怪的，好像有哪里不对劲，问道：“你怎么自己驾车？”</w:t>
      </w:r>
    </w:p>
    <w:p w14:paraId="0AFAE0FF" w14:textId="77777777" w:rsidR="00454582" w:rsidRDefault="00454582">
      <w:r>
        <w:rPr>
          <w:rFonts w:hint="eastAsia"/>
        </w:rPr>
        <w:t>“自己的车当然要自己驾！”</w:t>
      </w:r>
    </w:p>
    <w:p w14:paraId="559646F7" w14:textId="77777777" w:rsidR="00EB793C" w:rsidRPr="00A9300A" w:rsidRDefault="00454582">
      <w:r>
        <w:rPr>
          <w:rFonts w:hint="eastAsia"/>
        </w:rPr>
        <w:t>韩大小姐咧嘴笑着，一幅女强人的姿态，一开始不能有装可怜的意思</w:t>
      </w:r>
      <w:r w:rsidR="008240BC">
        <w:rPr>
          <w:rFonts w:hint="eastAsia"/>
        </w:rPr>
        <w:t>，这是昨天说拟定好</w:t>
      </w:r>
      <w:r>
        <w:rPr>
          <w:rFonts w:hint="eastAsia"/>
        </w:rPr>
        <w:t>的。</w:t>
      </w:r>
    </w:p>
    <w:p w14:paraId="012D51A5" w14:textId="77777777" w:rsidR="00EB793C" w:rsidRPr="008240BC" w:rsidRDefault="008240BC">
      <w:r>
        <w:rPr>
          <w:rFonts w:hint="eastAsia"/>
        </w:rPr>
        <w:t>“小谦，你这是要去哪啊？”</w:t>
      </w:r>
    </w:p>
    <w:p w14:paraId="42A1C73C" w14:textId="77777777" w:rsidR="00EB793C" w:rsidRPr="008240BC" w:rsidRDefault="008240BC">
      <w:r>
        <w:rPr>
          <w:rFonts w:hint="eastAsia"/>
        </w:rPr>
        <w:t>淳于谦答道：“嗯，我们要去孤星阁。”</w:t>
      </w:r>
    </w:p>
    <w:p w14:paraId="53652DA7" w14:textId="77777777" w:rsidR="00EB793C" w:rsidRDefault="009B41B9">
      <w:r>
        <w:rPr>
          <w:rFonts w:hint="eastAsia"/>
        </w:rPr>
        <w:t>韩大小姐假装想了想，说道：“哦，好像是在前面岔路的样子，看来我们有一段顺路啊，要不要我带你一程啊？”</w:t>
      </w:r>
    </w:p>
    <w:p w14:paraId="6B953156" w14:textId="77777777" w:rsidR="00EB793C" w:rsidRPr="009B41B9" w:rsidRDefault="009B41B9">
      <w:r>
        <w:rPr>
          <w:rFonts w:hint="eastAsia"/>
        </w:rPr>
        <w:t>“那不就很感谢咯！”</w:t>
      </w:r>
    </w:p>
    <w:p w14:paraId="5592AFFE" w14:textId="77777777" w:rsidR="00EB793C" w:rsidRDefault="009B41B9">
      <w:r>
        <w:rPr>
          <w:rFonts w:hint="eastAsia"/>
        </w:rPr>
        <w:t>淳于谦还没有开口，楚星河便一屁股坐了上去。</w:t>
      </w:r>
    </w:p>
    <w:p w14:paraId="777697EF" w14:textId="77777777" w:rsidR="009B41B9" w:rsidRDefault="009B41B9">
      <w:r>
        <w:rPr>
          <w:rFonts w:hint="eastAsia"/>
        </w:rPr>
        <w:t>“喂，你谁啊？干吗上我的车？”</w:t>
      </w:r>
    </w:p>
    <w:p w14:paraId="1BAFA4E9" w14:textId="77777777" w:rsidR="009B41B9" w:rsidRPr="009B41B9" w:rsidRDefault="00002831">
      <w:r>
        <w:rPr>
          <w:rFonts w:hint="eastAsia"/>
        </w:rPr>
        <w:t>韩大小姐假装不认识他</w:t>
      </w:r>
      <w:r w:rsidR="009B41B9">
        <w:rPr>
          <w:rFonts w:hint="eastAsia"/>
        </w:rPr>
        <w:t>，</w:t>
      </w:r>
      <w:r>
        <w:rPr>
          <w:rFonts w:hint="eastAsia"/>
        </w:rPr>
        <w:t>十分恼火，</w:t>
      </w:r>
      <w:r w:rsidR="009B41B9">
        <w:rPr>
          <w:rFonts w:hint="eastAsia"/>
        </w:rPr>
        <w:t>动手去推他。</w:t>
      </w:r>
    </w:p>
    <w:p w14:paraId="3C564680" w14:textId="77777777" w:rsidR="00EB793C" w:rsidRPr="009B41B9" w:rsidRDefault="009B41B9">
      <w:r>
        <w:rPr>
          <w:rFonts w:hint="eastAsia"/>
        </w:rPr>
        <w:t>“正所谓朋友的朋友，就是朋友，我看你跟小谦关系那么好，作为他的兄弟，坐一下你马车怎么了？”</w:t>
      </w:r>
    </w:p>
    <w:p w14:paraId="54DB7DC2" w14:textId="77777777" w:rsidR="009B41B9" w:rsidRDefault="009B41B9" w:rsidP="009B41B9">
      <w:r>
        <w:rPr>
          <w:rFonts w:hint="eastAsia"/>
        </w:rPr>
        <w:t>楚星河发挥自己不要脸的潜力，死活不下车，韩大小姐推了一会表示推不动，然后把缰绳交到他手里。</w:t>
      </w:r>
    </w:p>
    <w:p w14:paraId="03744C7A" w14:textId="77777777" w:rsidR="009B41B9" w:rsidRPr="009B41B9" w:rsidRDefault="009B41B9" w:rsidP="009B41B9">
      <w:r>
        <w:rPr>
          <w:rFonts w:hint="eastAsia"/>
        </w:rPr>
        <w:t>“要坐车，你就来赶</w:t>
      </w:r>
      <w:r w:rsidR="000B4130">
        <w:rPr>
          <w:rFonts w:hint="eastAsia"/>
        </w:rPr>
        <w:t>车</w:t>
      </w:r>
      <w:r>
        <w:rPr>
          <w:rFonts w:hint="eastAsia"/>
        </w:rPr>
        <w:t>。”</w:t>
      </w:r>
    </w:p>
    <w:p w14:paraId="1FA6A55C" w14:textId="77777777" w:rsidR="00EB793C" w:rsidRPr="009B41B9" w:rsidRDefault="000B4130">
      <w:r>
        <w:rPr>
          <w:rFonts w:hint="eastAsia"/>
        </w:rPr>
        <w:t>楚星河接过缰绳，保证道：“没问题，赶车这种小事，我来就行了，你到车里休息去。”</w:t>
      </w:r>
    </w:p>
    <w:p w14:paraId="5722875F" w14:textId="77777777" w:rsidR="00EB793C" w:rsidRDefault="000B4130">
      <w:r>
        <w:rPr>
          <w:rFonts w:hint="eastAsia"/>
        </w:rPr>
        <w:t>韩大小姐顺势钻进车里，从车帘处偷偷观察淳于谦。</w:t>
      </w:r>
    </w:p>
    <w:p w14:paraId="62B03641" w14:textId="77777777" w:rsidR="000B4130" w:rsidRDefault="00394E80">
      <w:r>
        <w:rPr>
          <w:rFonts w:hint="eastAsia"/>
        </w:rPr>
        <w:t>楚星河把车赶到淳于谦身旁，拍拍他说道：</w:t>
      </w:r>
      <w:r w:rsidR="000B4130">
        <w:rPr>
          <w:rFonts w:hint="eastAsia"/>
        </w:rPr>
        <w:t>“</w:t>
      </w:r>
      <w:r>
        <w:rPr>
          <w:rFonts w:hint="eastAsia"/>
        </w:rPr>
        <w:t>兄弟，上来吧，有车干嘛不做？</w:t>
      </w:r>
      <w:r w:rsidR="00707F5C">
        <w:rPr>
          <w:rFonts w:hint="eastAsia"/>
        </w:rPr>
        <w:t>顺一段路多舒服啊！</w:t>
      </w:r>
      <w:r w:rsidR="000B4130">
        <w:rPr>
          <w:rFonts w:hint="eastAsia"/>
        </w:rPr>
        <w:t>”</w:t>
      </w:r>
    </w:p>
    <w:p w14:paraId="1D1E474A" w14:textId="77777777" w:rsidR="009132CA" w:rsidRPr="000B4130" w:rsidRDefault="009132CA">
      <w:r>
        <w:rPr>
          <w:rFonts w:hint="eastAsia"/>
        </w:rPr>
        <w:t>“那就麻烦大小姐了。”</w:t>
      </w:r>
    </w:p>
    <w:p w14:paraId="2DA19609" w14:textId="77777777" w:rsidR="00EB793C" w:rsidRPr="009658AB" w:rsidRDefault="00A1333E">
      <w:r>
        <w:rPr>
          <w:rFonts w:hint="eastAsia"/>
        </w:rPr>
        <w:t>淳于谦一看</w:t>
      </w:r>
      <w:r w:rsidR="00B25202">
        <w:rPr>
          <w:rFonts w:hint="eastAsia"/>
        </w:rPr>
        <w:t>这架式还能咋滴，楚星河都坐上去了，再把人家拉下来，那多不好意思，况且人家韩大小姐也没要求上了车就得送她回家。</w:t>
      </w:r>
    </w:p>
    <w:p w14:paraId="2B059AEE" w14:textId="77777777" w:rsidR="00EB793C" w:rsidRDefault="00002831">
      <w:r>
        <w:rPr>
          <w:rFonts w:hint="eastAsia"/>
        </w:rPr>
        <w:t>韩大小姐在车内乐开了花，心想我看你一会好意思不送不？</w:t>
      </w:r>
      <w:r w:rsidR="00014571">
        <w:rPr>
          <w:rFonts w:hint="eastAsia"/>
        </w:rPr>
        <w:t>她假装客气了一番，然后相互寒暄客套，比如一会在哪下车啊，你是孤星阁是不是去提亲啊什么的。</w:t>
      </w:r>
    </w:p>
    <w:p w14:paraId="11157721" w14:textId="77777777" w:rsidR="001C0624" w:rsidRDefault="001C0624">
      <w:r>
        <w:rPr>
          <w:rFonts w:hint="eastAsia"/>
        </w:rPr>
        <w:t>楚星河驾着马车走了一会，来到了百里山下连接对面的索桥那里，此处名唤凌云渡。</w:t>
      </w:r>
    </w:p>
    <w:p w14:paraId="7F87D838" w14:textId="77777777" w:rsidR="001636BE" w:rsidRDefault="001636BE">
      <w:r>
        <w:rPr>
          <w:rFonts w:hint="eastAsia"/>
        </w:rPr>
        <w:t>这一端竖着两根铁柱，铁柱连着两根巨大的</w:t>
      </w:r>
      <w:r w:rsidR="001C0624">
        <w:rPr>
          <w:rFonts w:hint="eastAsia"/>
        </w:rPr>
        <w:t>铁索</w:t>
      </w:r>
      <w:r>
        <w:rPr>
          <w:rFonts w:hint="eastAsia"/>
        </w:rPr>
        <w:t>，为了减轻铁柱的负担，铁索末端还挂着七八条小的铁链，铁链地另一端则绑在附近的树上。</w:t>
      </w:r>
    </w:p>
    <w:p w14:paraId="197ED521" w14:textId="77777777" w:rsidR="001C0624" w:rsidRPr="001C0624" w:rsidRDefault="001636BE">
      <w:r>
        <w:rPr>
          <w:rFonts w:hint="eastAsia"/>
        </w:rPr>
        <w:t>铁索</w:t>
      </w:r>
      <w:r w:rsidR="001C0624">
        <w:rPr>
          <w:rFonts w:hint="eastAsia"/>
        </w:rPr>
        <w:t>吊着下面的木板，木板是很厚的桉树铺成，为了防止人从桥上跌下，铁索的木板之间由铁丝网围着。</w:t>
      </w:r>
    </w:p>
    <w:p w14:paraId="31C32556" w14:textId="77777777" w:rsidR="00014571" w:rsidRPr="00014571" w:rsidRDefault="001C0624">
      <w:r>
        <w:rPr>
          <w:rFonts w:hint="eastAsia"/>
        </w:rPr>
        <w:t>铁索桥之下是百里溪下流的瀑布，水雾茫茫看不清下面，给人一种深不可测的感觉。</w:t>
      </w:r>
    </w:p>
    <w:p w14:paraId="267C1F9F" w14:textId="77777777" w:rsidR="00EB793C" w:rsidRPr="001C0624" w:rsidRDefault="001636BE">
      <w:r>
        <w:rPr>
          <w:rFonts w:hint="eastAsia"/>
        </w:rPr>
        <w:lastRenderedPageBreak/>
        <w:t>两匹马看到这样子，不由自主地停了下来，吁着气，看样子也是感觉到危险，不敢上前。</w:t>
      </w:r>
    </w:p>
    <w:p w14:paraId="02D5E644" w14:textId="77777777" w:rsidR="00EB793C" w:rsidRDefault="00F72AF0">
      <w:r>
        <w:rPr>
          <w:rFonts w:hint="eastAsia"/>
        </w:rPr>
        <w:t>楚星河站下车，想看看这车的宽度能不能过得去，</w:t>
      </w:r>
      <w:r w:rsidR="00FF7413">
        <w:rPr>
          <w:rFonts w:hint="eastAsia"/>
        </w:rPr>
        <w:t>于是折了根树枝，丈量了下车宽和桥宽。</w:t>
      </w:r>
    </w:p>
    <w:p w14:paraId="62EF6776" w14:textId="77777777" w:rsidR="00FF7413" w:rsidRPr="00FF7413" w:rsidRDefault="00FF7413">
      <w:r>
        <w:rPr>
          <w:rFonts w:hint="eastAsia"/>
        </w:rPr>
        <w:t>“应该能过得去</w:t>
      </w:r>
      <w:r w:rsidR="00B55E35">
        <w:rPr>
          <w:rFonts w:hint="eastAsia"/>
        </w:rPr>
        <w:t>，但韩大小姐最好下来走路，以免被掀翻下去</w:t>
      </w:r>
      <w:r>
        <w:rPr>
          <w:rFonts w:hint="eastAsia"/>
        </w:rPr>
        <w:t>。”</w:t>
      </w:r>
    </w:p>
    <w:p w14:paraId="156112E2" w14:textId="77777777" w:rsidR="00AB4544" w:rsidRDefault="00AB4544">
      <w:r>
        <w:rPr>
          <w:rFonts w:hint="eastAsia"/>
        </w:rPr>
        <w:t>韩大小姐跳下车一看，差点没吓晕过去。</w:t>
      </w:r>
    </w:p>
    <w:p w14:paraId="481E19A1" w14:textId="77777777" w:rsidR="00EB793C" w:rsidRDefault="00AB4544">
      <w:r>
        <w:rPr>
          <w:rFonts w:hint="eastAsia"/>
        </w:rPr>
        <w:t>“妈耶</w:t>
      </w:r>
      <w:r w:rsidR="007C25F0">
        <w:rPr>
          <w:rFonts w:hint="eastAsia"/>
        </w:rPr>
        <w:t>，</w:t>
      </w:r>
      <w:r>
        <w:rPr>
          <w:rFonts w:hint="eastAsia"/>
        </w:rPr>
        <w:t>这么高啊</w:t>
      </w:r>
      <w:r w:rsidR="00D71AEA">
        <w:rPr>
          <w:rFonts w:hint="eastAsia"/>
        </w:rPr>
        <w:t>……</w:t>
      </w:r>
      <w:r w:rsidR="00A450EB">
        <w:rPr>
          <w:rFonts w:hint="eastAsia"/>
        </w:rPr>
        <w:t>咦</w:t>
      </w:r>
      <w:r w:rsidR="00D71AEA">
        <w:rPr>
          <w:rFonts w:hint="eastAsia"/>
        </w:rPr>
        <w:t>，</w:t>
      </w:r>
      <w:r w:rsidR="00A450EB">
        <w:rPr>
          <w:rFonts w:hint="eastAsia"/>
        </w:rPr>
        <w:t>那边好像有个人走过来了</w:t>
      </w:r>
      <w:r>
        <w:rPr>
          <w:rFonts w:hint="eastAsia"/>
        </w:rPr>
        <w:t>！”</w:t>
      </w:r>
    </w:p>
    <w:p w14:paraId="45CA11CD" w14:textId="77777777" w:rsidR="00147A5F" w:rsidRDefault="00147A5F">
      <w:r>
        <w:rPr>
          <w:rFonts w:hint="eastAsia"/>
        </w:rPr>
        <w:t>楚星河朝桥那边看去，茫茫水气中，有个少年剑客走了过来。</w:t>
      </w:r>
    </w:p>
    <w:p w14:paraId="7419B6EB" w14:textId="77777777" w:rsidR="00AB4544" w:rsidRPr="00D71AEA" w:rsidRDefault="00215A4E">
      <w:r>
        <w:rPr>
          <w:rFonts w:hint="eastAsia"/>
        </w:rPr>
        <w:t>“看来是有人要来收过桥费了</w:t>
      </w:r>
      <w:r w:rsidR="00AF2251">
        <w:rPr>
          <w:rFonts w:hint="eastAsia"/>
        </w:rPr>
        <w:t>，大小姐退一边去。</w:t>
      </w:r>
      <w:r>
        <w:rPr>
          <w:rFonts w:hint="eastAsia"/>
        </w:rPr>
        <w:t>”</w:t>
      </w:r>
    </w:p>
    <w:p w14:paraId="198B4039" w14:textId="77777777" w:rsidR="00AB4544" w:rsidRDefault="009E20F9">
      <w:r>
        <w:rPr>
          <w:rFonts w:hint="eastAsia"/>
        </w:rPr>
        <w:t>韩大小姐闻言后退，淳于谦也拉着马车后退几步，楚星河站在桥附近，摸着刀作好了应敌的准备。</w:t>
      </w:r>
    </w:p>
    <w:p w14:paraId="0E2B7F16" w14:textId="77777777" w:rsidR="00AB4544" w:rsidRDefault="005B0A50">
      <w:r>
        <w:rPr>
          <w:rFonts w:hint="eastAsia"/>
        </w:rPr>
        <w:t>“嘿，小哥，你谁啊？”</w:t>
      </w:r>
    </w:p>
    <w:p w14:paraId="35B72132" w14:textId="77777777" w:rsidR="00AB4544" w:rsidRDefault="00E10EBA">
      <w:r>
        <w:rPr>
          <w:rFonts w:hint="eastAsia"/>
        </w:rPr>
        <w:t>那少年从桥上走到崖边，却没有理会楚星河，而是走到淳于谦前面。</w:t>
      </w:r>
    </w:p>
    <w:p w14:paraId="4D814977" w14:textId="77777777" w:rsidR="00E10EBA" w:rsidRPr="00E10EBA" w:rsidRDefault="00E10EBA">
      <w:r>
        <w:rPr>
          <w:rFonts w:hint="eastAsia"/>
        </w:rPr>
        <w:t>“在下一剑倾城，</w:t>
      </w:r>
      <w:r w:rsidR="0093714A">
        <w:rPr>
          <w:rFonts w:hint="eastAsia"/>
        </w:rPr>
        <w:t>以剑挑战左丘明三大敌手淳于谦。</w:t>
      </w:r>
      <w:r>
        <w:rPr>
          <w:rFonts w:hint="eastAsia"/>
        </w:rPr>
        <w:t>”</w:t>
      </w:r>
    </w:p>
    <w:p w14:paraId="73EC2CF3" w14:textId="77777777" w:rsidR="00AB4544" w:rsidRDefault="00D17D5B">
      <w:r>
        <w:rPr>
          <w:rFonts w:hint="eastAsia"/>
        </w:rPr>
        <w:t>淳于谦看着他没有什么表示，</w:t>
      </w:r>
      <w:r w:rsidR="00A74348">
        <w:rPr>
          <w:rFonts w:hint="eastAsia"/>
        </w:rPr>
        <w:t>被无视了的楚星河绕了过来，说道：“一剑倾城哦，</w:t>
      </w:r>
      <w:r w:rsidR="00462AB5">
        <w:rPr>
          <w:rFonts w:hint="eastAsia"/>
        </w:rPr>
        <w:t>你家长没教会你先来后到吗？想打架找我啊，我来陪你</w:t>
      </w:r>
      <w:r w:rsidR="00A74348">
        <w:rPr>
          <w:rFonts w:hint="eastAsia"/>
        </w:rPr>
        <w:t>。”</w:t>
      </w:r>
    </w:p>
    <w:p w14:paraId="4685547F" w14:textId="77777777" w:rsidR="00AB4544" w:rsidRDefault="00560F34">
      <w:r>
        <w:rPr>
          <w:rFonts w:hint="eastAsia"/>
        </w:rPr>
        <w:t>一剑倾城完全不将他放在眼内，说道：</w:t>
      </w:r>
      <w:r w:rsidR="006B4F52">
        <w:rPr>
          <w:rFonts w:hint="eastAsia"/>
        </w:rPr>
        <w:t>“你算什么东西，我凭什么跟你打？”</w:t>
      </w:r>
    </w:p>
    <w:p w14:paraId="04076D79" w14:textId="77777777" w:rsidR="00AB4544" w:rsidRPr="006B4F52" w:rsidRDefault="006B4F52">
      <w:r>
        <w:rPr>
          <w:rFonts w:hint="eastAsia"/>
        </w:rPr>
        <w:t>楚星河倒也不生气，笑道：“那你又算个什么东西，我兄弟为什么要跟你打？”</w:t>
      </w:r>
    </w:p>
    <w:p w14:paraId="2BFF6C90" w14:textId="77777777" w:rsidR="00AB4544" w:rsidRPr="00DF49FD" w:rsidRDefault="00DF49FD">
      <w:r>
        <w:rPr>
          <w:rFonts w:hint="eastAsia"/>
        </w:rPr>
        <w:t>“我打败了七脉守护者西门缜。”</w:t>
      </w:r>
    </w:p>
    <w:p w14:paraId="00F48D3C" w14:textId="77777777" w:rsidR="00AB4544" w:rsidRDefault="00900EBF">
      <w:r>
        <w:rPr>
          <w:rFonts w:hint="eastAsia"/>
        </w:rPr>
        <w:t>“年轻人，小时候没好好读书吧，打死和打败是一回事吗？”</w:t>
      </w:r>
    </w:p>
    <w:p w14:paraId="40DADDC3" w14:textId="77777777" w:rsidR="00AB4544" w:rsidRPr="00AA5D3A" w:rsidRDefault="00AA5D3A">
      <w:r>
        <w:rPr>
          <w:rFonts w:hint="eastAsia"/>
        </w:rPr>
        <w:t>“不打败怎么打死？”</w:t>
      </w:r>
    </w:p>
    <w:p w14:paraId="277A46B4" w14:textId="77777777" w:rsidR="00AB4544" w:rsidRDefault="00933841">
      <w:r>
        <w:rPr>
          <w:rFonts w:hint="eastAsia"/>
        </w:rPr>
        <w:t>“</w:t>
      </w:r>
      <w:r w:rsidR="002A2AE2">
        <w:rPr>
          <w:rFonts w:hint="eastAsia"/>
        </w:rPr>
        <w:t>打败那是凭本事，打死就说不定咯，下毒暗杀偷袭，每一样都可以打死，</w:t>
      </w:r>
      <w:r w:rsidR="00CA589A">
        <w:rPr>
          <w:rFonts w:hint="eastAsia"/>
        </w:rPr>
        <w:t>听说</w:t>
      </w:r>
      <w:r w:rsidR="002A2AE2">
        <w:rPr>
          <w:rFonts w:hint="eastAsia"/>
        </w:rPr>
        <w:t>你跟人家西门缜的女儿打了半天都没打出个所以然来，所以我怀疑你暗杀西门缜的嫌疑有点大哦。</w:t>
      </w:r>
      <w:r>
        <w:rPr>
          <w:rFonts w:hint="eastAsia"/>
        </w:rPr>
        <w:t>”</w:t>
      </w:r>
    </w:p>
    <w:p w14:paraId="18F72390" w14:textId="77777777" w:rsidR="00AB4544" w:rsidRDefault="000A4166">
      <w:r>
        <w:rPr>
          <w:rFonts w:hint="eastAsia"/>
        </w:rPr>
        <w:t>“等我证明了我有打败左丘明三大敌手的实力，你就不会这么想了。”</w:t>
      </w:r>
    </w:p>
    <w:p w14:paraId="5C1BF951" w14:textId="77777777" w:rsidR="00EB793C" w:rsidRDefault="000A4166">
      <w:r>
        <w:rPr>
          <w:rFonts w:hint="eastAsia"/>
        </w:rPr>
        <w:t>楚星河</w:t>
      </w:r>
      <w:r w:rsidR="00DE3D6D">
        <w:rPr>
          <w:rFonts w:hint="eastAsia"/>
        </w:rPr>
        <w:t>横刀拦在前面，说道：</w:t>
      </w:r>
      <w:r>
        <w:rPr>
          <w:rFonts w:hint="eastAsia"/>
        </w:rPr>
        <w:t>“小朋</w:t>
      </w:r>
      <w:r w:rsidR="00314E83">
        <w:rPr>
          <w:rFonts w:hint="eastAsia"/>
        </w:rPr>
        <w:t>友，老实告诉你，我就是给我兄弟挡招的，要想挑战他，先过我这关吧，要是连我都打不过，你直接滚回家吃屎吧！</w:t>
      </w:r>
      <w:r>
        <w:rPr>
          <w:rFonts w:hint="eastAsia"/>
        </w:rPr>
        <w:t>”</w:t>
      </w:r>
    </w:p>
    <w:p w14:paraId="3838867F" w14:textId="77777777" w:rsidR="00EB793C" w:rsidRDefault="00314E83">
      <w:r>
        <w:rPr>
          <w:rFonts w:hint="eastAsia"/>
        </w:rPr>
        <w:t>楚星河见惯了这些挑战者，他知道要对付这些年少轻狂的二五仔，就是要先把他激怒。</w:t>
      </w:r>
    </w:p>
    <w:p w14:paraId="6B8C8974" w14:textId="77777777" w:rsidR="00314E83" w:rsidRPr="00314E83" w:rsidRDefault="00314E83">
      <w:r>
        <w:rPr>
          <w:rFonts w:hint="eastAsia"/>
        </w:rPr>
        <w:t>“哟吼，要打起来了。”</w:t>
      </w:r>
    </w:p>
    <w:p w14:paraId="098226BF" w14:textId="77777777" w:rsidR="00EB793C" w:rsidRDefault="00174974">
      <w:r>
        <w:rPr>
          <w:rFonts w:hint="eastAsia"/>
        </w:rPr>
        <w:t>就在双方剑拔弩张的时候，</w:t>
      </w:r>
      <w:r w:rsidR="009177DC">
        <w:rPr>
          <w:rFonts w:hint="eastAsia"/>
        </w:rPr>
        <w:t>上空突然传来应江湖的幸灾乐祸的声音，诸人抬眼看去，惊见不可置信的一幕。</w:t>
      </w:r>
    </w:p>
    <w:p w14:paraId="61152DC0" w14:textId="77777777" w:rsidR="003D618B" w:rsidRDefault="00D07A59">
      <w:r>
        <w:rPr>
          <w:rFonts w:hint="eastAsia"/>
        </w:rPr>
        <w:t>一个夹克虫状的铁车，竟然从他们头上缓缓滑了下来，</w:t>
      </w:r>
      <w:r w:rsidR="00DE3D6D">
        <w:rPr>
          <w:rFonts w:hint="eastAsia"/>
        </w:rPr>
        <w:t>车上装着的正是应江湖与西风千里</w:t>
      </w:r>
      <w:r w:rsidR="003D618B">
        <w:rPr>
          <w:rFonts w:hint="eastAsia"/>
        </w:rPr>
        <w:t>，楚星河并不认识这几个强盗，所以更好奇他们是怎么下来的。</w:t>
      </w:r>
    </w:p>
    <w:p w14:paraId="0488F9B8" w14:textId="77777777" w:rsidR="00D07A59" w:rsidRPr="00174974" w:rsidRDefault="003D618B">
      <w:r>
        <w:rPr>
          <w:rFonts w:hint="eastAsia"/>
        </w:rPr>
        <w:t>淳于谦眼尖，看到两根长绳系在旁边一根大树的两边，铁皮车顶上有两个制动轴承，看样子应该是用来制动的。</w:t>
      </w:r>
    </w:p>
    <w:p w14:paraId="15E0A897" w14:textId="77777777" w:rsidR="00EB793C" w:rsidRDefault="00DD0B99">
      <w:r>
        <w:rPr>
          <w:rFonts w:hint="eastAsia"/>
        </w:rPr>
        <w:t>应江湖这突发其想虽然想法不错，但显得没</w:t>
      </w:r>
      <w:r w:rsidR="0062200A">
        <w:rPr>
          <w:rFonts w:hint="eastAsia"/>
        </w:rPr>
        <w:t>有经过精密设计，制动轴承有些失灵，夹克虫</w:t>
      </w:r>
      <w:r w:rsidR="00DE3D6D">
        <w:rPr>
          <w:rFonts w:hint="eastAsia"/>
        </w:rPr>
        <w:t>一头撞在了树上，把两人</w:t>
      </w:r>
      <w:r>
        <w:rPr>
          <w:rFonts w:hint="eastAsia"/>
        </w:rPr>
        <w:t>撞的七晕八素的。</w:t>
      </w:r>
    </w:p>
    <w:p w14:paraId="66B06ACA" w14:textId="77777777" w:rsidR="00DD0B99" w:rsidRPr="00DD0B99" w:rsidRDefault="00DD0B99">
      <w:r>
        <w:rPr>
          <w:rFonts w:hint="eastAsia"/>
        </w:rPr>
        <w:t>本来很拉风的一次出场，经过这一点小小的意外，显得有些狼狈，应江湖除了暗骂金锋老四技术不精外，还决定找回自己的面子。</w:t>
      </w:r>
    </w:p>
    <w:p w14:paraId="18FDC198" w14:textId="77777777" w:rsidR="00B9573D" w:rsidRPr="00DD0B99" w:rsidRDefault="00DE3D6D">
      <w:r>
        <w:rPr>
          <w:rFonts w:hint="eastAsia"/>
        </w:rPr>
        <w:t>应江湖走到场间，瞟了众人一眼，说道：</w:t>
      </w:r>
      <w:r w:rsidR="00CE6E1B">
        <w:rPr>
          <w:rFonts w:hint="eastAsia"/>
        </w:rPr>
        <w:t>“</w:t>
      </w:r>
      <w:r>
        <w:rPr>
          <w:rFonts w:hint="eastAsia"/>
        </w:rPr>
        <w:t>我是山贼王</w:t>
      </w:r>
      <w:r w:rsidR="00D17E15">
        <w:rPr>
          <w:rFonts w:hint="eastAsia"/>
        </w:rPr>
        <w:t>应江湖，</w:t>
      </w:r>
      <w:r w:rsidR="00247B6A">
        <w:rPr>
          <w:rFonts w:hint="eastAsia"/>
        </w:rPr>
        <w:t>为了符合观众的期待，其他就不介绍了，直接打吧！</w:t>
      </w:r>
      <w:r w:rsidR="00CE6E1B">
        <w:rPr>
          <w:rFonts w:hint="eastAsia"/>
        </w:rPr>
        <w:t>”</w:t>
      </w:r>
    </w:p>
    <w:p w14:paraId="59F8A182" w14:textId="77777777" w:rsidR="00AD2420" w:rsidRPr="00AD2420" w:rsidRDefault="00DE3D6D" w:rsidP="00DE3D6D">
      <w:r>
        <w:rPr>
          <w:rFonts w:hint="eastAsia"/>
        </w:rPr>
        <w:t>西风千里</w:t>
      </w:r>
      <w:r w:rsidR="000E0DED">
        <w:rPr>
          <w:rFonts w:hint="eastAsia"/>
        </w:rPr>
        <w:t>却是</w:t>
      </w:r>
      <w:r>
        <w:rPr>
          <w:rFonts w:hint="eastAsia"/>
        </w:rPr>
        <w:t>站着不动，</w:t>
      </w:r>
      <w:r w:rsidR="000E0DED">
        <w:rPr>
          <w:rFonts w:hint="eastAsia"/>
        </w:rPr>
        <w:t>看着对面四人，心想是要打一剑倾城，还是要打淳于谦三人，于是</w:t>
      </w:r>
      <w:r>
        <w:rPr>
          <w:rFonts w:hint="eastAsia"/>
        </w:rPr>
        <w:t>问道：“打谁啊？”</w:t>
      </w:r>
    </w:p>
    <w:p w14:paraId="3258E865" w14:textId="77777777" w:rsidR="008012BD" w:rsidRPr="00247B6A" w:rsidRDefault="000E0DED">
      <w:r>
        <w:rPr>
          <w:rFonts w:hint="eastAsia"/>
        </w:rPr>
        <w:t>应江湖想了想，对面只说道：</w:t>
      </w:r>
      <w:r w:rsidR="00AD2420">
        <w:rPr>
          <w:rFonts w:hint="eastAsia"/>
        </w:rPr>
        <w:t>“</w:t>
      </w:r>
      <w:r w:rsidR="007A57E0">
        <w:rPr>
          <w:rFonts w:hint="eastAsia"/>
        </w:rPr>
        <w:t>要是你有不打女人的道德包袱</w:t>
      </w:r>
      <w:r w:rsidR="00AD2420">
        <w:rPr>
          <w:rFonts w:hint="eastAsia"/>
        </w:rPr>
        <w:t>，那就打那个碍事的赏金游侠。”</w:t>
      </w:r>
    </w:p>
    <w:p w14:paraId="17D84150" w14:textId="77777777" w:rsidR="00B86D65" w:rsidRDefault="00EC460A">
      <w:r>
        <w:rPr>
          <w:rFonts w:hint="eastAsia"/>
        </w:rPr>
        <w:t>西风千里</w:t>
      </w:r>
      <w:r w:rsidR="00AD2420">
        <w:rPr>
          <w:rFonts w:hint="eastAsia"/>
        </w:rPr>
        <w:t>闻言，</w:t>
      </w:r>
      <w:r>
        <w:rPr>
          <w:rFonts w:hint="eastAsia"/>
        </w:rPr>
        <w:t>拔剑</w:t>
      </w:r>
      <w:r w:rsidR="00AD2420">
        <w:rPr>
          <w:rFonts w:hint="eastAsia"/>
        </w:rPr>
        <w:t>朝王百里冲了过去，</w:t>
      </w:r>
      <w:r>
        <w:rPr>
          <w:rFonts w:hint="eastAsia"/>
        </w:rPr>
        <w:t>不由分说，便是一阵猛攻</w:t>
      </w:r>
      <w:r w:rsidR="00AD2420">
        <w:rPr>
          <w:rFonts w:hint="eastAsia"/>
        </w:rPr>
        <w:t>。</w:t>
      </w:r>
    </w:p>
    <w:p w14:paraId="5E4E4CA3" w14:textId="77777777" w:rsidR="00B86D65" w:rsidRDefault="00EC460A">
      <w:r>
        <w:rPr>
          <w:rFonts w:hint="eastAsia"/>
        </w:rPr>
        <w:t>应江湖对一剑倾城说道：</w:t>
      </w:r>
      <w:r w:rsidR="009D4D77">
        <w:rPr>
          <w:rFonts w:hint="eastAsia"/>
        </w:rPr>
        <w:t>“一剑仔，这个局做给你了，</w:t>
      </w:r>
      <w:r w:rsidR="007B33C8">
        <w:rPr>
          <w:rFonts w:hint="eastAsia"/>
        </w:rPr>
        <w:t>你就别废话了，赶紧打吧</w:t>
      </w:r>
      <w:r w:rsidR="009D4D77">
        <w:rPr>
          <w:rFonts w:hint="eastAsia"/>
        </w:rPr>
        <w:t>！”</w:t>
      </w:r>
    </w:p>
    <w:p w14:paraId="7CDEFA5A" w14:textId="77777777" w:rsidR="009D4D77" w:rsidRPr="00FE6ED4" w:rsidRDefault="00B21607">
      <w:r>
        <w:rPr>
          <w:rFonts w:hint="eastAsia"/>
        </w:rPr>
        <w:t>一剑倾城虽不明白对方用意，但碍事的楚星河已经被牵制住，自己要趁此时机挑战淳于谦了，</w:t>
      </w:r>
      <w:r>
        <w:rPr>
          <w:rFonts w:hint="eastAsia"/>
        </w:rPr>
        <w:lastRenderedPageBreak/>
        <w:t>他上前走了一步，拔出剑来，说道：</w:t>
      </w:r>
      <w:r w:rsidR="00FE6ED4">
        <w:rPr>
          <w:rFonts w:hint="eastAsia"/>
        </w:rPr>
        <w:t>“一剑倾城，第七十场剑斗，请赐教了。”</w:t>
      </w:r>
    </w:p>
    <w:p w14:paraId="1137598A" w14:textId="77777777" w:rsidR="00B86D65" w:rsidRDefault="00EF2C46">
      <w:r>
        <w:rPr>
          <w:rFonts w:hint="eastAsia"/>
        </w:rPr>
        <w:t>一剑倾城提剑便攻，逼战淳于谦。</w:t>
      </w:r>
    </w:p>
    <w:p w14:paraId="1372CCF1" w14:textId="77777777" w:rsidR="00B86D65" w:rsidRDefault="007B58A1">
      <w:r>
        <w:rPr>
          <w:rFonts w:hint="eastAsia"/>
        </w:rPr>
        <w:t>无心于战的淳于谦，以守为主，手中兵器挥划腾挪间，旨在退敌，无意强攻。</w:t>
      </w:r>
    </w:p>
    <w:p w14:paraId="362CE9CE" w14:textId="77777777" w:rsidR="007B58A1" w:rsidRDefault="007B58A1">
      <w:r>
        <w:rPr>
          <w:rFonts w:hint="eastAsia"/>
        </w:rPr>
        <w:t>一剑倾城见状更怒，剑式更奇更快，招招皆欲致其于死地</w:t>
      </w:r>
      <w:r w:rsidR="00441F4D">
        <w:rPr>
          <w:rFonts w:hint="eastAsia"/>
        </w:rPr>
        <w:t>，淳于谦顿陷</w:t>
      </w:r>
      <w:r w:rsidR="00AC6512">
        <w:rPr>
          <w:rFonts w:hint="eastAsia"/>
        </w:rPr>
        <w:t>危境</w:t>
      </w:r>
      <w:r>
        <w:rPr>
          <w:rFonts w:hint="eastAsia"/>
        </w:rPr>
        <w:t>。</w:t>
      </w:r>
    </w:p>
    <w:p w14:paraId="74125CC6" w14:textId="77777777" w:rsidR="00441F4D" w:rsidRDefault="007B58A1" w:rsidP="00441F4D">
      <w:r>
        <w:rPr>
          <w:rFonts w:hint="eastAsia"/>
        </w:rPr>
        <w:t>“小谦，还手啊！”</w:t>
      </w:r>
      <w:r w:rsidR="00441F4D">
        <w:rPr>
          <w:rFonts w:hint="eastAsia"/>
        </w:rPr>
        <w:t>看到淳于谦落于下风，险象环生，韩大小姐在旁焦急大喊起来。</w:t>
      </w:r>
    </w:p>
    <w:p w14:paraId="7F7E0911" w14:textId="77777777" w:rsidR="00B86D65" w:rsidRDefault="00441F4D">
      <w:r>
        <w:rPr>
          <w:rFonts w:hint="eastAsia"/>
        </w:rPr>
        <w:t>不过淳于谦好似没有听到他的呼喊，仍然紧守方寸之间，战局顿时陷入一种危机平衡之中。</w:t>
      </w:r>
    </w:p>
    <w:p w14:paraId="212EDC2C" w14:textId="77777777" w:rsidR="009C7D9F" w:rsidRDefault="00EE1617">
      <w:r>
        <w:rPr>
          <w:rFonts w:hint="eastAsia"/>
        </w:rPr>
        <w:t>应江湖看到</w:t>
      </w:r>
      <w:r w:rsidR="001F0A3C">
        <w:rPr>
          <w:rFonts w:hint="eastAsia"/>
        </w:rPr>
        <w:t>淳于谦</w:t>
      </w:r>
      <w:r>
        <w:rPr>
          <w:rFonts w:hint="eastAsia"/>
        </w:rPr>
        <w:t>紧守方圆，</w:t>
      </w:r>
      <w:r w:rsidR="001F0A3C">
        <w:rPr>
          <w:rFonts w:hint="eastAsia"/>
        </w:rPr>
        <w:t>手中被黑布包裹的兵器</w:t>
      </w:r>
      <w:r>
        <w:rPr>
          <w:rFonts w:hint="eastAsia"/>
        </w:rPr>
        <w:t>迟迟不愿出鞘</w:t>
      </w:r>
      <w:r w:rsidR="001F0A3C">
        <w:rPr>
          <w:rFonts w:hint="eastAsia"/>
        </w:rPr>
        <w:t>，</w:t>
      </w:r>
      <w:r>
        <w:rPr>
          <w:rFonts w:hint="eastAsia"/>
        </w:rPr>
        <w:t>没有出手的意思，心知要想激发他的战斗意志，只有伤害</w:t>
      </w:r>
      <w:r w:rsidR="00F041D2">
        <w:rPr>
          <w:rFonts w:hint="eastAsia"/>
        </w:rPr>
        <w:t>他想保护的人，于是</w:t>
      </w:r>
      <w:r w:rsidR="009C7D9F">
        <w:rPr>
          <w:rFonts w:hint="eastAsia"/>
        </w:rPr>
        <w:t>提着金戟朝韩大小姐走去。</w:t>
      </w:r>
    </w:p>
    <w:p w14:paraId="1DC1355D" w14:textId="77777777" w:rsidR="007522F2" w:rsidRPr="007522F2" w:rsidRDefault="009C7D9F">
      <w:r>
        <w:rPr>
          <w:rFonts w:hint="eastAsia"/>
        </w:rPr>
        <w:t>韩大小姐吓了一跳，蹭蹭蹭地往后退，说道：</w:t>
      </w:r>
      <w:r w:rsidR="007522F2">
        <w:rPr>
          <w:rFonts w:hint="eastAsia"/>
        </w:rPr>
        <w:t>“喂喂喂，不会吧，你们连女人也要打？要不要脸啊？”</w:t>
      </w:r>
    </w:p>
    <w:p w14:paraId="1828FF2A" w14:textId="77777777" w:rsidR="00B86D65" w:rsidRDefault="00C50591">
      <w:r>
        <w:rPr>
          <w:rFonts w:hint="eastAsia"/>
        </w:rPr>
        <w:t>应江湖也觉得自己的行为很不绅士，于是说</w:t>
      </w:r>
      <w:r w:rsidR="007522F2">
        <w:rPr>
          <w:rFonts w:hint="eastAsia"/>
        </w:rPr>
        <w:t>道：“不好意思啊姑娘，做一天山贼，抢一天的劫，你这么好看，体谅一下我们这么作山贼的好不好？”</w:t>
      </w:r>
    </w:p>
    <w:p w14:paraId="77D1A195" w14:textId="77777777" w:rsidR="0065343D" w:rsidRPr="007522F2" w:rsidRDefault="00FA5D08">
      <w:r>
        <w:rPr>
          <w:rFonts w:hint="eastAsia"/>
        </w:rPr>
        <w:t>韩大小姐尖声叫道：</w:t>
      </w:r>
      <w:r w:rsidR="0065343D">
        <w:rPr>
          <w:rFonts w:hint="eastAsia"/>
        </w:rPr>
        <w:t>“体谅个鬼啊，体谅你们我就凉了。”</w:t>
      </w:r>
    </w:p>
    <w:p w14:paraId="4030BB3A" w14:textId="77777777" w:rsidR="00B86D65" w:rsidRDefault="00C51354">
      <w:r>
        <w:rPr>
          <w:rFonts w:hint="eastAsia"/>
        </w:rPr>
        <w:t>应江湖说道：</w:t>
      </w:r>
      <w:r w:rsidR="0065343D">
        <w:rPr>
          <w:rFonts w:hint="eastAsia"/>
        </w:rPr>
        <w:t>“你可以叫你的朋友帮你啊！”</w:t>
      </w:r>
    </w:p>
    <w:p w14:paraId="288B81B4" w14:textId="77777777" w:rsidR="007606DD" w:rsidRDefault="007606DD">
      <w:r>
        <w:rPr>
          <w:rFonts w:hint="eastAsia"/>
        </w:rPr>
        <w:t>韩大小姐</w:t>
      </w:r>
      <w:r w:rsidR="00C51354">
        <w:rPr>
          <w:rFonts w:hint="eastAsia"/>
        </w:rPr>
        <w:t>觉得有些道理</w:t>
      </w:r>
      <w:r>
        <w:rPr>
          <w:rFonts w:hint="eastAsia"/>
        </w:rPr>
        <w:t>，叫道：“小谦，快来救我啊，我要被劫财被劫色了，我要被非礼了，</w:t>
      </w:r>
      <w:r w:rsidR="00734E1E">
        <w:rPr>
          <w:rFonts w:hint="eastAsia"/>
        </w:rPr>
        <w:t>被先奸后杀了，</w:t>
      </w:r>
      <w:r>
        <w:rPr>
          <w:rFonts w:hint="eastAsia"/>
        </w:rPr>
        <w:t>呜呜……”</w:t>
      </w:r>
    </w:p>
    <w:p w14:paraId="0AFBA3DF" w14:textId="77777777" w:rsidR="00B86D65" w:rsidRPr="007606DD" w:rsidRDefault="007606DD">
      <w:r>
        <w:rPr>
          <w:rFonts w:hint="eastAsia"/>
        </w:rPr>
        <w:t>“</w:t>
      </w:r>
      <w:r w:rsidR="00946497">
        <w:rPr>
          <w:rFonts w:hint="eastAsia"/>
        </w:rPr>
        <w:t>姑娘别这么夸张好不好？我们没有劫色啊</w:t>
      </w:r>
      <w:r>
        <w:rPr>
          <w:rFonts w:hint="eastAsia"/>
        </w:rPr>
        <w:t>，只是砍人而已啊！”</w:t>
      </w:r>
    </w:p>
    <w:p w14:paraId="72CA4E71" w14:textId="77777777" w:rsidR="00B86D65" w:rsidRPr="00734E1E" w:rsidRDefault="00734E1E">
      <w:r>
        <w:rPr>
          <w:rFonts w:hint="eastAsia"/>
        </w:rPr>
        <w:t>“啊，你们还想先杀后奸吗？变态……”</w:t>
      </w:r>
    </w:p>
    <w:p w14:paraId="56303A3D" w14:textId="77777777" w:rsidR="00B86D65" w:rsidRPr="00734E1E" w:rsidRDefault="00734E1E">
      <w:r>
        <w:rPr>
          <w:rFonts w:hint="eastAsia"/>
        </w:rPr>
        <w:t>应江湖一脸黑线，着实是佩服这姑娘的脑洞</w:t>
      </w:r>
      <w:r w:rsidR="00D10128">
        <w:rPr>
          <w:rFonts w:hint="eastAsia"/>
        </w:rPr>
        <w:t>，</w:t>
      </w:r>
      <w:r w:rsidR="007A5FC3">
        <w:rPr>
          <w:rFonts w:hint="eastAsia"/>
        </w:rPr>
        <w:t>说</w:t>
      </w:r>
      <w:r w:rsidR="00D10128">
        <w:rPr>
          <w:rFonts w:hint="eastAsia"/>
        </w:rPr>
        <w:t>道：“</w:t>
      </w:r>
      <w:r w:rsidR="007A5FC3">
        <w:rPr>
          <w:rFonts w:hint="eastAsia"/>
        </w:rPr>
        <w:t>你的脑洞再扩大下去，</w:t>
      </w:r>
      <w:r w:rsidR="00D10128">
        <w:rPr>
          <w:rFonts w:hint="eastAsia"/>
        </w:rPr>
        <w:t>我们百里七人众的名声就毁了。”</w:t>
      </w:r>
    </w:p>
    <w:p w14:paraId="1337134D" w14:textId="77777777" w:rsidR="00B86D65" w:rsidRDefault="001256FA">
      <w:r>
        <w:rPr>
          <w:rFonts w:hint="eastAsia"/>
        </w:rPr>
        <w:t>他一个纵步冲到前面，</w:t>
      </w:r>
      <w:r w:rsidR="00DB1381">
        <w:rPr>
          <w:rFonts w:hint="eastAsia"/>
        </w:rPr>
        <w:t>抓住她的手，</w:t>
      </w:r>
      <w:r>
        <w:rPr>
          <w:rFonts w:hint="eastAsia"/>
        </w:rPr>
        <w:t>假装要</w:t>
      </w:r>
      <w:r w:rsidR="00DB1381">
        <w:rPr>
          <w:rFonts w:hint="eastAsia"/>
        </w:rPr>
        <w:t>先卸掉一条胳膊，好逼淳于谦发挥实力。</w:t>
      </w:r>
    </w:p>
    <w:p w14:paraId="42EC1BFB" w14:textId="77777777" w:rsidR="00B86D65" w:rsidRDefault="00152B3C">
      <w:r>
        <w:rPr>
          <w:rFonts w:hint="eastAsia"/>
        </w:rPr>
        <w:t>韩大小姐见他扬起的明晃晃的金戟，正缓缓朝自己的胳膊砍</w:t>
      </w:r>
      <w:r w:rsidR="005330E1">
        <w:rPr>
          <w:rFonts w:hint="eastAsia"/>
        </w:rPr>
        <w:t>去，吓得魂不附体。</w:t>
      </w:r>
    </w:p>
    <w:p w14:paraId="76FA500F" w14:textId="77777777" w:rsidR="00152B3C" w:rsidRDefault="00152B3C">
      <w:r>
        <w:rPr>
          <w:rFonts w:hint="eastAsia"/>
        </w:rPr>
        <w:t>“小谦……这个变态要砍我的手啦……”</w:t>
      </w:r>
    </w:p>
    <w:p w14:paraId="7BDE5485" w14:textId="77777777" w:rsidR="00B86D65" w:rsidRDefault="005330E1">
      <w:r>
        <w:rPr>
          <w:rFonts w:hint="eastAsia"/>
        </w:rPr>
        <w:t>淳于谦见状自然不能不救，奋力一击，隔开一剑倾城的剑，转身就朝</w:t>
      </w:r>
      <w:r w:rsidR="00152B3C">
        <w:rPr>
          <w:rFonts w:hint="eastAsia"/>
        </w:rPr>
        <w:t>应江湖扑来，格住下落刀锋的同时，一脚踢向扣住韩大小姐手腕的关节，应江湖</w:t>
      </w:r>
      <w:r>
        <w:rPr>
          <w:rFonts w:hint="eastAsia"/>
        </w:rPr>
        <w:t>这才脱手而退。</w:t>
      </w:r>
    </w:p>
    <w:p w14:paraId="1B5D62F0" w14:textId="77777777" w:rsidR="00B86D65" w:rsidRPr="005330E1" w:rsidRDefault="005330E1">
      <w:r>
        <w:rPr>
          <w:rFonts w:hint="eastAsia"/>
        </w:rPr>
        <w:t>“可恶，竟然不出全力，还敢背对着我，找死吗？”</w:t>
      </w:r>
    </w:p>
    <w:p w14:paraId="68A944F6" w14:textId="77777777" w:rsidR="004353B6" w:rsidRDefault="004353B6" w:rsidP="004353B6">
      <w:r>
        <w:rPr>
          <w:rFonts w:hint="eastAsia"/>
        </w:rPr>
        <w:t>虽然救出韩大小姐，但也露出空门，背对着一剑倾城，致使一剑倾城怒上加怒。</w:t>
      </w:r>
    </w:p>
    <w:p w14:paraId="40C77EEA" w14:textId="77777777" w:rsidR="00B86D65" w:rsidRPr="004353B6" w:rsidRDefault="004353B6">
      <w:r>
        <w:rPr>
          <w:rFonts w:hint="eastAsia"/>
        </w:rPr>
        <w:t>“既然不愿</w:t>
      </w:r>
      <w:r w:rsidR="00DD351D">
        <w:rPr>
          <w:rFonts w:hint="eastAsia"/>
        </w:rPr>
        <w:t>接一剑倾城之招，那就死在一剑倾城招下吧</w:t>
      </w:r>
      <w:r>
        <w:rPr>
          <w:rFonts w:hint="eastAsia"/>
        </w:rPr>
        <w:t>！”</w:t>
      </w:r>
    </w:p>
    <w:p w14:paraId="405C9FEA" w14:textId="77777777" w:rsidR="00B86D65" w:rsidRPr="004353B6" w:rsidRDefault="004353B6">
      <w:r>
        <w:rPr>
          <w:rFonts w:hint="eastAsia"/>
        </w:rPr>
        <w:t>怒不可遏的一剑倾城施展倾城之招，要一击把两人穿过透心凉。</w:t>
      </w:r>
    </w:p>
    <w:p w14:paraId="3C6FA3BB" w14:textId="77777777" w:rsidR="00B86D65" w:rsidRDefault="006C0405">
      <w:r>
        <w:rPr>
          <w:rFonts w:hint="eastAsia"/>
        </w:rPr>
        <w:t>淳于谦回头看到剑锋时，已在三寸之距，仇百里也封死了其他生路，躲闪已是不及。</w:t>
      </w:r>
    </w:p>
    <w:p w14:paraId="21E920F7" w14:textId="77777777" w:rsidR="005310A3" w:rsidRDefault="005310A3">
      <w:r>
        <w:rPr>
          <w:rFonts w:hint="eastAsia"/>
        </w:rPr>
        <w:t>这时候，一道身影高高飞起，挡住了渐渐西垂的夕阳，然后快速落下，挡在那口急速而来的剑与淳于谦之间。</w:t>
      </w:r>
    </w:p>
    <w:p w14:paraId="07A26A04" w14:textId="77777777" w:rsidR="009F5F48" w:rsidRDefault="009F5F48">
      <w:r>
        <w:rPr>
          <w:rFonts w:hint="eastAsia"/>
        </w:rPr>
        <w:t>一剑贯体同时，剑锋也被带偏半分，贯身而出的剑锋在淳于谦手中的黑布那里划开一道口子，刀身露了出来。</w:t>
      </w:r>
    </w:p>
    <w:p w14:paraId="7CC9DD76" w14:textId="77777777" w:rsidR="002F3C37" w:rsidRDefault="009F5F48">
      <w:r>
        <w:rPr>
          <w:rFonts w:hint="eastAsia"/>
        </w:rPr>
        <w:t>一泼呕红，</w:t>
      </w:r>
      <w:r w:rsidR="0050004F">
        <w:rPr>
          <w:rFonts w:hint="eastAsia"/>
        </w:rPr>
        <w:t>溅</w:t>
      </w:r>
      <w:r>
        <w:rPr>
          <w:rFonts w:hint="eastAsia"/>
        </w:rPr>
        <w:t>洒在</w:t>
      </w:r>
      <w:r w:rsidR="0050004F">
        <w:rPr>
          <w:rFonts w:hint="eastAsia"/>
        </w:rPr>
        <w:t>淳于谦的脸上，那是从楚星河口中吐出的血。</w:t>
      </w:r>
    </w:p>
    <w:p w14:paraId="6741F90B" w14:textId="77777777" w:rsidR="00EF2BDD" w:rsidRDefault="00EF2BDD">
      <w:r>
        <w:rPr>
          <w:rFonts w:hint="eastAsia"/>
        </w:rPr>
        <w:t>“楚大哥，你干嘛啊？为什么要替我挡这一剑啊？”</w:t>
      </w:r>
    </w:p>
    <w:p w14:paraId="68FBFA87" w14:textId="77777777" w:rsidR="0050004F" w:rsidRPr="0050004F" w:rsidRDefault="00EF2BDD">
      <w:r>
        <w:rPr>
          <w:rFonts w:hint="eastAsia"/>
        </w:rPr>
        <w:t>看着一身凄惨的楚星河，淳于谦内心愧疚难当。</w:t>
      </w:r>
    </w:p>
    <w:p w14:paraId="25C6FD96" w14:textId="77777777" w:rsidR="005310A3" w:rsidRDefault="00EF2BDD">
      <w:r>
        <w:rPr>
          <w:rFonts w:hint="eastAsia"/>
        </w:rPr>
        <w:t>楚星河忍着痛，笑兮兮地道：“作哥哥的保护弟弟，不是理所当然的吗？”</w:t>
      </w:r>
    </w:p>
    <w:p w14:paraId="5DFB3696" w14:textId="77777777" w:rsidR="00EF2BDD" w:rsidRDefault="00EF2BDD">
      <w:r>
        <w:rPr>
          <w:rFonts w:hint="eastAsia"/>
        </w:rPr>
        <w:t>淳于谦闻言楞着。</w:t>
      </w:r>
    </w:p>
    <w:p w14:paraId="096A0332" w14:textId="77777777" w:rsidR="00EF2BDD" w:rsidRDefault="00EF2BDD">
      <w:r>
        <w:rPr>
          <w:rFonts w:hint="eastAsia"/>
        </w:rPr>
        <w:t>一剑倾城拔出了剑，楚星河忍不住，发出一声惨嚎，捂着伤口双膝跪倒在淳于谦身上。</w:t>
      </w:r>
    </w:p>
    <w:p w14:paraId="43093B74" w14:textId="77777777" w:rsidR="005310A3" w:rsidRDefault="00EF2BDD">
      <w:r>
        <w:rPr>
          <w:rFonts w:hint="eastAsia"/>
        </w:rPr>
        <w:t>“楚大哥。”见他后背伤口处，鲜血不断流了出来，淳于谦连忙伸手去捂。</w:t>
      </w:r>
    </w:p>
    <w:p w14:paraId="543AA403" w14:textId="77777777" w:rsidR="00CA589A" w:rsidRDefault="0086798F">
      <w:r>
        <w:rPr>
          <w:rFonts w:hint="eastAsia"/>
        </w:rPr>
        <w:t>楚星河按着淳于谦的肩膀，惨笑道：“</w:t>
      </w:r>
      <w:r w:rsidR="00D2352D">
        <w:rPr>
          <w:rFonts w:hint="eastAsia"/>
        </w:rPr>
        <w:t>好兄弟，</w:t>
      </w:r>
      <w:r w:rsidR="00152B3C">
        <w:rPr>
          <w:rFonts w:hint="eastAsia"/>
        </w:rPr>
        <w:t>不好意思，这次是我把你拖下水了</w:t>
      </w:r>
      <w:r>
        <w:rPr>
          <w:rFonts w:hint="eastAsia"/>
        </w:rPr>
        <w:t>。”</w:t>
      </w:r>
    </w:p>
    <w:p w14:paraId="68B2DCE1" w14:textId="77777777" w:rsidR="00CA589A" w:rsidRPr="0086798F" w:rsidRDefault="00CA589A" w:rsidP="00CA589A">
      <w:pPr>
        <w:pStyle w:val="3"/>
      </w:pPr>
      <w:r>
        <w:rPr>
          <w:rFonts w:hint="eastAsia"/>
        </w:rPr>
        <w:lastRenderedPageBreak/>
        <w:t>第八十三章倾城剑，淳于刀</w:t>
      </w:r>
    </w:p>
    <w:p w14:paraId="30D0A31E" w14:textId="77777777" w:rsidR="005E7CA3" w:rsidRPr="00EF2BDD" w:rsidRDefault="005E7CA3" w:rsidP="005E7CA3">
      <w:r>
        <w:rPr>
          <w:rFonts w:hint="eastAsia"/>
        </w:rPr>
        <w:t>应江湖走上前来，淡淡地道：“恕我直言，现在不是疗伤和煽情的时候吧？不然的话，下一位受伤的可能就是这些美丽的姑娘咯！”</w:t>
      </w:r>
    </w:p>
    <w:p w14:paraId="4F0E87A5" w14:textId="77777777" w:rsidR="005310A3" w:rsidRDefault="00E450BB">
      <w:r>
        <w:rPr>
          <w:rFonts w:hint="eastAsia"/>
        </w:rPr>
        <w:t>淳于谦木然地站起来，视线从一剑倾城诸人扫过，眼神从悲伤到犹豫，再从犹豫到坚定，最后又被得空洞无物。</w:t>
      </w:r>
    </w:p>
    <w:p w14:paraId="7B76A54C" w14:textId="77777777" w:rsidR="00E450BB" w:rsidRPr="00E450BB" w:rsidRDefault="008C6443">
      <w:r>
        <w:rPr>
          <w:rFonts w:hint="eastAsia"/>
        </w:rPr>
        <w:t>淳于谦淡漠地问道：</w:t>
      </w:r>
      <w:r w:rsidR="00E450BB">
        <w:rPr>
          <w:rFonts w:hint="eastAsia"/>
        </w:rPr>
        <w:t>“为什么要步步进逼？”</w:t>
      </w:r>
    </w:p>
    <w:p w14:paraId="11B04514" w14:textId="77777777" w:rsidR="005310A3" w:rsidRDefault="008C6443">
      <w:r>
        <w:rPr>
          <w:rFonts w:hint="eastAsia"/>
        </w:rPr>
        <w:t>一剑倾城</w:t>
      </w:r>
      <w:r w:rsidR="001A327C">
        <w:rPr>
          <w:rFonts w:hint="eastAsia"/>
        </w:rPr>
        <w:t>剑锋斜指着他，说</w:t>
      </w:r>
      <w:r>
        <w:rPr>
          <w:rFonts w:hint="eastAsia"/>
        </w:rPr>
        <w:t>道：</w:t>
      </w:r>
      <w:r w:rsidR="00E450BB">
        <w:rPr>
          <w:rFonts w:hint="eastAsia"/>
        </w:rPr>
        <w:t>“</w:t>
      </w:r>
      <w:r>
        <w:rPr>
          <w:rFonts w:hint="eastAsia"/>
        </w:rPr>
        <w:t>施展你作为左丘明三大敌手的实力，不然就看看你的朋友一个一个在你面前死去吧！</w:t>
      </w:r>
      <w:r w:rsidR="00E450BB">
        <w:rPr>
          <w:rFonts w:hint="eastAsia"/>
        </w:rPr>
        <w:t>”</w:t>
      </w:r>
    </w:p>
    <w:p w14:paraId="3256DC78" w14:textId="77777777" w:rsidR="008C6443" w:rsidRPr="00E450BB" w:rsidRDefault="008C6443">
      <w:r>
        <w:rPr>
          <w:rFonts w:hint="eastAsia"/>
        </w:rPr>
        <w:t>“哈——”</w:t>
      </w:r>
    </w:p>
    <w:p w14:paraId="4954B704" w14:textId="77777777" w:rsidR="005310A3" w:rsidRDefault="008C6443">
      <w:r>
        <w:rPr>
          <w:rFonts w:hint="eastAsia"/>
        </w:rPr>
        <w:t>淳于谦嘲弄似地笑笑，也不知在笑自己，还是笑一剑倾城。</w:t>
      </w:r>
    </w:p>
    <w:p w14:paraId="51FE02F9" w14:textId="77777777" w:rsidR="008C6443" w:rsidRPr="008C6443" w:rsidRDefault="008C6443">
      <w:r>
        <w:rPr>
          <w:rFonts w:hint="eastAsia"/>
        </w:rPr>
        <w:t>“剑，倾城。”</w:t>
      </w:r>
    </w:p>
    <w:p w14:paraId="18C4E13A" w14:textId="77777777" w:rsidR="005310A3" w:rsidRDefault="008C6443">
      <w:r>
        <w:rPr>
          <w:rFonts w:hint="eastAsia"/>
        </w:rPr>
        <w:t>一剑倾城凝意起剑，蓄万钧之势，要一击诛敌。</w:t>
      </w:r>
    </w:p>
    <w:p w14:paraId="54012E95" w14:textId="77777777" w:rsidR="008C6443" w:rsidRPr="008C6443" w:rsidRDefault="008C6443">
      <w:r>
        <w:rPr>
          <w:rFonts w:hint="eastAsia"/>
        </w:rPr>
        <w:t>“你们要淳于谦，就给你淳于谦啦！”</w:t>
      </w:r>
    </w:p>
    <w:p w14:paraId="4C64F307" w14:textId="77777777" w:rsidR="005310A3" w:rsidRDefault="00B67B4D">
      <w:r>
        <w:rPr>
          <w:rFonts w:hint="eastAsia"/>
        </w:rPr>
        <w:t>面对进逼而来的名招一剑倾城，淳于谦手中的刀终于首度出鞘了。</w:t>
      </w:r>
    </w:p>
    <w:p w14:paraId="57CC38C5" w14:textId="77777777" w:rsidR="00B67B4D" w:rsidRDefault="00B67B4D">
      <w:r>
        <w:rPr>
          <w:rFonts w:hint="eastAsia"/>
        </w:rPr>
        <w:t>这那一口薄而直的柳叶刀，</w:t>
      </w:r>
      <w:r w:rsidR="00575DC6">
        <w:rPr>
          <w:rFonts w:hint="eastAsia"/>
        </w:rPr>
        <w:t>纯白色系，</w:t>
      </w:r>
      <w:r w:rsidR="00944502">
        <w:rPr>
          <w:rFonts w:hint="eastAsia"/>
        </w:rPr>
        <w:t>刀身仅为普通剑身的一半</w:t>
      </w:r>
      <w:r w:rsidR="006C7CF3">
        <w:rPr>
          <w:rFonts w:hint="eastAsia"/>
        </w:rPr>
        <w:t>左右</w:t>
      </w:r>
      <w:r w:rsidR="00575DC6">
        <w:rPr>
          <w:rFonts w:hint="eastAsia"/>
        </w:rPr>
        <w:t>。</w:t>
      </w:r>
    </w:p>
    <w:p w14:paraId="50AAC69D" w14:textId="77777777" w:rsidR="00575DC6" w:rsidRDefault="00AE05E6">
      <w:r>
        <w:rPr>
          <w:rFonts w:hint="eastAsia"/>
        </w:rPr>
        <w:t>淳于谦抽刀，扬刀，平直地</w:t>
      </w:r>
      <w:r w:rsidR="00575DC6">
        <w:rPr>
          <w:rFonts w:hint="eastAsia"/>
        </w:rPr>
        <w:t>向前一划，</w:t>
      </w:r>
      <w:r>
        <w:rPr>
          <w:rFonts w:hint="eastAsia"/>
        </w:rPr>
        <w:t>便斩中一剑倾城的剑身。</w:t>
      </w:r>
    </w:p>
    <w:p w14:paraId="42926833" w14:textId="77777777" w:rsidR="00AE05E6" w:rsidRPr="00AE05E6" w:rsidRDefault="00AE05E6">
      <w:r>
        <w:rPr>
          <w:rFonts w:hint="eastAsia"/>
        </w:rPr>
        <w:t>下一刻，</w:t>
      </w:r>
      <w:r w:rsidR="0018252C">
        <w:rPr>
          <w:rFonts w:hint="eastAsia"/>
        </w:rPr>
        <w:t xml:space="preserve"> </w:t>
      </w:r>
      <w:r>
        <w:rPr>
          <w:rFonts w:hint="eastAsia"/>
        </w:rPr>
        <w:t>淳于谦的刀身竟然从一剑倾城的</w:t>
      </w:r>
      <w:r w:rsidR="0018252C">
        <w:rPr>
          <w:rFonts w:hint="eastAsia"/>
        </w:rPr>
        <w:t>剑身上穿过。</w:t>
      </w:r>
    </w:p>
    <w:p w14:paraId="05B44D57" w14:textId="77777777" w:rsidR="005310A3" w:rsidRDefault="0018252C">
      <w:r>
        <w:rPr>
          <w:rFonts w:hint="eastAsia"/>
        </w:rPr>
        <w:t>所有人都惊呆了，几乎不敢相信眼前的一切。</w:t>
      </w:r>
    </w:p>
    <w:p w14:paraId="7107A9CA" w14:textId="77777777" w:rsidR="0018252C" w:rsidRPr="0018252C" w:rsidRDefault="0018252C">
      <w:r>
        <w:rPr>
          <w:rFonts w:hint="eastAsia"/>
        </w:rPr>
        <w:t>唯一清醒的是一剑倾城，回式收剑，抡剑朝淳于谦胸前斜斩而来。</w:t>
      </w:r>
    </w:p>
    <w:p w14:paraId="4E09AA82" w14:textId="77777777" w:rsidR="00EF600D" w:rsidRDefault="00EF600D" w:rsidP="009F5F48">
      <w:pPr>
        <w:tabs>
          <w:tab w:val="left" w:pos="2154"/>
        </w:tabs>
      </w:pPr>
      <w:r>
        <w:rPr>
          <w:rFonts w:hint="eastAsia"/>
        </w:rPr>
        <w:t>淳于谦依旧是木然的挥刀，砍在其剑身三分之二处。</w:t>
      </w:r>
    </w:p>
    <w:p w14:paraId="63DF2E71" w14:textId="77777777" w:rsidR="005310A3" w:rsidRDefault="00EF600D" w:rsidP="009F5F48">
      <w:pPr>
        <w:tabs>
          <w:tab w:val="left" w:pos="2154"/>
        </w:tabs>
      </w:pPr>
      <w:r>
        <w:rPr>
          <w:rFonts w:hint="eastAsia"/>
        </w:rPr>
        <w:t>只是简单的一击，没有任何花哨的技巧，也看不出任何威力，仿佛只是机械式的反应。</w:t>
      </w:r>
    </w:p>
    <w:p w14:paraId="04059080" w14:textId="77777777" w:rsidR="00EF600D" w:rsidRPr="00EF600D" w:rsidRDefault="00EF600D" w:rsidP="009F5F48">
      <w:pPr>
        <w:tabs>
          <w:tab w:val="left" w:pos="2154"/>
        </w:tabs>
      </w:pPr>
      <w:r>
        <w:rPr>
          <w:rFonts w:hint="eastAsia"/>
        </w:rPr>
        <w:t>“哐膛——”</w:t>
      </w:r>
    </w:p>
    <w:p w14:paraId="6485441B" w14:textId="77777777" w:rsidR="00330BEF" w:rsidRPr="00330BEF" w:rsidRDefault="00EF600D" w:rsidP="009F5F48">
      <w:pPr>
        <w:tabs>
          <w:tab w:val="left" w:pos="2154"/>
        </w:tabs>
      </w:pPr>
      <w:r>
        <w:rPr>
          <w:rFonts w:hint="eastAsia"/>
        </w:rPr>
        <w:t>一声剑折的声音入耳，</w:t>
      </w:r>
      <w:r w:rsidR="00330BEF">
        <w:rPr>
          <w:rFonts w:hint="eastAsia"/>
        </w:rPr>
        <w:t>随即一剑倾城的剑身断为三截，</w:t>
      </w:r>
      <w:r w:rsidR="00F87C76">
        <w:rPr>
          <w:rFonts w:hint="eastAsia"/>
        </w:rPr>
        <w:t xml:space="preserve"> </w:t>
      </w:r>
      <w:r w:rsidR="00330BEF">
        <w:rPr>
          <w:rFonts w:hint="eastAsia"/>
        </w:rPr>
        <w:t>这一刀去势未止，斩断一剑倾城的之后，还在一剑倾城身上留下一道斜</w:t>
      </w:r>
      <w:r w:rsidR="00F87C76">
        <w:rPr>
          <w:rFonts w:hint="eastAsia"/>
        </w:rPr>
        <w:t>长的血口</w:t>
      </w:r>
      <w:r w:rsidR="00330BEF">
        <w:rPr>
          <w:rFonts w:hint="eastAsia"/>
        </w:rPr>
        <w:t>。</w:t>
      </w:r>
    </w:p>
    <w:p w14:paraId="6792B631" w14:textId="77777777" w:rsidR="00F87C76" w:rsidRDefault="00F87C76">
      <w:r>
        <w:rPr>
          <w:rFonts w:hint="eastAsia"/>
        </w:rPr>
        <w:t>两截断剑飞出，插到旁边的树上，旁边的地上，还插着根铁丝状的东西。</w:t>
      </w:r>
    </w:p>
    <w:p w14:paraId="026475B5" w14:textId="77777777" w:rsidR="005310A3" w:rsidRDefault="00F87C76">
      <w:r>
        <w:rPr>
          <w:rFonts w:hint="eastAsia"/>
        </w:rPr>
        <w:t>这时候人们明白，为什么淳于谦那一刀能穿过剑身，为什么不是一刀两断</w:t>
      </w:r>
      <w:r w:rsidR="00280D7A">
        <w:rPr>
          <w:rFonts w:hint="eastAsia"/>
        </w:rPr>
        <w:t>？</w:t>
      </w:r>
    </w:p>
    <w:p w14:paraId="6304568D" w14:textId="77777777" w:rsidR="001A327C" w:rsidRPr="00F87C76" w:rsidRDefault="00F87C76">
      <w:r>
        <w:rPr>
          <w:rFonts w:hint="eastAsia"/>
        </w:rPr>
        <w:t>淳于谦那一刀击中其剑身的同时，从中间削掉了一截，致使其剑身空了一部分，故而穿了过去</w:t>
      </w:r>
      <w:r w:rsidR="005C381D">
        <w:rPr>
          <w:rFonts w:hint="eastAsia"/>
        </w:rPr>
        <w:t>，然后</w:t>
      </w:r>
      <w:r>
        <w:rPr>
          <w:rFonts w:hint="eastAsia"/>
        </w:rPr>
        <w:t>他一刀竖斩被削掉一截铁那个位置，</w:t>
      </w:r>
      <w:r w:rsidR="005C381D">
        <w:rPr>
          <w:rFonts w:hint="eastAsia"/>
        </w:rPr>
        <w:t>所以一刀三断。</w:t>
      </w:r>
    </w:p>
    <w:p w14:paraId="38794919" w14:textId="77777777" w:rsidR="003C69CA" w:rsidRDefault="003C69CA">
      <w:r>
        <w:rPr>
          <w:rFonts w:hint="eastAsia"/>
        </w:rPr>
        <w:t>一剑倾城</w:t>
      </w:r>
      <w:r w:rsidR="0042558C">
        <w:rPr>
          <w:rFonts w:hint="eastAsia"/>
        </w:rPr>
        <w:t>看着手中仅剩的半截断剑，沉默了很长时间，他想到了左丘明，想到了那个人。</w:t>
      </w:r>
    </w:p>
    <w:p w14:paraId="1FF627D0" w14:textId="77777777" w:rsidR="0042558C" w:rsidRDefault="0042558C">
      <w:r>
        <w:rPr>
          <w:rFonts w:hint="eastAsia"/>
        </w:rPr>
        <w:t>这就是淳于谦的实力，这就是左丘明的实力，这就是他的实力。</w:t>
      </w:r>
    </w:p>
    <w:p w14:paraId="41622756" w14:textId="77777777" w:rsidR="0042558C" w:rsidRDefault="0042558C" w:rsidP="0042558C">
      <w:r>
        <w:rPr>
          <w:rFonts w:hint="eastAsia"/>
        </w:rPr>
        <w:t>淳于谦面无表情地看着一剑倾城，淡漠问道：“还要打吗？”</w:t>
      </w:r>
    </w:p>
    <w:p w14:paraId="6D8BE0BC" w14:textId="77777777" w:rsidR="0042558C" w:rsidRDefault="0042558C">
      <w:r>
        <w:rPr>
          <w:rFonts w:hint="eastAsia"/>
        </w:rPr>
        <w:t>一剑倾城缓缓抬起头来，淳于谦脸的上情绪淡漠得令人心生厌恶，就像那个人看自己一般。自己做了这么多的努力，挑战了这么多人，只为了在他面前证明自己，可现在没有与他齐名的人，一击剑败了么？</w:t>
      </w:r>
    </w:p>
    <w:p w14:paraId="2A398BFA" w14:textId="77777777" w:rsidR="0042558C" w:rsidRDefault="0042558C">
      <w:r>
        <w:rPr>
          <w:rFonts w:hint="eastAsia"/>
        </w:rPr>
        <w:t>不，他不甘心，绝不甘心。</w:t>
      </w:r>
    </w:p>
    <w:p w14:paraId="7CBBBD13" w14:textId="77777777" w:rsidR="00955061" w:rsidRDefault="00955061">
      <w:r>
        <w:rPr>
          <w:rFonts w:hint="eastAsia"/>
        </w:rPr>
        <w:t>一剑倾城扬起断剑，指着淳于谦，说道：“</w:t>
      </w:r>
      <w:r w:rsidR="00B12702">
        <w:rPr>
          <w:rFonts w:hint="eastAsia"/>
        </w:rPr>
        <w:t>你还没有见过真正的倾城之剑。</w:t>
      </w:r>
      <w:r>
        <w:rPr>
          <w:rFonts w:hint="eastAsia"/>
        </w:rPr>
        <w:t>”</w:t>
      </w:r>
    </w:p>
    <w:p w14:paraId="49517824" w14:textId="77777777" w:rsidR="005D4C2F" w:rsidRDefault="003112EB">
      <w:r>
        <w:rPr>
          <w:rFonts w:hint="eastAsia"/>
        </w:rPr>
        <w:t>淳于谦看了断剑一眼，说道：“持着断剑的你，不是我的对手。”</w:t>
      </w:r>
    </w:p>
    <w:p w14:paraId="557AC8D4" w14:textId="77777777" w:rsidR="006F250C" w:rsidRPr="00955061" w:rsidRDefault="006F250C">
      <w:r>
        <w:rPr>
          <w:rFonts w:hint="eastAsia"/>
        </w:rPr>
        <w:t>一剑倾城十分厌恶这种表情，说道：“</w:t>
      </w:r>
      <w:r w:rsidR="0090746F">
        <w:rPr>
          <w:rFonts w:hint="eastAsia"/>
        </w:rPr>
        <w:t>你们</w:t>
      </w:r>
      <w:r w:rsidR="00684EBC">
        <w:rPr>
          <w:rFonts w:hint="eastAsia"/>
        </w:rPr>
        <w:t>这些所谓的左丘明三大敌手同样令人作呕</w:t>
      </w:r>
      <w:r>
        <w:rPr>
          <w:rFonts w:hint="eastAsia"/>
        </w:rPr>
        <w:t>。”</w:t>
      </w:r>
    </w:p>
    <w:p w14:paraId="62775F5B" w14:textId="77777777" w:rsidR="00BD702B" w:rsidRDefault="007D11E8">
      <w:r>
        <w:rPr>
          <w:rFonts w:hint="eastAsia"/>
        </w:rPr>
        <w:t>淳于谦转身对韩大小姐说道：</w:t>
      </w:r>
      <w:r w:rsidR="00BD702B">
        <w:rPr>
          <w:rFonts w:hint="eastAsia"/>
        </w:rPr>
        <w:t>“大小姐，帮忙照顾一下楚大哥。”</w:t>
      </w:r>
    </w:p>
    <w:p w14:paraId="189206F2" w14:textId="77777777" w:rsidR="000C6548" w:rsidRDefault="00BD702B">
      <w:r>
        <w:rPr>
          <w:rFonts w:hint="eastAsia"/>
        </w:rPr>
        <w:t>“好的，正好我这有药。”</w:t>
      </w:r>
    </w:p>
    <w:p w14:paraId="35212012" w14:textId="77777777" w:rsidR="00A626F4" w:rsidRDefault="00BD702B">
      <w:r>
        <w:rPr>
          <w:rFonts w:hint="eastAsia"/>
        </w:rPr>
        <w:t>韩大小姐从车上取来止血的药膏，半蹲下来，</w:t>
      </w:r>
      <w:r w:rsidR="0066624A">
        <w:rPr>
          <w:rFonts w:hint="eastAsia"/>
        </w:rPr>
        <w:t>涂到楚星河后背。</w:t>
      </w:r>
    </w:p>
    <w:p w14:paraId="52D8282E" w14:textId="77777777" w:rsidR="000C6548" w:rsidRDefault="00555F70">
      <w:r>
        <w:rPr>
          <w:rFonts w:hint="eastAsia"/>
        </w:rPr>
        <w:t>淳于谦稍稍放下心来，朝前走了几步，把楚星河和韩大小姐挡在了后面，他</w:t>
      </w:r>
      <w:r w:rsidR="00C9504F">
        <w:rPr>
          <w:rFonts w:hint="eastAsia"/>
        </w:rPr>
        <w:t>心知楚星河伤重，</w:t>
      </w:r>
      <w:r w:rsidR="00C9504F">
        <w:rPr>
          <w:rFonts w:hint="eastAsia"/>
        </w:rPr>
        <w:lastRenderedPageBreak/>
        <w:t>有意速决，遂道：“既然要打，就动手吧！”</w:t>
      </w:r>
    </w:p>
    <w:p w14:paraId="498A5E27" w14:textId="77777777" w:rsidR="00203C1C" w:rsidRDefault="00203C1C">
      <w:r>
        <w:rPr>
          <w:rFonts w:hint="eastAsia"/>
        </w:rPr>
        <w:t>“</w:t>
      </w:r>
      <w:r w:rsidR="00C806DB">
        <w:rPr>
          <w:rFonts w:hint="eastAsia"/>
        </w:rPr>
        <w:t>倾城剑，落日</w:t>
      </w:r>
      <w:r>
        <w:rPr>
          <w:rFonts w:hint="eastAsia"/>
        </w:rPr>
        <w:t>。”</w:t>
      </w:r>
    </w:p>
    <w:p w14:paraId="5C4AD828" w14:textId="77777777" w:rsidR="00203C1C" w:rsidRPr="00C806DB" w:rsidRDefault="00203C1C">
      <w:r>
        <w:rPr>
          <w:rFonts w:hint="eastAsia"/>
        </w:rPr>
        <w:t>一剑倾城</w:t>
      </w:r>
      <w:r w:rsidR="00C806DB">
        <w:rPr>
          <w:rFonts w:hint="eastAsia"/>
        </w:rPr>
        <w:t>一声厉喝，剑挥而身动，高高飞起之后，宛若落日急坠而下，向着淳于谦砸来。</w:t>
      </w:r>
    </w:p>
    <w:p w14:paraId="3E535624" w14:textId="77777777" w:rsidR="00C9504F" w:rsidRDefault="00C806DB">
      <w:r>
        <w:rPr>
          <w:rFonts w:hint="eastAsia"/>
        </w:rPr>
        <w:t>淳于谦并没有打算硬接这一剑，滑身左移三步，刀身一偏朝他剑</w:t>
      </w:r>
      <w:r w:rsidR="000E051C">
        <w:rPr>
          <w:rFonts w:hint="eastAsia"/>
        </w:rPr>
        <w:t>身斩去。</w:t>
      </w:r>
    </w:p>
    <w:p w14:paraId="1E1C743A" w14:textId="77777777" w:rsidR="005218D3" w:rsidRDefault="00C806DB">
      <w:r>
        <w:rPr>
          <w:rFonts w:hint="eastAsia"/>
        </w:rPr>
        <w:t>有了一刀削一截铁的前车之鉴，一剑倾城自然不会硬抗这一刀，剑身反向以剑</w:t>
      </w:r>
      <w:r w:rsidR="005218D3">
        <w:rPr>
          <w:rFonts w:hint="eastAsia"/>
        </w:rPr>
        <w:t>刃接刀刃，欲成</w:t>
      </w:r>
      <w:r>
        <w:rPr>
          <w:rFonts w:hint="eastAsia"/>
        </w:rPr>
        <w:t>刀</w:t>
      </w:r>
      <w:r w:rsidR="001957DA">
        <w:rPr>
          <w:rFonts w:hint="eastAsia"/>
        </w:rPr>
        <w:t>剑</w:t>
      </w:r>
      <w:r w:rsidR="000836C5">
        <w:rPr>
          <w:rFonts w:hint="eastAsia"/>
        </w:rPr>
        <w:t>齐</w:t>
      </w:r>
      <w:r w:rsidR="005218D3">
        <w:rPr>
          <w:rFonts w:hint="eastAsia"/>
        </w:rPr>
        <w:t>断之局。</w:t>
      </w:r>
    </w:p>
    <w:p w14:paraId="44A3A40B" w14:textId="77777777" w:rsidR="005218D3" w:rsidRDefault="001957DA">
      <w:r>
        <w:rPr>
          <w:rFonts w:hint="eastAsia"/>
        </w:rPr>
        <w:t>在刀剑</w:t>
      </w:r>
      <w:r w:rsidR="00097BEF">
        <w:rPr>
          <w:rFonts w:hint="eastAsia"/>
        </w:rPr>
        <w:t>接触的一瞬间，</w:t>
      </w:r>
      <w:r w:rsidR="000836C5">
        <w:rPr>
          <w:rFonts w:hint="eastAsia"/>
        </w:rPr>
        <w:t>淳于谦看似</w:t>
      </w:r>
      <w:r w:rsidR="00097BEF">
        <w:rPr>
          <w:rFonts w:hint="eastAsia"/>
        </w:rPr>
        <w:t>平直的一刀，却发出了抖动的力量，就好像锯子一般，他不是一击硬撼剑刃，而是高速锯着一剑倾城仅剩的半截剑</w:t>
      </w:r>
      <w:r w:rsidR="000836C5">
        <w:rPr>
          <w:rFonts w:hint="eastAsia"/>
        </w:rPr>
        <w:t>刃。</w:t>
      </w:r>
    </w:p>
    <w:p w14:paraId="54D92511" w14:textId="77777777" w:rsidR="000836C5" w:rsidRDefault="00097BEF">
      <w:r>
        <w:rPr>
          <w:rFonts w:hint="eastAsia"/>
        </w:rPr>
        <w:t>仅仅一击，却好遭到了无数次的摩擦，把他的剑</w:t>
      </w:r>
      <w:r w:rsidR="000836C5">
        <w:rPr>
          <w:rFonts w:hint="eastAsia"/>
        </w:rPr>
        <w:t>刃一点一点磨出缺口，然后缺口被拉长，然后他的刀断掉。</w:t>
      </w:r>
    </w:p>
    <w:p w14:paraId="296FECAC" w14:textId="77777777" w:rsidR="00895B4C" w:rsidRDefault="0028475E">
      <w:r>
        <w:rPr>
          <w:rFonts w:hint="eastAsia"/>
        </w:rPr>
        <w:t>这看似漫</w:t>
      </w:r>
      <w:r w:rsidR="000836C5">
        <w:rPr>
          <w:rFonts w:hint="eastAsia"/>
        </w:rPr>
        <w:t>长的过程，实</w:t>
      </w:r>
      <w:r w:rsidR="00895B4C">
        <w:rPr>
          <w:rFonts w:hint="eastAsia"/>
        </w:rPr>
        <w:t>际发生的时间仅为一瞬，呈现在众人眼中的，只有一幕画面。</w:t>
      </w:r>
    </w:p>
    <w:p w14:paraId="45D740C0" w14:textId="77777777" w:rsidR="0082294D" w:rsidRDefault="0082294D">
      <w:r>
        <w:rPr>
          <w:rFonts w:hint="eastAsia"/>
        </w:rPr>
        <w:t>刀剑</w:t>
      </w:r>
      <w:r w:rsidR="00097BEF">
        <w:rPr>
          <w:rFonts w:hint="eastAsia"/>
        </w:rPr>
        <w:t>撞在一起了，一剑倾城的断剑再次</w:t>
      </w:r>
      <w:r w:rsidR="000836C5">
        <w:rPr>
          <w:rFonts w:hint="eastAsia"/>
        </w:rPr>
        <w:t>断了。</w:t>
      </w:r>
    </w:p>
    <w:p w14:paraId="6DDBDD6A" w14:textId="77777777" w:rsidR="00722A83" w:rsidRDefault="00AA375F" w:rsidP="00AA375F">
      <w:r>
        <w:rPr>
          <w:rFonts w:hint="eastAsia"/>
        </w:rPr>
        <w:t>一剑倾城平平落地，看着只剩下剑柄的剑，</w:t>
      </w:r>
      <w:r w:rsidR="000A60B7">
        <w:rPr>
          <w:rFonts w:hint="eastAsia"/>
        </w:rPr>
        <w:t>眼中写满了惋惜与不甘的情绪。</w:t>
      </w:r>
    </w:p>
    <w:p w14:paraId="26CA1948" w14:textId="77777777" w:rsidR="00FE3090" w:rsidRDefault="000A60B7" w:rsidP="00AA375F">
      <w:r>
        <w:rPr>
          <w:rFonts w:hint="eastAsia"/>
        </w:rPr>
        <w:t>众人同时注意到，他的嘴角微微上扬，隐隐有些神采飞扬的感觉。</w:t>
      </w:r>
    </w:p>
    <w:p w14:paraId="323896AE" w14:textId="77777777" w:rsidR="00FE3090" w:rsidRDefault="00FE3090" w:rsidP="00AA375F">
      <w:r>
        <w:rPr>
          <w:rFonts w:hint="eastAsia"/>
        </w:rPr>
        <w:t>因为这一招，他没有败，只是剑断了。</w:t>
      </w:r>
    </w:p>
    <w:p w14:paraId="3FF95B8A" w14:textId="77777777" w:rsidR="000A60B7" w:rsidRPr="000A60B7" w:rsidRDefault="007D77AC" w:rsidP="00AA375F">
      <w:r>
        <w:rPr>
          <w:rFonts w:hint="eastAsia"/>
        </w:rPr>
        <w:t>淳于谦看着他的剑，赞叹</w:t>
      </w:r>
      <w:r w:rsidR="000A60B7">
        <w:rPr>
          <w:rFonts w:hint="eastAsia"/>
        </w:rPr>
        <w:t>道：“</w:t>
      </w:r>
      <w:r>
        <w:rPr>
          <w:rFonts w:hint="eastAsia"/>
        </w:rPr>
        <w:t>剑，</w:t>
      </w:r>
      <w:r w:rsidR="000A60B7">
        <w:rPr>
          <w:rFonts w:hint="eastAsia"/>
        </w:rPr>
        <w:t>是倾城的剑。”</w:t>
      </w:r>
    </w:p>
    <w:p w14:paraId="5C399E2A" w14:textId="77777777" w:rsidR="0013682A" w:rsidRDefault="0013682A" w:rsidP="00AA375F">
      <w:r>
        <w:rPr>
          <w:rFonts w:hint="eastAsia"/>
        </w:rPr>
        <w:t>这里的剑，指的不是一剑倾城手上的剑，而是这部剑招。</w:t>
      </w:r>
    </w:p>
    <w:p w14:paraId="297593B7" w14:textId="77777777" w:rsidR="00AA375F" w:rsidRDefault="0013682A" w:rsidP="00AA375F">
      <w:r>
        <w:rPr>
          <w:rFonts w:hint="eastAsia"/>
        </w:rPr>
        <w:t>一剑倾城把剑柄丢</w:t>
      </w:r>
      <w:r w:rsidR="0053448D">
        <w:rPr>
          <w:rFonts w:hint="eastAsia"/>
        </w:rPr>
        <w:t>到地上，</w:t>
      </w:r>
      <w:r w:rsidR="00AA375F">
        <w:rPr>
          <w:rFonts w:hint="eastAsia"/>
        </w:rPr>
        <w:t>说道：“如果不是这口剑，我便</w:t>
      </w:r>
      <w:r w:rsidR="00794FBE">
        <w:rPr>
          <w:rFonts w:hint="eastAsia"/>
        </w:rPr>
        <w:t>能</w:t>
      </w:r>
      <w:r w:rsidR="00AA375F">
        <w:rPr>
          <w:rFonts w:hint="eastAsia"/>
        </w:rPr>
        <w:t>证明我有打败西门缜，打败左丘明三大敌手的实力。”</w:t>
      </w:r>
    </w:p>
    <w:p w14:paraId="1EB0A0E2" w14:textId="77777777" w:rsidR="0082294D" w:rsidRDefault="001E30CA">
      <w:r>
        <w:rPr>
          <w:rFonts w:hint="eastAsia"/>
        </w:rPr>
        <w:t>应江湖微微一笑，看了西风千里一眼。</w:t>
      </w:r>
    </w:p>
    <w:p w14:paraId="7918C9ED" w14:textId="77777777" w:rsidR="001E30CA" w:rsidRDefault="001E30CA">
      <w:r>
        <w:rPr>
          <w:rFonts w:hint="eastAsia"/>
        </w:rPr>
        <w:t>西风千里一声冷笑，准备将自己的剑抛给一剑倾城。</w:t>
      </w:r>
    </w:p>
    <w:p w14:paraId="47078268" w14:textId="77777777" w:rsidR="00DE7D80" w:rsidRDefault="00DE7D80">
      <w:r>
        <w:rPr>
          <w:rFonts w:hint="eastAsia"/>
        </w:rPr>
        <w:t>便在这时。</w:t>
      </w:r>
    </w:p>
    <w:p w14:paraId="0622AC9F" w14:textId="77777777" w:rsidR="007824DB" w:rsidRDefault="007824DB">
      <w:r>
        <w:rPr>
          <w:rFonts w:hint="eastAsia"/>
        </w:rPr>
        <w:t>一口飞剑，从后方飞出，插在一剑倾城的面前。</w:t>
      </w:r>
    </w:p>
    <w:p w14:paraId="7B450542" w14:textId="77777777" w:rsidR="00211950" w:rsidRDefault="00211950">
      <w:r>
        <w:rPr>
          <w:rFonts w:hint="eastAsia"/>
        </w:rPr>
        <w:t>西风千里与应江湖皆是一愣，回头看去，只见李占山带着数十名青思阁长老弟子匆匆赶到。</w:t>
      </w:r>
    </w:p>
    <w:p w14:paraId="21E7A958" w14:textId="77777777" w:rsidR="005B1FA5" w:rsidRDefault="005B1FA5">
      <w:r>
        <w:rPr>
          <w:rFonts w:hint="eastAsia"/>
        </w:rPr>
        <w:t>李占山走到一剑倾城与淳于谦中间，义正辞严地道：“三年前左丘明与端木家主战成平手，我们掌门与端木家主同为七脉守护者，而淳于公子是左丘明三大敌手，今日你若堂堂正正地战胜淳于公子，我们青思阁从此不再追究掌门之仇。”</w:t>
      </w:r>
    </w:p>
    <w:p w14:paraId="4F584BE4" w14:textId="77777777" w:rsidR="00FC5D08" w:rsidRDefault="00FC5D08">
      <w:r>
        <w:rPr>
          <w:rFonts w:hint="eastAsia"/>
        </w:rPr>
        <w:t>一剑倾城拔出地上的剑，评估此剑的厚度与材质。</w:t>
      </w:r>
    </w:p>
    <w:p w14:paraId="09644924" w14:textId="77777777" w:rsidR="005B1FA5" w:rsidRDefault="005B1FA5">
      <w:r>
        <w:rPr>
          <w:rFonts w:hint="eastAsia"/>
        </w:rPr>
        <w:t>应江湖忽然笑了起来，调侃说道：“</w:t>
      </w:r>
      <w:r w:rsidR="00A40D3E">
        <w:rPr>
          <w:rFonts w:hint="eastAsia"/>
        </w:rPr>
        <w:t>啧啧啧，老李，你怎么忽然成了形象大使了？</w:t>
      </w:r>
      <w:r>
        <w:rPr>
          <w:rFonts w:hint="eastAsia"/>
        </w:rPr>
        <w:t>”</w:t>
      </w:r>
    </w:p>
    <w:p w14:paraId="67569F5A" w14:textId="77777777" w:rsidR="00CB6DF9" w:rsidRDefault="009E478E">
      <w:r>
        <w:rPr>
          <w:rFonts w:hint="eastAsia"/>
        </w:rPr>
        <w:t>李占山愤愤地瞪了他一眼，说道：“你想打断这场战斗？”</w:t>
      </w:r>
    </w:p>
    <w:p w14:paraId="012C1F28" w14:textId="77777777" w:rsidR="00084837" w:rsidRDefault="00084837">
      <w:r>
        <w:rPr>
          <w:rFonts w:hint="eastAsia"/>
        </w:rPr>
        <w:t>应江湖心想这你话题转移得好，算你赢，说道：“不敢不敢，一切听李大长老主持。”</w:t>
      </w:r>
    </w:p>
    <w:p w14:paraId="14B404BF" w14:textId="77777777" w:rsidR="00FC5D08" w:rsidRPr="00084837" w:rsidRDefault="00FC5D08">
      <w:r>
        <w:rPr>
          <w:rFonts w:hint="eastAsia"/>
        </w:rPr>
        <w:t>李占山没有与他纠缠，看着一剑倾城，问道：“怎么样？”</w:t>
      </w:r>
    </w:p>
    <w:p w14:paraId="5926C43D" w14:textId="77777777" w:rsidR="00FC5D08" w:rsidRDefault="00FC5D08" w:rsidP="00FC5D08">
      <w:r>
        <w:rPr>
          <w:rFonts w:hint="eastAsia"/>
        </w:rPr>
        <w:t>一剑倾城认为是口还不错的剑，应该可堪一战，</w:t>
      </w:r>
      <w:r w:rsidR="00AB73C9">
        <w:rPr>
          <w:rFonts w:hint="eastAsia"/>
        </w:rPr>
        <w:t>看着淳于谦，说</w:t>
      </w:r>
      <w:r>
        <w:rPr>
          <w:rFonts w:hint="eastAsia"/>
        </w:rPr>
        <w:t>道：“</w:t>
      </w:r>
      <w:r w:rsidR="00AB73C9">
        <w:rPr>
          <w:rFonts w:hint="eastAsia"/>
        </w:rPr>
        <w:t>如果淳于公子愿全力应战</w:t>
      </w:r>
      <w:r>
        <w:rPr>
          <w:rFonts w:hint="eastAsia"/>
        </w:rPr>
        <w:t>，又有何不可。”</w:t>
      </w:r>
    </w:p>
    <w:p w14:paraId="3F434DFC" w14:textId="77777777" w:rsidR="00542888" w:rsidRDefault="00AB73C9">
      <w:r>
        <w:rPr>
          <w:rFonts w:hint="eastAsia"/>
        </w:rPr>
        <w:t>所有的目光都落到了淳于谦身上。</w:t>
      </w:r>
    </w:p>
    <w:p w14:paraId="14139B69" w14:textId="77777777" w:rsidR="00AB73C9" w:rsidRDefault="00AB73C9">
      <w:r>
        <w:rPr>
          <w:rFonts w:hint="eastAsia"/>
        </w:rPr>
        <w:t>他显得有些沉默，不知该不该进行下去。</w:t>
      </w:r>
    </w:p>
    <w:p w14:paraId="4F3DBCF9" w14:textId="77777777" w:rsidR="00A17A85" w:rsidRDefault="00A17A85">
      <w:r>
        <w:rPr>
          <w:rFonts w:hint="eastAsia"/>
        </w:rPr>
        <w:t>这时候，那个赶车的人忽然来到了韩大小姐身旁。</w:t>
      </w:r>
    </w:p>
    <w:p w14:paraId="0E876E48" w14:textId="77777777" w:rsidR="00A17A85" w:rsidRDefault="00A17A85">
      <w:r>
        <w:rPr>
          <w:rFonts w:hint="eastAsia"/>
        </w:rPr>
        <w:t>韩大小姐有些惊讶，问道：“先生你怎么来了？”</w:t>
      </w:r>
    </w:p>
    <w:p w14:paraId="7C9E811E" w14:textId="77777777" w:rsidR="00A17A85" w:rsidRDefault="00A17A85">
      <w:r>
        <w:rPr>
          <w:rFonts w:hint="eastAsia"/>
        </w:rPr>
        <w:t>那赶车的人有些嘲弄地道：“这种事情我怎么能不来。”</w:t>
      </w:r>
    </w:p>
    <w:p w14:paraId="67CC483E" w14:textId="77777777" w:rsidR="00A17A85" w:rsidRDefault="00A17A85">
      <w:r>
        <w:rPr>
          <w:rFonts w:hint="eastAsia"/>
        </w:rPr>
        <w:t>韩大小姐知道他的身份，问道：“那你打算做什么？”</w:t>
      </w:r>
    </w:p>
    <w:p w14:paraId="22FC658A" w14:textId="77777777" w:rsidR="00A17A85" w:rsidRDefault="00A17A85">
      <w:r>
        <w:rPr>
          <w:rFonts w:hint="eastAsia"/>
        </w:rPr>
        <w:t>那人凑到韩大小姐耳边，轻轻说了几句话。</w:t>
      </w:r>
    </w:p>
    <w:p w14:paraId="47D03201" w14:textId="77777777" w:rsidR="00A17A85" w:rsidRDefault="00A17A85">
      <w:r>
        <w:rPr>
          <w:rFonts w:hint="eastAsia"/>
        </w:rPr>
        <w:t>韩大小姐听怔，有些生气，心想原来一切都在千落的算计之中，但现在显然不是生气的时候，起身走到淳于谦身旁，也轻轻说了几句。</w:t>
      </w:r>
    </w:p>
    <w:p w14:paraId="191B2629" w14:textId="77777777" w:rsidR="00A17A85" w:rsidRPr="00A17A85" w:rsidRDefault="00A17A85">
      <w:r>
        <w:rPr>
          <w:rFonts w:hint="eastAsia"/>
        </w:rPr>
        <w:t>淳于谦听完，沉默了很长时间。</w:t>
      </w:r>
    </w:p>
    <w:p w14:paraId="4193A58C" w14:textId="77777777" w:rsidR="00A17A85" w:rsidRDefault="00A17A85">
      <w:r>
        <w:rPr>
          <w:rFonts w:hint="eastAsia"/>
        </w:rPr>
        <w:lastRenderedPageBreak/>
        <w:t>应江湖问西风千里道：“你猜他们在说什么？”</w:t>
      </w:r>
    </w:p>
    <w:p w14:paraId="5842BD9B" w14:textId="77777777" w:rsidR="00A17A85" w:rsidRDefault="00A17A85">
      <w:r>
        <w:rPr>
          <w:rFonts w:hint="eastAsia"/>
        </w:rPr>
        <w:t>西风千里置若罔闻，盯着那赶车的人有些失神，对方也戴着斗笠，看不清其面容，显得有些神秘。</w:t>
      </w:r>
    </w:p>
    <w:p w14:paraId="1370C3AB" w14:textId="77777777" w:rsidR="009876FA" w:rsidRDefault="009876FA">
      <w:r>
        <w:rPr>
          <w:rFonts w:hint="eastAsia"/>
        </w:rPr>
        <w:t>淳于谦想了很久之后，觉得今日一战，自己的实力将不可能再保留了，与其如此，不如报了昔年西门缜相救之恩。</w:t>
      </w:r>
    </w:p>
    <w:p w14:paraId="680F4139" w14:textId="77777777" w:rsidR="009876FA" w:rsidRDefault="009876FA">
      <w:r>
        <w:rPr>
          <w:rFonts w:hint="eastAsia"/>
        </w:rPr>
        <w:t>他看着一剑倾城，说道：“</w:t>
      </w:r>
      <w:r w:rsidR="00116B66">
        <w:rPr>
          <w:rFonts w:hint="eastAsia"/>
        </w:rPr>
        <w:t>要战也可以，不过你要答应我一个条件。</w:t>
      </w:r>
      <w:r>
        <w:rPr>
          <w:rFonts w:hint="eastAsia"/>
        </w:rPr>
        <w:t>”</w:t>
      </w:r>
    </w:p>
    <w:p w14:paraId="2C461A33" w14:textId="77777777" w:rsidR="00116B66" w:rsidRDefault="00116B66">
      <w:r>
        <w:rPr>
          <w:rFonts w:hint="eastAsia"/>
        </w:rPr>
        <w:t>一剑倾城微愣，问道：“什么条件？”</w:t>
      </w:r>
    </w:p>
    <w:p w14:paraId="1867DEFC" w14:textId="77777777" w:rsidR="00116B66" w:rsidRPr="009876FA" w:rsidRDefault="00116B66">
      <w:r>
        <w:rPr>
          <w:rFonts w:hint="eastAsia"/>
        </w:rPr>
        <w:t>淳于谦说道：“昔年我母亲带着我与小叔流落到百里城，被西门前辈救下，而他日前横死在你手中，诸多谜团未清，你既一心与我一战，那你若战败，便将当日之事说清楚。”</w:t>
      </w:r>
    </w:p>
    <w:p w14:paraId="63E235D2" w14:textId="77777777" w:rsidR="00203C1C" w:rsidRDefault="00116B66">
      <w:r>
        <w:rPr>
          <w:rFonts w:hint="eastAsia"/>
        </w:rPr>
        <w:t>一剑倾城想了想，说道：“可以。”</w:t>
      </w:r>
    </w:p>
    <w:p w14:paraId="7837B60B" w14:textId="77777777" w:rsidR="00997EB2" w:rsidRDefault="00997EB2">
      <w:r>
        <w:rPr>
          <w:rFonts w:hint="eastAsia"/>
        </w:rPr>
        <w:t>淳于谦</w:t>
      </w:r>
      <w:r w:rsidR="00275731">
        <w:rPr>
          <w:rFonts w:hint="eastAsia"/>
        </w:rPr>
        <w:t>见条件达成，示意韩大小姐退开，自己也退了半丈。</w:t>
      </w:r>
    </w:p>
    <w:p w14:paraId="0C4FAE66" w14:textId="77777777" w:rsidR="00A4493B" w:rsidRDefault="00A4493B">
      <w:r>
        <w:rPr>
          <w:rFonts w:hint="eastAsia"/>
        </w:rPr>
        <w:t>一剑倾城也退了半丈，使中间空出三丈之地来。</w:t>
      </w:r>
    </w:p>
    <w:p w14:paraId="67E22FD5" w14:textId="77777777" w:rsidR="00647BF8" w:rsidRDefault="00647BF8" w:rsidP="00950D8E">
      <w:r>
        <w:rPr>
          <w:rFonts w:hint="eastAsia"/>
        </w:rPr>
        <w:t>气氛忽然沉寂。</w:t>
      </w:r>
    </w:p>
    <w:p w14:paraId="6B51E1BB" w14:textId="77777777" w:rsidR="00950D8E" w:rsidRDefault="00950D8E" w:rsidP="00950D8E">
      <w:r>
        <w:rPr>
          <w:rFonts w:hint="eastAsia"/>
        </w:rPr>
        <w:t>“倾城剑，雨流星。”</w:t>
      </w:r>
    </w:p>
    <w:p w14:paraId="3F4DBD97" w14:textId="77777777" w:rsidR="00950D8E" w:rsidRDefault="00647BF8" w:rsidP="00950D8E">
      <w:r>
        <w:rPr>
          <w:rFonts w:hint="eastAsia"/>
        </w:rPr>
        <w:t>一剑倾城扬长剑，落秋光，身移影幻，夕阳中忽然出现数十余道剑影，如流星急坠，刺向淳于谦。</w:t>
      </w:r>
    </w:p>
    <w:p w14:paraId="246F3109" w14:textId="77777777" w:rsidR="009E5902" w:rsidRPr="009E5902" w:rsidRDefault="00647BF8" w:rsidP="00950D8E">
      <w:r>
        <w:rPr>
          <w:rFonts w:hint="eastAsia"/>
        </w:rPr>
        <w:t>淳于谦首露凝重之色，抽身急退，他看得极为清楚，在这一瞬之间，一剑倾城完成十六次挥剑，</w:t>
      </w:r>
      <w:r w:rsidR="00344BEB">
        <w:rPr>
          <w:rFonts w:hint="eastAsia"/>
        </w:rPr>
        <w:t>这是意在克制自己锯齿刀的斩击</w:t>
      </w:r>
      <w:r w:rsidR="00950D8E">
        <w:rPr>
          <w:rFonts w:hint="eastAsia"/>
        </w:rPr>
        <w:t>。</w:t>
      </w:r>
    </w:p>
    <w:p w14:paraId="58B8DE51" w14:textId="77777777" w:rsidR="009E5902" w:rsidRDefault="009E5902" w:rsidP="009E5902">
      <w:r>
        <w:rPr>
          <w:rFonts w:hint="eastAsia"/>
        </w:rPr>
        <w:t>一退一进</w:t>
      </w:r>
      <w:r w:rsidR="00950D8E">
        <w:rPr>
          <w:rFonts w:hint="eastAsia"/>
        </w:rPr>
        <w:t>，</w:t>
      </w:r>
      <w:r>
        <w:rPr>
          <w:rFonts w:hint="eastAsia"/>
        </w:rPr>
        <w:t>刀与剑锵锵交击，</w:t>
      </w:r>
      <w:r w:rsidR="00344BEB">
        <w:rPr>
          <w:rFonts w:hint="eastAsia"/>
        </w:rPr>
        <w:t>刀光迸散，在夕阳在交织出无数刀影，</w:t>
      </w:r>
      <w:r>
        <w:rPr>
          <w:rFonts w:hint="eastAsia"/>
        </w:rPr>
        <w:t>千光扰目。</w:t>
      </w:r>
    </w:p>
    <w:p w14:paraId="47359E2B" w14:textId="77777777" w:rsidR="009E5902" w:rsidRPr="00344BEB" w:rsidRDefault="00344BEB" w:rsidP="00950D8E">
      <w:r>
        <w:rPr>
          <w:rFonts w:hint="eastAsia"/>
        </w:rPr>
        <w:t>有些站的位置不好的人，被耀得睁不开眼，待到他们再次睁眼时，已至最终之剑。</w:t>
      </w:r>
    </w:p>
    <w:p w14:paraId="6F01C22B" w14:textId="77777777" w:rsidR="00790AE2" w:rsidRDefault="00790AE2" w:rsidP="00950D8E">
      <w:r>
        <w:rPr>
          <w:rFonts w:hint="eastAsia"/>
        </w:rPr>
        <w:t>剑过十五而未取，</w:t>
      </w:r>
      <w:r w:rsidR="00344BEB">
        <w:rPr>
          <w:rFonts w:hint="eastAsia"/>
        </w:rPr>
        <w:t>第十六剑</w:t>
      </w:r>
      <w:r>
        <w:rPr>
          <w:rFonts w:hint="eastAsia"/>
        </w:rPr>
        <w:t>就是胜负之招。</w:t>
      </w:r>
    </w:p>
    <w:p w14:paraId="3182D0B3" w14:textId="77777777" w:rsidR="00790AE2" w:rsidRDefault="00790AE2" w:rsidP="00950D8E">
      <w:r>
        <w:rPr>
          <w:rFonts w:hint="eastAsia"/>
        </w:rPr>
        <w:t>对于一剑倾城而言，这是赌上尊严的一战，绝不能输，一剑倾城疑心豁命一决，放弃防守，直刺其心脏，欲以生死逼败淳于谦。</w:t>
      </w:r>
    </w:p>
    <w:p w14:paraId="028D3E38" w14:textId="77777777" w:rsidR="00950D8E" w:rsidRPr="00673FF5" w:rsidRDefault="00790AE2" w:rsidP="00950D8E">
      <w:r>
        <w:rPr>
          <w:rFonts w:hint="eastAsia"/>
        </w:rPr>
        <w:t>淳于谦知他心思，</w:t>
      </w:r>
      <w:r w:rsidR="004F1781">
        <w:rPr>
          <w:rFonts w:hint="eastAsia"/>
        </w:rPr>
        <w:t>却是毫不退让，</w:t>
      </w:r>
      <w:r w:rsidR="00950D8E">
        <w:rPr>
          <w:rFonts w:hint="eastAsia"/>
        </w:rPr>
        <w:t>柳叶刀取中直刺，一剑一刀一正一反，以绝对平行的线条刺向对方心脏。</w:t>
      </w:r>
    </w:p>
    <w:p w14:paraId="7F989FFD" w14:textId="77777777" w:rsidR="00950D8E" w:rsidRDefault="00950D8E" w:rsidP="00950D8E">
      <w:r>
        <w:rPr>
          <w:rFonts w:hint="eastAsia"/>
        </w:rPr>
        <w:t>所有人都摒住了呼息，双方都已经放弃了防守，竭尽全力刺向对方，所以无论谁先刺到对方，也无法避开对方攻势了，最终双方都会倒下，这是同归于尽之招。</w:t>
      </w:r>
    </w:p>
    <w:p w14:paraId="1D3EAF37" w14:textId="77777777" w:rsidR="00950D8E" w:rsidRDefault="00950D8E" w:rsidP="00950D8E">
      <w:r>
        <w:rPr>
          <w:rFonts w:hint="eastAsia"/>
        </w:rPr>
        <w:t>平行的刀剑，并行无碍，相互无阻，双双刺入对方的胸膛，是最终的结局。</w:t>
      </w:r>
    </w:p>
    <w:p w14:paraId="08D49698" w14:textId="77777777" w:rsidR="00950D8E" w:rsidRDefault="00950D8E" w:rsidP="00950D8E">
      <w:r>
        <w:rPr>
          <w:rFonts w:hint="eastAsia"/>
        </w:rPr>
        <w:t>忽然间，这对平行的刀剑突然产生了一股力道，改变了原有的行剑轨迹。</w:t>
      </w:r>
    </w:p>
    <w:p w14:paraId="5EA1EEE1" w14:textId="77777777" w:rsidR="00950D8E" w:rsidRDefault="00950D8E" w:rsidP="00950D8E">
      <w:r>
        <w:rPr>
          <w:rFonts w:hint="eastAsia"/>
        </w:rPr>
        <w:t>刀行无阻，剑却偏了半分。</w:t>
      </w:r>
    </w:p>
    <w:p w14:paraId="05560748" w14:textId="77777777" w:rsidR="00950D8E" w:rsidRPr="006C4B6E" w:rsidRDefault="00213BE1" w:rsidP="00950D8E">
      <w:r>
        <w:rPr>
          <w:rFonts w:hint="eastAsia"/>
        </w:rPr>
        <w:t>半分之差，胜负</w:t>
      </w:r>
      <w:r w:rsidR="00950D8E">
        <w:rPr>
          <w:rFonts w:hint="eastAsia"/>
        </w:rPr>
        <w:t>已分。</w:t>
      </w:r>
    </w:p>
    <w:p w14:paraId="50620AF4" w14:textId="77777777" w:rsidR="00213BE1" w:rsidRDefault="00213BE1" w:rsidP="00950D8E">
      <w:r>
        <w:rPr>
          <w:rFonts w:hint="eastAsia"/>
        </w:rPr>
        <w:t>柳叶刀贯体而入，刺在了他心脏下方三寸地方</w:t>
      </w:r>
      <w:r w:rsidR="00950D8E">
        <w:rPr>
          <w:rFonts w:hint="eastAsia"/>
        </w:rPr>
        <w:t>，</w:t>
      </w:r>
      <w:r>
        <w:rPr>
          <w:rFonts w:hint="eastAsia"/>
        </w:rPr>
        <w:t>最终被肋骨挡住。</w:t>
      </w:r>
    </w:p>
    <w:p w14:paraId="5C4B1C83" w14:textId="77777777" w:rsidR="00213BE1" w:rsidRDefault="00213BE1" w:rsidP="00950D8E">
      <w:r>
        <w:rPr>
          <w:rFonts w:hint="eastAsia"/>
        </w:rPr>
        <w:t>剑止人亦停，一剑倾城，败。</w:t>
      </w:r>
    </w:p>
    <w:p w14:paraId="4891C0AE" w14:textId="77777777" w:rsidR="00950D8E" w:rsidRPr="00950D8E" w:rsidRDefault="00950D8E"/>
    <w:p w14:paraId="1A99AD0D" w14:textId="77777777" w:rsidR="00950D8E" w:rsidRDefault="00950D8E"/>
    <w:p w14:paraId="14909D66" w14:textId="77777777" w:rsidR="00213BE1" w:rsidRDefault="00213BE1"/>
    <w:p w14:paraId="0AF30516" w14:textId="77777777" w:rsidR="00213BE1" w:rsidRPr="00950D8E" w:rsidRDefault="00213BE1"/>
    <w:p w14:paraId="2816C4DB" w14:textId="77777777" w:rsidR="00950D8E" w:rsidRDefault="00950D8E"/>
    <w:p w14:paraId="0C8AD151" w14:textId="77777777" w:rsidR="00950D8E" w:rsidRDefault="00950D8E"/>
    <w:p w14:paraId="448CB60A" w14:textId="77777777" w:rsidR="00512036" w:rsidRDefault="00512036"/>
    <w:p w14:paraId="65307E83" w14:textId="77777777" w:rsidR="00512036" w:rsidRDefault="00512036"/>
    <w:p w14:paraId="1072627A" w14:textId="77777777" w:rsidR="00950D8E" w:rsidRDefault="00950D8E"/>
    <w:p w14:paraId="0F38919A" w14:textId="77777777" w:rsidR="00F2624A" w:rsidRDefault="00512036" w:rsidP="00F04BED">
      <w:pPr>
        <w:pStyle w:val="3"/>
      </w:pPr>
      <w:r>
        <w:rPr>
          <w:rFonts w:hint="eastAsia"/>
        </w:rPr>
        <w:lastRenderedPageBreak/>
        <w:t>第八十四章人</w:t>
      </w:r>
      <w:r w:rsidR="00EA3C4C">
        <w:rPr>
          <w:rFonts w:hint="eastAsia"/>
        </w:rPr>
        <w:t>，</w:t>
      </w:r>
      <w:r w:rsidR="00533EC9">
        <w:rPr>
          <w:rFonts w:hint="eastAsia"/>
        </w:rPr>
        <w:t>却</w:t>
      </w:r>
      <w:r>
        <w:rPr>
          <w:rFonts w:hint="eastAsia"/>
        </w:rPr>
        <w:t>不是倾城的人</w:t>
      </w:r>
    </w:p>
    <w:p w14:paraId="08368C07" w14:textId="77777777" w:rsidR="00950D8E" w:rsidRDefault="00512036">
      <w:r>
        <w:rPr>
          <w:rFonts w:hint="eastAsia"/>
        </w:rPr>
        <w:t>刀口在夕阳下滴着殷红的鲜血，然而</w:t>
      </w:r>
      <w:r w:rsidR="007B7003">
        <w:rPr>
          <w:rFonts w:hint="eastAsia"/>
        </w:rPr>
        <w:t>一剑倾城脸上却连</w:t>
      </w:r>
      <w:r>
        <w:rPr>
          <w:rFonts w:hint="eastAsia"/>
        </w:rPr>
        <w:t>痛苦的表情都没有，他看着淳于谦笑了起来，</w:t>
      </w:r>
      <w:r w:rsidR="00A115A2">
        <w:rPr>
          <w:rFonts w:hint="eastAsia"/>
        </w:rPr>
        <w:t>但没有发出任何的声音</w:t>
      </w:r>
      <w:r>
        <w:rPr>
          <w:rFonts w:hint="eastAsia"/>
        </w:rPr>
        <w:t>。</w:t>
      </w:r>
    </w:p>
    <w:p w14:paraId="2FA69C2B" w14:textId="77777777" w:rsidR="007B7003" w:rsidRDefault="00D82FFF">
      <w:r>
        <w:rPr>
          <w:rFonts w:hint="eastAsia"/>
        </w:rPr>
        <w:t>四周一片安静。</w:t>
      </w:r>
    </w:p>
    <w:p w14:paraId="25C1FD3B" w14:textId="77777777" w:rsidR="00D82FFF" w:rsidRDefault="00D82FFF">
      <w:r>
        <w:rPr>
          <w:rFonts w:hint="eastAsia"/>
        </w:rPr>
        <w:t>连风都不再吹起。</w:t>
      </w:r>
    </w:p>
    <w:p w14:paraId="1E1C9195" w14:textId="77777777" w:rsidR="00033D04" w:rsidRDefault="00227BB5">
      <w:r>
        <w:rPr>
          <w:rFonts w:hint="eastAsia"/>
        </w:rPr>
        <w:t>忽然间，铿的一声剑响，打碎了一地沉寂。</w:t>
      </w:r>
    </w:p>
    <w:p w14:paraId="4909D01A" w14:textId="77777777" w:rsidR="00227BB5" w:rsidRPr="00227BB5" w:rsidRDefault="00227BB5">
      <w:r>
        <w:rPr>
          <w:rFonts w:hint="eastAsia"/>
        </w:rPr>
        <w:t>人们转眼看去，却是一剑倾城的剑断了。</w:t>
      </w:r>
    </w:p>
    <w:p w14:paraId="18816085" w14:textId="77777777" w:rsidR="0017054E" w:rsidRDefault="00033D04">
      <w:r>
        <w:rPr>
          <w:rFonts w:hint="eastAsia"/>
        </w:rPr>
        <w:t>一剑倾城看到了众人的目光，这些目光对这场战斗充满了赞叹，</w:t>
      </w:r>
      <w:r w:rsidR="0017054E">
        <w:rPr>
          <w:rFonts w:hint="eastAsia"/>
        </w:rPr>
        <w:t>同时还有一种别的情绪。</w:t>
      </w:r>
    </w:p>
    <w:p w14:paraId="36609773" w14:textId="77777777" w:rsidR="0017054E" w:rsidRDefault="0017054E">
      <w:r>
        <w:rPr>
          <w:rFonts w:hint="eastAsia"/>
        </w:rPr>
        <w:t>情绪就是无言的声音。</w:t>
      </w:r>
    </w:p>
    <w:p w14:paraId="329ED50B" w14:textId="77777777" w:rsidR="0017054E" w:rsidRDefault="0017054E">
      <w:r>
        <w:rPr>
          <w:rFonts w:hint="eastAsia"/>
        </w:rPr>
        <w:t>没有人怀疑这个战果，人们都觉得一剑倾城该败，淳于谦当胜。</w:t>
      </w:r>
    </w:p>
    <w:p w14:paraId="125FDEAA" w14:textId="77777777" w:rsidR="00741E4D" w:rsidRDefault="0017054E">
      <w:r>
        <w:rPr>
          <w:rFonts w:hint="eastAsia"/>
        </w:rPr>
        <w:t>一剑倾城读懂了这些情绪所</w:t>
      </w:r>
      <w:r w:rsidR="004B2910">
        <w:rPr>
          <w:rFonts w:hint="eastAsia"/>
        </w:rPr>
        <w:t>要</w:t>
      </w:r>
      <w:r w:rsidR="00741E4D">
        <w:rPr>
          <w:rFonts w:hint="eastAsia"/>
        </w:rPr>
        <w:t>表达的声音，怒不可遏，却又不知道该说些什么。</w:t>
      </w:r>
    </w:p>
    <w:p w14:paraId="02EDE72B" w14:textId="77777777" w:rsidR="00741E4D" w:rsidRDefault="00741E4D">
      <w:r>
        <w:rPr>
          <w:rFonts w:hint="eastAsia"/>
        </w:rPr>
        <w:t>这时候，应江湖忽然笑了起来，感慨说道：“哈，原来是这个意思</w:t>
      </w:r>
      <w:r w:rsidR="00BA16EF">
        <w:rPr>
          <w:rFonts w:hint="eastAsia"/>
        </w:rPr>
        <w:t>，</w:t>
      </w:r>
      <w:r w:rsidR="00DF35C8">
        <w:rPr>
          <w:rFonts w:hint="eastAsia"/>
        </w:rPr>
        <w:t>杀人诛心只用了一句话，</w:t>
      </w:r>
      <w:r w:rsidR="00BA16EF">
        <w:rPr>
          <w:rFonts w:hint="eastAsia"/>
        </w:rPr>
        <w:t>参差一子那个老贼心思可真坏</w:t>
      </w:r>
      <w:r>
        <w:rPr>
          <w:rFonts w:hint="eastAsia"/>
        </w:rPr>
        <w:t>。”</w:t>
      </w:r>
    </w:p>
    <w:p w14:paraId="7BCA1411" w14:textId="77777777" w:rsidR="004B01A5" w:rsidRDefault="004366D9">
      <w:r>
        <w:rPr>
          <w:rFonts w:hint="eastAsia"/>
        </w:rPr>
        <w:t>诸人愣了愣，有的明白了，</w:t>
      </w:r>
      <w:r w:rsidR="004B01A5">
        <w:rPr>
          <w:rFonts w:hint="eastAsia"/>
        </w:rPr>
        <w:t>他指的那参差一子的那句评语。</w:t>
      </w:r>
    </w:p>
    <w:p w14:paraId="1270B9E8" w14:textId="77777777" w:rsidR="004B01A5" w:rsidRDefault="004B01A5">
      <w:r>
        <w:rPr>
          <w:rFonts w:hint="eastAsia"/>
        </w:rPr>
        <w:t>人，不是倾城的人，剑，却是剑倾城的</w:t>
      </w:r>
      <w:r w:rsidR="006C1FDD">
        <w:rPr>
          <w:rFonts w:hint="eastAsia"/>
        </w:rPr>
        <w:t>剑</w:t>
      </w:r>
      <w:r>
        <w:rPr>
          <w:rFonts w:hint="eastAsia"/>
        </w:rPr>
        <w:t>。</w:t>
      </w:r>
    </w:p>
    <w:p w14:paraId="0998A8B7" w14:textId="77777777" w:rsidR="00E6282B" w:rsidRDefault="00E6282B">
      <w:r>
        <w:rPr>
          <w:rFonts w:hint="eastAsia"/>
        </w:rPr>
        <w:t>有的</w:t>
      </w:r>
      <w:r w:rsidR="000E16B8">
        <w:rPr>
          <w:rFonts w:hint="eastAsia"/>
        </w:rPr>
        <w:t>却</w:t>
      </w:r>
      <w:r>
        <w:rPr>
          <w:rFonts w:hint="eastAsia"/>
        </w:rPr>
        <w:t>没有明白，</w:t>
      </w:r>
      <w:r w:rsidR="000E16B8">
        <w:rPr>
          <w:rFonts w:hint="eastAsia"/>
        </w:rPr>
        <w:t>按照之前的解读，</w:t>
      </w:r>
      <w:r w:rsidR="00C94287">
        <w:rPr>
          <w:rFonts w:hint="eastAsia"/>
        </w:rPr>
        <w:t>这句话说的是，陌上人非如玉，剑技却</w:t>
      </w:r>
      <w:r w:rsidR="000E16B8">
        <w:rPr>
          <w:rFonts w:hint="eastAsia"/>
        </w:rPr>
        <w:t>是倾城无双，所以他们不能明白应江湖说的是什么意思。</w:t>
      </w:r>
    </w:p>
    <w:p w14:paraId="408D2722" w14:textId="77777777" w:rsidR="004B01A5" w:rsidRDefault="004B01A5">
      <w:r>
        <w:rPr>
          <w:rFonts w:hint="eastAsia"/>
        </w:rPr>
        <w:t>赶车的人</w:t>
      </w:r>
      <w:r w:rsidR="00E6282B">
        <w:rPr>
          <w:rFonts w:hint="eastAsia"/>
        </w:rPr>
        <w:t>说道：“</w:t>
      </w:r>
      <w:r w:rsidR="006C1FDD">
        <w:rPr>
          <w:rFonts w:hint="eastAsia"/>
        </w:rPr>
        <w:t>这话话反过来说就清楚了，剑，是倾城的剑，人，却不是倾城的人。</w:t>
      </w:r>
      <w:r w:rsidR="00E6282B">
        <w:rPr>
          <w:rFonts w:hint="eastAsia"/>
        </w:rPr>
        <w:t>”</w:t>
      </w:r>
    </w:p>
    <w:p w14:paraId="0223151A" w14:textId="77777777" w:rsidR="00477BF6" w:rsidRDefault="00DF35C8">
      <w:r>
        <w:rPr>
          <w:rFonts w:hint="eastAsia"/>
        </w:rPr>
        <w:t>所有人豁然开朗，心想原来是这个意思。</w:t>
      </w:r>
    </w:p>
    <w:p w14:paraId="16ED4071" w14:textId="77777777" w:rsidR="00100ACF" w:rsidRDefault="00DF35C8">
      <w:r>
        <w:rPr>
          <w:rFonts w:hint="eastAsia"/>
        </w:rPr>
        <w:t>剑，是倾城的剑，指的是这部剑招是倾城无双。</w:t>
      </w:r>
    </w:p>
    <w:p w14:paraId="26CDF929" w14:textId="77777777" w:rsidR="00100ACF" w:rsidRDefault="00DF35C8">
      <w:r>
        <w:rPr>
          <w:rFonts w:hint="eastAsia"/>
        </w:rPr>
        <w:t>这一点，就连与之对战的淳于谦也承认了这一点。</w:t>
      </w:r>
    </w:p>
    <w:p w14:paraId="46DC56A9" w14:textId="77777777" w:rsidR="00AB0C0E" w:rsidRPr="00AB0C0E" w:rsidRDefault="00AB0C0E">
      <w:r>
        <w:rPr>
          <w:rFonts w:hint="eastAsia"/>
        </w:rPr>
        <w:t>若非倾城之人，岂是创出倾城剑招？</w:t>
      </w:r>
    </w:p>
    <w:p w14:paraId="0DF57727" w14:textId="77777777" w:rsidR="00C66773" w:rsidRDefault="00C66773">
      <w:r>
        <w:rPr>
          <w:rFonts w:hint="eastAsia"/>
        </w:rPr>
        <w:t>倾城的人，指的不是陌上人如玉，</w:t>
      </w:r>
      <w:r w:rsidR="00C93EFE">
        <w:rPr>
          <w:rFonts w:hint="eastAsia"/>
        </w:rPr>
        <w:t>而是风华绝代，</w:t>
      </w:r>
    </w:p>
    <w:p w14:paraId="1CE8B9E9" w14:textId="77777777" w:rsidR="00664AAE" w:rsidRDefault="00C66773">
      <w:r>
        <w:rPr>
          <w:rFonts w:hint="eastAsia"/>
        </w:rPr>
        <w:t>人，却不是倾城的人，指的不是陌上人非如玉，</w:t>
      </w:r>
      <w:r w:rsidR="001A23C0">
        <w:rPr>
          <w:rFonts w:hint="eastAsia"/>
        </w:rPr>
        <w:t>指</w:t>
      </w:r>
      <w:r w:rsidR="003F2C5D">
        <w:rPr>
          <w:rFonts w:hint="eastAsia"/>
        </w:rPr>
        <w:t>他</w:t>
      </w:r>
      <w:r w:rsidR="00F206B4">
        <w:rPr>
          <w:rFonts w:hint="eastAsia"/>
        </w:rPr>
        <w:t>不是创出倾城剑招</w:t>
      </w:r>
      <w:r w:rsidR="003F2C5D">
        <w:rPr>
          <w:rFonts w:hint="eastAsia"/>
        </w:rPr>
        <w:t>的倾城之人。</w:t>
      </w:r>
    </w:p>
    <w:p w14:paraId="2730CF9A" w14:textId="77777777" w:rsidR="00100ACF" w:rsidRDefault="00E94CDE">
      <w:r>
        <w:rPr>
          <w:rFonts w:hint="eastAsia"/>
        </w:rPr>
        <w:t>世人皆知，在一剑倾城出现之前，没有所谓的倾城剑招，而在他杀了七脉守护者西门缜之后，这部剑招像长了翅膀一般驰名</w:t>
      </w:r>
      <w:r w:rsidR="009D78FA">
        <w:rPr>
          <w:rFonts w:hint="eastAsia"/>
        </w:rPr>
        <w:t>了</w:t>
      </w:r>
      <w:r>
        <w:rPr>
          <w:rFonts w:hint="eastAsia"/>
        </w:rPr>
        <w:t>两境，人们都以为他是这部剑招的创招者。</w:t>
      </w:r>
    </w:p>
    <w:p w14:paraId="16990404" w14:textId="77777777" w:rsidR="009D78FA" w:rsidRPr="00C93EFE" w:rsidRDefault="00C93EFE">
      <w:r>
        <w:rPr>
          <w:rFonts w:hint="eastAsia"/>
        </w:rPr>
        <w:t>然而，人们没想到的是，参差一子这句话里竟藏了这么深的机锋，六道奇人果然名不虚传。</w:t>
      </w:r>
    </w:p>
    <w:p w14:paraId="073BC25B" w14:textId="77777777" w:rsidR="00227BB5" w:rsidRDefault="00BD21F0">
      <w:r>
        <w:rPr>
          <w:rFonts w:hint="eastAsia"/>
        </w:rPr>
        <w:t>既</w:t>
      </w:r>
      <w:r w:rsidR="00C93EFE">
        <w:rPr>
          <w:rFonts w:hint="eastAsia"/>
        </w:rPr>
        <w:t>然他不是这部剑招的创招都，那创出这部倾城剑招的倾城之人又是</w:t>
      </w:r>
      <w:r w:rsidR="00B8403A">
        <w:rPr>
          <w:rFonts w:hint="eastAsia"/>
        </w:rPr>
        <w:t>谁？</w:t>
      </w:r>
    </w:p>
    <w:p w14:paraId="1A9BD9AE" w14:textId="77777777" w:rsidR="00643683" w:rsidRDefault="00643683">
      <w:r>
        <w:rPr>
          <w:rFonts w:hint="eastAsia"/>
        </w:rPr>
        <w:t>一剑倾城果然说了一句话——你们这些所谓左丘明三大敌手一样的恶心。</w:t>
      </w:r>
    </w:p>
    <w:p w14:paraId="67FA99A9" w14:textId="77777777" w:rsidR="00643683" w:rsidRDefault="00643683">
      <w:r>
        <w:rPr>
          <w:rFonts w:hint="eastAsia"/>
        </w:rPr>
        <w:t>难道指的那倾城之人亦是左丘明三大敌手之一？</w:t>
      </w:r>
    </w:p>
    <w:p w14:paraId="13E5E41B" w14:textId="77777777" w:rsidR="00643683" w:rsidRPr="00643683" w:rsidRDefault="00643683">
      <w:r>
        <w:rPr>
          <w:rFonts w:hint="eastAsia"/>
        </w:rPr>
        <w:t>人们看着一剑倾城，因为只有他知晓这个答案。</w:t>
      </w:r>
    </w:p>
    <w:p w14:paraId="756C8F03" w14:textId="77777777" w:rsidR="00950D8E" w:rsidRPr="00F87C76" w:rsidRDefault="00F21631" w:rsidP="00950D8E">
      <w:r>
        <w:rPr>
          <w:rFonts w:hint="eastAsia"/>
        </w:rPr>
        <w:t>这些目光在一剑倾城看来，在轻视，是侮辱，是愤恨，为什么自己这么努力了，到头来却是为自己的阴影打了个广告，心高气傲的一剑倾城岂能接受这个现</w:t>
      </w:r>
      <w:r w:rsidR="00950D8E">
        <w:rPr>
          <w:rFonts w:hint="eastAsia"/>
        </w:rPr>
        <w:t>，陷入疯狂之态，抡着手中的断剑再朝淳于谦刺来</w:t>
      </w:r>
    </w:p>
    <w:p w14:paraId="60B75090" w14:textId="77777777" w:rsidR="00950D8E" w:rsidRDefault="00950D8E" w:rsidP="00950D8E">
      <w:r>
        <w:rPr>
          <w:rFonts w:hint="eastAsia"/>
        </w:rPr>
        <w:t>淳于谦依然是机械般的轻轻一扬刀，斩中了那最后断剑。</w:t>
      </w:r>
    </w:p>
    <w:p w14:paraId="739A827F" w14:textId="77777777" w:rsidR="00950D8E" w:rsidRDefault="00950D8E" w:rsidP="00950D8E">
      <w:r>
        <w:rPr>
          <w:rFonts w:hint="eastAsia"/>
        </w:rPr>
        <w:t>这一次剑没有断，而是被震得脱手而出，刀势依旧去而未止。</w:t>
      </w:r>
    </w:p>
    <w:p w14:paraId="098D2858" w14:textId="77777777" w:rsidR="00F21631" w:rsidRDefault="00F21631" w:rsidP="00950D8E">
      <w:r>
        <w:rPr>
          <w:rFonts w:hint="eastAsia"/>
        </w:rPr>
        <w:t>大家</w:t>
      </w:r>
      <w:r w:rsidR="00950D8E">
        <w:rPr>
          <w:rFonts w:hint="eastAsia"/>
        </w:rPr>
        <w:t>都明白，这一刀下去，可就不是留一剑血口那么简单了——这是要死人的。</w:t>
      </w:r>
    </w:p>
    <w:p w14:paraId="07516228" w14:textId="77777777" w:rsidR="00F21631" w:rsidRPr="00F21631" w:rsidRDefault="00F21631" w:rsidP="00950D8E">
      <w:r>
        <w:rPr>
          <w:rFonts w:hint="eastAsia"/>
        </w:rPr>
        <w:t>大家又都不明白，既然这一刀会死人，淳于谦为什么还要这么做？他完全没有必要这么做的。</w:t>
      </w:r>
    </w:p>
    <w:p w14:paraId="582F561F" w14:textId="77777777" w:rsidR="00950D8E" w:rsidRDefault="006F2410" w:rsidP="00950D8E">
      <w:r>
        <w:rPr>
          <w:rFonts w:hint="eastAsia"/>
        </w:rPr>
        <w:t>在那电光火石的生死刹那，一道</w:t>
      </w:r>
      <w:r w:rsidR="00950D8E">
        <w:rPr>
          <w:rFonts w:hint="eastAsia"/>
        </w:rPr>
        <w:t>身影飞掠而至，挡下了那必杀的一击。</w:t>
      </w:r>
    </w:p>
    <w:p w14:paraId="2B07C8F1" w14:textId="77777777" w:rsidR="006F2410" w:rsidRPr="006F2410" w:rsidRDefault="006F2410" w:rsidP="00950D8E">
      <w:r>
        <w:rPr>
          <w:rFonts w:hint="eastAsia"/>
        </w:rPr>
        <w:t>这时候，大家又都明白了，淳于谦这一刀，是为了逼出这个人。</w:t>
      </w:r>
    </w:p>
    <w:p w14:paraId="64B48BAF" w14:textId="77777777" w:rsidR="00950D8E" w:rsidRDefault="00950D8E" w:rsidP="00950D8E">
      <w:r>
        <w:rPr>
          <w:rFonts w:hint="eastAsia"/>
        </w:rPr>
        <w:t>救下一剑倾城的人并不是应江湖，而是一个面似枯木的黑袍人，看样子应该四五十岁的样子。</w:t>
      </w:r>
    </w:p>
    <w:p w14:paraId="7D5F9302" w14:textId="77777777" w:rsidR="006F2410" w:rsidRPr="006F2410" w:rsidRDefault="006F2410" w:rsidP="00950D8E">
      <w:r>
        <w:rPr>
          <w:rFonts w:hint="eastAsia"/>
        </w:rPr>
        <w:t>这个人应该不是那个倾城之人，因为他用的是一口刀。</w:t>
      </w:r>
    </w:p>
    <w:p w14:paraId="5697BD25" w14:textId="77777777" w:rsidR="000F2EA2" w:rsidRDefault="003A25C7">
      <w:r>
        <w:rPr>
          <w:rFonts w:hint="eastAsia"/>
        </w:rPr>
        <w:lastRenderedPageBreak/>
        <w:t>不是倾城之人，又是何人？难道是说出那句评语的参差一子？</w:t>
      </w:r>
    </w:p>
    <w:p w14:paraId="16401361" w14:textId="77777777" w:rsidR="003A25C7" w:rsidRDefault="003A25C7">
      <w:r>
        <w:rPr>
          <w:rFonts w:hint="eastAsia"/>
        </w:rPr>
        <w:t>人们</w:t>
      </w:r>
      <w:r w:rsidR="000F2EA2">
        <w:rPr>
          <w:rFonts w:hint="eastAsia"/>
        </w:rPr>
        <w:t>交头接耳，低耳议论，猜测着来人</w:t>
      </w:r>
      <w:r w:rsidR="00A5511C">
        <w:rPr>
          <w:rFonts w:hint="eastAsia"/>
        </w:rPr>
        <w:t>的身份。</w:t>
      </w:r>
    </w:p>
    <w:p w14:paraId="33342909" w14:textId="77777777" w:rsidR="000F2EA2" w:rsidRDefault="000F2EA2">
      <w:r>
        <w:rPr>
          <w:rFonts w:hint="eastAsia"/>
        </w:rPr>
        <w:t>赶车的人</w:t>
      </w:r>
      <w:r w:rsidR="00B95B51">
        <w:rPr>
          <w:rFonts w:hint="eastAsia"/>
        </w:rPr>
        <w:t>没有理会这些骚动，而是从怀中取出封信，交给了韩大小姐。</w:t>
      </w:r>
    </w:p>
    <w:p w14:paraId="73170BF8" w14:textId="77777777" w:rsidR="00B54700" w:rsidRDefault="00B54700">
      <w:r>
        <w:rPr>
          <w:rFonts w:hint="eastAsia"/>
        </w:rPr>
        <w:t>韩大小姐拆开看完后，有些恼火，心想千落这是拿她当枪使了，她看着赶车的人，愤愤说道：“为什么要我来说，先生你不是更好？”</w:t>
      </w:r>
    </w:p>
    <w:p w14:paraId="563310CB" w14:textId="77777777" w:rsidR="00B54700" w:rsidRDefault="00B54700">
      <w:r>
        <w:rPr>
          <w:rFonts w:hint="eastAsia"/>
        </w:rPr>
        <w:t>赶车的人叹了口气，说道：“我不适合。”</w:t>
      </w:r>
    </w:p>
    <w:p w14:paraId="00182493" w14:textId="77777777" w:rsidR="008347B8" w:rsidRDefault="008347B8">
      <w:r>
        <w:rPr>
          <w:rFonts w:hint="eastAsia"/>
        </w:rPr>
        <w:t>韩大小姐翻起白眼，心想你不适合，谁适合？</w:t>
      </w:r>
    </w:p>
    <w:p w14:paraId="393FD34D" w14:textId="77777777" w:rsidR="008347B8" w:rsidRDefault="008347B8">
      <w:r>
        <w:rPr>
          <w:rFonts w:hint="eastAsia"/>
        </w:rPr>
        <w:t>抱怨归抱怨，该做的事情还是要做，她走到淳于谦身旁，对一剑倾城说道：“如果你还是个男人，就该履行刚才答应小谦的事，把当日的事情说清楚</w:t>
      </w:r>
      <w:r w:rsidR="00DB6769">
        <w:rPr>
          <w:rFonts w:hint="eastAsia"/>
        </w:rPr>
        <w:t>，当日你究竟是怎样杀了西门缜前辈的？</w:t>
      </w:r>
      <w:r>
        <w:rPr>
          <w:rFonts w:hint="eastAsia"/>
        </w:rPr>
        <w:t>”</w:t>
      </w:r>
    </w:p>
    <w:p w14:paraId="6099F7C8" w14:textId="77777777" w:rsidR="00DB6769" w:rsidRDefault="00904D44">
      <w:r>
        <w:rPr>
          <w:rFonts w:hint="eastAsia"/>
        </w:rPr>
        <w:t>一剑倾城没有反应过来，黑袍人伸出一只手搭在一剑倾城手上，准备带他离开。</w:t>
      </w:r>
    </w:p>
    <w:p w14:paraId="0DC38DB9" w14:textId="77777777" w:rsidR="00904D44" w:rsidRDefault="00904D44">
      <w:r>
        <w:rPr>
          <w:rFonts w:hint="eastAsia"/>
        </w:rPr>
        <w:t>然而这时候，赶车的人已经挡住了去路。</w:t>
      </w:r>
    </w:p>
    <w:p w14:paraId="2220B26C" w14:textId="77777777" w:rsidR="00114869" w:rsidRPr="00904D44" w:rsidRDefault="00114869">
      <w:r>
        <w:rPr>
          <w:rFonts w:hint="eastAsia"/>
        </w:rPr>
        <w:t>韩大小姐走上前来，说道：“如果这件事不说清楚，纵然你</w:t>
      </w:r>
      <w:r w:rsidR="00772843">
        <w:rPr>
          <w:rFonts w:hint="eastAsia"/>
        </w:rPr>
        <w:t>带着他离开了，也会被人追杀到底</w:t>
      </w:r>
      <w:r>
        <w:rPr>
          <w:rFonts w:hint="eastAsia"/>
        </w:rPr>
        <w:t>，前辈你可想清楚了。”</w:t>
      </w:r>
    </w:p>
    <w:p w14:paraId="5B69A642" w14:textId="77777777" w:rsidR="00772843" w:rsidRDefault="00772843">
      <w:r>
        <w:rPr>
          <w:rFonts w:hint="eastAsia"/>
        </w:rPr>
        <w:t>黑袍人抬头看了青思阁一思，冷冷一笑，未曾将之放在眼内。</w:t>
      </w:r>
    </w:p>
    <w:p w14:paraId="7F1C27AF" w14:textId="77777777" w:rsidR="00227CCC" w:rsidRDefault="00227CCC">
      <w:r>
        <w:rPr>
          <w:rFonts w:hint="eastAsia"/>
        </w:rPr>
        <w:t>青思阁很是愤怒，在李占山的指挥下迅速散开，围住两人。</w:t>
      </w:r>
    </w:p>
    <w:p w14:paraId="762B727C" w14:textId="77777777" w:rsidR="00C7480C" w:rsidRDefault="00C7480C">
      <w:r>
        <w:rPr>
          <w:rFonts w:hint="eastAsia"/>
        </w:rPr>
        <w:t>韩大小姐取出一块令牌，说道：“我想前辈误会我的意思了，我说的不是青思阁，而是北境的百人必杀名单。”</w:t>
      </w:r>
    </w:p>
    <w:p w14:paraId="7BD40072" w14:textId="77777777" w:rsidR="009B24A9" w:rsidRDefault="00B72C29">
      <w:r>
        <w:rPr>
          <w:rFonts w:hint="eastAsia"/>
        </w:rPr>
        <w:t>黑袍人微怔，韩大小姐看着他的眼睛，说道：“如果你们今日逃走，那他就会出现在那份名单之中。”</w:t>
      </w:r>
    </w:p>
    <w:p w14:paraId="0F2209EE" w14:textId="77777777" w:rsidR="00B72C29" w:rsidRPr="00C7480C" w:rsidRDefault="00554FA8">
      <w:r>
        <w:rPr>
          <w:rFonts w:hint="eastAsia"/>
        </w:rPr>
        <w:t>黑袍人沉默了很长时间，最</w:t>
      </w:r>
      <w:r w:rsidR="00554BAC">
        <w:rPr>
          <w:rFonts w:hint="eastAsia"/>
        </w:rPr>
        <w:t>终收</w:t>
      </w:r>
      <w:r>
        <w:rPr>
          <w:rFonts w:hint="eastAsia"/>
        </w:rPr>
        <w:t>了刀</w:t>
      </w:r>
      <w:r w:rsidR="009B24A9">
        <w:rPr>
          <w:rFonts w:hint="eastAsia"/>
        </w:rPr>
        <w:t>，他知道他们没有能力去对抗那份名单，</w:t>
      </w:r>
      <w:r w:rsidR="00D62B1A">
        <w:rPr>
          <w:rFonts w:hint="eastAsia"/>
        </w:rPr>
        <w:t>在他的印象中，只有一个人逃出了那份名单的制裁</w:t>
      </w:r>
      <w:r>
        <w:rPr>
          <w:rFonts w:hint="eastAsia"/>
        </w:rPr>
        <w:t>。</w:t>
      </w:r>
    </w:p>
    <w:p w14:paraId="27E3B452" w14:textId="77777777" w:rsidR="00904D44" w:rsidRDefault="00B47630">
      <w:r>
        <w:rPr>
          <w:rFonts w:hint="eastAsia"/>
        </w:rPr>
        <w:t>韩大小姐见黑袍人选择妥协，遂对还在失神的一剑倾城说道：“</w:t>
      </w:r>
      <w:r w:rsidR="00C43DC2">
        <w:rPr>
          <w:rFonts w:hint="eastAsia"/>
        </w:rPr>
        <w:t>我说白公子，你该不会这么一直装傻下去吧？</w:t>
      </w:r>
      <w:r>
        <w:rPr>
          <w:rFonts w:hint="eastAsia"/>
        </w:rPr>
        <w:t>”</w:t>
      </w:r>
    </w:p>
    <w:p w14:paraId="658984DB" w14:textId="77777777" w:rsidR="00000A04" w:rsidRDefault="00000A04">
      <w:r>
        <w:rPr>
          <w:rFonts w:hint="eastAsia"/>
        </w:rPr>
        <w:t>一剑倾城仿佛被什么刺了一下，抬头看着韩大小姐，眼中写满了震撼。</w:t>
      </w:r>
    </w:p>
    <w:p w14:paraId="67BAA1F1" w14:textId="77777777" w:rsidR="00C43DC2" w:rsidRDefault="007C419C">
      <w:r>
        <w:rPr>
          <w:rFonts w:hint="eastAsia"/>
        </w:rPr>
        <w:t>其他人亦是一怔，</w:t>
      </w:r>
      <w:r w:rsidR="00C43DC2">
        <w:rPr>
          <w:rFonts w:hint="eastAsia"/>
        </w:rPr>
        <w:t>纷纷朝着韩大小姐看来。</w:t>
      </w:r>
    </w:p>
    <w:p w14:paraId="7DE39953" w14:textId="77777777" w:rsidR="00C43DC2" w:rsidRDefault="00C43DC2">
      <w:r>
        <w:rPr>
          <w:rFonts w:hint="eastAsia"/>
        </w:rPr>
        <w:t>众所周知，一剑倾城只是一个名号，但却没有人知道他的真名是什么，</w:t>
      </w:r>
      <w:r w:rsidR="0099101F">
        <w:rPr>
          <w:rFonts w:hint="eastAsia"/>
        </w:rPr>
        <w:t>如今韩大小姐突兀地报出这么一个名号，岂能让人不震撼。</w:t>
      </w:r>
    </w:p>
    <w:p w14:paraId="1F7E123F" w14:textId="77777777" w:rsidR="00BA3F1E" w:rsidRDefault="00BA3F1E">
      <w:r>
        <w:rPr>
          <w:rFonts w:hint="eastAsia"/>
        </w:rPr>
        <w:t>黑袍人目光炙热地盯着韩大小姐，问道：“你还知道什么？”</w:t>
      </w:r>
    </w:p>
    <w:p w14:paraId="428EAF90" w14:textId="77777777" w:rsidR="00FD233C" w:rsidRDefault="00FD233C">
      <w:r>
        <w:rPr>
          <w:rFonts w:hint="eastAsia"/>
        </w:rPr>
        <w:t>韩大小姐</w:t>
      </w:r>
      <w:r w:rsidR="00797A81">
        <w:rPr>
          <w:rFonts w:hint="eastAsia"/>
        </w:rPr>
        <w:t>就喜欢这种万众瞩目的感觉，神采飞扬</w:t>
      </w:r>
      <w:r>
        <w:rPr>
          <w:rFonts w:hint="eastAsia"/>
        </w:rPr>
        <w:t>说道：“我还知道前辈你姓西，叫西……西什么来着？”</w:t>
      </w:r>
    </w:p>
    <w:p w14:paraId="76F1F562" w14:textId="77777777" w:rsidR="00797A81" w:rsidRDefault="00EB08DB">
      <w:r>
        <w:rPr>
          <w:rFonts w:hint="eastAsia"/>
        </w:rPr>
        <w:t>她本想好好装个逼，却不想把人名字给搞忘了，</w:t>
      </w:r>
      <w:r w:rsidR="00435B9B">
        <w:rPr>
          <w:rFonts w:hint="eastAsia"/>
        </w:rPr>
        <w:t>又不好意思</w:t>
      </w:r>
      <w:r>
        <w:rPr>
          <w:rFonts w:hint="eastAsia"/>
        </w:rPr>
        <w:t>打开千落那封信，</w:t>
      </w:r>
      <w:r w:rsidR="00435B9B">
        <w:rPr>
          <w:rFonts w:hint="eastAsia"/>
        </w:rPr>
        <w:t>机智的她想出一条计策，一本正经地</w:t>
      </w:r>
      <w:r>
        <w:rPr>
          <w:rFonts w:hint="eastAsia"/>
        </w:rPr>
        <w:t>道：“</w:t>
      </w:r>
      <w:r w:rsidR="00435B9B">
        <w:rPr>
          <w:rFonts w:hint="eastAsia"/>
        </w:rPr>
        <w:t>为了保持前辈的隐私，我就不说下去了，前辈你懂我的意思就行！</w:t>
      </w:r>
      <w:r>
        <w:rPr>
          <w:rFonts w:hint="eastAsia"/>
        </w:rPr>
        <w:t>”</w:t>
      </w:r>
    </w:p>
    <w:p w14:paraId="3B5FBB25" w14:textId="77777777" w:rsidR="00F73064" w:rsidRPr="00F73064" w:rsidRDefault="00F73064">
      <w:r>
        <w:rPr>
          <w:rFonts w:hint="eastAsia"/>
        </w:rPr>
        <w:t>黑袍人用沉默，默认了这个事实。</w:t>
      </w:r>
    </w:p>
    <w:p w14:paraId="629B4EBC" w14:textId="77777777" w:rsidR="00C511A2" w:rsidRDefault="00F73064">
      <w:r>
        <w:rPr>
          <w:rFonts w:hint="eastAsia"/>
        </w:rPr>
        <w:t>黑袍人明白她</w:t>
      </w:r>
      <w:r w:rsidR="00C511A2">
        <w:rPr>
          <w:rFonts w:hint="eastAsia"/>
        </w:rPr>
        <w:t>的意思，但青思阁的那些人却不明白，很是鄙夷地看着她，搞得气氛有些尴尬。</w:t>
      </w:r>
    </w:p>
    <w:p w14:paraId="7B286965" w14:textId="77777777" w:rsidR="00C511A2" w:rsidRDefault="00C511A2">
      <w:r>
        <w:rPr>
          <w:rFonts w:hint="eastAsia"/>
        </w:rPr>
        <w:t>西风千里想了想，想到一个人来，他以为应江湖不知道，转脸过去，打算提醒应江湖。</w:t>
      </w:r>
    </w:p>
    <w:p w14:paraId="5860457F" w14:textId="77777777" w:rsidR="00C511A2" w:rsidRDefault="00C511A2">
      <w:r>
        <w:rPr>
          <w:rFonts w:hint="eastAsia"/>
        </w:rPr>
        <w:t>应江湖忽然说道：“原来他就是老大的老大所说的那个叛徒。”</w:t>
      </w:r>
    </w:p>
    <w:p w14:paraId="0056F215" w14:textId="77777777" w:rsidR="007A29C8" w:rsidRPr="00C511A2" w:rsidRDefault="000D6179">
      <w:r>
        <w:rPr>
          <w:rFonts w:hint="eastAsia"/>
        </w:rPr>
        <w:t>西风千里怔住了，不止是黑袍人的水深，想不到应江湖这潭水更深。</w:t>
      </w:r>
    </w:p>
    <w:p w14:paraId="2291B40C" w14:textId="77777777" w:rsidR="00C511A2" w:rsidRDefault="002661CC">
      <w:r>
        <w:rPr>
          <w:rFonts w:hint="eastAsia"/>
        </w:rPr>
        <w:t>韩大小姐见大家的注意力都转移到了黑袍人身上，觉得有些偏题，于是咳嗽了声，重新拉回正题，说道：“白公子，我手上有一封信是从止戈山上的孤坟里挖出来，是写给你的，看来你是不想看了。”</w:t>
      </w:r>
    </w:p>
    <w:p w14:paraId="4AB4EE7A" w14:textId="77777777" w:rsidR="002661CC" w:rsidRDefault="002661CC">
      <w:r>
        <w:rPr>
          <w:rFonts w:hint="eastAsia"/>
        </w:rPr>
        <w:t>一剑倾城缓缓抬起头来，看着韩大小姐的眼睛，说道：“西门缜是我杀的。”</w:t>
      </w:r>
    </w:p>
    <w:p w14:paraId="1A2D9670" w14:textId="77777777" w:rsidR="00F53DC8" w:rsidRPr="00F53DC8" w:rsidRDefault="00F53DC8">
      <w:r>
        <w:rPr>
          <w:rFonts w:hint="eastAsia"/>
        </w:rPr>
        <w:t>李占山冷冷一笑，说道：“凭你这点功夫，能杀得了我掌门师兄，谁信啊？”</w:t>
      </w:r>
    </w:p>
    <w:p w14:paraId="61F1118A" w14:textId="77777777" w:rsidR="00F53DC8" w:rsidRDefault="00F53DC8">
      <w:r>
        <w:rPr>
          <w:rFonts w:hint="eastAsia"/>
        </w:rPr>
        <w:lastRenderedPageBreak/>
        <w:t>听到这句话，青思阁一片谩骂之声涌了过来，都是和李占山一样的想法。</w:t>
      </w:r>
    </w:p>
    <w:p w14:paraId="783AC694" w14:textId="77777777" w:rsidR="004111C2" w:rsidRDefault="004111C2">
      <w:r>
        <w:rPr>
          <w:rFonts w:hint="eastAsia"/>
        </w:rPr>
        <w:t>“我信啊！”</w:t>
      </w:r>
    </w:p>
    <w:p w14:paraId="01E107BE" w14:textId="77777777" w:rsidR="00D81237" w:rsidRPr="004111C2" w:rsidRDefault="00D81237">
      <w:r>
        <w:rPr>
          <w:rFonts w:hint="eastAsia"/>
        </w:rPr>
        <w:t>青思阁众愣住了，喧嚣安静了下来，目光再次聚集到韩大小姐身上。</w:t>
      </w:r>
    </w:p>
    <w:p w14:paraId="30F2ADC2" w14:textId="77777777" w:rsidR="00904D44" w:rsidRPr="002F6282" w:rsidRDefault="00F53DC8" w:rsidP="00904D44">
      <w:r>
        <w:rPr>
          <w:rFonts w:hint="eastAsia"/>
        </w:rPr>
        <w:t>韩大小姐</w:t>
      </w:r>
      <w:r w:rsidR="00D81237">
        <w:rPr>
          <w:rFonts w:hint="eastAsia"/>
        </w:rPr>
        <w:t>觉得极为惬意，十分笃定地</w:t>
      </w:r>
      <w:r w:rsidR="00904D44">
        <w:rPr>
          <w:rFonts w:hint="eastAsia"/>
        </w:rPr>
        <w:t>道：“人当然是一剑倾城杀的。”</w:t>
      </w:r>
    </w:p>
    <w:p w14:paraId="6900CBFC" w14:textId="77777777" w:rsidR="00904D44" w:rsidRDefault="004F0A7A" w:rsidP="00904D44">
      <w:r>
        <w:rPr>
          <w:rFonts w:hint="eastAsia"/>
        </w:rPr>
        <w:t>李占山十分恼火，这和发信叫他带人来到此处的初衷严重不符，为此他不惜与云无双翻脸，现在这边却又十分笃定地说西门缜是一剑倾城杀的，顿时感到又受了欺骗，怒</w:t>
      </w:r>
      <w:r w:rsidR="00904D44">
        <w:rPr>
          <w:rFonts w:hint="eastAsia"/>
        </w:rPr>
        <w:t>道：“</w:t>
      </w:r>
      <w:r w:rsidR="00B3553C">
        <w:rPr>
          <w:rFonts w:hint="eastAsia"/>
        </w:rPr>
        <w:t>人是他杀的，你们还问个屁？</w:t>
      </w:r>
      <w:r w:rsidR="00904D44">
        <w:rPr>
          <w:rFonts w:hint="eastAsia"/>
        </w:rPr>
        <w:t>”</w:t>
      </w:r>
    </w:p>
    <w:p w14:paraId="5E9E7197" w14:textId="77777777" w:rsidR="00A24469" w:rsidRDefault="00A24469" w:rsidP="00904D44">
      <w:r>
        <w:rPr>
          <w:rFonts w:hint="eastAsia"/>
        </w:rPr>
        <w:t>应江湖注意到，李占山的用词是你们，而不是你，便知道李占山来此决不是为了西门缜的仇，遂对西风千里说道：“老二，看来这局不简单啊！”</w:t>
      </w:r>
    </w:p>
    <w:p w14:paraId="7F788F09" w14:textId="77777777" w:rsidR="006779CE" w:rsidRDefault="006779CE" w:rsidP="00904D44">
      <w:r>
        <w:rPr>
          <w:rFonts w:hint="eastAsia"/>
        </w:rPr>
        <w:t>西风千里沉默了会，说道：“要不你先撤？”</w:t>
      </w:r>
    </w:p>
    <w:p w14:paraId="4F143CA9" w14:textId="77777777" w:rsidR="00EE7E76" w:rsidRDefault="00EE7E76" w:rsidP="00904D44">
      <w:r>
        <w:rPr>
          <w:rFonts w:hint="eastAsia"/>
        </w:rPr>
        <w:t>应江湖微怔，问道：“你不走？”</w:t>
      </w:r>
    </w:p>
    <w:p w14:paraId="56680AEA" w14:textId="77777777" w:rsidR="00DE1299" w:rsidRDefault="00DE1299" w:rsidP="00904D44">
      <w:r>
        <w:rPr>
          <w:rFonts w:hint="eastAsia"/>
        </w:rPr>
        <w:t>西风千里说道：“</w:t>
      </w:r>
      <w:r w:rsidR="00AB3A8F">
        <w:rPr>
          <w:rFonts w:hint="eastAsia"/>
        </w:rPr>
        <w:t>我想知道最后的真相，</w:t>
      </w:r>
      <w:r w:rsidR="004C528A">
        <w:rPr>
          <w:rFonts w:hint="eastAsia"/>
        </w:rPr>
        <w:t>但又感觉仿佛有什么不好的事会发生，所以你还是先走吧！</w:t>
      </w:r>
      <w:r>
        <w:rPr>
          <w:rFonts w:hint="eastAsia"/>
        </w:rPr>
        <w:t>”</w:t>
      </w:r>
    </w:p>
    <w:p w14:paraId="7077A5F2" w14:textId="77777777" w:rsidR="00084907" w:rsidRDefault="00084907" w:rsidP="00904D44">
      <w:r>
        <w:rPr>
          <w:rFonts w:hint="eastAsia"/>
        </w:rPr>
        <w:t>应江湖摇头说道：“那哪能啊，现在百里七人众就剩你我还有那个不管事的金锋仔了，我可不能把你丢在这。”</w:t>
      </w:r>
    </w:p>
    <w:p w14:paraId="3926272E" w14:textId="77777777" w:rsidR="004C528A" w:rsidRDefault="004C528A" w:rsidP="00904D44">
      <w:r>
        <w:rPr>
          <w:rFonts w:hint="eastAsia"/>
        </w:rPr>
        <w:t>西风千里听着颇为感动，却是更加担心，更要相劝。</w:t>
      </w:r>
    </w:p>
    <w:p w14:paraId="07B9E9B4" w14:textId="77777777" w:rsidR="00023E40" w:rsidRDefault="004C528A" w:rsidP="00904D44">
      <w:r>
        <w:rPr>
          <w:rFonts w:hint="eastAsia"/>
        </w:rPr>
        <w:t>应江湖拍拍他的肩膀，说道：“吃瓜的不嫌瓜大，这有什么好走的？”</w:t>
      </w:r>
    </w:p>
    <w:p w14:paraId="024757A4" w14:textId="77777777" w:rsidR="004C528A" w:rsidRDefault="004C528A" w:rsidP="00904D44">
      <w:r>
        <w:rPr>
          <w:rFonts w:hint="eastAsia"/>
        </w:rPr>
        <w:t>西风千里知道自己劝不了他，便不再说话。</w:t>
      </w:r>
    </w:p>
    <w:p w14:paraId="05F9D95E" w14:textId="77777777" w:rsidR="0023422B" w:rsidRDefault="0023422B" w:rsidP="00904D44">
      <w:r>
        <w:rPr>
          <w:rFonts w:hint="eastAsia"/>
        </w:rPr>
        <w:t>这时候，青思阁质疑的声音渐渐没了。</w:t>
      </w:r>
    </w:p>
    <w:p w14:paraId="5D1493C3" w14:textId="77777777" w:rsidR="0023422B" w:rsidRDefault="0023422B" w:rsidP="00904D44">
      <w:r>
        <w:rPr>
          <w:rFonts w:hint="eastAsia"/>
        </w:rPr>
        <w:t>韩大小姐说道：“</w:t>
      </w:r>
      <w:r w:rsidR="0070553E">
        <w:rPr>
          <w:rFonts w:hint="eastAsia"/>
        </w:rPr>
        <w:t>西门前辈身上除了一剑倾城那一击致命的一招外，别无其他伤痕，所以一剑倾城杀了西门缜前辈是客观确定的结果</w:t>
      </w:r>
      <w:r>
        <w:rPr>
          <w:rFonts w:hint="eastAsia"/>
        </w:rPr>
        <w:t>，</w:t>
      </w:r>
      <w:r w:rsidR="0070553E">
        <w:rPr>
          <w:rFonts w:hint="eastAsia"/>
        </w:rPr>
        <w:t>但问题是怎么杀的？</w:t>
      </w:r>
      <w:r>
        <w:rPr>
          <w:rFonts w:hint="eastAsia"/>
        </w:rPr>
        <w:t>”</w:t>
      </w:r>
    </w:p>
    <w:p w14:paraId="79757B8A" w14:textId="77777777" w:rsidR="00EB13DB" w:rsidRDefault="00EB13DB" w:rsidP="00904D44">
      <w:r>
        <w:rPr>
          <w:rFonts w:hint="eastAsia"/>
        </w:rPr>
        <w:t>人们觉得十分有理，便不再出言干涉，由得韩大小姐问下去。</w:t>
      </w:r>
    </w:p>
    <w:p w14:paraId="2B115AA4" w14:textId="77777777" w:rsidR="00EB13DB" w:rsidRPr="00EB13DB" w:rsidRDefault="00EB13DB" w:rsidP="00904D44">
      <w:r>
        <w:rPr>
          <w:rFonts w:hint="eastAsia"/>
        </w:rPr>
        <w:t>韩大小姐看着一剑倾城的眼睛，说道：“过程是什么，请你解说清楚。”</w:t>
      </w:r>
    </w:p>
    <w:p w14:paraId="53CF02A5" w14:textId="77777777" w:rsidR="00190652" w:rsidRDefault="000B1DB1" w:rsidP="00904D44">
      <w:r>
        <w:rPr>
          <w:rFonts w:hint="eastAsia"/>
        </w:rPr>
        <w:t>一剑倾城见事已至此，也没什么好隐瞒了，如实说道：“我和他的决战，</w:t>
      </w:r>
      <w:r w:rsidR="007869E3">
        <w:rPr>
          <w:rFonts w:hint="eastAsia"/>
        </w:rPr>
        <w:t>比原来的时间晚了半个时辰</w:t>
      </w:r>
      <w:r>
        <w:rPr>
          <w:rFonts w:hint="eastAsia"/>
        </w:rPr>
        <w:t>。”</w:t>
      </w:r>
    </w:p>
    <w:p w14:paraId="47A54F34" w14:textId="77777777" w:rsidR="00190652" w:rsidRDefault="00190652" w:rsidP="00904D44">
      <w:r>
        <w:rPr>
          <w:rFonts w:hint="eastAsia"/>
        </w:rPr>
        <w:t>韩大小姐问道：“为什么？”</w:t>
      </w:r>
    </w:p>
    <w:p w14:paraId="2BDC60DF" w14:textId="77777777" w:rsidR="00D724D2" w:rsidRDefault="00D724D2" w:rsidP="00904D44">
      <w:r>
        <w:rPr>
          <w:rFonts w:hint="eastAsia"/>
        </w:rPr>
        <w:t>一剑倾城摇头说道：“我不知道，</w:t>
      </w:r>
      <w:r w:rsidR="004639B8">
        <w:rPr>
          <w:rFonts w:hint="eastAsia"/>
        </w:rPr>
        <w:t>我只知道他急于赶回止戈山，并且想毁了战约，我自然不然，便和他打了起来，</w:t>
      </w:r>
      <w:r w:rsidR="000075DF">
        <w:rPr>
          <w:rFonts w:hint="eastAsia"/>
        </w:rPr>
        <w:t>并</w:t>
      </w:r>
      <w:r w:rsidR="004639B8">
        <w:rPr>
          <w:rFonts w:hint="eastAsia"/>
        </w:rPr>
        <w:t>用刚才的倾城剑招，杀了他。</w:t>
      </w:r>
      <w:r>
        <w:rPr>
          <w:rFonts w:hint="eastAsia"/>
        </w:rPr>
        <w:t>”</w:t>
      </w:r>
    </w:p>
    <w:p w14:paraId="407D22D4" w14:textId="77777777" w:rsidR="004639B8" w:rsidRDefault="00A7310A" w:rsidP="00904D44">
      <w:r>
        <w:rPr>
          <w:rFonts w:hint="eastAsia"/>
        </w:rPr>
        <w:t>韩大小姐问道：“</w:t>
      </w:r>
      <w:r w:rsidR="001D34C8">
        <w:rPr>
          <w:rFonts w:hint="eastAsia"/>
        </w:rPr>
        <w:t>是刚才你和</w:t>
      </w:r>
      <w:r>
        <w:rPr>
          <w:rFonts w:hint="eastAsia"/>
        </w:rPr>
        <w:t>小谦</w:t>
      </w:r>
      <w:r w:rsidR="001D34C8">
        <w:rPr>
          <w:rFonts w:hint="eastAsia"/>
        </w:rPr>
        <w:t>对决</w:t>
      </w:r>
      <w:r>
        <w:rPr>
          <w:rFonts w:hint="eastAsia"/>
        </w:rPr>
        <w:t>的</w:t>
      </w:r>
      <w:r w:rsidR="00FE70FC">
        <w:rPr>
          <w:rFonts w:hint="eastAsia"/>
        </w:rPr>
        <w:t>那</w:t>
      </w:r>
      <w:r>
        <w:rPr>
          <w:rFonts w:hint="eastAsia"/>
        </w:rPr>
        <w:t>最后一招？”</w:t>
      </w:r>
    </w:p>
    <w:p w14:paraId="1BADF45D" w14:textId="77777777" w:rsidR="000B1DB1" w:rsidRDefault="00876538" w:rsidP="00904D44">
      <w:r>
        <w:rPr>
          <w:rFonts w:hint="eastAsia"/>
        </w:rPr>
        <w:t>一剑倾城点点头。</w:t>
      </w:r>
    </w:p>
    <w:p w14:paraId="7B8442FD" w14:textId="77777777" w:rsidR="00015902" w:rsidRDefault="00015902" w:rsidP="00904D44">
      <w:r>
        <w:rPr>
          <w:rFonts w:hint="eastAsia"/>
        </w:rPr>
        <w:t>“原来如此啊！”</w:t>
      </w:r>
    </w:p>
    <w:p w14:paraId="1C0ACE63" w14:textId="77777777" w:rsidR="00C008D8" w:rsidRPr="00521785" w:rsidRDefault="00C008D8" w:rsidP="00904D44">
      <w:r>
        <w:rPr>
          <w:rFonts w:hint="eastAsia"/>
        </w:rPr>
        <w:t>诸人一脸茫然，原来是怎样，事实又是怎样？</w:t>
      </w:r>
      <w:r w:rsidR="00521785">
        <w:rPr>
          <w:rFonts w:hint="eastAsia"/>
        </w:rPr>
        <w:t>韩大小姐懂了，但他们都没有懂，就连一剑倾城也没有懂。</w:t>
      </w:r>
    </w:p>
    <w:p w14:paraId="659C63C9" w14:textId="77777777" w:rsidR="00FB1DAA" w:rsidRPr="00876538" w:rsidRDefault="006A7AEF" w:rsidP="00904D44">
      <w:r>
        <w:rPr>
          <w:rFonts w:hint="eastAsia"/>
        </w:rPr>
        <w:t>韩大小姐用一种鄙夷的目光看着</w:t>
      </w:r>
      <w:r w:rsidR="00015902">
        <w:rPr>
          <w:rFonts w:hint="eastAsia"/>
        </w:rPr>
        <w:t>一剑倾城</w:t>
      </w:r>
      <w:r>
        <w:rPr>
          <w:rFonts w:hint="eastAsia"/>
        </w:rPr>
        <w:t>，冷冷</w:t>
      </w:r>
      <w:r w:rsidR="00F336E9">
        <w:rPr>
          <w:rFonts w:hint="eastAsia"/>
        </w:rPr>
        <w:t>说</w:t>
      </w:r>
      <w:r w:rsidR="00FB1DAA">
        <w:rPr>
          <w:rFonts w:hint="eastAsia"/>
        </w:rPr>
        <w:t>道：</w:t>
      </w:r>
      <w:r w:rsidR="00015902">
        <w:rPr>
          <w:rFonts w:hint="eastAsia"/>
        </w:rPr>
        <w:t>“你真是个卑鄙的人。”</w:t>
      </w:r>
      <w:r w:rsidR="00015902" w:rsidRPr="00876538">
        <w:rPr>
          <w:rFonts w:hint="eastAsia"/>
        </w:rPr>
        <w:t xml:space="preserve"> </w:t>
      </w:r>
    </w:p>
    <w:p w14:paraId="3BACFC39" w14:textId="77777777" w:rsidR="000B1DB1" w:rsidRPr="000B1DB1" w:rsidRDefault="000B1DB1" w:rsidP="00904D44"/>
    <w:p w14:paraId="7654E741" w14:textId="77777777" w:rsidR="00950D8E" w:rsidRDefault="00950D8E"/>
    <w:p w14:paraId="32388C92" w14:textId="77777777" w:rsidR="00015902" w:rsidRDefault="00015902"/>
    <w:p w14:paraId="3E757C81" w14:textId="77777777" w:rsidR="00015902" w:rsidRDefault="00015902"/>
    <w:p w14:paraId="3C3634EF" w14:textId="77777777" w:rsidR="00015902" w:rsidRDefault="00015902"/>
    <w:p w14:paraId="06998706" w14:textId="77777777" w:rsidR="00015902" w:rsidRDefault="00015902"/>
    <w:p w14:paraId="4ADDAE9F" w14:textId="77777777" w:rsidR="00B00120" w:rsidRDefault="00B00120"/>
    <w:p w14:paraId="3580E181" w14:textId="77777777" w:rsidR="00C008D8" w:rsidRDefault="00230E9E" w:rsidP="00B00120">
      <w:pPr>
        <w:pStyle w:val="3"/>
      </w:pPr>
      <w:r>
        <w:rPr>
          <w:rFonts w:hint="eastAsia"/>
        </w:rPr>
        <w:lastRenderedPageBreak/>
        <w:t>第八十五章残破的真相</w:t>
      </w:r>
    </w:p>
    <w:p w14:paraId="2C57E03D" w14:textId="77777777" w:rsidR="00015902" w:rsidRDefault="00C008D8" w:rsidP="00230E9E">
      <w:r>
        <w:rPr>
          <w:rFonts w:hint="eastAsia"/>
        </w:rPr>
        <w:t>一剑倾城</w:t>
      </w:r>
      <w:r w:rsidR="00B00120">
        <w:rPr>
          <w:rFonts w:hint="eastAsia"/>
        </w:rPr>
        <w:t>十分恼怒，今日承受了战败的耻辱，承受了诸人的质疑，他不愿再承受韩大小姐这番侮辱。</w:t>
      </w:r>
    </w:p>
    <w:p w14:paraId="42425DD9" w14:textId="77777777" w:rsidR="00C100DA" w:rsidRDefault="008722ED" w:rsidP="00230E9E">
      <w:r>
        <w:rPr>
          <w:rFonts w:hint="eastAsia"/>
        </w:rPr>
        <w:t>他带着怒火，迎上</w:t>
      </w:r>
      <w:r w:rsidR="00C100DA">
        <w:rPr>
          <w:rFonts w:hint="eastAsia"/>
        </w:rPr>
        <w:t>韩大</w:t>
      </w:r>
      <w:r>
        <w:rPr>
          <w:rFonts w:hint="eastAsia"/>
        </w:rPr>
        <w:t>小姐的目光</w:t>
      </w:r>
      <w:r w:rsidR="00C100DA">
        <w:rPr>
          <w:rFonts w:hint="eastAsia"/>
        </w:rPr>
        <w:t>，怒道：“我凭本事杀了他，这有什么卑鄙的？”</w:t>
      </w:r>
    </w:p>
    <w:p w14:paraId="071737EF" w14:textId="77777777" w:rsidR="00015902" w:rsidRDefault="00345E91" w:rsidP="00015902">
      <w:r>
        <w:rPr>
          <w:rFonts w:hint="eastAsia"/>
        </w:rPr>
        <w:t>韩大小姐忽然笑了起来，说道：</w:t>
      </w:r>
      <w:r w:rsidR="00015902">
        <w:rPr>
          <w:rFonts w:hint="eastAsia"/>
        </w:rPr>
        <w:t>“</w:t>
      </w:r>
      <w:r w:rsidR="00421808">
        <w:rPr>
          <w:rFonts w:hint="eastAsia"/>
        </w:rPr>
        <w:t>你当然是凭本事杀了他，只是你杀死的西门缜，是已经气空力尽，没有力气再去接你那一剑的西门缜</w:t>
      </w:r>
      <w:r w:rsidR="00015902">
        <w:rPr>
          <w:rFonts w:hint="eastAsia"/>
        </w:rPr>
        <w:t>。”</w:t>
      </w:r>
    </w:p>
    <w:p w14:paraId="20C98718" w14:textId="77777777" w:rsidR="00E71308" w:rsidRDefault="00E71308" w:rsidP="00015902">
      <w:r>
        <w:rPr>
          <w:rFonts w:hint="eastAsia"/>
        </w:rPr>
        <w:t>一片沉默。</w:t>
      </w:r>
    </w:p>
    <w:p w14:paraId="6E507131" w14:textId="77777777" w:rsidR="003709C3" w:rsidRDefault="003709C3" w:rsidP="00015902">
      <w:r>
        <w:rPr>
          <w:rFonts w:hint="eastAsia"/>
        </w:rPr>
        <w:t>在沉默之后，则是更大的震撼，没有人再去质疑或否认一剑倾城杀了西门缜这个事实，</w:t>
      </w:r>
      <w:r w:rsidR="00A11650">
        <w:rPr>
          <w:rFonts w:hint="eastAsia"/>
        </w:rPr>
        <w:t>即便再愚蠢的人，也嗅到了这件事背后隐藏着一个巨大的阴谋。</w:t>
      </w:r>
    </w:p>
    <w:p w14:paraId="1F135DF6" w14:textId="77777777" w:rsidR="007869E3" w:rsidRDefault="00E85FAC" w:rsidP="00015902">
      <w:r>
        <w:rPr>
          <w:rFonts w:hint="eastAsia"/>
        </w:rPr>
        <w:t>黑袍人说道：“这是一个完事的杀人计划，小白只是糊涂，成了那口杀死西门缜的刀。”</w:t>
      </w:r>
    </w:p>
    <w:p w14:paraId="45087544" w14:textId="77777777" w:rsidR="00E71308" w:rsidRDefault="00FF201B" w:rsidP="00015902">
      <w:r>
        <w:rPr>
          <w:rFonts w:hint="eastAsia"/>
        </w:rPr>
        <w:t>很多人不明白他说这话的用意，但韩大小姐等数人却是明白的，他这是想给一剑倾城脱罪，</w:t>
      </w:r>
      <w:r w:rsidR="005C1CA7">
        <w:rPr>
          <w:rFonts w:hint="eastAsia"/>
        </w:rPr>
        <w:t>就这场决战而言，一剑倾城的行为，没有任何不妥的地方，</w:t>
      </w:r>
      <w:r w:rsidR="00CB14E5">
        <w:rPr>
          <w:rFonts w:hint="eastAsia"/>
        </w:rPr>
        <w:t>真正致西门缜于死地的是那背后的阴谋，</w:t>
      </w:r>
      <w:r w:rsidR="005C1CA7">
        <w:rPr>
          <w:rFonts w:hint="eastAsia"/>
        </w:rPr>
        <w:t>只要一剑倾城没有介入到那阴谋之中，他就没有担罪的理由。</w:t>
      </w:r>
    </w:p>
    <w:p w14:paraId="708795CE" w14:textId="77777777" w:rsidR="000F5283" w:rsidRDefault="000F5283" w:rsidP="00015902">
      <w:r>
        <w:rPr>
          <w:rFonts w:hint="eastAsia"/>
        </w:rPr>
        <w:t>这是一场剑决，胜生败死，哪怕你的状态不全，那和他又有什么关系？</w:t>
      </w:r>
    </w:p>
    <w:p w14:paraId="1C8AF374" w14:textId="77777777" w:rsidR="008356B6" w:rsidRDefault="004A410D" w:rsidP="00015902">
      <w:r>
        <w:rPr>
          <w:rFonts w:hint="eastAsia"/>
        </w:rPr>
        <w:t>韩大小姐说道：“问题是他真正没有介入到那阴谋之中吗？”</w:t>
      </w:r>
    </w:p>
    <w:p w14:paraId="19AA671C" w14:textId="77777777" w:rsidR="00F62222" w:rsidRDefault="00F62222" w:rsidP="00015902">
      <w:r>
        <w:rPr>
          <w:rFonts w:hint="eastAsia"/>
        </w:rPr>
        <w:t>黑袍人看着一剑倾城，问道：“小白，</w:t>
      </w:r>
      <w:r w:rsidR="000C37E7">
        <w:rPr>
          <w:rFonts w:hint="eastAsia"/>
        </w:rPr>
        <w:t>当日事情还没有其他异状？</w:t>
      </w:r>
      <w:r>
        <w:rPr>
          <w:rFonts w:hint="eastAsia"/>
        </w:rPr>
        <w:t>”</w:t>
      </w:r>
    </w:p>
    <w:p w14:paraId="394258F7" w14:textId="77777777" w:rsidR="004A410D" w:rsidRDefault="00F62222" w:rsidP="00015902">
      <w:r>
        <w:rPr>
          <w:rFonts w:hint="eastAsia"/>
        </w:rPr>
        <w:t>作为一剑倾城的守护者，但对于此事，他也不清楚，他是听到一剑倾城杀了西门缜之后，才匆匆赶来的。</w:t>
      </w:r>
    </w:p>
    <w:p w14:paraId="415BD39F" w14:textId="77777777" w:rsidR="00015902" w:rsidRDefault="00FA1B59" w:rsidP="00015902">
      <w:r>
        <w:rPr>
          <w:rFonts w:hint="eastAsia"/>
        </w:rPr>
        <w:t>一剑倾城自然也不愿为别人担罪，说道：“那天我遇到一个人，他告诉我，父亲不旦死于西门缜之手，将他如野狗般被葬在荒郊野外，谋夺了他留给我的遗物，并</w:t>
      </w:r>
      <w:r w:rsidR="00293733">
        <w:rPr>
          <w:rFonts w:hint="eastAsia"/>
        </w:rPr>
        <w:t>告诉我要知道全部真相，便将战约延后一个时辰。我赶到后，</w:t>
      </w:r>
      <w:r w:rsidR="00744C78">
        <w:rPr>
          <w:rFonts w:hint="eastAsia"/>
        </w:rPr>
        <w:t>质问西门缜这件事，他没有回答，并急于脱走，于是我便和他打了起来，然后杀了他。</w:t>
      </w:r>
      <w:r>
        <w:rPr>
          <w:rFonts w:hint="eastAsia"/>
        </w:rPr>
        <w:t>”</w:t>
      </w:r>
    </w:p>
    <w:p w14:paraId="7AD25712" w14:textId="77777777" w:rsidR="00F93E57" w:rsidRDefault="00F93E57" w:rsidP="00015902">
      <w:r>
        <w:rPr>
          <w:rFonts w:hint="eastAsia"/>
        </w:rPr>
        <w:t>韩大小姐说道：“所以你不问缘由，不问前因后果，便杀了自己</w:t>
      </w:r>
      <w:r w:rsidR="0051568D">
        <w:rPr>
          <w:rFonts w:hint="eastAsia"/>
        </w:rPr>
        <w:t>父亲</w:t>
      </w:r>
      <w:r>
        <w:rPr>
          <w:rFonts w:hint="eastAsia"/>
        </w:rPr>
        <w:t>的恩人？”</w:t>
      </w:r>
    </w:p>
    <w:p w14:paraId="72634559" w14:textId="77777777" w:rsidR="00293733" w:rsidRPr="0044320C" w:rsidRDefault="0044320C" w:rsidP="00015902">
      <w:r>
        <w:rPr>
          <w:rFonts w:hint="eastAsia"/>
        </w:rPr>
        <w:t>“恩人？呵呵……”</w:t>
      </w:r>
    </w:p>
    <w:p w14:paraId="65685241" w14:textId="77777777" w:rsidR="00FA1B59" w:rsidRDefault="0044320C" w:rsidP="00015902">
      <w:r>
        <w:rPr>
          <w:rFonts w:hint="eastAsia"/>
        </w:rPr>
        <w:t>一剑倾城觉得这两个字极为讽刺，冷笑起来，说道</w:t>
      </w:r>
      <w:r w:rsidR="00CA1208">
        <w:rPr>
          <w:rFonts w:hint="eastAsia"/>
        </w:rPr>
        <w:t>：“止戈流止戈二十余年，每一个接受止戈令的人都活了下来，凭什么我</w:t>
      </w:r>
      <w:r>
        <w:rPr>
          <w:rFonts w:hint="eastAsia"/>
        </w:rPr>
        <w:t>的父亲死了？”</w:t>
      </w:r>
    </w:p>
    <w:p w14:paraId="6E28693E" w14:textId="77777777" w:rsidR="00275310" w:rsidRDefault="00275310" w:rsidP="00015902">
      <w:r>
        <w:rPr>
          <w:rFonts w:hint="eastAsia"/>
        </w:rPr>
        <w:t>韩大小姐取出另一封信，说道：“这是从你父亲的坟中挖出来的遗书，记得了你的父亲白云子当年被</w:t>
      </w:r>
      <w:r w:rsidR="00746AE1">
        <w:rPr>
          <w:rFonts w:hint="eastAsia"/>
        </w:rPr>
        <w:t>雨楼</w:t>
      </w:r>
      <w:r>
        <w:rPr>
          <w:rFonts w:hint="eastAsia"/>
        </w:rPr>
        <w:t>追杀，逃至百里城，被西门缜前辈救下，直到他死的一切原因，你自己瞧瞧吧！”</w:t>
      </w:r>
    </w:p>
    <w:p w14:paraId="1F5A635D" w14:textId="77777777" w:rsidR="00DC725C" w:rsidRDefault="00DC725C" w:rsidP="00015902">
      <w:r>
        <w:rPr>
          <w:rFonts w:hint="eastAsia"/>
        </w:rPr>
        <w:t>说着她把那封信，甩给了一剑倾城</w:t>
      </w:r>
      <w:r w:rsidR="005E1657">
        <w:rPr>
          <w:rFonts w:hint="eastAsia"/>
        </w:rPr>
        <w:t>，一剑倾城拆开后先让黑袍人看了会，确认是他父亲的笔迹之后才开始读信。</w:t>
      </w:r>
    </w:p>
    <w:p w14:paraId="69A2B9BB" w14:textId="77777777" w:rsidR="00B2049F" w:rsidRDefault="00230E9E" w:rsidP="00230E9E">
      <w:r>
        <w:rPr>
          <w:rFonts w:hint="eastAsia"/>
        </w:rPr>
        <w:t>“</w:t>
      </w:r>
      <w:r w:rsidR="00CE1A08">
        <w:rPr>
          <w:rFonts w:hint="eastAsia"/>
        </w:rPr>
        <w:t>帝国年纪五十年，吾</w:t>
      </w:r>
      <w:r>
        <w:rPr>
          <w:rFonts w:hint="eastAsia"/>
        </w:rPr>
        <w:t>白云子</w:t>
      </w:r>
      <w:r w:rsidR="00F40761">
        <w:rPr>
          <w:rFonts w:hint="eastAsia"/>
        </w:rPr>
        <w:t>遭雨楼八百士追杀，逃至百里山，接受西门缜庇护，是夜，</w:t>
      </w:r>
      <w:r>
        <w:rPr>
          <w:rFonts w:hint="eastAsia"/>
        </w:rPr>
        <w:t>雨楼八百士</w:t>
      </w:r>
      <w:r w:rsidR="00F40761">
        <w:rPr>
          <w:rFonts w:hint="eastAsia"/>
        </w:rPr>
        <w:t>悍然进攻止戈山，</w:t>
      </w:r>
      <w:r w:rsidR="00CE1A08">
        <w:rPr>
          <w:rFonts w:hint="eastAsia"/>
        </w:rPr>
        <w:t>当时青思阁弟子不知所何尽数被外派，止戈山宛若空城，本无必胜之理，岂料青云十三阶上忽起剑阵，尽灭来敌</w:t>
      </w:r>
      <w:r w:rsidR="00F40761">
        <w:rPr>
          <w:rFonts w:hint="eastAsia"/>
        </w:rPr>
        <w:t>，</w:t>
      </w:r>
      <w:r w:rsidR="009154B1">
        <w:rPr>
          <w:rFonts w:hint="eastAsia"/>
        </w:rPr>
        <w:t>入侵止戈山的</w:t>
      </w:r>
      <w:r w:rsidR="00CE1A08">
        <w:rPr>
          <w:rFonts w:hint="eastAsia"/>
        </w:rPr>
        <w:t>雨楼八百士无一生还</w:t>
      </w:r>
      <w:r w:rsidR="00F40761">
        <w:rPr>
          <w:rFonts w:hint="eastAsia"/>
        </w:rPr>
        <w:t>。</w:t>
      </w:r>
      <w:r>
        <w:rPr>
          <w:rFonts w:hint="eastAsia"/>
        </w:rPr>
        <w:t>”</w:t>
      </w:r>
    </w:p>
    <w:p w14:paraId="22BC17B2" w14:textId="77777777" w:rsidR="00B2049F" w:rsidRDefault="00230E9E" w:rsidP="00230E9E">
      <w:r>
        <w:rPr>
          <w:rFonts w:hint="eastAsia"/>
        </w:rPr>
        <w:t>“雨楼八百士溃败之后，</w:t>
      </w:r>
      <w:r w:rsidR="00B2049F">
        <w:rPr>
          <w:rFonts w:hint="eastAsia"/>
        </w:rPr>
        <w:t>西门缜一战封神，威震两境，吾</w:t>
      </w:r>
      <w:r>
        <w:rPr>
          <w:rFonts w:hint="eastAsia"/>
        </w:rPr>
        <w:t>挂念下落不明的妻儿与好友</w:t>
      </w:r>
      <w:r w:rsidR="006C0ED6">
        <w:rPr>
          <w:rFonts w:hint="eastAsia"/>
        </w:rPr>
        <w:t>，</w:t>
      </w:r>
      <w:r w:rsidR="00B2049F">
        <w:rPr>
          <w:rFonts w:hint="eastAsia"/>
        </w:rPr>
        <w:t>欲向西门缜辞别，却无意中听闻西门缜与两境之主等人商议成立止戈流。</w:t>
      </w:r>
      <w:r>
        <w:rPr>
          <w:rFonts w:hint="eastAsia"/>
        </w:rPr>
        <w:t>”</w:t>
      </w:r>
    </w:p>
    <w:p w14:paraId="24E5DC8F" w14:textId="77777777" w:rsidR="00D1734A" w:rsidRDefault="00E41A6B" w:rsidP="00230E9E">
      <w:r>
        <w:rPr>
          <w:rFonts w:hint="eastAsia"/>
        </w:rPr>
        <w:t>“以自由换取性命，即是止戈令承诺，吾思妻儿与好友下落未明，怎么一生困在止戈山上，便要逃走，</w:t>
      </w:r>
      <w:r w:rsidR="00B2049F">
        <w:rPr>
          <w:rFonts w:hint="eastAsia"/>
        </w:rPr>
        <w:t>却不被其妻宁咛发现，</w:t>
      </w:r>
      <w:r>
        <w:rPr>
          <w:rFonts w:hint="eastAsia"/>
        </w:rPr>
        <w:t>吾</w:t>
      </w:r>
      <w:r w:rsidR="00B2049F">
        <w:rPr>
          <w:rFonts w:hint="eastAsia"/>
        </w:rPr>
        <w:t>以为</w:t>
      </w:r>
      <w:r>
        <w:rPr>
          <w:rFonts w:hint="eastAsia"/>
        </w:rPr>
        <w:t>她要阻止吾离开</w:t>
      </w:r>
      <w:r w:rsidR="00B2049F">
        <w:rPr>
          <w:rFonts w:hint="eastAsia"/>
        </w:rPr>
        <w:t>，</w:t>
      </w:r>
      <w:r w:rsidR="00E67167">
        <w:rPr>
          <w:rFonts w:hint="eastAsia"/>
        </w:rPr>
        <w:t>推了她一把</w:t>
      </w:r>
      <w:r w:rsidR="00B2049F">
        <w:rPr>
          <w:rFonts w:hint="eastAsia"/>
        </w:rPr>
        <w:t>，</w:t>
      </w:r>
      <w:r w:rsidR="00E67167">
        <w:rPr>
          <w:rFonts w:hint="eastAsia"/>
        </w:rPr>
        <w:t>致使怀有身孕的她，</w:t>
      </w:r>
      <w:r w:rsidR="00B2049F">
        <w:rPr>
          <w:rFonts w:hint="eastAsia"/>
        </w:rPr>
        <w:t>撞在树上，</w:t>
      </w:r>
      <w:r w:rsidR="00D1734A">
        <w:rPr>
          <w:rFonts w:hint="eastAsia"/>
        </w:rPr>
        <w:t>吾亦趁乱逃走</w:t>
      </w:r>
      <w:r w:rsidR="00B2049F">
        <w:rPr>
          <w:rFonts w:hint="eastAsia"/>
        </w:rPr>
        <w:t>。”</w:t>
      </w:r>
    </w:p>
    <w:p w14:paraId="214B2C13" w14:textId="77777777" w:rsidR="00230E9E" w:rsidRDefault="00230E9E" w:rsidP="00230E9E">
      <w:r>
        <w:rPr>
          <w:rFonts w:hint="eastAsia"/>
        </w:rPr>
        <w:t>“</w:t>
      </w:r>
      <w:r w:rsidR="00D1734A">
        <w:rPr>
          <w:rFonts w:hint="eastAsia"/>
        </w:rPr>
        <w:t>当吾</w:t>
      </w:r>
      <w:r>
        <w:rPr>
          <w:rFonts w:hint="eastAsia"/>
        </w:rPr>
        <w:t>安顿好妻儿</w:t>
      </w:r>
      <w:r w:rsidR="00D1734A">
        <w:rPr>
          <w:rFonts w:hint="eastAsia"/>
        </w:rPr>
        <w:t>之</w:t>
      </w:r>
      <w:r>
        <w:rPr>
          <w:rFonts w:hint="eastAsia"/>
        </w:rPr>
        <w:t>后，</w:t>
      </w:r>
      <w:r w:rsidR="00D1734A">
        <w:rPr>
          <w:rFonts w:hint="eastAsia"/>
        </w:rPr>
        <w:t>西门缜成立止戈流，成为七脉守护者之一，同时听闻其妻宁咛身亡的消息，便回止戈山上探知情况。</w:t>
      </w:r>
      <w:r w:rsidR="001D05B6">
        <w:rPr>
          <w:rFonts w:hint="eastAsia"/>
        </w:rPr>
        <w:t>当吾回到止戈山时，方知当日吾那一推，动了胎气，使其提前早产，最终为保其女，难产而亡。</w:t>
      </w:r>
      <w:r>
        <w:rPr>
          <w:rFonts w:hint="eastAsia"/>
        </w:rPr>
        <w:t>”</w:t>
      </w:r>
    </w:p>
    <w:p w14:paraId="5BE68B60" w14:textId="77777777" w:rsidR="009420A7" w:rsidRDefault="009420A7" w:rsidP="009420A7">
      <w:r>
        <w:rPr>
          <w:rFonts w:hint="eastAsia"/>
        </w:rPr>
        <w:t>“吾因一时之私，当恩人之妻陷入死地，吾使其幼女失其母，唯有让吾子失父以偿罪愆……”</w:t>
      </w:r>
    </w:p>
    <w:p w14:paraId="367DBDBD" w14:textId="77777777" w:rsidR="009E6F43" w:rsidRDefault="009420A7" w:rsidP="009420A7">
      <w:r>
        <w:rPr>
          <w:rFonts w:hint="eastAsia"/>
        </w:rPr>
        <w:lastRenderedPageBreak/>
        <w:t>读信的过程的，一剑倾城脸色渐转难看，握信之手也变得颤抖起来，看到此处，再难抑制情绪，</w:t>
      </w:r>
      <w:r w:rsidR="001E21E5">
        <w:rPr>
          <w:rFonts w:hint="eastAsia"/>
        </w:rPr>
        <w:t>无力再读下去，</w:t>
      </w:r>
      <w:r>
        <w:rPr>
          <w:rFonts w:hint="eastAsia"/>
        </w:rPr>
        <w:t>仰天长啸一声，跌坐在地，神色悲呛，口中反反复复念着那一句——吾使其幼女失其母，唯有让吾子失父以偿罪愆。</w:t>
      </w:r>
    </w:p>
    <w:p w14:paraId="10E4C9AA" w14:textId="77777777" w:rsidR="00275310" w:rsidRDefault="008E0710" w:rsidP="00230E9E">
      <w:r>
        <w:rPr>
          <w:rFonts w:hint="eastAsia"/>
        </w:rPr>
        <w:t>韩大小姐</w:t>
      </w:r>
      <w:r w:rsidR="00230E9E">
        <w:rPr>
          <w:rFonts w:hint="eastAsia"/>
        </w:rPr>
        <w:t>转向一剑倾城，</w:t>
      </w:r>
      <w:r>
        <w:rPr>
          <w:rFonts w:hint="eastAsia"/>
        </w:rPr>
        <w:t>嘲讽</w:t>
      </w:r>
      <w:r w:rsidR="00230E9E">
        <w:rPr>
          <w:rFonts w:hint="eastAsia"/>
        </w:rPr>
        <w:t>说道：“</w:t>
      </w:r>
      <w:r>
        <w:rPr>
          <w:rFonts w:hint="eastAsia"/>
        </w:rPr>
        <w:t>纤纤一家非但不是你的仇人，而是你们白家亏欠了纤纤一家，令尊封中嘱咐再莫生悲剧，你却把令尊恩人杀了，</w:t>
      </w:r>
      <w:r w:rsidR="001E21E5">
        <w:rPr>
          <w:rFonts w:hint="eastAsia"/>
        </w:rPr>
        <w:t>还得意洋洋的向天下炫耀，</w:t>
      </w:r>
      <w:r w:rsidR="00895055">
        <w:rPr>
          <w:rFonts w:hint="eastAsia"/>
        </w:rPr>
        <w:t>你这一家也是够敦厚善良的。</w:t>
      </w:r>
      <w:r w:rsidR="00230E9E">
        <w:rPr>
          <w:rFonts w:hint="eastAsia"/>
        </w:rPr>
        <w:t>”</w:t>
      </w:r>
    </w:p>
    <w:p w14:paraId="3419359B" w14:textId="77777777" w:rsidR="009568FF" w:rsidRDefault="009568FF" w:rsidP="009568FF">
      <w:r>
        <w:rPr>
          <w:rFonts w:hint="eastAsia"/>
        </w:rPr>
        <w:t>听完这话，一剑倾城沉默了很长时间，不知道应该怎么回答。</w:t>
      </w:r>
    </w:p>
    <w:p w14:paraId="462A53A6" w14:textId="77777777" w:rsidR="00DB4163" w:rsidRDefault="009568FF" w:rsidP="009568FF">
      <w:r>
        <w:rPr>
          <w:rFonts w:hint="eastAsia"/>
        </w:rPr>
        <w:t>韩大小姐的话再如何刻薄、嘲弄，但是不争的事实。</w:t>
      </w:r>
    </w:p>
    <w:p w14:paraId="60D7E710" w14:textId="77777777" w:rsidR="008E0710" w:rsidRDefault="009568FF" w:rsidP="008E0710">
      <w:r>
        <w:rPr>
          <w:rFonts w:hint="eastAsia"/>
        </w:rPr>
        <w:t>一剑倾城缓缓</w:t>
      </w:r>
      <w:r w:rsidR="00C509B3">
        <w:rPr>
          <w:rFonts w:hint="eastAsia"/>
        </w:rPr>
        <w:t>抬起手，</w:t>
      </w:r>
      <w:r w:rsidR="00B37EDF">
        <w:rPr>
          <w:rFonts w:hint="eastAsia"/>
        </w:rPr>
        <w:t>看</w:t>
      </w:r>
      <w:r w:rsidR="008E0710">
        <w:rPr>
          <w:rFonts w:hint="eastAsia"/>
        </w:rPr>
        <w:t>完了最后一段话。</w:t>
      </w:r>
    </w:p>
    <w:p w14:paraId="55C82FE5" w14:textId="77777777" w:rsidR="008E0710" w:rsidRDefault="008E0710" w:rsidP="008E0710">
      <w:r>
        <w:rPr>
          <w:rFonts w:hint="eastAsia"/>
        </w:rPr>
        <w:t>“死后葬于荒郊，不得立碑，罪人白云子绝笔。若后人寻至，以此为证，莫再</w:t>
      </w:r>
      <w:r w:rsidR="009B4CD1">
        <w:rPr>
          <w:rFonts w:hint="eastAsia"/>
        </w:rPr>
        <w:t>衍</w:t>
      </w:r>
      <w:r>
        <w:rPr>
          <w:rFonts w:hint="eastAsia"/>
        </w:rPr>
        <w:t>生悲剧。”</w:t>
      </w:r>
    </w:p>
    <w:p w14:paraId="7BE25149" w14:textId="77777777" w:rsidR="008E0710" w:rsidRDefault="00F132BF" w:rsidP="00230E9E">
      <w:r>
        <w:rPr>
          <w:rFonts w:hint="eastAsia"/>
        </w:rPr>
        <w:t>最后六个字极为刺眼，</w:t>
      </w:r>
      <w:r w:rsidR="00DB4163">
        <w:rPr>
          <w:rFonts w:hint="eastAsia"/>
        </w:rPr>
        <w:t>勾起了一剑倾城诸多往事，</w:t>
      </w:r>
      <w:r w:rsidR="006B2F62">
        <w:rPr>
          <w:rFonts w:hint="eastAsia"/>
        </w:rPr>
        <w:t>其父死后，其母郁郁而终，</w:t>
      </w:r>
      <w:r w:rsidR="002F61FE">
        <w:rPr>
          <w:rFonts w:hint="eastAsia"/>
        </w:rPr>
        <w:t>他成了失父失母之人</w:t>
      </w:r>
      <w:r w:rsidR="006B2F62">
        <w:rPr>
          <w:rFonts w:hint="eastAsia"/>
        </w:rPr>
        <w:t>，其兄一心淫侵剑道</w:t>
      </w:r>
      <w:r w:rsidR="002F61FE">
        <w:rPr>
          <w:rFonts w:hint="eastAsia"/>
        </w:rPr>
        <w:t>，对他不管不顾</w:t>
      </w:r>
      <w:r w:rsidR="006B2F62">
        <w:rPr>
          <w:rFonts w:hint="eastAsia"/>
        </w:rPr>
        <w:t>，数年前创出倾城剑招，并和左丘明一场大战，成为左丘明第一个认可的对手。</w:t>
      </w:r>
    </w:p>
    <w:p w14:paraId="34554958" w14:textId="77777777" w:rsidR="002F61FE" w:rsidRDefault="002F61FE" w:rsidP="00230E9E">
      <w:r>
        <w:rPr>
          <w:rFonts w:hint="eastAsia"/>
        </w:rPr>
        <w:t>黑袍人对他虽然颇多照顾，但行踪神秘，神龙首尾，好似在避讳着什么。</w:t>
      </w:r>
    </w:p>
    <w:p w14:paraId="46EB7721" w14:textId="77777777" w:rsidR="000D5FC9" w:rsidRDefault="00941A3A" w:rsidP="00230E9E">
      <w:r>
        <w:rPr>
          <w:rFonts w:hint="eastAsia"/>
        </w:rPr>
        <w:t>所以在</w:t>
      </w:r>
      <w:r w:rsidR="00F6131E">
        <w:rPr>
          <w:rFonts w:hint="eastAsia"/>
        </w:rPr>
        <w:t>他成为的岁月之中，起初是他跟着兄长练剑，然后兄长绝代之才，即便无人指点，进境亦是惊人，渐渐地他只能看着兄长的阴影练剑，最后成了在兄长的阴影下练剑。</w:t>
      </w:r>
    </w:p>
    <w:p w14:paraId="524615BD" w14:textId="77777777" w:rsidR="00941A3A" w:rsidRDefault="000D5FC9" w:rsidP="00230E9E">
      <w:r>
        <w:rPr>
          <w:rFonts w:hint="eastAsia"/>
        </w:rPr>
        <w:t>为了摆脱兄长的阴影，他拿着倾城剑招下山，四处挑战，为的就是在不断的实战中提升自己，超越兄长，从那阴影中摆脱出来。</w:t>
      </w:r>
    </w:p>
    <w:p w14:paraId="65BCCAF3" w14:textId="77777777" w:rsidR="004E16CF" w:rsidRDefault="004E16CF" w:rsidP="00230E9E">
      <w:r>
        <w:rPr>
          <w:rFonts w:hint="eastAsia"/>
        </w:rPr>
        <w:t>倾城剑招威力无穷，使他纵横无匹，无意中被参差一子看到，于是有了那一句评价。</w:t>
      </w:r>
    </w:p>
    <w:p w14:paraId="16C2BD92" w14:textId="77777777" w:rsidR="004E16CF" w:rsidRDefault="004E16CF" w:rsidP="00230E9E">
      <w:r>
        <w:rPr>
          <w:rFonts w:hint="eastAsia"/>
        </w:rPr>
        <w:t>人，不是倾城的人，剑，却是倾城的剑。</w:t>
      </w:r>
    </w:p>
    <w:p w14:paraId="47EF5617" w14:textId="77777777" w:rsidR="003F442A" w:rsidRDefault="003F442A" w:rsidP="00230E9E">
      <w:r>
        <w:rPr>
          <w:rFonts w:hint="eastAsia"/>
        </w:rPr>
        <w:t>他知晓其间深意，更是羞愤，发愤涂墙，一路向西，不断挑战高手，</w:t>
      </w:r>
      <w:r w:rsidR="001131C2">
        <w:rPr>
          <w:rFonts w:hint="eastAsia"/>
        </w:rPr>
        <w:t>在半月前来到了百里城中，并向西门缜下了挑战书。</w:t>
      </w:r>
    </w:p>
    <w:p w14:paraId="43C69835" w14:textId="77777777" w:rsidR="003124A7" w:rsidRDefault="003124A7" w:rsidP="00230E9E">
      <w:r>
        <w:rPr>
          <w:rFonts w:hint="eastAsia"/>
        </w:rPr>
        <w:t>然而在战约抵定之后，却意外得知了自己父亲死在止戈山的消息，</w:t>
      </w:r>
      <w:r w:rsidR="007F33C8">
        <w:rPr>
          <w:rFonts w:hint="eastAsia"/>
        </w:rPr>
        <w:t>他</w:t>
      </w:r>
      <w:r w:rsidR="009B327E">
        <w:rPr>
          <w:rFonts w:hint="eastAsia"/>
        </w:rPr>
        <w:t>怒极恨极，不让西门缜脱走，并以倾城剑招杀了西门缜，</w:t>
      </w:r>
      <w:r w:rsidR="00B8755C">
        <w:rPr>
          <w:rFonts w:hint="eastAsia"/>
        </w:rPr>
        <w:t>他以为是为父报仇，却不料是以怨报德。</w:t>
      </w:r>
    </w:p>
    <w:p w14:paraId="34C9F9A7" w14:textId="77777777" w:rsidR="00064F73" w:rsidRDefault="00064F73" w:rsidP="00230E9E">
      <w:r>
        <w:rPr>
          <w:rFonts w:hint="eastAsia"/>
        </w:rPr>
        <w:t>他不愿接受这个事实，说道：“西门缜若是于心无愧，为什么不把这封信交给我母亲，使他郁郁而终？”</w:t>
      </w:r>
    </w:p>
    <w:p w14:paraId="437B51B0" w14:textId="77777777" w:rsidR="00FB3FA4" w:rsidRPr="003124A7" w:rsidRDefault="00FB3FA4" w:rsidP="00230E9E">
      <w:r>
        <w:rPr>
          <w:rFonts w:hint="eastAsia"/>
        </w:rPr>
        <w:t>韩大小姐冷笑一声，说道：“你的父亲又不是什么出名的人物，</w:t>
      </w:r>
      <w:r w:rsidR="00080715">
        <w:rPr>
          <w:rFonts w:hint="eastAsia"/>
        </w:rPr>
        <w:t>你让西门前辈上哪里找寻你这一家人？再者说了，人家妻子新丧，我好友纤纤当时嗷嗷待哺，止戈流又刚刚成立，西门前辈</w:t>
      </w:r>
      <w:r w:rsidR="00B15BFD">
        <w:rPr>
          <w:rFonts w:hint="eastAsia"/>
        </w:rPr>
        <w:t>哪里忙得过来，于是只好将信与你父一同下葬。</w:t>
      </w:r>
      <w:r>
        <w:rPr>
          <w:rFonts w:hint="eastAsia"/>
        </w:rPr>
        <w:t>”</w:t>
      </w:r>
    </w:p>
    <w:p w14:paraId="6CF9947E" w14:textId="77777777" w:rsidR="00275310" w:rsidRPr="00275310" w:rsidRDefault="00ED7D77" w:rsidP="00230E9E">
      <w:r>
        <w:rPr>
          <w:rFonts w:hint="eastAsia"/>
        </w:rPr>
        <w:t>一剑倾城默默无言</w:t>
      </w:r>
      <w:r w:rsidRPr="00ED7D77">
        <w:rPr>
          <w:rFonts w:hint="eastAsia"/>
        </w:rPr>
        <w:t>，眼睛里满是痛苦，身形微摇，竟有些失魂落魄的模样。</w:t>
      </w:r>
    </w:p>
    <w:p w14:paraId="3DC29185" w14:textId="77777777" w:rsidR="00F93E57" w:rsidRDefault="00A1196A" w:rsidP="00230E9E">
      <w:r>
        <w:rPr>
          <w:rFonts w:hint="eastAsia"/>
        </w:rPr>
        <w:t>应江湖说道：“你们别顾着自己看啊，要是不念出来让大家听听，我们可是要抢了。”</w:t>
      </w:r>
    </w:p>
    <w:p w14:paraId="6C557CF2" w14:textId="77777777" w:rsidR="009100DC" w:rsidRDefault="009100DC" w:rsidP="00230E9E">
      <w:r>
        <w:rPr>
          <w:rFonts w:hint="eastAsia"/>
        </w:rPr>
        <w:t>青思阁众纷纷附和。</w:t>
      </w:r>
    </w:p>
    <w:p w14:paraId="26A743C1" w14:textId="77777777" w:rsidR="00246DBD" w:rsidRDefault="00246DBD" w:rsidP="00230E9E">
      <w:r>
        <w:rPr>
          <w:rFonts w:hint="eastAsia"/>
        </w:rPr>
        <w:t>一剑倾城认为这是私人事件，说道：“</w:t>
      </w:r>
      <w:r w:rsidR="00261C6B">
        <w:rPr>
          <w:rFonts w:hint="eastAsia"/>
        </w:rPr>
        <w:t>这是我家私事，凭什么要让你们知道？</w:t>
      </w:r>
      <w:r>
        <w:rPr>
          <w:rFonts w:hint="eastAsia"/>
        </w:rPr>
        <w:t>”</w:t>
      </w:r>
    </w:p>
    <w:p w14:paraId="79DF160E" w14:textId="77777777" w:rsidR="007F55E0" w:rsidRDefault="007F55E0" w:rsidP="00230E9E">
      <w:r>
        <w:rPr>
          <w:rFonts w:hint="eastAsia"/>
        </w:rPr>
        <w:t>应江湖说道：“你的私事弄死了百里城上任扛把子西门缜，现在就是我们百里城所有人的事了。”</w:t>
      </w:r>
    </w:p>
    <w:p w14:paraId="7E5E1A35" w14:textId="77777777" w:rsidR="00F1073F" w:rsidRDefault="00F1073F" w:rsidP="00230E9E">
      <w:r>
        <w:rPr>
          <w:rFonts w:hint="eastAsia"/>
        </w:rPr>
        <w:t>韩大小姐说道：“我这里还有手抄版，</w:t>
      </w:r>
      <w:r w:rsidR="00D46D41">
        <w:rPr>
          <w:rFonts w:hint="eastAsia"/>
        </w:rPr>
        <w:t>你要是不念我就让应江湖这老流氓念了。</w:t>
      </w:r>
      <w:r>
        <w:rPr>
          <w:rFonts w:hint="eastAsia"/>
        </w:rPr>
        <w:t>”</w:t>
      </w:r>
    </w:p>
    <w:p w14:paraId="7B205EA8" w14:textId="77777777" w:rsidR="005346F7" w:rsidRDefault="005346F7" w:rsidP="00230E9E">
      <w:r>
        <w:rPr>
          <w:rFonts w:hint="eastAsia"/>
        </w:rPr>
        <w:t>应江湖叫到韩大小姐说自己是老流氓，也不生气，说道：“对对对，让我来念。”</w:t>
      </w:r>
    </w:p>
    <w:p w14:paraId="23DC5988" w14:textId="77777777" w:rsidR="002621B9" w:rsidRDefault="0035005F" w:rsidP="00230E9E">
      <w:r>
        <w:rPr>
          <w:rFonts w:hint="eastAsia"/>
        </w:rPr>
        <w:t>一剑倾城怒极恨极，犹豫不决。</w:t>
      </w:r>
    </w:p>
    <w:p w14:paraId="57636BAE" w14:textId="77777777" w:rsidR="0035005F" w:rsidRDefault="0035005F" w:rsidP="00230E9E">
      <w:r>
        <w:rPr>
          <w:rFonts w:hint="eastAsia"/>
        </w:rPr>
        <w:t>韩大小姐嘲讽说道：“别扯出一幅苦瓜脸，搞得自己像受害者一样，给谁看啊！”</w:t>
      </w:r>
    </w:p>
    <w:p w14:paraId="1C26D1AC" w14:textId="77777777" w:rsidR="008C0B7E" w:rsidRPr="0035005F" w:rsidRDefault="00B16945" w:rsidP="00230E9E">
      <w:r>
        <w:rPr>
          <w:rFonts w:hint="eastAsia"/>
        </w:rPr>
        <w:t>一剑倾城羞红了脸，简直都了杀人的冲动。</w:t>
      </w:r>
    </w:p>
    <w:p w14:paraId="184676B3" w14:textId="77777777" w:rsidR="00A364F8" w:rsidRDefault="00A364F8" w:rsidP="00230E9E">
      <w:r>
        <w:rPr>
          <w:rFonts w:hint="eastAsia"/>
        </w:rPr>
        <w:t>黑袍人仰天长叹一声，说道：“罢了罢了，一切皆因我而起，</w:t>
      </w:r>
      <w:r w:rsidR="00246DBD">
        <w:rPr>
          <w:rFonts w:hint="eastAsia"/>
        </w:rPr>
        <w:t>我来念吧！</w:t>
      </w:r>
      <w:r>
        <w:rPr>
          <w:rFonts w:hint="eastAsia"/>
        </w:rPr>
        <w:t>”</w:t>
      </w:r>
    </w:p>
    <w:p w14:paraId="624461E1" w14:textId="77777777" w:rsidR="00A1196A" w:rsidRDefault="00E9537B" w:rsidP="00230E9E">
      <w:r>
        <w:rPr>
          <w:rFonts w:hint="eastAsia"/>
        </w:rPr>
        <w:t>他接过一剑倾城的遗书，从头念了一遍了。</w:t>
      </w:r>
    </w:p>
    <w:p w14:paraId="746BDF0F" w14:textId="77777777" w:rsidR="002C68FA" w:rsidRDefault="008E5A26" w:rsidP="00230E9E">
      <w:r>
        <w:rPr>
          <w:rFonts w:hint="eastAsia"/>
        </w:rPr>
        <w:t>诸人听完后，各</w:t>
      </w:r>
      <w:r w:rsidR="00631F8B">
        <w:rPr>
          <w:rFonts w:hint="eastAsia"/>
        </w:rPr>
        <w:t>自震撼</w:t>
      </w:r>
      <w:r>
        <w:rPr>
          <w:rFonts w:hint="eastAsia"/>
        </w:rPr>
        <w:t>，想到了很多事情，</w:t>
      </w:r>
      <w:r w:rsidR="00472C28">
        <w:rPr>
          <w:rFonts w:hint="eastAsia"/>
        </w:rPr>
        <w:t>比如说青云十</w:t>
      </w:r>
      <w:r w:rsidR="00C50070">
        <w:rPr>
          <w:rFonts w:hint="eastAsia"/>
        </w:rPr>
        <w:t>三剑那个剑阵，比如说当时与除了两境之主，还有谁参与了那场会谈……</w:t>
      </w:r>
    </w:p>
    <w:p w14:paraId="695938FC" w14:textId="77777777" w:rsidR="00C50070" w:rsidRPr="009F2FC9" w:rsidRDefault="00036242" w:rsidP="00230E9E">
      <w:r>
        <w:rPr>
          <w:rFonts w:hint="eastAsia"/>
        </w:rPr>
        <w:lastRenderedPageBreak/>
        <w:t>震撼之后，青思阁众</w:t>
      </w:r>
      <w:r w:rsidR="006E38A5">
        <w:rPr>
          <w:rFonts w:hint="eastAsia"/>
        </w:rPr>
        <w:t>站在道德的</w:t>
      </w:r>
      <w:r>
        <w:rPr>
          <w:rFonts w:hint="eastAsia"/>
        </w:rPr>
        <w:t>至高点谴责一剑倾城一番后，明晃晃的刀剑拔了出来，誓要为前掌门报仇血恨。</w:t>
      </w:r>
    </w:p>
    <w:p w14:paraId="1EEC032D" w14:textId="77777777" w:rsidR="00BE4123" w:rsidRDefault="00036242" w:rsidP="00230E9E">
      <w:r>
        <w:rPr>
          <w:rFonts w:hint="eastAsia"/>
        </w:rPr>
        <w:t>黑袍人护</w:t>
      </w:r>
      <w:r w:rsidR="00590C6B">
        <w:rPr>
          <w:rFonts w:hint="eastAsia"/>
        </w:rPr>
        <w:t>犊</w:t>
      </w:r>
      <w:r>
        <w:rPr>
          <w:rFonts w:hint="eastAsia"/>
        </w:rPr>
        <w:t>心切，</w:t>
      </w:r>
      <w:r w:rsidR="00612560">
        <w:rPr>
          <w:rFonts w:hint="eastAsia"/>
        </w:rPr>
        <w:t>挡在一剑倾城身前，说道：“小白只是一个无辜的受骗者，</w:t>
      </w:r>
      <w:r w:rsidR="00421040">
        <w:rPr>
          <w:rFonts w:hint="eastAsia"/>
        </w:rPr>
        <w:t>如果诸位非要为难，便冲我来好了。</w:t>
      </w:r>
      <w:r w:rsidR="00612560">
        <w:rPr>
          <w:rFonts w:hint="eastAsia"/>
        </w:rPr>
        <w:t>”</w:t>
      </w:r>
    </w:p>
    <w:p w14:paraId="5F4290D7" w14:textId="77777777" w:rsidR="00972121" w:rsidRDefault="004B15EA" w:rsidP="00230E9E">
      <w:r>
        <w:rPr>
          <w:rFonts w:hint="eastAsia"/>
        </w:rPr>
        <w:t>韩大小姐还未开口，应江湖便抢着问道：“杀人的是他，你凭什么</w:t>
      </w:r>
      <w:r w:rsidR="00B01215">
        <w:rPr>
          <w:rFonts w:hint="eastAsia"/>
        </w:rPr>
        <w:t>替他承担？</w:t>
      </w:r>
      <w:r>
        <w:rPr>
          <w:rFonts w:hint="eastAsia"/>
        </w:rPr>
        <w:t>”</w:t>
      </w:r>
    </w:p>
    <w:p w14:paraId="17BB6A7D" w14:textId="77777777" w:rsidR="005A6238" w:rsidRDefault="005A6238" w:rsidP="00230E9E">
      <w:r>
        <w:rPr>
          <w:rFonts w:hint="eastAsia"/>
        </w:rPr>
        <w:t>黑袍人说道：“因为我是这一切的源头，所有的悲剧都是因我而起。”</w:t>
      </w:r>
    </w:p>
    <w:p w14:paraId="0BF103D9" w14:textId="77777777" w:rsidR="00A82D64" w:rsidRDefault="00A82D64" w:rsidP="00230E9E">
      <w:r>
        <w:rPr>
          <w:rFonts w:hint="eastAsia"/>
        </w:rPr>
        <w:t>应江湖看着他，问道：“那么你是谁？”</w:t>
      </w:r>
    </w:p>
    <w:p w14:paraId="382D456B" w14:textId="77777777" w:rsidR="00EE12D3" w:rsidRDefault="00EE12D3" w:rsidP="00230E9E">
      <w:r>
        <w:rPr>
          <w:rFonts w:hint="eastAsia"/>
        </w:rPr>
        <w:t>黑袍人正要开口。</w:t>
      </w:r>
    </w:p>
    <w:p w14:paraId="3BCCEC71" w14:textId="77777777" w:rsidR="00EE12D3" w:rsidRDefault="00EE12D3" w:rsidP="00230E9E">
      <w:r>
        <w:rPr>
          <w:rFonts w:hint="eastAsia"/>
        </w:rPr>
        <w:t>赶车的人却阻止道：“你可要想清楚，</w:t>
      </w:r>
      <w:r w:rsidR="002F0A48">
        <w:rPr>
          <w:rFonts w:hint="eastAsia"/>
        </w:rPr>
        <w:t>这件事说出来，</w:t>
      </w:r>
      <w:r w:rsidR="004D385C">
        <w:rPr>
          <w:rFonts w:hint="eastAsia"/>
        </w:rPr>
        <w:t>你将面临的是什么？</w:t>
      </w:r>
      <w:r>
        <w:rPr>
          <w:rFonts w:hint="eastAsia"/>
        </w:rPr>
        <w:t>”</w:t>
      </w:r>
    </w:p>
    <w:p w14:paraId="3F978B56" w14:textId="77777777" w:rsidR="00EE12D3" w:rsidRDefault="00EE12D3" w:rsidP="00230E9E">
      <w:r>
        <w:rPr>
          <w:rFonts w:hint="eastAsia"/>
        </w:rPr>
        <w:t>黑袍人淡漠一笑，说道：“躲躲藏藏这么多年，</w:t>
      </w:r>
      <w:r w:rsidR="004D385C">
        <w:rPr>
          <w:rFonts w:hint="eastAsia"/>
        </w:rPr>
        <w:t>害得好友一家</w:t>
      </w:r>
      <w:r w:rsidR="007A785F">
        <w:rPr>
          <w:rFonts w:hint="eastAsia"/>
        </w:rPr>
        <w:t>家破人亡，现在又怎能让故人之子替我承担。</w:t>
      </w:r>
      <w:r>
        <w:rPr>
          <w:rFonts w:hint="eastAsia"/>
        </w:rPr>
        <w:t>”</w:t>
      </w:r>
    </w:p>
    <w:p w14:paraId="33C92561" w14:textId="77777777" w:rsidR="009D0AD8" w:rsidRPr="005A6238" w:rsidRDefault="009D0AD8" w:rsidP="00230E9E">
      <w:r>
        <w:rPr>
          <w:rFonts w:hint="eastAsia"/>
        </w:rPr>
        <w:t>赶车的人知他心意已决，不再劝阻。</w:t>
      </w:r>
    </w:p>
    <w:p w14:paraId="46ABCA7D" w14:textId="77777777" w:rsidR="00BE4123" w:rsidRDefault="008F4FCE" w:rsidP="00230E9E">
      <w:r>
        <w:rPr>
          <w:rFonts w:hint="eastAsia"/>
        </w:rPr>
        <w:t>黑袍人上前一步，说道：“</w:t>
      </w:r>
      <w:r w:rsidR="002C5C5F">
        <w:rPr>
          <w:rFonts w:hint="eastAsia"/>
        </w:rPr>
        <w:t>我姓西，叫西公拒，</w:t>
      </w:r>
      <w:r w:rsidR="00355ED4">
        <w:rPr>
          <w:rFonts w:hint="eastAsia"/>
        </w:rPr>
        <w:t>出自你们所谓的七脉中的禁忌一脉。</w:t>
      </w:r>
      <w:r>
        <w:rPr>
          <w:rFonts w:hint="eastAsia"/>
        </w:rPr>
        <w:t>”</w:t>
      </w:r>
    </w:p>
    <w:p w14:paraId="4783E57E" w14:textId="77777777" w:rsidR="002C5C5F" w:rsidRDefault="00724792" w:rsidP="00230E9E">
      <w:r>
        <w:rPr>
          <w:rFonts w:hint="eastAsia"/>
        </w:rPr>
        <w:t>诸人无不震撼，烈雨刀狂西公拒</w:t>
      </w:r>
      <w:r w:rsidR="00355ED4">
        <w:rPr>
          <w:rFonts w:hint="eastAsia"/>
        </w:rPr>
        <w:t>，刀狂剑痴中的刀狂</w:t>
      </w:r>
      <w:r w:rsidR="0031488E">
        <w:rPr>
          <w:rFonts w:hint="eastAsia"/>
        </w:rPr>
        <w:t>，</w:t>
      </w:r>
      <w:r w:rsidR="00773835">
        <w:rPr>
          <w:rFonts w:hint="eastAsia"/>
        </w:rPr>
        <w:t>拥有奇特的姓氏。</w:t>
      </w:r>
    </w:p>
    <w:p w14:paraId="2A07E293" w14:textId="77777777" w:rsidR="00773835" w:rsidRDefault="00773835" w:rsidP="00773835">
      <w:r>
        <w:rPr>
          <w:rFonts w:hint="eastAsia"/>
        </w:rPr>
        <w:t>如诸人</w:t>
      </w:r>
      <w:r w:rsidR="00F93E57">
        <w:rPr>
          <w:rFonts w:hint="eastAsia"/>
        </w:rPr>
        <w:t>所熟知的那样，所谓的七脉守护</w:t>
      </w:r>
      <w:r w:rsidR="00052F75">
        <w:rPr>
          <w:rFonts w:hint="eastAsia"/>
        </w:rPr>
        <w:t>者，实际上是只有六脉的，而剩下的一脉，被人们称之为禁忌的一脉，</w:t>
      </w:r>
      <w:r>
        <w:rPr>
          <w:rFonts w:hint="eastAsia"/>
        </w:rPr>
        <w:t>据说西公拒便出自那里。</w:t>
      </w:r>
    </w:p>
    <w:p w14:paraId="0B8BE60A" w14:textId="77777777" w:rsidR="00F93E57" w:rsidRPr="00621E3B" w:rsidRDefault="00BA2F9E" w:rsidP="00F93E57">
      <w:r>
        <w:rPr>
          <w:rFonts w:hint="eastAsia"/>
        </w:rPr>
        <w:t>西公拒说道：</w:t>
      </w:r>
      <w:r w:rsidR="00F93E57">
        <w:rPr>
          <w:rFonts w:hint="eastAsia"/>
        </w:rPr>
        <w:t>“当年的雨楼八百士，企图以起解开这百年的历史断层，</w:t>
      </w:r>
      <w:r>
        <w:rPr>
          <w:rFonts w:hint="eastAsia"/>
        </w:rPr>
        <w:t>却致力于成为那禁忌的一脉的守护者，</w:t>
      </w:r>
      <w:r w:rsidR="00E54F84">
        <w:rPr>
          <w:rFonts w:hint="eastAsia"/>
        </w:rPr>
        <w:t>我因此遭到雨楼的追杀，好友白云子扮成我的模样，逃至百里城，上了止戈山，</w:t>
      </w:r>
      <w:r w:rsidR="00EF3833">
        <w:rPr>
          <w:rFonts w:hint="eastAsia"/>
        </w:rPr>
        <w:t>才有了后来一连串</w:t>
      </w:r>
      <w:r w:rsidR="007B1A26">
        <w:rPr>
          <w:rFonts w:hint="eastAsia"/>
        </w:rPr>
        <w:t>的悲剧，所以青思阁</w:t>
      </w:r>
      <w:r w:rsidR="003015F4">
        <w:rPr>
          <w:rFonts w:hint="eastAsia"/>
        </w:rPr>
        <w:t>与西门纤纤</w:t>
      </w:r>
      <w:r w:rsidR="007B1A26">
        <w:rPr>
          <w:rFonts w:hint="eastAsia"/>
        </w:rPr>
        <w:t>若要寻仇，便找我好了</w:t>
      </w:r>
      <w:r w:rsidR="00F46C28">
        <w:rPr>
          <w:rFonts w:hint="eastAsia"/>
        </w:rPr>
        <w:t>，莫在为难小白了</w:t>
      </w:r>
      <w:r w:rsidR="007B1A26">
        <w:rPr>
          <w:rFonts w:hint="eastAsia"/>
        </w:rPr>
        <w:t>。</w:t>
      </w:r>
      <w:r w:rsidR="00F93E57">
        <w:rPr>
          <w:rFonts w:hint="eastAsia"/>
        </w:rPr>
        <w:t>”</w:t>
      </w:r>
      <w:r w:rsidR="00F93E57" w:rsidRPr="00621E3B">
        <w:t xml:space="preserve"> </w:t>
      </w:r>
    </w:p>
    <w:p w14:paraId="1104CFCC" w14:textId="77777777" w:rsidR="00F93E57" w:rsidRDefault="009F403E" w:rsidP="00F93E57">
      <w:r>
        <w:rPr>
          <w:rFonts w:hint="eastAsia"/>
        </w:rPr>
        <w:t>青思阁众</w:t>
      </w:r>
      <w:r w:rsidR="00312580">
        <w:rPr>
          <w:rFonts w:hint="eastAsia"/>
        </w:rPr>
        <w:t>扬刀</w:t>
      </w:r>
      <w:r>
        <w:rPr>
          <w:rFonts w:hint="eastAsia"/>
        </w:rPr>
        <w:t>高喝道：“杀人偿命，既然他捅了最后一刀，</w:t>
      </w:r>
      <w:r w:rsidR="00811E81">
        <w:rPr>
          <w:rFonts w:hint="eastAsia"/>
        </w:rPr>
        <w:t>你们两今日谁也不能离开。</w:t>
      </w:r>
      <w:r>
        <w:rPr>
          <w:rFonts w:hint="eastAsia"/>
        </w:rPr>
        <w:t>”</w:t>
      </w:r>
    </w:p>
    <w:p w14:paraId="00A48780" w14:textId="77777777" w:rsidR="0092259F" w:rsidRDefault="0092259F" w:rsidP="00F93E57">
      <w:r>
        <w:rPr>
          <w:rFonts w:hint="eastAsia"/>
        </w:rPr>
        <w:t>西公拒心知一剑倾城身受重伤，若他坐以待毙，一剑倾城也要死在此处，</w:t>
      </w:r>
      <w:r w:rsidR="00E1041E">
        <w:rPr>
          <w:rFonts w:hint="eastAsia"/>
        </w:rPr>
        <w:t>无奈只能拔刀，准备带他杀出去。</w:t>
      </w:r>
    </w:p>
    <w:p w14:paraId="42EEEA6E" w14:textId="77777777" w:rsidR="004258E2" w:rsidRDefault="004258E2" w:rsidP="00F93E57">
      <w:r>
        <w:rPr>
          <w:rFonts w:hint="eastAsia"/>
        </w:rPr>
        <w:t>然而这并不是赶车的人想要看到的场面，但示意韩大小姐去制止。</w:t>
      </w:r>
    </w:p>
    <w:p w14:paraId="62A448E3" w14:textId="77777777" w:rsidR="005F4EE5" w:rsidRDefault="005F4EE5" w:rsidP="00F93E57">
      <w:r>
        <w:rPr>
          <w:rFonts w:hint="eastAsia"/>
        </w:rPr>
        <w:t>韩大小姐</w:t>
      </w:r>
      <w:r w:rsidR="004258E2">
        <w:rPr>
          <w:rFonts w:hint="eastAsia"/>
        </w:rPr>
        <w:t>走到人前，满眼鄙夷地看着青思阁众，</w:t>
      </w:r>
      <w:r>
        <w:rPr>
          <w:rFonts w:hint="eastAsia"/>
        </w:rPr>
        <w:t>冷笑道：“</w:t>
      </w:r>
      <w:r w:rsidR="00615A07">
        <w:rPr>
          <w:rFonts w:hint="eastAsia"/>
        </w:rPr>
        <w:t>这件事情</w:t>
      </w:r>
      <w:r w:rsidR="00392589">
        <w:rPr>
          <w:rFonts w:hint="eastAsia"/>
        </w:rPr>
        <w:t>问题与否，只有纤纤能决定</w:t>
      </w:r>
      <w:r w:rsidR="00615A07">
        <w:rPr>
          <w:rFonts w:hint="eastAsia"/>
        </w:rPr>
        <w:t>，</w:t>
      </w:r>
      <w:r w:rsidR="00E0089D">
        <w:rPr>
          <w:rFonts w:hint="eastAsia"/>
        </w:rPr>
        <w:t>现在</w:t>
      </w:r>
      <w:r w:rsidR="00B311B6">
        <w:rPr>
          <w:rFonts w:hint="eastAsia"/>
        </w:rPr>
        <w:t>她躺在客栈里</w:t>
      </w:r>
      <w:r w:rsidR="00335E0F">
        <w:rPr>
          <w:rFonts w:hint="eastAsia"/>
        </w:rPr>
        <w:t>危在旦夕，你们不去关心，倒是会跑来这里捡换功名，我看你们青思阁改名叫</w:t>
      </w:r>
      <w:r w:rsidR="002C546F">
        <w:rPr>
          <w:rFonts w:hint="eastAsia"/>
        </w:rPr>
        <w:t>捡漏</w:t>
      </w:r>
      <w:r w:rsidR="00335E0F">
        <w:rPr>
          <w:rFonts w:hint="eastAsia"/>
        </w:rPr>
        <w:t>功名阁好了。</w:t>
      </w:r>
      <w:r>
        <w:rPr>
          <w:rFonts w:hint="eastAsia"/>
        </w:rPr>
        <w:t>”</w:t>
      </w:r>
    </w:p>
    <w:p w14:paraId="538D2A58" w14:textId="77777777" w:rsidR="00B57593" w:rsidRDefault="00DB59BF" w:rsidP="00F93E57">
      <w:r>
        <w:rPr>
          <w:rFonts w:hint="eastAsia"/>
        </w:rPr>
        <w:t>青思阁众又羞又怒，</w:t>
      </w:r>
      <w:r w:rsidR="000C58B7">
        <w:rPr>
          <w:rFonts w:hint="eastAsia"/>
        </w:rPr>
        <w:t>不知如何反驳，也不知该不该动手，纷纷朝李占山看去，</w:t>
      </w:r>
      <w:r w:rsidR="001442FF">
        <w:rPr>
          <w:rFonts w:hint="eastAsia"/>
        </w:rPr>
        <w:t>自刚才开始，他一直保持着沉默，现在人们自然需要他的命令</w:t>
      </w:r>
      <w:r w:rsidR="000C58B7">
        <w:rPr>
          <w:rFonts w:hint="eastAsia"/>
        </w:rPr>
        <w:t>。</w:t>
      </w:r>
    </w:p>
    <w:p w14:paraId="699E51CD" w14:textId="77777777" w:rsidR="00523229" w:rsidRDefault="009368E6" w:rsidP="00F93E57">
      <w:r>
        <w:rPr>
          <w:rFonts w:hint="eastAsia"/>
        </w:rPr>
        <w:t>李占山于是走上前去，</w:t>
      </w:r>
      <w:r w:rsidR="00917269">
        <w:rPr>
          <w:rFonts w:hint="eastAsia"/>
        </w:rPr>
        <w:t>问的却不是人们想问的问题。</w:t>
      </w:r>
    </w:p>
    <w:p w14:paraId="79B50B86" w14:textId="77777777" w:rsidR="00D43196" w:rsidRDefault="00D43196" w:rsidP="00F93E57">
      <w:r>
        <w:rPr>
          <w:rFonts w:hint="eastAsia"/>
        </w:rPr>
        <w:t>他从怀中抽出一张画像，在一剑倾城面前张开，问道：“你们那些仇不仇的事我不管，你只要告诉我，那日你遇到的那个人，是不是他？”</w:t>
      </w:r>
    </w:p>
    <w:p w14:paraId="3187FCA8" w14:textId="77777777" w:rsidR="007870C9" w:rsidRPr="00D43196" w:rsidRDefault="007870C9" w:rsidP="00F93E57">
      <w:r>
        <w:rPr>
          <w:rFonts w:hint="eastAsia"/>
        </w:rPr>
        <w:t>一剑倾城看了会，点点头。</w:t>
      </w:r>
    </w:p>
    <w:p w14:paraId="48F47EF0" w14:textId="77777777" w:rsidR="00230E9E" w:rsidRDefault="00E473CD" w:rsidP="00230E9E">
      <w:r>
        <w:rPr>
          <w:rFonts w:hint="eastAsia"/>
        </w:rPr>
        <w:t>青思阁众无比震撼，</w:t>
      </w:r>
      <w:r w:rsidR="004D2C5D">
        <w:rPr>
          <w:rFonts w:hint="eastAsia"/>
        </w:rPr>
        <w:t>因为那画像上的是赫然正是</w:t>
      </w:r>
      <w:r w:rsidR="00D23B91">
        <w:rPr>
          <w:rFonts w:hint="eastAsia"/>
        </w:rPr>
        <w:t>现今的青思阁第一人，与西门缜同列青思双壁的</w:t>
      </w:r>
      <w:r w:rsidR="004D2C5D">
        <w:rPr>
          <w:rFonts w:hint="eastAsia"/>
        </w:rPr>
        <w:t>云无双。</w:t>
      </w:r>
    </w:p>
    <w:p w14:paraId="66B6A915" w14:textId="77777777" w:rsidR="00DB59BF" w:rsidRDefault="00DB59BF" w:rsidP="00230E9E"/>
    <w:p w14:paraId="08817A0D" w14:textId="77777777" w:rsidR="00DB59BF" w:rsidRDefault="00DB59BF" w:rsidP="00230E9E"/>
    <w:p w14:paraId="6A33FC04" w14:textId="77777777" w:rsidR="00DB59BF" w:rsidRDefault="00DB59BF" w:rsidP="00230E9E"/>
    <w:p w14:paraId="6758279A" w14:textId="77777777" w:rsidR="00DB59BF" w:rsidRDefault="00DB59BF" w:rsidP="00230E9E"/>
    <w:p w14:paraId="3BF42C57" w14:textId="77777777" w:rsidR="00DB59BF" w:rsidRDefault="00DB59BF" w:rsidP="00230E9E"/>
    <w:p w14:paraId="2155E6F1" w14:textId="77777777" w:rsidR="00230E9E" w:rsidRPr="00BC415A" w:rsidRDefault="00230E9E" w:rsidP="00230E9E"/>
    <w:p w14:paraId="77895D26" w14:textId="77777777" w:rsidR="00230E9E" w:rsidRDefault="00230E9E" w:rsidP="00230E9E">
      <w:pPr>
        <w:pStyle w:val="3"/>
      </w:pPr>
      <w:r>
        <w:rPr>
          <w:rFonts w:hint="eastAsia"/>
        </w:rPr>
        <w:lastRenderedPageBreak/>
        <w:t>第八十六章和平的代价</w:t>
      </w:r>
    </w:p>
    <w:p w14:paraId="6BC78472" w14:textId="77777777" w:rsidR="006C7E41" w:rsidRDefault="006C7E41" w:rsidP="006C7E41">
      <w:r>
        <w:rPr>
          <w:rFonts w:hint="eastAsia"/>
        </w:rPr>
        <w:t>应江湖忽然大笑起来，拍着西风千里后背，说道：“我说老李怎么这么汲汲营营，原来是为了扳倒云无双。”</w:t>
      </w:r>
    </w:p>
    <w:p w14:paraId="6030FD2D" w14:textId="77777777" w:rsidR="00D51D6E" w:rsidRDefault="00CA36E0" w:rsidP="00230E9E">
      <w:r>
        <w:rPr>
          <w:rFonts w:hint="eastAsia"/>
        </w:rPr>
        <w:t>应江湖一语中的，</w:t>
      </w:r>
      <w:r w:rsidR="00AC3807">
        <w:rPr>
          <w:rFonts w:hint="eastAsia"/>
        </w:rPr>
        <w:t>所有人都明白了李占山的心思。</w:t>
      </w:r>
    </w:p>
    <w:p w14:paraId="526D999D" w14:textId="77777777" w:rsidR="00D51D6E" w:rsidRDefault="0032514E" w:rsidP="00230E9E">
      <w:r>
        <w:rPr>
          <w:rFonts w:hint="eastAsia"/>
        </w:rPr>
        <w:t>上代青思阁六大弟子，双壁四杰，</w:t>
      </w:r>
      <w:r w:rsidR="00F02C98">
        <w:rPr>
          <w:rFonts w:hint="eastAsia"/>
        </w:rPr>
        <w:t>死</w:t>
      </w:r>
      <w:r w:rsidR="006B1BC7">
        <w:rPr>
          <w:rFonts w:hint="eastAsia"/>
        </w:rPr>
        <w:t>的死，失踪的失踪，现在唯一能与他争夺掌门的，便只有云无双了。</w:t>
      </w:r>
    </w:p>
    <w:p w14:paraId="51AAF5F3" w14:textId="77777777" w:rsidR="006B1BC7" w:rsidRDefault="006B1BC7" w:rsidP="00230E9E">
      <w:r>
        <w:rPr>
          <w:rFonts w:hint="eastAsia"/>
        </w:rPr>
        <w:t>然而纵然云无双失踪了二十年，</w:t>
      </w:r>
      <w:r w:rsidR="00035CE9">
        <w:rPr>
          <w:rFonts w:hint="eastAsia"/>
        </w:rPr>
        <w:t>但威望依旧远在李占山之上，</w:t>
      </w:r>
      <w:r w:rsidR="00E510D6">
        <w:rPr>
          <w:rFonts w:hint="eastAsia"/>
        </w:rPr>
        <w:t>要想当上青思阁掌门，他只有扳倒云无双</w:t>
      </w:r>
      <w:r w:rsidR="00224C55">
        <w:rPr>
          <w:rFonts w:hint="eastAsia"/>
        </w:rPr>
        <w:t>，所以当得到消息后，他悄悄带着一帮支持他的人来到了此处，为的就是此时此刻。</w:t>
      </w:r>
    </w:p>
    <w:p w14:paraId="26AA43EB" w14:textId="77777777" w:rsidR="00CB73A5" w:rsidRPr="006B1BC7" w:rsidRDefault="00CB73A5" w:rsidP="00230E9E">
      <w:r>
        <w:rPr>
          <w:rFonts w:hint="eastAsia"/>
        </w:rPr>
        <w:t>西风千里冷笑一声，感慨说道：“</w:t>
      </w:r>
      <w:r w:rsidR="00D47043">
        <w:rPr>
          <w:rFonts w:hint="eastAsia"/>
        </w:rPr>
        <w:t>哈，</w:t>
      </w:r>
      <w:r>
        <w:rPr>
          <w:rFonts w:hint="eastAsia"/>
        </w:rPr>
        <w:t>真是一盘人性大餐。”</w:t>
      </w:r>
    </w:p>
    <w:p w14:paraId="6CFC63A3" w14:textId="77777777" w:rsidR="00D51D6E" w:rsidRDefault="001C5AF9" w:rsidP="00230E9E">
      <w:r>
        <w:rPr>
          <w:rFonts w:hint="eastAsia"/>
        </w:rPr>
        <w:t>李占山说道：“我之所为，皆是正义，有什么好笑的。”</w:t>
      </w:r>
    </w:p>
    <w:p w14:paraId="2987592E" w14:textId="77777777" w:rsidR="00D51D6E" w:rsidRDefault="00E03F66" w:rsidP="00230E9E">
      <w:r>
        <w:rPr>
          <w:rFonts w:hint="eastAsia"/>
        </w:rPr>
        <w:t>便在这时，后方传来一阵掌声，诸人</w:t>
      </w:r>
      <w:r w:rsidR="00381DEA">
        <w:rPr>
          <w:rFonts w:hint="eastAsia"/>
        </w:rPr>
        <w:t>皆是</w:t>
      </w:r>
      <w:r>
        <w:rPr>
          <w:rFonts w:hint="eastAsia"/>
        </w:rPr>
        <w:t>一怔，纷纷转头望去。</w:t>
      </w:r>
    </w:p>
    <w:p w14:paraId="48750204" w14:textId="77777777" w:rsidR="00381DEA" w:rsidRDefault="00EB3052" w:rsidP="00230E9E">
      <w:r>
        <w:rPr>
          <w:rFonts w:hint="eastAsia"/>
        </w:rPr>
        <w:t>云无双</w:t>
      </w:r>
      <w:r w:rsidR="00381DEA">
        <w:rPr>
          <w:rFonts w:hint="eastAsia"/>
        </w:rPr>
        <w:t>缓缓走了过来，</w:t>
      </w:r>
      <w:r w:rsidR="00782DE3">
        <w:rPr>
          <w:rFonts w:hint="eastAsia"/>
        </w:rPr>
        <w:t>说道：“</w:t>
      </w:r>
      <w:r w:rsidR="00602780">
        <w:rPr>
          <w:rFonts w:hint="eastAsia"/>
        </w:rPr>
        <w:t>李师弟就是和平的使者，正义</w:t>
      </w:r>
      <w:r w:rsidR="00782DE3">
        <w:rPr>
          <w:rFonts w:hint="eastAsia"/>
        </w:rPr>
        <w:t>的化者。”</w:t>
      </w:r>
    </w:p>
    <w:p w14:paraId="4BDB3828" w14:textId="77777777" w:rsidR="00EB3052" w:rsidRDefault="00EB3052" w:rsidP="00230E9E">
      <w:r>
        <w:rPr>
          <w:rFonts w:hint="eastAsia"/>
        </w:rPr>
        <w:t>看到云无双，李占山</w:t>
      </w:r>
      <w:r w:rsidR="006C41D3">
        <w:rPr>
          <w:rFonts w:hint="eastAsia"/>
        </w:rPr>
        <w:t>下意识地后退了两步，确认他是只身到来后，放下心来，厉声喝道：“云无双，你还敢来？”</w:t>
      </w:r>
    </w:p>
    <w:p w14:paraId="3406352B" w14:textId="77777777" w:rsidR="00373718" w:rsidRPr="00373718" w:rsidRDefault="00373718" w:rsidP="00230E9E">
      <w:r>
        <w:rPr>
          <w:rFonts w:hint="eastAsia"/>
        </w:rPr>
        <w:t>云无双微笑说道：“你不来你怎么治我的罪？”</w:t>
      </w:r>
    </w:p>
    <w:p w14:paraId="6D3275E7" w14:textId="77777777" w:rsidR="00D51D6E" w:rsidRDefault="00245D17" w:rsidP="00230E9E">
      <w:r>
        <w:rPr>
          <w:rFonts w:hint="eastAsia"/>
        </w:rPr>
        <w:t>李占山冷静下来，也不怕他了，说道：“这么说你是承认谋杀掌门了？”</w:t>
      </w:r>
    </w:p>
    <w:p w14:paraId="43E22377" w14:textId="77777777" w:rsidR="00473E4A" w:rsidRDefault="00473E4A" w:rsidP="00230E9E">
      <w:r>
        <w:rPr>
          <w:rFonts w:hint="eastAsia"/>
        </w:rPr>
        <w:t>云无双嘲弄说道：“李师弟你身为执法堂长老，说话可要讲证据啊，</w:t>
      </w:r>
      <w:r w:rsidR="00932493">
        <w:rPr>
          <w:rFonts w:hint="eastAsia"/>
        </w:rPr>
        <w:t>说我杀了掌门，你凭什么？</w:t>
      </w:r>
      <w:r w:rsidR="003D2BE9">
        <w:rPr>
          <w:rFonts w:hint="eastAsia"/>
        </w:rPr>
        <w:t>就凭这小子见过我？</w:t>
      </w:r>
      <w:r>
        <w:rPr>
          <w:rFonts w:hint="eastAsia"/>
        </w:rPr>
        <w:t>”</w:t>
      </w:r>
    </w:p>
    <w:p w14:paraId="55777282" w14:textId="77777777" w:rsidR="003D2BE9" w:rsidRDefault="00855036" w:rsidP="00230E9E">
      <w:r>
        <w:rPr>
          <w:rFonts w:hint="eastAsia"/>
        </w:rPr>
        <w:t>李占山也</w:t>
      </w:r>
      <w:r w:rsidR="003D2BE9">
        <w:rPr>
          <w:rFonts w:hint="eastAsia"/>
        </w:rPr>
        <w:t>知单凭</w:t>
      </w:r>
      <w:r w:rsidR="00A812BC">
        <w:rPr>
          <w:rFonts w:hint="eastAsia"/>
        </w:rPr>
        <w:t>一剑倾城的指控有些单薄，</w:t>
      </w:r>
      <w:r>
        <w:rPr>
          <w:rFonts w:hint="eastAsia"/>
        </w:rPr>
        <w:t>便将目光投向了韩大小姐，</w:t>
      </w:r>
      <w:r w:rsidR="00DB130F">
        <w:rPr>
          <w:rFonts w:hint="eastAsia"/>
        </w:rPr>
        <w:t>因为他刚才接到的飞书说的是配合这位小姐，她会揭开云无双的阴谋。</w:t>
      </w:r>
    </w:p>
    <w:p w14:paraId="6270BCBE" w14:textId="77777777" w:rsidR="003511B9" w:rsidRDefault="003511B9" w:rsidP="00230E9E">
      <w:r>
        <w:rPr>
          <w:rFonts w:hint="eastAsia"/>
        </w:rPr>
        <w:t>其他的目光在李占山之后，也纷纷投来。</w:t>
      </w:r>
    </w:p>
    <w:p w14:paraId="1A05A4DC" w14:textId="77777777" w:rsidR="006734D8" w:rsidRDefault="003511B9" w:rsidP="00230E9E">
      <w:r>
        <w:rPr>
          <w:rFonts w:hint="eastAsia"/>
        </w:rPr>
        <w:t>韩大小姐虽然喜欢这种众所瞩</w:t>
      </w:r>
      <w:r w:rsidR="00770370">
        <w:rPr>
          <w:rFonts w:hint="eastAsia"/>
        </w:rPr>
        <w:t>目的场合</w:t>
      </w:r>
      <w:r w:rsidR="00FE3B98">
        <w:rPr>
          <w:rFonts w:hint="eastAsia"/>
        </w:rPr>
        <w:t>，但好死不死，她竟是忘了</w:t>
      </w:r>
      <w:r w:rsidR="0059007F">
        <w:rPr>
          <w:rFonts w:hint="eastAsia"/>
        </w:rPr>
        <w:t>信上是如何说的了，于是赶紧溜到赶车人身后，把那封信重新看了一遍。</w:t>
      </w:r>
    </w:p>
    <w:p w14:paraId="65924B9C" w14:textId="77777777" w:rsidR="00A05209" w:rsidRPr="00A05209" w:rsidRDefault="00A05209" w:rsidP="00230E9E">
      <w:r>
        <w:rPr>
          <w:rFonts w:hint="eastAsia"/>
        </w:rPr>
        <w:t>看完后，她从赶车的人身后冒出来，看到气氛有些尴尬，咳嗽了两声，</w:t>
      </w:r>
      <w:r w:rsidR="00F647CF">
        <w:rPr>
          <w:rFonts w:hint="eastAsia"/>
        </w:rPr>
        <w:t>上前一</w:t>
      </w:r>
      <w:r w:rsidR="000C2585">
        <w:rPr>
          <w:rFonts w:hint="eastAsia"/>
        </w:rPr>
        <w:t>步，看着云无双</w:t>
      </w:r>
      <w:r w:rsidR="005502E2">
        <w:rPr>
          <w:rFonts w:hint="eastAsia"/>
        </w:rPr>
        <w:t>，说</w:t>
      </w:r>
      <w:r w:rsidR="00F647CF">
        <w:rPr>
          <w:rFonts w:hint="eastAsia"/>
        </w:rPr>
        <w:t>道：“</w:t>
      </w:r>
      <w:r w:rsidR="003A23FB">
        <w:rPr>
          <w:rFonts w:hint="eastAsia"/>
        </w:rPr>
        <w:t>你在一剑倾城到来之前，与他一场激战，并且不惜以自己重伤为代价，把西门前辈耗到气空力竭的地步，证据就是你带伤投宿到我家的单身客栈</w:t>
      </w:r>
      <w:r w:rsidR="004F3948">
        <w:rPr>
          <w:rFonts w:hint="eastAsia"/>
        </w:rPr>
        <w:t>，这是千万人看到的事实，这个你没办法抵赖吧！</w:t>
      </w:r>
      <w:r w:rsidR="00F647CF">
        <w:rPr>
          <w:rFonts w:hint="eastAsia"/>
        </w:rPr>
        <w:t>”</w:t>
      </w:r>
    </w:p>
    <w:p w14:paraId="386B88A6" w14:textId="77777777" w:rsidR="00552CCD" w:rsidRDefault="00276A9A" w:rsidP="00303E09">
      <w:r>
        <w:rPr>
          <w:rFonts w:hint="eastAsia"/>
        </w:rPr>
        <w:t>云无双微微挑眉，</w:t>
      </w:r>
      <w:r w:rsidR="00FF7AA8">
        <w:rPr>
          <w:rFonts w:hint="eastAsia"/>
        </w:rPr>
        <w:t>没有否认，也无法否认。</w:t>
      </w:r>
    </w:p>
    <w:p w14:paraId="10660E24" w14:textId="77777777" w:rsidR="007E7490" w:rsidRDefault="00D014CF" w:rsidP="007E7490">
      <w:r>
        <w:rPr>
          <w:rFonts w:hint="eastAsia"/>
        </w:rPr>
        <w:t>韩大小姐继续说道：“</w:t>
      </w:r>
      <w:r w:rsidR="00FF7AA8">
        <w:rPr>
          <w:rFonts w:hint="eastAsia"/>
        </w:rPr>
        <w:t>在那一战之后，你应该说了些刺激他的他，比如说如果太阳落日之前，便要了纤纤的性命，或者与一夜风雨进攻止戈山。</w:t>
      </w:r>
      <w:r w:rsidR="007E7490">
        <w:rPr>
          <w:rFonts w:hint="eastAsia"/>
        </w:rPr>
        <w:t>西门前辈才急于返回止戈山，然而就在这时候，本是挑战</w:t>
      </w:r>
      <w:r w:rsidR="003D30F8">
        <w:rPr>
          <w:rFonts w:hint="eastAsia"/>
        </w:rPr>
        <w:t>而来</w:t>
      </w:r>
      <w:r w:rsidR="007E7490">
        <w:rPr>
          <w:rFonts w:hint="eastAsia"/>
        </w:rPr>
        <w:t>的一剑倾城，却意外得知自己的父亲如野狗般被葬在荒郊野外，愤怒之下，不理会西门前辈因赶回止戈山而变更剑期的要求，所以一场单纯的剑斗就变成突围与阻杀的生死对决，早已气空力尽却急于赶回止戈山的西门前辈便顺理成章的死在一剑倾城剑下了。”</w:t>
      </w:r>
    </w:p>
    <w:p w14:paraId="363939A5" w14:textId="77777777" w:rsidR="00DD1B9E" w:rsidRDefault="00DD1B9E" w:rsidP="00DD1B9E">
      <w:r>
        <w:rPr>
          <w:rFonts w:hint="eastAsia"/>
        </w:rPr>
        <w:t>李占山的眼睛变得明亮起来</w:t>
      </w:r>
      <w:r w:rsidR="00B50DA9">
        <w:rPr>
          <w:rFonts w:hint="eastAsia"/>
        </w:rPr>
        <w:t>，朝着云无双看去，想看他如何辩解。</w:t>
      </w:r>
    </w:p>
    <w:p w14:paraId="4C653C1E" w14:textId="77777777" w:rsidR="008A33C6" w:rsidRPr="008A33C6" w:rsidRDefault="008D3722" w:rsidP="007E7490">
      <w:r>
        <w:rPr>
          <w:rFonts w:hint="eastAsia"/>
        </w:rPr>
        <w:t>云无双</w:t>
      </w:r>
      <w:r w:rsidR="008A33C6">
        <w:rPr>
          <w:rFonts w:hint="eastAsia"/>
        </w:rPr>
        <w:t>完全没有辩解的意思，</w:t>
      </w:r>
      <w:r>
        <w:rPr>
          <w:rFonts w:hint="eastAsia"/>
        </w:rPr>
        <w:t>坦然</w:t>
      </w:r>
      <w:r w:rsidR="008A33C6">
        <w:rPr>
          <w:rFonts w:hint="eastAsia"/>
        </w:rPr>
        <w:t>说道：“</w:t>
      </w:r>
      <w:r>
        <w:rPr>
          <w:rFonts w:hint="eastAsia"/>
        </w:rPr>
        <w:t>额，</w:t>
      </w:r>
      <w:r w:rsidR="007F5F2F">
        <w:rPr>
          <w:rFonts w:hint="eastAsia"/>
        </w:rPr>
        <w:t>你说的不错，</w:t>
      </w:r>
      <w:r>
        <w:rPr>
          <w:rFonts w:hint="eastAsia"/>
        </w:rPr>
        <w:t>大概就是这个样子。</w:t>
      </w:r>
      <w:r w:rsidR="008A33C6">
        <w:rPr>
          <w:rFonts w:hint="eastAsia"/>
        </w:rPr>
        <w:t>”</w:t>
      </w:r>
    </w:p>
    <w:p w14:paraId="62C0282F" w14:textId="77777777" w:rsidR="001835F6" w:rsidRDefault="00637614" w:rsidP="00230E9E">
      <w:r>
        <w:rPr>
          <w:rFonts w:hint="eastAsia"/>
        </w:rPr>
        <w:t>李占山义正辞严地道：“</w:t>
      </w:r>
      <w:r w:rsidR="00316B2B">
        <w:rPr>
          <w:rFonts w:hint="eastAsia"/>
        </w:rPr>
        <w:t>作为六大嫡传弟子之首，</w:t>
      </w:r>
      <w:r w:rsidR="00D625DA">
        <w:rPr>
          <w:rFonts w:hint="eastAsia"/>
        </w:rPr>
        <w:t>谋杀掌门，你该当何罪？</w:t>
      </w:r>
      <w:r>
        <w:rPr>
          <w:rFonts w:hint="eastAsia"/>
        </w:rPr>
        <w:t>”</w:t>
      </w:r>
    </w:p>
    <w:p w14:paraId="00D27263" w14:textId="77777777" w:rsidR="00363A9E" w:rsidRDefault="009E56A7" w:rsidP="00230E9E">
      <w:r>
        <w:rPr>
          <w:rFonts w:hint="eastAsia"/>
        </w:rPr>
        <w:t>云无双神情平静</w:t>
      </w:r>
      <w:r w:rsidR="00363A9E">
        <w:rPr>
          <w:rFonts w:hint="eastAsia"/>
        </w:rPr>
        <w:t>，</w:t>
      </w:r>
      <w:r w:rsidR="004666DB">
        <w:rPr>
          <w:rFonts w:hint="eastAsia"/>
        </w:rPr>
        <w:t>调侃</w:t>
      </w:r>
      <w:r w:rsidR="00363A9E">
        <w:rPr>
          <w:rFonts w:hint="eastAsia"/>
        </w:rPr>
        <w:t>说道：“</w:t>
      </w:r>
      <w:r w:rsidR="000B14FB">
        <w:rPr>
          <w:rFonts w:hint="eastAsia"/>
        </w:rPr>
        <w:t>额，离开青思阁二十年，好多规矩已经忘了，</w:t>
      </w:r>
      <w:r w:rsidR="00C57078">
        <w:rPr>
          <w:rFonts w:hint="eastAsia"/>
        </w:rPr>
        <w:t>但想来应该是个死罪。</w:t>
      </w:r>
      <w:r w:rsidR="00363A9E">
        <w:rPr>
          <w:rFonts w:hint="eastAsia"/>
        </w:rPr>
        <w:t>”</w:t>
      </w:r>
    </w:p>
    <w:p w14:paraId="247AF53E" w14:textId="77777777" w:rsidR="00C57078" w:rsidRDefault="001C747B" w:rsidP="00230E9E">
      <w:r>
        <w:rPr>
          <w:rFonts w:hint="eastAsia"/>
        </w:rPr>
        <w:t>李占山拔出剑来，</w:t>
      </w:r>
      <w:r w:rsidR="00FE3397">
        <w:rPr>
          <w:rFonts w:hint="eastAsia"/>
        </w:rPr>
        <w:t>指着他说</w:t>
      </w:r>
      <w:r w:rsidR="00C57078">
        <w:rPr>
          <w:rFonts w:hint="eastAsia"/>
        </w:rPr>
        <w:t>道：“你知道就好。”</w:t>
      </w:r>
    </w:p>
    <w:p w14:paraId="1C1F049F" w14:textId="77777777" w:rsidR="00637614" w:rsidRDefault="001A1732" w:rsidP="00230E9E">
      <w:r>
        <w:rPr>
          <w:rFonts w:hint="eastAsia"/>
        </w:rPr>
        <w:t>云无双忽然看向他，问道：“光明正义的李师弟这是要跟我一对一的决斗，为掌门报仇？”</w:t>
      </w:r>
    </w:p>
    <w:p w14:paraId="6D011679" w14:textId="77777777" w:rsidR="00FF70DF" w:rsidRDefault="00F90B63" w:rsidP="00230E9E">
      <w:r>
        <w:rPr>
          <w:rFonts w:hint="eastAsia"/>
        </w:rPr>
        <w:lastRenderedPageBreak/>
        <w:t>李占山自然不敢，</w:t>
      </w:r>
      <w:r w:rsidR="007727FF">
        <w:rPr>
          <w:rFonts w:hint="eastAsia"/>
        </w:rPr>
        <w:t>于是只好动员青思阁众，说道：“</w:t>
      </w:r>
      <w:r w:rsidR="00601E51">
        <w:rPr>
          <w:rFonts w:hint="eastAsia"/>
        </w:rPr>
        <w:t>来人啊</w:t>
      </w:r>
      <w:r w:rsidR="00397E85">
        <w:rPr>
          <w:rFonts w:hint="eastAsia"/>
        </w:rPr>
        <w:t>。</w:t>
      </w:r>
      <w:r w:rsidR="007727FF">
        <w:rPr>
          <w:rFonts w:hint="eastAsia"/>
        </w:rPr>
        <w:t>”</w:t>
      </w:r>
    </w:p>
    <w:p w14:paraId="5DC805D2" w14:textId="77777777" w:rsidR="00FF70DF" w:rsidRDefault="00B32170" w:rsidP="00230E9E">
      <w:r>
        <w:rPr>
          <w:rFonts w:hint="eastAsia"/>
        </w:rPr>
        <w:t>青思阁众长老与弟子纷纷拔出剑来，站到李占山身后，以壮其声势。</w:t>
      </w:r>
    </w:p>
    <w:p w14:paraId="5D94340F" w14:textId="77777777" w:rsidR="000667F1" w:rsidRDefault="00CD36B1" w:rsidP="00230E9E">
      <w:r>
        <w:rPr>
          <w:rFonts w:hint="eastAsia"/>
        </w:rPr>
        <w:t>李占山</w:t>
      </w:r>
      <w:r w:rsidR="000667F1">
        <w:rPr>
          <w:rFonts w:hint="eastAsia"/>
        </w:rPr>
        <w:t>想到自己经历数次波折，每次都在接近成功的时候，迎来惨重的失败，</w:t>
      </w:r>
      <w:r w:rsidR="00DF3472">
        <w:rPr>
          <w:rFonts w:hint="eastAsia"/>
        </w:rPr>
        <w:t>但他屡败屡战，辗转各大势力之间，</w:t>
      </w:r>
      <w:r w:rsidR="006A742B">
        <w:rPr>
          <w:rFonts w:hint="eastAsia"/>
        </w:rPr>
        <w:t>终于走到了这一步。</w:t>
      </w:r>
    </w:p>
    <w:p w14:paraId="199E1D6F" w14:textId="77777777" w:rsidR="00397E85" w:rsidRDefault="00A67EA5" w:rsidP="00230E9E">
      <w:r>
        <w:rPr>
          <w:rFonts w:hint="eastAsia"/>
        </w:rPr>
        <w:t>所以这一次，他没有急于动手，而是深吸了口气，</w:t>
      </w:r>
      <w:r w:rsidR="00524615">
        <w:rPr>
          <w:rFonts w:hint="eastAsia"/>
        </w:rPr>
        <w:t>确认不会有任何意外了，才扬剑高呼道：</w:t>
      </w:r>
      <w:r w:rsidR="00CD36B1">
        <w:rPr>
          <w:rFonts w:hint="eastAsia"/>
        </w:rPr>
        <w:t>“把云无双这个叛徒就地处决。”</w:t>
      </w:r>
    </w:p>
    <w:p w14:paraId="61DBFA12" w14:textId="77777777" w:rsidR="00B32170" w:rsidRDefault="00DD1C8D" w:rsidP="00230E9E">
      <w:r>
        <w:rPr>
          <w:rFonts w:hint="eastAsia"/>
        </w:rPr>
        <w:t>青思阁众长老纷纷高声呼应，</w:t>
      </w:r>
      <w:r w:rsidR="0072555D">
        <w:rPr>
          <w:rFonts w:hint="eastAsia"/>
        </w:rPr>
        <w:t>然后从背后把李占山给捅了。</w:t>
      </w:r>
    </w:p>
    <w:p w14:paraId="4F158112" w14:textId="77777777" w:rsidR="00557EE5" w:rsidRDefault="00557EE5" w:rsidP="00230E9E">
      <w:r>
        <w:rPr>
          <w:rFonts w:hint="eastAsia"/>
        </w:rPr>
        <w:t>一瞬之间，七口剑同时刺穿了他。</w:t>
      </w:r>
    </w:p>
    <w:p w14:paraId="07056509" w14:textId="77777777" w:rsidR="00EB70C0" w:rsidRDefault="00EB70C0" w:rsidP="00EB70C0">
      <w:r>
        <w:rPr>
          <w:rFonts w:hint="eastAsia"/>
        </w:rPr>
        <w:t>世界忽然安静了。</w:t>
      </w:r>
    </w:p>
    <w:p w14:paraId="7501C768" w14:textId="77777777" w:rsidR="00EB70C0" w:rsidRDefault="00BB579C" w:rsidP="00EB70C0">
      <w:r>
        <w:rPr>
          <w:rFonts w:hint="eastAsia"/>
        </w:rPr>
        <w:t>李占山惨叫</w:t>
      </w:r>
      <w:r w:rsidR="00EB70C0">
        <w:rPr>
          <w:rFonts w:hint="eastAsia"/>
        </w:rPr>
        <w:t>的声音虽然很轻</w:t>
      </w:r>
      <w:r>
        <w:rPr>
          <w:rFonts w:hint="eastAsia"/>
        </w:rPr>
        <w:t>很轻</w:t>
      </w:r>
      <w:r w:rsidR="001F5E8B">
        <w:rPr>
          <w:rFonts w:hint="eastAsia"/>
        </w:rPr>
        <w:t>，却清楚地传到了所有人</w:t>
      </w:r>
      <w:r w:rsidR="00EB70C0">
        <w:rPr>
          <w:rFonts w:hint="eastAsia"/>
        </w:rPr>
        <w:t>的耳中。</w:t>
      </w:r>
    </w:p>
    <w:p w14:paraId="604BE960" w14:textId="77777777" w:rsidR="00EB70C0" w:rsidRDefault="00CC4DE4" w:rsidP="00EB70C0">
      <w:r>
        <w:rPr>
          <w:rFonts w:hint="eastAsia"/>
        </w:rPr>
        <w:t>韩大小姐怔住了，淳于谦怔住了，楚星河怔住了，赶车的人</w:t>
      </w:r>
      <w:r w:rsidR="00EB70C0">
        <w:rPr>
          <w:rFonts w:hint="eastAsia"/>
        </w:rPr>
        <w:t>怔住了，</w:t>
      </w:r>
      <w:r>
        <w:rPr>
          <w:rFonts w:hint="eastAsia"/>
        </w:rPr>
        <w:t>应江湖与西风千里也怔住了。</w:t>
      </w:r>
    </w:p>
    <w:p w14:paraId="5B44E6CF" w14:textId="77777777" w:rsidR="00CC4DE4" w:rsidRPr="00CC4DE4" w:rsidRDefault="00CC4DE4" w:rsidP="00EB70C0">
      <w:r>
        <w:rPr>
          <w:rFonts w:hint="eastAsia"/>
        </w:rPr>
        <w:t>青思阁的年轻弟子们愣在原地，不知如何是好。</w:t>
      </w:r>
    </w:p>
    <w:p w14:paraId="7D57725B" w14:textId="77777777" w:rsidR="00EB70C0" w:rsidRDefault="00470498" w:rsidP="00EB70C0">
      <w:r>
        <w:rPr>
          <w:rFonts w:hint="eastAsia"/>
        </w:rPr>
        <w:t>谁也</w:t>
      </w:r>
      <w:r w:rsidR="00EB70C0">
        <w:rPr>
          <w:rFonts w:hint="eastAsia"/>
        </w:rPr>
        <w:t>没有想到，</w:t>
      </w:r>
      <w:r w:rsidR="00CC4DE4">
        <w:rPr>
          <w:rFonts w:hint="eastAsia"/>
        </w:rPr>
        <w:t>那些长老义愤填膺的扬起剑，</w:t>
      </w:r>
      <w:r>
        <w:rPr>
          <w:rFonts w:hint="eastAsia"/>
        </w:rPr>
        <w:t>最终刺向的却是李占山</w:t>
      </w:r>
      <w:r w:rsidR="00EB70C0">
        <w:rPr>
          <w:rFonts w:hint="eastAsia"/>
        </w:rPr>
        <w:t>。</w:t>
      </w:r>
    </w:p>
    <w:p w14:paraId="1ECB0120" w14:textId="77777777" w:rsidR="00D51D6E" w:rsidRDefault="00331C08" w:rsidP="00230E9E">
      <w:r>
        <w:rPr>
          <w:rFonts w:hint="eastAsia"/>
        </w:rPr>
        <w:t>云无双脸上露出一抹灿烂而冷漠的笑容，嘲弄说道：“李师弟，你又输了。”</w:t>
      </w:r>
    </w:p>
    <w:p w14:paraId="6CF6EA09" w14:textId="77777777" w:rsidR="00E65606" w:rsidRDefault="001948CE" w:rsidP="00230E9E">
      <w:r>
        <w:rPr>
          <w:rFonts w:hint="eastAsia"/>
        </w:rPr>
        <w:t>李占山</w:t>
      </w:r>
      <w:r w:rsidR="00A60EE7">
        <w:rPr>
          <w:rFonts w:hint="eastAsia"/>
        </w:rPr>
        <w:t>缓缓</w:t>
      </w:r>
      <w:r>
        <w:rPr>
          <w:rFonts w:hint="eastAsia"/>
        </w:rPr>
        <w:t>转脸</w:t>
      </w:r>
      <w:r w:rsidR="00E65606">
        <w:rPr>
          <w:rFonts w:hint="eastAsia"/>
        </w:rPr>
        <w:t>朝着他身上的长老看去，</w:t>
      </w:r>
      <w:r>
        <w:rPr>
          <w:rFonts w:hint="eastAsia"/>
        </w:rPr>
        <w:t>问道：“为什么？”</w:t>
      </w:r>
    </w:p>
    <w:p w14:paraId="577D4B10" w14:textId="77777777" w:rsidR="006D1912" w:rsidRDefault="00A0754A" w:rsidP="00230E9E">
      <w:r>
        <w:rPr>
          <w:rFonts w:hint="eastAsia"/>
        </w:rPr>
        <w:t>一个长老淡淡地道：“因为你太弱了。”</w:t>
      </w:r>
    </w:p>
    <w:p w14:paraId="7CB57EF3" w14:textId="77777777" w:rsidR="00BF1F24" w:rsidRDefault="00BF1F24" w:rsidP="00230E9E">
      <w:r>
        <w:rPr>
          <w:rFonts w:hint="eastAsia"/>
        </w:rPr>
        <w:t>李占山说道：“可是他杀了掌门。”</w:t>
      </w:r>
    </w:p>
    <w:p w14:paraId="59D41DD2" w14:textId="77777777" w:rsidR="00BF1F24" w:rsidRDefault="00BF1F24" w:rsidP="00230E9E">
      <w:r>
        <w:rPr>
          <w:rFonts w:hint="eastAsia"/>
        </w:rPr>
        <w:t>那长老说道：“</w:t>
      </w:r>
      <w:r w:rsidR="00B70CFA">
        <w:rPr>
          <w:rFonts w:hint="eastAsia"/>
        </w:rPr>
        <w:t>那又如何呢？你不是也想摧毁掌门的名声</w:t>
      </w:r>
      <w:r w:rsidR="007F6C45">
        <w:rPr>
          <w:rFonts w:hint="eastAsia"/>
        </w:rPr>
        <w:t>。</w:t>
      </w:r>
      <w:r>
        <w:rPr>
          <w:rFonts w:hint="eastAsia"/>
        </w:rPr>
        <w:t>”</w:t>
      </w:r>
    </w:p>
    <w:p w14:paraId="3988F0B5" w14:textId="77777777" w:rsidR="00B70CFA" w:rsidRDefault="00C5047A" w:rsidP="00230E9E">
      <w:r>
        <w:rPr>
          <w:rFonts w:hint="eastAsia"/>
        </w:rPr>
        <w:t>鲜血从他口中不断流出，</w:t>
      </w:r>
      <w:r w:rsidR="003D188F">
        <w:rPr>
          <w:rFonts w:hint="eastAsia"/>
        </w:rPr>
        <w:t>那些刺穿他的剑尖，也不断有鲜血滴下。</w:t>
      </w:r>
    </w:p>
    <w:p w14:paraId="55872D6A" w14:textId="77777777" w:rsidR="008719A8" w:rsidRPr="008719A8" w:rsidRDefault="008719A8" w:rsidP="00230E9E">
      <w:r>
        <w:rPr>
          <w:rFonts w:hint="eastAsia"/>
        </w:rPr>
        <w:t>只要那些剑抽出，他很快就会死。</w:t>
      </w:r>
    </w:p>
    <w:p w14:paraId="3DE6174C" w14:textId="77777777" w:rsidR="007F6C45" w:rsidRDefault="008719A8" w:rsidP="00230E9E">
      <w:r>
        <w:rPr>
          <w:rFonts w:hint="eastAsia"/>
        </w:rPr>
        <w:t>李占山笑了，落寞而凄然，因为这一次，他没有翻盘的机会了。</w:t>
      </w:r>
    </w:p>
    <w:p w14:paraId="3F1885A4" w14:textId="77777777" w:rsidR="00394E15" w:rsidRDefault="00C377E9" w:rsidP="00230E9E">
      <w:r>
        <w:rPr>
          <w:rFonts w:hint="eastAsia"/>
        </w:rPr>
        <w:t>云无双缓缓朝他走来，带着胜利者的笑容，带着对他的嘲弄。</w:t>
      </w:r>
    </w:p>
    <w:p w14:paraId="2ACBC5E9" w14:textId="77777777" w:rsidR="00394E15" w:rsidRDefault="00C377E9" w:rsidP="00230E9E">
      <w:r>
        <w:rPr>
          <w:rFonts w:hint="eastAsia"/>
        </w:rPr>
        <w:t>他扬起剑，想至少</w:t>
      </w:r>
      <w:r w:rsidR="00394E15">
        <w:rPr>
          <w:rFonts w:hint="eastAsia"/>
        </w:rPr>
        <w:t>砍</w:t>
      </w:r>
      <w:r>
        <w:rPr>
          <w:rFonts w:hint="eastAsia"/>
        </w:rPr>
        <w:t>他</w:t>
      </w:r>
      <w:r w:rsidR="00394E15">
        <w:rPr>
          <w:rFonts w:hint="eastAsia"/>
        </w:rPr>
        <w:t>一下，但</w:t>
      </w:r>
      <w:r w:rsidR="006F246F">
        <w:rPr>
          <w:rFonts w:hint="eastAsia"/>
        </w:rPr>
        <w:t>剑</w:t>
      </w:r>
      <w:r w:rsidR="006B7D7E">
        <w:rPr>
          <w:rFonts w:hint="eastAsia"/>
        </w:rPr>
        <w:t>立即被他夹住</w:t>
      </w:r>
      <w:r w:rsidR="00394E15">
        <w:rPr>
          <w:rFonts w:hint="eastAsia"/>
        </w:rPr>
        <w:t>。</w:t>
      </w:r>
    </w:p>
    <w:p w14:paraId="6674539C" w14:textId="77777777" w:rsidR="00FD0D03" w:rsidRDefault="00FD0D03" w:rsidP="00230E9E">
      <w:r>
        <w:rPr>
          <w:rFonts w:hint="eastAsia"/>
        </w:rPr>
        <w:t>“</w:t>
      </w:r>
      <w:r w:rsidR="00C051D9">
        <w:rPr>
          <w:rFonts w:hint="eastAsia"/>
        </w:rPr>
        <w:t>李师弟，</w:t>
      </w:r>
      <w:r w:rsidR="005261D2">
        <w:rPr>
          <w:rFonts w:hint="eastAsia"/>
        </w:rPr>
        <w:t>有一个消息，我没让大家告诉你。两境使者来信了，宣布二十年前西门缜与两境之主签定的《百里城不战之约》作废，</w:t>
      </w:r>
      <w:r w:rsidR="00721043">
        <w:rPr>
          <w:rFonts w:hint="eastAsia"/>
        </w:rPr>
        <w:t>这意味着，和平结束了，今后的两境锋火将会波及百里城。</w:t>
      </w:r>
      <w:r>
        <w:rPr>
          <w:rFonts w:hint="eastAsia"/>
        </w:rPr>
        <w:t>”</w:t>
      </w:r>
    </w:p>
    <w:p w14:paraId="17B86AF4" w14:textId="77777777" w:rsidR="00C377E9" w:rsidRDefault="006F0BFF" w:rsidP="00230E9E">
      <w:r>
        <w:rPr>
          <w:rFonts w:hint="eastAsia"/>
        </w:rPr>
        <w:t>云无双轻轻拍着他的肩膀，说道：“</w:t>
      </w:r>
      <w:r w:rsidR="00721043">
        <w:rPr>
          <w:rFonts w:hint="eastAsia"/>
        </w:rPr>
        <w:t>大家都必须为将来做好打量，跟着你，他们只有当应江湖儿皇帝的命，但跟着我，他们却可以竞逐天下。</w:t>
      </w:r>
      <w:r>
        <w:rPr>
          <w:rFonts w:hint="eastAsia"/>
        </w:rPr>
        <w:t>”</w:t>
      </w:r>
    </w:p>
    <w:p w14:paraId="18EBDFF8" w14:textId="77777777" w:rsidR="00FD0D03" w:rsidRDefault="00230B7D" w:rsidP="00230E9E">
      <w:r>
        <w:rPr>
          <w:rFonts w:hint="eastAsia"/>
        </w:rPr>
        <w:t>李占山愣了下，手中的剑掉到了地上。</w:t>
      </w:r>
    </w:p>
    <w:p w14:paraId="2BFBF1F4" w14:textId="77777777" w:rsidR="002F63F0" w:rsidRDefault="002F63F0" w:rsidP="00230E9E">
      <w:r>
        <w:rPr>
          <w:rFonts w:hint="eastAsia"/>
        </w:rPr>
        <w:t>云无双笑了笑，吩咐不要将这些剑抽出来，让李占山多活一会。</w:t>
      </w:r>
    </w:p>
    <w:p w14:paraId="7B7DF4B4" w14:textId="77777777" w:rsidR="00312A63" w:rsidRPr="00333A2D" w:rsidRDefault="00312A63" w:rsidP="00230E9E">
      <w:r>
        <w:rPr>
          <w:rFonts w:hint="eastAsia"/>
        </w:rPr>
        <w:t>没有人违反云无双的命令，对他绝对的遵从。</w:t>
      </w:r>
    </w:p>
    <w:p w14:paraId="2A21A024" w14:textId="77777777" w:rsidR="00F81731" w:rsidRDefault="00312A63" w:rsidP="00230E9E">
      <w:r>
        <w:rPr>
          <w:rFonts w:hint="eastAsia"/>
        </w:rPr>
        <w:t>应江湖</w:t>
      </w:r>
      <w:r w:rsidR="00333A2D">
        <w:rPr>
          <w:rFonts w:hint="eastAsia"/>
        </w:rPr>
        <w:t>忽然问道：“西风老二，你注意到他们的眼神没有？”</w:t>
      </w:r>
    </w:p>
    <w:p w14:paraId="67095D91" w14:textId="77777777" w:rsidR="00312A63" w:rsidRPr="001319B5" w:rsidRDefault="00D52703" w:rsidP="00230E9E">
      <w:r>
        <w:rPr>
          <w:rFonts w:hint="eastAsia"/>
        </w:rPr>
        <w:t>西风</w:t>
      </w:r>
      <w:r w:rsidR="001319B5">
        <w:rPr>
          <w:rFonts w:hint="eastAsia"/>
        </w:rPr>
        <w:t>千里点点头，说道：“</w:t>
      </w:r>
      <w:r w:rsidR="00D6116B">
        <w:rPr>
          <w:rFonts w:hint="eastAsia"/>
        </w:rPr>
        <w:t>自从听到竞逐天下四字之后，他们的眼神变得炙热起来了。</w:t>
      </w:r>
      <w:r w:rsidR="001319B5">
        <w:rPr>
          <w:rFonts w:hint="eastAsia"/>
        </w:rPr>
        <w:t>”</w:t>
      </w:r>
    </w:p>
    <w:p w14:paraId="6D57715E" w14:textId="77777777" w:rsidR="00F81731" w:rsidRDefault="0004249F" w:rsidP="00230E9E">
      <w:r>
        <w:rPr>
          <w:rFonts w:hint="eastAsia"/>
        </w:rPr>
        <w:t>应江湖感慨说道：“</w:t>
      </w:r>
      <w:r w:rsidR="00D6116B">
        <w:rPr>
          <w:rFonts w:hint="eastAsia"/>
        </w:rPr>
        <w:t>他们这是要弥补少年时没有得到满足的欲望。</w:t>
      </w:r>
      <w:r>
        <w:rPr>
          <w:rFonts w:hint="eastAsia"/>
        </w:rPr>
        <w:t>”</w:t>
      </w:r>
    </w:p>
    <w:p w14:paraId="4EA5205A" w14:textId="77777777" w:rsidR="00D52703" w:rsidRDefault="00D52703" w:rsidP="00230E9E">
      <w:r>
        <w:rPr>
          <w:rFonts w:hint="eastAsia"/>
        </w:rPr>
        <w:t>所有</w:t>
      </w:r>
      <w:r w:rsidR="001D0966">
        <w:rPr>
          <w:rFonts w:hint="eastAsia"/>
        </w:rPr>
        <w:t>的人都变得了应江湖与西风千里的对话。</w:t>
      </w:r>
    </w:p>
    <w:p w14:paraId="2FD70A9E" w14:textId="77777777" w:rsidR="001D0966" w:rsidRDefault="001D0966" w:rsidP="00230E9E">
      <w:r>
        <w:rPr>
          <w:rFonts w:hint="eastAsia"/>
        </w:rPr>
        <w:t>韩大小姐沉默了，赶车的人沉默了，</w:t>
      </w:r>
      <w:r w:rsidR="00F921A8">
        <w:rPr>
          <w:rFonts w:hint="eastAsia"/>
        </w:rPr>
        <w:t>西公拒沉默了，</w:t>
      </w:r>
      <w:r w:rsidR="007E1F43">
        <w:rPr>
          <w:rFonts w:hint="eastAsia"/>
        </w:rPr>
        <w:t>在场所有的人都沉默了。</w:t>
      </w:r>
    </w:p>
    <w:p w14:paraId="67BF14C8" w14:textId="77777777" w:rsidR="00AC5AF8" w:rsidRDefault="00AC5AF8" w:rsidP="00230E9E">
      <w:r>
        <w:rPr>
          <w:rFonts w:hint="eastAsia"/>
        </w:rPr>
        <w:t>淳于谦没有沉默，因为他是真正的君子。</w:t>
      </w:r>
    </w:p>
    <w:p w14:paraId="288D1E24" w14:textId="77777777" w:rsidR="00F921A8" w:rsidRDefault="00DA6BD8" w:rsidP="00230E9E">
      <w:r>
        <w:rPr>
          <w:rFonts w:hint="eastAsia"/>
        </w:rPr>
        <w:t>他的目光</w:t>
      </w:r>
      <w:r w:rsidR="00435BC2">
        <w:rPr>
          <w:rFonts w:hint="eastAsia"/>
        </w:rPr>
        <w:t>从青思阁长老身上</w:t>
      </w:r>
      <w:r>
        <w:rPr>
          <w:rFonts w:hint="eastAsia"/>
        </w:rPr>
        <w:t>一一</w:t>
      </w:r>
      <w:r w:rsidR="00435BC2">
        <w:rPr>
          <w:rFonts w:hint="eastAsia"/>
        </w:rPr>
        <w:t>扫过，充满了不解，问道：“为了竞逐天下，连是非都颠倒了吗？连同门也可以杀害吗？”</w:t>
      </w:r>
    </w:p>
    <w:p w14:paraId="48CA0A9E" w14:textId="77777777" w:rsidR="00DA6BD8" w:rsidRDefault="009917F6" w:rsidP="00230E9E">
      <w:r>
        <w:rPr>
          <w:rFonts w:hint="eastAsia"/>
        </w:rPr>
        <w:t>青思阁长老也沉默了，</w:t>
      </w:r>
      <w:r w:rsidR="00814736">
        <w:rPr>
          <w:rFonts w:hint="eastAsia"/>
        </w:rPr>
        <w:t>对面这样一个堂堂正正的君子，</w:t>
      </w:r>
      <w:r w:rsidR="002E2589">
        <w:rPr>
          <w:rFonts w:hint="eastAsia"/>
        </w:rPr>
        <w:t>面对身后一群目瞪口呆的后辈，他们实在说不出肯定的答案。</w:t>
      </w:r>
    </w:p>
    <w:p w14:paraId="0A062A71" w14:textId="77777777" w:rsidR="001C1DAB" w:rsidRPr="001C1DAB" w:rsidRDefault="001C1DAB" w:rsidP="00230E9E">
      <w:r>
        <w:rPr>
          <w:rFonts w:hint="eastAsia"/>
        </w:rPr>
        <w:t>李占山</w:t>
      </w:r>
      <w:r w:rsidR="000A7EC4">
        <w:rPr>
          <w:rFonts w:hint="eastAsia"/>
        </w:rPr>
        <w:t>感慨</w:t>
      </w:r>
      <w:r>
        <w:rPr>
          <w:rFonts w:hint="eastAsia"/>
        </w:rPr>
        <w:t>道：“</w:t>
      </w:r>
      <w:r w:rsidR="008E6544">
        <w:rPr>
          <w:rFonts w:hint="eastAsia"/>
        </w:rPr>
        <w:t>青思阁本就是这样的。</w:t>
      </w:r>
      <w:r>
        <w:rPr>
          <w:rFonts w:hint="eastAsia"/>
        </w:rPr>
        <w:t>”</w:t>
      </w:r>
    </w:p>
    <w:p w14:paraId="2996D8C4" w14:textId="77777777" w:rsidR="00D41800" w:rsidRDefault="00D41800" w:rsidP="00230E9E">
      <w:r>
        <w:rPr>
          <w:rFonts w:hint="eastAsia"/>
        </w:rPr>
        <w:t>云无双笑了笑，说道：“那夜你要摧毁西门缜名声的时候，我也没看到你有什么对同门的慈</w:t>
      </w:r>
      <w:r>
        <w:rPr>
          <w:rFonts w:hint="eastAsia"/>
        </w:rPr>
        <w:lastRenderedPageBreak/>
        <w:t>悲之心，成王败寇，所以师弟你就不要有这么多感慨了。”</w:t>
      </w:r>
    </w:p>
    <w:p w14:paraId="1B069506" w14:textId="77777777" w:rsidR="00D41800" w:rsidRDefault="000A7EC4" w:rsidP="00230E9E">
      <w:r>
        <w:rPr>
          <w:rFonts w:hint="eastAsia"/>
        </w:rPr>
        <w:t>李占山凄然一笑，细细想来，却是如此。</w:t>
      </w:r>
    </w:p>
    <w:p w14:paraId="668FB509" w14:textId="77777777" w:rsidR="000A7EC4" w:rsidRPr="00D41800" w:rsidRDefault="000A7EC4" w:rsidP="00230E9E">
      <w:r>
        <w:rPr>
          <w:rFonts w:hint="eastAsia"/>
        </w:rPr>
        <w:t>他张嘴说话的时间，血流得更多了。</w:t>
      </w:r>
    </w:p>
    <w:p w14:paraId="3220FA67" w14:textId="77777777" w:rsidR="004204A2" w:rsidRDefault="004204A2" w:rsidP="00230E9E">
      <w:r>
        <w:rPr>
          <w:rFonts w:hint="eastAsia"/>
        </w:rPr>
        <w:t>云无双伸出手，接了一把血他占山流出的血，又用那些在自己的另一只手掌接了一把血，将两捧血捧到淳于谦身前，</w:t>
      </w:r>
      <w:r w:rsidR="00AB6AF3">
        <w:rPr>
          <w:rFonts w:hint="eastAsia"/>
        </w:rPr>
        <w:t>说道：“淳于公子，看到这两捧血了吗？”</w:t>
      </w:r>
    </w:p>
    <w:p w14:paraId="36331CFB" w14:textId="77777777" w:rsidR="00D6116B" w:rsidRDefault="00960E26" w:rsidP="00230E9E">
      <w:r>
        <w:rPr>
          <w:rFonts w:hint="eastAsia"/>
        </w:rPr>
        <w:t>淳于谦愣了愣，不明白他的意思。</w:t>
      </w:r>
    </w:p>
    <w:p w14:paraId="61EBA1AC" w14:textId="77777777" w:rsidR="00A47BC2" w:rsidRDefault="00A47BC2" w:rsidP="00230E9E">
      <w:r>
        <w:rPr>
          <w:rFonts w:hint="eastAsia"/>
        </w:rPr>
        <w:t>云无双将自己的血倒入李占山的血液之中，</w:t>
      </w:r>
      <w:r w:rsidR="00A87230">
        <w:rPr>
          <w:rFonts w:hint="eastAsia"/>
        </w:rPr>
        <w:t>立时出现了两种血液相互排斥的情况，</w:t>
      </w:r>
      <w:r>
        <w:rPr>
          <w:rFonts w:hint="eastAsia"/>
        </w:rPr>
        <w:t>说道：“这两捧血是不相容的。”</w:t>
      </w:r>
    </w:p>
    <w:p w14:paraId="27A6312E" w14:textId="77777777" w:rsidR="0092138A" w:rsidRDefault="0092138A" w:rsidP="00230E9E">
      <w:r>
        <w:rPr>
          <w:rFonts w:hint="eastAsia"/>
        </w:rPr>
        <w:t>淳于谦似是懂了，又似没懂。</w:t>
      </w:r>
    </w:p>
    <w:p w14:paraId="2DB9888E" w14:textId="77777777" w:rsidR="0092138A" w:rsidRPr="0092138A" w:rsidRDefault="0092138A" w:rsidP="00230E9E">
      <w:r>
        <w:rPr>
          <w:rFonts w:hint="eastAsia"/>
        </w:rPr>
        <w:t>云无双看着他的眼睛，说道：“</w:t>
      </w:r>
      <w:r w:rsidR="00BB17AB">
        <w:rPr>
          <w:rFonts w:hint="eastAsia"/>
        </w:rPr>
        <w:t>比起亲兄弟而言，师兄弟难道不是微不足道的关系吗？</w:t>
      </w:r>
      <w:r w:rsidR="00E055F4">
        <w:rPr>
          <w:rFonts w:hint="eastAsia"/>
        </w:rPr>
        <w:t>当年你父亲与你二叔，那是两捧相容的血，尚且可以你死我活，我们这两捧完全不相容的血，为什么不能呢？</w:t>
      </w:r>
      <w:r>
        <w:rPr>
          <w:rFonts w:hint="eastAsia"/>
        </w:rPr>
        <w:t>”</w:t>
      </w:r>
    </w:p>
    <w:p w14:paraId="41B87711" w14:textId="77777777" w:rsidR="00CB756F" w:rsidRDefault="0018564B" w:rsidP="00230E9E">
      <w:r>
        <w:rPr>
          <w:rFonts w:hint="eastAsia"/>
        </w:rPr>
        <w:t>淳于谦彻底呆住了，</w:t>
      </w:r>
      <w:r w:rsidR="00037163">
        <w:rPr>
          <w:rFonts w:hint="eastAsia"/>
        </w:rPr>
        <w:t>淳于家的旧事，世人皆知，当然他二叔为了家主之位，</w:t>
      </w:r>
      <w:r w:rsidR="00CB756F">
        <w:rPr>
          <w:rFonts w:hint="eastAsia"/>
        </w:rPr>
        <w:t>掀起内乱，他的母亲为了保全他与小叔而死。</w:t>
      </w:r>
    </w:p>
    <w:p w14:paraId="5CBCABF4" w14:textId="77777777" w:rsidR="00D6116B" w:rsidRDefault="00CB756F" w:rsidP="00230E9E">
      <w:r>
        <w:rPr>
          <w:rFonts w:hint="eastAsia"/>
        </w:rPr>
        <w:t>到了他这一代，</w:t>
      </w:r>
      <w:r w:rsidR="003F0A05">
        <w:rPr>
          <w:rFonts w:hint="eastAsia"/>
        </w:rPr>
        <w:t>为了避免不与大哥</w:t>
      </w:r>
      <w:r w:rsidR="00794119">
        <w:rPr>
          <w:rFonts w:hint="eastAsia"/>
        </w:rPr>
        <w:t>争夺家主之位，</w:t>
      </w:r>
      <w:r w:rsidR="00E734D5">
        <w:rPr>
          <w:rFonts w:hint="eastAsia"/>
        </w:rPr>
        <w:t>他不惜隐藏自己这一身修为，他们兄弟如此，他的父叔如此，为什么人家师兄弟不能呢？</w:t>
      </w:r>
    </w:p>
    <w:p w14:paraId="4D1D953E" w14:textId="77777777" w:rsidR="00D6116B" w:rsidRDefault="00BB7718" w:rsidP="00230E9E">
      <w:r>
        <w:rPr>
          <w:rFonts w:hint="eastAsia"/>
        </w:rPr>
        <w:t>便在这时。</w:t>
      </w:r>
    </w:p>
    <w:p w14:paraId="02F3510E" w14:textId="77777777" w:rsidR="00BB7718" w:rsidRDefault="00BB7718" w:rsidP="00230E9E">
      <w:r>
        <w:rPr>
          <w:rFonts w:hint="eastAsia"/>
        </w:rPr>
        <w:t>云无双作了一个出人意料地动作。</w:t>
      </w:r>
    </w:p>
    <w:p w14:paraId="4B793E48" w14:textId="77777777" w:rsidR="00BB7718" w:rsidRDefault="00BB7718" w:rsidP="00230E9E">
      <w:r>
        <w:rPr>
          <w:rFonts w:hint="eastAsia"/>
        </w:rPr>
        <w:t>趁着淳于谦失神之时，</w:t>
      </w:r>
      <w:r w:rsidR="00A702C2">
        <w:rPr>
          <w:rFonts w:hint="eastAsia"/>
        </w:rPr>
        <w:t>他扬起手中的血，将淳于谦的眼睛洒去。</w:t>
      </w:r>
    </w:p>
    <w:p w14:paraId="055732D8" w14:textId="77777777" w:rsidR="0092138A" w:rsidRDefault="0036111B" w:rsidP="00230E9E">
      <w:r>
        <w:rPr>
          <w:rFonts w:hint="eastAsia"/>
        </w:rPr>
        <w:t>淳于谦只感一阵刺痛，那份刺痛不断侵蚀着他双眼的</w:t>
      </w:r>
      <w:r w:rsidR="00451529">
        <w:rPr>
          <w:rFonts w:hint="eastAsia"/>
        </w:rPr>
        <w:t>光明。</w:t>
      </w:r>
    </w:p>
    <w:p w14:paraId="7D46350C" w14:textId="77777777" w:rsidR="00A71CDD" w:rsidRPr="00BB7718" w:rsidRDefault="00A71CDD" w:rsidP="00A71CDD">
      <w:r>
        <w:rPr>
          <w:rFonts w:hint="eastAsia"/>
        </w:rPr>
        <w:t>“啊……”</w:t>
      </w:r>
    </w:p>
    <w:p w14:paraId="096E107D" w14:textId="77777777" w:rsidR="00657C2F" w:rsidRDefault="00A71CDD" w:rsidP="00A71CDD">
      <w:r>
        <w:rPr>
          <w:rFonts w:hint="eastAsia"/>
        </w:rPr>
        <w:t>一声惨嚎，</w:t>
      </w:r>
      <w:r w:rsidR="00657C2F">
        <w:rPr>
          <w:rFonts w:hint="eastAsia"/>
        </w:rPr>
        <w:t>淳于谦手中的刀掉到了地上，捂着刺痛的眼睛。</w:t>
      </w:r>
    </w:p>
    <w:p w14:paraId="5E7B3A17" w14:textId="77777777" w:rsidR="00657C2F" w:rsidRDefault="00657C2F" w:rsidP="00A71CDD">
      <w:r>
        <w:rPr>
          <w:rFonts w:hint="eastAsia"/>
        </w:rPr>
        <w:t>刀没有掉到地上，而是被云无双</w:t>
      </w:r>
      <w:r w:rsidR="00895B77">
        <w:rPr>
          <w:rFonts w:hint="eastAsia"/>
        </w:rPr>
        <w:t>稳稳</w:t>
      </w:r>
      <w:r>
        <w:rPr>
          <w:rFonts w:hint="eastAsia"/>
        </w:rPr>
        <w:t>接住，</w:t>
      </w:r>
      <w:r w:rsidR="00D86202">
        <w:rPr>
          <w:rFonts w:hint="eastAsia"/>
        </w:rPr>
        <w:t>随即刀锋逆转，朝着淳于谦脖子抹去。</w:t>
      </w:r>
    </w:p>
    <w:p w14:paraId="3870646A" w14:textId="77777777" w:rsidR="0036111B" w:rsidRDefault="00C039BF" w:rsidP="00A71CDD">
      <w:r>
        <w:rPr>
          <w:rFonts w:hint="eastAsia"/>
        </w:rPr>
        <w:t>淳于谦只感一阵光影向他袭来，</w:t>
      </w:r>
      <w:r w:rsidR="000037CA">
        <w:rPr>
          <w:rFonts w:hint="eastAsia"/>
        </w:rPr>
        <w:t>踉踉跄跄地向后退去。</w:t>
      </w:r>
    </w:p>
    <w:p w14:paraId="4AC90B1A" w14:textId="77777777" w:rsidR="001D2040" w:rsidRDefault="001D2040" w:rsidP="00A71CDD">
      <w:r>
        <w:rPr>
          <w:rFonts w:hint="eastAsia"/>
        </w:rPr>
        <w:t>“小谦……”</w:t>
      </w:r>
    </w:p>
    <w:p w14:paraId="1DBBC10F" w14:textId="77777777" w:rsidR="0036111B" w:rsidRDefault="001D2040" w:rsidP="00A71CDD">
      <w:r>
        <w:rPr>
          <w:rFonts w:hint="eastAsia"/>
        </w:rPr>
        <w:t>韩大小姐与楚星河同时惊叫起来，</w:t>
      </w:r>
      <w:r w:rsidR="007947AA">
        <w:rPr>
          <w:rFonts w:hint="eastAsia"/>
        </w:rPr>
        <w:t>因为那口刀距淳于谦已不足三寸，</w:t>
      </w:r>
      <w:r w:rsidR="00173FDE">
        <w:rPr>
          <w:rFonts w:hint="eastAsia"/>
        </w:rPr>
        <w:t>似他现在的情况无论如何也无法避开了。</w:t>
      </w:r>
    </w:p>
    <w:p w14:paraId="46EA2368" w14:textId="77777777" w:rsidR="008A1924" w:rsidRDefault="00812574" w:rsidP="00A71CDD">
      <w:r>
        <w:rPr>
          <w:rFonts w:hint="eastAsia"/>
        </w:rPr>
        <w:t>忽然间，淳于谦与云无双之间，出现了一抹刀光。</w:t>
      </w:r>
    </w:p>
    <w:p w14:paraId="1F5D2726" w14:textId="77777777" w:rsidR="004467C8" w:rsidRPr="004467C8" w:rsidRDefault="006F461E" w:rsidP="00A71CDD">
      <w:r>
        <w:rPr>
          <w:rFonts w:hint="eastAsia"/>
        </w:rPr>
        <w:t>双刀铿然交击，</w:t>
      </w:r>
      <w:r w:rsidR="00D17B42">
        <w:rPr>
          <w:rFonts w:hint="eastAsia"/>
        </w:rPr>
        <w:t>云无双的刀停了下来，</w:t>
      </w:r>
      <w:r w:rsidR="005F590A">
        <w:rPr>
          <w:rFonts w:hint="eastAsia"/>
        </w:rPr>
        <w:t>因为西公拒的刀横在那里。</w:t>
      </w:r>
    </w:p>
    <w:p w14:paraId="53B39287" w14:textId="77777777" w:rsidR="007F18A5" w:rsidRDefault="007F18A5" w:rsidP="00230E9E">
      <w:r>
        <w:rPr>
          <w:rFonts w:hint="eastAsia"/>
        </w:rPr>
        <w:t>云无双看着西公拒，没想到出手的会是他。</w:t>
      </w:r>
    </w:p>
    <w:p w14:paraId="2B0927F3" w14:textId="77777777" w:rsidR="0092138A" w:rsidRDefault="000B364F" w:rsidP="00230E9E">
      <w:r>
        <w:rPr>
          <w:rFonts w:hint="eastAsia"/>
        </w:rPr>
        <w:t>西公拒也看着云无双，眼中满是困惑，说道：</w:t>
      </w:r>
      <w:r w:rsidR="00F75720">
        <w:rPr>
          <w:rFonts w:hint="eastAsia"/>
        </w:rPr>
        <w:t>“一代名杰，何至如此不堪？”</w:t>
      </w:r>
    </w:p>
    <w:p w14:paraId="194E6621" w14:textId="77777777" w:rsidR="0092138A" w:rsidRDefault="0092138A" w:rsidP="00230E9E"/>
    <w:p w14:paraId="6FB0B316" w14:textId="77777777" w:rsidR="0017551B" w:rsidRPr="000B364F" w:rsidRDefault="0017551B" w:rsidP="00230E9E"/>
    <w:p w14:paraId="68D34E8C" w14:textId="77777777" w:rsidR="0092138A" w:rsidRDefault="0092138A" w:rsidP="00230E9E"/>
    <w:p w14:paraId="0D793EEF" w14:textId="77777777" w:rsidR="0092138A" w:rsidRDefault="0092138A" w:rsidP="00230E9E"/>
    <w:p w14:paraId="7F7003C7" w14:textId="77777777" w:rsidR="0092138A" w:rsidRDefault="0092138A" w:rsidP="00230E9E"/>
    <w:p w14:paraId="074DE8E6" w14:textId="77777777" w:rsidR="0092138A" w:rsidRDefault="0092138A" w:rsidP="00230E9E"/>
    <w:p w14:paraId="52EC7FEB" w14:textId="77777777" w:rsidR="0092138A" w:rsidRDefault="0092138A" w:rsidP="00230E9E"/>
    <w:p w14:paraId="55F43555" w14:textId="77777777" w:rsidR="0092138A" w:rsidRDefault="0092138A" w:rsidP="00230E9E"/>
    <w:p w14:paraId="14AEEB5A" w14:textId="77777777" w:rsidR="0092138A" w:rsidRDefault="0092138A" w:rsidP="00230E9E"/>
    <w:p w14:paraId="15879DA3" w14:textId="77777777" w:rsidR="00C051D9" w:rsidRDefault="00C051D9" w:rsidP="00230E9E"/>
    <w:p w14:paraId="0EB723B3" w14:textId="77777777" w:rsidR="006E1F12" w:rsidRDefault="00230E9E" w:rsidP="00895B4C">
      <w:pPr>
        <w:pStyle w:val="3"/>
      </w:pPr>
      <w:r>
        <w:rPr>
          <w:rFonts w:hint="eastAsia"/>
        </w:rPr>
        <w:lastRenderedPageBreak/>
        <w:t>第八十七</w:t>
      </w:r>
      <w:r w:rsidR="00C37AE4">
        <w:rPr>
          <w:rFonts w:hint="eastAsia"/>
        </w:rPr>
        <w:t>章青思阁的教</w:t>
      </w:r>
      <w:r w:rsidR="009D4582">
        <w:rPr>
          <w:rFonts w:hint="eastAsia"/>
        </w:rPr>
        <w:t>义</w:t>
      </w:r>
    </w:p>
    <w:p w14:paraId="22E14752" w14:textId="77777777" w:rsidR="00611AFB" w:rsidRDefault="00611AFB">
      <w:r>
        <w:rPr>
          <w:rFonts w:hint="eastAsia"/>
        </w:rPr>
        <w:t>云无双神情淡漠，</w:t>
      </w:r>
      <w:r w:rsidR="00576A2A">
        <w:rPr>
          <w:rFonts w:hint="eastAsia"/>
        </w:rPr>
        <w:t>说道：“</w:t>
      </w:r>
      <w:r w:rsidR="00BE0415">
        <w:rPr>
          <w:rFonts w:hint="eastAsia"/>
        </w:rPr>
        <w:t>失败才是不堪。</w:t>
      </w:r>
      <w:r w:rsidR="00576A2A">
        <w:rPr>
          <w:rFonts w:hint="eastAsia"/>
        </w:rPr>
        <w:t>”</w:t>
      </w:r>
    </w:p>
    <w:p w14:paraId="3779DE98" w14:textId="77777777" w:rsidR="00BD41E9" w:rsidRDefault="00BD41E9">
      <w:r>
        <w:rPr>
          <w:rFonts w:hint="eastAsia"/>
        </w:rPr>
        <w:t>说这句话的时候，他朝其他的长老看了一眼，那些长老即刻会意，两口插在李占山身上的剑拔了出来，朝着重伤的一剑倾城砍去。</w:t>
      </w:r>
    </w:p>
    <w:p w14:paraId="595D43D6" w14:textId="77777777" w:rsidR="000673D0" w:rsidRPr="000673D0" w:rsidRDefault="000673D0">
      <w:r>
        <w:rPr>
          <w:rFonts w:hint="eastAsia"/>
        </w:rPr>
        <w:t>“小白。”</w:t>
      </w:r>
    </w:p>
    <w:p w14:paraId="6A0041AE" w14:textId="77777777" w:rsidR="00611AFB" w:rsidRDefault="000673D0">
      <w:r>
        <w:rPr>
          <w:rFonts w:hint="eastAsia"/>
        </w:rPr>
        <w:t>西公拒一声惊呼，</w:t>
      </w:r>
      <w:r w:rsidR="00CC3ABA">
        <w:rPr>
          <w:rFonts w:hint="eastAsia"/>
        </w:rPr>
        <w:t>奋力推开云无双，抢身去救。</w:t>
      </w:r>
    </w:p>
    <w:p w14:paraId="26E4A15B" w14:textId="77777777" w:rsidR="00BA7D38" w:rsidRDefault="00BA7D38">
      <w:r>
        <w:rPr>
          <w:rFonts w:hint="eastAsia"/>
        </w:rPr>
        <w:t>云无双退了两步，稳住身形，即刻挥刀再斩淳于谦。</w:t>
      </w:r>
    </w:p>
    <w:p w14:paraId="2C0EDE2D" w14:textId="77777777" w:rsidR="001152BF" w:rsidRDefault="001152BF">
      <w:r>
        <w:rPr>
          <w:rFonts w:hint="eastAsia"/>
        </w:rPr>
        <w:t>赶车的人</w:t>
      </w:r>
      <w:r w:rsidR="00C751B5">
        <w:rPr>
          <w:rFonts w:hint="eastAsia"/>
        </w:rPr>
        <w:t>闪电般的抓着淳于谦的向后掠退，退到韩大小姐身边时，连她一起提起，退至马车前，将两人丢了进来。</w:t>
      </w:r>
    </w:p>
    <w:p w14:paraId="516E2E14" w14:textId="77777777" w:rsidR="001152BF" w:rsidRDefault="005320B1">
      <w:r>
        <w:rPr>
          <w:rFonts w:hint="eastAsia"/>
        </w:rPr>
        <w:t>这时候，云无双的刀到了。</w:t>
      </w:r>
    </w:p>
    <w:p w14:paraId="0AEA84EB" w14:textId="77777777" w:rsidR="001152BF" w:rsidRDefault="00FD527A">
      <w:r>
        <w:rPr>
          <w:rFonts w:hint="eastAsia"/>
        </w:rPr>
        <w:t>赶车的人，手里无刀亦无剑，但是他有一条鞭，赶马的马鞭。</w:t>
      </w:r>
    </w:p>
    <w:p w14:paraId="61F9E211" w14:textId="77777777" w:rsidR="00FD527A" w:rsidRDefault="0004496B">
      <w:r>
        <w:rPr>
          <w:rFonts w:hint="eastAsia"/>
        </w:rPr>
        <w:t>那口剑距他五寸之时，那条鞭如灵蛇般腾跃而起，</w:t>
      </w:r>
      <w:r w:rsidR="00E31D45">
        <w:rPr>
          <w:rFonts w:hint="eastAsia"/>
        </w:rPr>
        <w:t>朝着柳叶刀缠绕而去。</w:t>
      </w:r>
    </w:p>
    <w:p w14:paraId="4A6296F1" w14:textId="77777777" w:rsidR="00892C0F" w:rsidRDefault="00BD36F9">
      <w:r>
        <w:rPr>
          <w:rFonts w:hint="eastAsia"/>
        </w:rPr>
        <w:t>刀至一寸之时，</w:t>
      </w:r>
      <w:r w:rsidR="00892C0F">
        <w:rPr>
          <w:rFonts w:hint="eastAsia"/>
        </w:rPr>
        <w:t>停了下来。</w:t>
      </w:r>
    </w:p>
    <w:p w14:paraId="4345838D" w14:textId="77777777" w:rsidR="00945FF5" w:rsidRDefault="00945FF5">
      <w:r>
        <w:rPr>
          <w:rFonts w:hint="eastAsia"/>
        </w:rPr>
        <w:t>云无双看着赶车的人，</w:t>
      </w:r>
      <w:r w:rsidR="007D7B3A">
        <w:rPr>
          <w:rFonts w:hint="eastAsia"/>
        </w:rPr>
        <w:t>好似想到了什么，于是没有再出手</w:t>
      </w:r>
      <w:r w:rsidR="00396222">
        <w:rPr>
          <w:rFonts w:hint="eastAsia"/>
        </w:rPr>
        <w:t>。</w:t>
      </w:r>
    </w:p>
    <w:p w14:paraId="5CD4968E" w14:textId="77777777" w:rsidR="00B144AF" w:rsidRDefault="00B144AF">
      <w:r>
        <w:rPr>
          <w:rFonts w:hint="eastAsia"/>
        </w:rPr>
        <w:t>赶车的人歪着对楚星河，说道：“</w:t>
      </w:r>
      <w:r w:rsidR="0026448C">
        <w:rPr>
          <w:rFonts w:hint="eastAsia"/>
        </w:rPr>
        <w:t>小楚，快带韩大姐和淳于公子离开。</w:t>
      </w:r>
      <w:r>
        <w:rPr>
          <w:rFonts w:hint="eastAsia"/>
        </w:rPr>
        <w:t>”</w:t>
      </w:r>
    </w:p>
    <w:p w14:paraId="62A0B9B9" w14:textId="77777777" w:rsidR="00396222" w:rsidRDefault="007956C2">
      <w:r>
        <w:rPr>
          <w:rFonts w:hint="eastAsia"/>
        </w:rPr>
        <w:t>楚星河此时伤已无大碍，</w:t>
      </w:r>
      <w:r w:rsidR="00963513">
        <w:rPr>
          <w:rFonts w:hint="eastAsia"/>
        </w:rPr>
        <w:t>一个飞身落到车上，以刀拍马，朝着铁索桥冲过去，说道：“老哥你</w:t>
      </w:r>
      <w:r w:rsidR="00E6146B">
        <w:rPr>
          <w:rFonts w:hint="eastAsia"/>
        </w:rPr>
        <w:t>自己</w:t>
      </w:r>
      <w:r w:rsidR="00963513">
        <w:rPr>
          <w:rFonts w:hint="eastAsia"/>
        </w:rPr>
        <w:t>小心了。”</w:t>
      </w:r>
    </w:p>
    <w:p w14:paraId="4B01DCE0" w14:textId="77777777" w:rsidR="00E6146B" w:rsidRDefault="00D22125">
      <w:r>
        <w:rPr>
          <w:rFonts w:hint="eastAsia"/>
        </w:rPr>
        <w:t>赶车人哈了一声，</w:t>
      </w:r>
      <w:r w:rsidR="002C77E6">
        <w:rPr>
          <w:rFonts w:hint="eastAsia"/>
        </w:rPr>
        <w:t>挡在铁过桥前面，对西公拒说道：“西公拒你还不走？</w:t>
      </w:r>
      <w:r w:rsidR="009B4AC4">
        <w:rPr>
          <w:rFonts w:hint="eastAsia"/>
        </w:rPr>
        <w:t>我可不打算欠你这份情。</w:t>
      </w:r>
      <w:r w:rsidR="002C77E6">
        <w:rPr>
          <w:rFonts w:hint="eastAsia"/>
        </w:rPr>
        <w:t>”</w:t>
      </w:r>
    </w:p>
    <w:p w14:paraId="21836215" w14:textId="77777777" w:rsidR="007E7130" w:rsidRDefault="007E7130" w:rsidP="007E7130">
      <w:r>
        <w:rPr>
          <w:rFonts w:hint="eastAsia"/>
        </w:rPr>
        <w:t>西公拒愣了一下，随即带着一剑倾城抽身而退，三两步即退到铁索桥边。</w:t>
      </w:r>
    </w:p>
    <w:p w14:paraId="485677E6" w14:textId="77777777" w:rsidR="007E7130" w:rsidRDefault="007E7130" w:rsidP="007E7130">
      <w:r>
        <w:rPr>
          <w:rFonts w:hint="eastAsia"/>
        </w:rPr>
        <w:t>赶车人侧身</w:t>
      </w:r>
      <w:r w:rsidR="00AE3DFE">
        <w:rPr>
          <w:rFonts w:hint="eastAsia"/>
        </w:rPr>
        <w:t>把路让开</w:t>
      </w:r>
      <w:r>
        <w:rPr>
          <w:rFonts w:hint="eastAsia"/>
        </w:rPr>
        <w:t>，</w:t>
      </w:r>
      <w:r w:rsidR="00E11EEF">
        <w:rPr>
          <w:rFonts w:hint="eastAsia"/>
        </w:rPr>
        <w:t>西公拒看了他一眼，</w:t>
      </w:r>
      <w:r w:rsidR="00136D84">
        <w:rPr>
          <w:rFonts w:hint="eastAsia"/>
        </w:rPr>
        <w:t>说道：“多谢。”</w:t>
      </w:r>
    </w:p>
    <w:p w14:paraId="38429C34" w14:textId="77777777" w:rsidR="00AE3DFE" w:rsidRDefault="00AE3DFE" w:rsidP="007E7130">
      <w:r>
        <w:rPr>
          <w:rFonts w:hint="eastAsia"/>
        </w:rPr>
        <w:t>赶车</w:t>
      </w:r>
      <w:r w:rsidR="00E11EEF">
        <w:rPr>
          <w:rFonts w:hint="eastAsia"/>
        </w:rPr>
        <w:t>人淡漠说道：“多谢不必，日后西门纤纤仍会向令侄讨个说法。”</w:t>
      </w:r>
    </w:p>
    <w:p w14:paraId="6E6F5513" w14:textId="77777777" w:rsidR="007E7130" w:rsidRDefault="00C9156E" w:rsidP="007E7130">
      <w:r>
        <w:rPr>
          <w:rFonts w:hint="eastAsia"/>
        </w:rPr>
        <w:t>西公拒心知此事不可避免，长叹一声，越过赶车人，</w:t>
      </w:r>
      <w:r w:rsidR="00BC648A">
        <w:rPr>
          <w:rFonts w:hint="eastAsia"/>
        </w:rPr>
        <w:t>朝着另一头奔去</w:t>
      </w:r>
      <w:r>
        <w:rPr>
          <w:rFonts w:hint="eastAsia"/>
        </w:rPr>
        <w:t>。</w:t>
      </w:r>
    </w:p>
    <w:p w14:paraId="401FA01B" w14:textId="77777777" w:rsidR="00BC648A" w:rsidRPr="00BC648A" w:rsidRDefault="00F510FF" w:rsidP="007E7130">
      <w:r>
        <w:rPr>
          <w:rFonts w:hint="eastAsia"/>
        </w:rPr>
        <w:t>青思阁数名长老想闯关截人，</w:t>
      </w:r>
      <w:r w:rsidR="00FE381E">
        <w:rPr>
          <w:rFonts w:hint="eastAsia"/>
        </w:rPr>
        <w:t>飞剑急赶车人。</w:t>
      </w:r>
    </w:p>
    <w:p w14:paraId="184DFC5C" w14:textId="77777777" w:rsidR="00FD527A" w:rsidRDefault="00FD527A" w:rsidP="00FD527A">
      <w:r>
        <w:rPr>
          <w:rFonts w:hint="eastAsia"/>
        </w:rPr>
        <w:t>赶车的人</w:t>
      </w:r>
      <w:r w:rsidR="00FE381E">
        <w:rPr>
          <w:rFonts w:hint="eastAsia"/>
        </w:rPr>
        <w:t>轻轻扬</w:t>
      </w:r>
      <w:r>
        <w:rPr>
          <w:rFonts w:hint="eastAsia"/>
        </w:rPr>
        <w:t>鞭</w:t>
      </w:r>
      <w:r w:rsidR="00FE381E">
        <w:rPr>
          <w:rFonts w:hint="eastAsia"/>
        </w:rPr>
        <w:t>数次，每扬一次鞭</w:t>
      </w:r>
      <w:r>
        <w:rPr>
          <w:rFonts w:hint="eastAsia"/>
        </w:rPr>
        <w:t>，就有一个人飞起。</w:t>
      </w:r>
    </w:p>
    <w:p w14:paraId="02D71304" w14:textId="77777777" w:rsidR="00F325C0" w:rsidRDefault="00F325C0" w:rsidP="00FD527A">
      <w:r>
        <w:rPr>
          <w:rFonts w:hint="eastAsia"/>
        </w:rPr>
        <w:t>“这是……”</w:t>
      </w:r>
    </w:p>
    <w:p w14:paraId="10013FC5" w14:textId="77777777" w:rsidR="00F325C0" w:rsidRDefault="00F325C0" w:rsidP="00FD527A">
      <w:r>
        <w:rPr>
          <w:rFonts w:hint="eastAsia"/>
        </w:rPr>
        <w:t>西风千里斗篷下，闪了一抹不可思议的情绪。</w:t>
      </w:r>
    </w:p>
    <w:p w14:paraId="1AF82EB4" w14:textId="77777777" w:rsidR="00F325C0" w:rsidRDefault="0034558F" w:rsidP="00FD527A">
      <w:r>
        <w:rPr>
          <w:rFonts w:hint="eastAsia"/>
        </w:rPr>
        <w:t>便在这时，</w:t>
      </w:r>
      <w:r w:rsidR="00F325C0">
        <w:rPr>
          <w:rFonts w:hint="eastAsia"/>
        </w:rPr>
        <w:t>云无双</w:t>
      </w:r>
      <w:r>
        <w:rPr>
          <w:rFonts w:hint="eastAsia"/>
        </w:rPr>
        <w:t>忽然暴起，</w:t>
      </w:r>
      <w:r w:rsidR="00F325C0">
        <w:rPr>
          <w:rFonts w:hint="eastAsia"/>
        </w:rPr>
        <w:t>以刀行剑，</w:t>
      </w:r>
      <w:r w:rsidR="00F17E11">
        <w:rPr>
          <w:rFonts w:hint="eastAsia"/>
        </w:rPr>
        <w:t>直刺赶车人心脏。</w:t>
      </w:r>
    </w:p>
    <w:p w14:paraId="3E247A78" w14:textId="77777777" w:rsidR="001134CC" w:rsidRPr="001134CC" w:rsidRDefault="001134CC" w:rsidP="00FD527A">
      <w:r>
        <w:rPr>
          <w:rFonts w:hint="eastAsia"/>
        </w:rPr>
        <w:t>赶车人执鞭如剑，也朝着云无双直刺而去，形成以命搏命之势。</w:t>
      </w:r>
    </w:p>
    <w:p w14:paraId="187B2796" w14:textId="77777777" w:rsidR="001134CC" w:rsidRDefault="001134CC" w:rsidP="00FD527A">
      <w:r>
        <w:rPr>
          <w:rFonts w:hint="eastAsia"/>
        </w:rPr>
        <w:t>云无双乍然变势，却不是抽刀回防，而是抽刀斩向赶车人的斗篷。</w:t>
      </w:r>
    </w:p>
    <w:p w14:paraId="47AA5EBD" w14:textId="77777777" w:rsidR="007F4E01" w:rsidRDefault="007F4E01" w:rsidP="00FD527A">
      <w:r>
        <w:rPr>
          <w:rFonts w:hint="eastAsia"/>
        </w:rPr>
        <w:t>秋光湛湛，裂风如</w:t>
      </w:r>
      <w:r w:rsidR="00E44C61">
        <w:rPr>
          <w:rFonts w:hint="eastAsia"/>
        </w:rPr>
        <w:t>织。</w:t>
      </w:r>
    </w:p>
    <w:p w14:paraId="6E0149CE" w14:textId="77777777" w:rsidR="00E44C61" w:rsidRDefault="00E44C61" w:rsidP="00FD527A">
      <w:r>
        <w:rPr>
          <w:rFonts w:hint="eastAsia"/>
        </w:rPr>
        <w:t>斗篷由中间撕开，</w:t>
      </w:r>
      <w:r w:rsidR="0039794B">
        <w:rPr>
          <w:rFonts w:hint="eastAsia"/>
        </w:rPr>
        <w:t>落入赶车人身后的山涧。</w:t>
      </w:r>
    </w:p>
    <w:p w14:paraId="4279592D" w14:textId="77777777" w:rsidR="0039794B" w:rsidRDefault="007D2983" w:rsidP="00FD527A">
      <w:r>
        <w:rPr>
          <w:rFonts w:hint="eastAsia"/>
        </w:rPr>
        <w:t>一张明朗的中</w:t>
      </w:r>
      <w:r w:rsidR="00A63FCC">
        <w:rPr>
          <w:rFonts w:hint="eastAsia"/>
        </w:rPr>
        <w:t>年人的脸庞露了出来，</w:t>
      </w:r>
      <w:r w:rsidR="00970B82">
        <w:rPr>
          <w:rFonts w:hint="eastAsia"/>
        </w:rPr>
        <w:t>云无双看着他脸容，说道：“司空，果然是你。”</w:t>
      </w:r>
    </w:p>
    <w:p w14:paraId="445ED835" w14:textId="77777777" w:rsidR="00970B82" w:rsidRPr="0039794B" w:rsidRDefault="00970B82" w:rsidP="00970B82">
      <w:r>
        <w:rPr>
          <w:rFonts w:hint="eastAsia"/>
        </w:rPr>
        <w:t>那条本应穿过他胸膛的剑鞭，不知何时停住了，云无双对此浑不在意，好似早就知道其一定会停住。</w:t>
      </w:r>
    </w:p>
    <w:p w14:paraId="05994053" w14:textId="77777777" w:rsidR="006C57BC" w:rsidRDefault="00970B82" w:rsidP="00FD527A">
      <w:r>
        <w:rPr>
          <w:rFonts w:hint="eastAsia"/>
        </w:rPr>
        <w:t>青思阁的长老惊呆了，</w:t>
      </w:r>
      <w:r w:rsidR="006C57BC">
        <w:rPr>
          <w:rFonts w:hint="eastAsia"/>
        </w:rPr>
        <w:t>一个失踪了二十年的人出现了，</w:t>
      </w:r>
      <w:r w:rsidR="00C84393">
        <w:rPr>
          <w:rFonts w:hint="eastAsia"/>
        </w:rPr>
        <w:t>就在所有人都认为他已经死了的时候。</w:t>
      </w:r>
    </w:p>
    <w:p w14:paraId="6345662C" w14:textId="77777777" w:rsidR="00970B82" w:rsidRDefault="00F95F48" w:rsidP="00FD527A">
      <w:r>
        <w:rPr>
          <w:rFonts w:hint="eastAsia"/>
        </w:rPr>
        <w:t>李占山忽然笑了起来，却发不出任何声音，</w:t>
      </w:r>
      <w:r w:rsidR="00493C09">
        <w:rPr>
          <w:rFonts w:hint="eastAsia"/>
        </w:rPr>
        <w:t>若知如此，他就不做这么多事了。</w:t>
      </w:r>
    </w:p>
    <w:p w14:paraId="786DA4C3" w14:textId="77777777" w:rsidR="00970B82" w:rsidRDefault="00692DA5" w:rsidP="00FD527A">
      <w:r>
        <w:rPr>
          <w:rFonts w:hint="eastAsia"/>
        </w:rPr>
        <w:t>西风千里笑出了声音，感慨说道：“</w:t>
      </w:r>
      <w:r w:rsidR="00616E9D">
        <w:rPr>
          <w:rFonts w:hint="eastAsia"/>
        </w:rPr>
        <w:t>云无双出现的时候，我就在想，司空翟会不会也忽然出现，</w:t>
      </w:r>
      <w:r w:rsidR="0085009A">
        <w:rPr>
          <w:rFonts w:hint="eastAsia"/>
        </w:rPr>
        <w:t>呵呵，</w:t>
      </w:r>
      <w:r>
        <w:rPr>
          <w:rFonts w:hint="eastAsia"/>
        </w:rPr>
        <w:t>这世界说大太大，说小也真是小。”</w:t>
      </w:r>
    </w:p>
    <w:p w14:paraId="2156B392" w14:textId="77777777" w:rsidR="00FD527A" w:rsidRPr="00AD7A5B" w:rsidRDefault="001B6F99" w:rsidP="00FD527A">
      <w:r>
        <w:rPr>
          <w:rFonts w:hint="eastAsia"/>
        </w:rPr>
        <w:t>司空</w:t>
      </w:r>
      <w:r w:rsidR="00FD527A">
        <w:rPr>
          <w:rFonts w:hint="eastAsia"/>
        </w:rPr>
        <w:t>翟，青思阁先代掌门之子，青思四杰之首，青思四杰和双壁一样之所以闻名两境，皆是因为他的缘故，因为当时他年纪最小，青思双壁之名已成，便只能名列四杰。</w:t>
      </w:r>
    </w:p>
    <w:p w14:paraId="16339CB7" w14:textId="77777777" w:rsidR="004315A6" w:rsidRDefault="001B6F99">
      <w:r>
        <w:rPr>
          <w:rFonts w:hint="eastAsia"/>
        </w:rPr>
        <w:t>司空翟看着云无双，说道：“师兄，好久不见了</w:t>
      </w:r>
      <w:r w:rsidR="004315A6">
        <w:rPr>
          <w:rFonts w:hint="eastAsia"/>
        </w:rPr>
        <w:t>，我一度以为你已经死了</w:t>
      </w:r>
      <w:r>
        <w:rPr>
          <w:rFonts w:hint="eastAsia"/>
        </w:rPr>
        <w:t>。”</w:t>
      </w:r>
    </w:p>
    <w:p w14:paraId="550FE68E" w14:textId="77777777" w:rsidR="004315A6" w:rsidRDefault="004315A6">
      <w:r>
        <w:rPr>
          <w:rFonts w:hint="eastAsia"/>
        </w:rPr>
        <w:lastRenderedPageBreak/>
        <w:t>“拜你二师兄所赐。”</w:t>
      </w:r>
    </w:p>
    <w:p w14:paraId="5E0CB9C3" w14:textId="77777777" w:rsidR="004315A6" w:rsidRDefault="004315A6">
      <w:r>
        <w:rPr>
          <w:rFonts w:hint="eastAsia"/>
        </w:rPr>
        <w:t>云无双</w:t>
      </w:r>
      <w:r w:rsidR="00C13024">
        <w:rPr>
          <w:rFonts w:hint="eastAsia"/>
        </w:rPr>
        <w:t>说</w:t>
      </w:r>
      <w:r>
        <w:rPr>
          <w:rFonts w:hint="eastAsia"/>
        </w:rPr>
        <w:t>道：“看你这样子，情况好像和我差不多。”</w:t>
      </w:r>
    </w:p>
    <w:p w14:paraId="293F686D" w14:textId="77777777" w:rsidR="00F67487" w:rsidRPr="00FD527A" w:rsidRDefault="00F67487">
      <w:r>
        <w:rPr>
          <w:rFonts w:hint="eastAsia"/>
        </w:rPr>
        <w:t>“我是自己离开的。”</w:t>
      </w:r>
    </w:p>
    <w:p w14:paraId="0095D75F" w14:textId="77777777" w:rsidR="00611AFB" w:rsidRDefault="004315A6">
      <w:r>
        <w:rPr>
          <w:rFonts w:hint="eastAsia"/>
        </w:rPr>
        <w:t>司空翟</w:t>
      </w:r>
      <w:r w:rsidR="00F67487">
        <w:rPr>
          <w:rFonts w:hint="eastAsia"/>
        </w:rPr>
        <w:t>补充说道：“因为宁师姐的死。”</w:t>
      </w:r>
      <w:r w:rsidR="00F67487">
        <w:rPr>
          <w:rFonts w:hint="eastAsia"/>
        </w:rPr>
        <w:t xml:space="preserve"> </w:t>
      </w:r>
    </w:p>
    <w:p w14:paraId="0F740CB7" w14:textId="77777777" w:rsidR="00611AFB" w:rsidRDefault="00C57F21">
      <w:r>
        <w:rPr>
          <w:rFonts w:hint="eastAsia"/>
        </w:rPr>
        <w:t>云无双问道：“既然离开了，又何必回来。”</w:t>
      </w:r>
    </w:p>
    <w:p w14:paraId="72187A9B" w14:textId="77777777" w:rsidR="00F67487" w:rsidRDefault="004758A0">
      <w:r>
        <w:rPr>
          <w:rFonts w:hint="eastAsia"/>
        </w:rPr>
        <w:t>司空翟看看李占山，又看到其他青思阁长老</w:t>
      </w:r>
      <w:r w:rsidR="00C00669">
        <w:rPr>
          <w:rFonts w:hint="eastAsia"/>
        </w:rPr>
        <w:t>，笑</w:t>
      </w:r>
      <w:r>
        <w:rPr>
          <w:rFonts w:hint="eastAsia"/>
        </w:rPr>
        <w:t>道：“若非如此，怎么会看到师兄们变成了这番模样。”</w:t>
      </w:r>
    </w:p>
    <w:p w14:paraId="30248582" w14:textId="77777777" w:rsidR="00611AFB" w:rsidRDefault="00147965">
      <w:r>
        <w:rPr>
          <w:rFonts w:hint="eastAsia"/>
        </w:rPr>
        <w:t>云无双默然，其他的人更不知道如何回话。</w:t>
      </w:r>
    </w:p>
    <w:p w14:paraId="04228B65" w14:textId="77777777" w:rsidR="00147965" w:rsidRDefault="00147965">
      <w:r>
        <w:rPr>
          <w:rFonts w:hint="eastAsia"/>
        </w:rPr>
        <w:t>司空翟看着青思阁那些长老，问道：“平和的日子不好吗？”</w:t>
      </w:r>
    </w:p>
    <w:p w14:paraId="3C4A59E3" w14:textId="77777777" w:rsidR="005F2A59" w:rsidRDefault="002F564A">
      <w:r>
        <w:rPr>
          <w:rFonts w:hint="eastAsia"/>
        </w:rPr>
        <w:t>有个长老</w:t>
      </w:r>
      <w:r w:rsidR="005F2A59">
        <w:rPr>
          <w:rFonts w:hint="eastAsia"/>
        </w:rPr>
        <w:t>说道：“好是好</w:t>
      </w:r>
      <w:r w:rsidR="00C613F9">
        <w:rPr>
          <w:rFonts w:hint="eastAsia"/>
        </w:rPr>
        <w:t>，</w:t>
      </w:r>
      <w:r w:rsidR="005F2A59">
        <w:rPr>
          <w:rFonts w:hint="eastAsia"/>
        </w:rPr>
        <w:t>就是活</w:t>
      </w:r>
      <w:r w:rsidR="00C613F9">
        <w:rPr>
          <w:rFonts w:hint="eastAsia"/>
        </w:rPr>
        <w:t>活</w:t>
      </w:r>
      <w:r w:rsidR="009B562E">
        <w:rPr>
          <w:rFonts w:hint="eastAsia"/>
        </w:rPr>
        <w:t>得窝囊了一点。</w:t>
      </w:r>
      <w:r w:rsidR="005F2A59">
        <w:rPr>
          <w:rFonts w:hint="eastAsia"/>
        </w:rPr>
        <w:t>”</w:t>
      </w:r>
    </w:p>
    <w:p w14:paraId="0B673C26" w14:textId="77777777" w:rsidR="002F564A" w:rsidRPr="00147965" w:rsidRDefault="009B562E">
      <w:r>
        <w:rPr>
          <w:rFonts w:hint="eastAsia"/>
        </w:rPr>
        <w:t>司空翟看着他，问</w:t>
      </w:r>
      <w:r w:rsidR="002F564A">
        <w:rPr>
          <w:rFonts w:hint="eastAsia"/>
        </w:rPr>
        <w:t>道：“</w:t>
      </w:r>
      <w:r>
        <w:rPr>
          <w:rFonts w:hint="eastAsia"/>
        </w:rPr>
        <w:t>你有</w:t>
      </w:r>
      <w:r w:rsidR="002F564A">
        <w:rPr>
          <w:rFonts w:hint="eastAsia"/>
        </w:rPr>
        <w:t>李师兄</w:t>
      </w:r>
      <w:r>
        <w:rPr>
          <w:rFonts w:hint="eastAsia"/>
        </w:rPr>
        <w:t>那样的本事？</w:t>
      </w:r>
      <w:r w:rsidR="002F564A">
        <w:rPr>
          <w:rFonts w:hint="eastAsia"/>
        </w:rPr>
        <w:t>”</w:t>
      </w:r>
    </w:p>
    <w:p w14:paraId="127B39C0" w14:textId="77777777" w:rsidR="00611AFB" w:rsidRDefault="0052743B">
      <w:r>
        <w:rPr>
          <w:rFonts w:hint="eastAsia"/>
        </w:rPr>
        <w:t>那长老摇摇头。</w:t>
      </w:r>
    </w:p>
    <w:p w14:paraId="1C633A37" w14:textId="77777777" w:rsidR="00A7623C" w:rsidRDefault="00A7623C">
      <w:r>
        <w:rPr>
          <w:rFonts w:hint="eastAsia"/>
        </w:rPr>
        <w:t>“李师兄比你本事大，连百里城都未曾走出去，就落了这般下场，你凭什么觉得你能竞逐天下？”</w:t>
      </w:r>
    </w:p>
    <w:p w14:paraId="25BD240D" w14:textId="77777777" w:rsidR="0052743B" w:rsidRDefault="0052743B">
      <w:r>
        <w:rPr>
          <w:rFonts w:hint="eastAsia"/>
        </w:rPr>
        <w:t>司空翟说道：“</w:t>
      </w:r>
      <w:r w:rsidR="00A7623C">
        <w:rPr>
          <w:rFonts w:hint="eastAsia"/>
        </w:rPr>
        <w:t>你们为什么不明白，二师兄是在保护你们？</w:t>
      </w:r>
      <w:r>
        <w:rPr>
          <w:rFonts w:hint="eastAsia"/>
        </w:rPr>
        <w:t>”</w:t>
      </w:r>
    </w:p>
    <w:p w14:paraId="641CD8EB" w14:textId="77777777" w:rsidR="00611AFB" w:rsidRDefault="00BE265E">
      <w:r>
        <w:rPr>
          <w:rFonts w:hint="eastAsia"/>
        </w:rPr>
        <w:t>那长老</w:t>
      </w:r>
      <w:r w:rsidR="00A7623C">
        <w:rPr>
          <w:rFonts w:hint="eastAsia"/>
        </w:rPr>
        <w:t>脸有些热，争辩说道：“</w:t>
      </w:r>
      <w:r w:rsidR="002C51C6">
        <w:rPr>
          <w:rFonts w:hint="eastAsia"/>
        </w:rPr>
        <w:t>是保护还是用我们的理想换取功名？</w:t>
      </w:r>
      <w:r w:rsidR="00A7623C">
        <w:rPr>
          <w:rFonts w:hint="eastAsia"/>
        </w:rPr>
        <w:t>”</w:t>
      </w:r>
    </w:p>
    <w:p w14:paraId="41BA932D" w14:textId="77777777" w:rsidR="00777576" w:rsidRDefault="00777576">
      <w:r>
        <w:rPr>
          <w:rFonts w:hint="eastAsia"/>
        </w:rPr>
        <w:t>司空翟怔了怔，想不到他会说出这样的话来。</w:t>
      </w:r>
    </w:p>
    <w:p w14:paraId="2DACFD17" w14:textId="77777777" w:rsidR="00281C1A" w:rsidRDefault="00281C1A">
      <w:r>
        <w:rPr>
          <w:rFonts w:hint="eastAsia"/>
        </w:rPr>
        <w:t>另一名长老附和道：“他成了闻名天下的七脉守护者，实现了他的理想，</w:t>
      </w:r>
      <w:r w:rsidR="000310A1">
        <w:rPr>
          <w:rFonts w:hint="eastAsia"/>
        </w:rPr>
        <w:t>而我们呢？我们的理想就该被埋葬？</w:t>
      </w:r>
      <w:r>
        <w:rPr>
          <w:rFonts w:hint="eastAsia"/>
        </w:rPr>
        <w:t>”</w:t>
      </w:r>
    </w:p>
    <w:p w14:paraId="607629BB" w14:textId="77777777" w:rsidR="000310A1" w:rsidRDefault="0075081B">
      <w:r>
        <w:rPr>
          <w:rFonts w:hint="eastAsia"/>
        </w:rPr>
        <w:t>司空翟看向那长老，问道：“你的理想是什么？”</w:t>
      </w:r>
    </w:p>
    <w:p w14:paraId="302BC4A0" w14:textId="77777777" w:rsidR="00AB51F2" w:rsidRPr="00AB51F2" w:rsidRDefault="00AB51F2">
      <w:r>
        <w:rPr>
          <w:rFonts w:hint="eastAsia"/>
        </w:rPr>
        <w:t>那长老被他看得有些发毛，说道：“成为天下知名剑客，</w:t>
      </w:r>
      <w:r w:rsidR="00086AA0">
        <w:rPr>
          <w:rFonts w:hint="eastAsia"/>
        </w:rPr>
        <w:t>哪怕比不上你们，至少也要有一个名声，难道这也不应该吗？</w:t>
      </w:r>
      <w:r>
        <w:rPr>
          <w:rFonts w:hint="eastAsia"/>
        </w:rPr>
        <w:t>”</w:t>
      </w:r>
    </w:p>
    <w:p w14:paraId="1A22F1DD" w14:textId="77777777" w:rsidR="00611AFB" w:rsidRDefault="006C42EC">
      <w:r>
        <w:rPr>
          <w:rFonts w:hint="eastAsia"/>
        </w:rPr>
        <w:t>司空翟问道：“那你怎么不去闯呢？”</w:t>
      </w:r>
    </w:p>
    <w:p w14:paraId="49A5668E" w14:textId="77777777" w:rsidR="0033218F" w:rsidRPr="00F73100" w:rsidRDefault="00F73100" w:rsidP="00CF2D1F">
      <w:r>
        <w:rPr>
          <w:rFonts w:hint="eastAsia"/>
        </w:rPr>
        <w:t>那长老愤怒地叫道：“</w:t>
      </w:r>
      <w:r w:rsidR="005E067C">
        <w:rPr>
          <w:rFonts w:hint="eastAsia"/>
        </w:rPr>
        <w:t>他</w:t>
      </w:r>
      <w:r w:rsidR="00930FB1">
        <w:rPr>
          <w:rFonts w:hint="eastAsia"/>
        </w:rPr>
        <w:t>用青思阁掌门的名义压着，</w:t>
      </w:r>
      <w:r w:rsidR="009D4582">
        <w:rPr>
          <w:rFonts w:hint="eastAsia"/>
        </w:rPr>
        <w:t>违</w:t>
      </w:r>
      <w:r w:rsidR="0077637C">
        <w:rPr>
          <w:rFonts w:hint="eastAsia"/>
        </w:rPr>
        <w:t>反则逐出青思阁，</w:t>
      </w:r>
      <w:r w:rsidR="00930FB1">
        <w:rPr>
          <w:rFonts w:hint="eastAsia"/>
        </w:rPr>
        <w:t>我能有什么办法？</w:t>
      </w:r>
      <w:r>
        <w:rPr>
          <w:rFonts w:hint="eastAsia"/>
        </w:rPr>
        <w:t>”</w:t>
      </w:r>
    </w:p>
    <w:p w14:paraId="695C230F" w14:textId="77777777" w:rsidR="0033218F" w:rsidRDefault="00930FB1" w:rsidP="00CF2D1F">
      <w:r>
        <w:rPr>
          <w:rFonts w:hint="eastAsia"/>
        </w:rPr>
        <w:t>司空翟笑了起来，说道：“</w:t>
      </w:r>
      <w:r w:rsidR="00F609CE">
        <w:rPr>
          <w:rFonts w:hint="eastAsia"/>
        </w:rPr>
        <w:t>那你为什么不主动脱离青思阁去闯呢？</w:t>
      </w:r>
      <w:r w:rsidR="00577DE9">
        <w:rPr>
          <w:rFonts w:hint="eastAsia"/>
        </w:rPr>
        <w:t>只要你脱离青思阁，</w:t>
      </w:r>
      <w:r w:rsidR="00E547D5">
        <w:rPr>
          <w:rFonts w:hint="eastAsia"/>
        </w:rPr>
        <w:t>他又有什么立场阻止你呢？连脱</w:t>
      </w:r>
      <w:r w:rsidR="00C95E74">
        <w:rPr>
          <w:rFonts w:hint="eastAsia"/>
        </w:rPr>
        <w:t>离青思阁都不敢，还敢去闯天下？</w:t>
      </w:r>
      <w:r>
        <w:rPr>
          <w:rFonts w:hint="eastAsia"/>
        </w:rPr>
        <w:t>”</w:t>
      </w:r>
    </w:p>
    <w:p w14:paraId="0EB9EF9D" w14:textId="77777777" w:rsidR="0077637C" w:rsidRDefault="0077637C" w:rsidP="00CF2D1F">
      <w:r>
        <w:rPr>
          <w:rFonts w:hint="eastAsia"/>
        </w:rPr>
        <w:t>那长老被问得面红耳赤，一个字也答不上来。</w:t>
      </w:r>
    </w:p>
    <w:p w14:paraId="0E2A0280" w14:textId="77777777" w:rsidR="0077637C" w:rsidRDefault="0006159E" w:rsidP="00CF2D1F">
      <w:r>
        <w:rPr>
          <w:rFonts w:hint="eastAsia"/>
        </w:rPr>
        <w:t>“我生在百里城，</w:t>
      </w:r>
      <w:r w:rsidR="00F21D85">
        <w:rPr>
          <w:rFonts w:hint="eastAsia"/>
        </w:rPr>
        <w:t>十岁入青思阁，</w:t>
      </w:r>
      <w:r w:rsidR="00360C04">
        <w:rPr>
          <w:rFonts w:hint="eastAsia"/>
        </w:rPr>
        <w:t>自然不愿意舍弃青思阁</w:t>
      </w:r>
      <w:r w:rsidR="00D544F1">
        <w:rPr>
          <w:rFonts w:hint="eastAsia"/>
        </w:rPr>
        <w:t>，问题是他凭什么不让我们去实现理想</w:t>
      </w:r>
      <w:r w:rsidR="00360C04">
        <w:rPr>
          <w:rFonts w:hint="eastAsia"/>
        </w:rPr>
        <w:t>。</w:t>
      </w:r>
      <w:r>
        <w:rPr>
          <w:rFonts w:hint="eastAsia"/>
        </w:rPr>
        <w:t>”</w:t>
      </w:r>
      <w:r w:rsidR="000E63F2">
        <w:rPr>
          <w:rFonts w:hint="eastAsia"/>
        </w:rPr>
        <w:t>又一名长老帮忙搭腔。</w:t>
      </w:r>
    </w:p>
    <w:p w14:paraId="7CAE9F45" w14:textId="77777777" w:rsidR="0033218F" w:rsidRDefault="00802AF9" w:rsidP="00CF2D1F">
      <w:r>
        <w:rPr>
          <w:rFonts w:hint="eastAsia"/>
        </w:rPr>
        <w:t>司空翟摇头笑道：“</w:t>
      </w:r>
      <w:r w:rsidR="004342ED">
        <w:rPr>
          <w:rFonts w:hint="eastAsia"/>
        </w:rPr>
        <w:t>青思阁存在的意义是纪念那两位前贤，而不是为了竞逐天下，</w:t>
      </w:r>
      <w:r>
        <w:rPr>
          <w:rFonts w:hint="eastAsia"/>
        </w:rPr>
        <w:t>我离开青思阁二十年了，</w:t>
      </w:r>
      <w:r w:rsidR="004342ED">
        <w:rPr>
          <w:rFonts w:hint="eastAsia"/>
        </w:rPr>
        <w:t>尚且知道青思阁的宗旨，你们天天待在青思阁</w:t>
      </w:r>
      <w:r w:rsidR="000228DC">
        <w:rPr>
          <w:rFonts w:hint="eastAsia"/>
        </w:rPr>
        <w:t>居然会不记得，你想去闯天下，本就违背了青思阁的教义，那把你逐出青思阁又有什么不对的？</w:t>
      </w:r>
      <w:r>
        <w:rPr>
          <w:rFonts w:hint="eastAsia"/>
        </w:rPr>
        <w:t>”</w:t>
      </w:r>
    </w:p>
    <w:p w14:paraId="522111CD" w14:textId="77777777" w:rsidR="004E2CF2" w:rsidRDefault="004E2CF2" w:rsidP="00CF2D1F">
      <w:r>
        <w:rPr>
          <w:rFonts w:hint="eastAsia"/>
        </w:rPr>
        <w:t>这位帮腔的长老灰头土脸，连脸都不敢抬。</w:t>
      </w:r>
    </w:p>
    <w:p w14:paraId="59B4C980" w14:textId="77777777" w:rsidR="00C37AE4" w:rsidRDefault="00C37AE4" w:rsidP="00CF2D1F">
      <w:r>
        <w:rPr>
          <w:rFonts w:hint="eastAsia"/>
        </w:rPr>
        <w:t>云无双微笑说道：“</w:t>
      </w:r>
      <w:r w:rsidR="00705A44">
        <w:rPr>
          <w:rFonts w:hint="eastAsia"/>
        </w:rPr>
        <w:t>我劝你们还是不要说了，因为你们是说不过司空的。</w:t>
      </w:r>
      <w:r>
        <w:rPr>
          <w:rFonts w:hint="eastAsia"/>
        </w:rPr>
        <w:t>”</w:t>
      </w:r>
    </w:p>
    <w:p w14:paraId="07A32026" w14:textId="77777777" w:rsidR="003D69C3" w:rsidRDefault="003D69C3" w:rsidP="00CF2D1F">
      <w:r>
        <w:rPr>
          <w:rFonts w:hint="eastAsia"/>
        </w:rPr>
        <w:t>司空翟问道：“你认为我说的不对？”</w:t>
      </w:r>
    </w:p>
    <w:p w14:paraId="181513D2" w14:textId="77777777" w:rsidR="00485B8F" w:rsidRPr="00485B8F" w:rsidRDefault="003D69C3" w:rsidP="00CF2D1F">
      <w:r>
        <w:rPr>
          <w:rFonts w:hint="eastAsia"/>
        </w:rPr>
        <w:t>云无双说道：</w:t>
      </w:r>
      <w:r w:rsidR="00485B8F">
        <w:rPr>
          <w:rFonts w:hint="eastAsia"/>
        </w:rPr>
        <w:t>“</w:t>
      </w:r>
      <w:r>
        <w:rPr>
          <w:rFonts w:hint="eastAsia"/>
        </w:rPr>
        <w:t>你说的都对，</w:t>
      </w:r>
      <w:r w:rsidR="00485B8F">
        <w:rPr>
          <w:rFonts w:hint="eastAsia"/>
        </w:rPr>
        <w:t>只是这些陈旧的教义是时候变一变了。”</w:t>
      </w:r>
    </w:p>
    <w:p w14:paraId="7BA613BC" w14:textId="77777777" w:rsidR="0033218F" w:rsidRDefault="00BD4273" w:rsidP="00CF2D1F">
      <w:r>
        <w:rPr>
          <w:rFonts w:hint="eastAsia"/>
        </w:rPr>
        <w:t>司空翟脸色顿时沉了下来，</w:t>
      </w:r>
      <w:r w:rsidR="0017421C">
        <w:rPr>
          <w:rFonts w:hint="eastAsia"/>
        </w:rPr>
        <w:t>说道：“你这是要把青思阁带向毁灭。”</w:t>
      </w:r>
    </w:p>
    <w:p w14:paraId="2D501932" w14:textId="77777777" w:rsidR="00E06BFB" w:rsidRDefault="00E06BFB" w:rsidP="00CF2D1F">
      <w:r>
        <w:rPr>
          <w:rFonts w:hint="eastAsia"/>
        </w:rPr>
        <w:t>云无双神情淡漠，说道：“那又有何不可。”</w:t>
      </w:r>
    </w:p>
    <w:p w14:paraId="74E35D6A" w14:textId="77777777" w:rsidR="00E06BFB" w:rsidRDefault="00E06BFB" w:rsidP="00E06BFB">
      <w:r>
        <w:rPr>
          <w:rFonts w:hint="eastAsia"/>
        </w:rPr>
        <w:t>司空翟看着他，说道：“当年雨楼八百士入侵那一夜，我在山上，二师兄没有作出任何逼迫我父亲的行为，我也同样。”</w:t>
      </w:r>
    </w:p>
    <w:p w14:paraId="5183ABEF" w14:textId="77777777" w:rsidR="00E06BFB" w:rsidRDefault="00E06BFB" w:rsidP="00CF2D1F">
      <w:r>
        <w:rPr>
          <w:rFonts w:hint="eastAsia"/>
        </w:rPr>
        <w:t>云无双苦笑说道：“那我岂不是唯一一个被他迫害的人？”</w:t>
      </w:r>
    </w:p>
    <w:p w14:paraId="4367D68D" w14:textId="77777777" w:rsidR="003752AE" w:rsidRPr="00E06BFB" w:rsidRDefault="003752AE" w:rsidP="00CF2D1F">
      <w:r>
        <w:rPr>
          <w:rFonts w:hint="eastAsia"/>
        </w:rPr>
        <w:t>司空翟微怔，说道：“</w:t>
      </w:r>
      <w:r w:rsidR="004919BE">
        <w:rPr>
          <w:rFonts w:hint="eastAsia"/>
        </w:rPr>
        <w:t>你太偏激了，他没有办法，只能阻止你。</w:t>
      </w:r>
      <w:r>
        <w:rPr>
          <w:rFonts w:hint="eastAsia"/>
        </w:rPr>
        <w:t>”</w:t>
      </w:r>
    </w:p>
    <w:p w14:paraId="019EBA31" w14:textId="77777777" w:rsidR="00645FC2" w:rsidRDefault="00645FC2" w:rsidP="00CF2D1F">
      <w:r>
        <w:rPr>
          <w:rFonts w:hint="eastAsia"/>
        </w:rPr>
        <w:t>云无双看着他，问道：“所以你</w:t>
      </w:r>
      <w:r w:rsidR="00FB40BF">
        <w:rPr>
          <w:rFonts w:hint="eastAsia"/>
        </w:rPr>
        <w:t>也</w:t>
      </w:r>
      <w:r>
        <w:rPr>
          <w:rFonts w:hint="eastAsia"/>
        </w:rPr>
        <w:t>要阻止我吗？”</w:t>
      </w:r>
    </w:p>
    <w:p w14:paraId="41598A8B" w14:textId="77777777" w:rsidR="007B0076" w:rsidRDefault="007B0076" w:rsidP="00CF2D1F">
      <w:r>
        <w:rPr>
          <w:rFonts w:hint="eastAsia"/>
        </w:rPr>
        <w:t>“青思阁已经不是我的责任了，尤其是看到这样的你们之后。”</w:t>
      </w:r>
    </w:p>
    <w:p w14:paraId="2324DECD" w14:textId="77777777" w:rsidR="007E59A9" w:rsidRDefault="007E59A9" w:rsidP="00CF2D1F">
      <w:r>
        <w:rPr>
          <w:rFonts w:hint="eastAsia"/>
        </w:rPr>
        <w:lastRenderedPageBreak/>
        <w:t>“那你的责任是什么？韩大小姐？风林火山？”</w:t>
      </w:r>
    </w:p>
    <w:p w14:paraId="5884176B" w14:textId="77777777" w:rsidR="00645FC2" w:rsidRPr="003B4C83" w:rsidRDefault="00BC5D1A" w:rsidP="00CF2D1F">
      <w:r>
        <w:rPr>
          <w:rFonts w:hint="eastAsia"/>
        </w:rPr>
        <w:t>司空翟显得十分震撼，问道：</w:t>
      </w:r>
      <w:r w:rsidR="003B4C83">
        <w:rPr>
          <w:rFonts w:hint="eastAsia"/>
        </w:rPr>
        <w:t>“你……你怎么会知道这些？”</w:t>
      </w:r>
    </w:p>
    <w:p w14:paraId="5E833F82" w14:textId="77777777" w:rsidR="008C2248" w:rsidRDefault="00E119FF" w:rsidP="00CF2D1F">
      <w:r>
        <w:rPr>
          <w:rFonts w:hint="eastAsia"/>
        </w:rPr>
        <w:t>云无双没有回答他这个问题，说道：</w:t>
      </w:r>
      <w:r w:rsidR="008C2248">
        <w:rPr>
          <w:rFonts w:hint="eastAsia"/>
        </w:rPr>
        <w:t>“司空，你离开吧，</w:t>
      </w:r>
      <w:r>
        <w:rPr>
          <w:rFonts w:hint="eastAsia"/>
        </w:rPr>
        <w:t>是毁灭还是新生，只有走到最终才知道，</w:t>
      </w:r>
      <w:r w:rsidR="008C2248">
        <w:rPr>
          <w:rFonts w:hint="eastAsia"/>
        </w:rPr>
        <w:t>我会让你看到最后的结果。”</w:t>
      </w:r>
    </w:p>
    <w:p w14:paraId="6C283DAF" w14:textId="77777777" w:rsidR="000310A1" w:rsidRDefault="0041701A" w:rsidP="00CF2D1F">
      <w:r>
        <w:rPr>
          <w:rFonts w:hint="eastAsia"/>
        </w:rPr>
        <w:t>云无双说着，朝着应江湖与西风千里转了过来。</w:t>
      </w:r>
    </w:p>
    <w:p w14:paraId="5ED34C26" w14:textId="77777777" w:rsidR="00BF3349" w:rsidRDefault="00915E1A" w:rsidP="00CF2D1F">
      <w:r>
        <w:rPr>
          <w:rFonts w:hint="eastAsia"/>
        </w:rPr>
        <w:t>应江湖</w:t>
      </w:r>
      <w:r w:rsidR="00BF3349">
        <w:rPr>
          <w:rFonts w:hint="eastAsia"/>
        </w:rPr>
        <w:t>苦笑道：“看来这回轮到我们了。”</w:t>
      </w:r>
    </w:p>
    <w:p w14:paraId="6B1D2518" w14:textId="77777777" w:rsidR="00316765" w:rsidRDefault="00915E1A" w:rsidP="00CF2D1F">
      <w:r>
        <w:rPr>
          <w:rFonts w:hint="eastAsia"/>
        </w:rPr>
        <w:t>西风千里</w:t>
      </w:r>
      <w:r w:rsidR="003442EC">
        <w:rPr>
          <w:rFonts w:hint="eastAsia"/>
        </w:rPr>
        <w:t>微怒</w:t>
      </w:r>
      <w:r>
        <w:rPr>
          <w:rFonts w:hint="eastAsia"/>
        </w:rPr>
        <w:t>说道：“早叫你走你不走。”</w:t>
      </w:r>
    </w:p>
    <w:p w14:paraId="5824FB02" w14:textId="77777777" w:rsidR="00915E1A" w:rsidRDefault="0062081C" w:rsidP="00CF2D1F">
      <w:r>
        <w:rPr>
          <w:rFonts w:hint="eastAsia"/>
        </w:rPr>
        <w:t>应江湖说道：“赶紧深吸一口气。”</w:t>
      </w:r>
    </w:p>
    <w:p w14:paraId="1DBE6E25" w14:textId="77777777" w:rsidR="0062081C" w:rsidRDefault="0062081C" w:rsidP="00CF2D1F">
      <w:r>
        <w:rPr>
          <w:rFonts w:hint="eastAsia"/>
        </w:rPr>
        <w:t>西风千里有些不解，问道：“干嘛？”</w:t>
      </w:r>
    </w:p>
    <w:p w14:paraId="2D9442EE" w14:textId="77777777" w:rsidR="000310A1" w:rsidRPr="0062081C" w:rsidRDefault="0062081C" w:rsidP="00CF2D1F">
      <w:r>
        <w:rPr>
          <w:rFonts w:hint="eastAsia"/>
        </w:rPr>
        <w:t>应江湖说道：“跑路啊！”</w:t>
      </w:r>
    </w:p>
    <w:p w14:paraId="2BD874DC" w14:textId="77777777" w:rsidR="000310A1" w:rsidRPr="00E530CA" w:rsidRDefault="00E530CA" w:rsidP="00CF2D1F">
      <w:r>
        <w:rPr>
          <w:rFonts w:hint="eastAsia"/>
        </w:rPr>
        <w:t>“这回你跑不了了。”</w:t>
      </w:r>
    </w:p>
    <w:p w14:paraId="2A07F1F1" w14:textId="77777777" w:rsidR="000310A1" w:rsidRDefault="00463626" w:rsidP="00CF2D1F">
      <w:r>
        <w:rPr>
          <w:rFonts w:hint="eastAsia"/>
        </w:rPr>
        <w:t>云无双手一挥，应江湖身后刷刷又冒出数人来，</w:t>
      </w:r>
      <w:r w:rsidR="00CC5F6F">
        <w:rPr>
          <w:rFonts w:hint="eastAsia"/>
        </w:rPr>
        <w:t>高举着弓箭，直接断了后路，其他青思阁长老立即围上，将应江湖与西风千里团团围住。</w:t>
      </w:r>
    </w:p>
    <w:p w14:paraId="0DD9721C" w14:textId="77777777" w:rsidR="008A07E9" w:rsidRDefault="00B932CC" w:rsidP="00CF2D1F">
      <w:r>
        <w:rPr>
          <w:rFonts w:hint="eastAsia"/>
        </w:rPr>
        <w:t>西风千里</w:t>
      </w:r>
      <w:r w:rsidR="008A07E9">
        <w:rPr>
          <w:rFonts w:hint="eastAsia"/>
        </w:rPr>
        <w:t>看了眼阵势，说道：“</w:t>
      </w:r>
      <w:r>
        <w:rPr>
          <w:rFonts w:hint="eastAsia"/>
        </w:rPr>
        <w:t>还记得当时我们见面时我对你说的话吗？</w:t>
      </w:r>
      <w:r w:rsidR="008A07E9">
        <w:rPr>
          <w:rFonts w:hint="eastAsia"/>
        </w:rPr>
        <w:t>”</w:t>
      </w:r>
    </w:p>
    <w:p w14:paraId="69FB618E" w14:textId="77777777" w:rsidR="00CC5F6F" w:rsidRDefault="00CB6DF2" w:rsidP="00CF2D1F">
      <w:r>
        <w:rPr>
          <w:rFonts w:hint="eastAsia"/>
        </w:rPr>
        <w:t>应江湖说道：“你说，就算我打败了西门缜也没用，</w:t>
      </w:r>
      <w:r w:rsidR="00090D5C">
        <w:rPr>
          <w:rFonts w:hint="eastAsia"/>
        </w:rPr>
        <w:t>青思阁一涌而上，照样能把我群殴致死</w:t>
      </w:r>
      <w:r w:rsidR="00A63433">
        <w:rPr>
          <w:rFonts w:hint="eastAsia"/>
        </w:rPr>
        <w:t>，看样子被你说中了</w:t>
      </w:r>
      <w:r w:rsidR="00090D5C">
        <w:rPr>
          <w:rFonts w:hint="eastAsia"/>
        </w:rPr>
        <w:t>。</w:t>
      </w:r>
      <w:r>
        <w:rPr>
          <w:rFonts w:hint="eastAsia"/>
        </w:rPr>
        <w:t>”</w:t>
      </w:r>
    </w:p>
    <w:p w14:paraId="6BDA6611" w14:textId="77777777" w:rsidR="008414C3" w:rsidRDefault="008414C3" w:rsidP="00CF2D1F">
      <w:r>
        <w:rPr>
          <w:rFonts w:hint="eastAsia"/>
        </w:rPr>
        <w:t>西风千里说道：“</w:t>
      </w:r>
      <w:r w:rsidR="00CE39F4">
        <w:rPr>
          <w:rFonts w:hint="eastAsia"/>
        </w:rPr>
        <w:t>早就叫你出门要带人，</w:t>
      </w:r>
      <w:r w:rsidR="00E32E86">
        <w:rPr>
          <w:rFonts w:hint="eastAsia"/>
        </w:rPr>
        <w:t>你不信。</w:t>
      </w:r>
      <w:r>
        <w:rPr>
          <w:rFonts w:hint="eastAsia"/>
        </w:rPr>
        <w:t>”</w:t>
      </w:r>
    </w:p>
    <w:p w14:paraId="348A8014" w14:textId="77777777" w:rsidR="00B562FD" w:rsidRDefault="00B562FD" w:rsidP="00CF2D1F">
      <w:r>
        <w:rPr>
          <w:rFonts w:hint="eastAsia"/>
        </w:rPr>
        <w:t>应江湖说道：“谁知道这老贼是个影帝，</w:t>
      </w:r>
      <w:r w:rsidR="00A80D3A">
        <w:rPr>
          <w:rFonts w:hint="eastAsia"/>
        </w:rPr>
        <w:t>前天中伏的时候，看样子活不过昨天似的，今天又活蹦乱跳了。</w:t>
      </w:r>
      <w:r>
        <w:rPr>
          <w:rFonts w:hint="eastAsia"/>
        </w:rPr>
        <w:t>”</w:t>
      </w:r>
    </w:p>
    <w:p w14:paraId="40605A4E" w14:textId="77777777" w:rsidR="00F13254" w:rsidRDefault="00F13254" w:rsidP="00CF2D1F">
      <w:r>
        <w:rPr>
          <w:rFonts w:hint="eastAsia"/>
        </w:rPr>
        <w:t>西风千里说道：“赶紧想办法脱身吧！”</w:t>
      </w:r>
    </w:p>
    <w:p w14:paraId="4B753069" w14:textId="77777777" w:rsidR="00A63433" w:rsidRDefault="00F13254" w:rsidP="00CF2D1F">
      <w:r>
        <w:rPr>
          <w:rFonts w:hint="eastAsia"/>
        </w:rPr>
        <w:t>应江湖苦笑道：“刚才没有走，我就一直在想了，除了打和投降，真的没有别的办法。”</w:t>
      </w:r>
    </w:p>
    <w:p w14:paraId="69CF1052" w14:textId="77777777" w:rsidR="00401FAA" w:rsidRPr="00F13254" w:rsidRDefault="00401FAA" w:rsidP="00CF2D1F">
      <w:r>
        <w:rPr>
          <w:rFonts w:hint="eastAsia"/>
        </w:rPr>
        <w:t>西风千里说道：“</w:t>
      </w:r>
      <w:r w:rsidR="009F7557">
        <w:rPr>
          <w:rFonts w:hint="eastAsia"/>
        </w:rPr>
        <w:t>还有一个办法。</w:t>
      </w:r>
      <w:r>
        <w:rPr>
          <w:rFonts w:hint="eastAsia"/>
        </w:rPr>
        <w:t>”</w:t>
      </w:r>
    </w:p>
    <w:p w14:paraId="47B2145F" w14:textId="77777777" w:rsidR="000310A1" w:rsidRDefault="00AD3A61" w:rsidP="00CF2D1F">
      <w:r>
        <w:rPr>
          <w:rFonts w:hint="eastAsia"/>
        </w:rPr>
        <w:t>应江湖知道他说的办法，立马摇头否决，说道：“这算什么狗屁办法？”</w:t>
      </w:r>
    </w:p>
    <w:p w14:paraId="15C460A6" w14:textId="77777777" w:rsidR="00510656" w:rsidRPr="009F7557" w:rsidRDefault="00510656" w:rsidP="00CF2D1F">
      <w:r>
        <w:rPr>
          <w:rFonts w:hint="eastAsia"/>
        </w:rPr>
        <w:t>西风千里说道：“我可不真跟你去山上。”</w:t>
      </w:r>
    </w:p>
    <w:p w14:paraId="29BC7581" w14:textId="77777777" w:rsidR="000310A1" w:rsidRDefault="00F16C41" w:rsidP="00CF2D1F">
      <w:r>
        <w:rPr>
          <w:rFonts w:hint="eastAsia"/>
        </w:rPr>
        <w:t>应江湖看着他，问道：“为什么？”</w:t>
      </w:r>
    </w:p>
    <w:p w14:paraId="3DF4AE5B" w14:textId="77777777" w:rsidR="000310A1" w:rsidRPr="00F16C41" w:rsidRDefault="00F16C41" w:rsidP="00CF2D1F">
      <w:r>
        <w:rPr>
          <w:rFonts w:hint="eastAsia"/>
        </w:rPr>
        <w:t>“你在那就是个看门的，我这种老年人去了岂不是只有扫厕所？”</w:t>
      </w:r>
    </w:p>
    <w:p w14:paraId="6ED1A063" w14:textId="77777777" w:rsidR="001537A0" w:rsidRDefault="0062200A" w:rsidP="00CF2D1F">
      <w:r>
        <w:rPr>
          <w:rFonts w:hint="eastAsia"/>
        </w:rPr>
        <w:t>西风千里说完不等他回应，朝着崖边的冲去，</w:t>
      </w:r>
      <w:r w:rsidR="0057245B">
        <w:rPr>
          <w:rFonts w:hint="eastAsia"/>
        </w:rPr>
        <w:t>挡在他前面的青思阁长老被他一一打飞，</w:t>
      </w:r>
      <w:r w:rsidR="00B027F4">
        <w:rPr>
          <w:rFonts w:hint="eastAsia"/>
        </w:rPr>
        <w:t>眨眼即至铁甲夹克虫</w:t>
      </w:r>
      <w:r w:rsidR="001537A0">
        <w:rPr>
          <w:rFonts w:hint="eastAsia"/>
        </w:rPr>
        <w:t>身前，朝着应江湖大喝道：“走啊，你想让我白死吗？。”</w:t>
      </w:r>
    </w:p>
    <w:p w14:paraId="7B02F32B" w14:textId="77777777" w:rsidR="004A03A4" w:rsidRDefault="004A03A4" w:rsidP="00CF2D1F">
      <w:r>
        <w:rPr>
          <w:rFonts w:hint="eastAsia"/>
        </w:rPr>
        <w:t>应江湖见他心意已决，只好挥戟打飞其他人，</w:t>
      </w:r>
      <w:r w:rsidR="001537A0">
        <w:rPr>
          <w:rFonts w:hint="eastAsia"/>
        </w:rPr>
        <w:t>跳上</w:t>
      </w:r>
      <w:r w:rsidR="008A7F84">
        <w:rPr>
          <w:rFonts w:hint="eastAsia"/>
        </w:rPr>
        <w:t>铁甲夹克虫。</w:t>
      </w:r>
    </w:p>
    <w:p w14:paraId="3B37A68B" w14:textId="77777777" w:rsidR="004B4042" w:rsidRDefault="004B4042" w:rsidP="00CF2D1F">
      <w:r>
        <w:rPr>
          <w:rFonts w:hint="eastAsia"/>
        </w:rPr>
        <w:t>西风千里反手击在铁甲夹克虫机关之上，</w:t>
      </w:r>
      <w:r w:rsidR="00F47457">
        <w:rPr>
          <w:rFonts w:hint="eastAsia"/>
        </w:rPr>
        <w:t>绳所立即转动起来，拉着应江湖向上冲去。</w:t>
      </w:r>
    </w:p>
    <w:p w14:paraId="60FCE7F4" w14:textId="77777777" w:rsidR="00BC19C3" w:rsidRDefault="00B53F0B" w:rsidP="00BC19C3">
      <w:r>
        <w:rPr>
          <w:rFonts w:hint="eastAsia"/>
        </w:rPr>
        <w:t>应江湖</w:t>
      </w:r>
      <w:r w:rsidR="00BC19C3">
        <w:rPr>
          <w:rFonts w:hint="eastAsia"/>
        </w:rPr>
        <w:t>知他舍命断后，不禁热泪盈眶，跪在铁虫上，朝下叫道：“西风老二……”</w:t>
      </w:r>
    </w:p>
    <w:p w14:paraId="615B6417" w14:textId="77777777" w:rsidR="00B53F0B" w:rsidRDefault="00BC19C3" w:rsidP="00CF2D1F">
      <w:r>
        <w:rPr>
          <w:rFonts w:hint="eastAsia"/>
        </w:rPr>
        <w:t>青思阁长老</w:t>
      </w:r>
      <w:r w:rsidR="000371C2">
        <w:rPr>
          <w:rFonts w:hint="eastAsia"/>
        </w:rPr>
        <w:t>见他护住拉动铁虫的绳所，前赴后继地冲上阻止</w:t>
      </w:r>
      <w:r>
        <w:rPr>
          <w:rFonts w:hint="eastAsia"/>
        </w:rPr>
        <w:t>，</w:t>
      </w:r>
      <w:r w:rsidR="00676429">
        <w:rPr>
          <w:rFonts w:hint="eastAsia"/>
        </w:rPr>
        <w:t>但一一被西风千里打飞。</w:t>
      </w:r>
    </w:p>
    <w:p w14:paraId="0A1BA824" w14:textId="77777777" w:rsidR="00676429" w:rsidRPr="00676429" w:rsidRDefault="00676429" w:rsidP="00CF2D1F">
      <w:r>
        <w:rPr>
          <w:rFonts w:hint="eastAsia"/>
        </w:rPr>
        <w:t>“找死。”</w:t>
      </w:r>
    </w:p>
    <w:p w14:paraId="620E2220" w14:textId="77777777" w:rsidR="000310A1" w:rsidRDefault="00676429" w:rsidP="00CF2D1F">
      <w:r>
        <w:rPr>
          <w:rFonts w:hint="eastAsia"/>
        </w:rPr>
        <w:t>看到这幕画面，云无双立时大怒，</w:t>
      </w:r>
      <w:r w:rsidR="00780EB7">
        <w:rPr>
          <w:rFonts w:hint="eastAsia"/>
        </w:rPr>
        <w:t>挥刀直取西风千里。</w:t>
      </w:r>
    </w:p>
    <w:p w14:paraId="5340168B" w14:textId="77777777" w:rsidR="000310A1" w:rsidRDefault="00CB2835" w:rsidP="00CF2D1F">
      <w:r>
        <w:rPr>
          <w:rFonts w:hint="eastAsia"/>
        </w:rPr>
        <w:t>一瞬之间，四刀已至，西风千里挡了三刀，第四刀刺穿了他的心脏。</w:t>
      </w:r>
    </w:p>
    <w:p w14:paraId="5CADA212" w14:textId="77777777" w:rsidR="00985B93" w:rsidRDefault="00985B93" w:rsidP="00CF2D1F">
      <w:r>
        <w:rPr>
          <w:rFonts w:hint="eastAsia"/>
        </w:rPr>
        <w:t>西风千里看着他，笑道：“不愧是青思双壁。”</w:t>
      </w:r>
    </w:p>
    <w:p w14:paraId="0C2F62A3" w14:textId="77777777" w:rsidR="008721AA" w:rsidRDefault="008721AA" w:rsidP="00CF2D1F">
      <w:r>
        <w:rPr>
          <w:rFonts w:hint="eastAsia"/>
        </w:rPr>
        <w:t>“哼，装神弄鬼。”</w:t>
      </w:r>
      <w:r w:rsidR="00751408">
        <w:rPr>
          <w:rFonts w:hint="eastAsia"/>
        </w:rPr>
        <w:t>云无双抽刀上划，把斗篷斩为两段，于是西风千里的脸露了出来。</w:t>
      </w:r>
    </w:p>
    <w:p w14:paraId="10E7AF61" w14:textId="77777777" w:rsidR="00751408" w:rsidRPr="00751408" w:rsidRDefault="00751408" w:rsidP="00CF2D1F">
      <w:r>
        <w:rPr>
          <w:rFonts w:hint="eastAsia"/>
        </w:rPr>
        <w:t>一张青思阁所有人都熟悉的脸。</w:t>
      </w:r>
    </w:p>
    <w:p w14:paraId="233FDD81" w14:textId="77777777" w:rsidR="00C2328E" w:rsidRPr="00BD3290" w:rsidRDefault="00C2328E" w:rsidP="00CF2D1F"/>
    <w:p w14:paraId="6421595B" w14:textId="77777777" w:rsidR="004F35B9" w:rsidRDefault="004F35B9" w:rsidP="00CF2D1F"/>
    <w:p w14:paraId="6E6DDA70" w14:textId="77777777" w:rsidR="004F35B9" w:rsidRDefault="004F35B9" w:rsidP="00CF2D1F"/>
    <w:p w14:paraId="0761E77D" w14:textId="77777777" w:rsidR="00D445F2" w:rsidRPr="00D445F2" w:rsidRDefault="00D445F2" w:rsidP="00CF2D1F"/>
    <w:p w14:paraId="51FA4FFF" w14:textId="77777777" w:rsidR="006D1265" w:rsidRDefault="006D1265"/>
    <w:p w14:paraId="0ADBBC36" w14:textId="77777777" w:rsidR="00B15FCA" w:rsidRDefault="00B15FCA"/>
    <w:p w14:paraId="2AD01D8A" w14:textId="77777777" w:rsidR="006E1F12" w:rsidRDefault="00230E9E" w:rsidP="0033218F">
      <w:pPr>
        <w:pStyle w:val="3"/>
      </w:pPr>
      <w:r>
        <w:rPr>
          <w:rFonts w:hint="eastAsia"/>
        </w:rPr>
        <w:lastRenderedPageBreak/>
        <w:t>第八十八</w:t>
      </w:r>
      <w:r w:rsidR="0033218F">
        <w:rPr>
          <w:rFonts w:hint="eastAsia"/>
        </w:rPr>
        <w:t>章宛如梦幻</w:t>
      </w:r>
    </w:p>
    <w:p w14:paraId="0D09FA46" w14:textId="77777777" w:rsidR="00CE611A" w:rsidRPr="00985B93" w:rsidRDefault="00CE611A" w:rsidP="00CE611A">
      <w:r>
        <w:rPr>
          <w:rFonts w:hint="eastAsia"/>
        </w:rPr>
        <w:t>“平飞？”云无双用一种不可思议的声音惊叫起来。</w:t>
      </w:r>
    </w:p>
    <w:p w14:paraId="52D2F950" w14:textId="77777777" w:rsidR="00CE611A" w:rsidRDefault="00CE611A" w:rsidP="00CE611A">
      <w:r>
        <w:rPr>
          <w:rFonts w:hint="eastAsia"/>
        </w:rPr>
        <w:t>“平师兄……”司空翟飞身冲了过来，撞开云无双，抱着即将倒下的平飞。</w:t>
      </w:r>
    </w:p>
    <w:p w14:paraId="02B36083" w14:textId="77777777" w:rsidR="00CE611A" w:rsidRPr="00094742" w:rsidRDefault="00CE611A" w:rsidP="00CE611A">
      <w:r>
        <w:rPr>
          <w:rFonts w:hint="eastAsia"/>
        </w:rPr>
        <w:t>平飞被他扶着，第一件事仍是护着他身后的绳所。</w:t>
      </w:r>
    </w:p>
    <w:p w14:paraId="368A2B07" w14:textId="77777777" w:rsidR="00CE611A" w:rsidRDefault="00CE611A" w:rsidP="00CE611A">
      <w:r>
        <w:rPr>
          <w:rFonts w:hint="eastAsia"/>
        </w:rPr>
        <w:t>司空翟十分不解，问道：“平师兄，怎么是你，你怎么……”</w:t>
      </w:r>
    </w:p>
    <w:p w14:paraId="6DA1702D" w14:textId="77777777" w:rsidR="00CE611A" w:rsidRDefault="00CE611A" w:rsidP="00CE611A">
      <w:r>
        <w:rPr>
          <w:rFonts w:hint="eastAsia"/>
        </w:rPr>
        <w:t>平飞看着他，笑了起来，血也跟着涌了起来，说道：“师弟，刚才你不是说了吗？连脱离青思阁都不敢，还敢去闯天下？我只是在做我想作的事。”</w:t>
      </w:r>
    </w:p>
    <w:p w14:paraId="65596DE0" w14:textId="77777777" w:rsidR="00CE611A" w:rsidRDefault="00CE611A" w:rsidP="00CE611A">
      <w:r>
        <w:rPr>
          <w:rFonts w:hint="eastAsia"/>
        </w:rPr>
        <w:t>“那也不该为了一个山贼这样啊？”</w:t>
      </w:r>
    </w:p>
    <w:p w14:paraId="32D90A36" w14:textId="77777777" w:rsidR="00CE611A" w:rsidRDefault="00CE611A" w:rsidP="00CE611A">
      <w:r>
        <w:rPr>
          <w:rFonts w:hint="eastAsia"/>
        </w:rPr>
        <w:t>平飞向上看了眼，确认已经看不到应江湖了，这才放下心来，说道：“我的前半生活得太老实了，突然看到一个小坏小坏的男孩，有些忍不住想认他当干儿子。”</w:t>
      </w:r>
    </w:p>
    <w:p w14:paraId="4B69794E" w14:textId="77777777" w:rsidR="00CE611A" w:rsidRDefault="00CE611A" w:rsidP="00CE611A">
      <w:r>
        <w:rPr>
          <w:rFonts w:hint="eastAsia"/>
        </w:rPr>
        <w:t>司空翟明白了他的意思，取出伤药，往他身上涂去，但根本止不住血，眼泪也跟着流了出来。</w:t>
      </w:r>
    </w:p>
    <w:p w14:paraId="285F8E50" w14:textId="77777777" w:rsidR="00CE611A" w:rsidRDefault="00CE611A" w:rsidP="00CE611A">
      <w:r>
        <w:rPr>
          <w:rFonts w:hint="eastAsia"/>
        </w:rPr>
        <w:t>平飞说道：“师弟，不用费劲了，我知道我活不了了。”</w:t>
      </w:r>
    </w:p>
    <w:p w14:paraId="74E358E5" w14:textId="77777777" w:rsidR="00CE611A" w:rsidRDefault="00CE611A" w:rsidP="00CE611A">
      <w:r>
        <w:rPr>
          <w:rFonts w:hint="eastAsia"/>
        </w:rPr>
        <w:t>司空翟仍不放弃，一边涂药一边说道：“师兄，你太傻了。”</w:t>
      </w:r>
    </w:p>
    <w:p w14:paraId="50D62E1E" w14:textId="77777777" w:rsidR="00CE611A" w:rsidRDefault="00CE611A" w:rsidP="00CE611A">
      <w:r>
        <w:rPr>
          <w:rFonts w:hint="eastAsia"/>
        </w:rPr>
        <w:t>平飞摸着他的脸，笑道：“师弟，其实我一直明白，当年你的不辞而别，是在为青思阁承担什么吧！”</w:t>
      </w:r>
    </w:p>
    <w:p w14:paraId="43B42883" w14:textId="77777777" w:rsidR="00CE611A" w:rsidRDefault="00CE611A" w:rsidP="00CE611A">
      <w:r>
        <w:rPr>
          <w:rFonts w:hint="eastAsia"/>
        </w:rPr>
        <w:t>司空翟看着他，声泪俱下，问道：“竟然你知道，为什么做这些？”</w:t>
      </w:r>
    </w:p>
    <w:p w14:paraId="71830DD7" w14:textId="77777777" w:rsidR="00CE611A" w:rsidRPr="00253418" w:rsidRDefault="00CE611A" w:rsidP="00CE611A">
      <w:r>
        <w:rPr>
          <w:rFonts w:hint="eastAsia"/>
        </w:rPr>
        <w:t>平飞忽然间热泪盈眶，说道：“因为我替你们不值啊！”</w:t>
      </w:r>
    </w:p>
    <w:p w14:paraId="4BB6F2A8" w14:textId="77777777" w:rsidR="00CE611A" w:rsidRPr="00AD500B" w:rsidRDefault="00CE611A" w:rsidP="00CE611A">
      <w:r>
        <w:rPr>
          <w:rFonts w:hint="eastAsia"/>
        </w:rPr>
        <w:t>“宁师妹的死，你的离开，掌门师兄的默默承担，都是为了他们创造一个和平的生活……”</w:t>
      </w:r>
    </w:p>
    <w:p w14:paraId="4487F31E" w14:textId="77777777" w:rsidR="00CE611A" w:rsidRDefault="00CE611A" w:rsidP="00CE611A">
      <w:r>
        <w:rPr>
          <w:rFonts w:hint="eastAsia"/>
        </w:rPr>
        <w:t>平飞看向青思阁众长老，满是嘲弄，说道：“可是他们却视之如丑寇，为了这样的人值得的吗？这样的青思阁真的有存在的必要吗？这个问题我想了十多年……”</w:t>
      </w:r>
    </w:p>
    <w:p w14:paraId="2E86A8CE" w14:textId="77777777" w:rsidR="00CE611A" w:rsidRDefault="00CE611A" w:rsidP="00CE611A">
      <w:r>
        <w:rPr>
          <w:rFonts w:hint="eastAsia"/>
        </w:rPr>
        <w:t>“后来，我终于想明白了，宁师妹死在那个当下，她是最幸福的人。”</w:t>
      </w:r>
    </w:p>
    <w:p w14:paraId="7F06B7AE" w14:textId="77777777" w:rsidR="00CE611A" w:rsidRPr="00D93F5F" w:rsidRDefault="00CE611A" w:rsidP="00CE611A">
      <w:r>
        <w:rPr>
          <w:rFonts w:hint="eastAsia"/>
        </w:rPr>
        <w:t>平飞看了眼不远处的李占山，他躺在地上，一动不动，不知是否已经死了。</w:t>
      </w:r>
    </w:p>
    <w:p w14:paraId="3FC18E0A" w14:textId="77777777" w:rsidR="00CE611A" w:rsidRDefault="00CE611A" w:rsidP="00CE611A">
      <w:r>
        <w:rPr>
          <w:rFonts w:hint="eastAsia"/>
        </w:rPr>
        <w:t>“所以我给自己取了西风千里这个名字，有情有义者，困守百里而亡，西风无情，可至千里。”</w:t>
      </w:r>
    </w:p>
    <w:p w14:paraId="7F72EAF9" w14:textId="77777777" w:rsidR="00CE611A" w:rsidRDefault="00CE611A" w:rsidP="00CE611A">
      <w:r>
        <w:rPr>
          <w:rFonts w:hint="eastAsia"/>
        </w:rPr>
        <w:t>这是他在世上的最后一句话。</w:t>
      </w:r>
    </w:p>
    <w:p w14:paraId="76AD4E63" w14:textId="77777777" w:rsidR="00CE611A" w:rsidRPr="00C2328E" w:rsidRDefault="00CE611A" w:rsidP="00CE611A">
      <w:r>
        <w:rPr>
          <w:rFonts w:hint="eastAsia"/>
        </w:rPr>
        <w:t>雨不知何时，落了下来。</w:t>
      </w:r>
    </w:p>
    <w:p w14:paraId="71A51696" w14:textId="77777777" w:rsidR="00CE611A" w:rsidRDefault="00CE611A" w:rsidP="00CE611A">
      <w:r>
        <w:rPr>
          <w:rFonts w:hint="eastAsia"/>
        </w:rPr>
        <w:t>李占山死去了。</w:t>
      </w:r>
    </w:p>
    <w:p w14:paraId="6560649D" w14:textId="77777777" w:rsidR="00CE611A" w:rsidRDefault="00CE611A" w:rsidP="00CE611A">
      <w:r>
        <w:rPr>
          <w:rFonts w:hint="eastAsia"/>
        </w:rPr>
        <w:t>云无双离开了，青思阁的长老们也跟着离开了。</w:t>
      </w:r>
    </w:p>
    <w:p w14:paraId="3E00B912" w14:textId="77777777" w:rsidR="00CE611A" w:rsidRPr="00AC3854" w:rsidRDefault="00CE611A" w:rsidP="00CE611A">
      <w:r>
        <w:rPr>
          <w:rFonts w:hint="eastAsia"/>
        </w:rPr>
        <w:t>青思阁的弟子们，有的跟着走了，有的没有走。</w:t>
      </w:r>
    </w:p>
    <w:p w14:paraId="3CC8BFCE" w14:textId="77777777" w:rsidR="00CE611A" w:rsidRDefault="00CE611A" w:rsidP="00CE611A">
      <w:r>
        <w:rPr>
          <w:rFonts w:hint="eastAsia"/>
        </w:rPr>
        <w:t>西风忽然吹起，跃过山涧，往远处吹去。</w:t>
      </w:r>
    </w:p>
    <w:p w14:paraId="7C731A9F" w14:textId="77777777" w:rsidR="00CE611A" w:rsidRPr="00D445F2" w:rsidRDefault="00CE611A" w:rsidP="00CE611A">
      <w:r>
        <w:rPr>
          <w:rFonts w:hint="eastAsia"/>
        </w:rPr>
        <w:t>西风无情，是否真的可至千里？</w:t>
      </w:r>
    </w:p>
    <w:p w14:paraId="66D14F54" w14:textId="77777777" w:rsidR="00CE611A" w:rsidRDefault="00CE611A" w:rsidP="00CE611A">
      <w:r>
        <w:rPr>
          <w:rFonts w:hint="eastAsia"/>
        </w:rPr>
        <w:t>司空翟抱着平飞在雨中逐渐冰冷身体，随风望向了西风吹去的方向。</w:t>
      </w:r>
    </w:p>
    <w:p w14:paraId="06DD363E" w14:textId="77777777" w:rsidR="00CE611A" w:rsidRPr="00CE611A" w:rsidRDefault="00CE611A" w:rsidP="00FA01DB">
      <w:r>
        <w:rPr>
          <w:rFonts w:hint="eastAsia"/>
        </w:rPr>
        <w:t>……</w:t>
      </w:r>
    </w:p>
    <w:p w14:paraId="6F768B23" w14:textId="77777777" w:rsidR="00CE611A" w:rsidRDefault="00CE611A" w:rsidP="00FA01DB">
      <w:r>
        <w:rPr>
          <w:rFonts w:hint="eastAsia"/>
        </w:rPr>
        <w:t>……</w:t>
      </w:r>
    </w:p>
    <w:p w14:paraId="31C4BAC5" w14:textId="77777777" w:rsidR="00FA01DB" w:rsidRDefault="00FA01DB" w:rsidP="00FA01DB">
      <w:r>
        <w:rPr>
          <w:rFonts w:hint="eastAsia"/>
        </w:rPr>
        <w:t>天空中真的聚集了好多黑云，而且越聚越多，</w:t>
      </w:r>
      <w:r w:rsidR="00D241D0">
        <w:rPr>
          <w:rFonts w:hint="eastAsia"/>
        </w:rPr>
        <w:t>把夕阳都遮住了，</w:t>
      </w:r>
      <w:r>
        <w:rPr>
          <w:rFonts w:hint="eastAsia"/>
        </w:rPr>
        <w:t>看起来是要下雨了。</w:t>
      </w:r>
    </w:p>
    <w:p w14:paraId="633DF78C" w14:textId="77777777" w:rsidR="00FA01DB" w:rsidRDefault="00FA01DB" w:rsidP="00FA01DB">
      <w:r>
        <w:rPr>
          <w:rFonts w:hint="eastAsia"/>
        </w:rPr>
        <w:t>应江湖看着黑云片刻，想到了算命的先生常说的那句话——我观你印堂发黑，黑云罩顶，必有血光之灾。</w:t>
      </w:r>
    </w:p>
    <w:p w14:paraId="5B4EA9D9" w14:textId="77777777" w:rsidR="004E76FB" w:rsidRDefault="004E76FB" w:rsidP="00FA01DB">
      <w:r>
        <w:rPr>
          <w:rFonts w:hint="eastAsia"/>
        </w:rPr>
        <w:t>现在黑云罩着的正是他。</w:t>
      </w:r>
    </w:p>
    <w:p w14:paraId="73D6CA90" w14:textId="77777777" w:rsidR="00C06691" w:rsidRDefault="00C06691" w:rsidP="00FA01DB">
      <w:r>
        <w:rPr>
          <w:rFonts w:hint="eastAsia"/>
        </w:rPr>
        <w:t>所以血劫指是什么？</w:t>
      </w:r>
    </w:p>
    <w:p w14:paraId="1225E343" w14:textId="77777777" w:rsidR="007A0951" w:rsidRDefault="007A0951" w:rsidP="00FA01DB">
      <w:r>
        <w:rPr>
          <w:rFonts w:hint="eastAsia"/>
        </w:rPr>
        <w:t>云无双等人既然能够经过前山伏杀他，那后山就真的安全吗？</w:t>
      </w:r>
    </w:p>
    <w:p w14:paraId="528C3903" w14:textId="77777777" w:rsidR="00BB3FFF" w:rsidRDefault="00BB3FFF" w:rsidP="00FA01DB">
      <w:r>
        <w:rPr>
          <w:rFonts w:hint="eastAsia"/>
        </w:rPr>
        <w:t>青思阁能趁势袭击他，那一夜风雨为什么不能？</w:t>
      </w:r>
    </w:p>
    <w:p w14:paraId="6874005A" w14:textId="77777777" w:rsidR="007A0951" w:rsidRDefault="00C06691" w:rsidP="000310A1">
      <w:r>
        <w:rPr>
          <w:rFonts w:hint="eastAsia"/>
        </w:rPr>
        <w:t>应江湖</w:t>
      </w:r>
      <w:r w:rsidR="000712A9">
        <w:rPr>
          <w:rFonts w:hint="eastAsia"/>
        </w:rPr>
        <w:t>重新</w:t>
      </w:r>
      <w:r w:rsidR="00CB3B30">
        <w:rPr>
          <w:rFonts w:hint="eastAsia"/>
        </w:rPr>
        <w:t>开始思考问题，</w:t>
      </w:r>
      <w:r w:rsidR="00416C57">
        <w:rPr>
          <w:rFonts w:hint="eastAsia"/>
        </w:rPr>
        <w:t>在陆三阴死后，他认为已经没有敌手，</w:t>
      </w:r>
      <w:r w:rsidR="00085D62">
        <w:rPr>
          <w:rFonts w:hint="eastAsia"/>
        </w:rPr>
        <w:t>他便停止了思考，所以才有了今日了遭遇。</w:t>
      </w:r>
      <w:r w:rsidR="0030625D">
        <w:rPr>
          <w:rFonts w:hint="eastAsia"/>
        </w:rPr>
        <w:t>若非西风千里的大义断后，现在他已经死了。</w:t>
      </w:r>
    </w:p>
    <w:p w14:paraId="453E7BD9" w14:textId="77777777" w:rsidR="001C6DA4" w:rsidRDefault="00E43AC8" w:rsidP="000310A1">
      <w:r>
        <w:rPr>
          <w:rFonts w:hint="eastAsia"/>
        </w:rPr>
        <w:lastRenderedPageBreak/>
        <w:t>在他思考的时候，渐渐接近了后山的山崖</w:t>
      </w:r>
      <w:r w:rsidR="00B076F6">
        <w:rPr>
          <w:rFonts w:hint="eastAsia"/>
        </w:rPr>
        <w:t>。</w:t>
      </w:r>
    </w:p>
    <w:p w14:paraId="0922170A" w14:textId="77777777" w:rsidR="00B076F6" w:rsidRDefault="00B076F6" w:rsidP="000310A1">
      <w:r>
        <w:rPr>
          <w:rFonts w:hint="eastAsia"/>
        </w:rPr>
        <w:t>他抬头看了片刻，那里一片安静。</w:t>
      </w:r>
    </w:p>
    <w:p w14:paraId="7BDAA0FD" w14:textId="77777777" w:rsidR="00A86664" w:rsidRDefault="003619BD">
      <w:r>
        <w:rPr>
          <w:rFonts w:hint="eastAsia"/>
        </w:rPr>
        <w:t>距离山崖四丈的时候，</w:t>
      </w:r>
      <w:r w:rsidR="00863804">
        <w:rPr>
          <w:rFonts w:hint="eastAsia"/>
        </w:rPr>
        <w:t>应江湖</w:t>
      </w:r>
      <w:r w:rsidR="006537D0">
        <w:rPr>
          <w:rFonts w:hint="eastAsia"/>
        </w:rPr>
        <w:t>跳出</w:t>
      </w:r>
      <w:r w:rsidR="00863804">
        <w:rPr>
          <w:rFonts w:hint="eastAsia"/>
        </w:rPr>
        <w:t>了</w:t>
      </w:r>
      <w:r w:rsidR="00ED5202">
        <w:rPr>
          <w:rFonts w:hint="eastAsia"/>
        </w:rPr>
        <w:t>铁甲虫，抓住了山壁间的一棵松树，</w:t>
      </w:r>
      <w:r>
        <w:rPr>
          <w:rFonts w:hint="eastAsia"/>
        </w:rPr>
        <w:t>向着山崖爬去，同时注意着铁甲虫的状况。</w:t>
      </w:r>
    </w:p>
    <w:p w14:paraId="0D5EF942" w14:textId="77777777" w:rsidR="00DF07B7" w:rsidRDefault="00DF07B7">
      <w:r>
        <w:rPr>
          <w:rFonts w:hint="eastAsia"/>
        </w:rPr>
        <w:t>铁甲虫在山崖露头之刻，</w:t>
      </w:r>
      <w:r w:rsidR="00ED5202">
        <w:rPr>
          <w:rFonts w:hint="eastAsia"/>
        </w:rPr>
        <w:t>无数箭矢，纷纷如雨，朝着铁甲虫射去。</w:t>
      </w:r>
    </w:p>
    <w:p w14:paraId="0F8D0975" w14:textId="77777777" w:rsidR="00BB3FFF" w:rsidRPr="00BB3FFF" w:rsidRDefault="00BB3FFF">
      <w:r>
        <w:rPr>
          <w:rFonts w:hint="eastAsia"/>
        </w:rPr>
        <w:t>伏在山壁上的应江湖，倒吸了一口凉气，要是自己在那上面，现在已经成马蜂窝了。</w:t>
      </w:r>
    </w:p>
    <w:p w14:paraId="30B094FD" w14:textId="77777777" w:rsidR="003619BD" w:rsidRDefault="00AD5B10">
      <w:r>
        <w:rPr>
          <w:rFonts w:hint="eastAsia"/>
        </w:rPr>
        <w:t>埋伏在山崖上的一夜风雨杀手见一波箭雨下去，竟没有惨叫声，心知不对，把铁甲虫放下来一看，竟是空的，诸人吃了一惊。</w:t>
      </w:r>
    </w:p>
    <w:p w14:paraId="01506C54" w14:textId="77777777" w:rsidR="009A1145" w:rsidRDefault="009A1145">
      <w:r>
        <w:rPr>
          <w:rFonts w:hint="eastAsia"/>
        </w:rPr>
        <w:t>便在此时，应江湖忽然从崖下跃起，</w:t>
      </w:r>
      <w:r w:rsidR="00E000D0">
        <w:rPr>
          <w:rFonts w:hint="eastAsia"/>
        </w:rPr>
        <w:t>将那几个查看铁甲虫的杀手把下山崖，然后向前急冲而去，杀手们反应未急，</w:t>
      </w:r>
      <w:r w:rsidR="00C815C7">
        <w:rPr>
          <w:rFonts w:hint="eastAsia"/>
        </w:rPr>
        <w:t>纷纷被他打飞冲散</w:t>
      </w:r>
      <w:r w:rsidR="00E000D0">
        <w:rPr>
          <w:rFonts w:hint="eastAsia"/>
        </w:rPr>
        <w:t>。</w:t>
      </w:r>
    </w:p>
    <w:p w14:paraId="055891C2" w14:textId="77777777" w:rsidR="00E000D0" w:rsidRDefault="00E000D0">
      <w:r>
        <w:rPr>
          <w:rFonts w:hint="eastAsia"/>
        </w:rPr>
        <w:t>眼前就要杀出一生路，</w:t>
      </w:r>
      <w:r w:rsidR="00D01447">
        <w:rPr>
          <w:rFonts w:hint="eastAsia"/>
        </w:rPr>
        <w:t>乍然间，林中亮起了一抹刀光。</w:t>
      </w:r>
    </w:p>
    <w:p w14:paraId="31DC7EA5" w14:textId="77777777" w:rsidR="00D67421" w:rsidRDefault="00D67421">
      <w:r>
        <w:rPr>
          <w:rFonts w:hint="eastAsia"/>
        </w:rPr>
        <w:t>这一刀又重又急，</w:t>
      </w:r>
      <w:r w:rsidR="00D03F7E">
        <w:rPr>
          <w:rFonts w:hint="eastAsia"/>
        </w:rPr>
        <w:t>而且封死了所有去路。</w:t>
      </w:r>
    </w:p>
    <w:p w14:paraId="72F343A2" w14:textId="77777777" w:rsidR="00D03F7E" w:rsidRDefault="00D03F7E">
      <w:r>
        <w:rPr>
          <w:rFonts w:hint="eastAsia"/>
        </w:rPr>
        <w:t>应江湖只能停下来，横戟硬挡。</w:t>
      </w:r>
    </w:p>
    <w:p w14:paraId="79768789" w14:textId="77777777" w:rsidR="00F432C0" w:rsidRPr="00D03F7E" w:rsidRDefault="00F432C0">
      <w:r>
        <w:rPr>
          <w:rFonts w:hint="eastAsia"/>
        </w:rPr>
        <w:t>刀戟相交，两道力量相互冲击，应江湖与来人各自震退。</w:t>
      </w:r>
    </w:p>
    <w:p w14:paraId="533A87BB" w14:textId="77777777" w:rsidR="00E000D0" w:rsidRDefault="00686D85">
      <w:r>
        <w:rPr>
          <w:rFonts w:hint="eastAsia"/>
        </w:rPr>
        <w:t>应江湖稳住身形，看着忽然出现的红色身影，</w:t>
      </w:r>
      <w:r w:rsidR="000E7CF6">
        <w:rPr>
          <w:rFonts w:hint="eastAsia"/>
        </w:rPr>
        <w:t>只见他身披红甲，刀刻麒麟</w:t>
      </w:r>
      <w:r w:rsidR="00AC67C4">
        <w:rPr>
          <w:rFonts w:hint="eastAsia"/>
        </w:rPr>
        <w:t>，正是一夜风雨的领袖林重红</w:t>
      </w:r>
      <w:r w:rsidR="000E7CF6">
        <w:rPr>
          <w:rFonts w:hint="eastAsia"/>
        </w:rPr>
        <w:t>。</w:t>
      </w:r>
    </w:p>
    <w:p w14:paraId="0775FF9B" w14:textId="77777777" w:rsidR="001B47C2" w:rsidRDefault="001B47C2">
      <w:r>
        <w:rPr>
          <w:rFonts w:hint="eastAsia"/>
        </w:rPr>
        <w:t>“我以为一夜风雨只会出现在晚上。”</w:t>
      </w:r>
    </w:p>
    <w:p w14:paraId="54DB9BA6" w14:textId="77777777" w:rsidR="001B47C2" w:rsidRDefault="001B47C2">
      <w:r>
        <w:rPr>
          <w:rFonts w:hint="eastAsia"/>
        </w:rPr>
        <w:t>说这句话的时候，</w:t>
      </w:r>
      <w:r w:rsidRPr="001B47C2">
        <w:rPr>
          <w:rFonts w:hint="eastAsia"/>
        </w:rPr>
        <w:t>他的神情</w:t>
      </w:r>
      <w:r>
        <w:rPr>
          <w:rFonts w:hint="eastAsia"/>
        </w:rPr>
        <w:t>落寞</w:t>
      </w:r>
      <w:r w:rsidRPr="001B47C2">
        <w:rPr>
          <w:rFonts w:hint="eastAsia"/>
        </w:rPr>
        <w:t>，</w:t>
      </w:r>
      <w:r>
        <w:rPr>
          <w:rFonts w:hint="eastAsia"/>
        </w:rPr>
        <w:t>语气加重，唇角微微上扬，出现了一抹嘲弄的笑意</w:t>
      </w:r>
      <w:r w:rsidRPr="001B47C2">
        <w:rPr>
          <w:rFonts w:hint="eastAsia"/>
        </w:rPr>
        <w:t>。</w:t>
      </w:r>
    </w:p>
    <w:p w14:paraId="07EF0DF1" w14:textId="77777777" w:rsidR="009D574D" w:rsidRDefault="009D574D">
      <w:r>
        <w:rPr>
          <w:rFonts w:hint="eastAsia"/>
        </w:rPr>
        <w:t>一夜风雨既现，那百里山想必已经遭到血洗了。</w:t>
      </w:r>
    </w:p>
    <w:p w14:paraId="78F699D5" w14:textId="77777777" w:rsidR="00BA1B6A" w:rsidRDefault="00963212">
      <w:r>
        <w:rPr>
          <w:rFonts w:hint="eastAsia"/>
        </w:rPr>
        <w:t>林重红</w:t>
      </w:r>
      <w:r w:rsidR="00E755A3">
        <w:rPr>
          <w:rFonts w:hint="eastAsia"/>
        </w:rPr>
        <w:t>半身站在阴影里，显得有些神秘，听到应江湖的话后，他</w:t>
      </w:r>
      <w:r>
        <w:rPr>
          <w:rFonts w:hint="eastAsia"/>
        </w:rPr>
        <w:t>缓缓抬起</w:t>
      </w:r>
      <w:r w:rsidR="00E02462">
        <w:rPr>
          <w:rFonts w:hint="eastAsia"/>
        </w:rPr>
        <w:t>了</w:t>
      </w:r>
      <w:r>
        <w:rPr>
          <w:rFonts w:hint="eastAsia"/>
        </w:rPr>
        <w:t>头，看了看天色，说道：“</w:t>
      </w:r>
      <w:r w:rsidR="00B95EAA">
        <w:rPr>
          <w:rFonts w:hint="eastAsia"/>
        </w:rPr>
        <w:t>你已经有一只脚踏进</w:t>
      </w:r>
      <w:r w:rsidR="00DD5446">
        <w:rPr>
          <w:rFonts w:hint="eastAsia"/>
        </w:rPr>
        <w:t>这片</w:t>
      </w:r>
      <w:r w:rsidR="00136F71">
        <w:rPr>
          <w:rFonts w:hint="eastAsia"/>
        </w:rPr>
        <w:t>夜色里了</w:t>
      </w:r>
      <w:r w:rsidR="00BC1742">
        <w:rPr>
          <w:rFonts w:hint="eastAsia"/>
        </w:rPr>
        <w:t>。</w:t>
      </w:r>
      <w:r>
        <w:rPr>
          <w:rFonts w:hint="eastAsia"/>
        </w:rPr>
        <w:t>”</w:t>
      </w:r>
    </w:p>
    <w:p w14:paraId="277884EE" w14:textId="77777777" w:rsidR="00A86664" w:rsidRDefault="00E458D5">
      <w:r>
        <w:rPr>
          <w:rFonts w:hint="eastAsia"/>
        </w:rPr>
        <w:t>天空突然下起了雨来，带着深秋的寒意，沁入骨髓。</w:t>
      </w:r>
    </w:p>
    <w:p w14:paraId="55905E60" w14:textId="77777777" w:rsidR="00554602" w:rsidRDefault="000471E0">
      <w:r>
        <w:rPr>
          <w:rFonts w:hint="eastAsia"/>
        </w:rPr>
        <w:t>应江湖</w:t>
      </w:r>
      <w:r w:rsidR="00554602">
        <w:rPr>
          <w:rFonts w:hint="eastAsia"/>
        </w:rPr>
        <w:t>看了一眼落雨的天空，</w:t>
      </w:r>
      <w:r w:rsidR="00E31152">
        <w:rPr>
          <w:rFonts w:hint="eastAsia"/>
        </w:rPr>
        <w:t>半有夕阳半有雨，感觉美极了。</w:t>
      </w:r>
    </w:p>
    <w:p w14:paraId="1E816065" w14:textId="77777777" w:rsidR="00E000D0" w:rsidRDefault="00A02A25">
      <w:r>
        <w:rPr>
          <w:rFonts w:hint="eastAsia"/>
        </w:rPr>
        <w:t>夕阳将落，夜色已生，无边风雨潇潇而落</w:t>
      </w:r>
      <w:r w:rsidR="00136F71">
        <w:rPr>
          <w:rFonts w:hint="eastAsia"/>
        </w:rPr>
        <w:t>，</w:t>
      </w:r>
      <w:r w:rsidR="003C1364">
        <w:rPr>
          <w:rFonts w:hint="eastAsia"/>
        </w:rPr>
        <w:t>正是一夜风雨降临之时。</w:t>
      </w:r>
    </w:p>
    <w:p w14:paraId="645BBC29" w14:textId="77777777" w:rsidR="00B95EAA" w:rsidRDefault="00506DC2">
      <w:r>
        <w:rPr>
          <w:rFonts w:hint="eastAsia"/>
        </w:rPr>
        <w:t>其他杀人纷纷而至，将应江湖</w:t>
      </w:r>
      <w:r w:rsidR="006B0972">
        <w:rPr>
          <w:rFonts w:hint="eastAsia"/>
        </w:rPr>
        <w:t>层层围住。</w:t>
      </w:r>
    </w:p>
    <w:p w14:paraId="2E4E56F3" w14:textId="77777777" w:rsidR="000366D2" w:rsidRDefault="000366D2" w:rsidP="000366D2">
      <w:r>
        <w:rPr>
          <w:rFonts w:hint="eastAsia"/>
        </w:rPr>
        <w:t>秋雨从上空茫茫而落，夕阳在西山缈缈如烟，这一卷夕阳秋雨图，却在此时多了一丝血意。</w:t>
      </w:r>
    </w:p>
    <w:p w14:paraId="0E6A6AE4" w14:textId="77777777" w:rsidR="00B95EAA" w:rsidRDefault="000366D2">
      <w:r>
        <w:rPr>
          <w:rFonts w:hint="eastAsia"/>
        </w:rPr>
        <w:t>应江湖横着金戟，指着红甲人</w:t>
      </w:r>
      <w:r w:rsidR="00991AE2">
        <w:rPr>
          <w:rFonts w:hint="eastAsia"/>
        </w:rPr>
        <w:t>林时雨</w:t>
      </w:r>
      <w:r>
        <w:rPr>
          <w:rFonts w:hint="eastAsia"/>
        </w:rPr>
        <w:t>，说道：“</w:t>
      </w:r>
      <w:r w:rsidR="003663B1">
        <w:rPr>
          <w:rFonts w:hint="eastAsia"/>
        </w:rPr>
        <w:t>当夜西门纤纤踏进风雨之中，尚有生途，何况</w:t>
      </w:r>
      <w:r>
        <w:rPr>
          <w:rFonts w:hint="eastAsia"/>
        </w:rPr>
        <w:t>我还有一只脚在风雨之外。”</w:t>
      </w:r>
    </w:p>
    <w:p w14:paraId="239372AA" w14:textId="77777777" w:rsidR="00886930" w:rsidRDefault="00991AE2">
      <w:r>
        <w:rPr>
          <w:rFonts w:hint="eastAsia"/>
        </w:rPr>
        <w:t>林时雨</w:t>
      </w:r>
      <w:r w:rsidR="003B4BD1">
        <w:rPr>
          <w:rFonts w:hint="eastAsia"/>
        </w:rPr>
        <w:t>有些微恼，当夜的失败让他在雨宫三百士中颜面无存，如今被应江湖刻意提起</w:t>
      </w:r>
      <w:r w:rsidR="003663B1">
        <w:rPr>
          <w:rFonts w:hint="eastAsia"/>
        </w:rPr>
        <w:t>，</w:t>
      </w:r>
      <w:r w:rsidR="003B4BD1">
        <w:rPr>
          <w:rFonts w:hint="eastAsia"/>
        </w:rPr>
        <w:t>自是恼怒，更中杀意更盛，</w:t>
      </w:r>
      <w:r w:rsidR="003663B1" w:rsidRPr="00AF2C6A">
        <w:rPr>
          <w:rFonts w:hint="eastAsia"/>
        </w:rPr>
        <w:t>说道：“</w:t>
      </w:r>
      <w:r w:rsidR="00AF2C6A">
        <w:rPr>
          <w:rFonts w:hint="eastAsia"/>
        </w:rPr>
        <w:t>你不会是第二个</w:t>
      </w:r>
      <w:r w:rsidR="003B4BD1">
        <w:rPr>
          <w:rFonts w:hint="eastAsia"/>
        </w:rPr>
        <w:t>西门……</w:t>
      </w:r>
      <w:r w:rsidR="003663B1" w:rsidRPr="00AF2C6A">
        <w:rPr>
          <w:rFonts w:hint="eastAsia"/>
        </w:rPr>
        <w:t>”</w:t>
      </w:r>
    </w:p>
    <w:p w14:paraId="6AA2A252" w14:textId="77777777" w:rsidR="003B4BD1" w:rsidRPr="003663B1" w:rsidRDefault="003B4BD1">
      <w:pPr>
        <w:rPr>
          <w:sz w:val="18"/>
        </w:rPr>
      </w:pPr>
      <w:r>
        <w:rPr>
          <w:rFonts w:hint="eastAsia"/>
        </w:rPr>
        <w:t>他的声音戛然而止，因为应江湖手上的乍然变长，瞬息之间，戟刃已在喉侧。</w:t>
      </w:r>
    </w:p>
    <w:p w14:paraId="7C3A1753" w14:textId="77777777" w:rsidR="000366D2" w:rsidRDefault="00F975A8">
      <w:r>
        <w:rPr>
          <w:rFonts w:hint="eastAsia"/>
        </w:rPr>
        <w:t>挥刀已是不及，</w:t>
      </w:r>
      <w:r w:rsidR="00991AE2">
        <w:rPr>
          <w:rFonts w:hint="eastAsia"/>
        </w:rPr>
        <w:t>林时雨</w:t>
      </w:r>
      <w:r w:rsidR="007C4D7D">
        <w:rPr>
          <w:rFonts w:hint="eastAsia"/>
        </w:rPr>
        <w:t>仓皇向左边树后扑倒。</w:t>
      </w:r>
    </w:p>
    <w:p w14:paraId="5B9DCECD" w14:textId="77777777" w:rsidR="00984254" w:rsidRDefault="00984254">
      <w:r>
        <w:rPr>
          <w:rFonts w:hint="eastAsia"/>
        </w:rPr>
        <w:t>夺的一声响。</w:t>
      </w:r>
    </w:p>
    <w:p w14:paraId="50136DDB" w14:textId="77777777" w:rsidR="00984254" w:rsidRDefault="00E809C8">
      <w:r>
        <w:rPr>
          <w:rFonts w:hint="eastAsia"/>
        </w:rPr>
        <w:t>金戟插在</w:t>
      </w:r>
      <w:r w:rsidR="003850E1">
        <w:rPr>
          <w:rFonts w:hint="eastAsia"/>
        </w:rPr>
        <w:t>了</w:t>
      </w:r>
      <w:r>
        <w:rPr>
          <w:rFonts w:hint="eastAsia"/>
        </w:rPr>
        <w:t>前方的枫树上。</w:t>
      </w:r>
    </w:p>
    <w:p w14:paraId="146A4D2B" w14:textId="77777777" w:rsidR="00984254" w:rsidRDefault="00665FEC">
      <w:r>
        <w:rPr>
          <w:rFonts w:hint="eastAsia"/>
        </w:rPr>
        <w:t>众杀手还未反应过来，</w:t>
      </w:r>
      <w:r w:rsidR="00A54FCF">
        <w:rPr>
          <w:rFonts w:hint="eastAsia"/>
        </w:rPr>
        <w:t>站在原地的应江湖乍然飞起，被金戟拖着向前飞去。</w:t>
      </w:r>
    </w:p>
    <w:p w14:paraId="4D1F1F98" w14:textId="77777777" w:rsidR="00F36A5D" w:rsidRDefault="00F36A5D">
      <w:r>
        <w:rPr>
          <w:rFonts w:hint="eastAsia"/>
        </w:rPr>
        <w:t>在他飞起之时，金戟铁丝节节收缩，最后戟刃和戟身又合在了一处。</w:t>
      </w:r>
    </w:p>
    <w:p w14:paraId="3E0BF42B" w14:textId="77777777" w:rsidR="00F36A5D" w:rsidRDefault="00F36A5D">
      <w:r>
        <w:rPr>
          <w:rFonts w:hint="eastAsia"/>
        </w:rPr>
        <w:t>应江湖脚尖在枫树上点了一下，金戟拔了出来，随即向山下逃去。</w:t>
      </w:r>
    </w:p>
    <w:p w14:paraId="6BA2E950" w14:textId="77777777" w:rsidR="00311F91" w:rsidRDefault="00311F91" w:rsidP="00311F91">
      <w:r>
        <w:rPr>
          <w:rFonts w:hint="eastAsia"/>
        </w:rPr>
        <w:t>红甲人林重人从枫树上转了出来，看着应江湖逃走的方向冷冷说道：“追……”</w:t>
      </w:r>
    </w:p>
    <w:p w14:paraId="63DD9E24" w14:textId="77777777" w:rsidR="00665FEC" w:rsidRPr="003850E1" w:rsidRDefault="00311F91">
      <w:r>
        <w:rPr>
          <w:rFonts w:hint="eastAsia"/>
        </w:rPr>
        <w:t>众杀手如梦初醒，朝前追去。</w:t>
      </w:r>
    </w:p>
    <w:p w14:paraId="4808C37D" w14:textId="77777777" w:rsidR="00B95EAA" w:rsidRDefault="00B95EAA">
      <w:r>
        <w:rPr>
          <w:rFonts w:hint="eastAsia"/>
        </w:rPr>
        <w:t>应江湖在自己的地盘</w:t>
      </w:r>
      <w:r w:rsidR="00CD4067">
        <w:rPr>
          <w:rFonts w:hint="eastAsia"/>
        </w:rPr>
        <w:t>上</w:t>
      </w:r>
      <w:r>
        <w:rPr>
          <w:rFonts w:hint="eastAsia"/>
        </w:rPr>
        <w:t>逃亡，</w:t>
      </w:r>
      <w:r w:rsidR="00CD4067">
        <w:rPr>
          <w:rFonts w:hint="eastAsia"/>
        </w:rPr>
        <w:t>看着</w:t>
      </w:r>
      <w:r>
        <w:rPr>
          <w:rFonts w:hint="eastAsia"/>
        </w:rPr>
        <w:t>秋雨洗刷着沿路百里山弟兄的尸与血，以及被破坏的机关遗骸，</w:t>
      </w:r>
      <w:r w:rsidR="00CD4067">
        <w:rPr>
          <w:rFonts w:hint="eastAsia"/>
        </w:rPr>
        <w:t>他的心中充满了悲愤和绝望。</w:t>
      </w:r>
    </w:p>
    <w:p w14:paraId="13406848" w14:textId="77777777" w:rsidR="00C01DB9" w:rsidRPr="004E4897" w:rsidRDefault="0096437E">
      <w:r>
        <w:rPr>
          <w:rFonts w:hint="eastAsia"/>
        </w:rPr>
        <w:t>“应江湖，你的末路到了。”</w:t>
      </w:r>
    </w:p>
    <w:p w14:paraId="28ED4BC7" w14:textId="77777777" w:rsidR="00C01DB9" w:rsidRDefault="00B95EAA">
      <w:r>
        <w:rPr>
          <w:rFonts w:hint="eastAsia"/>
        </w:rPr>
        <w:t>林风雨</w:t>
      </w:r>
      <w:r w:rsidR="000D6D06">
        <w:rPr>
          <w:rFonts w:hint="eastAsia"/>
        </w:rPr>
        <w:t>忽然出现，</w:t>
      </w:r>
      <w:r w:rsidR="00F20359">
        <w:rPr>
          <w:rFonts w:hint="eastAsia"/>
        </w:rPr>
        <w:t>横剑拦住了他的去路，</w:t>
      </w:r>
      <w:r w:rsidR="00B96076">
        <w:rPr>
          <w:rFonts w:hint="eastAsia"/>
        </w:rPr>
        <w:t>用一种游戏性的目光看着穷途末路的应江湖。</w:t>
      </w:r>
    </w:p>
    <w:p w14:paraId="3280DEEB" w14:textId="77777777" w:rsidR="00B96076" w:rsidRPr="00B96076" w:rsidRDefault="000D6D06">
      <w:r>
        <w:rPr>
          <w:rFonts w:hint="eastAsia"/>
        </w:rPr>
        <w:t>应江湖凄然笑</w:t>
      </w:r>
      <w:r w:rsidR="00B96076">
        <w:rPr>
          <w:rFonts w:hint="eastAsia"/>
        </w:rPr>
        <w:t>说道：“想不到把我逼到这一步的是你这遭老头。”</w:t>
      </w:r>
    </w:p>
    <w:p w14:paraId="14F4BE1B" w14:textId="77777777" w:rsidR="00C01DB9" w:rsidRDefault="000D6D06">
      <w:r>
        <w:rPr>
          <w:rFonts w:hint="eastAsia"/>
        </w:rPr>
        <w:lastRenderedPageBreak/>
        <w:t>林风雨乃是当年雨楼的幸存者之一，此时人已至暮年，但还是第一次听到别人叫自己老头，说道：</w:t>
      </w:r>
      <w:r w:rsidR="00195F73">
        <w:rPr>
          <w:rFonts w:hint="eastAsia"/>
        </w:rPr>
        <w:t>“</w:t>
      </w:r>
      <w:r>
        <w:rPr>
          <w:rFonts w:hint="eastAsia"/>
        </w:rPr>
        <w:t>你会失败是因为你没有理解</w:t>
      </w:r>
      <w:r w:rsidR="00B009B4">
        <w:rPr>
          <w:rFonts w:hint="eastAsia"/>
        </w:rPr>
        <w:t>我们这些</w:t>
      </w:r>
      <w:r>
        <w:rPr>
          <w:rFonts w:hint="eastAsia"/>
        </w:rPr>
        <w:t>老</w:t>
      </w:r>
      <w:r w:rsidR="00B009B4">
        <w:rPr>
          <w:rFonts w:hint="eastAsia"/>
        </w:rPr>
        <w:t>人</w:t>
      </w:r>
      <w:r w:rsidR="00522268">
        <w:rPr>
          <w:rFonts w:hint="eastAsia"/>
        </w:rPr>
        <w:t>是多么我可怕</w:t>
      </w:r>
      <w:r w:rsidR="006E5DDD">
        <w:rPr>
          <w:rFonts w:hint="eastAsia"/>
        </w:rPr>
        <w:t>。</w:t>
      </w:r>
      <w:r w:rsidR="00195F73">
        <w:rPr>
          <w:rFonts w:hint="eastAsia"/>
        </w:rPr>
        <w:t>”</w:t>
      </w:r>
    </w:p>
    <w:p w14:paraId="0C2DD865" w14:textId="77777777" w:rsidR="00522268" w:rsidRDefault="00522268">
      <w:r>
        <w:rPr>
          <w:rFonts w:hint="eastAsia"/>
        </w:rPr>
        <w:t>应江湖哑然失笑，感慨道：“是啊</w:t>
      </w:r>
      <w:r w:rsidR="00517F28">
        <w:rPr>
          <w:rFonts w:hint="eastAsia"/>
        </w:rPr>
        <w:t>，</w:t>
      </w:r>
      <w:r w:rsidR="006710EF">
        <w:rPr>
          <w:rFonts w:hint="eastAsia"/>
        </w:rPr>
        <w:t>这点我承认不如你，</w:t>
      </w:r>
      <w:r w:rsidR="00517F28">
        <w:rPr>
          <w:rFonts w:hint="eastAsia"/>
        </w:rPr>
        <w:t>我还有大半的人生等着去消遣，谁有空</w:t>
      </w:r>
      <w:r w:rsidR="00A2154B">
        <w:rPr>
          <w:rFonts w:hint="eastAsia"/>
        </w:rPr>
        <w:t>理解</w:t>
      </w:r>
      <w:r w:rsidR="009D53A3">
        <w:rPr>
          <w:rFonts w:hint="eastAsia"/>
        </w:rPr>
        <w:t>胡子花白</w:t>
      </w:r>
      <w:r w:rsidR="00175F3C">
        <w:rPr>
          <w:rFonts w:hint="eastAsia"/>
        </w:rPr>
        <w:t>老光棍</w:t>
      </w:r>
      <w:r w:rsidR="009D53A3">
        <w:rPr>
          <w:rFonts w:hint="eastAsia"/>
        </w:rPr>
        <w:t>？</w:t>
      </w:r>
      <w:r>
        <w:rPr>
          <w:rFonts w:hint="eastAsia"/>
        </w:rPr>
        <w:t>”</w:t>
      </w:r>
    </w:p>
    <w:p w14:paraId="55D35236" w14:textId="77777777" w:rsidR="00C01DB9" w:rsidRPr="007B4C70" w:rsidRDefault="007B4C70">
      <w:r>
        <w:rPr>
          <w:rFonts w:hint="eastAsia"/>
        </w:rPr>
        <w:t>“可惜你永远没有机会慢慢老去了。”</w:t>
      </w:r>
    </w:p>
    <w:p w14:paraId="2705D250" w14:textId="77777777" w:rsidR="00A36004" w:rsidRDefault="00856FE1">
      <w:r>
        <w:rPr>
          <w:rFonts w:hint="eastAsia"/>
        </w:rPr>
        <w:t>林风雨</w:t>
      </w:r>
      <w:r w:rsidR="007B4C70">
        <w:rPr>
          <w:rFonts w:hint="eastAsia"/>
        </w:rPr>
        <w:t>突然发狠，抡长剑朝</w:t>
      </w:r>
      <w:r w:rsidR="008B7E23">
        <w:rPr>
          <w:rFonts w:hint="eastAsia"/>
        </w:rPr>
        <w:t>云无双</w:t>
      </w:r>
      <w:r w:rsidR="007B4C70">
        <w:rPr>
          <w:rFonts w:hint="eastAsia"/>
        </w:rPr>
        <w:t>攻来，</w:t>
      </w:r>
      <w:r w:rsidR="00A36004">
        <w:rPr>
          <w:rFonts w:hint="eastAsia"/>
        </w:rPr>
        <w:t>他用</w:t>
      </w:r>
      <w:r>
        <w:rPr>
          <w:rFonts w:hint="eastAsia"/>
        </w:rPr>
        <w:t>是一种极为霸</w:t>
      </w:r>
      <w:r w:rsidR="007E59D9">
        <w:rPr>
          <w:rFonts w:hint="eastAsia"/>
        </w:rPr>
        <w:t>烈的剑法。</w:t>
      </w:r>
    </w:p>
    <w:p w14:paraId="256201BC" w14:textId="77777777" w:rsidR="0031167D" w:rsidRDefault="006858DF">
      <w:r>
        <w:rPr>
          <w:rFonts w:hint="eastAsia"/>
        </w:rPr>
        <w:t>应江湖见状不敢轻忽，运起十成力要一击将之逼退</w:t>
      </w:r>
      <w:r w:rsidR="0031167D">
        <w:rPr>
          <w:rFonts w:hint="eastAsia"/>
        </w:rPr>
        <w:t>。</w:t>
      </w:r>
    </w:p>
    <w:p w14:paraId="3BE94564" w14:textId="77777777" w:rsidR="006858DF" w:rsidRDefault="002959C4">
      <w:r>
        <w:rPr>
          <w:rFonts w:hint="eastAsia"/>
        </w:rPr>
        <w:t>林风雨被他逼</w:t>
      </w:r>
      <w:r w:rsidR="0031167D">
        <w:rPr>
          <w:rFonts w:hint="eastAsia"/>
        </w:rPr>
        <w:t>退数步，而应江湖则趁机跃过了他。</w:t>
      </w:r>
    </w:p>
    <w:p w14:paraId="7F17DABA" w14:textId="77777777" w:rsidR="00C1038E" w:rsidRPr="00C1038E" w:rsidRDefault="0031167D">
      <w:r>
        <w:rPr>
          <w:rFonts w:hint="eastAsia"/>
        </w:rPr>
        <w:t>眼看他就要逃离，</w:t>
      </w:r>
      <w:r w:rsidR="006858DF">
        <w:rPr>
          <w:rFonts w:hint="eastAsia"/>
        </w:rPr>
        <w:t>林风雨</w:t>
      </w:r>
      <w:r>
        <w:rPr>
          <w:rFonts w:hint="eastAsia"/>
        </w:rPr>
        <w:t>以激将法</w:t>
      </w:r>
      <w:r w:rsidR="00C1038E">
        <w:rPr>
          <w:rFonts w:hint="eastAsia"/>
        </w:rPr>
        <w:t>嘲讽道：“</w:t>
      </w:r>
      <w:r w:rsidR="006858DF">
        <w:rPr>
          <w:rFonts w:hint="eastAsia"/>
        </w:rPr>
        <w:t>百里七人众首领就知道逃命？</w:t>
      </w:r>
      <w:r w:rsidR="00C1038E">
        <w:rPr>
          <w:rFonts w:hint="eastAsia"/>
        </w:rPr>
        <w:t>”</w:t>
      </w:r>
    </w:p>
    <w:p w14:paraId="512F03C3" w14:textId="77777777" w:rsidR="002134E6" w:rsidRPr="00C1038E" w:rsidRDefault="00646DCB">
      <w:r>
        <w:rPr>
          <w:rFonts w:hint="eastAsia"/>
        </w:rPr>
        <w:t>“过两天回来，老子再教你做人。</w:t>
      </w:r>
      <w:r w:rsidR="00C1038E">
        <w:rPr>
          <w:rFonts w:hint="eastAsia"/>
        </w:rPr>
        <w:t>”</w:t>
      </w:r>
    </w:p>
    <w:p w14:paraId="13B022CA" w14:textId="77777777" w:rsidR="002134E6" w:rsidRDefault="00D014AB">
      <w:r>
        <w:rPr>
          <w:rFonts w:hint="eastAsia"/>
        </w:rPr>
        <w:t>应江湖反嘲讽了一句，</w:t>
      </w:r>
      <w:r w:rsidR="0029434D">
        <w:rPr>
          <w:rFonts w:hint="eastAsia"/>
        </w:rPr>
        <w:t>头也不回地朝山下跑了</w:t>
      </w:r>
      <w:r w:rsidR="006323F9">
        <w:rPr>
          <w:rFonts w:hint="eastAsia"/>
        </w:rPr>
        <w:t>。</w:t>
      </w:r>
    </w:p>
    <w:p w14:paraId="673355C7" w14:textId="77777777" w:rsidR="00D014AB" w:rsidRPr="00D014AB" w:rsidRDefault="00D014AB">
      <w:r>
        <w:rPr>
          <w:rFonts w:hint="eastAsia"/>
        </w:rPr>
        <w:t>这时候红甲人追至，看到应江湖逃跑的方向，不禁冷笑起来，说道：“且不说他是否能通过山下的埋伏，就算通过了，也会也云无双的青思阁众撞上，应江湖死路矣。”</w:t>
      </w:r>
    </w:p>
    <w:p w14:paraId="376EAE8D" w14:textId="77777777" w:rsidR="00D014AB" w:rsidRDefault="005703E0">
      <w:r>
        <w:rPr>
          <w:rFonts w:hint="eastAsia"/>
        </w:rPr>
        <w:t>应江湖一路横杀，从山顶杀至山腰，</w:t>
      </w:r>
      <w:r w:rsidR="001E3414">
        <w:rPr>
          <w:rFonts w:hint="eastAsia"/>
        </w:rPr>
        <w:t>正要往山下突围而去，忽然间想到宁溪来。</w:t>
      </w:r>
    </w:p>
    <w:p w14:paraId="2C2B2958" w14:textId="77777777" w:rsidR="00F868BB" w:rsidRPr="00F868BB" w:rsidRDefault="00F868BB">
      <w:r>
        <w:rPr>
          <w:rFonts w:hint="eastAsia"/>
        </w:rPr>
        <w:t>她扬言要给陆三阴守墓七日，现在一夜风雨攻陷百里山，那她会不会有事？</w:t>
      </w:r>
    </w:p>
    <w:p w14:paraId="0EDDF1CF" w14:textId="77777777" w:rsidR="006710E1" w:rsidRDefault="006710E1">
      <w:r>
        <w:rPr>
          <w:rFonts w:hint="eastAsia"/>
        </w:rPr>
        <w:t>“</w:t>
      </w:r>
      <w:r w:rsidR="005D31AD">
        <w:rPr>
          <w:rFonts w:hint="eastAsia"/>
        </w:rPr>
        <w:t>遭了，小媳妇还在给臭小子守墓</w:t>
      </w:r>
      <w:r>
        <w:rPr>
          <w:rFonts w:hint="eastAsia"/>
        </w:rPr>
        <w:t>。”</w:t>
      </w:r>
    </w:p>
    <w:p w14:paraId="739247B2" w14:textId="77777777" w:rsidR="00B831AE" w:rsidRPr="00B831AE" w:rsidRDefault="008A47D0">
      <w:r>
        <w:rPr>
          <w:rFonts w:hint="eastAsia"/>
        </w:rPr>
        <w:t>想到宁溪，应江湖立时心急如焚，</w:t>
      </w:r>
      <w:r w:rsidR="007330A3">
        <w:rPr>
          <w:rFonts w:hint="eastAsia"/>
        </w:rPr>
        <w:t>心想</w:t>
      </w:r>
      <w:r w:rsidR="00F868BB">
        <w:rPr>
          <w:rFonts w:hint="eastAsia"/>
        </w:rPr>
        <w:t>若是青思阁攻至，</w:t>
      </w:r>
      <w:r w:rsidR="007330A3">
        <w:rPr>
          <w:rFonts w:hint="eastAsia"/>
        </w:rPr>
        <w:t>凭着她与西门纤纤的关系，她还不至于出事，但现在入侵的是一夜风雨，那后果就很难预料了。</w:t>
      </w:r>
    </w:p>
    <w:p w14:paraId="4DD56C07" w14:textId="77777777" w:rsidR="002134E6" w:rsidRPr="00A35A38" w:rsidRDefault="00A9555A">
      <w:r>
        <w:rPr>
          <w:rFonts w:hint="eastAsia"/>
        </w:rPr>
        <w:t>应江湖</w:t>
      </w:r>
      <w:r w:rsidR="00B831AE">
        <w:rPr>
          <w:rFonts w:hint="eastAsia"/>
        </w:rPr>
        <w:t>一跺脚，</w:t>
      </w:r>
      <w:r>
        <w:rPr>
          <w:rFonts w:hint="eastAsia"/>
        </w:rPr>
        <w:t>转身折小路往陆三阴的墓地处寻找</w:t>
      </w:r>
      <w:r w:rsidR="00276631">
        <w:rPr>
          <w:rFonts w:hint="eastAsia"/>
        </w:rPr>
        <w:t>宁溪</w:t>
      </w:r>
      <w:r w:rsidR="00A35A38">
        <w:rPr>
          <w:rFonts w:hint="eastAsia"/>
        </w:rPr>
        <w:t>。</w:t>
      </w:r>
    </w:p>
    <w:p w14:paraId="0F9E25D5" w14:textId="77777777" w:rsidR="00296769" w:rsidRDefault="00296769"/>
    <w:p w14:paraId="411E1553" w14:textId="77777777" w:rsidR="002134E6" w:rsidRDefault="001B0550">
      <w:r>
        <w:rPr>
          <w:rFonts w:hint="eastAsia"/>
        </w:rPr>
        <w:t>随后的身影，出现得越来越越多，每个人都默默地注视着应江湖走向自己的终点。</w:t>
      </w:r>
    </w:p>
    <w:p w14:paraId="3A24ECCA" w14:textId="77777777" w:rsidR="002134E6" w:rsidRDefault="001B0550">
      <w:r>
        <w:rPr>
          <w:rFonts w:hint="eastAsia"/>
        </w:rPr>
        <w:t>应江湖知道自己</w:t>
      </w:r>
      <w:r w:rsidR="00A05DEF">
        <w:rPr>
          <w:rFonts w:hint="eastAsia"/>
        </w:rPr>
        <w:t>终点已近，心有的压力反而渐渐放了下来，</w:t>
      </w:r>
      <w:r>
        <w:rPr>
          <w:rFonts w:hint="eastAsia"/>
        </w:rPr>
        <w:t>要死自然要死得从容一点。</w:t>
      </w:r>
    </w:p>
    <w:p w14:paraId="359CE0D8" w14:textId="77777777" w:rsidR="00A05DEF" w:rsidRDefault="00A05DEF">
      <w:r>
        <w:rPr>
          <w:rFonts w:hint="eastAsia"/>
        </w:rPr>
        <w:t>生当做豪杰，死亦为鬼雄。</w:t>
      </w:r>
    </w:p>
    <w:p w14:paraId="5E6A81AE" w14:textId="77777777" w:rsidR="00A05DEF" w:rsidRPr="00B76C21" w:rsidRDefault="00A05DEF">
      <w:r>
        <w:rPr>
          <w:rFonts w:hint="eastAsia"/>
        </w:rPr>
        <w:t>应江湖缓缓地走着，从怀中掏出自己的著作，</w:t>
      </w:r>
      <w:r w:rsidR="00B76C21">
        <w:rPr>
          <w:rFonts w:hint="eastAsia"/>
        </w:rPr>
        <w:t>翻过第六章后的空白，用断剑划破自己的手指，用鲜血在第七章写道：</w:t>
      </w:r>
    </w:p>
    <w:p w14:paraId="36FDC76E" w14:textId="77777777" w:rsidR="00A05DEF" w:rsidRDefault="00B76C21" w:rsidP="00A05DEF">
      <w:r>
        <w:rPr>
          <w:rFonts w:hint="eastAsia"/>
        </w:rPr>
        <w:t>人间二十春秋</w:t>
      </w:r>
      <w:r w:rsidR="00A05DEF">
        <w:rPr>
          <w:rFonts w:hint="eastAsia"/>
        </w:rPr>
        <w:t>，与天相比，不过渺小一物。</w:t>
      </w:r>
    </w:p>
    <w:p w14:paraId="40D88AEC" w14:textId="77777777" w:rsidR="002134E6" w:rsidRDefault="00A05DEF" w:rsidP="00A05DEF">
      <w:r>
        <w:rPr>
          <w:rFonts w:hint="eastAsia"/>
        </w:rPr>
        <w:t>惜英雄霸业，宛如梦幻。</w:t>
      </w:r>
    </w:p>
    <w:p w14:paraId="4E564FE8" w14:textId="77777777" w:rsidR="00B76C21" w:rsidRPr="00A05DEF" w:rsidRDefault="00B76C21" w:rsidP="00A05DEF">
      <w:r>
        <w:rPr>
          <w:rFonts w:hint="eastAsia"/>
        </w:rPr>
        <w:t>应江湖命绝于此。</w:t>
      </w:r>
    </w:p>
    <w:p w14:paraId="60445EC1" w14:textId="77777777" w:rsidR="00A86664" w:rsidRDefault="00B76C21">
      <w:r>
        <w:rPr>
          <w:rFonts w:hint="eastAsia"/>
        </w:rPr>
        <w:t>他将写他的书揣入怀中，朝葬着陆三阴的梧桐树走去。</w:t>
      </w:r>
    </w:p>
    <w:p w14:paraId="39F40C66" w14:textId="77777777" w:rsidR="00A86664" w:rsidRDefault="00B76C21">
      <w:r>
        <w:rPr>
          <w:rFonts w:hint="eastAsia"/>
        </w:rPr>
        <w:t>梧桐树下</w:t>
      </w:r>
      <w:r w:rsidR="00DD537F">
        <w:rPr>
          <w:rFonts w:hint="eastAsia"/>
        </w:rPr>
        <w:t>的不是</w:t>
      </w:r>
      <w:r w:rsidR="00276631">
        <w:rPr>
          <w:rFonts w:hint="eastAsia"/>
        </w:rPr>
        <w:t>宁溪</w:t>
      </w:r>
      <w:r>
        <w:rPr>
          <w:rFonts w:hint="eastAsia"/>
        </w:rPr>
        <w:t>。</w:t>
      </w:r>
    </w:p>
    <w:p w14:paraId="628C6950" w14:textId="77777777" w:rsidR="00AA1CF7" w:rsidRDefault="00B93130">
      <w:r>
        <w:rPr>
          <w:rFonts w:hint="eastAsia"/>
        </w:rPr>
        <w:t>雨茫茫而下，梧桐树下的人</w:t>
      </w:r>
      <w:r w:rsidR="00B76C21">
        <w:rPr>
          <w:rFonts w:hint="eastAsia"/>
        </w:rPr>
        <w:t>一袭青衣，撑着油纸伞，</w:t>
      </w:r>
      <w:r>
        <w:rPr>
          <w:rFonts w:hint="eastAsia"/>
        </w:rPr>
        <w:t>凝望着树上的刻字，怅然若失，形成一幅素雅</w:t>
      </w:r>
      <w:r w:rsidR="00B76C21">
        <w:rPr>
          <w:rFonts w:hint="eastAsia"/>
        </w:rPr>
        <w:t>的水墨意境。</w:t>
      </w:r>
    </w:p>
    <w:p w14:paraId="3FB10E1C" w14:textId="77777777" w:rsidR="00DF07B7" w:rsidRDefault="00DF07B7"/>
    <w:p w14:paraId="06771F2B" w14:textId="77777777" w:rsidR="00DF07B7" w:rsidRDefault="00DF07B7"/>
    <w:p w14:paraId="22F363AE" w14:textId="77777777" w:rsidR="00DF07B7" w:rsidRDefault="00DF07B7"/>
    <w:p w14:paraId="6E43C062" w14:textId="77777777" w:rsidR="00B95EAA" w:rsidRDefault="00B95EAA" w:rsidP="00B95EAA"/>
    <w:p w14:paraId="383855F4" w14:textId="77777777" w:rsidR="00DF07B7" w:rsidRPr="00B95EAA" w:rsidRDefault="00DF07B7"/>
    <w:p w14:paraId="64465046" w14:textId="77777777" w:rsidR="00DF07B7" w:rsidRDefault="00DF07B7"/>
    <w:p w14:paraId="78827713" w14:textId="77777777" w:rsidR="00CE611A" w:rsidRDefault="00CE611A"/>
    <w:p w14:paraId="401F1873" w14:textId="77777777" w:rsidR="00DF07B7" w:rsidRDefault="00DF07B7"/>
    <w:p w14:paraId="03F9DA0F" w14:textId="77777777" w:rsidR="00DF07B7" w:rsidRDefault="00DF07B7"/>
    <w:p w14:paraId="232F229B" w14:textId="77777777" w:rsidR="006E1F12" w:rsidRDefault="00230E9E" w:rsidP="00C03831">
      <w:pPr>
        <w:pStyle w:val="3"/>
      </w:pPr>
      <w:r>
        <w:rPr>
          <w:rFonts w:hint="eastAsia"/>
        </w:rPr>
        <w:lastRenderedPageBreak/>
        <w:t>第八十九</w:t>
      </w:r>
      <w:r w:rsidR="0033218F">
        <w:rPr>
          <w:rFonts w:hint="eastAsia"/>
        </w:rPr>
        <w:t>章曾在江南见青衣</w:t>
      </w:r>
    </w:p>
    <w:p w14:paraId="624F4DC7" w14:textId="77777777" w:rsidR="00181B73" w:rsidRDefault="003864E4" w:rsidP="00181B73">
      <w:r>
        <w:rPr>
          <w:rFonts w:hint="eastAsia"/>
        </w:rPr>
        <w:t>青色的倩影，站在孤坟前，望着那株梧桐，</w:t>
      </w:r>
      <w:r w:rsidR="0091104E">
        <w:rPr>
          <w:rFonts w:hint="eastAsia"/>
        </w:rPr>
        <w:t>嘴唇轻启，</w:t>
      </w:r>
      <w:r>
        <w:rPr>
          <w:rFonts w:hint="eastAsia"/>
        </w:rPr>
        <w:t>将往事一一诉说。</w:t>
      </w:r>
    </w:p>
    <w:p w14:paraId="1767B159" w14:textId="77777777" w:rsidR="00181B73" w:rsidRDefault="00181B73" w:rsidP="00181B73">
      <w:r>
        <w:rPr>
          <w:rFonts w:hint="eastAsia"/>
        </w:rPr>
        <w:t>“那年我初见你时，也是这样落雨的黄昏，你一身沥血，自雨中而来，停在梧桐身下，仰头凝望雨中的梧桐，却好似没有看到同在梧桐树下的我。”</w:t>
      </w:r>
    </w:p>
    <w:p w14:paraId="000B65F3" w14:textId="77777777" w:rsidR="00181B73" w:rsidRDefault="00181B73" w:rsidP="00181B73">
      <w:r>
        <w:rPr>
          <w:rFonts w:hint="eastAsia"/>
        </w:rPr>
        <w:t>“我以为你要在梧桐树下避雨，便把伞向你挪了挪。”</w:t>
      </w:r>
    </w:p>
    <w:p w14:paraId="5052BABF" w14:textId="77777777" w:rsidR="00181B73" w:rsidRDefault="00181B73" w:rsidP="00181B73">
      <w:r>
        <w:rPr>
          <w:rFonts w:hint="eastAsia"/>
        </w:rPr>
        <w:t>“你却说，你挡住我的雨了。”</w:t>
      </w:r>
    </w:p>
    <w:p w14:paraId="10D31652" w14:textId="77777777" w:rsidR="00181B73" w:rsidRPr="00B93130" w:rsidRDefault="00181B73" w:rsidP="00181B73">
      <w:r>
        <w:rPr>
          <w:rFonts w:hint="eastAsia"/>
        </w:rPr>
        <w:t>“我笑笑，只好把伞拿开。”</w:t>
      </w:r>
    </w:p>
    <w:p w14:paraId="0D0BFC3E" w14:textId="77777777" w:rsidR="00181B73" w:rsidRDefault="00181B73" w:rsidP="00181B73">
      <w:r>
        <w:rPr>
          <w:rFonts w:hint="eastAsia"/>
        </w:rPr>
        <w:t>“你看树的表情，木然而专注，却有一种耐人寻味的悲凉。”</w:t>
      </w:r>
    </w:p>
    <w:p w14:paraId="1FD88FB2" w14:textId="77777777" w:rsidR="00181B73" w:rsidRDefault="00181B73" w:rsidP="00181B73">
      <w:r>
        <w:rPr>
          <w:rFonts w:hint="eastAsia"/>
        </w:rPr>
        <w:t>“那时，我不识你，你不识我，不好相问。”</w:t>
      </w:r>
    </w:p>
    <w:p w14:paraId="520D69D8" w14:textId="77777777" w:rsidR="00181B73" w:rsidRDefault="00181B73" w:rsidP="00181B73">
      <w:r>
        <w:rPr>
          <w:rFonts w:hint="eastAsia"/>
        </w:rPr>
        <w:t>“及至第二次见你时，是在剿灭三山七水二十一寨一役中，你站在三月的光华里，一剑败了方山五雄，风光正盛。”</w:t>
      </w:r>
    </w:p>
    <w:p w14:paraId="67A25690" w14:textId="77777777" w:rsidR="00181B73" w:rsidRDefault="00181B73" w:rsidP="00181B73">
      <w:r>
        <w:rPr>
          <w:rFonts w:hint="eastAsia"/>
        </w:rPr>
        <w:t>“再后来，我知道了你，你叫陆三阴；你亦知道了我，我叫叶青诗。”</w:t>
      </w:r>
    </w:p>
    <w:p w14:paraId="59DFBD02" w14:textId="77777777" w:rsidR="00181B73" w:rsidRDefault="00181B73" w:rsidP="00181B73">
      <w:r>
        <w:rPr>
          <w:rFonts w:hint="eastAsia"/>
        </w:rPr>
        <w:t>“在这棵梧桐树下，我们成了好友，那种一眼认定，性命相陪的好友。”</w:t>
      </w:r>
    </w:p>
    <w:p w14:paraId="7762E8BD" w14:textId="77777777" w:rsidR="00181B73" w:rsidRDefault="00181B73" w:rsidP="00181B73">
      <w:r>
        <w:rPr>
          <w:rFonts w:hint="eastAsia"/>
        </w:rPr>
        <w:t>“你不言的离开，我知道我们只是辗转在各自的宿命，终有一天，我们会再相逢。”</w:t>
      </w:r>
    </w:p>
    <w:p w14:paraId="288793E5" w14:textId="77777777" w:rsidR="00181B73" w:rsidRDefault="00181B73" w:rsidP="00181B73">
      <w:r>
        <w:rPr>
          <w:rFonts w:hint="eastAsia"/>
        </w:rPr>
        <w:t>“如今，我终于见到了你……的坟墓。”</w:t>
      </w:r>
    </w:p>
    <w:p w14:paraId="74418E22" w14:textId="77777777" w:rsidR="00181B73" w:rsidRDefault="00181B73" w:rsidP="00181B73">
      <w:r>
        <w:rPr>
          <w:rFonts w:hint="eastAsia"/>
        </w:rPr>
        <w:t>应江湖来到的时候，听到了最后的三句话，心想要知道这堆人有这么多暗藏的助力，就不与他们与敌了。</w:t>
      </w:r>
    </w:p>
    <w:p w14:paraId="11F6954E" w14:textId="77777777" w:rsidR="00181B73" w:rsidRPr="00BC3123" w:rsidRDefault="00181B73" w:rsidP="00181B73">
      <w:r>
        <w:rPr>
          <w:rFonts w:hint="eastAsia"/>
        </w:rPr>
        <w:t>应江湖哑然失笑，却也已显得坦然，这起码也说明，他败得并不冤。</w:t>
      </w:r>
    </w:p>
    <w:p w14:paraId="3BCA9AFE" w14:textId="77777777" w:rsidR="00181B73" w:rsidRDefault="00181B73" w:rsidP="00181B73">
      <w:r>
        <w:rPr>
          <w:rFonts w:hint="eastAsia"/>
        </w:rPr>
        <w:t>撑着油纸伞的女子听到脚步声，转过头来看着应江湖问道：“你就是应江湖？”</w:t>
      </w:r>
    </w:p>
    <w:p w14:paraId="66A8CAF4" w14:textId="77777777" w:rsidR="00181B73" w:rsidRDefault="00181B73" w:rsidP="00181B73">
      <w:r>
        <w:rPr>
          <w:rFonts w:hint="eastAsia"/>
        </w:rPr>
        <w:t>应江湖也看着这青衣落落女子，不禁有些失神。</w:t>
      </w:r>
    </w:p>
    <w:p w14:paraId="747ED3D2" w14:textId="77777777" w:rsidR="00181B73" w:rsidRPr="00DD537F" w:rsidRDefault="00181B73" w:rsidP="00181B73">
      <w:r>
        <w:rPr>
          <w:rFonts w:hint="eastAsia"/>
        </w:rPr>
        <w:t>她的惊艳并非来自本身美得惊心动魄面容，而是一股独特的气质，不像千落那般盛气凌人，隐隐在有一种弱弱可欺的感觉，但你一旦产生这种想法之后，又发现对方高不可攀。</w:t>
      </w:r>
    </w:p>
    <w:p w14:paraId="40910FAF" w14:textId="77777777" w:rsidR="00181B73" w:rsidRDefault="00181B73" w:rsidP="00181B73">
      <w:r>
        <w:rPr>
          <w:rFonts w:hint="eastAsia"/>
        </w:rPr>
        <w:t>青衣少年仿佛就像一面镜子一样，当你怀着善意看她时，她是明艳动人的，当你用着恶意去揣度她时，你会不自觉的看到自己内心的罪恶，进而不敢与之直视。</w:t>
      </w:r>
    </w:p>
    <w:p w14:paraId="181371BC" w14:textId="77777777" w:rsidR="00181B73" w:rsidRPr="00297A10" w:rsidRDefault="00181B73" w:rsidP="00181B73">
      <w:r>
        <w:rPr>
          <w:rFonts w:hint="eastAsia"/>
        </w:rPr>
        <w:t>当你凝视深渊时，深渊也凝视着你。</w:t>
      </w:r>
    </w:p>
    <w:p w14:paraId="3CFF05E0" w14:textId="77777777" w:rsidR="00181B73" w:rsidRDefault="00181B73" w:rsidP="00181B73">
      <w:r>
        <w:rPr>
          <w:rFonts w:hint="eastAsia"/>
        </w:rPr>
        <w:t>这大概就是这青衣女子给他的感觉，他用点头回答了青衣女子的问话，除此之外，他实在不知道该说些什么。</w:t>
      </w:r>
    </w:p>
    <w:p w14:paraId="1E912E48" w14:textId="77777777" w:rsidR="00181B73" w:rsidRPr="00CD3037" w:rsidRDefault="00181B73" w:rsidP="00181B73">
      <w:r>
        <w:rPr>
          <w:rFonts w:hint="eastAsia"/>
        </w:rPr>
        <w:t>叶青诗淡漠地道：“呵，我还以为是个提得起兴致的敌手，原来只是个穷途末路的丧家犬。”</w:t>
      </w:r>
    </w:p>
    <w:p w14:paraId="42A933B5" w14:textId="77777777" w:rsidR="00181B73" w:rsidRDefault="00181B73" w:rsidP="00181B73">
      <w:r>
        <w:rPr>
          <w:rFonts w:hint="eastAsia"/>
        </w:rPr>
        <w:t>应江湖指着陆三阴的坟墓说道：“失败的人和死去的人一样，是没有话语权的。”</w:t>
      </w:r>
    </w:p>
    <w:p w14:paraId="70317F64" w14:textId="77777777" w:rsidR="00492037" w:rsidRDefault="00492037" w:rsidP="00181B73">
      <w:r>
        <w:rPr>
          <w:rFonts w:hint="eastAsia"/>
        </w:rPr>
        <w:t>叶青诗的目光陡然凌厉起来，问道：“你这是在挑衅我吗？”</w:t>
      </w:r>
    </w:p>
    <w:p w14:paraId="35F11AF6" w14:textId="77777777" w:rsidR="000F0403" w:rsidRDefault="006F1AB8" w:rsidP="00181B73">
      <w:r>
        <w:rPr>
          <w:rFonts w:hint="eastAsia"/>
        </w:rPr>
        <w:t>应江湖苦笑道：“困兽犹斗。”</w:t>
      </w:r>
    </w:p>
    <w:p w14:paraId="7DA41E1D" w14:textId="77777777" w:rsidR="005604B8" w:rsidRDefault="005604B8" w:rsidP="00181B73">
      <w:r>
        <w:rPr>
          <w:rFonts w:hint="eastAsia"/>
        </w:rPr>
        <w:t>叶青诗说道：“看来你很清楚自己的处理。”</w:t>
      </w:r>
    </w:p>
    <w:p w14:paraId="1C243B12" w14:textId="77777777" w:rsidR="000F0403" w:rsidRDefault="005604B8" w:rsidP="00181B73">
      <w:r>
        <w:rPr>
          <w:rFonts w:hint="eastAsia"/>
        </w:rPr>
        <w:t>应江湖说道：“那是当然，宁溪呢？”</w:t>
      </w:r>
    </w:p>
    <w:p w14:paraId="34FAD0D2" w14:textId="77777777" w:rsidR="00181B73" w:rsidRDefault="00181B73" w:rsidP="00181B73">
      <w:r>
        <w:rPr>
          <w:rFonts w:hint="eastAsia"/>
        </w:rPr>
        <w:t>叶青诗问道：“</w:t>
      </w:r>
      <w:r w:rsidR="00B12F80">
        <w:rPr>
          <w:rFonts w:hint="eastAsia"/>
        </w:rPr>
        <w:t>你找她做什么？</w:t>
      </w:r>
      <w:r>
        <w:rPr>
          <w:rFonts w:hint="eastAsia"/>
        </w:rPr>
        <w:t>”</w:t>
      </w:r>
    </w:p>
    <w:p w14:paraId="1529D35F" w14:textId="77777777" w:rsidR="00B12F80" w:rsidRDefault="00B12F80" w:rsidP="00181B73">
      <w:r>
        <w:rPr>
          <w:rFonts w:hint="eastAsia"/>
        </w:rPr>
        <w:t>应江湖说道：“这不是明知故问，这里刀光剑影，当然是带她离开啊！”</w:t>
      </w:r>
    </w:p>
    <w:p w14:paraId="009E9724" w14:textId="77777777" w:rsidR="00181B73" w:rsidRDefault="00181B73" w:rsidP="00181B73">
      <w:r>
        <w:rPr>
          <w:rFonts w:hint="eastAsia"/>
        </w:rPr>
        <w:t>“</w:t>
      </w:r>
      <w:r w:rsidR="006249C9">
        <w:rPr>
          <w:rFonts w:hint="eastAsia"/>
        </w:rPr>
        <w:t>你现在还有余力管其他人吗？</w:t>
      </w:r>
      <w:r>
        <w:rPr>
          <w:rFonts w:hint="eastAsia"/>
        </w:rPr>
        <w:t>”</w:t>
      </w:r>
    </w:p>
    <w:p w14:paraId="5F18F952" w14:textId="77777777" w:rsidR="00181B73" w:rsidRDefault="00991AE2" w:rsidP="00181B73">
      <w:r>
        <w:rPr>
          <w:rFonts w:hint="eastAsia"/>
        </w:rPr>
        <w:t>林时雨</w:t>
      </w:r>
      <w:r w:rsidR="00391E50">
        <w:rPr>
          <w:rFonts w:hint="eastAsia"/>
        </w:rPr>
        <w:t>倏然出现，</w:t>
      </w:r>
      <w:r w:rsidR="00DA49F5">
        <w:rPr>
          <w:rFonts w:hint="eastAsia"/>
        </w:rPr>
        <w:t>介入了这场谈话</w:t>
      </w:r>
      <w:r w:rsidR="00294831">
        <w:rPr>
          <w:rFonts w:hint="eastAsia"/>
        </w:rPr>
        <w:t>，一夜风雨的杀手</w:t>
      </w:r>
      <w:r w:rsidR="00181B73">
        <w:rPr>
          <w:rFonts w:hint="eastAsia"/>
        </w:rPr>
        <w:t>也渐渐向四周靠拢。</w:t>
      </w:r>
    </w:p>
    <w:p w14:paraId="5C21B64D" w14:textId="77777777" w:rsidR="00181B73" w:rsidRDefault="00EF7A13" w:rsidP="00181B73">
      <w:r>
        <w:rPr>
          <w:rFonts w:hint="eastAsia"/>
        </w:rPr>
        <w:t>听到人声嘈杂，</w:t>
      </w:r>
      <w:r w:rsidR="00492037">
        <w:rPr>
          <w:rFonts w:hint="eastAsia"/>
        </w:rPr>
        <w:t>宁溪</w:t>
      </w:r>
      <w:r>
        <w:rPr>
          <w:rFonts w:hint="eastAsia"/>
        </w:rPr>
        <w:t>从枫林</w:t>
      </w:r>
      <w:r w:rsidR="00181B73">
        <w:rPr>
          <w:rFonts w:hint="eastAsia"/>
        </w:rPr>
        <w:t>中钻了过来，径直从应江湖身边跑过，看都没看他一眼，</w:t>
      </w:r>
      <w:r w:rsidR="00551EEF">
        <w:rPr>
          <w:rFonts w:hint="eastAsia"/>
        </w:rPr>
        <w:t>站到了叶青诗身后</w:t>
      </w:r>
      <w:r w:rsidR="00181B73">
        <w:rPr>
          <w:rFonts w:hint="eastAsia"/>
        </w:rPr>
        <w:t>。</w:t>
      </w:r>
    </w:p>
    <w:p w14:paraId="145B826A" w14:textId="77777777" w:rsidR="003F3F2C" w:rsidRDefault="003F3F2C" w:rsidP="00181B73">
      <w:r>
        <w:rPr>
          <w:rFonts w:hint="eastAsia"/>
        </w:rPr>
        <w:t>应江湖</w:t>
      </w:r>
      <w:r w:rsidR="00492037">
        <w:rPr>
          <w:rFonts w:hint="eastAsia"/>
        </w:rPr>
        <w:t>有些生气</w:t>
      </w:r>
      <w:r w:rsidR="000F0403">
        <w:rPr>
          <w:rFonts w:hint="eastAsia"/>
        </w:rPr>
        <w:t>，说道：“喂，怎样讲我也是</w:t>
      </w:r>
      <w:r w:rsidR="00492037">
        <w:rPr>
          <w:rFonts w:hint="eastAsia"/>
        </w:rPr>
        <w:t>专程</w:t>
      </w:r>
      <w:r w:rsidR="000F0403">
        <w:rPr>
          <w:rFonts w:hint="eastAsia"/>
        </w:rPr>
        <w:t>折回来救你的，若是不然，我此刻已经到山下了，你这样岂不是让我很伤心。”</w:t>
      </w:r>
    </w:p>
    <w:p w14:paraId="15A6D934" w14:textId="77777777" w:rsidR="00492037" w:rsidRDefault="00492037" w:rsidP="00181B73">
      <w:r>
        <w:rPr>
          <w:rFonts w:hint="eastAsia"/>
        </w:rPr>
        <w:t>宁溪回头看他一眼，说道：“哦，那你应该要感谢我才是。”</w:t>
      </w:r>
    </w:p>
    <w:p w14:paraId="3CE75850" w14:textId="77777777" w:rsidR="00492037" w:rsidRDefault="00492037" w:rsidP="00181B73">
      <w:r>
        <w:rPr>
          <w:rFonts w:hint="eastAsia"/>
        </w:rPr>
        <w:lastRenderedPageBreak/>
        <w:t>应江湖有些不解，问道：“什么意思？”</w:t>
      </w:r>
    </w:p>
    <w:p w14:paraId="1233C64A" w14:textId="77777777" w:rsidR="00492037" w:rsidRDefault="00492037" w:rsidP="00181B73">
      <w:r>
        <w:rPr>
          <w:rFonts w:hint="eastAsia"/>
        </w:rPr>
        <w:t>宁溪说道：“我刚从那边过来，看到云无</w:t>
      </w:r>
      <w:r w:rsidR="009D0171">
        <w:rPr>
          <w:rFonts w:hint="eastAsia"/>
        </w:rPr>
        <w:t>双带着青思阁众上山来了，若你没有回头，那你现在应该已经被乱刀砍死</w:t>
      </w:r>
      <w:r>
        <w:rPr>
          <w:rFonts w:hint="eastAsia"/>
        </w:rPr>
        <w:t>了。”</w:t>
      </w:r>
    </w:p>
    <w:p w14:paraId="674AB476" w14:textId="77777777" w:rsidR="000F526D" w:rsidRDefault="000F526D" w:rsidP="00181B73">
      <w:r>
        <w:rPr>
          <w:rFonts w:hint="eastAsia"/>
        </w:rPr>
        <w:t>应江湖倒吸口凉气，感慨说道：“</w:t>
      </w:r>
      <w:r w:rsidR="00F03BE7">
        <w:rPr>
          <w:rFonts w:hint="eastAsia"/>
        </w:rPr>
        <w:t>我不负你，天不负我，上天果然不会亏待有情有义的人。</w:t>
      </w:r>
      <w:r>
        <w:rPr>
          <w:rFonts w:hint="eastAsia"/>
        </w:rPr>
        <w:t>”</w:t>
      </w:r>
    </w:p>
    <w:p w14:paraId="37F9F9D2" w14:textId="77777777" w:rsidR="00370928" w:rsidRDefault="009D594F" w:rsidP="00181B73">
      <w:r>
        <w:rPr>
          <w:rFonts w:hint="eastAsia"/>
        </w:rPr>
        <w:t>宁溪像看白痴一样的看着他，说道：“白痴。”</w:t>
      </w:r>
    </w:p>
    <w:p w14:paraId="0BF1B6CC" w14:textId="77777777" w:rsidR="00370928" w:rsidRDefault="00370928" w:rsidP="00181B73">
      <w:r>
        <w:rPr>
          <w:rFonts w:hint="eastAsia"/>
        </w:rPr>
        <w:t>叶青诗看着被雨淋得有些落魄，却仍是不减无赖的应江湖，忽然想起陆三阴来</w:t>
      </w:r>
      <w:r w:rsidR="000114BD">
        <w:rPr>
          <w:rFonts w:hint="eastAsia"/>
        </w:rPr>
        <w:t>，</w:t>
      </w:r>
      <w:r>
        <w:rPr>
          <w:rFonts w:hint="eastAsia"/>
        </w:rPr>
        <w:t>单就这方面而言，他们两人的确有些像。</w:t>
      </w:r>
    </w:p>
    <w:p w14:paraId="52FE6ADA" w14:textId="77777777" w:rsidR="00181B73" w:rsidRPr="003A3917" w:rsidRDefault="00370928" w:rsidP="00181B73">
      <w:r>
        <w:rPr>
          <w:rFonts w:hint="eastAsia"/>
        </w:rPr>
        <w:t>她的</w:t>
      </w:r>
      <w:r w:rsidR="000114BD">
        <w:rPr>
          <w:rFonts w:hint="eastAsia"/>
        </w:rPr>
        <w:t>目光转向</w:t>
      </w:r>
      <w:r w:rsidR="00991AE2">
        <w:rPr>
          <w:rFonts w:hint="eastAsia"/>
        </w:rPr>
        <w:t>林时雨</w:t>
      </w:r>
      <w:r w:rsidR="00181B73">
        <w:rPr>
          <w:rFonts w:hint="eastAsia"/>
        </w:rPr>
        <w:t>，然后指着应江湖说道：“这个人，我今天保下了。”</w:t>
      </w:r>
    </w:p>
    <w:p w14:paraId="055616A0" w14:textId="77777777" w:rsidR="00181B73" w:rsidRDefault="00181B73" w:rsidP="00181B73">
      <w:r>
        <w:rPr>
          <w:rFonts w:hint="eastAsia"/>
        </w:rPr>
        <w:t>在场的诸人，包括应江湖，皆不敢相信自己的耳朵，这是个极为好笑的说法，她要在这诸多高手之中，保下应江湖。</w:t>
      </w:r>
    </w:p>
    <w:p w14:paraId="52AE9B0A" w14:textId="77777777" w:rsidR="00181B73" w:rsidRDefault="00181B73" w:rsidP="00181B73">
      <w:r>
        <w:rPr>
          <w:rFonts w:hint="eastAsia"/>
        </w:rPr>
        <w:t>“哈，你凭什么？”</w:t>
      </w:r>
    </w:p>
    <w:p w14:paraId="0F7EC134" w14:textId="77777777" w:rsidR="00181B73" w:rsidRPr="00375CF1" w:rsidRDefault="00181B73" w:rsidP="00181B73">
      <w:r>
        <w:rPr>
          <w:rFonts w:hint="eastAsia"/>
        </w:rPr>
        <w:t>叶青诗在诸人惊讶与哗然过后，才淡淡地道：“</w:t>
      </w:r>
      <w:r w:rsidR="005F1633">
        <w:rPr>
          <w:rFonts w:hint="eastAsia"/>
        </w:rPr>
        <w:t>凭</w:t>
      </w:r>
      <w:r w:rsidR="00CF1556">
        <w:rPr>
          <w:rFonts w:hint="eastAsia"/>
        </w:rPr>
        <w:t>我手中的剑。</w:t>
      </w:r>
      <w:r>
        <w:rPr>
          <w:rFonts w:hint="eastAsia"/>
        </w:rPr>
        <w:t>”</w:t>
      </w:r>
    </w:p>
    <w:p w14:paraId="0CC690F4" w14:textId="77777777" w:rsidR="00181B73" w:rsidRPr="001D39DF" w:rsidRDefault="00481BAF" w:rsidP="00181B73">
      <w:r>
        <w:rPr>
          <w:rFonts w:hint="eastAsia"/>
        </w:rPr>
        <w:t>一夜风雨众杀手立时就火了</w:t>
      </w:r>
      <w:r w:rsidR="00181B73">
        <w:rPr>
          <w:rFonts w:hint="eastAsia"/>
        </w:rPr>
        <w:t>，提着刀剑朝那青衣女子奔去，管她是男是女，上一个这么藐视青思阁的坟头草没有一丈，也有八尺了。</w:t>
      </w:r>
    </w:p>
    <w:p w14:paraId="38B3A8CC" w14:textId="77777777" w:rsidR="00181B73" w:rsidRDefault="00EA622A" w:rsidP="00181B73">
      <w:r>
        <w:rPr>
          <w:rFonts w:hint="eastAsia"/>
        </w:rPr>
        <w:t>便在此时。</w:t>
      </w:r>
    </w:p>
    <w:p w14:paraId="5F5F70E0" w14:textId="77777777" w:rsidR="00EA622A" w:rsidRDefault="00EA622A" w:rsidP="00181B73">
      <w:r>
        <w:rPr>
          <w:rFonts w:hint="eastAsia"/>
        </w:rPr>
        <w:t>剑光不知从何而起，诸人只感眼前一晃，</w:t>
      </w:r>
      <w:r w:rsidR="00181B73">
        <w:rPr>
          <w:rFonts w:hint="eastAsia"/>
        </w:rPr>
        <w:t>冲在最前面的</w:t>
      </w:r>
      <w:r>
        <w:rPr>
          <w:rFonts w:hint="eastAsia"/>
        </w:rPr>
        <w:t>死了。</w:t>
      </w:r>
    </w:p>
    <w:p w14:paraId="6B7A2840" w14:textId="77777777" w:rsidR="00901A53" w:rsidRDefault="00181B73" w:rsidP="00181B73">
      <w:r>
        <w:rPr>
          <w:rFonts w:hint="eastAsia"/>
        </w:rPr>
        <w:t>众</w:t>
      </w:r>
      <w:r w:rsidR="00901A53">
        <w:rPr>
          <w:rFonts w:hint="eastAsia"/>
        </w:rPr>
        <w:t>杀手愣了一下，步子立时一滞。</w:t>
      </w:r>
    </w:p>
    <w:p w14:paraId="48670826" w14:textId="77777777" w:rsidR="00181B73" w:rsidRPr="00FC78CD" w:rsidRDefault="00B411BE" w:rsidP="00181B73">
      <w:r>
        <w:rPr>
          <w:rFonts w:hint="eastAsia"/>
        </w:rPr>
        <w:t>诸人惊愕之际</w:t>
      </w:r>
      <w:r w:rsidR="00901A53">
        <w:rPr>
          <w:rFonts w:hint="eastAsia"/>
        </w:rPr>
        <w:t>，剑光再起，</w:t>
      </w:r>
      <w:r w:rsidR="00181B73">
        <w:rPr>
          <w:rFonts w:hint="eastAsia"/>
        </w:rPr>
        <w:t>一锋划界，在诸人前方划出一道深痕，顺带着扬起了地上的积水。</w:t>
      </w:r>
    </w:p>
    <w:p w14:paraId="33B07F09" w14:textId="77777777" w:rsidR="00901A53" w:rsidRDefault="002F23CA" w:rsidP="00181B73">
      <w:r>
        <w:rPr>
          <w:rFonts w:hint="eastAsia"/>
        </w:rPr>
        <w:t>叶青诗看着前方那条界线，剑轻轻扬，淡漠说道：</w:t>
      </w:r>
      <w:r w:rsidR="00901A53">
        <w:rPr>
          <w:rFonts w:hint="eastAsia"/>
        </w:rPr>
        <w:t>“越过此界，便是此剑。”</w:t>
      </w:r>
    </w:p>
    <w:p w14:paraId="15063EF5" w14:textId="77777777" w:rsidR="002F23CA" w:rsidRDefault="00267A42" w:rsidP="00181B73">
      <w:r>
        <w:rPr>
          <w:rFonts w:hint="eastAsia"/>
        </w:rPr>
        <w:t>众杀手止步界前，</w:t>
      </w:r>
      <w:r w:rsidR="00105969">
        <w:rPr>
          <w:rFonts w:hint="eastAsia"/>
        </w:rPr>
        <w:t>朝着</w:t>
      </w:r>
      <w:r w:rsidR="00991AE2">
        <w:rPr>
          <w:rFonts w:hint="eastAsia"/>
        </w:rPr>
        <w:t>林时雨</w:t>
      </w:r>
      <w:r w:rsidR="00105969">
        <w:rPr>
          <w:rFonts w:hint="eastAsia"/>
        </w:rPr>
        <w:t>望去。</w:t>
      </w:r>
    </w:p>
    <w:p w14:paraId="2BAA09CF" w14:textId="77777777" w:rsidR="00A7419F" w:rsidRDefault="00991AE2" w:rsidP="00181B73">
      <w:r>
        <w:rPr>
          <w:rFonts w:hint="eastAsia"/>
        </w:rPr>
        <w:t>林时雨</w:t>
      </w:r>
      <w:r w:rsidR="00A7419F">
        <w:rPr>
          <w:rFonts w:hint="eastAsia"/>
        </w:rPr>
        <w:t>静静看着她。</w:t>
      </w:r>
    </w:p>
    <w:p w14:paraId="354704A5" w14:textId="77777777" w:rsidR="00A7419F" w:rsidRDefault="00A7419F" w:rsidP="00181B73">
      <w:r>
        <w:rPr>
          <w:rFonts w:hint="eastAsia"/>
        </w:rPr>
        <w:t>冷凝着眉，</w:t>
      </w:r>
      <w:r w:rsidR="00EA622A">
        <w:rPr>
          <w:rFonts w:hint="eastAsia"/>
        </w:rPr>
        <w:t>刀</w:t>
      </w:r>
      <w:r>
        <w:rPr>
          <w:rFonts w:hint="eastAsia"/>
        </w:rPr>
        <w:t>紧紧而握，</w:t>
      </w:r>
      <w:r w:rsidR="00EA622A">
        <w:rPr>
          <w:rFonts w:hint="eastAsia"/>
        </w:rPr>
        <w:t>却是未曾轻动，</w:t>
      </w:r>
      <w:r>
        <w:rPr>
          <w:rFonts w:hint="eastAsia"/>
        </w:rPr>
        <w:t>也未敢轻劫。</w:t>
      </w:r>
    </w:p>
    <w:p w14:paraId="0089FB7F" w14:textId="77777777" w:rsidR="00321890" w:rsidRDefault="005203FB" w:rsidP="00181B73">
      <w:r>
        <w:rPr>
          <w:rFonts w:hint="eastAsia"/>
        </w:rPr>
        <w:t>直到第二道剑光起时，</w:t>
      </w:r>
      <w:r w:rsidR="00321890">
        <w:rPr>
          <w:rFonts w:hint="eastAsia"/>
        </w:rPr>
        <w:t>他才看清了，她的剑锋只出了一寸。</w:t>
      </w:r>
    </w:p>
    <w:p w14:paraId="4881EA8A" w14:textId="77777777" w:rsidR="00F9297C" w:rsidRDefault="00F9297C" w:rsidP="00181B73">
      <w:r>
        <w:rPr>
          <w:rFonts w:hint="eastAsia"/>
        </w:rPr>
        <w:t>面对一夜风雨，她的剑锋只出一寸。</w:t>
      </w:r>
    </w:p>
    <w:p w14:paraId="3B0F7AD7" w14:textId="77777777" w:rsidR="00F9297C" w:rsidRPr="00F9297C" w:rsidRDefault="00F9297C" w:rsidP="00181B73">
      <w:r>
        <w:rPr>
          <w:rFonts w:hint="eastAsia"/>
        </w:rPr>
        <w:t>这是何等的狂妄？</w:t>
      </w:r>
    </w:p>
    <w:p w14:paraId="5BE84CB7" w14:textId="77777777" w:rsidR="00321890" w:rsidRDefault="00F9297C" w:rsidP="00181B73">
      <w:r>
        <w:rPr>
          <w:rFonts w:hint="eastAsia"/>
        </w:rPr>
        <w:t>忽然间，他想起一个人来。</w:t>
      </w:r>
    </w:p>
    <w:p w14:paraId="79D3F4AC" w14:textId="77777777" w:rsidR="001160FF" w:rsidRDefault="001160FF" w:rsidP="00181B73">
      <w:r>
        <w:rPr>
          <w:rFonts w:hint="eastAsia"/>
        </w:rPr>
        <w:t>二十多年前，夜郎剑客走出苗疆，一剑北上，</w:t>
      </w:r>
      <w:r w:rsidR="000778C8">
        <w:rPr>
          <w:rFonts w:hint="eastAsia"/>
        </w:rPr>
        <w:t>同代之剑者竟无一人能使其剑锋出鞘。</w:t>
      </w:r>
    </w:p>
    <w:p w14:paraId="535E75C6" w14:textId="77777777" w:rsidR="00BF3F8B" w:rsidRDefault="00BF3F8B" w:rsidP="00181B73">
      <w:r>
        <w:rPr>
          <w:rFonts w:hint="eastAsia"/>
        </w:rPr>
        <w:t>“没有能轻视一夜风雨。”</w:t>
      </w:r>
    </w:p>
    <w:p w14:paraId="69D9208B" w14:textId="77777777" w:rsidR="00621944" w:rsidRDefault="00991AE2" w:rsidP="00181B73">
      <w:r>
        <w:rPr>
          <w:rFonts w:hint="eastAsia"/>
        </w:rPr>
        <w:t>林时雨</w:t>
      </w:r>
      <w:r w:rsidR="00621944">
        <w:rPr>
          <w:rFonts w:hint="eastAsia"/>
        </w:rPr>
        <w:t>身后，一道身影乍然掠起，</w:t>
      </w:r>
      <w:r w:rsidR="00C22A37">
        <w:rPr>
          <w:rFonts w:hint="eastAsia"/>
        </w:rPr>
        <w:t>飞身越界，赫然正是林风雨。</w:t>
      </w:r>
    </w:p>
    <w:p w14:paraId="49C258C0" w14:textId="77777777" w:rsidR="00C22A37" w:rsidRDefault="00C22A37" w:rsidP="00181B73">
      <w:r>
        <w:rPr>
          <w:rFonts w:hint="eastAsia"/>
        </w:rPr>
        <w:t>在风雨中抽剑，</w:t>
      </w:r>
      <w:r w:rsidR="005028E8">
        <w:rPr>
          <w:rFonts w:hint="eastAsia"/>
        </w:rPr>
        <w:t>斩断风雨而至。</w:t>
      </w:r>
    </w:p>
    <w:p w14:paraId="3FD398F0" w14:textId="77777777" w:rsidR="00EA622A" w:rsidRDefault="00EA622A" w:rsidP="00EA622A">
      <w:r>
        <w:rPr>
          <w:rFonts w:hint="eastAsia"/>
        </w:rPr>
        <w:t>叶青诗只是轻轻伞上抛，然后抽剑。</w:t>
      </w:r>
    </w:p>
    <w:p w14:paraId="339F0B33" w14:textId="77777777" w:rsidR="00B50F17" w:rsidRPr="00B50F17" w:rsidRDefault="00B50F17" w:rsidP="00EA622A">
      <w:r>
        <w:rPr>
          <w:rFonts w:hint="eastAsia"/>
        </w:rPr>
        <w:t>一剑青光湛湛，如浮光掠影</w:t>
      </w:r>
      <w:r w:rsidR="00C319AD">
        <w:rPr>
          <w:rFonts w:hint="eastAsia"/>
        </w:rPr>
        <w:t>，无迹可循</w:t>
      </w:r>
      <w:r>
        <w:rPr>
          <w:rFonts w:hint="eastAsia"/>
        </w:rPr>
        <w:t>。</w:t>
      </w:r>
    </w:p>
    <w:p w14:paraId="777D7F76" w14:textId="77777777" w:rsidR="00B50F17" w:rsidRDefault="00EA622A" w:rsidP="00181B73">
      <w:r>
        <w:rPr>
          <w:rFonts w:hint="eastAsia"/>
        </w:rPr>
        <w:t>青光只在一瞬，性命已入黄泉。</w:t>
      </w:r>
    </w:p>
    <w:p w14:paraId="248FCD33" w14:textId="77777777" w:rsidR="00EA622A" w:rsidRDefault="00EA622A" w:rsidP="00EA622A">
      <w:r>
        <w:rPr>
          <w:rFonts w:hint="eastAsia"/>
        </w:rPr>
        <w:t>青色的油纸伞又落到了她的手里，她的剑也已经入鞘。</w:t>
      </w:r>
    </w:p>
    <w:p w14:paraId="3BBFF6C4" w14:textId="77777777" w:rsidR="00EA622A" w:rsidRDefault="00EA622A" w:rsidP="00EA622A">
      <w:r>
        <w:rPr>
          <w:rFonts w:hint="eastAsia"/>
        </w:rPr>
        <w:t>秋雨潇潇而落，点滴不曾沾身。</w:t>
      </w:r>
    </w:p>
    <w:p w14:paraId="4E6AA3DB" w14:textId="77777777" w:rsidR="00804AD2" w:rsidRDefault="00804AD2" w:rsidP="00804AD2">
      <w:r>
        <w:rPr>
          <w:rFonts w:hint="eastAsia"/>
        </w:rPr>
        <w:t>所有人都惊呆了，</w:t>
      </w:r>
      <w:r w:rsidR="001777AE">
        <w:rPr>
          <w:rFonts w:hint="eastAsia"/>
        </w:rPr>
        <w:t>她只出了一剑，林风雨就这样倒在了风雨之中。</w:t>
      </w:r>
    </w:p>
    <w:p w14:paraId="6C1CDC8D" w14:textId="77777777" w:rsidR="001777AE" w:rsidRPr="001777AE" w:rsidRDefault="001777AE" w:rsidP="00804AD2">
      <w:r>
        <w:rPr>
          <w:rFonts w:hint="eastAsia"/>
        </w:rPr>
        <w:t>那可是一夜风雨四大高手之一。</w:t>
      </w:r>
    </w:p>
    <w:p w14:paraId="2A45FED1" w14:textId="77777777" w:rsidR="00EA622A" w:rsidRPr="00D53529" w:rsidRDefault="00D53529" w:rsidP="00181B73">
      <w:r>
        <w:rPr>
          <w:rFonts w:hint="eastAsia"/>
        </w:rPr>
        <w:t>就连云无双这个的用剑好手，若是未曾亲见，也绝不敢相信这样的景象。</w:t>
      </w:r>
    </w:p>
    <w:p w14:paraId="5A4D597D" w14:textId="77777777" w:rsidR="00EA622A" w:rsidRDefault="000272AA" w:rsidP="00181B73">
      <w:r>
        <w:rPr>
          <w:rFonts w:hint="eastAsia"/>
        </w:rPr>
        <w:t>恰巧林风雨倒下的时候，</w:t>
      </w:r>
      <w:r w:rsidR="00A5700B">
        <w:rPr>
          <w:rFonts w:hint="eastAsia"/>
        </w:rPr>
        <w:t>云无双赶到了，正好瞥成了这一幕。</w:t>
      </w:r>
    </w:p>
    <w:p w14:paraId="646EE7C6" w14:textId="77777777" w:rsidR="003F6137" w:rsidRDefault="003F6137" w:rsidP="00181B73">
      <w:r>
        <w:rPr>
          <w:rFonts w:hint="eastAsia"/>
        </w:rPr>
        <w:t>在那一刻，</w:t>
      </w:r>
      <w:r w:rsidR="00A20BCE">
        <w:rPr>
          <w:rFonts w:hint="eastAsia"/>
        </w:rPr>
        <w:t>他想起了他们那一代剑客共同的噩梦——夜郎剑客。</w:t>
      </w:r>
    </w:p>
    <w:p w14:paraId="0DBE8F31" w14:textId="77777777" w:rsidR="00DF30B9" w:rsidRPr="005D1966" w:rsidRDefault="00742EE1" w:rsidP="00181B73">
      <w:r>
        <w:rPr>
          <w:rFonts w:hint="eastAsia"/>
        </w:rPr>
        <w:t>应江湖忽然笑了起来，说道：</w:t>
      </w:r>
      <w:r w:rsidR="00DF30B9">
        <w:rPr>
          <w:rFonts w:hint="eastAsia"/>
        </w:rPr>
        <w:t>“看来诸位今日杀不了我了，那便等待我的报复吧！</w:t>
      </w:r>
      <w:r w:rsidR="00181B73">
        <w:rPr>
          <w:rFonts w:hint="eastAsia"/>
        </w:rPr>
        <w:t>”</w:t>
      </w:r>
    </w:p>
    <w:p w14:paraId="628812BB" w14:textId="77777777" w:rsidR="00C2167A" w:rsidRPr="00C2167A" w:rsidRDefault="00991AE2" w:rsidP="00181B73">
      <w:r>
        <w:rPr>
          <w:rFonts w:hint="eastAsia"/>
        </w:rPr>
        <w:t>林时雨</w:t>
      </w:r>
      <w:r w:rsidR="000F14DD">
        <w:rPr>
          <w:rFonts w:hint="eastAsia"/>
        </w:rPr>
        <w:t>与云无双的脸色瞬间变得很难看，</w:t>
      </w:r>
      <w:r w:rsidR="00732FD0">
        <w:rPr>
          <w:rFonts w:hint="eastAsia"/>
        </w:rPr>
        <w:t>应江湖心机深沉，</w:t>
      </w:r>
      <w:r w:rsidR="00DE73E7">
        <w:rPr>
          <w:rFonts w:hint="eastAsia"/>
        </w:rPr>
        <w:t>若非他这次自大不作防备，</w:t>
      </w:r>
      <w:r w:rsidR="008E4D38">
        <w:rPr>
          <w:rFonts w:hint="eastAsia"/>
        </w:rPr>
        <w:t>不可能将他逼到这个地步，</w:t>
      </w:r>
      <w:r w:rsidR="00C2167A">
        <w:rPr>
          <w:rFonts w:hint="eastAsia"/>
        </w:rPr>
        <w:t>若是今日纵虎归山，一夜风雨与青思阁必然会付出惨重的代价。</w:t>
      </w:r>
    </w:p>
    <w:p w14:paraId="19437829" w14:textId="77777777" w:rsidR="00181B73" w:rsidRDefault="00181B73" w:rsidP="00181B73">
      <w:r>
        <w:rPr>
          <w:rFonts w:hint="eastAsia"/>
        </w:rPr>
        <w:t>事情到了这一步，云无双怎么可能甘心放手。</w:t>
      </w:r>
    </w:p>
    <w:p w14:paraId="4C6589C5" w14:textId="77777777" w:rsidR="00181B73" w:rsidRPr="00FB1D8F" w:rsidRDefault="00F90F22" w:rsidP="00181B73">
      <w:r>
        <w:rPr>
          <w:rFonts w:hint="eastAsia"/>
        </w:rPr>
        <w:lastRenderedPageBreak/>
        <w:t>“若她再强，也只是一人之力，妄想</w:t>
      </w:r>
      <w:r w:rsidR="00181B73">
        <w:rPr>
          <w:rFonts w:hint="eastAsia"/>
        </w:rPr>
        <w:t>阻挡我们众多高手？”</w:t>
      </w:r>
    </w:p>
    <w:p w14:paraId="6E633257" w14:textId="77777777" w:rsidR="00181B73" w:rsidRDefault="006E0C2C" w:rsidP="00181B73">
      <w:r>
        <w:rPr>
          <w:rFonts w:hint="eastAsia"/>
        </w:rPr>
        <w:t>叶青诗</w:t>
      </w:r>
      <w:r w:rsidR="00F1093C">
        <w:rPr>
          <w:rFonts w:hint="eastAsia"/>
        </w:rPr>
        <w:t>看着他，反问</w:t>
      </w:r>
      <w:r w:rsidR="00C90E26">
        <w:rPr>
          <w:rFonts w:hint="eastAsia"/>
        </w:rPr>
        <w:t>道：“</w:t>
      </w:r>
      <w:r w:rsidR="00697097">
        <w:rPr>
          <w:rFonts w:hint="eastAsia"/>
        </w:rPr>
        <w:t>谁说我们就两个人？</w:t>
      </w:r>
      <w:r w:rsidR="00C90E26">
        <w:rPr>
          <w:rFonts w:hint="eastAsia"/>
        </w:rPr>
        <w:t>”</w:t>
      </w:r>
    </w:p>
    <w:p w14:paraId="6E8F2365" w14:textId="77777777" w:rsidR="001A0FC2" w:rsidRDefault="00991AE2" w:rsidP="00181B73">
      <w:r>
        <w:rPr>
          <w:rFonts w:hint="eastAsia"/>
        </w:rPr>
        <w:t>林时雨</w:t>
      </w:r>
      <w:r w:rsidR="001A0FC2">
        <w:rPr>
          <w:rFonts w:hint="eastAsia"/>
        </w:rPr>
        <w:t>心有怯意，下意识的朝枫林深处望去，因为他很觉得里面有一双目光盯着这里。</w:t>
      </w:r>
    </w:p>
    <w:p w14:paraId="044DDA33" w14:textId="77777777" w:rsidR="00A320D4" w:rsidRDefault="001A0FC2" w:rsidP="00181B73">
      <w:r>
        <w:rPr>
          <w:rFonts w:hint="eastAsia"/>
        </w:rPr>
        <w:t>云无双左右打量，不见任何人影，底气大增</w:t>
      </w:r>
      <w:r w:rsidR="009E6487">
        <w:rPr>
          <w:rFonts w:hint="eastAsia"/>
        </w:rPr>
        <w:t>，</w:t>
      </w:r>
      <w:r w:rsidR="00A320D4">
        <w:rPr>
          <w:rFonts w:hint="eastAsia"/>
        </w:rPr>
        <w:t>说道：“</w:t>
      </w:r>
      <w:r w:rsidR="009C6186">
        <w:rPr>
          <w:rFonts w:hint="eastAsia"/>
        </w:rPr>
        <w:t>别自欺欺人了，哪里来的援兵。</w:t>
      </w:r>
      <w:r w:rsidR="00A320D4">
        <w:rPr>
          <w:rFonts w:hint="eastAsia"/>
        </w:rPr>
        <w:t>”</w:t>
      </w:r>
    </w:p>
    <w:p w14:paraId="39B8776C" w14:textId="77777777" w:rsidR="00A320D4" w:rsidRDefault="009E6487" w:rsidP="00A320D4">
      <w:r>
        <w:rPr>
          <w:rFonts w:hint="eastAsia"/>
        </w:rPr>
        <w:t>叶青诗</w:t>
      </w:r>
      <w:r w:rsidR="00E64680">
        <w:rPr>
          <w:rFonts w:hint="eastAsia"/>
        </w:rPr>
        <w:t>歪头去问宁溪，说道：“小溪，</w:t>
      </w:r>
      <w:r w:rsidR="00CE102D">
        <w:rPr>
          <w:rFonts w:hint="eastAsia"/>
        </w:rPr>
        <w:t>我们的援兵在哪里？</w:t>
      </w:r>
      <w:r w:rsidR="00E64680">
        <w:rPr>
          <w:rFonts w:hint="eastAsia"/>
        </w:rPr>
        <w:t>”</w:t>
      </w:r>
    </w:p>
    <w:p w14:paraId="74CA3A1B" w14:textId="77777777" w:rsidR="00FD44CB" w:rsidRDefault="00FD44CB" w:rsidP="00A320D4">
      <w:r>
        <w:rPr>
          <w:rFonts w:hint="eastAsia"/>
        </w:rPr>
        <w:t>宁溪指着青思阁众长老，说道：“</w:t>
      </w:r>
      <w:r w:rsidR="00A5628F">
        <w:rPr>
          <w:rFonts w:hint="eastAsia"/>
        </w:rPr>
        <w:t>可不就是这些。</w:t>
      </w:r>
      <w:r>
        <w:rPr>
          <w:rFonts w:hint="eastAsia"/>
        </w:rPr>
        <w:t>”</w:t>
      </w:r>
    </w:p>
    <w:p w14:paraId="0D240FC7" w14:textId="77777777" w:rsidR="00A5628F" w:rsidRPr="00FD44CB" w:rsidRDefault="003A43CC" w:rsidP="00A320D4">
      <w:r>
        <w:rPr>
          <w:rFonts w:hint="eastAsia"/>
        </w:rPr>
        <w:t>云无双投来了个要杀人的眼神，说道：“小丫头你这是在自找死路。”</w:t>
      </w:r>
    </w:p>
    <w:p w14:paraId="3B7E0369" w14:textId="77777777" w:rsidR="00F94E33" w:rsidRDefault="00897612" w:rsidP="00181B73">
      <w:r>
        <w:rPr>
          <w:rFonts w:hint="eastAsia"/>
        </w:rPr>
        <w:t>宁溪取出一封书信，说道：“</w:t>
      </w:r>
      <w:r w:rsidR="008317AA">
        <w:rPr>
          <w:rFonts w:hint="eastAsia"/>
        </w:rPr>
        <w:t>我这有封你们掌门写的信</w:t>
      </w:r>
      <w:r>
        <w:rPr>
          <w:rFonts w:hint="eastAsia"/>
        </w:rPr>
        <w:t>，</w:t>
      </w:r>
      <w:r w:rsidR="008D01B2">
        <w:rPr>
          <w:rFonts w:hint="eastAsia"/>
        </w:rPr>
        <w:t>等</w:t>
      </w:r>
      <w:r w:rsidR="008104F5">
        <w:rPr>
          <w:rFonts w:hint="eastAsia"/>
        </w:rPr>
        <w:t>我念完这封信，谁死可就说不定了。</w:t>
      </w:r>
      <w:r>
        <w:rPr>
          <w:rFonts w:hint="eastAsia"/>
        </w:rPr>
        <w:t>”</w:t>
      </w:r>
    </w:p>
    <w:p w14:paraId="6C559CDF" w14:textId="77777777" w:rsidR="00B05351" w:rsidRDefault="008317AA" w:rsidP="00181B73">
      <w:r>
        <w:rPr>
          <w:rFonts w:hint="eastAsia"/>
        </w:rPr>
        <w:t>众长老皆是一愣，目光齐齐盯着那封信，</w:t>
      </w:r>
      <w:r w:rsidR="009C5F20">
        <w:rPr>
          <w:rFonts w:hint="eastAsia"/>
        </w:rPr>
        <w:t>心思各是杂然。</w:t>
      </w:r>
      <w:r w:rsidR="009C5F20">
        <w:rPr>
          <w:rFonts w:hint="eastAsia"/>
        </w:rPr>
        <w:t xml:space="preserve"> </w:t>
      </w:r>
    </w:p>
    <w:p w14:paraId="2B700D06" w14:textId="77777777" w:rsidR="00B05351" w:rsidRDefault="001E6A73" w:rsidP="00181B73">
      <w:r>
        <w:rPr>
          <w:rFonts w:hint="eastAsia"/>
        </w:rPr>
        <w:t>“青思阁以记念百年前两位先贤为理念，保百里平安，而非竞逐天下，</w:t>
      </w:r>
      <w:r w:rsidR="00650C28">
        <w:rPr>
          <w:rFonts w:hint="eastAsia"/>
        </w:rPr>
        <w:t>云无双</w:t>
      </w:r>
      <w:r w:rsidR="00B95F21">
        <w:rPr>
          <w:rFonts w:hint="eastAsia"/>
        </w:rPr>
        <w:t>勾结一夜风雨，</w:t>
      </w:r>
      <w:r w:rsidR="00650C28">
        <w:rPr>
          <w:rFonts w:hint="eastAsia"/>
        </w:rPr>
        <w:t>谋杀掌门，</w:t>
      </w:r>
      <w:r w:rsidR="00FD203C">
        <w:rPr>
          <w:rFonts w:hint="eastAsia"/>
        </w:rPr>
        <w:t>则即日起逐出青思阁。</w:t>
      </w:r>
      <w:r w:rsidR="00D85625">
        <w:rPr>
          <w:rFonts w:hint="eastAsia"/>
        </w:rPr>
        <w:t>盖因受其蛊惑之</w:t>
      </w:r>
      <w:r w:rsidR="00727B09">
        <w:rPr>
          <w:rFonts w:hint="eastAsia"/>
        </w:rPr>
        <w:t>长老弟子</w:t>
      </w:r>
      <w:r w:rsidR="00D85625">
        <w:rPr>
          <w:rFonts w:hint="eastAsia"/>
        </w:rPr>
        <w:t>人数众多，若诸位及时醒悟，将之擒拿，则既往不咎</w:t>
      </w:r>
      <w:r w:rsidR="00727B09">
        <w:rPr>
          <w:rFonts w:hint="eastAsia"/>
        </w:rPr>
        <w:t>，</w:t>
      </w:r>
      <w:r w:rsidR="00D85625">
        <w:rPr>
          <w:rFonts w:hint="eastAsia"/>
        </w:rPr>
        <w:t>若是执意从之</w:t>
      </w:r>
      <w:r w:rsidR="00FD203C">
        <w:rPr>
          <w:rFonts w:hint="eastAsia"/>
        </w:rPr>
        <w:t>，</w:t>
      </w:r>
      <w:r w:rsidR="000E1473">
        <w:rPr>
          <w:rFonts w:hint="eastAsia"/>
        </w:rPr>
        <w:t>我</w:t>
      </w:r>
      <w:r w:rsidR="00554182">
        <w:rPr>
          <w:rFonts w:hint="eastAsia"/>
        </w:rPr>
        <w:t>将视之为敌，全力诛之，青思阁第五代掌门西门纤纤书。</w:t>
      </w:r>
      <w:r>
        <w:rPr>
          <w:rFonts w:hint="eastAsia"/>
        </w:rPr>
        <w:t>”</w:t>
      </w:r>
    </w:p>
    <w:p w14:paraId="04B07C52" w14:textId="77777777" w:rsidR="0099310B" w:rsidRDefault="00584234" w:rsidP="00181B73">
      <w:r>
        <w:rPr>
          <w:rFonts w:hint="eastAsia"/>
        </w:rPr>
        <w:t>众长老完全怔住了，</w:t>
      </w:r>
      <w:r w:rsidR="00F15CB7">
        <w:rPr>
          <w:rFonts w:hint="eastAsia"/>
        </w:rPr>
        <w:t>或是惶恐，或是存疑。</w:t>
      </w:r>
    </w:p>
    <w:p w14:paraId="019E00CD" w14:textId="77777777" w:rsidR="000A0CB5" w:rsidRDefault="000A0CB5" w:rsidP="00181B73">
      <w:r>
        <w:rPr>
          <w:rFonts w:hint="eastAsia"/>
        </w:rPr>
        <w:t>“</w:t>
      </w:r>
      <w:r w:rsidR="009663D7">
        <w:rPr>
          <w:rFonts w:hint="eastAsia"/>
        </w:rPr>
        <w:t>诸位拿去验证，上面有纤纤亲笔，以及你们青思阁掌门印信，</w:t>
      </w:r>
      <w:r w:rsidR="000915F9">
        <w:rPr>
          <w:rFonts w:hint="eastAsia"/>
        </w:rPr>
        <w:t>看完之后请大家作出正确的抉择，毕竟这是攸关性命的事情。</w:t>
      </w:r>
      <w:r>
        <w:rPr>
          <w:rFonts w:hint="eastAsia"/>
        </w:rPr>
        <w:t>”</w:t>
      </w:r>
      <w:r w:rsidR="00950D8C">
        <w:rPr>
          <w:rFonts w:hint="eastAsia"/>
        </w:rPr>
        <w:t>宁溪说着将书信甩给一位长老。</w:t>
      </w:r>
    </w:p>
    <w:p w14:paraId="259175FE" w14:textId="77777777" w:rsidR="00DD7FA8" w:rsidRDefault="00DD7FA8" w:rsidP="00181B73">
      <w:r>
        <w:rPr>
          <w:rFonts w:hint="eastAsia"/>
        </w:rPr>
        <w:t>青思阁众长老相互传阅，脸上皆是惶惶不安的表情。</w:t>
      </w:r>
    </w:p>
    <w:p w14:paraId="5868499F" w14:textId="77777777" w:rsidR="00DE1580" w:rsidRDefault="00901FC9" w:rsidP="00181B73">
      <w:r>
        <w:rPr>
          <w:rFonts w:hint="eastAsia"/>
        </w:rPr>
        <w:t>有些长老还在传阅，云无双乍然出剑，将它砍成碎片，威胁说道：“</w:t>
      </w:r>
      <w:r w:rsidR="00C811E9">
        <w:rPr>
          <w:rFonts w:hint="eastAsia"/>
        </w:rPr>
        <w:t>这的确是攸关性命的事情，大家可要好好选择。</w:t>
      </w:r>
      <w:r>
        <w:rPr>
          <w:rFonts w:hint="eastAsia"/>
        </w:rPr>
        <w:t>”</w:t>
      </w:r>
    </w:p>
    <w:p w14:paraId="33DD2E85" w14:textId="77777777" w:rsidR="00626CE7" w:rsidRDefault="006E27EE" w:rsidP="00181B73">
      <w:r>
        <w:rPr>
          <w:rFonts w:hint="eastAsia"/>
        </w:rPr>
        <w:t>青思阁长老你看看我，我看看你。</w:t>
      </w:r>
    </w:p>
    <w:p w14:paraId="474E66B4" w14:textId="77777777" w:rsidR="006E27EE" w:rsidRDefault="006E27EE" w:rsidP="00181B73">
      <w:r>
        <w:rPr>
          <w:rFonts w:hint="eastAsia"/>
        </w:rPr>
        <w:t>“</w:t>
      </w:r>
      <w:r w:rsidR="00254099">
        <w:rPr>
          <w:rFonts w:hint="eastAsia"/>
        </w:rPr>
        <w:t>我</w:t>
      </w:r>
      <w:r>
        <w:rPr>
          <w:rFonts w:hint="eastAsia"/>
        </w:rPr>
        <w:t>愿全力追随云师兄。”</w:t>
      </w:r>
    </w:p>
    <w:p w14:paraId="25C6DEAF" w14:textId="77777777" w:rsidR="00254099" w:rsidRDefault="00254099" w:rsidP="00181B73">
      <w:r>
        <w:rPr>
          <w:rFonts w:hint="eastAsia"/>
        </w:rPr>
        <w:t>“我等为云师兄赴汤蹈火，再创青思阁辉煌。”</w:t>
      </w:r>
    </w:p>
    <w:p w14:paraId="5959AA80" w14:textId="77777777" w:rsidR="008A13DF" w:rsidRDefault="008A13DF" w:rsidP="00181B73">
      <w:r>
        <w:rPr>
          <w:rFonts w:hint="eastAsia"/>
        </w:rPr>
        <w:t>……</w:t>
      </w:r>
    </w:p>
    <w:p w14:paraId="5FEEE2EA" w14:textId="77777777" w:rsidR="00254099" w:rsidRDefault="00254099" w:rsidP="00181B73">
      <w:r>
        <w:rPr>
          <w:rFonts w:hint="eastAsia"/>
        </w:rPr>
        <w:t>一人表态，其他人纷纷附和响应。</w:t>
      </w:r>
    </w:p>
    <w:p w14:paraId="6A8412DB" w14:textId="77777777" w:rsidR="008A13DF" w:rsidRDefault="008A13DF" w:rsidP="00181B73">
      <w:r>
        <w:rPr>
          <w:rFonts w:hint="eastAsia"/>
        </w:rPr>
        <w:t>看到这场面，宁溪不禁摇了摇头，说道：“青诗，看来</w:t>
      </w:r>
      <w:r w:rsidR="00F83AC1">
        <w:rPr>
          <w:rFonts w:hint="eastAsia"/>
        </w:rPr>
        <w:t>他们这是铁了心一条道走到黑了</w:t>
      </w:r>
      <w:r>
        <w:rPr>
          <w:rFonts w:hint="eastAsia"/>
        </w:rPr>
        <w:t>。”</w:t>
      </w:r>
    </w:p>
    <w:p w14:paraId="67D45251" w14:textId="77777777" w:rsidR="008A13DF" w:rsidRPr="006E27EE" w:rsidRDefault="002263D4" w:rsidP="00181B73">
      <w:r>
        <w:rPr>
          <w:rFonts w:hint="eastAsia"/>
        </w:rPr>
        <w:t>叶青诗叹息一声，正要说些什么。</w:t>
      </w:r>
    </w:p>
    <w:p w14:paraId="5766E9CE" w14:textId="77777777" w:rsidR="00181B73" w:rsidRDefault="002263D4" w:rsidP="00181B73">
      <w:r>
        <w:rPr>
          <w:rFonts w:hint="eastAsia"/>
        </w:rPr>
        <w:t>这时候，</w:t>
      </w:r>
      <w:r w:rsidR="00181B73">
        <w:rPr>
          <w:rFonts w:hint="eastAsia"/>
        </w:rPr>
        <w:t>天空突然放晴了，云渐渐散去了。</w:t>
      </w:r>
    </w:p>
    <w:p w14:paraId="222471C2" w14:textId="77777777" w:rsidR="00181B73" w:rsidRDefault="00181B73" w:rsidP="00181B73">
      <w:r>
        <w:rPr>
          <w:rFonts w:hint="eastAsia"/>
        </w:rPr>
        <w:t>夕阳</w:t>
      </w:r>
      <w:r w:rsidR="009F2A50">
        <w:rPr>
          <w:rFonts w:hint="eastAsia"/>
        </w:rPr>
        <w:t>还有一角挂在西山</w:t>
      </w:r>
      <w:r>
        <w:rPr>
          <w:rFonts w:hint="eastAsia"/>
        </w:rPr>
        <w:t>，</w:t>
      </w:r>
      <w:r w:rsidR="009F2A50">
        <w:rPr>
          <w:rFonts w:hint="eastAsia"/>
        </w:rPr>
        <w:t>从那里</w:t>
      </w:r>
      <w:r w:rsidR="002263D4">
        <w:rPr>
          <w:rFonts w:hint="eastAsia"/>
        </w:rPr>
        <w:t>射出一道光柱，照着</w:t>
      </w:r>
      <w:r w:rsidR="00C63A8F">
        <w:rPr>
          <w:rFonts w:hint="eastAsia"/>
        </w:rPr>
        <w:t>叶青诗</w:t>
      </w:r>
      <w:r>
        <w:rPr>
          <w:rFonts w:hint="eastAsia"/>
        </w:rPr>
        <w:t>。</w:t>
      </w:r>
    </w:p>
    <w:p w14:paraId="6B2CE4DC" w14:textId="77777777" w:rsidR="002263D4" w:rsidRDefault="00216D62" w:rsidP="00181B73">
      <w:r>
        <w:rPr>
          <w:rFonts w:hint="eastAsia"/>
        </w:rPr>
        <w:t>她站在光柱里，看了西边一眼，说道：“不过算算时间，应该也差不多了。”</w:t>
      </w:r>
    </w:p>
    <w:p w14:paraId="3454AD68" w14:textId="77777777" w:rsidR="00763137" w:rsidRDefault="001D1E00" w:rsidP="00181B73">
      <w:r>
        <w:rPr>
          <w:rFonts w:hint="eastAsia"/>
        </w:rPr>
        <w:t>一言惊醒梦中人，</w:t>
      </w:r>
      <w:r w:rsidR="00763137">
        <w:rPr>
          <w:rFonts w:hint="eastAsia"/>
        </w:rPr>
        <w:t>光柱外的</w:t>
      </w:r>
      <w:r w:rsidR="00991AE2">
        <w:rPr>
          <w:rFonts w:hint="eastAsia"/>
        </w:rPr>
        <w:t>林时雨</w:t>
      </w:r>
      <w:r w:rsidR="00763137">
        <w:rPr>
          <w:rFonts w:hint="eastAsia"/>
        </w:rPr>
        <w:t>与云无双对视了一眼，想到了相同的事，同时惊呼起来：“遭了，</w:t>
      </w:r>
      <w:r>
        <w:rPr>
          <w:rFonts w:hint="eastAsia"/>
        </w:rPr>
        <w:t>她们在拖时间。</w:t>
      </w:r>
      <w:r w:rsidR="00763137">
        <w:rPr>
          <w:rFonts w:hint="eastAsia"/>
        </w:rPr>
        <w:t>”</w:t>
      </w:r>
    </w:p>
    <w:p w14:paraId="2F8D2E66" w14:textId="77777777" w:rsidR="00763137" w:rsidRPr="00FB1D8F" w:rsidRDefault="00763137" w:rsidP="00763137">
      <w:r>
        <w:rPr>
          <w:rFonts w:hint="eastAsia"/>
        </w:rPr>
        <w:t>青思阁围堵淳于谦，一夜风雨举派进攻百里山，这时候的西门纤纤最应该做什么？</w:t>
      </w:r>
    </w:p>
    <w:p w14:paraId="5639BAB2" w14:textId="77777777" w:rsidR="00763137" w:rsidRDefault="00763137" w:rsidP="00763137">
      <w:r>
        <w:rPr>
          <w:rFonts w:hint="eastAsia"/>
        </w:rPr>
        <w:t>愿意跟随云无双的长老们都出来了，只有陶长老等顽固派守着，要是西门纤纤复出，重掌止戈山岂非轻而易举？</w:t>
      </w:r>
    </w:p>
    <w:p w14:paraId="7FBC2EFA" w14:textId="77777777" w:rsidR="00763137" w:rsidRDefault="006E1390" w:rsidP="00181B73">
      <w:r>
        <w:rPr>
          <w:rFonts w:hint="eastAsia"/>
        </w:rPr>
        <w:t>想到这里，两人再也顾不得应江</w:t>
      </w:r>
      <w:r w:rsidR="00555398">
        <w:rPr>
          <w:rFonts w:hint="eastAsia"/>
        </w:rPr>
        <w:t>湖，转身朝着止戈山奔去。</w:t>
      </w:r>
    </w:p>
    <w:p w14:paraId="716337BC" w14:textId="77777777" w:rsidR="00555398" w:rsidRDefault="00555398" w:rsidP="00181B73">
      <w:r>
        <w:rPr>
          <w:rFonts w:hint="eastAsia"/>
        </w:rPr>
        <w:t>无论是应江湖，还是西门纤纤，都只是过程，他们最终且唯一的目标，从来都是青云十三阶上的剑阵。</w:t>
      </w:r>
    </w:p>
    <w:p w14:paraId="065E1E83" w14:textId="77777777" w:rsidR="00DE1580" w:rsidRDefault="00DE1580"/>
    <w:p w14:paraId="63C53AC4" w14:textId="77777777" w:rsidR="008317AA" w:rsidRDefault="008317AA"/>
    <w:p w14:paraId="206C4D5E" w14:textId="77777777" w:rsidR="008317AA" w:rsidRDefault="008317AA"/>
    <w:p w14:paraId="75E0D2A8" w14:textId="77777777" w:rsidR="004E22F3" w:rsidRDefault="002D59CF" w:rsidP="00AB3BDC">
      <w:pPr>
        <w:pStyle w:val="3"/>
      </w:pPr>
      <w:r>
        <w:rPr>
          <w:rFonts w:hint="eastAsia"/>
        </w:rPr>
        <w:lastRenderedPageBreak/>
        <w:t>第九十</w:t>
      </w:r>
      <w:r w:rsidR="006E1F12">
        <w:rPr>
          <w:rFonts w:hint="eastAsia"/>
        </w:rPr>
        <w:t>章</w:t>
      </w:r>
      <w:r w:rsidR="00440228">
        <w:rPr>
          <w:rFonts w:hint="eastAsia"/>
        </w:rPr>
        <w:t>掘墓者</w:t>
      </w:r>
    </w:p>
    <w:p w14:paraId="4CFE6A1F" w14:textId="77777777" w:rsidR="00995EB7" w:rsidRDefault="00995EB7" w:rsidP="00995EB7">
      <w:r>
        <w:rPr>
          <w:rFonts w:hint="eastAsia"/>
        </w:rPr>
        <w:t>看</w:t>
      </w:r>
      <w:r w:rsidR="009A1E98">
        <w:rPr>
          <w:rFonts w:hint="eastAsia"/>
        </w:rPr>
        <w:t>到一夜风雨与青思阁</w:t>
      </w:r>
      <w:r w:rsidR="00584DA6">
        <w:rPr>
          <w:rFonts w:hint="eastAsia"/>
        </w:rPr>
        <w:t>诸人走了，应江湖一屁股坐到地上，把金</w:t>
      </w:r>
      <w:r>
        <w:rPr>
          <w:rFonts w:hint="eastAsia"/>
        </w:rPr>
        <w:t>剑插在一旁，伸手在旁边因下雨而积水的小水荡里，洗了把脸。</w:t>
      </w:r>
    </w:p>
    <w:p w14:paraId="573A011A" w14:textId="77777777" w:rsidR="00995EB7" w:rsidRDefault="00995EB7" w:rsidP="00995EB7">
      <w:r>
        <w:rPr>
          <w:rFonts w:hint="eastAsia"/>
        </w:rPr>
        <w:t>应江湖深吸了口气，望向西山的最后的晚霞，然后一声长叹。</w:t>
      </w:r>
    </w:p>
    <w:p w14:paraId="6749141D" w14:textId="77777777" w:rsidR="00995EB7" w:rsidRDefault="00995EB7" w:rsidP="00995EB7">
      <w:r>
        <w:rPr>
          <w:rFonts w:hint="eastAsia"/>
        </w:rPr>
        <w:t>叶青诗看着他说道：“你倒是一幅轻松自在的样子。”</w:t>
      </w:r>
    </w:p>
    <w:p w14:paraId="79959C49" w14:textId="77777777" w:rsidR="00995EB7" w:rsidRDefault="00995EB7" w:rsidP="00995EB7">
      <w:r>
        <w:rPr>
          <w:rFonts w:hint="eastAsia"/>
        </w:rPr>
        <w:t>应江湖</w:t>
      </w:r>
      <w:r w:rsidR="00EB56A4">
        <w:rPr>
          <w:rFonts w:hint="eastAsia"/>
        </w:rPr>
        <w:t>淡漠地笑了笑，说道：“想来应该是死不了了，那为什么不开心一点？</w:t>
      </w:r>
      <w:r>
        <w:rPr>
          <w:rFonts w:hint="eastAsia"/>
        </w:rPr>
        <w:t>”</w:t>
      </w:r>
    </w:p>
    <w:p w14:paraId="7B99911B" w14:textId="77777777" w:rsidR="00995EB7" w:rsidRDefault="00995EB7" w:rsidP="00995EB7">
      <w:r>
        <w:rPr>
          <w:rFonts w:hint="eastAsia"/>
        </w:rPr>
        <w:t>叶青诗看着他问道：“你为什么会有这么乐观的想法？”</w:t>
      </w:r>
    </w:p>
    <w:p w14:paraId="4D60AAED" w14:textId="77777777" w:rsidR="00995EB7" w:rsidRPr="00C73133" w:rsidRDefault="00995EB7" w:rsidP="00995EB7">
      <w:r>
        <w:rPr>
          <w:rFonts w:hint="eastAsia"/>
        </w:rPr>
        <w:t>应江湖道：“如果我是一个毫无价值的人，</w:t>
      </w:r>
      <w:r w:rsidR="008C7F2B">
        <w:rPr>
          <w:rFonts w:hint="eastAsia"/>
        </w:rPr>
        <w:t>你又何必救下我</w:t>
      </w:r>
      <w:r>
        <w:rPr>
          <w:rFonts w:hint="eastAsia"/>
        </w:rPr>
        <w:t>。”</w:t>
      </w:r>
    </w:p>
    <w:p w14:paraId="108A1227" w14:textId="77777777" w:rsidR="00995EB7" w:rsidRDefault="00995EB7" w:rsidP="00995EB7">
      <w:r>
        <w:rPr>
          <w:rFonts w:hint="eastAsia"/>
        </w:rPr>
        <w:t>叶青诗看着应江湖的眼神出现一抹欣赏的情绪，大难过后，能这么快速的想通这一点，这份心境确实不是一般人比得了的，陆三阴之所以着了他的道，看来并不是没有道理的。</w:t>
      </w:r>
    </w:p>
    <w:p w14:paraId="1BE723A8" w14:textId="77777777" w:rsidR="00995EB7" w:rsidRPr="00E03B81" w:rsidRDefault="00995EB7" w:rsidP="00995EB7">
      <w:r>
        <w:rPr>
          <w:rFonts w:hint="eastAsia"/>
        </w:rPr>
        <w:t>“看来你并没有看上去那么笨。”</w:t>
      </w:r>
    </w:p>
    <w:p w14:paraId="0D4FB46F" w14:textId="77777777" w:rsidR="00995EB7" w:rsidRDefault="00995EB7" w:rsidP="00995EB7">
      <w:r>
        <w:rPr>
          <w:rFonts w:hint="eastAsia"/>
        </w:rPr>
        <w:t>“我本来就是个聪明人。”</w:t>
      </w:r>
    </w:p>
    <w:p w14:paraId="45C9B5FB" w14:textId="77777777" w:rsidR="00995EB7" w:rsidRDefault="00995EB7" w:rsidP="00995EB7">
      <w:r>
        <w:rPr>
          <w:rFonts w:hint="eastAsia"/>
        </w:rPr>
        <w:t>“那聪明的你，怎么会败到如此地步呢？”</w:t>
      </w:r>
    </w:p>
    <w:p w14:paraId="665725BD" w14:textId="77777777" w:rsidR="00995EB7" w:rsidRDefault="00995EB7" w:rsidP="00995EB7">
      <w:r>
        <w:rPr>
          <w:rFonts w:hint="eastAsia"/>
        </w:rPr>
        <w:t>“</w:t>
      </w:r>
      <w:r w:rsidR="00956E81">
        <w:rPr>
          <w:rFonts w:hint="eastAsia"/>
        </w:rPr>
        <w:t>自陆三阴死后，</w:t>
      </w:r>
      <w:r w:rsidR="004157DE">
        <w:rPr>
          <w:rFonts w:hint="eastAsia"/>
        </w:rPr>
        <w:t>我变得娇纵狂妄了，以至于出门都不带帮手了。</w:t>
      </w:r>
      <w:r>
        <w:rPr>
          <w:rFonts w:hint="eastAsia"/>
        </w:rPr>
        <w:t>”</w:t>
      </w:r>
    </w:p>
    <w:p w14:paraId="384FAF68" w14:textId="77777777" w:rsidR="00995EB7" w:rsidRDefault="00682976" w:rsidP="00995EB7">
      <w:r>
        <w:rPr>
          <w:rFonts w:hint="eastAsia"/>
        </w:rPr>
        <w:t>叶青诗忽然笑了起来，</w:t>
      </w:r>
      <w:r w:rsidR="00FF356C">
        <w:rPr>
          <w:rFonts w:hint="eastAsia"/>
        </w:rPr>
        <w:t>说道：</w:t>
      </w:r>
      <w:r w:rsidR="00995EB7">
        <w:rPr>
          <w:rFonts w:hint="eastAsia"/>
        </w:rPr>
        <w:t>“</w:t>
      </w:r>
      <w:r w:rsidR="00F24121">
        <w:rPr>
          <w:rFonts w:hint="eastAsia"/>
        </w:rPr>
        <w:t>我想你还不清楚你的对手是个什么的人。</w:t>
      </w:r>
      <w:r w:rsidR="00995EB7">
        <w:rPr>
          <w:rFonts w:hint="eastAsia"/>
        </w:rPr>
        <w:t>”</w:t>
      </w:r>
    </w:p>
    <w:p w14:paraId="64090A43" w14:textId="77777777" w:rsidR="00995EB7" w:rsidRDefault="00F24121" w:rsidP="00257E91">
      <w:r>
        <w:rPr>
          <w:rFonts w:hint="eastAsia"/>
        </w:rPr>
        <w:t>应江湖抬起头来，看着她，等待着下一句。</w:t>
      </w:r>
    </w:p>
    <w:p w14:paraId="49DB923E" w14:textId="77777777" w:rsidR="00F24121" w:rsidRPr="00F24121" w:rsidRDefault="00F24121" w:rsidP="00257E91">
      <w:r>
        <w:rPr>
          <w:rFonts w:hint="eastAsia"/>
        </w:rPr>
        <w:t>叶青诗</w:t>
      </w:r>
      <w:r w:rsidR="00AF0007">
        <w:rPr>
          <w:rFonts w:hint="eastAsia"/>
        </w:rPr>
        <w:t>看着他的眼睛，</w:t>
      </w:r>
      <w:r>
        <w:rPr>
          <w:rFonts w:hint="eastAsia"/>
        </w:rPr>
        <w:t>说道：“千落不是你收起了狂妄便能打倒的人。”</w:t>
      </w:r>
    </w:p>
    <w:p w14:paraId="07862F91" w14:textId="77777777" w:rsidR="00F24121" w:rsidRDefault="002B6F48" w:rsidP="00257E91">
      <w:r>
        <w:rPr>
          <w:rFonts w:hint="eastAsia"/>
        </w:rPr>
        <w:t>应</w:t>
      </w:r>
      <w:r w:rsidR="00395E69">
        <w:rPr>
          <w:rFonts w:hint="eastAsia"/>
        </w:rPr>
        <w:t>江湖沉默了很长时间。</w:t>
      </w:r>
    </w:p>
    <w:p w14:paraId="41DB7563" w14:textId="77777777" w:rsidR="003F370B" w:rsidRDefault="00B71FBA" w:rsidP="00257E91">
      <w:r>
        <w:rPr>
          <w:rFonts w:hint="eastAsia"/>
        </w:rPr>
        <w:t>在这段沉默的时间里，他想清楚了关联所有事件的四封信，</w:t>
      </w:r>
      <w:r w:rsidR="003F370B">
        <w:rPr>
          <w:rFonts w:hint="eastAsia"/>
        </w:rPr>
        <w:t>第一封让李占山与云无双反目，第二封让韩大小姐成了解局</w:t>
      </w:r>
      <w:r w:rsidR="00FC5D88">
        <w:rPr>
          <w:rFonts w:hint="eastAsia"/>
        </w:rPr>
        <w:t>专家，第三封揭开了沉埋的真相，第四封……他暂时想不通是做什么的。</w:t>
      </w:r>
    </w:p>
    <w:p w14:paraId="1B333B26" w14:textId="77777777" w:rsidR="00C92452" w:rsidRDefault="00AC09DD" w:rsidP="00257E91">
      <w:r>
        <w:rPr>
          <w:rFonts w:hint="eastAsia"/>
        </w:rPr>
        <w:t>就因为这四封信，</w:t>
      </w:r>
      <w:r w:rsidR="009B00FE">
        <w:rPr>
          <w:rFonts w:hint="eastAsia"/>
        </w:rPr>
        <w:t>李占山死了，百里山灭了，</w:t>
      </w:r>
      <w:r w:rsidR="0064257A">
        <w:rPr>
          <w:rFonts w:hint="eastAsia"/>
        </w:rPr>
        <w:t>他被逼得走投无路，</w:t>
      </w:r>
      <w:r w:rsidR="008C4D38">
        <w:rPr>
          <w:rFonts w:hint="eastAsia"/>
        </w:rPr>
        <w:t>不出意外的话西门纤纤将重新掌握青思阁，</w:t>
      </w:r>
      <w:r>
        <w:rPr>
          <w:rFonts w:hint="eastAsia"/>
        </w:rPr>
        <w:t>布下这局的</w:t>
      </w:r>
      <w:r w:rsidR="00C92452">
        <w:rPr>
          <w:rFonts w:hint="eastAsia"/>
        </w:rPr>
        <w:t>人，什么也没有实，她可能还坐在客栈里喝茶。</w:t>
      </w:r>
    </w:p>
    <w:p w14:paraId="1770CEAA" w14:textId="77777777" w:rsidR="00AC09DD" w:rsidRPr="00AC09DD" w:rsidRDefault="00C92452" w:rsidP="00257E91">
      <w:r>
        <w:rPr>
          <w:rFonts w:hint="eastAsia"/>
        </w:rPr>
        <w:t>运筹帷幄之中，决胜千里之外，这是何等可怕的智慧。</w:t>
      </w:r>
    </w:p>
    <w:p w14:paraId="5DB50987" w14:textId="77777777" w:rsidR="003F370B" w:rsidRDefault="00FA6364" w:rsidP="00257E91">
      <w:r>
        <w:rPr>
          <w:rFonts w:hint="eastAsia"/>
        </w:rPr>
        <w:t>这样的人是他收起狂妄与傲然便能打败的吗？</w:t>
      </w:r>
    </w:p>
    <w:p w14:paraId="053B5B9C" w14:textId="77777777" w:rsidR="00FA746D" w:rsidRDefault="00FA746D" w:rsidP="00257E91">
      <w:r>
        <w:rPr>
          <w:rFonts w:hint="eastAsia"/>
        </w:rPr>
        <w:t>他感慨说道：“真是一群怪物。”</w:t>
      </w:r>
    </w:p>
    <w:p w14:paraId="513621CC" w14:textId="77777777" w:rsidR="00FA746D" w:rsidRDefault="00FA746D" w:rsidP="00257E91">
      <w:r>
        <w:rPr>
          <w:rFonts w:hint="eastAsia"/>
        </w:rPr>
        <w:t>宁溪看着他的</w:t>
      </w:r>
      <w:r w:rsidR="004C0FD5">
        <w:rPr>
          <w:rFonts w:hint="eastAsia"/>
        </w:rPr>
        <w:t>眼睛，问道：“现在你还觉得你能带走我？”</w:t>
      </w:r>
    </w:p>
    <w:p w14:paraId="24BB7CCE" w14:textId="77777777" w:rsidR="00FD5317" w:rsidRDefault="009F4DDC" w:rsidP="00257E91">
      <w:r>
        <w:rPr>
          <w:rFonts w:hint="eastAsia"/>
        </w:rPr>
        <w:t>应江湖哑然失笑，</w:t>
      </w:r>
      <w:r w:rsidR="00693D1C">
        <w:rPr>
          <w:rFonts w:hint="eastAsia"/>
        </w:rPr>
        <w:t>低着了头。</w:t>
      </w:r>
    </w:p>
    <w:p w14:paraId="47AFC1AD" w14:textId="77777777" w:rsidR="00FA746D" w:rsidRDefault="00FA746D" w:rsidP="00FA746D">
      <w:r>
        <w:rPr>
          <w:rFonts w:hint="eastAsia"/>
        </w:rPr>
        <w:t>千落看着他，嘲弄说道：“如果聪明可以学习，那你一定要好好努力。”</w:t>
      </w:r>
    </w:p>
    <w:p w14:paraId="3CA5F7B1" w14:textId="77777777" w:rsidR="00FA746D" w:rsidRDefault="00B00E85" w:rsidP="00257E91">
      <w:r>
        <w:rPr>
          <w:rFonts w:hint="eastAsia"/>
        </w:rPr>
        <w:t>应江湖是个极为骄傲的少年，</w:t>
      </w:r>
      <w:r w:rsidR="00EA7132">
        <w:rPr>
          <w:rFonts w:hint="eastAsia"/>
        </w:rPr>
        <w:t>向来不接受除了他那两位老大之外的嘲弄，</w:t>
      </w:r>
      <w:r w:rsidR="00C41B3A">
        <w:rPr>
          <w:rFonts w:hint="eastAsia"/>
        </w:rPr>
        <w:t>但是这一次，他真的无话可说。</w:t>
      </w:r>
    </w:p>
    <w:p w14:paraId="461C2614" w14:textId="77777777" w:rsidR="00C41B3A" w:rsidRDefault="00C41B3A" w:rsidP="00257E91">
      <w:r>
        <w:rPr>
          <w:rFonts w:hint="eastAsia"/>
        </w:rPr>
        <w:t>他看着叶青诗，问道：“你救下我的目的是什么？”</w:t>
      </w:r>
    </w:p>
    <w:p w14:paraId="40EDB2DE" w14:textId="77777777" w:rsidR="00E369D6" w:rsidRDefault="00E369D6" w:rsidP="00257E91">
      <w:r>
        <w:rPr>
          <w:rFonts w:hint="eastAsia"/>
        </w:rPr>
        <w:t>叶青诗说道：“我替你给柴桑下了一封战书，你要是死了，可就没人赴这战约了。”</w:t>
      </w:r>
    </w:p>
    <w:p w14:paraId="79F3D42C" w14:textId="77777777" w:rsidR="00226E8F" w:rsidRDefault="00226E8F" w:rsidP="00257E91">
      <w:r>
        <w:rPr>
          <w:rFonts w:hint="eastAsia"/>
        </w:rPr>
        <w:t>应江湖十分困惑，问道：“为什么？你们不是一伙的吗？”</w:t>
      </w:r>
    </w:p>
    <w:p w14:paraId="1A1FA0E9" w14:textId="77777777" w:rsidR="00226E8F" w:rsidRDefault="00226E8F" w:rsidP="00226E8F">
      <w:r>
        <w:rPr>
          <w:rFonts w:hint="eastAsia"/>
        </w:rPr>
        <w:t>叶青诗忽然一声轻笑，豁然转身去，静静看着止戈山的方向，</w:t>
      </w:r>
      <w:r w:rsidR="00542DAC">
        <w:rPr>
          <w:rFonts w:hint="eastAsia"/>
        </w:rPr>
        <w:t>眼睛微微眯起</w:t>
      </w:r>
      <w:r>
        <w:rPr>
          <w:rFonts w:hint="eastAsia"/>
        </w:rPr>
        <w:t>，眼中</w:t>
      </w:r>
      <w:r w:rsidR="00E027FE">
        <w:rPr>
          <w:rFonts w:hint="eastAsia"/>
        </w:rPr>
        <w:t>有着说不清的复杂</w:t>
      </w:r>
      <w:r w:rsidR="00DD34A0">
        <w:rPr>
          <w:rFonts w:hint="eastAsia"/>
        </w:rPr>
        <w:t>情绪，说道：“一个是布局杀陆三阴的人，一个是杀了陆三阴的人，你们的决斗一定很精彩。”</w:t>
      </w:r>
    </w:p>
    <w:p w14:paraId="4A6CC71D" w14:textId="77777777" w:rsidR="00DD34A0" w:rsidRPr="00DD34A0" w:rsidRDefault="008C61DE" w:rsidP="00226E8F">
      <w:r>
        <w:rPr>
          <w:rFonts w:hint="eastAsia"/>
        </w:rPr>
        <w:t>夜色降临，</w:t>
      </w:r>
      <w:r w:rsidR="00DD34A0">
        <w:rPr>
          <w:rFonts w:hint="eastAsia"/>
        </w:rPr>
        <w:t>寒风渐劲，</w:t>
      </w:r>
      <w:r>
        <w:rPr>
          <w:rFonts w:hint="eastAsia"/>
        </w:rPr>
        <w:t>吹起她的</w:t>
      </w:r>
      <w:r w:rsidR="00DD34A0">
        <w:rPr>
          <w:rFonts w:hint="eastAsia"/>
        </w:rPr>
        <w:t>青衣</w:t>
      </w:r>
      <w:r>
        <w:rPr>
          <w:rFonts w:hint="eastAsia"/>
        </w:rPr>
        <w:t>，</w:t>
      </w:r>
      <w:r w:rsidR="00DD34A0">
        <w:rPr>
          <w:rFonts w:hint="eastAsia"/>
        </w:rPr>
        <w:t>飘飘</w:t>
      </w:r>
      <w:r>
        <w:rPr>
          <w:rFonts w:hint="eastAsia"/>
        </w:rPr>
        <w:t>而舞，似是乘风而去，又似坠入那片黑暗之中。</w:t>
      </w:r>
    </w:p>
    <w:p w14:paraId="4A1F6D6A" w14:textId="77777777" w:rsidR="00226E8F" w:rsidRDefault="008C61DE" w:rsidP="00226E8F">
      <w:r>
        <w:rPr>
          <w:rFonts w:hint="eastAsia"/>
        </w:rPr>
        <w:t>应江湖看着她</w:t>
      </w:r>
      <w:r w:rsidR="00B6744B">
        <w:rPr>
          <w:rFonts w:hint="eastAsia"/>
        </w:rPr>
        <w:t>渐渐被黑暗吞噬背影，所有的困惑都解开了，不禁有些感慨，情仇真是世间最有趣的东西</w:t>
      </w:r>
      <w:r w:rsidR="00E54838">
        <w:rPr>
          <w:rFonts w:hint="eastAsia"/>
        </w:rPr>
        <w:t>，可以让知至反目，可以让敌人联手</w:t>
      </w:r>
      <w:r w:rsidR="00226E8F">
        <w:rPr>
          <w:rFonts w:hint="eastAsia"/>
        </w:rPr>
        <w:t>。</w:t>
      </w:r>
    </w:p>
    <w:p w14:paraId="32B55918" w14:textId="77777777" w:rsidR="00E369D6" w:rsidRDefault="00B3325A" w:rsidP="00257E91">
      <w:r>
        <w:rPr>
          <w:rFonts w:hint="eastAsia"/>
        </w:rPr>
        <w:t>他缓缓站起身来，说道：“我答应你，</w:t>
      </w:r>
      <w:r w:rsidR="005C5735">
        <w:rPr>
          <w:rFonts w:hint="eastAsia"/>
        </w:rPr>
        <w:t>不过在此之前，我要先</w:t>
      </w:r>
      <w:r w:rsidR="00007D07">
        <w:rPr>
          <w:rFonts w:hint="eastAsia"/>
        </w:rPr>
        <w:t>看一眼我这些妄死的小弟，</w:t>
      </w:r>
      <w:r w:rsidR="005C5735">
        <w:rPr>
          <w:rFonts w:hint="eastAsia"/>
        </w:rPr>
        <w:t>换一身衣服，吃一顿饱饭，洗一下洗水澡，恢复一下体力。</w:t>
      </w:r>
      <w:r>
        <w:rPr>
          <w:rFonts w:hint="eastAsia"/>
        </w:rPr>
        <w:t>”</w:t>
      </w:r>
    </w:p>
    <w:p w14:paraId="7227C289" w14:textId="77777777" w:rsidR="006979A7" w:rsidRDefault="006979A7" w:rsidP="005C5735">
      <w:r>
        <w:rPr>
          <w:rFonts w:hint="eastAsia"/>
        </w:rPr>
        <w:lastRenderedPageBreak/>
        <w:t>叶青诗说道：“随你的意，</w:t>
      </w:r>
      <w:r w:rsidR="004922F3">
        <w:rPr>
          <w:rFonts w:hint="eastAsia"/>
        </w:rPr>
        <w:t>我想你也跑不了。</w:t>
      </w:r>
      <w:r>
        <w:rPr>
          <w:rFonts w:hint="eastAsia"/>
        </w:rPr>
        <w:t>”</w:t>
      </w:r>
    </w:p>
    <w:p w14:paraId="7A5EF348" w14:textId="77777777" w:rsidR="00007D07" w:rsidRDefault="00413F77" w:rsidP="005C5735">
      <w:r>
        <w:rPr>
          <w:rFonts w:hint="eastAsia"/>
        </w:rPr>
        <w:t>应江湖笑了笑，准备离开，忽然想起一件事来，</w:t>
      </w:r>
      <w:r w:rsidR="00D97032">
        <w:rPr>
          <w:rFonts w:hint="eastAsia"/>
        </w:rPr>
        <w:t>说道：“</w:t>
      </w:r>
      <w:r w:rsidR="00281277">
        <w:rPr>
          <w:rFonts w:hint="eastAsia"/>
        </w:rPr>
        <w:t>虽然西风老二没有开口，</w:t>
      </w:r>
      <w:r w:rsidR="00426AE6">
        <w:rPr>
          <w:rFonts w:hint="eastAsia"/>
        </w:rPr>
        <w:t>但我知道他一直想要解解药去解西门纤纤的血变之毒，</w:t>
      </w:r>
      <w:r w:rsidR="004907AC">
        <w:rPr>
          <w:rFonts w:hint="eastAsia"/>
        </w:rPr>
        <w:t>一命换一换，</w:t>
      </w:r>
      <w:r w:rsidR="009A48C6">
        <w:rPr>
          <w:rFonts w:hint="eastAsia"/>
        </w:rPr>
        <w:t>他</w:t>
      </w:r>
      <w:r w:rsidR="004907AC">
        <w:rPr>
          <w:rFonts w:hint="eastAsia"/>
        </w:rPr>
        <w:t>既</w:t>
      </w:r>
      <w:r w:rsidR="009A48C6">
        <w:rPr>
          <w:rFonts w:hint="eastAsia"/>
        </w:rPr>
        <w:t>代我而死，</w:t>
      </w:r>
      <w:r w:rsidR="004907AC">
        <w:rPr>
          <w:rFonts w:hint="eastAsia"/>
        </w:rPr>
        <w:t>那我将解药送你们也无妨，</w:t>
      </w:r>
      <w:r w:rsidR="00A615C7">
        <w:rPr>
          <w:rFonts w:hint="eastAsia"/>
        </w:rPr>
        <w:t>解药就便在我那边的门槛下，想要自己去取好了。</w:t>
      </w:r>
      <w:r w:rsidR="00D97032">
        <w:rPr>
          <w:rFonts w:hint="eastAsia"/>
        </w:rPr>
        <w:t>”</w:t>
      </w:r>
    </w:p>
    <w:p w14:paraId="27A8188E" w14:textId="77777777" w:rsidR="00FF6DBA" w:rsidRDefault="005C5735" w:rsidP="005C5735">
      <w:r>
        <w:rPr>
          <w:rFonts w:hint="eastAsia"/>
        </w:rPr>
        <w:t>说完这句话，他</w:t>
      </w:r>
      <w:r w:rsidR="0083259F">
        <w:rPr>
          <w:rFonts w:hint="eastAsia"/>
        </w:rPr>
        <w:t>找个了下火把，点燃之后，</w:t>
      </w:r>
      <w:r>
        <w:rPr>
          <w:rFonts w:hint="eastAsia"/>
        </w:rPr>
        <w:t>向着枫林深处走去。</w:t>
      </w:r>
    </w:p>
    <w:p w14:paraId="76C2BBC0" w14:textId="77777777" w:rsidR="00FF6DBA" w:rsidRDefault="00FF6DBA" w:rsidP="005C5735">
      <w:r>
        <w:rPr>
          <w:rFonts w:hint="eastAsia"/>
        </w:rPr>
        <w:t>一场秋雨，便得山路十分泥泞。</w:t>
      </w:r>
    </w:p>
    <w:p w14:paraId="27A9AF7C" w14:textId="77777777" w:rsidR="00FF6DBA" w:rsidRPr="00FF6DBA" w:rsidRDefault="00FF6DBA" w:rsidP="005C5735">
      <w:r>
        <w:rPr>
          <w:rFonts w:hint="eastAsia"/>
        </w:rPr>
        <w:t>应江湖的脚步有些沉重，</w:t>
      </w:r>
      <w:r w:rsidR="00D45030">
        <w:rPr>
          <w:rFonts w:hint="eastAsia"/>
        </w:rPr>
        <w:t>他的心情更加沉重，因为他的狂妄</w:t>
      </w:r>
      <w:r w:rsidR="008C331F">
        <w:rPr>
          <w:rFonts w:hint="eastAsia"/>
        </w:rPr>
        <w:t>与傲慢</w:t>
      </w:r>
      <w:r w:rsidR="00D45030">
        <w:rPr>
          <w:rFonts w:hint="eastAsia"/>
        </w:rPr>
        <w:t>，死了一山的人。</w:t>
      </w:r>
    </w:p>
    <w:p w14:paraId="33BDEFE7" w14:textId="77777777" w:rsidR="005C5735" w:rsidRDefault="00007D07" w:rsidP="005C5735">
      <w:r>
        <w:rPr>
          <w:rFonts w:hint="eastAsia"/>
        </w:rPr>
        <w:t>深风吹起，夜雾凄迷</w:t>
      </w:r>
      <w:r w:rsidR="005C5735">
        <w:rPr>
          <w:rFonts w:hint="eastAsia"/>
        </w:rPr>
        <w:t>，</w:t>
      </w:r>
      <w:r w:rsidR="007D484B">
        <w:rPr>
          <w:rFonts w:hint="eastAsia"/>
        </w:rPr>
        <w:t>他</w:t>
      </w:r>
      <w:r w:rsidR="005C5735">
        <w:rPr>
          <w:rFonts w:hint="eastAsia"/>
        </w:rPr>
        <w:t>的身影</w:t>
      </w:r>
      <w:r w:rsidR="009167BA">
        <w:rPr>
          <w:rFonts w:hint="eastAsia"/>
        </w:rPr>
        <w:t>显得有些凄凉，孤单</w:t>
      </w:r>
      <w:r w:rsidR="005C5735">
        <w:rPr>
          <w:rFonts w:hint="eastAsia"/>
        </w:rPr>
        <w:t>。</w:t>
      </w:r>
    </w:p>
    <w:p w14:paraId="18A9522D" w14:textId="77777777" w:rsidR="00B42AE0" w:rsidRDefault="00DB18FA" w:rsidP="005C5735">
      <w:r>
        <w:rPr>
          <w:rFonts w:hint="eastAsia"/>
        </w:rPr>
        <w:t>他在一具尸体面前蹲了下来，这具尸体睁着眼睛，脖子上有一道剑痕，看样子是一剑封咽，</w:t>
      </w:r>
      <w:r w:rsidR="00B941E2">
        <w:rPr>
          <w:rFonts w:hint="eastAsia"/>
        </w:rPr>
        <w:t>然后</w:t>
      </w:r>
      <w:r>
        <w:rPr>
          <w:rFonts w:hint="eastAsia"/>
        </w:rPr>
        <w:t>死不瞑目。</w:t>
      </w:r>
    </w:p>
    <w:p w14:paraId="32C25959" w14:textId="77777777" w:rsidR="00B42AE0" w:rsidRDefault="000E6942" w:rsidP="005C5735">
      <w:r>
        <w:rPr>
          <w:rFonts w:hint="eastAsia"/>
        </w:rPr>
        <w:t>应江湖看着尸体沉默了会，在他眉间画了个十字，说道：“</w:t>
      </w:r>
      <w:r w:rsidR="007905E9">
        <w:rPr>
          <w:rFonts w:hint="eastAsia"/>
        </w:rPr>
        <w:t>我</w:t>
      </w:r>
      <w:r w:rsidR="007462EB">
        <w:rPr>
          <w:rFonts w:hint="eastAsia"/>
        </w:rPr>
        <w:t>这人</w:t>
      </w:r>
      <w:r w:rsidR="007905E9">
        <w:rPr>
          <w:rFonts w:hint="eastAsia"/>
        </w:rPr>
        <w:t>从来不记仇，有仇我当天就报了，</w:t>
      </w:r>
      <w:r w:rsidR="00BB4CEE">
        <w:rPr>
          <w:rFonts w:hint="eastAsia"/>
        </w:rPr>
        <w:t>不要等到明天，更不要等到下辈子，止戈山方向，全灭。</w:t>
      </w:r>
      <w:r>
        <w:rPr>
          <w:rFonts w:hint="eastAsia"/>
        </w:rPr>
        <w:t>”</w:t>
      </w:r>
    </w:p>
    <w:p w14:paraId="64EA6C5E" w14:textId="77777777" w:rsidR="00E85DFE" w:rsidRDefault="00B874A1" w:rsidP="005C5735">
      <w:r>
        <w:rPr>
          <w:rFonts w:hint="eastAsia"/>
        </w:rPr>
        <w:t>这时候，林间忽起</w:t>
      </w:r>
      <w:r w:rsidR="00571207">
        <w:rPr>
          <w:rFonts w:hint="eastAsia"/>
        </w:rPr>
        <w:t>动静。</w:t>
      </w:r>
    </w:p>
    <w:p w14:paraId="104C4577" w14:textId="77777777" w:rsidR="00571207" w:rsidRDefault="00A1635A" w:rsidP="005C5735">
      <w:r>
        <w:rPr>
          <w:rFonts w:hint="eastAsia"/>
        </w:rPr>
        <w:t>应江湖站起身来，朝着发声处走去，只见一人仓皇而逃，背后一人提刀追赶。</w:t>
      </w:r>
    </w:p>
    <w:p w14:paraId="5911AE9C" w14:textId="77777777" w:rsidR="00BE71A7" w:rsidRDefault="00BE71A7" w:rsidP="005C5735">
      <w:r>
        <w:rPr>
          <w:rFonts w:hint="eastAsia"/>
        </w:rPr>
        <w:t>被追赶的那人瞎</w:t>
      </w:r>
      <w:r w:rsidR="00357508">
        <w:rPr>
          <w:rFonts w:hint="eastAsia"/>
        </w:rPr>
        <w:t>了一目，缺了一耳，废了一臂，伤了一腿，正是一夜风雨中专业躲在黑暗中捅刀的林夜雨，</w:t>
      </w:r>
    </w:p>
    <w:p w14:paraId="16648259" w14:textId="77777777" w:rsidR="000F3A13" w:rsidRPr="000F3A13" w:rsidRDefault="009E3892" w:rsidP="005C5735">
      <w:r>
        <w:rPr>
          <w:rFonts w:hint="eastAsia"/>
        </w:rPr>
        <w:t>应江湖认得林夜雨，也认得</w:t>
      </w:r>
      <w:r w:rsidR="001C0562">
        <w:rPr>
          <w:rFonts w:hint="eastAsia"/>
        </w:rPr>
        <w:t>追赶他的人。</w:t>
      </w:r>
    </w:p>
    <w:p w14:paraId="28E9447C" w14:textId="77777777" w:rsidR="00BF1B89" w:rsidRDefault="008E73DB" w:rsidP="005C5735">
      <w:r>
        <w:rPr>
          <w:rFonts w:hint="eastAsia"/>
        </w:rPr>
        <w:t>那晚一夜风雨入侵止戈山，</w:t>
      </w:r>
      <w:r w:rsidR="00641428">
        <w:rPr>
          <w:rFonts w:hint="eastAsia"/>
        </w:rPr>
        <w:t>柴桑发狂连斩数人，</w:t>
      </w:r>
      <w:r w:rsidR="000A7D95">
        <w:rPr>
          <w:rFonts w:hint="eastAsia"/>
        </w:rPr>
        <w:t>有一个杀手被吓得坐倒在地，</w:t>
      </w:r>
      <w:r w:rsidR="00BF1B89">
        <w:rPr>
          <w:rFonts w:hint="eastAsia"/>
        </w:rPr>
        <w:t>指认柴桑就是灭了三山七水二十一寨的人，搞得一夜风雨军心大乱，一夜风雨撤退后，那人被视为叛徒而被追杀，追杀他的人正是</w:t>
      </w:r>
      <w:r w:rsidR="00174E80">
        <w:rPr>
          <w:rFonts w:hint="eastAsia"/>
        </w:rPr>
        <w:t>现在被他追杀的</w:t>
      </w:r>
      <w:r w:rsidR="00BF1B89">
        <w:rPr>
          <w:rFonts w:hint="eastAsia"/>
        </w:rPr>
        <w:t>林夜雨。</w:t>
      </w:r>
    </w:p>
    <w:p w14:paraId="17F50CB6" w14:textId="77777777" w:rsidR="005E1539" w:rsidRDefault="00E57D8C" w:rsidP="005C5735">
      <w:r>
        <w:rPr>
          <w:rFonts w:hint="eastAsia"/>
        </w:rPr>
        <w:t>如今林夜雨成了半废之人，</w:t>
      </w:r>
      <w:r w:rsidR="003237D6">
        <w:rPr>
          <w:rFonts w:hint="eastAsia"/>
        </w:rPr>
        <w:t>也不敢再回组织，</w:t>
      </w:r>
      <w:r w:rsidR="0091704C">
        <w:rPr>
          <w:rFonts w:hint="eastAsia"/>
        </w:rPr>
        <w:t>反倒成了那人的猎物。</w:t>
      </w:r>
    </w:p>
    <w:p w14:paraId="2EF5566B" w14:textId="77777777" w:rsidR="00F21AF8" w:rsidRDefault="00F21AF8" w:rsidP="005C5735">
      <w:r>
        <w:rPr>
          <w:rFonts w:hint="eastAsia"/>
        </w:rPr>
        <w:t>应江湖目睹了林夜雨被杀的过程，</w:t>
      </w:r>
      <w:r w:rsidR="00F228E6">
        <w:rPr>
          <w:rFonts w:hint="eastAsia"/>
        </w:rPr>
        <w:t>谈不上多血腥，</w:t>
      </w:r>
      <w:r w:rsidR="001C72EB">
        <w:rPr>
          <w:rFonts w:hint="eastAsia"/>
        </w:rPr>
        <w:t>手起刀起，一刀致命。</w:t>
      </w:r>
    </w:p>
    <w:p w14:paraId="15011879" w14:textId="77777777" w:rsidR="00333526" w:rsidRPr="00333526" w:rsidRDefault="00412071" w:rsidP="005C5735">
      <w:r>
        <w:rPr>
          <w:rFonts w:hint="eastAsia"/>
        </w:rPr>
        <w:t>他从林中走了出去，对杀人者说道：</w:t>
      </w:r>
      <w:r w:rsidR="00333526">
        <w:rPr>
          <w:rFonts w:hint="eastAsia"/>
        </w:rPr>
        <w:t>“</w:t>
      </w:r>
      <w:r w:rsidR="00CC01D6">
        <w:rPr>
          <w:rFonts w:hint="eastAsia"/>
        </w:rPr>
        <w:t>想不到连你都有报仇的一天，果然是风水轮流转。</w:t>
      </w:r>
      <w:r w:rsidR="00333526">
        <w:rPr>
          <w:rFonts w:hint="eastAsia"/>
        </w:rPr>
        <w:t>”</w:t>
      </w:r>
    </w:p>
    <w:p w14:paraId="66148603" w14:textId="77777777" w:rsidR="00174E80" w:rsidRDefault="008A64D1" w:rsidP="005C5735">
      <w:r>
        <w:rPr>
          <w:rFonts w:hint="eastAsia"/>
        </w:rPr>
        <w:t>那人有些害怕，</w:t>
      </w:r>
      <w:r w:rsidR="00951DBB">
        <w:rPr>
          <w:rFonts w:hint="eastAsia"/>
        </w:rPr>
        <w:t>警惕地向后退去，</w:t>
      </w:r>
      <w:r w:rsidR="002014AC">
        <w:rPr>
          <w:rFonts w:hint="eastAsia"/>
        </w:rPr>
        <w:t>同时说道：“他要杀我，我便杀他，你难道还要为他报仇不成？”</w:t>
      </w:r>
    </w:p>
    <w:p w14:paraId="3C6619CD" w14:textId="77777777" w:rsidR="000473F5" w:rsidRDefault="000473F5" w:rsidP="005C5735">
      <w:r>
        <w:rPr>
          <w:rFonts w:hint="eastAsia"/>
        </w:rPr>
        <w:t>应江湖摇摇头，说道：“你别紧张，我跟你没仇没怨，和他不亲不熟，没有为他报仇的立场。”</w:t>
      </w:r>
    </w:p>
    <w:p w14:paraId="33F898DA" w14:textId="77777777" w:rsidR="000473F5" w:rsidRDefault="000473F5" w:rsidP="005C5735">
      <w:r>
        <w:rPr>
          <w:rFonts w:hint="eastAsia"/>
        </w:rPr>
        <w:t>那人仍不松懈，问道：“那你想做什么？”</w:t>
      </w:r>
    </w:p>
    <w:p w14:paraId="630CB2B1" w14:textId="77777777" w:rsidR="000473F5" w:rsidRDefault="000473F5" w:rsidP="005C5735">
      <w:r>
        <w:rPr>
          <w:rFonts w:hint="eastAsia"/>
        </w:rPr>
        <w:t>应江湖说道：“如果我记得没错，那个叫柴桑的小子应该是你的仇人。”</w:t>
      </w:r>
    </w:p>
    <w:p w14:paraId="793025C9" w14:textId="77777777" w:rsidR="000473F5" w:rsidRDefault="000473F5" w:rsidP="005C5735">
      <w:r>
        <w:rPr>
          <w:rFonts w:hint="eastAsia"/>
        </w:rPr>
        <w:t>那人目光忽然间充满了杀意，更眼瞳深处却更多的是恐惧，声音有些颤抖，说道：“</w:t>
      </w:r>
      <w:r w:rsidR="00524D3E">
        <w:rPr>
          <w:rFonts w:hint="eastAsia"/>
        </w:rPr>
        <w:t>当然，他杀了我四位兄长，死</w:t>
      </w:r>
      <w:r w:rsidR="00894A63">
        <w:rPr>
          <w:rFonts w:hint="eastAsia"/>
        </w:rPr>
        <w:t>我也不会放过他的。</w:t>
      </w:r>
      <w:r>
        <w:rPr>
          <w:rFonts w:hint="eastAsia"/>
        </w:rPr>
        <w:t>”</w:t>
      </w:r>
    </w:p>
    <w:p w14:paraId="47268907" w14:textId="77777777" w:rsidR="007F1F5D" w:rsidRDefault="00524D3E" w:rsidP="005C5735">
      <w:r>
        <w:rPr>
          <w:rFonts w:hint="eastAsia"/>
        </w:rPr>
        <w:t>应江湖说道：“我是个无神论者，</w:t>
      </w:r>
      <w:r w:rsidR="003326D9">
        <w:rPr>
          <w:rFonts w:hint="eastAsia"/>
        </w:rPr>
        <w:t>不相信死后有灵魂，更不相信下辈子，况且</w:t>
      </w:r>
      <w:r>
        <w:rPr>
          <w:rFonts w:hint="eastAsia"/>
        </w:rPr>
        <w:t>这辈子都报不了的仇，凭什么认为下辈子都就报得了</w:t>
      </w:r>
      <w:r w:rsidR="000E73BA">
        <w:rPr>
          <w:rFonts w:hint="eastAsia"/>
        </w:rPr>
        <w:t>？</w:t>
      </w:r>
      <w:r>
        <w:rPr>
          <w:rFonts w:hint="eastAsia"/>
        </w:rPr>
        <w:t>”</w:t>
      </w:r>
    </w:p>
    <w:p w14:paraId="2C63B8DF" w14:textId="77777777" w:rsidR="006E50EB" w:rsidRDefault="006E50EB" w:rsidP="005C5735">
      <w:r>
        <w:rPr>
          <w:rFonts w:hint="eastAsia"/>
        </w:rPr>
        <w:t>那人愣了愣，说道：“但我不是他的对手。”</w:t>
      </w:r>
    </w:p>
    <w:p w14:paraId="08B80900" w14:textId="77777777" w:rsidR="009B0217" w:rsidRPr="006E50EB" w:rsidRDefault="009B0217" w:rsidP="005C5735">
      <w:r>
        <w:rPr>
          <w:rFonts w:hint="eastAsia"/>
        </w:rPr>
        <w:t>应江湖</w:t>
      </w:r>
      <w:r w:rsidR="00976C14">
        <w:rPr>
          <w:rFonts w:hint="eastAsia"/>
        </w:rPr>
        <w:t>看着他的眼睛，</w:t>
      </w:r>
      <w:r>
        <w:rPr>
          <w:rFonts w:hint="eastAsia"/>
        </w:rPr>
        <w:t>说道：“所以你需要跟我合作。”</w:t>
      </w:r>
    </w:p>
    <w:p w14:paraId="173DEB24" w14:textId="77777777" w:rsidR="00D276E4" w:rsidRDefault="003D0AEE" w:rsidP="00257E91">
      <w:r>
        <w:rPr>
          <w:rFonts w:hint="eastAsia"/>
        </w:rPr>
        <w:t>……</w:t>
      </w:r>
    </w:p>
    <w:p w14:paraId="3D728903" w14:textId="77777777" w:rsidR="007905E9" w:rsidRDefault="003D0AEE" w:rsidP="00257E91">
      <w:r>
        <w:rPr>
          <w:rFonts w:hint="eastAsia"/>
        </w:rPr>
        <w:t>……</w:t>
      </w:r>
    </w:p>
    <w:p w14:paraId="6DFF161F" w14:textId="77777777" w:rsidR="003D0AEE" w:rsidRDefault="007D2666" w:rsidP="00257E91">
      <w:r>
        <w:rPr>
          <w:rFonts w:hint="eastAsia"/>
        </w:rPr>
        <w:t>应江湖离开了很长时间，叶青诗走到找药很久没有回来，宁溪一个人守在陆三阴的坟前。</w:t>
      </w:r>
    </w:p>
    <w:p w14:paraId="6E00A1E3" w14:textId="77777777" w:rsidR="0031458D" w:rsidRPr="0031458D" w:rsidRDefault="007D2666" w:rsidP="00257E91">
      <w:r>
        <w:rPr>
          <w:rFonts w:hint="eastAsia"/>
        </w:rPr>
        <w:t>四下一片漆黑，</w:t>
      </w:r>
      <w:r w:rsidR="00CE3FFD">
        <w:rPr>
          <w:rFonts w:hint="eastAsia"/>
        </w:rPr>
        <w:t>雾似浅还深，</w:t>
      </w:r>
      <w:r w:rsidR="00EA0807">
        <w:rPr>
          <w:rFonts w:hint="eastAsia"/>
        </w:rPr>
        <w:t>冷风不时吹起，</w:t>
      </w:r>
      <w:r w:rsidR="0031458D">
        <w:rPr>
          <w:rFonts w:hint="eastAsia"/>
        </w:rPr>
        <w:t>显得有些诡异，宁溪忽然害怕起来</w:t>
      </w:r>
      <w:r w:rsidR="00F018A6">
        <w:rPr>
          <w:rFonts w:hint="eastAsia"/>
        </w:rPr>
        <w:t>，左右打量着四周。</w:t>
      </w:r>
    </w:p>
    <w:p w14:paraId="294F80C5" w14:textId="77777777" w:rsidR="00F018A6" w:rsidRPr="00AE1FA6" w:rsidRDefault="00F018A6" w:rsidP="00F018A6">
      <w:r>
        <w:rPr>
          <w:rFonts w:hint="eastAsia"/>
        </w:rPr>
        <w:t>忽然间，一个阴森森的黑影出现陆三阴墓前。</w:t>
      </w:r>
    </w:p>
    <w:p w14:paraId="6A0BD06B" w14:textId="77777777" w:rsidR="00667C34" w:rsidRDefault="00F018A6" w:rsidP="00F018A6">
      <w:r>
        <w:rPr>
          <w:rFonts w:hint="eastAsia"/>
        </w:rPr>
        <w:t>“啊，鬼啊……</w:t>
      </w:r>
      <w:r w:rsidR="00667C34">
        <w:rPr>
          <w:rFonts w:hint="eastAsia"/>
        </w:rPr>
        <w:t>”</w:t>
      </w:r>
    </w:p>
    <w:p w14:paraId="62478451" w14:textId="77777777" w:rsidR="00282A3B" w:rsidRDefault="00A544E7" w:rsidP="00282A3B">
      <w:r>
        <w:rPr>
          <w:rFonts w:hint="eastAsia"/>
        </w:rPr>
        <w:t>宁雨寒吓得剑都掉到了地上，一个踉跄</w:t>
      </w:r>
      <w:r w:rsidR="00282A3B">
        <w:rPr>
          <w:rFonts w:hint="eastAsia"/>
        </w:rPr>
        <w:t>差点瘫坐到地上。</w:t>
      </w:r>
    </w:p>
    <w:p w14:paraId="6CAC0365" w14:textId="77777777" w:rsidR="002638AB" w:rsidRDefault="002638AB" w:rsidP="00282A3B">
      <w:r>
        <w:rPr>
          <w:rFonts w:hint="eastAsia"/>
        </w:rPr>
        <w:t>“胆子这么小，</w:t>
      </w:r>
      <w:r w:rsidR="004A21F7">
        <w:rPr>
          <w:rFonts w:hint="eastAsia"/>
        </w:rPr>
        <w:t>还要给人守墓，</w:t>
      </w:r>
      <w:r w:rsidR="00CF4C7D">
        <w:rPr>
          <w:rFonts w:hint="eastAsia"/>
        </w:rPr>
        <w:t>小姑娘你也是一朵奇葩吧，叫什么名字来着？</w:t>
      </w:r>
      <w:r>
        <w:rPr>
          <w:rFonts w:hint="eastAsia"/>
        </w:rPr>
        <w:t>”</w:t>
      </w:r>
    </w:p>
    <w:p w14:paraId="1E0B3015" w14:textId="77777777" w:rsidR="00D97365" w:rsidRDefault="00C6538D" w:rsidP="00257E91">
      <w:r>
        <w:rPr>
          <w:rFonts w:hint="eastAsia"/>
        </w:rPr>
        <w:t>那黑影的声音带着笑意，</w:t>
      </w:r>
      <w:r w:rsidR="00E910B7">
        <w:rPr>
          <w:rFonts w:hint="eastAsia"/>
        </w:rPr>
        <w:t>但听得出来是活人的味道，</w:t>
      </w:r>
      <w:r w:rsidR="00BF25B8">
        <w:rPr>
          <w:rFonts w:hint="eastAsia"/>
        </w:rPr>
        <w:t>而且应该是位上了年纪的人，</w:t>
      </w:r>
      <w:r w:rsidR="00276631">
        <w:rPr>
          <w:rFonts w:hint="eastAsia"/>
        </w:rPr>
        <w:t>宁溪</w:t>
      </w:r>
      <w:r w:rsidR="00D97365">
        <w:rPr>
          <w:rFonts w:hint="eastAsia"/>
        </w:rPr>
        <w:t>仔细</w:t>
      </w:r>
      <w:r w:rsidR="00D97365">
        <w:rPr>
          <w:rFonts w:hint="eastAsia"/>
        </w:rPr>
        <w:lastRenderedPageBreak/>
        <w:t>确认了这点。</w:t>
      </w:r>
    </w:p>
    <w:p w14:paraId="2E4048CE" w14:textId="77777777" w:rsidR="00D97365" w:rsidRPr="00D97365" w:rsidRDefault="00D97365" w:rsidP="00257E91">
      <w:r>
        <w:rPr>
          <w:rFonts w:hint="eastAsia"/>
        </w:rPr>
        <w:t>“你是谁？你来这做什么？”</w:t>
      </w:r>
    </w:p>
    <w:p w14:paraId="7335E2FF" w14:textId="77777777" w:rsidR="00C6538D" w:rsidRDefault="00D97365" w:rsidP="00257E91">
      <w:r>
        <w:rPr>
          <w:rFonts w:hint="eastAsia"/>
        </w:rPr>
        <w:t>确认是活人之后，</w:t>
      </w:r>
      <w:r w:rsidR="00276631">
        <w:rPr>
          <w:rFonts w:hint="eastAsia"/>
        </w:rPr>
        <w:t>宁溪</w:t>
      </w:r>
      <w:r>
        <w:rPr>
          <w:rFonts w:hint="eastAsia"/>
        </w:rPr>
        <w:t>突然</w:t>
      </w:r>
      <w:r w:rsidR="001E395B">
        <w:rPr>
          <w:rFonts w:hint="eastAsia"/>
        </w:rPr>
        <w:t>就不怕了，</w:t>
      </w:r>
      <w:r w:rsidR="001B6240">
        <w:rPr>
          <w:rFonts w:hint="eastAsia"/>
        </w:rPr>
        <w:t>于是赶紧捡了起来。</w:t>
      </w:r>
    </w:p>
    <w:p w14:paraId="75523A82" w14:textId="77777777" w:rsidR="00BF25B8" w:rsidRDefault="00284C44" w:rsidP="00257E91">
      <w:r>
        <w:rPr>
          <w:rFonts w:hint="eastAsia"/>
        </w:rPr>
        <w:t>黑衣人见她突然就不怕了，</w:t>
      </w:r>
      <w:r w:rsidR="000F0B18">
        <w:rPr>
          <w:rFonts w:hint="eastAsia"/>
        </w:rPr>
        <w:t>显得有些</w:t>
      </w:r>
      <w:r w:rsidR="00326F2D">
        <w:rPr>
          <w:rFonts w:hint="eastAsia"/>
        </w:rPr>
        <w:t>意外，</w:t>
      </w:r>
      <w:r w:rsidR="00447D6A">
        <w:rPr>
          <w:rFonts w:hint="eastAsia"/>
        </w:rPr>
        <w:t>问道：“</w:t>
      </w:r>
      <w:r w:rsidR="003D0491">
        <w:rPr>
          <w:rFonts w:hint="eastAsia"/>
        </w:rPr>
        <w:t>你怎么就突然不怕了？</w:t>
      </w:r>
      <w:r w:rsidR="00447D6A">
        <w:rPr>
          <w:rFonts w:hint="eastAsia"/>
        </w:rPr>
        <w:t>”</w:t>
      </w:r>
    </w:p>
    <w:p w14:paraId="6E9B8064" w14:textId="77777777" w:rsidR="00F57572" w:rsidRDefault="00CE74AA" w:rsidP="00257E91">
      <w:r>
        <w:rPr>
          <w:rFonts w:hint="eastAsia"/>
        </w:rPr>
        <w:t>宁溪这耿直的回答道：</w:t>
      </w:r>
      <w:r w:rsidR="00F57572">
        <w:rPr>
          <w:rFonts w:hint="eastAsia"/>
        </w:rPr>
        <w:t>“本来这山上，就我一个人陪着一堆鬼，现在两个人</w:t>
      </w:r>
      <w:r w:rsidR="005B2F01">
        <w:rPr>
          <w:rFonts w:hint="eastAsia"/>
        </w:rPr>
        <w:t>了</w:t>
      </w:r>
      <w:r w:rsidR="00F57572">
        <w:rPr>
          <w:rFonts w:hint="eastAsia"/>
        </w:rPr>
        <w:t>，</w:t>
      </w:r>
      <w:r w:rsidR="005B2F01">
        <w:rPr>
          <w:rFonts w:hint="eastAsia"/>
        </w:rPr>
        <w:t>大家都是人，那还有什么好怕的？</w:t>
      </w:r>
      <w:r w:rsidR="00F57572">
        <w:rPr>
          <w:rFonts w:hint="eastAsia"/>
        </w:rPr>
        <w:t>”</w:t>
      </w:r>
    </w:p>
    <w:p w14:paraId="5E995D35" w14:textId="77777777" w:rsidR="00864F19" w:rsidRDefault="007D0ED5" w:rsidP="00257E91">
      <w:r>
        <w:rPr>
          <w:rFonts w:hint="eastAsia"/>
        </w:rPr>
        <w:t>黑衣人</w:t>
      </w:r>
      <w:r w:rsidR="00687BF6">
        <w:rPr>
          <w:rFonts w:hint="eastAsia"/>
        </w:rPr>
        <w:t>觉得</w:t>
      </w:r>
      <w:r w:rsidR="00802BB0">
        <w:rPr>
          <w:rFonts w:hint="eastAsia"/>
        </w:rPr>
        <w:t>这小姑娘挺有意思，</w:t>
      </w:r>
      <w:r w:rsidR="00864F19">
        <w:rPr>
          <w:rFonts w:hint="eastAsia"/>
        </w:rPr>
        <w:t>开始认真打量</w:t>
      </w:r>
      <w:r w:rsidR="00276631">
        <w:rPr>
          <w:rFonts w:hint="eastAsia"/>
        </w:rPr>
        <w:t>宁溪</w:t>
      </w:r>
      <w:r w:rsidR="00D45987">
        <w:rPr>
          <w:rFonts w:hint="eastAsia"/>
        </w:rPr>
        <w:t>，问道：</w:t>
      </w:r>
      <w:r w:rsidR="00864F19">
        <w:rPr>
          <w:rFonts w:hint="eastAsia"/>
        </w:rPr>
        <w:t>“你叫什么名字？”</w:t>
      </w:r>
    </w:p>
    <w:p w14:paraId="3C99B536" w14:textId="77777777" w:rsidR="00D850E8" w:rsidRDefault="00276631" w:rsidP="00257E91">
      <w:r>
        <w:rPr>
          <w:rFonts w:hint="eastAsia"/>
        </w:rPr>
        <w:t>宁溪</w:t>
      </w:r>
      <w:r w:rsidR="006F6E04">
        <w:rPr>
          <w:rFonts w:hint="eastAsia"/>
        </w:rPr>
        <w:t>也看清了这人长相，</w:t>
      </w:r>
      <w:r w:rsidR="00AD2A4C">
        <w:rPr>
          <w:rFonts w:hint="eastAsia"/>
        </w:rPr>
        <w:t>头发有些花白，有些杂乱，</w:t>
      </w:r>
      <w:r w:rsidR="00B21D8B">
        <w:rPr>
          <w:rFonts w:hint="eastAsia"/>
        </w:rPr>
        <w:t>目光深邃幽暗或者说阴暗，</w:t>
      </w:r>
      <w:r w:rsidR="001E3C87">
        <w:rPr>
          <w:rFonts w:hint="eastAsia"/>
        </w:rPr>
        <w:t>脸上有皱纹，长着五十岁男人该有的短直胡须，从各种层面上来说，的确是个活</w:t>
      </w:r>
      <w:r w:rsidR="00802BB0">
        <w:rPr>
          <w:rFonts w:hint="eastAsia"/>
        </w:rPr>
        <w:t>人，说道：</w:t>
      </w:r>
      <w:r w:rsidR="00D850E8">
        <w:rPr>
          <w:rFonts w:hint="eastAsia"/>
        </w:rPr>
        <w:t>“</w:t>
      </w:r>
      <w:r>
        <w:rPr>
          <w:rFonts w:hint="eastAsia"/>
        </w:rPr>
        <w:t>宁溪</w:t>
      </w:r>
      <w:r w:rsidR="00D850E8">
        <w:rPr>
          <w:rFonts w:hint="eastAsia"/>
        </w:rPr>
        <w:t>。”</w:t>
      </w:r>
    </w:p>
    <w:p w14:paraId="6FC9B53A" w14:textId="77777777" w:rsidR="001545A0" w:rsidRDefault="001545A0" w:rsidP="00257E91">
      <w:r>
        <w:rPr>
          <w:rFonts w:hint="eastAsia"/>
        </w:rPr>
        <w:t>“宁……宁家？小姑娘是宁氏族人？”</w:t>
      </w:r>
      <w:r w:rsidR="00C670C1">
        <w:rPr>
          <w:rFonts w:hint="eastAsia"/>
        </w:rPr>
        <w:t>黑衣人摸着</w:t>
      </w:r>
      <w:r w:rsidR="001F4B05">
        <w:rPr>
          <w:rFonts w:hint="eastAsia"/>
        </w:rPr>
        <w:t>胡子，看着</w:t>
      </w:r>
      <w:r w:rsidR="00276631">
        <w:rPr>
          <w:rFonts w:hint="eastAsia"/>
        </w:rPr>
        <w:t>宁溪</w:t>
      </w:r>
      <w:r w:rsidR="001F4B05">
        <w:rPr>
          <w:rFonts w:hint="eastAsia"/>
        </w:rPr>
        <w:t>显得有些好奇起来。</w:t>
      </w:r>
    </w:p>
    <w:p w14:paraId="283A5F64" w14:textId="77777777" w:rsidR="009001CB" w:rsidRPr="009001CB" w:rsidRDefault="009001CB" w:rsidP="00257E91">
      <w:r>
        <w:rPr>
          <w:rFonts w:hint="eastAsia"/>
        </w:rPr>
        <w:t>“哇，我们宁家这么出名的吗？我都不知道唉！”</w:t>
      </w:r>
      <w:r w:rsidR="00276631">
        <w:rPr>
          <w:rFonts w:hint="eastAsia"/>
        </w:rPr>
        <w:t>宁溪</w:t>
      </w:r>
      <w:r w:rsidR="00520BC2">
        <w:rPr>
          <w:rFonts w:hint="eastAsia"/>
        </w:rPr>
        <w:t>显得有些惊奇。</w:t>
      </w:r>
    </w:p>
    <w:p w14:paraId="626A59C4" w14:textId="77777777" w:rsidR="005D5340" w:rsidRPr="005D5340" w:rsidRDefault="003C6F24" w:rsidP="00257E91">
      <w:r>
        <w:rPr>
          <w:rFonts w:hint="eastAsia"/>
        </w:rPr>
        <w:t>黑衣人显得更为惊奇，问道：</w:t>
      </w:r>
      <w:r w:rsidR="00087CD8">
        <w:rPr>
          <w:rFonts w:hint="eastAsia"/>
        </w:rPr>
        <w:t>“怎么，小姑娘你不知道吗？”</w:t>
      </w:r>
    </w:p>
    <w:p w14:paraId="25029743" w14:textId="77777777" w:rsidR="00AE1FA6" w:rsidRDefault="00E36040" w:rsidP="00257E91">
      <w:r>
        <w:rPr>
          <w:rFonts w:hint="eastAsia"/>
        </w:rPr>
        <w:t>“这个么……”</w:t>
      </w:r>
      <w:r w:rsidR="00276631">
        <w:rPr>
          <w:rFonts w:hint="eastAsia"/>
        </w:rPr>
        <w:t>宁溪</w:t>
      </w:r>
      <w:r>
        <w:rPr>
          <w:rFonts w:hint="eastAsia"/>
        </w:rPr>
        <w:t>也摸着下巴想了会儿，</w:t>
      </w:r>
      <w:r w:rsidR="00CA0C17">
        <w:rPr>
          <w:rFonts w:hint="eastAsia"/>
        </w:rPr>
        <w:t>然后缓缓地道：“</w:t>
      </w:r>
      <w:r w:rsidR="00EA0372">
        <w:rPr>
          <w:rFonts w:hint="eastAsia"/>
        </w:rPr>
        <w:t>我连一个族人都不认识，我怎么会知道</w:t>
      </w:r>
      <w:r w:rsidR="00D15E2F">
        <w:rPr>
          <w:rFonts w:hint="eastAsia"/>
        </w:rPr>
        <w:t>呢？</w:t>
      </w:r>
      <w:r w:rsidR="004001B4">
        <w:rPr>
          <w:rFonts w:hint="eastAsia"/>
        </w:rPr>
        <w:t>咦，对了你是谁？我为什么要跟你说这些？</w:t>
      </w:r>
      <w:r w:rsidR="00CA0C17">
        <w:rPr>
          <w:rFonts w:hint="eastAsia"/>
        </w:rPr>
        <w:t>”</w:t>
      </w:r>
    </w:p>
    <w:p w14:paraId="6F719DC2" w14:textId="77777777" w:rsidR="00D15E2F" w:rsidRDefault="00276631" w:rsidP="00257E91">
      <w:r>
        <w:rPr>
          <w:rFonts w:hint="eastAsia"/>
        </w:rPr>
        <w:t>宁溪</w:t>
      </w:r>
      <w:r w:rsidR="005064AE">
        <w:rPr>
          <w:rFonts w:hint="eastAsia"/>
        </w:rPr>
        <w:t>一连串的反问，把黑衣人逗乐了，</w:t>
      </w:r>
      <w:r w:rsidR="00FF123F">
        <w:rPr>
          <w:rFonts w:hint="eastAsia"/>
        </w:rPr>
        <w:t>忍不住笑了起来，反问道：“你觉得我是谁？”</w:t>
      </w:r>
    </w:p>
    <w:p w14:paraId="74BE130F" w14:textId="77777777" w:rsidR="00E07EF2" w:rsidRDefault="00276631" w:rsidP="00257E91">
      <w:r>
        <w:rPr>
          <w:rFonts w:hint="eastAsia"/>
        </w:rPr>
        <w:t>宁溪</w:t>
      </w:r>
      <w:r w:rsidR="00643FC4">
        <w:rPr>
          <w:rFonts w:hint="eastAsia"/>
        </w:rPr>
        <w:t>认真地想了想，</w:t>
      </w:r>
      <w:r w:rsidR="00E07EF2">
        <w:rPr>
          <w:rFonts w:hint="eastAsia"/>
        </w:rPr>
        <w:t>从他这身黑色，又显得有些脏的衣服上看，如果再加一把铁撬什么的，那就完全的符合盗墓贼的特点了。</w:t>
      </w:r>
    </w:p>
    <w:p w14:paraId="3AEE22C2" w14:textId="77777777" w:rsidR="008B1F79" w:rsidRDefault="00643FC4" w:rsidP="00257E91">
      <w:r>
        <w:rPr>
          <w:rFonts w:hint="eastAsia"/>
        </w:rPr>
        <w:t>“啊，你就是盗墓贼”</w:t>
      </w:r>
      <w:r w:rsidR="00276631">
        <w:rPr>
          <w:rFonts w:hint="eastAsia"/>
        </w:rPr>
        <w:t>宁溪</w:t>
      </w:r>
      <w:r w:rsidR="008B1F79">
        <w:rPr>
          <w:rFonts w:hint="eastAsia"/>
        </w:rPr>
        <w:t>指着他惊叫起来。</w:t>
      </w:r>
    </w:p>
    <w:p w14:paraId="5CB82D23" w14:textId="77777777" w:rsidR="00257E91" w:rsidRDefault="0066616D" w:rsidP="00257E91">
      <w:r>
        <w:rPr>
          <w:rFonts w:hint="eastAsia"/>
        </w:rPr>
        <w:t>“盗墓贼么？”</w:t>
      </w:r>
      <w:r w:rsidR="008B1F79">
        <w:rPr>
          <w:rFonts w:hint="eastAsia"/>
        </w:rPr>
        <w:t>黑衣人</w:t>
      </w:r>
      <w:r w:rsidR="003F2D71">
        <w:rPr>
          <w:rFonts w:hint="eastAsia"/>
        </w:rPr>
        <w:t>微怔，</w:t>
      </w:r>
      <w:r w:rsidR="004B6B3E">
        <w:rPr>
          <w:rFonts w:hint="eastAsia"/>
        </w:rPr>
        <w:t>纠正</w:t>
      </w:r>
      <w:r w:rsidR="00A02ED8">
        <w:rPr>
          <w:rFonts w:hint="eastAsia"/>
        </w:rPr>
        <w:t>道：“我觉得盗墓贼这种说法并不正确。”</w:t>
      </w:r>
    </w:p>
    <w:p w14:paraId="20A88E8E" w14:textId="77777777" w:rsidR="00A02ED8" w:rsidRDefault="00A02ED8" w:rsidP="00257E91">
      <w:r>
        <w:rPr>
          <w:rFonts w:hint="eastAsia"/>
        </w:rPr>
        <w:t>“</w:t>
      </w:r>
      <w:r w:rsidR="001B332F">
        <w:rPr>
          <w:rFonts w:hint="eastAsia"/>
        </w:rPr>
        <w:t>哪里不正确？</w:t>
      </w:r>
      <w:r>
        <w:rPr>
          <w:rFonts w:hint="eastAsia"/>
        </w:rPr>
        <w:t>”</w:t>
      </w:r>
    </w:p>
    <w:p w14:paraId="7D719435" w14:textId="77777777" w:rsidR="001B332F" w:rsidRDefault="001B332F" w:rsidP="00257E91">
      <w:r>
        <w:rPr>
          <w:rFonts w:hint="eastAsia"/>
        </w:rPr>
        <w:t>“确切的说，我应该是个掘墓者。”</w:t>
      </w:r>
    </w:p>
    <w:p w14:paraId="094F9F0E" w14:textId="77777777" w:rsidR="001B332F" w:rsidRPr="00F30524" w:rsidRDefault="001B332F" w:rsidP="00257E91">
      <w:r>
        <w:rPr>
          <w:rFonts w:hint="eastAsia"/>
        </w:rPr>
        <w:t>“</w:t>
      </w:r>
      <w:r w:rsidR="000D7132">
        <w:rPr>
          <w:rFonts w:hint="eastAsia"/>
        </w:rPr>
        <w:t>那不都是挖坟盗宝的，哪有什么区别？</w:t>
      </w:r>
      <w:r>
        <w:rPr>
          <w:rFonts w:hint="eastAsia"/>
        </w:rPr>
        <w:t>”</w:t>
      </w:r>
      <w:r w:rsidR="00276631">
        <w:rPr>
          <w:rFonts w:hint="eastAsia"/>
        </w:rPr>
        <w:t>宁溪</w:t>
      </w:r>
      <w:r w:rsidR="00F30524">
        <w:rPr>
          <w:rFonts w:hint="eastAsia"/>
        </w:rPr>
        <w:t>觉得这是个值得深思的问题。</w:t>
      </w:r>
    </w:p>
    <w:p w14:paraId="4E95A1D8" w14:textId="77777777" w:rsidR="0066616D" w:rsidRDefault="000028ED" w:rsidP="00257E91">
      <w:r>
        <w:rPr>
          <w:rFonts w:hint="eastAsia"/>
        </w:rPr>
        <w:t>“</w:t>
      </w:r>
      <w:r w:rsidR="00F15A1E">
        <w:rPr>
          <w:rFonts w:hint="eastAsia"/>
        </w:rPr>
        <w:t>我来回答你这个问题，</w:t>
      </w:r>
      <w:r w:rsidR="00243B31">
        <w:rPr>
          <w:rFonts w:hint="eastAsia"/>
        </w:rPr>
        <w:t>首先我挖坟是不错，但不是盗物，而是取回原本属于我的东西，</w:t>
      </w:r>
      <w:r w:rsidR="003E28CC">
        <w:rPr>
          <w:rFonts w:hint="eastAsia"/>
        </w:rPr>
        <w:t>其次他所以会料中，</w:t>
      </w:r>
      <w:r w:rsidR="009E3E45">
        <w:rPr>
          <w:rFonts w:hint="eastAsia"/>
        </w:rPr>
        <w:t>是因为他知道我一定会来取回我自己东西。</w:t>
      </w:r>
    </w:p>
    <w:p w14:paraId="5D6EB96D" w14:textId="77777777" w:rsidR="00A02ED8" w:rsidRDefault="00A02ED8" w:rsidP="00257E91">
      <w:r>
        <w:rPr>
          <w:rFonts w:hint="eastAsia"/>
        </w:rPr>
        <w:t>“</w:t>
      </w:r>
      <w:r w:rsidR="00E514A0">
        <w:rPr>
          <w:rFonts w:hint="eastAsia"/>
        </w:rPr>
        <w:t>怎么可能，那穷光蛋身无长物，怎么可能有你的东西？</w:t>
      </w:r>
      <w:r>
        <w:rPr>
          <w:rFonts w:hint="eastAsia"/>
        </w:rPr>
        <w:t>”</w:t>
      </w:r>
    </w:p>
    <w:p w14:paraId="7BCC8241" w14:textId="77777777" w:rsidR="00A02ED8" w:rsidRPr="00E514A0" w:rsidRDefault="00FA6556" w:rsidP="00257E91">
      <w:r>
        <w:rPr>
          <w:rFonts w:hint="eastAsia"/>
        </w:rPr>
        <w:t>“他的身上的剑胎就是我的东西。”</w:t>
      </w:r>
    </w:p>
    <w:p w14:paraId="6FADFAE3" w14:textId="77777777" w:rsidR="00F00B33" w:rsidRDefault="00276631" w:rsidP="00257E91">
      <w:r>
        <w:rPr>
          <w:rFonts w:hint="eastAsia"/>
        </w:rPr>
        <w:t>宁溪</w:t>
      </w:r>
      <w:r w:rsidR="002B6809">
        <w:rPr>
          <w:rFonts w:hint="eastAsia"/>
        </w:rPr>
        <w:t>脸色顿时变得有些难看，</w:t>
      </w:r>
      <w:r w:rsidR="000519B1">
        <w:rPr>
          <w:rFonts w:hint="eastAsia"/>
        </w:rPr>
        <w:t>事情显然有些不大妙，</w:t>
      </w:r>
      <w:r w:rsidR="009D29A6">
        <w:rPr>
          <w:rFonts w:hint="eastAsia"/>
        </w:rPr>
        <w:t>照如今的局面看来，陆三阴要她帮忙守墓应该不是突发其想</w:t>
      </w:r>
      <w:r w:rsidR="00F00B33">
        <w:rPr>
          <w:rFonts w:hint="eastAsia"/>
        </w:rPr>
        <w:t>。</w:t>
      </w:r>
    </w:p>
    <w:p w14:paraId="007EB94D" w14:textId="77777777" w:rsidR="00257E91" w:rsidRDefault="00F00B33" w:rsidP="00257E91">
      <w:r>
        <w:rPr>
          <w:rFonts w:hint="eastAsia"/>
        </w:rPr>
        <w:t>这家伙虽然有时候，话爱说半句，</w:t>
      </w:r>
      <w:r w:rsidR="00844EDD">
        <w:rPr>
          <w:rFonts w:hint="eastAsia"/>
        </w:rPr>
        <w:t>既然他叫自己这么做，那必有深意，</w:t>
      </w:r>
      <w:r w:rsidR="00D6772C">
        <w:rPr>
          <w:rFonts w:hint="eastAsia"/>
        </w:rPr>
        <w:t>但现在的问题她显然不是这黑衣人的对手</w:t>
      </w:r>
      <w:r>
        <w:rPr>
          <w:rFonts w:hint="eastAsia"/>
        </w:rPr>
        <w:t>，</w:t>
      </w:r>
      <w:r w:rsidR="00D6772C">
        <w:rPr>
          <w:rFonts w:hint="eastAsia"/>
        </w:rPr>
        <w:t>如果他早就知道这家伙要来，为什么还要叫自己来守墓？</w:t>
      </w:r>
    </w:p>
    <w:p w14:paraId="18976291" w14:textId="77777777" w:rsidR="00844EDD" w:rsidRDefault="00844EDD" w:rsidP="00257E91">
      <w:r>
        <w:rPr>
          <w:rFonts w:hint="eastAsia"/>
        </w:rPr>
        <w:t>“</w:t>
      </w:r>
      <w:r w:rsidR="00EA20B8">
        <w:rPr>
          <w:rFonts w:hint="eastAsia"/>
        </w:rPr>
        <w:t>陆三阴你这混蛋，死了都不放过我。</w:t>
      </w:r>
      <w:r>
        <w:rPr>
          <w:rFonts w:hint="eastAsia"/>
        </w:rPr>
        <w:t>”</w:t>
      </w:r>
    </w:p>
    <w:p w14:paraId="02AD12DF" w14:textId="77777777" w:rsidR="00BB574F" w:rsidRDefault="00276631" w:rsidP="00257E91">
      <w:r>
        <w:rPr>
          <w:rFonts w:hint="eastAsia"/>
        </w:rPr>
        <w:t>宁溪</w:t>
      </w:r>
      <w:r w:rsidR="00BB574F">
        <w:rPr>
          <w:rFonts w:hint="eastAsia"/>
        </w:rPr>
        <w:t>口上虽然骂着，但已经跑到了墓前，虽然知道眼前的对手不可战胜，但还是毅然朝他拔出了剑。</w:t>
      </w:r>
    </w:p>
    <w:p w14:paraId="44B9AAD9" w14:textId="77777777" w:rsidR="00C95B65" w:rsidRDefault="00C95B65" w:rsidP="00257E91">
      <w:r>
        <w:rPr>
          <w:rFonts w:hint="eastAsia"/>
        </w:rPr>
        <w:t>“我管你说的是真是假，</w:t>
      </w:r>
      <w:r w:rsidR="00EC25B7">
        <w:rPr>
          <w:rFonts w:hint="eastAsia"/>
        </w:rPr>
        <w:t>但我不会让你破坏他的坟墓的，你别过来啊！</w:t>
      </w:r>
      <w:r>
        <w:rPr>
          <w:rFonts w:hint="eastAsia"/>
        </w:rPr>
        <w:t>”</w:t>
      </w:r>
    </w:p>
    <w:p w14:paraId="21DC2103" w14:textId="77777777" w:rsidR="00995067" w:rsidRDefault="00995067" w:rsidP="00257E91">
      <w:r>
        <w:rPr>
          <w:rFonts w:hint="eastAsia"/>
        </w:rPr>
        <w:t>黑衣人显得有些惊奇，没想到她竟有朝自己拔剑的勇气，好奇问道：“你是打不过我的。”</w:t>
      </w:r>
    </w:p>
    <w:p w14:paraId="14EB3E8B" w14:textId="77777777" w:rsidR="00995067" w:rsidRPr="00C95B65" w:rsidRDefault="0066531E" w:rsidP="00257E91">
      <w:r>
        <w:rPr>
          <w:rFonts w:hint="eastAsia"/>
        </w:rPr>
        <w:t>“打不过又怎么样？”</w:t>
      </w:r>
      <w:r w:rsidR="00276631">
        <w:rPr>
          <w:rFonts w:hint="eastAsia"/>
        </w:rPr>
        <w:t>宁溪</w:t>
      </w:r>
      <w:r>
        <w:rPr>
          <w:rFonts w:hint="eastAsia"/>
        </w:rPr>
        <w:t>呼吸有些急促，额头流出汗珠，但拔剑的手并没有抖。</w:t>
      </w:r>
    </w:p>
    <w:p w14:paraId="1FCB14CB" w14:textId="77777777" w:rsidR="000519B1" w:rsidRDefault="006E258F" w:rsidP="00257E91">
      <w:r>
        <w:rPr>
          <w:rFonts w:hint="eastAsia"/>
        </w:rPr>
        <w:t>黑衣人看着她，问道：</w:t>
      </w:r>
      <w:r w:rsidR="00333F04">
        <w:rPr>
          <w:rFonts w:hint="eastAsia"/>
        </w:rPr>
        <w:t>“既然知道打不过，为什么还要打？”</w:t>
      </w:r>
    </w:p>
    <w:p w14:paraId="4CE96F5C" w14:textId="77777777" w:rsidR="00D25252" w:rsidRPr="00D25252" w:rsidRDefault="006E258F" w:rsidP="00257E91">
      <w:r>
        <w:rPr>
          <w:rFonts w:hint="eastAsia"/>
        </w:rPr>
        <w:t>宁溪说道：</w:t>
      </w:r>
      <w:r w:rsidR="00D25252">
        <w:rPr>
          <w:rFonts w:hint="eastAsia"/>
        </w:rPr>
        <w:t>“</w:t>
      </w:r>
      <w:r w:rsidR="00C6677E">
        <w:rPr>
          <w:rFonts w:hint="eastAsia"/>
        </w:rPr>
        <w:t>打不过还敢打，那就是极了不起的事，既然是极了不起的事，那就一定要做。</w:t>
      </w:r>
      <w:r w:rsidR="00D25252">
        <w:rPr>
          <w:rFonts w:hint="eastAsia"/>
        </w:rPr>
        <w:t>”</w:t>
      </w:r>
    </w:p>
    <w:p w14:paraId="3261FE6E" w14:textId="77777777" w:rsidR="00257E91" w:rsidRDefault="00DD434D" w:rsidP="00257E91">
      <w:r>
        <w:rPr>
          <w:rFonts w:hint="eastAsia"/>
        </w:rPr>
        <w:t>黑衣人问道：</w:t>
      </w:r>
      <w:r w:rsidR="003B0746">
        <w:rPr>
          <w:rFonts w:hint="eastAsia"/>
        </w:rPr>
        <w:t>“为什么？”</w:t>
      </w:r>
    </w:p>
    <w:p w14:paraId="746A8BEA" w14:textId="77777777" w:rsidR="00257E91" w:rsidRDefault="003B0746" w:rsidP="00257E91">
      <w:r>
        <w:rPr>
          <w:rFonts w:hint="eastAsia"/>
        </w:rPr>
        <w:t>“因为我娘说，姓宁本身就是件极了不起的事，</w:t>
      </w:r>
      <w:r w:rsidR="004E395A">
        <w:rPr>
          <w:rFonts w:hint="eastAsia"/>
        </w:rPr>
        <w:t>既然我的出身极了不起，</w:t>
      </w:r>
      <w:r w:rsidR="000440DB">
        <w:rPr>
          <w:rFonts w:hint="eastAsia"/>
        </w:rPr>
        <w:t>那我自然也要</w:t>
      </w:r>
      <w:r w:rsidR="00BC6ADA">
        <w:rPr>
          <w:rFonts w:hint="eastAsia"/>
        </w:rPr>
        <w:t>做极了不起的事。</w:t>
      </w:r>
      <w:r>
        <w:rPr>
          <w:rFonts w:hint="eastAsia"/>
        </w:rPr>
        <w:t>”</w:t>
      </w:r>
    </w:p>
    <w:p w14:paraId="36867490" w14:textId="77777777" w:rsidR="005D62D9" w:rsidRDefault="00A57399" w:rsidP="00257E91">
      <w:r>
        <w:rPr>
          <w:rFonts w:hint="eastAsia"/>
        </w:rPr>
        <w:t>听到这句话，</w:t>
      </w:r>
      <w:r w:rsidR="00770245">
        <w:rPr>
          <w:rFonts w:hint="eastAsia"/>
        </w:rPr>
        <w:t>黑衣人沉默了很久，</w:t>
      </w:r>
      <w:r w:rsidR="00B70AA3">
        <w:rPr>
          <w:rFonts w:hint="eastAsia"/>
        </w:rPr>
        <w:t>然后想到了很多事，很多</w:t>
      </w:r>
      <w:r w:rsidR="001D1EC1">
        <w:rPr>
          <w:rFonts w:hint="eastAsia"/>
        </w:rPr>
        <w:t>人，</w:t>
      </w:r>
      <w:r w:rsidR="00B70AA3">
        <w:rPr>
          <w:rFonts w:hint="eastAsia"/>
        </w:rPr>
        <w:t>他那位曾经的好友，</w:t>
      </w:r>
      <w:r w:rsidR="001F5285">
        <w:rPr>
          <w:rFonts w:hint="eastAsia"/>
        </w:rPr>
        <w:t>也曾以微薄的力量，做到了很多</w:t>
      </w:r>
      <w:r w:rsidR="00177129">
        <w:rPr>
          <w:rFonts w:hint="eastAsia"/>
        </w:rPr>
        <w:t>远超</w:t>
      </w:r>
      <w:r w:rsidR="001F5285">
        <w:rPr>
          <w:rFonts w:hint="eastAsia"/>
        </w:rPr>
        <w:t>自身能力之外的</w:t>
      </w:r>
      <w:r w:rsidR="00B96367">
        <w:rPr>
          <w:rFonts w:hint="eastAsia"/>
        </w:rPr>
        <w:t>事情。</w:t>
      </w:r>
      <w:r w:rsidR="00B96367">
        <w:t xml:space="preserve"> </w:t>
      </w:r>
    </w:p>
    <w:p w14:paraId="5F328929" w14:textId="77777777" w:rsidR="005D5EE5" w:rsidRDefault="00B96367" w:rsidP="00F26E49">
      <w:r>
        <w:rPr>
          <w:rFonts w:hint="eastAsia"/>
        </w:rPr>
        <w:t>且不说做成与否，</w:t>
      </w:r>
      <w:r w:rsidR="007801DD">
        <w:rPr>
          <w:rFonts w:hint="eastAsia"/>
        </w:rPr>
        <w:t>明知不可为而为之，</w:t>
      </w:r>
      <w:r>
        <w:rPr>
          <w:rFonts w:hint="eastAsia"/>
        </w:rPr>
        <w:t>这本身就需要很大的勇气，他曾经的好友如此，</w:t>
      </w:r>
      <w:r w:rsidR="00F26E49">
        <w:rPr>
          <w:rFonts w:hint="eastAsia"/>
        </w:rPr>
        <w:t>这个</w:t>
      </w:r>
      <w:r w:rsidR="00F26E49">
        <w:rPr>
          <w:rFonts w:hint="eastAsia"/>
        </w:rPr>
        <w:lastRenderedPageBreak/>
        <w:t>小姑娘也如此。</w:t>
      </w:r>
    </w:p>
    <w:p w14:paraId="30C4C35C" w14:textId="77777777" w:rsidR="005D5EE5" w:rsidRDefault="00712AAC" w:rsidP="00257E91">
      <w:r>
        <w:rPr>
          <w:rFonts w:hint="eastAsia"/>
        </w:rPr>
        <w:t>那位天下第一，挑战了一个时代。</w:t>
      </w:r>
    </w:p>
    <w:p w14:paraId="0787759E" w14:textId="77777777" w:rsidR="00712AAC" w:rsidRDefault="00712AAC" w:rsidP="00257E91">
      <w:r>
        <w:rPr>
          <w:rFonts w:hint="eastAsia"/>
        </w:rPr>
        <w:t>他曾经的好友，挑战了一个传承。</w:t>
      </w:r>
    </w:p>
    <w:p w14:paraId="72B7F607" w14:textId="77777777" w:rsidR="00712AAC" w:rsidRDefault="00712AAC" w:rsidP="00257E91">
      <w:r>
        <w:rPr>
          <w:rFonts w:hint="eastAsia"/>
        </w:rPr>
        <w:t>而这个小姑娘，挑战了</w:t>
      </w:r>
      <w:r w:rsidR="00FA3E61">
        <w:rPr>
          <w:rFonts w:hint="eastAsia"/>
        </w:rPr>
        <w:t>自己</w:t>
      </w:r>
      <w:r>
        <w:rPr>
          <w:rFonts w:hint="eastAsia"/>
        </w:rPr>
        <w:t>。</w:t>
      </w:r>
    </w:p>
    <w:p w14:paraId="16665D43" w14:textId="77777777" w:rsidR="00F26E49" w:rsidRPr="00DB0A83" w:rsidRDefault="00F26E49" w:rsidP="00257E91">
      <w:r>
        <w:rPr>
          <w:rFonts w:hint="eastAsia"/>
        </w:rPr>
        <w:t>然而巧的是，他们都姓宁。</w:t>
      </w:r>
    </w:p>
    <w:p w14:paraId="70148A69" w14:textId="77777777" w:rsidR="007B4DB3" w:rsidRDefault="007B4DB3" w:rsidP="00257E91">
      <w:r>
        <w:rPr>
          <w:rFonts w:hint="eastAsia"/>
        </w:rPr>
        <w:t>“</w:t>
      </w:r>
      <w:r w:rsidR="00A6094E">
        <w:rPr>
          <w:rFonts w:hint="eastAsia"/>
        </w:rPr>
        <w:t>宁家果然是了不起的一族，佩服。</w:t>
      </w:r>
      <w:r>
        <w:rPr>
          <w:rFonts w:hint="eastAsia"/>
        </w:rPr>
        <w:t>”</w:t>
      </w:r>
    </w:p>
    <w:p w14:paraId="5F0ECB63" w14:textId="77777777" w:rsidR="00DB0A83" w:rsidRDefault="00A6094E" w:rsidP="00DB0A83">
      <w:r>
        <w:rPr>
          <w:rFonts w:hint="eastAsia"/>
        </w:rPr>
        <w:t>黑衣人的这句佩服是真心实意的，</w:t>
      </w:r>
      <w:r w:rsidR="00DB0A83">
        <w:rPr>
          <w:rFonts w:hint="eastAsia"/>
        </w:rPr>
        <w:t>这三者虽然有大小之别，但勇气大小之分的</w:t>
      </w:r>
      <w:r w:rsidR="00F526C6">
        <w:rPr>
          <w:rFonts w:hint="eastAsia"/>
        </w:rPr>
        <w:t>，如果没有向死而生的勇气，</w:t>
      </w:r>
      <w:r w:rsidR="00DB4FC1">
        <w:rPr>
          <w:rFonts w:hint="eastAsia"/>
        </w:rPr>
        <w:t>是没有办法踏出这</w:t>
      </w:r>
      <w:r w:rsidR="00815014">
        <w:rPr>
          <w:rFonts w:hint="eastAsia"/>
        </w:rPr>
        <w:t>一步的</w:t>
      </w:r>
      <w:r w:rsidR="00DB0A83">
        <w:rPr>
          <w:rFonts w:hint="eastAsia"/>
        </w:rPr>
        <w:t>。</w:t>
      </w:r>
    </w:p>
    <w:p w14:paraId="559D8EDF" w14:textId="77777777" w:rsidR="008522A6" w:rsidRDefault="00F526C6" w:rsidP="00257E91">
      <w:r>
        <w:rPr>
          <w:rFonts w:hint="eastAsia"/>
        </w:rPr>
        <w:t>“</w:t>
      </w:r>
      <w:r w:rsidR="001135C0">
        <w:rPr>
          <w:rFonts w:hint="eastAsia"/>
        </w:rPr>
        <w:t>既然知道佩服，那不如你放弃好了，反正我也打不过你。</w:t>
      </w:r>
      <w:r>
        <w:rPr>
          <w:rFonts w:hint="eastAsia"/>
        </w:rPr>
        <w:t>”</w:t>
      </w:r>
    </w:p>
    <w:p w14:paraId="187EEF29" w14:textId="77777777" w:rsidR="005B0C36" w:rsidRPr="00DB0A83" w:rsidRDefault="005B0C36" w:rsidP="00257E91">
      <w:r>
        <w:rPr>
          <w:rFonts w:hint="eastAsia"/>
        </w:rPr>
        <w:t>黑衣人看着</w:t>
      </w:r>
      <w:r w:rsidR="00276631">
        <w:rPr>
          <w:rFonts w:hint="eastAsia"/>
        </w:rPr>
        <w:t>宁溪</w:t>
      </w:r>
      <w:r>
        <w:rPr>
          <w:rFonts w:hint="eastAsia"/>
        </w:rPr>
        <w:t>的眼睛问道：“小姑娘你说话一向就是这么耿直的吗？”</w:t>
      </w:r>
    </w:p>
    <w:p w14:paraId="58A9ABD2" w14:textId="77777777" w:rsidR="007B4DB3" w:rsidRPr="00EF3468" w:rsidRDefault="006C7274" w:rsidP="00257E91">
      <w:r>
        <w:rPr>
          <w:rFonts w:hint="eastAsia"/>
        </w:rPr>
        <w:t>“哦，</w:t>
      </w:r>
      <w:r w:rsidR="007C13FD">
        <w:rPr>
          <w:rFonts w:hint="eastAsia"/>
        </w:rPr>
        <w:t>虽然他们都说我是负责吐槽</w:t>
      </w:r>
      <w:r w:rsidR="000120B2">
        <w:rPr>
          <w:rFonts w:hint="eastAsia"/>
        </w:rPr>
        <w:t>的</w:t>
      </w:r>
      <w:r w:rsidR="007C13FD">
        <w:rPr>
          <w:rFonts w:hint="eastAsia"/>
        </w:rPr>
        <w:t>，但我只是实话实说而已，</w:t>
      </w:r>
      <w:r w:rsidR="002232A6">
        <w:rPr>
          <w:rFonts w:hint="eastAsia"/>
        </w:rPr>
        <w:t>现在我也只是实话实说。</w:t>
      </w:r>
      <w:r>
        <w:rPr>
          <w:rFonts w:hint="eastAsia"/>
        </w:rPr>
        <w:t>”</w:t>
      </w:r>
    </w:p>
    <w:p w14:paraId="00316C69" w14:textId="77777777" w:rsidR="00257E91" w:rsidRDefault="000120B2" w:rsidP="00257E91">
      <w:r>
        <w:rPr>
          <w:rFonts w:hint="eastAsia"/>
        </w:rPr>
        <w:t>黑衣人拍掌笑道：“好一句实话实说</w:t>
      </w:r>
      <w:r w:rsidR="00224E2B">
        <w:rPr>
          <w:rFonts w:hint="eastAsia"/>
        </w:rPr>
        <w:t>，我越来越欣赏你了</w:t>
      </w:r>
      <w:r>
        <w:rPr>
          <w:rFonts w:hint="eastAsia"/>
        </w:rPr>
        <w:t>。”</w:t>
      </w:r>
    </w:p>
    <w:p w14:paraId="0318B8D0" w14:textId="77777777" w:rsidR="00257E91" w:rsidRDefault="00276631" w:rsidP="00257E91">
      <w:r>
        <w:rPr>
          <w:rFonts w:hint="eastAsia"/>
        </w:rPr>
        <w:t>宁溪</w:t>
      </w:r>
      <w:r w:rsidR="000B36C9">
        <w:rPr>
          <w:rFonts w:hint="eastAsia"/>
        </w:rPr>
        <w:t>没有理会他的这些夸赞，反而显得有些不满，问道：</w:t>
      </w:r>
      <w:r w:rsidR="00224E2B">
        <w:rPr>
          <w:rFonts w:hint="eastAsia"/>
        </w:rPr>
        <w:t>“</w:t>
      </w:r>
      <w:r w:rsidR="000B36C9">
        <w:rPr>
          <w:rFonts w:hint="eastAsia"/>
        </w:rPr>
        <w:t>说的这么多，</w:t>
      </w:r>
      <w:r w:rsidR="00224E2B">
        <w:rPr>
          <w:rFonts w:hint="eastAsia"/>
        </w:rPr>
        <w:t>到底打不打啊？</w:t>
      </w:r>
      <w:r w:rsidR="000B36C9">
        <w:rPr>
          <w:rFonts w:hint="eastAsia"/>
        </w:rPr>
        <w:t>这样拿着剑，手很酸的。</w:t>
      </w:r>
      <w:r w:rsidR="00224E2B">
        <w:rPr>
          <w:rFonts w:hint="eastAsia"/>
        </w:rPr>
        <w:t>”</w:t>
      </w:r>
    </w:p>
    <w:p w14:paraId="6676ADAC" w14:textId="77777777" w:rsidR="00257E91" w:rsidRDefault="003C60BC" w:rsidP="00257E91">
      <w:r>
        <w:rPr>
          <w:rFonts w:hint="eastAsia"/>
        </w:rPr>
        <w:t>这也是话</w:t>
      </w:r>
      <w:r w:rsidR="00077858">
        <w:rPr>
          <w:rFonts w:hint="eastAsia"/>
        </w:rPr>
        <w:t>大</w:t>
      </w:r>
      <w:r>
        <w:rPr>
          <w:rFonts w:hint="eastAsia"/>
        </w:rPr>
        <w:t>实话，</w:t>
      </w:r>
      <w:r w:rsidR="00077858">
        <w:rPr>
          <w:rFonts w:hint="eastAsia"/>
        </w:rPr>
        <w:t>黑衣人越来越欣赏他了，摇了摇手，说道：“不打了。”</w:t>
      </w:r>
    </w:p>
    <w:p w14:paraId="71F18AD8" w14:textId="77777777" w:rsidR="00257E91" w:rsidRDefault="00276631" w:rsidP="00257E91">
      <w:r>
        <w:rPr>
          <w:rFonts w:hint="eastAsia"/>
        </w:rPr>
        <w:t>宁溪</w:t>
      </w:r>
      <w:r w:rsidR="004A0510">
        <w:rPr>
          <w:rFonts w:hint="eastAsia"/>
        </w:rPr>
        <w:t>有些不敢相信自己的耳朵，</w:t>
      </w:r>
      <w:r w:rsidR="00616C4A">
        <w:rPr>
          <w:rFonts w:hint="eastAsia"/>
        </w:rPr>
        <w:t>很是怀疑地问道：</w:t>
      </w:r>
      <w:r w:rsidR="004A0510">
        <w:rPr>
          <w:rFonts w:hint="eastAsia"/>
        </w:rPr>
        <w:t>“真的？”</w:t>
      </w:r>
    </w:p>
    <w:p w14:paraId="5A68658C" w14:textId="77777777" w:rsidR="004A0510" w:rsidRDefault="004A0510" w:rsidP="00257E91">
      <w:r>
        <w:rPr>
          <w:rFonts w:hint="eastAsia"/>
        </w:rPr>
        <w:t>黑衣人认真地道：“真的。”</w:t>
      </w:r>
    </w:p>
    <w:p w14:paraId="720C870B" w14:textId="77777777" w:rsidR="00257E91" w:rsidRDefault="00276631" w:rsidP="00257E91">
      <w:r>
        <w:rPr>
          <w:rFonts w:hint="eastAsia"/>
        </w:rPr>
        <w:t>宁溪</w:t>
      </w:r>
      <w:r w:rsidR="001F2049">
        <w:rPr>
          <w:rFonts w:hint="eastAsia"/>
        </w:rPr>
        <w:t>收了剑，对他说道：“那你赶紧离开吧！”</w:t>
      </w:r>
    </w:p>
    <w:p w14:paraId="65A5B35F" w14:textId="77777777" w:rsidR="00257E91" w:rsidRPr="004077B7" w:rsidRDefault="004077B7" w:rsidP="00257E91">
      <w:r>
        <w:rPr>
          <w:rFonts w:hint="eastAsia"/>
        </w:rPr>
        <w:t>“</w:t>
      </w:r>
      <w:r w:rsidR="00EC43C4">
        <w:rPr>
          <w:rFonts w:hint="eastAsia"/>
        </w:rPr>
        <w:t>等我取到我的东西，我自然会离开。</w:t>
      </w:r>
      <w:r>
        <w:rPr>
          <w:rFonts w:hint="eastAsia"/>
        </w:rPr>
        <w:t>”</w:t>
      </w:r>
    </w:p>
    <w:p w14:paraId="20DF1F73" w14:textId="77777777" w:rsidR="00257E91" w:rsidRDefault="00EC43C4" w:rsidP="00257E91">
      <w:r>
        <w:rPr>
          <w:rFonts w:hint="eastAsia"/>
        </w:rPr>
        <w:t>“</w:t>
      </w:r>
      <w:r w:rsidR="004E20B4">
        <w:rPr>
          <w:rFonts w:hint="eastAsia"/>
        </w:rPr>
        <w:t>那还不是要打。</w:t>
      </w:r>
      <w:r>
        <w:rPr>
          <w:rFonts w:hint="eastAsia"/>
        </w:rPr>
        <w:t>”</w:t>
      </w:r>
      <w:r w:rsidR="00276631">
        <w:rPr>
          <w:rFonts w:hint="eastAsia"/>
        </w:rPr>
        <w:t>宁溪</w:t>
      </w:r>
      <w:r w:rsidR="00DA74F0">
        <w:rPr>
          <w:rFonts w:hint="eastAsia"/>
        </w:rPr>
        <w:t>感觉遭到了戏弄，</w:t>
      </w:r>
      <w:r>
        <w:rPr>
          <w:rFonts w:hint="eastAsia"/>
        </w:rPr>
        <w:t>又抬起剑，</w:t>
      </w:r>
      <w:r w:rsidR="00DB1399">
        <w:rPr>
          <w:rFonts w:hint="eastAsia"/>
        </w:rPr>
        <w:t>一幅誓不退让的样子。</w:t>
      </w:r>
    </w:p>
    <w:p w14:paraId="2AC653BF" w14:textId="77777777" w:rsidR="00257E91" w:rsidRDefault="004E4BA0" w:rsidP="00257E91">
      <w:r>
        <w:rPr>
          <w:rFonts w:hint="eastAsia"/>
        </w:rPr>
        <w:t>黑衣人看到她认真的样子，觉得有些可爱，</w:t>
      </w:r>
      <w:r w:rsidR="004E20B4">
        <w:rPr>
          <w:rFonts w:hint="eastAsia"/>
        </w:rPr>
        <w:t>笑笑道：“</w:t>
      </w:r>
      <w:r w:rsidR="00151878">
        <w:rPr>
          <w:rFonts w:hint="eastAsia"/>
        </w:rPr>
        <w:t>其实你没有拦我的必要？</w:t>
      </w:r>
      <w:r w:rsidR="004E20B4">
        <w:rPr>
          <w:rFonts w:hint="eastAsia"/>
        </w:rPr>
        <w:t>”</w:t>
      </w:r>
    </w:p>
    <w:p w14:paraId="15879F7B" w14:textId="77777777" w:rsidR="00257E91" w:rsidRPr="001056DB" w:rsidRDefault="001056DB" w:rsidP="00257E91">
      <w:r>
        <w:rPr>
          <w:rFonts w:hint="eastAsia"/>
        </w:rPr>
        <w:t>“为什么？”</w:t>
      </w:r>
    </w:p>
    <w:p w14:paraId="0EFDE40A" w14:textId="77777777" w:rsidR="00257E91" w:rsidRDefault="00F974A0" w:rsidP="00257E91">
      <w:r>
        <w:rPr>
          <w:rFonts w:hint="eastAsia"/>
        </w:rPr>
        <w:t>“陆三阴是个聪明的人，</w:t>
      </w:r>
      <w:r w:rsidR="00730241">
        <w:rPr>
          <w:rFonts w:hint="eastAsia"/>
        </w:rPr>
        <w:t>他既然知道我会来挖坟，又知道你打不过我，为什么还要叫你来守墓呢？</w:t>
      </w:r>
      <w:r>
        <w:rPr>
          <w:rFonts w:hint="eastAsia"/>
        </w:rPr>
        <w:t>”</w:t>
      </w:r>
    </w:p>
    <w:p w14:paraId="3D220982" w14:textId="77777777" w:rsidR="00257E91" w:rsidRPr="00730241" w:rsidRDefault="00730241" w:rsidP="00257E91">
      <w:r>
        <w:rPr>
          <w:rFonts w:hint="eastAsia"/>
        </w:rPr>
        <w:t>“这也是我想知道的问题。”</w:t>
      </w:r>
    </w:p>
    <w:p w14:paraId="5DD38AB4" w14:textId="77777777" w:rsidR="00257E91" w:rsidRDefault="00730241" w:rsidP="00257E91">
      <w:r>
        <w:rPr>
          <w:rFonts w:hint="eastAsia"/>
        </w:rPr>
        <w:t>“所以打开了坟墓之后，你就知道了，万一他诈尸了呢？”</w:t>
      </w:r>
    </w:p>
    <w:p w14:paraId="177D0A5D" w14:textId="77777777" w:rsidR="00257E91" w:rsidRDefault="00276631" w:rsidP="00257E91">
      <w:r>
        <w:rPr>
          <w:rFonts w:hint="eastAsia"/>
        </w:rPr>
        <w:t>宁溪</w:t>
      </w:r>
      <w:r w:rsidR="007F0321">
        <w:rPr>
          <w:rFonts w:hint="eastAsia"/>
        </w:rPr>
        <w:t>想了想，</w:t>
      </w:r>
      <w:r w:rsidR="00AE4925">
        <w:rPr>
          <w:rFonts w:hint="eastAsia"/>
        </w:rPr>
        <w:t>虽然还是想不出关键，但还</w:t>
      </w:r>
      <w:r w:rsidR="00403AE4">
        <w:rPr>
          <w:rFonts w:hint="eastAsia"/>
        </w:rPr>
        <w:t>是觉得这件事很诡异，从那家伙莫名死在青思圣池时，她就觉得很诡异，要想解开这一切，那也只有开棺。</w:t>
      </w:r>
    </w:p>
    <w:p w14:paraId="330345A3" w14:textId="77777777" w:rsidR="00403AE4" w:rsidRPr="00403AE4" w:rsidRDefault="00403AE4" w:rsidP="00257E91">
      <w:r>
        <w:rPr>
          <w:rFonts w:hint="eastAsia"/>
        </w:rPr>
        <w:t>“那你动手吧，但动作小一点，别趁机鞭尸。”</w:t>
      </w:r>
    </w:p>
    <w:p w14:paraId="1F934C5E" w14:textId="77777777" w:rsidR="00257E91" w:rsidRDefault="00C44887" w:rsidP="00257E91">
      <w:r>
        <w:rPr>
          <w:rFonts w:hint="eastAsia"/>
        </w:rPr>
        <w:t>黑衣人</w:t>
      </w:r>
      <w:r w:rsidR="00817EE2">
        <w:rPr>
          <w:rFonts w:hint="eastAsia"/>
        </w:rPr>
        <w:t>点点头，</w:t>
      </w:r>
      <w:r w:rsidR="003F3341">
        <w:rPr>
          <w:rFonts w:hint="eastAsia"/>
        </w:rPr>
        <w:t>于是</w:t>
      </w:r>
      <w:r w:rsidR="00276631">
        <w:rPr>
          <w:rFonts w:hint="eastAsia"/>
        </w:rPr>
        <w:t>宁溪</w:t>
      </w:r>
      <w:r w:rsidR="003F3341">
        <w:rPr>
          <w:rFonts w:hint="eastAsia"/>
        </w:rPr>
        <w:t>让开，</w:t>
      </w:r>
      <w:r w:rsidR="00E40265">
        <w:rPr>
          <w:rFonts w:hint="eastAsia"/>
        </w:rPr>
        <w:t>黑衣人上前，</w:t>
      </w:r>
      <w:r w:rsidR="00C16110">
        <w:rPr>
          <w:rFonts w:hint="eastAsia"/>
        </w:rPr>
        <w:t>提掌，聚气，</w:t>
      </w:r>
      <w:r w:rsidR="00C272D2">
        <w:rPr>
          <w:rFonts w:hint="eastAsia"/>
        </w:rPr>
        <w:t>一掌立劈，</w:t>
      </w:r>
      <w:r w:rsidR="00941CAE">
        <w:rPr>
          <w:rFonts w:hint="eastAsia"/>
        </w:rPr>
        <w:t>立时在地面劈出一道裂缝，</w:t>
      </w:r>
      <w:r w:rsidR="00232710">
        <w:rPr>
          <w:rFonts w:hint="eastAsia"/>
        </w:rPr>
        <w:t>连棺材</w:t>
      </w:r>
      <w:r w:rsidR="008E7370">
        <w:rPr>
          <w:rFonts w:hint="eastAsia"/>
        </w:rPr>
        <w:t>板露了出来</w:t>
      </w:r>
      <w:r w:rsidR="00232710">
        <w:rPr>
          <w:rFonts w:hint="eastAsia"/>
        </w:rPr>
        <w:t>。</w:t>
      </w:r>
    </w:p>
    <w:p w14:paraId="70E576EE" w14:textId="77777777" w:rsidR="009E234F" w:rsidRDefault="00E25DF7" w:rsidP="00257E91">
      <w:r>
        <w:rPr>
          <w:rFonts w:hint="eastAsia"/>
        </w:rPr>
        <w:t>“哇，棺材板按不住了</w:t>
      </w:r>
      <w:r w:rsidR="009E234F">
        <w:rPr>
          <w:rFonts w:hint="eastAsia"/>
        </w:rPr>
        <w:t>。”</w:t>
      </w:r>
      <w:r w:rsidR="00276631">
        <w:rPr>
          <w:rFonts w:hint="eastAsia"/>
        </w:rPr>
        <w:t>宁溪</w:t>
      </w:r>
      <w:r w:rsidR="006F17AA">
        <w:rPr>
          <w:rFonts w:hint="eastAsia"/>
        </w:rPr>
        <w:t>指着</w:t>
      </w:r>
      <w:r>
        <w:rPr>
          <w:rFonts w:hint="eastAsia"/>
        </w:rPr>
        <w:t>抖动的</w:t>
      </w:r>
      <w:r w:rsidR="006F17AA">
        <w:rPr>
          <w:rFonts w:hint="eastAsia"/>
        </w:rPr>
        <w:t>棺材板惊叫起来。</w:t>
      </w:r>
    </w:p>
    <w:p w14:paraId="2E107EED" w14:textId="77777777" w:rsidR="00257E91" w:rsidRDefault="000375F1" w:rsidP="00257E91">
      <w:r>
        <w:rPr>
          <w:rFonts w:hint="eastAsia"/>
        </w:rPr>
        <w:t>黑衣人凌空一抓，棺材板翻了一圈，朝他飞了过来，立在他身前，</w:t>
      </w:r>
      <w:r w:rsidR="00276631">
        <w:rPr>
          <w:rFonts w:hint="eastAsia"/>
        </w:rPr>
        <w:t>宁溪</w:t>
      </w:r>
      <w:r>
        <w:rPr>
          <w:rFonts w:hint="eastAsia"/>
        </w:rPr>
        <w:t>看到后，忍不住</w:t>
      </w:r>
      <w:r w:rsidR="006F17AA">
        <w:rPr>
          <w:rFonts w:hint="eastAsia"/>
        </w:rPr>
        <w:t>大笑起来，因为上面写着：</w:t>
      </w:r>
    </w:p>
    <w:p w14:paraId="49E20451" w14:textId="77777777" w:rsidR="00257E91" w:rsidRPr="006F17AA" w:rsidRDefault="006F17AA" w:rsidP="00257E91">
      <w:r>
        <w:rPr>
          <w:rFonts w:hint="eastAsia"/>
        </w:rPr>
        <w:t>“你这老畜生，连死人都不放过。”</w:t>
      </w:r>
    </w:p>
    <w:p w14:paraId="7ECC766E" w14:textId="77777777" w:rsidR="00257E91" w:rsidRDefault="00257E91" w:rsidP="00257E91"/>
    <w:p w14:paraId="04E86675" w14:textId="77777777" w:rsidR="00257E91" w:rsidRDefault="00257E91" w:rsidP="00257E91"/>
    <w:p w14:paraId="62AF39CB" w14:textId="77777777" w:rsidR="00B57593" w:rsidRPr="00FA1B59" w:rsidRDefault="00B57593" w:rsidP="00B57593"/>
    <w:p w14:paraId="77490FC9" w14:textId="77777777" w:rsidR="00257E91" w:rsidRDefault="00257E91" w:rsidP="00257E91"/>
    <w:p w14:paraId="48EF9991" w14:textId="77777777" w:rsidR="00257E91" w:rsidRPr="007F0321" w:rsidRDefault="00257E91" w:rsidP="00257E91"/>
    <w:p w14:paraId="2AE319C8" w14:textId="77777777" w:rsidR="004E22F3" w:rsidRDefault="004E22F3"/>
    <w:p w14:paraId="6560D9C8" w14:textId="77777777" w:rsidR="006E1F12" w:rsidRDefault="001D2ECA" w:rsidP="00253B70">
      <w:pPr>
        <w:pStyle w:val="3"/>
      </w:pPr>
      <w:r>
        <w:rPr>
          <w:rFonts w:hint="eastAsia"/>
        </w:rPr>
        <w:lastRenderedPageBreak/>
        <w:t>第九十一</w:t>
      </w:r>
      <w:r w:rsidR="00542BBF">
        <w:rPr>
          <w:rFonts w:hint="eastAsia"/>
        </w:rPr>
        <w:t>章陆三阴，参上</w:t>
      </w:r>
    </w:p>
    <w:p w14:paraId="4F8FBC79" w14:textId="77777777" w:rsidR="00253B70" w:rsidRDefault="00BC3E2E">
      <w:r>
        <w:rPr>
          <w:rFonts w:hint="eastAsia"/>
        </w:rPr>
        <w:t>夜色是昏暗的，</w:t>
      </w:r>
      <w:r w:rsidR="00276631">
        <w:rPr>
          <w:rFonts w:hint="eastAsia"/>
        </w:rPr>
        <w:t>宁溪</w:t>
      </w:r>
      <w:r w:rsidR="001D216E">
        <w:rPr>
          <w:rFonts w:hint="eastAsia"/>
        </w:rPr>
        <w:t>没有看清黑衣人脸上细微的表情，</w:t>
      </w:r>
      <w:r w:rsidR="009336B1">
        <w:rPr>
          <w:rFonts w:hint="eastAsia"/>
        </w:rPr>
        <w:t>但从轮廓看来，大致应该是板着脸的，</w:t>
      </w:r>
      <w:r w:rsidR="006539CA">
        <w:rPr>
          <w:rFonts w:hint="eastAsia"/>
        </w:rPr>
        <w:t>那双深沉的眼凝视着棺材</w:t>
      </w:r>
      <w:r w:rsidR="00E16B3E">
        <w:rPr>
          <w:rFonts w:hint="eastAsia"/>
        </w:rPr>
        <w:t>板</w:t>
      </w:r>
      <w:r w:rsidR="006539CA">
        <w:rPr>
          <w:rFonts w:hint="eastAsia"/>
        </w:rPr>
        <w:t>上的字迹，</w:t>
      </w:r>
      <w:r w:rsidR="00DE3073">
        <w:rPr>
          <w:rFonts w:hint="eastAsia"/>
        </w:rPr>
        <w:t>闪过一丝情绪。</w:t>
      </w:r>
    </w:p>
    <w:p w14:paraId="583E6099" w14:textId="77777777" w:rsidR="00DE3073" w:rsidRDefault="00276631">
      <w:r>
        <w:rPr>
          <w:rFonts w:hint="eastAsia"/>
        </w:rPr>
        <w:t>宁溪</w:t>
      </w:r>
      <w:r w:rsidR="00E16B3E">
        <w:rPr>
          <w:rFonts w:hint="eastAsia"/>
        </w:rPr>
        <w:t>看到他的手轻轻动了动，然后棺材盖碎成了无数块，</w:t>
      </w:r>
      <w:r>
        <w:rPr>
          <w:rFonts w:hint="eastAsia"/>
        </w:rPr>
        <w:t>宁溪</w:t>
      </w:r>
      <w:r w:rsidR="005158E4">
        <w:rPr>
          <w:rFonts w:hint="eastAsia"/>
        </w:rPr>
        <w:t>心中暗自庆幸，心想幸好刚才没有和这老畜生动手。</w:t>
      </w:r>
    </w:p>
    <w:p w14:paraId="6C0CA3F9" w14:textId="77777777" w:rsidR="00C37850" w:rsidRDefault="005158E4">
      <w:r>
        <w:rPr>
          <w:rFonts w:hint="eastAsia"/>
        </w:rPr>
        <w:t>咦，不对，我怎么也想成老畜生了？</w:t>
      </w:r>
    </w:p>
    <w:p w14:paraId="3BFB71DB" w14:textId="77777777" w:rsidR="00C37850" w:rsidRDefault="00276631">
      <w:r>
        <w:rPr>
          <w:rFonts w:hint="eastAsia"/>
        </w:rPr>
        <w:t>宁溪</w:t>
      </w:r>
      <w:r w:rsidR="00C37850">
        <w:rPr>
          <w:rFonts w:hint="eastAsia"/>
        </w:rPr>
        <w:t>感觉自己的思绪突然被带歪了，没差点笑出来，</w:t>
      </w:r>
      <w:r w:rsidR="00B30E11">
        <w:rPr>
          <w:rFonts w:hint="eastAsia"/>
        </w:rPr>
        <w:t>但作为一个理智的人，现在最好是闭嘴的，所以她捂住了嘴，这个至少能保证不笑出声来。</w:t>
      </w:r>
    </w:p>
    <w:p w14:paraId="384BB5B3" w14:textId="77777777" w:rsidR="003D5A9C" w:rsidRDefault="003D5A9C">
      <w:r>
        <w:rPr>
          <w:rFonts w:hint="eastAsia"/>
        </w:rPr>
        <w:t>碎裂的棺材落下之后，</w:t>
      </w:r>
      <w:r w:rsidR="00B1657F">
        <w:rPr>
          <w:rFonts w:hint="eastAsia"/>
        </w:rPr>
        <w:t>眼前的视线一片澄明</w:t>
      </w:r>
      <w:r w:rsidR="00AC55AC">
        <w:rPr>
          <w:rFonts w:hint="eastAsia"/>
        </w:rPr>
        <w:t>，</w:t>
      </w:r>
      <w:r w:rsidR="00276631">
        <w:rPr>
          <w:rFonts w:hint="eastAsia"/>
        </w:rPr>
        <w:t>宁溪</w:t>
      </w:r>
      <w:r w:rsidR="00607993">
        <w:rPr>
          <w:rFonts w:hint="eastAsia"/>
        </w:rPr>
        <w:t>看到了棺材的轮廓，但还是看不清里面的样子。</w:t>
      </w:r>
    </w:p>
    <w:p w14:paraId="4B867762" w14:textId="77777777" w:rsidR="00EB7299" w:rsidRDefault="00EB7299">
      <w:r>
        <w:rPr>
          <w:rFonts w:hint="eastAsia"/>
        </w:rPr>
        <w:t>黑衣人取出一个火折子，随手一甩，就稳稳地落到了</w:t>
      </w:r>
      <w:r w:rsidR="00F61C8E">
        <w:rPr>
          <w:rFonts w:hint="eastAsia"/>
        </w:rPr>
        <w:t>棺材沿上，</w:t>
      </w:r>
      <w:r w:rsidR="00712264">
        <w:rPr>
          <w:rFonts w:hint="eastAsia"/>
        </w:rPr>
        <w:t>借着这幽暗而摇曳的微光，</w:t>
      </w:r>
      <w:r w:rsidR="00F43709">
        <w:rPr>
          <w:rFonts w:hint="eastAsia"/>
        </w:rPr>
        <w:t>两人看清了棺材里的人。</w:t>
      </w:r>
    </w:p>
    <w:p w14:paraId="009EBEE6" w14:textId="77777777" w:rsidR="00714D50" w:rsidRDefault="00067F5A">
      <w:r>
        <w:rPr>
          <w:rFonts w:hint="eastAsia"/>
        </w:rPr>
        <w:t>棺材里的尸体，</w:t>
      </w:r>
      <w:r w:rsidR="00E73B2D">
        <w:rPr>
          <w:rFonts w:hint="eastAsia"/>
        </w:rPr>
        <w:t>翘着二郎腿，</w:t>
      </w:r>
      <w:r w:rsidR="00135DA6">
        <w:rPr>
          <w:rFonts w:hint="eastAsia"/>
        </w:rPr>
        <w:t>平躺在并不宽敞的棺材里，</w:t>
      </w:r>
      <w:r w:rsidR="00E73B2D" w:rsidRPr="003D5A9C">
        <w:rPr>
          <w:rFonts w:hint="eastAsia"/>
        </w:rPr>
        <w:t xml:space="preserve"> </w:t>
      </w:r>
      <w:r w:rsidR="00C430BD">
        <w:rPr>
          <w:rFonts w:hint="eastAsia"/>
        </w:rPr>
        <w:t>双手交叉垫着后脑勺</w:t>
      </w:r>
      <w:r w:rsidR="001A671B">
        <w:rPr>
          <w:rFonts w:hint="eastAsia"/>
        </w:rPr>
        <w:t>，好似在睡觉，但两人都没有看到他的脸。</w:t>
      </w:r>
    </w:p>
    <w:p w14:paraId="650E3E4A" w14:textId="77777777" w:rsidR="001A671B" w:rsidRDefault="00CD225C">
      <w:r>
        <w:rPr>
          <w:rFonts w:hint="eastAsia"/>
        </w:rPr>
        <w:t>一本打开的书盖在他的脸上，</w:t>
      </w:r>
      <w:r w:rsidR="00BA6C02">
        <w:rPr>
          <w:rFonts w:hint="eastAsia"/>
        </w:rPr>
        <w:t>所以只看到了书的封面，</w:t>
      </w:r>
      <w:r w:rsidR="00BA5F0F">
        <w:rPr>
          <w:rFonts w:hint="eastAsia"/>
        </w:rPr>
        <w:t>上面的字迹潦草，分不清写的是什么，</w:t>
      </w:r>
      <w:r w:rsidR="00347630">
        <w:rPr>
          <w:rFonts w:hint="eastAsia"/>
        </w:rPr>
        <w:t>但封面上的两个人倒是挺惹人注意的，因为画风实在太清奇了。</w:t>
      </w:r>
    </w:p>
    <w:p w14:paraId="6E789AB0" w14:textId="77777777" w:rsidR="00175CDC" w:rsidRDefault="00175CDC">
      <w:r>
        <w:rPr>
          <w:rFonts w:hint="eastAsia"/>
        </w:rPr>
        <w:t>看到这画风，</w:t>
      </w:r>
      <w:r w:rsidR="00276631">
        <w:rPr>
          <w:rFonts w:hint="eastAsia"/>
        </w:rPr>
        <w:t>宁溪</w:t>
      </w:r>
      <w:r>
        <w:rPr>
          <w:rFonts w:hint="eastAsia"/>
        </w:rPr>
        <w:t>忍不住感叹道：“哇，灵魂画手啊！”</w:t>
      </w:r>
    </w:p>
    <w:p w14:paraId="23D33645" w14:textId="77777777" w:rsidR="00D51A2D" w:rsidRDefault="00D51A2D">
      <w:r>
        <w:rPr>
          <w:rFonts w:hint="eastAsia"/>
        </w:rPr>
        <w:t>憨声从棺材里传了出来，落入黑衣人耳中，格外刺耳。</w:t>
      </w:r>
    </w:p>
    <w:p w14:paraId="78D5B0EE" w14:textId="77777777" w:rsidR="008E7370" w:rsidRDefault="00D51A2D">
      <w:r>
        <w:rPr>
          <w:rFonts w:hint="eastAsia"/>
        </w:rPr>
        <w:t>黑衣人阴着个脸，冷冷地盯着棺材里的陆三阴，说道：</w:t>
      </w:r>
      <w:r w:rsidR="00F364B1">
        <w:rPr>
          <w:rFonts w:hint="eastAsia"/>
        </w:rPr>
        <w:t>“小子，挺能睡啊！”</w:t>
      </w:r>
    </w:p>
    <w:p w14:paraId="38F19FAF" w14:textId="77777777" w:rsidR="00302195" w:rsidRDefault="00302195">
      <w:r>
        <w:rPr>
          <w:rFonts w:hint="eastAsia"/>
        </w:rPr>
        <w:t>一只手抽了出来，</w:t>
      </w:r>
      <w:r w:rsidR="007E16FF">
        <w:rPr>
          <w:rFonts w:hint="eastAsia"/>
        </w:rPr>
        <w:t>从脑后抬到脸上，把那本书取了下去，</w:t>
      </w:r>
      <w:r w:rsidR="00626A7A">
        <w:rPr>
          <w:rFonts w:hint="eastAsia"/>
        </w:rPr>
        <w:t>然后揉了揉眼，缓缓睁开，</w:t>
      </w:r>
      <w:r w:rsidR="00E54E49">
        <w:rPr>
          <w:rFonts w:hint="eastAsia"/>
        </w:rPr>
        <w:t>看到了面色有些苍白的黑衣人。</w:t>
      </w:r>
    </w:p>
    <w:p w14:paraId="2887D4EB" w14:textId="77777777" w:rsidR="008C08FD" w:rsidRDefault="008A7D8A">
      <w:r>
        <w:rPr>
          <w:rFonts w:hint="eastAsia"/>
        </w:rPr>
        <w:t>“原来是你这只老猴</w:t>
      </w:r>
      <w:r w:rsidR="008C08FD">
        <w:rPr>
          <w:rFonts w:hint="eastAsia"/>
        </w:rPr>
        <w:t>。”</w:t>
      </w:r>
    </w:p>
    <w:p w14:paraId="7DFFF4C3" w14:textId="77777777" w:rsidR="008C08FD" w:rsidRDefault="008C08FD">
      <w:r>
        <w:rPr>
          <w:rFonts w:hint="eastAsia"/>
        </w:rPr>
        <w:t>陆三阴对此并不感到意外，慵懒地打了个哈欠，</w:t>
      </w:r>
      <w:r w:rsidR="005C6597">
        <w:rPr>
          <w:rFonts w:hint="eastAsia"/>
        </w:rPr>
        <w:t>缓缓坐了起来，朝旁边的</w:t>
      </w:r>
      <w:r w:rsidR="00276631">
        <w:rPr>
          <w:rFonts w:hint="eastAsia"/>
        </w:rPr>
        <w:t>宁溪</w:t>
      </w:r>
      <w:r w:rsidR="005C6597">
        <w:rPr>
          <w:rFonts w:hint="eastAsia"/>
        </w:rPr>
        <w:t>打了个招呼。</w:t>
      </w:r>
    </w:p>
    <w:p w14:paraId="5F5DE249" w14:textId="77777777" w:rsidR="005C6597" w:rsidRPr="005C6597" w:rsidRDefault="005C6597">
      <w:r>
        <w:rPr>
          <w:rFonts w:hint="eastAsia"/>
        </w:rPr>
        <w:t>“宁姑娘，早安。”</w:t>
      </w:r>
    </w:p>
    <w:p w14:paraId="2FBEF7B1" w14:textId="77777777" w:rsidR="00253B70" w:rsidRDefault="00A73D77">
      <w:r>
        <w:rPr>
          <w:rFonts w:hint="eastAsia"/>
        </w:rPr>
        <w:t>“早你大爷啊，现在是晚上好吗？”</w:t>
      </w:r>
    </w:p>
    <w:p w14:paraId="4C310DBA" w14:textId="77777777" w:rsidR="00F232F9" w:rsidRDefault="00CD613D">
      <w:r>
        <w:rPr>
          <w:rFonts w:hint="eastAsia"/>
        </w:rPr>
        <w:t>陆三阴好似显得有些后知后觉，</w:t>
      </w:r>
      <w:r w:rsidR="00A75377">
        <w:rPr>
          <w:rFonts w:hint="eastAsia"/>
        </w:rPr>
        <w:t>抬头看了看天上的星光，</w:t>
      </w:r>
      <w:r w:rsidR="00BE2075">
        <w:rPr>
          <w:rFonts w:hint="eastAsia"/>
        </w:rPr>
        <w:t>想到了那夜寥落的晨星，叹息了声，说道：“</w:t>
      </w:r>
      <w:r w:rsidR="00B847CB">
        <w:rPr>
          <w:rFonts w:hint="eastAsia"/>
        </w:rPr>
        <w:t>哦，那晚上好！</w:t>
      </w:r>
      <w:r w:rsidR="00BE2075">
        <w:rPr>
          <w:rFonts w:hint="eastAsia"/>
        </w:rPr>
        <w:t>”</w:t>
      </w:r>
    </w:p>
    <w:p w14:paraId="10E87CE7" w14:textId="77777777" w:rsidR="000875B2" w:rsidRDefault="000875B2">
      <w:r>
        <w:rPr>
          <w:rFonts w:hint="eastAsia"/>
        </w:rPr>
        <w:t>“好你大爷啊！”</w:t>
      </w:r>
      <w:r w:rsidR="00276631">
        <w:rPr>
          <w:rFonts w:hint="eastAsia"/>
        </w:rPr>
        <w:t>宁溪</w:t>
      </w:r>
      <w:r w:rsidR="00744D04">
        <w:rPr>
          <w:rFonts w:hint="eastAsia"/>
        </w:rPr>
        <w:t>冲上去，一脚踩进棺材里，</w:t>
      </w:r>
      <w:r w:rsidR="000952C4">
        <w:rPr>
          <w:rFonts w:hint="eastAsia"/>
        </w:rPr>
        <w:t>揪着他的衣领使劲摇，</w:t>
      </w:r>
      <w:r w:rsidR="003801FF">
        <w:rPr>
          <w:rFonts w:hint="eastAsia"/>
        </w:rPr>
        <w:t>质问道：“</w:t>
      </w:r>
      <w:r w:rsidR="004568E9">
        <w:rPr>
          <w:rFonts w:hint="eastAsia"/>
        </w:rPr>
        <w:t>快说，这到底是怎么回事？把我当猴耍是不是？</w:t>
      </w:r>
      <w:r w:rsidR="000952C4">
        <w:rPr>
          <w:rFonts w:hint="eastAsia"/>
        </w:rPr>
        <w:t>你这混蛋……</w:t>
      </w:r>
      <w:r w:rsidR="003801FF">
        <w:rPr>
          <w:rFonts w:hint="eastAsia"/>
        </w:rPr>
        <w:t>”</w:t>
      </w:r>
    </w:p>
    <w:p w14:paraId="420C65B6" w14:textId="77777777" w:rsidR="00CF3888" w:rsidRDefault="00CF3888">
      <w:r>
        <w:rPr>
          <w:rFonts w:hint="eastAsia"/>
        </w:rPr>
        <w:t>“停</w:t>
      </w:r>
      <w:r w:rsidR="00F55966">
        <w:rPr>
          <w:rFonts w:hint="eastAsia"/>
        </w:rPr>
        <w:t>停停，脖子都要被你摇断了</w:t>
      </w:r>
      <w:r>
        <w:rPr>
          <w:rFonts w:hint="eastAsia"/>
        </w:rPr>
        <w:t>。”</w:t>
      </w:r>
    </w:p>
    <w:p w14:paraId="70A6CF01" w14:textId="77777777" w:rsidR="00B847CB" w:rsidRPr="00B847CB" w:rsidRDefault="005D0BCC">
      <w:r>
        <w:rPr>
          <w:rFonts w:hint="eastAsia"/>
        </w:rPr>
        <w:t>“断了活该。”</w:t>
      </w:r>
    </w:p>
    <w:p w14:paraId="4A605C0A" w14:textId="77777777" w:rsidR="00253B70" w:rsidRDefault="00276631">
      <w:r>
        <w:rPr>
          <w:rFonts w:hint="eastAsia"/>
        </w:rPr>
        <w:t>宁溪</w:t>
      </w:r>
      <w:r w:rsidR="005D0BCC">
        <w:rPr>
          <w:rFonts w:hint="eastAsia"/>
        </w:rPr>
        <w:t>推开了他，</w:t>
      </w:r>
      <w:r w:rsidR="00CC20DB">
        <w:rPr>
          <w:rFonts w:hint="eastAsia"/>
        </w:rPr>
        <w:t>陆三阴很顾形象地整理了衣领，叹了口气。</w:t>
      </w:r>
    </w:p>
    <w:p w14:paraId="6DB7BD14" w14:textId="77777777" w:rsidR="00CC20DB" w:rsidRPr="00CC20DB" w:rsidRDefault="00CA7857">
      <w:r>
        <w:rPr>
          <w:rFonts w:hint="eastAsia"/>
        </w:rPr>
        <w:t>“死了你又在那哭，活过来，你又揍我，恕我直言，你这是暗恋我的表现啊，宁姑娘。”</w:t>
      </w:r>
    </w:p>
    <w:p w14:paraId="3CDD931D" w14:textId="77777777" w:rsidR="00253B70" w:rsidRDefault="00276631">
      <w:r>
        <w:rPr>
          <w:rFonts w:hint="eastAsia"/>
        </w:rPr>
        <w:t>宁溪</w:t>
      </w:r>
      <w:r w:rsidR="004E3B4D">
        <w:rPr>
          <w:rFonts w:hint="eastAsia"/>
        </w:rPr>
        <w:t>像看白痴一样的看着他，骂道：</w:t>
      </w:r>
      <w:r w:rsidR="00B850CE">
        <w:rPr>
          <w:rFonts w:hint="eastAsia"/>
        </w:rPr>
        <w:t>“我呸，</w:t>
      </w:r>
      <w:r w:rsidR="009868B7">
        <w:rPr>
          <w:rFonts w:hint="eastAsia"/>
        </w:rPr>
        <w:t>少不要脸了。</w:t>
      </w:r>
      <w:r w:rsidR="00B850CE">
        <w:rPr>
          <w:rFonts w:hint="eastAsia"/>
        </w:rPr>
        <w:t>”</w:t>
      </w:r>
    </w:p>
    <w:p w14:paraId="1B619A47" w14:textId="77777777" w:rsidR="00B00D88" w:rsidRDefault="00AC04E9" w:rsidP="00B00D88">
      <w:r>
        <w:rPr>
          <w:rFonts w:hint="eastAsia"/>
        </w:rPr>
        <w:t>陆三阴</w:t>
      </w:r>
      <w:r w:rsidR="0092462B">
        <w:rPr>
          <w:rFonts w:hint="eastAsia"/>
        </w:rPr>
        <w:t>笑笑着</w:t>
      </w:r>
      <w:r w:rsidR="008F1948">
        <w:rPr>
          <w:rFonts w:hint="eastAsia"/>
        </w:rPr>
        <w:t>把书揣到怀里，</w:t>
      </w:r>
      <w:r w:rsidR="0092462B">
        <w:rPr>
          <w:rFonts w:hint="eastAsia"/>
        </w:rPr>
        <w:t>缓缓站了起来，</w:t>
      </w:r>
      <w:r w:rsidR="00281A09">
        <w:rPr>
          <w:rFonts w:hint="eastAsia"/>
        </w:rPr>
        <w:t>伸手去摸</w:t>
      </w:r>
      <w:r w:rsidR="00276631">
        <w:rPr>
          <w:rFonts w:hint="eastAsia"/>
        </w:rPr>
        <w:t>宁溪</w:t>
      </w:r>
      <w:r w:rsidR="00281A09">
        <w:rPr>
          <w:rFonts w:hint="eastAsia"/>
        </w:rPr>
        <w:t>的头，</w:t>
      </w:r>
      <w:r w:rsidR="00276631">
        <w:rPr>
          <w:rFonts w:hint="eastAsia"/>
        </w:rPr>
        <w:t>宁溪</w:t>
      </w:r>
      <w:r w:rsidR="00CF1A57">
        <w:rPr>
          <w:rFonts w:hint="eastAsia"/>
        </w:rPr>
        <w:t>嫌手赃，赶紧</w:t>
      </w:r>
      <w:r w:rsidR="00B00D88">
        <w:rPr>
          <w:rFonts w:hint="eastAsia"/>
        </w:rPr>
        <w:t>捂着鼻子退到一旁，说道：“哇，我说什么味这么臭，原来是你这一身坟土的味道。”</w:t>
      </w:r>
      <w:r w:rsidR="00B00D88">
        <w:t xml:space="preserve"> </w:t>
      </w:r>
    </w:p>
    <w:p w14:paraId="0A684800" w14:textId="77777777" w:rsidR="00B00D88" w:rsidRDefault="00B00D88" w:rsidP="00B00D88">
      <w:r>
        <w:rPr>
          <w:rFonts w:hint="eastAsia"/>
        </w:rPr>
        <w:t>“真的吗？”陆三阴抬起袖子来嗅了嗅，果然闻到了那种味道，尴尬地朝宁溪笑了笑。</w:t>
      </w:r>
    </w:p>
    <w:p w14:paraId="5D9ECFEF" w14:textId="77777777" w:rsidR="00517442" w:rsidRDefault="00B00D88">
      <w:r>
        <w:rPr>
          <w:rFonts w:hint="eastAsia"/>
        </w:rPr>
        <w:t>“叹，认识你，算我倒霉。”</w:t>
      </w:r>
    </w:p>
    <w:p w14:paraId="309BFCE9" w14:textId="77777777" w:rsidR="00B00D88" w:rsidRPr="00B00D88" w:rsidRDefault="00B00D88">
      <w:r>
        <w:rPr>
          <w:rFonts w:hint="eastAsia"/>
        </w:rPr>
        <w:t>宁溪一幅认命脸，转身朝小屋走去，准备给他打一盆水。</w:t>
      </w:r>
    </w:p>
    <w:p w14:paraId="6B423E80" w14:textId="77777777" w:rsidR="00D703ED" w:rsidRPr="00D703ED" w:rsidRDefault="00732244" w:rsidP="00732244">
      <w:r>
        <w:rPr>
          <w:rFonts w:hint="eastAsia"/>
        </w:rPr>
        <w:t>黑衣人看着用一种阴沉的眼神盯着陆三阴，问道：</w:t>
      </w:r>
      <w:r w:rsidR="00D703ED">
        <w:rPr>
          <w:rFonts w:hint="eastAsia"/>
        </w:rPr>
        <w:t>“</w:t>
      </w:r>
      <w:r w:rsidR="00517442">
        <w:rPr>
          <w:rFonts w:hint="eastAsia"/>
        </w:rPr>
        <w:t>做了这么多操作，就是为了引我出来？</w:t>
      </w:r>
      <w:r w:rsidR="00D703ED">
        <w:rPr>
          <w:rFonts w:hint="eastAsia"/>
        </w:rPr>
        <w:t>”</w:t>
      </w:r>
    </w:p>
    <w:p w14:paraId="676495C1" w14:textId="77777777" w:rsidR="00AA043A" w:rsidRDefault="00AA043A">
      <w:r>
        <w:rPr>
          <w:rFonts w:hint="eastAsia"/>
        </w:rPr>
        <w:t>“不只是要引你出来。”</w:t>
      </w:r>
    </w:p>
    <w:p w14:paraId="18D204A0" w14:textId="77777777" w:rsidR="00435E9E" w:rsidRDefault="00435E9E">
      <w:r>
        <w:rPr>
          <w:rFonts w:hint="eastAsia"/>
        </w:rPr>
        <w:t>陆三阴</w:t>
      </w:r>
      <w:r w:rsidR="00D61042">
        <w:rPr>
          <w:rFonts w:hint="eastAsia"/>
        </w:rPr>
        <w:t>的神色变得认真起来，连黑衣人都感到了一丝压力，他问道：“</w:t>
      </w:r>
      <w:r w:rsidR="00517442">
        <w:rPr>
          <w:rFonts w:hint="eastAsia"/>
        </w:rPr>
        <w:t>更是要杀你。</w:t>
      </w:r>
      <w:r w:rsidR="00D61042">
        <w:rPr>
          <w:rFonts w:hint="eastAsia"/>
        </w:rPr>
        <w:t>”</w:t>
      </w:r>
    </w:p>
    <w:p w14:paraId="4C083D19" w14:textId="77777777" w:rsidR="00760DEA" w:rsidRDefault="00722FCA">
      <w:r>
        <w:rPr>
          <w:rFonts w:hint="eastAsia"/>
        </w:rPr>
        <w:lastRenderedPageBreak/>
        <w:t>“就凭你？”</w:t>
      </w:r>
      <w:r w:rsidR="00AA043A">
        <w:rPr>
          <w:rFonts w:hint="eastAsia"/>
        </w:rPr>
        <w:t>黑衣人</w:t>
      </w:r>
      <w:r w:rsidR="000D5AB4">
        <w:rPr>
          <w:rFonts w:hint="eastAsia"/>
        </w:rPr>
        <w:t>突然笑了起来，</w:t>
      </w:r>
      <w:r w:rsidR="00E35564">
        <w:rPr>
          <w:rFonts w:hint="eastAsia"/>
        </w:rPr>
        <w:t>说道：</w:t>
      </w:r>
      <w:r>
        <w:rPr>
          <w:rFonts w:hint="eastAsia"/>
        </w:rPr>
        <w:t>“</w:t>
      </w:r>
      <w:r w:rsidR="007A7221">
        <w:rPr>
          <w:rFonts w:hint="eastAsia"/>
        </w:rPr>
        <w:t>少年人，话不要讲太大</w:t>
      </w:r>
      <w:r w:rsidR="007132C8">
        <w:rPr>
          <w:rFonts w:hint="eastAsia"/>
        </w:rPr>
        <w:t>，会</w:t>
      </w:r>
      <w:r>
        <w:rPr>
          <w:rFonts w:hint="eastAsia"/>
        </w:rPr>
        <w:t>呛死人的。”</w:t>
      </w:r>
    </w:p>
    <w:p w14:paraId="731CD327" w14:textId="77777777" w:rsidR="00DC3B96" w:rsidRDefault="00DC3B96">
      <w:r>
        <w:rPr>
          <w:rFonts w:hint="eastAsia"/>
        </w:rPr>
        <w:t>“</w:t>
      </w:r>
      <w:r w:rsidR="00855BB7">
        <w:rPr>
          <w:rFonts w:hint="eastAsia"/>
        </w:rPr>
        <w:t>你想要杀谁呢？</w:t>
      </w:r>
      <w:r>
        <w:rPr>
          <w:rFonts w:hint="eastAsia"/>
        </w:rPr>
        <w:t>”</w:t>
      </w:r>
    </w:p>
    <w:p w14:paraId="33DD6EAA" w14:textId="77777777" w:rsidR="002761E9" w:rsidRPr="00DC3B96" w:rsidRDefault="002761E9">
      <w:r>
        <w:rPr>
          <w:rFonts w:hint="eastAsia"/>
        </w:rPr>
        <w:t>一个清妙的声音乍然在他身后响起，</w:t>
      </w:r>
      <w:r w:rsidR="0072612F">
        <w:rPr>
          <w:rFonts w:hint="eastAsia"/>
        </w:rPr>
        <w:t>黑衣人转身看去，</w:t>
      </w:r>
      <w:r w:rsidR="006B423C">
        <w:rPr>
          <w:rFonts w:hint="eastAsia"/>
        </w:rPr>
        <w:t>看到了剑意满身的叶青诗</w:t>
      </w:r>
      <w:r w:rsidR="00ED32BF">
        <w:rPr>
          <w:rFonts w:hint="eastAsia"/>
        </w:rPr>
        <w:t>，不由得警惕起来，纵是他一身修为，也不敢轻视眼前这女子</w:t>
      </w:r>
      <w:r w:rsidR="006B423C">
        <w:rPr>
          <w:rFonts w:hint="eastAsia"/>
        </w:rPr>
        <w:t>。</w:t>
      </w:r>
    </w:p>
    <w:p w14:paraId="50EB2E06" w14:textId="77777777" w:rsidR="009C0CF2" w:rsidRDefault="00801656">
      <w:r>
        <w:rPr>
          <w:rFonts w:hint="eastAsia"/>
        </w:rPr>
        <w:t>陆三阴歪着</w:t>
      </w:r>
      <w:r w:rsidR="001B4F8F">
        <w:rPr>
          <w:rFonts w:hint="eastAsia"/>
        </w:rPr>
        <w:t>头</w:t>
      </w:r>
      <w:r w:rsidR="009C0CF2">
        <w:rPr>
          <w:rFonts w:hint="eastAsia"/>
        </w:rPr>
        <w:t>，</w:t>
      </w:r>
      <w:r w:rsidR="00744D53">
        <w:rPr>
          <w:rFonts w:hint="eastAsia"/>
        </w:rPr>
        <w:t>微笑地打了个招呼。</w:t>
      </w:r>
    </w:p>
    <w:p w14:paraId="695173D8" w14:textId="77777777" w:rsidR="00744D53" w:rsidRDefault="00744D53">
      <w:r>
        <w:rPr>
          <w:rFonts w:hint="eastAsia"/>
        </w:rPr>
        <w:t>“好久不见啊，叶姑娘。”</w:t>
      </w:r>
    </w:p>
    <w:p w14:paraId="74D6133C" w14:textId="77777777" w:rsidR="007D2F39" w:rsidRDefault="00F91D7E">
      <w:r>
        <w:rPr>
          <w:rFonts w:hint="eastAsia"/>
        </w:rPr>
        <w:t>“嗯，是好久不见。”</w:t>
      </w:r>
    </w:p>
    <w:p w14:paraId="53ACE8F8" w14:textId="77777777" w:rsidR="00060E04" w:rsidRDefault="00FE5096">
      <w:r>
        <w:rPr>
          <w:rFonts w:hint="eastAsia"/>
        </w:rPr>
        <w:t>叶青诗回答的语气</w:t>
      </w:r>
      <w:r w:rsidR="007D2F39">
        <w:rPr>
          <w:rFonts w:hint="eastAsia"/>
        </w:rPr>
        <w:t>有些</w:t>
      </w:r>
      <w:r>
        <w:rPr>
          <w:rFonts w:hint="eastAsia"/>
        </w:rPr>
        <w:t>生硬</w:t>
      </w:r>
      <w:r w:rsidR="007D2F39">
        <w:rPr>
          <w:rFonts w:hint="eastAsia"/>
        </w:rPr>
        <w:t>，</w:t>
      </w:r>
      <w:r>
        <w:rPr>
          <w:rFonts w:hint="eastAsia"/>
        </w:rPr>
        <w:t>有些冰冷，</w:t>
      </w:r>
      <w:r w:rsidR="001B4F8F">
        <w:rPr>
          <w:rFonts w:hint="eastAsia"/>
        </w:rPr>
        <w:t>加上一路从止戈山奔来的怨气，吓得陆三阴急急转过头去</w:t>
      </w:r>
      <w:r w:rsidR="00EB720E">
        <w:rPr>
          <w:rFonts w:hint="eastAsia"/>
        </w:rPr>
        <w:t>。</w:t>
      </w:r>
    </w:p>
    <w:p w14:paraId="2B725BD2" w14:textId="77777777" w:rsidR="00060E04" w:rsidRDefault="00060E04">
      <w:r>
        <w:rPr>
          <w:rFonts w:hint="eastAsia"/>
        </w:rPr>
        <w:t>气氛忽然安静，一方是肃杀，一方微怒。</w:t>
      </w:r>
    </w:p>
    <w:p w14:paraId="5D394614" w14:textId="77777777" w:rsidR="001B4F8F" w:rsidRDefault="00C21A36">
      <w:r>
        <w:rPr>
          <w:rFonts w:hint="eastAsia"/>
        </w:rPr>
        <w:t>“</w:t>
      </w:r>
      <w:r w:rsidR="00F07553">
        <w:rPr>
          <w:rFonts w:hint="eastAsia"/>
        </w:rPr>
        <w:t>现在……是</w:t>
      </w:r>
      <w:r>
        <w:rPr>
          <w:rFonts w:hint="eastAsia"/>
        </w:rPr>
        <w:t>什么情况？”</w:t>
      </w:r>
    </w:p>
    <w:p w14:paraId="79424F58" w14:textId="77777777" w:rsidR="00060E04" w:rsidRPr="00060E04" w:rsidRDefault="00F07553">
      <w:r>
        <w:rPr>
          <w:rFonts w:hint="eastAsia"/>
        </w:rPr>
        <w:t>宁雨寒端着水盆走出来</w:t>
      </w:r>
      <w:r w:rsidR="00060E04">
        <w:rPr>
          <w:rFonts w:hint="eastAsia"/>
        </w:rPr>
        <w:t>，</w:t>
      </w:r>
      <w:r>
        <w:rPr>
          <w:rFonts w:hint="eastAsia"/>
        </w:rPr>
        <w:t>感觉到了异样的情绪。</w:t>
      </w:r>
    </w:p>
    <w:p w14:paraId="7FEADA40" w14:textId="77777777" w:rsidR="00DE64E3" w:rsidRDefault="00EB720E">
      <w:r>
        <w:rPr>
          <w:rFonts w:hint="eastAsia"/>
        </w:rPr>
        <w:t>叶青诗的</w:t>
      </w:r>
      <w:r w:rsidR="00E45F12">
        <w:rPr>
          <w:rFonts w:hint="eastAsia"/>
        </w:rPr>
        <w:t>目光转朝</w:t>
      </w:r>
      <w:r w:rsidR="00276631">
        <w:rPr>
          <w:rFonts w:hint="eastAsia"/>
        </w:rPr>
        <w:t>宁溪</w:t>
      </w:r>
      <w:r w:rsidR="00DE64E3">
        <w:rPr>
          <w:rFonts w:hint="eastAsia"/>
        </w:rPr>
        <w:t>扫来</w:t>
      </w:r>
      <w:r w:rsidR="00487281">
        <w:rPr>
          <w:rFonts w:hint="eastAsia"/>
        </w:rPr>
        <w:t>，微着薄怒</w:t>
      </w:r>
      <w:r w:rsidR="00DE64E3">
        <w:rPr>
          <w:rFonts w:hint="eastAsia"/>
        </w:rPr>
        <w:t>。</w:t>
      </w:r>
    </w:p>
    <w:p w14:paraId="6FC3D00B" w14:textId="77777777" w:rsidR="00EB720E" w:rsidRPr="00EB720E" w:rsidRDefault="00276631">
      <w:r>
        <w:rPr>
          <w:rFonts w:hint="eastAsia"/>
        </w:rPr>
        <w:t>宁溪</w:t>
      </w:r>
      <w:r w:rsidR="008D5AF7">
        <w:rPr>
          <w:rFonts w:hint="eastAsia"/>
        </w:rPr>
        <w:t>也吓了一跳，忙解释道：“姐，</w:t>
      </w:r>
      <w:r w:rsidR="0020513F">
        <w:rPr>
          <w:rFonts w:hint="eastAsia"/>
        </w:rPr>
        <w:t>我也是刚知道的。</w:t>
      </w:r>
      <w:r w:rsidR="008D5AF7">
        <w:rPr>
          <w:rFonts w:hint="eastAsia"/>
        </w:rPr>
        <w:t>”</w:t>
      </w:r>
    </w:p>
    <w:p w14:paraId="46112D82" w14:textId="77777777" w:rsidR="00253B70" w:rsidRDefault="00AA6F3F">
      <w:r>
        <w:rPr>
          <w:rFonts w:hint="eastAsia"/>
        </w:rPr>
        <w:t>叶青诗沉默着点了点头，走上前来从</w:t>
      </w:r>
      <w:r w:rsidR="00276631">
        <w:rPr>
          <w:rFonts w:hint="eastAsia"/>
        </w:rPr>
        <w:t>宁溪</w:t>
      </w:r>
      <w:r>
        <w:rPr>
          <w:rFonts w:hint="eastAsia"/>
        </w:rPr>
        <w:t>手上端走，或者说抢走了那盆水，</w:t>
      </w:r>
      <w:r w:rsidR="006E1D99">
        <w:rPr>
          <w:rFonts w:hint="eastAsia"/>
        </w:rPr>
        <w:t>然后走到陆三阴身后，</w:t>
      </w:r>
      <w:r w:rsidR="002B1AD0">
        <w:rPr>
          <w:rFonts w:hint="eastAsia"/>
        </w:rPr>
        <w:t>高高举起，从头泼了下去。</w:t>
      </w:r>
    </w:p>
    <w:p w14:paraId="1C0BA347" w14:textId="77777777" w:rsidR="00AF48B3" w:rsidRDefault="00D747FA">
      <w:r>
        <w:rPr>
          <w:rFonts w:hint="eastAsia"/>
        </w:rPr>
        <w:t>深</w:t>
      </w:r>
      <w:r w:rsidR="00435B29">
        <w:rPr>
          <w:rFonts w:hint="eastAsia"/>
        </w:rPr>
        <w:t>秋</w:t>
      </w:r>
      <w:r>
        <w:rPr>
          <w:rFonts w:hint="eastAsia"/>
        </w:rPr>
        <w:t>的</w:t>
      </w:r>
      <w:r w:rsidR="00435B29">
        <w:rPr>
          <w:rFonts w:hint="eastAsia"/>
        </w:rPr>
        <w:t>水，寒入骨髓，</w:t>
      </w:r>
      <w:r>
        <w:rPr>
          <w:rFonts w:hint="eastAsia"/>
        </w:rPr>
        <w:t>陆三阴冷得一阵哆嗦，</w:t>
      </w:r>
      <w:r w:rsidR="00CC43EB">
        <w:rPr>
          <w:rFonts w:hint="eastAsia"/>
        </w:rPr>
        <w:t>忍不住甩了一下头上的水，却不小心甩到了旁边的叶青诗身上，</w:t>
      </w:r>
      <w:r w:rsidR="00320566">
        <w:rPr>
          <w:rFonts w:hint="eastAsia"/>
        </w:rPr>
        <w:t>叶青诗立即投来一个眼神，</w:t>
      </w:r>
      <w:r w:rsidR="00243F58">
        <w:rPr>
          <w:rFonts w:hint="eastAsia"/>
        </w:rPr>
        <w:t>吓得他动都不敢动了。</w:t>
      </w:r>
    </w:p>
    <w:p w14:paraId="0583A679" w14:textId="77777777" w:rsidR="0077669F" w:rsidRDefault="0077669F">
      <w:r>
        <w:rPr>
          <w:rFonts w:hint="eastAsia"/>
        </w:rPr>
        <w:t>“怎么样，凉快吧？”</w:t>
      </w:r>
    </w:p>
    <w:p w14:paraId="269634F8" w14:textId="77777777" w:rsidR="00A3403E" w:rsidRDefault="00C73722">
      <w:r>
        <w:rPr>
          <w:rFonts w:hint="eastAsia"/>
        </w:rPr>
        <w:t>陆三阴点了点头，然后偷瞟了她一眼，</w:t>
      </w:r>
      <w:r w:rsidR="006739A7">
        <w:rPr>
          <w:rFonts w:hint="eastAsia"/>
        </w:rPr>
        <w:t>赶紧又</w:t>
      </w:r>
      <w:r w:rsidR="009B7464">
        <w:rPr>
          <w:rFonts w:hint="eastAsia"/>
        </w:rPr>
        <w:t>摇</w:t>
      </w:r>
      <w:r w:rsidR="006739A7">
        <w:rPr>
          <w:rFonts w:hint="eastAsia"/>
        </w:rPr>
        <w:t>了摇</w:t>
      </w:r>
      <w:r w:rsidR="009B7464">
        <w:rPr>
          <w:rFonts w:hint="eastAsia"/>
        </w:rPr>
        <w:t>头。</w:t>
      </w:r>
    </w:p>
    <w:p w14:paraId="6B7ACCBB" w14:textId="77777777" w:rsidR="00A3403E" w:rsidRDefault="00241688">
      <w:r>
        <w:rPr>
          <w:rFonts w:hint="eastAsia"/>
        </w:rPr>
        <w:t>叶青诗</w:t>
      </w:r>
      <w:r w:rsidR="00A3403E">
        <w:rPr>
          <w:rFonts w:hint="eastAsia"/>
        </w:rPr>
        <w:t>的眼神</w:t>
      </w:r>
      <w:r w:rsidR="00BE22CD">
        <w:rPr>
          <w:rFonts w:hint="eastAsia"/>
        </w:rPr>
        <w:t>变得更加凌厉，</w:t>
      </w:r>
      <w:r w:rsidR="00883676">
        <w:rPr>
          <w:rFonts w:hint="eastAsia"/>
        </w:rPr>
        <w:t>盯着他的眼睛，问道：“所以到底是凉快还是不凉快。”</w:t>
      </w:r>
    </w:p>
    <w:p w14:paraId="610D1C71" w14:textId="77777777" w:rsidR="00474A4E" w:rsidRDefault="00F97FF0">
      <w:r>
        <w:rPr>
          <w:rFonts w:hint="eastAsia"/>
        </w:rPr>
        <w:t>看到这画面，</w:t>
      </w:r>
      <w:r w:rsidR="00BD3CB0">
        <w:rPr>
          <w:rFonts w:hint="eastAsia"/>
        </w:rPr>
        <w:t>宁溪</w:t>
      </w:r>
      <w:r w:rsidR="00CE7019">
        <w:rPr>
          <w:rFonts w:hint="eastAsia"/>
        </w:rPr>
        <w:t>知道</w:t>
      </w:r>
      <w:r w:rsidR="00391C39">
        <w:rPr>
          <w:rFonts w:hint="eastAsia"/>
        </w:rPr>
        <w:t>陆三阴这下惨了</w:t>
      </w:r>
      <w:r w:rsidR="00474A4E">
        <w:rPr>
          <w:rFonts w:hint="eastAsia"/>
        </w:rPr>
        <w:t>。</w:t>
      </w:r>
    </w:p>
    <w:p w14:paraId="4F08F44A" w14:textId="77777777" w:rsidR="00D1324D" w:rsidRDefault="00474A4E">
      <w:r>
        <w:rPr>
          <w:rFonts w:hint="eastAsia"/>
        </w:rPr>
        <w:t>黑衣人嘴扬轻扬，</w:t>
      </w:r>
      <w:r w:rsidR="008B0F06">
        <w:rPr>
          <w:rFonts w:hint="eastAsia"/>
        </w:rPr>
        <w:t>完全一幅吃瓜群众的表情</w:t>
      </w:r>
      <w:r w:rsidR="00516220">
        <w:rPr>
          <w:rFonts w:hint="eastAsia"/>
        </w:rPr>
        <w:t>，</w:t>
      </w:r>
      <w:r w:rsidR="00391C39">
        <w:rPr>
          <w:rFonts w:hint="eastAsia"/>
        </w:rPr>
        <w:t>很好奇陆三阴该怎样收场。</w:t>
      </w:r>
    </w:p>
    <w:p w14:paraId="2590A189" w14:textId="77777777" w:rsidR="00474A4E" w:rsidRDefault="00474A4E">
      <w:r>
        <w:rPr>
          <w:rFonts w:hint="eastAsia"/>
        </w:rPr>
        <w:t>然而下一刻，</w:t>
      </w:r>
      <w:r w:rsidR="001B32BA">
        <w:rPr>
          <w:rFonts w:hint="eastAsia"/>
        </w:rPr>
        <w:t>他呆住了。</w:t>
      </w:r>
    </w:p>
    <w:p w14:paraId="3891D8C4" w14:textId="77777777" w:rsidR="001B32BA" w:rsidRDefault="001B32BA">
      <w:r>
        <w:rPr>
          <w:rFonts w:hint="eastAsia"/>
        </w:rPr>
        <w:t>宁溪也呆住了。</w:t>
      </w:r>
    </w:p>
    <w:p w14:paraId="4E35A26E" w14:textId="77777777" w:rsidR="00865C50" w:rsidRDefault="00865C50">
      <w:r>
        <w:rPr>
          <w:rFonts w:hint="eastAsia"/>
        </w:rPr>
        <w:t>叶青诗更是呆住了。</w:t>
      </w:r>
    </w:p>
    <w:p w14:paraId="7AA53DE2" w14:textId="77777777" w:rsidR="008B0B02" w:rsidRDefault="008B0B02">
      <w:r>
        <w:rPr>
          <w:rFonts w:hint="eastAsia"/>
        </w:rPr>
        <w:t>因为陆三阴</w:t>
      </w:r>
      <w:r w:rsidR="004306A1">
        <w:rPr>
          <w:rFonts w:hint="eastAsia"/>
        </w:rPr>
        <w:t>所做的事情，他们谁都没有想到。</w:t>
      </w:r>
    </w:p>
    <w:p w14:paraId="304404D5" w14:textId="77777777" w:rsidR="0050638A" w:rsidRPr="0050638A" w:rsidRDefault="0050638A">
      <w:r>
        <w:rPr>
          <w:rFonts w:hint="eastAsia"/>
        </w:rPr>
        <w:t>陆三阴突然</w:t>
      </w:r>
      <w:r w:rsidR="0022597E">
        <w:rPr>
          <w:rFonts w:hint="eastAsia"/>
        </w:rPr>
        <w:t>歪头朝叶青诗肩膀靠了过去</w:t>
      </w:r>
      <w:r>
        <w:rPr>
          <w:rFonts w:hint="eastAsia"/>
        </w:rPr>
        <w:t>，</w:t>
      </w:r>
      <w:r w:rsidR="0022597E">
        <w:rPr>
          <w:rFonts w:hint="eastAsia"/>
        </w:rPr>
        <w:t>头搭在她的肩膀上，手也搭在她的肩膀上，</w:t>
      </w:r>
      <w:r w:rsidR="0030258C">
        <w:rPr>
          <w:rFonts w:hint="eastAsia"/>
        </w:rPr>
        <w:t>手指指着黑衣人，叫道：“青诗姐姐，</w:t>
      </w:r>
      <w:r w:rsidR="00405E3C">
        <w:rPr>
          <w:rFonts w:hint="eastAsia"/>
        </w:rPr>
        <w:t>前几天我差点被这只老猴打死。</w:t>
      </w:r>
      <w:r w:rsidR="0030258C">
        <w:rPr>
          <w:rFonts w:hint="eastAsia"/>
        </w:rPr>
        <w:t>”</w:t>
      </w:r>
    </w:p>
    <w:p w14:paraId="3C7A316D" w14:textId="77777777" w:rsidR="00391C39" w:rsidRDefault="00500BA3">
      <w:r>
        <w:rPr>
          <w:rFonts w:hint="eastAsia"/>
        </w:rPr>
        <w:t>说这句话的时候，他的声音凄婉，语调哀怨，</w:t>
      </w:r>
      <w:r w:rsidR="00ED23C1">
        <w:rPr>
          <w:rFonts w:hint="eastAsia"/>
        </w:rPr>
        <w:t>表情委屈。</w:t>
      </w:r>
    </w:p>
    <w:p w14:paraId="36C6F877" w14:textId="77777777" w:rsidR="00ED23C1" w:rsidRDefault="00ED23C1">
      <w:r>
        <w:rPr>
          <w:rFonts w:hint="eastAsia"/>
        </w:rPr>
        <w:t>好一幅小媳妇的撒娇卖萌的嘴脸</w:t>
      </w:r>
      <w:r w:rsidR="00F17934">
        <w:rPr>
          <w:rFonts w:hint="eastAsia"/>
        </w:rPr>
        <w:t>。</w:t>
      </w:r>
    </w:p>
    <w:p w14:paraId="0A36CD38" w14:textId="77777777" w:rsidR="00F17934" w:rsidRDefault="00F17934">
      <w:r>
        <w:rPr>
          <w:rFonts w:hint="eastAsia"/>
        </w:rPr>
        <w:t>好一个厚颜无耻的人。</w:t>
      </w:r>
    </w:p>
    <w:p w14:paraId="736B849A" w14:textId="77777777" w:rsidR="00865C50" w:rsidRDefault="00865C50">
      <w:r>
        <w:rPr>
          <w:rFonts w:hint="eastAsia"/>
        </w:rPr>
        <w:t>宁溪捂着脸，说道：“拜托</w:t>
      </w:r>
      <w:r w:rsidR="00F6510F">
        <w:rPr>
          <w:rFonts w:hint="eastAsia"/>
        </w:rPr>
        <w:t>，</w:t>
      </w:r>
      <w:r>
        <w:rPr>
          <w:rFonts w:hint="eastAsia"/>
        </w:rPr>
        <w:t>要点脸</w:t>
      </w:r>
      <w:r w:rsidR="00F6510F">
        <w:rPr>
          <w:rFonts w:hint="eastAsia"/>
        </w:rPr>
        <w:t>行</w:t>
      </w:r>
      <w:r>
        <w:rPr>
          <w:rFonts w:hint="eastAsia"/>
        </w:rPr>
        <w:t>？</w:t>
      </w:r>
      <w:r w:rsidR="00BE4663">
        <w:rPr>
          <w:rFonts w:hint="eastAsia"/>
        </w:rPr>
        <w:t>还有外人在看唉。</w:t>
      </w:r>
      <w:r>
        <w:rPr>
          <w:rFonts w:hint="eastAsia"/>
        </w:rPr>
        <w:t>”</w:t>
      </w:r>
    </w:p>
    <w:p w14:paraId="7ECB0F0A" w14:textId="77777777" w:rsidR="00F6510F" w:rsidRDefault="005701D1">
      <w:r>
        <w:rPr>
          <w:rFonts w:hint="eastAsia"/>
        </w:rPr>
        <w:t>“哦，不好意思。”</w:t>
      </w:r>
      <w:r w:rsidR="00AC4E72">
        <w:rPr>
          <w:rFonts w:hint="eastAsia"/>
        </w:rPr>
        <w:t>陆三阴赶紧立了起来，觉得有些尴尬。</w:t>
      </w:r>
    </w:p>
    <w:p w14:paraId="4F0CDFA7" w14:textId="77777777" w:rsidR="00DB574F" w:rsidRPr="00DB574F" w:rsidRDefault="00DB574F">
      <w:r>
        <w:rPr>
          <w:rFonts w:hint="eastAsia"/>
        </w:rPr>
        <w:t>黑衣人摆手说道：“没事，你们可以当我这个外人</w:t>
      </w:r>
      <w:r w:rsidR="00D8759C">
        <w:rPr>
          <w:rFonts w:hint="eastAsia"/>
        </w:rPr>
        <w:t>不存在，继续你们的表演。</w:t>
      </w:r>
      <w:r>
        <w:rPr>
          <w:rFonts w:hint="eastAsia"/>
        </w:rPr>
        <w:t>”</w:t>
      </w:r>
    </w:p>
    <w:p w14:paraId="3BECEE99" w14:textId="77777777" w:rsidR="00AC4E72" w:rsidRDefault="00F72781">
      <w:r>
        <w:rPr>
          <w:rFonts w:hint="eastAsia"/>
        </w:rPr>
        <w:t>叶青诗这时候才反应过来，感觉脸有些热</w:t>
      </w:r>
      <w:r w:rsidR="00B55E40">
        <w:rPr>
          <w:rFonts w:hint="eastAsia"/>
        </w:rPr>
        <w:t>，所幸天太黑的缘故，没人看到她红了脸。</w:t>
      </w:r>
    </w:p>
    <w:p w14:paraId="0B8A30C3" w14:textId="77777777" w:rsidR="00FF701B" w:rsidRPr="00FF701B" w:rsidRDefault="00E65B52">
      <w:r>
        <w:rPr>
          <w:rFonts w:hint="eastAsia"/>
        </w:rPr>
        <w:t>她的情绪一时间有些翻覆，但很快就被怒火代替了</w:t>
      </w:r>
      <w:r w:rsidR="00FF701B">
        <w:rPr>
          <w:rFonts w:hint="eastAsia"/>
        </w:rPr>
        <w:t>，</w:t>
      </w:r>
      <w:r w:rsidR="00E53F07">
        <w:rPr>
          <w:rFonts w:hint="eastAsia"/>
        </w:rPr>
        <w:t>陆三阴搭在她肩头的时候，她已经清晰的感觉得到，陆三阴气息紊乱，</w:t>
      </w:r>
      <w:r>
        <w:rPr>
          <w:rFonts w:hint="eastAsia"/>
        </w:rPr>
        <w:t>确实是受了很重的内伤，她看着黑衣人，说道：“这里正好有个坑，前辈请吧。”</w:t>
      </w:r>
    </w:p>
    <w:p w14:paraId="4F7D5FC3" w14:textId="77777777" w:rsidR="009E6644" w:rsidRDefault="00E65B52" w:rsidP="00E65B52">
      <w:r>
        <w:rPr>
          <w:rFonts w:hint="eastAsia"/>
        </w:rPr>
        <w:t>黑衣人脸色微沉，他很明显的感觉得到，</w:t>
      </w:r>
      <w:r w:rsidR="00882CE4">
        <w:rPr>
          <w:rFonts w:hint="eastAsia"/>
        </w:rPr>
        <w:t>这句话不是在开玩笑，而且叶青诗已经开始握剑。</w:t>
      </w:r>
    </w:p>
    <w:p w14:paraId="17CF9B27" w14:textId="77777777" w:rsidR="00882CE4" w:rsidRPr="00882CE4" w:rsidRDefault="00882CE4" w:rsidP="00E65B52">
      <w:r>
        <w:rPr>
          <w:rFonts w:hint="eastAsia"/>
        </w:rPr>
        <w:t>宁溪有些不明所以，</w:t>
      </w:r>
      <w:r w:rsidR="006C2B7A">
        <w:rPr>
          <w:rFonts w:hint="eastAsia"/>
        </w:rPr>
        <w:t>但敏锐如她</w:t>
      </w:r>
      <w:r w:rsidR="00A75A54">
        <w:rPr>
          <w:rFonts w:hint="eastAsia"/>
        </w:rPr>
        <w:t>，</w:t>
      </w:r>
      <w:r w:rsidR="006C2B7A">
        <w:rPr>
          <w:rFonts w:hint="eastAsia"/>
        </w:rPr>
        <w:t>瞬间就知道要打起来，</w:t>
      </w:r>
      <w:r w:rsidR="00D525DD">
        <w:rPr>
          <w:rFonts w:hint="eastAsia"/>
        </w:rPr>
        <w:t>也搭在了剑柄上。</w:t>
      </w:r>
    </w:p>
    <w:p w14:paraId="127FDC72" w14:textId="77777777" w:rsidR="003E7FC8" w:rsidRPr="000650A6" w:rsidRDefault="003E7FC8">
      <w:r>
        <w:rPr>
          <w:rFonts w:hint="eastAsia"/>
        </w:rPr>
        <w:t>陆三阴长袖飘动，有什么东西从袖子里落了出来，被他握住</w:t>
      </w:r>
      <w:r w:rsidR="00FE54E5">
        <w:rPr>
          <w:rFonts w:hint="eastAsia"/>
        </w:rPr>
        <w:t>。</w:t>
      </w:r>
    </w:p>
    <w:p w14:paraId="4E38BA82" w14:textId="77777777" w:rsidR="00B47C8D" w:rsidRPr="00B47C8D" w:rsidRDefault="005E66AB">
      <w:r>
        <w:rPr>
          <w:rFonts w:hint="eastAsia"/>
        </w:rPr>
        <w:t>黑衣人注意到陆三阴的动作，</w:t>
      </w:r>
      <w:r w:rsidR="007B2B39">
        <w:rPr>
          <w:rFonts w:hint="eastAsia"/>
        </w:rPr>
        <w:t>看了他一眼，</w:t>
      </w:r>
      <w:r w:rsidR="000650A6">
        <w:rPr>
          <w:rFonts w:hint="eastAsia"/>
        </w:rPr>
        <w:t>他的袖子太长，根本看不清，但这长度应该和剑胎差不多</w:t>
      </w:r>
      <w:r w:rsidR="00B47C8D">
        <w:rPr>
          <w:rFonts w:hint="eastAsia"/>
        </w:rPr>
        <w:t>，说道：“你们这是要联手欺负我这个</w:t>
      </w:r>
      <w:r w:rsidR="00B23E56">
        <w:rPr>
          <w:rFonts w:hint="eastAsia"/>
        </w:rPr>
        <w:t>普通的</w:t>
      </w:r>
      <w:r w:rsidR="00B47C8D">
        <w:rPr>
          <w:rFonts w:hint="eastAsia"/>
        </w:rPr>
        <w:t>老年人吗？”</w:t>
      </w:r>
    </w:p>
    <w:p w14:paraId="7157F6CC" w14:textId="77777777" w:rsidR="000C5F46" w:rsidRDefault="004176C4">
      <w:r>
        <w:rPr>
          <w:rFonts w:hint="eastAsia"/>
        </w:rPr>
        <w:lastRenderedPageBreak/>
        <w:t>陆三阴微眯着眼，说</w:t>
      </w:r>
      <w:r w:rsidR="009E6644">
        <w:rPr>
          <w:rFonts w:hint="eastAsia"/>
        </w:rPr>
        <w:t>道：“</w:t>
      </w:r>
      <w:r w:rsidR="00824E1D">
        <w:rPr>
          <w:rFonts w:hint="eastAsia"/>
        </w:rPr>
        <w:t>哦</w:t>
      </w:r>
      <w:r>
        <w:rPr>
          <w:rFonts w:hint="eastAsia"/>
        </w:rPr>
        <w:t>，</w:t>
      </w:r>
      <w:r w:rsidR="00346CF4">
        <w:rPr>
          <w:rFonts w:hint="eastAsia"/>
        </w:rPr>
        <w:t>半只脚跨入巨头</w:t>
      </w:r>
      <w:r w:rsidR="00824E1D">
        <w:rPr>
          <w:rFonts w:hint="eastAsia"/>
        </w:rPr>
        <w:t>的老年人，还真是</w:t>
      </w:r>
      <w:r w:rsidR="00346CF4">
        <w:rPr>
          <w:rFonts w:hint="eastAsia"/>
        </w:rPr>
        <w:t>普通。</w:t>
      </w:r>
      <w:r w:rsidR="009E6644">
        <w:rPr>
          <w:rFonts w:hint="eastAsia"/>
        </w:rPr>
        <w:t>”</w:t>
      </w:r>
    </w:p>
    <w:p w14:paraId="56A3EDB0" w14:textId="77777777" w:rsidR="000C5F46" w:rsidRDefault="007A6B75">
      <w:r>
        <w:rPr>
          <w:rFonts w:hint="eastAsia"/>
        </w:rPr>
        <w:t>宁溪怔住了，叶青诗怔住了，</w:t>
      </w:r>
      <w:r w:rsidR="00D833BE">
        <w:rPr>
          <w:rFonts w:hint="eastAsia"/>
        </w:rPr>
        <w:t>他们虽然对黑衣人身份存疑</w:t>
      </w:r>
      <w:r w:rsidR="00DD24D3" w:rsidRPr="00DD24D3">
        <w:rPr>
          <w:rFonts w:hint="eastAsia"/>
        </w:rPr>
        <w:t>，</w:t>
      </w:r>
      <w:r w:rsidR="000C5F46">
        <w:rPr>
          <w:rFonts w:hint="eastAsia"/>
        </w:rPr>
        <w:t>修为难测，却谁也没有敢往巨头上面那想。</w:t>
      </w:r>
    </w:p>
    <w:p w14:paraId="69E26342" w14:textId="77777777" w:rsidR="005E497C" w:rsidRDefault="005E497C" w:rsidP="005E497C">
      <w:r>
        <w:rPr>
          <w:rFonts w:hint="eastAsia"/>
        </w:rPr>
        <w:t>天下之内，知气而不知用气者，十之有八。用气者十之有二，进可王百里，退可守护一方，谓之天王。</w:t>
      </w:r>
    </w:p>
    <w:p w14:paraId="2D06D184" w14:textId="77777777" w:rsidR="005E497C" w:rsidRDefault="005E497C" w:rsidP="005E497C">
      <w:r>
        <w:rPr>
          <w:rFonts w:hint="eastAsia"/>
        </w:rPr>
        <w:t>能用气而不能使气出体，十之有八。使气出体者，世之寥寥，皆有裂土封疆之能，割据一方，不足奇也，谓之巨头。</w:t>
      </w:r>
    </w:p>
    <w:p w14:paraId="79A07610" w14:textId="77777777" w:rsidR="00500EC0" w:rsidRPr="00BF3CC6" w:rsidRDefault="00500EC0" w:rsidP="00500EC0">
      <w:r>
        <w:rPr>
          <w:rFonts w:hint="eastAsia"/>
        </w:rPr>
        <w:t>宁溪十分生气，冲上去揪着陆三阴的衣领，质问道：“你一开始就知道对方是如此恐怖的人物，还叫我来给你守墓，你是想我死吗？”</w:t>
      </w:r>
    </w:p>
    <w:p w14:paraId="1BDE3E19" w14:textId="77777777" w:rsidR="00500EC0" w:rsidRDefault="00500EC0" w:rsidP="00500EC0">
      <w:r>
        <w:rPr>
          <w:rFonts w:hint="eastAsia"/>
        </w:rPr>
        <w:t>陆三阴拍拍她的肩膀，说道：“阿宁仔，</w:t>
      </w:r>
      <w:r w:rsidR="00AF1800">
        <w:rPr>
          <w:rFonts w:hint="eastAsia"/>
        </w:rPr>
        <w:t>稍安勿躁，好好想想我为什么叫你守墓，想通之后，好好抓住机会。</w:t>
      </w:r>
      <w:r>
        <w:rPr>
          <w:rFonts w:hint="eastAsia"/>
        </w:rPr>
        <w:t>”</w:t>
      </w:r>
    </w:p>
    <w:p w14:paraId="38010958" w14:textId="77777777" w:rsidR="00500EC0" w:rsidRDefault="00500EC0" w:rsidP="00500EC0">
      <w:r>
        <w:rPr>
          <w:rFonts w:hint="eastAsia"/>
        </w:rPr>
        <w:t>说这句话的时候，他的神情平静，目光带光，似有深意。</w:t>
      </w:r>
    </w:p>
    <w:p w14:paraId="1AD03AA8" w14:textId="77777777" w:rsidR="00500EC0" w:rsidRPr="00500EC0" w:rsidRDefault="00500EC0" w:rsidP="00500EC0">
      <w:r>
        <w:rPr>
          <w:rFonts w:hint="eastAsia"/>
        </w:rPr>
        <w:t>宁溪愣了愣，缓缓松开手来。</w:t>
      </w:r>
    </w:p>
    <w:p w14:paraId="4166EFA9" w14:textId="77777777" w:rsidR="00500EC0" w:rsidRDefault="006B2B0A" w:rsidP="005E497C">
      <w:r>
        <w:rPr>
          <w:rFonts w:hint="eastAsia"/>
        </w:rPr>
        <w:t>叶青诗看了眼被黑衣人一掌破坏的</w:t>
      </w:r>
      <w:r w:rsidR="008B11F3">
        <w:rPr>
          <w:rFonts w:hint="eastAsia"/>
        </w:rPr>
        <w:t>坟土，</w:t>
      </w:r>
      <w:r w:rsidR="00EA62B8">
        <w:rPr>
          <w:rFonts w:hint="eastAsia"/>
        </w:rPr>
        <w:t>更加</w:t>
      </w:r>
      <w:r w:rsidR="008B11F3">
        <w:rPr>
          <w:rFonts w:hint="eastAsia"/>
        </w:rPr>
        <w:t>确认了对方的能耐，说</w:t>
      </w:r>
      <w:r>
        <w:rPr>
          <w:rFonts w:hint="eastAsia"/>
        </w:rPr>
        <w:t>道：“</w:t>
      </w:r>
      <w:r w:rsidR="008B11F3">
        <w:rPr>
          <w:rFonts w:hint="eastAsia"/>
        </w:rPr>
        <w:t>天下强者虽多，但因为体内之气难溢之故，所以绝大多数都被拦在天王这一列，能破天王入巨头者，凤毛麟角而已，</w:t>
      </w:r>
      <w:r w:rsidR="0095754E">
        <w:rPr>
          <w:rFonts w:hint="eastAsia"/>
        </w:rPr>
        <w:t>上一代中，除了六道奇人，我不作他想，你是哪一个？</w:t>
      </w:r>
      <w:r>
        <w:rPr>
          <w:rFonts w:hint="eastAsia"/>
        </w:rPr>
        <w:t>”</w:t>
      </w:r>
    </w:p>
    <w:p w14:paraId="2504FBD1" w14:textId="77777777" w:rsidR="00014430" w:rsidRDefault="00014430" w:rsidP="005E497C">
      <w:r>
        <w:rPr>
          <w:rFonts w:hint="eastAsia"/>
        </w:rPr>
        <w:t>二十年之前，</w:t>
      </w:r>
      <w:r w:rsidR="007A7068">
        <w:rPr>
          <w:rFonts w:hint="eastAsia"/>
        </w:rPr>
        <w:t>正值第三次两境战争，</w:t>
      </w:r>
      <w:r w:rsidR="00B10911">
        <w:rPr>
          <w:rFonts w:hint="eastAsia"/>
        </w:rPr>
        <w:t>在那场战争中，涌现了无数耀眼的少年英雄，</w:t>
      </w:r>
      <w:r w:rsidR="008E3C34">
        <w:rPr>
          <w:rFonts w:hint="eastAsia"/>
        </w:rPr>
        <w:t>诸如现今的七脉守护者，</w:t>
      </w:r>
      <w:r w:rsidR="00FA7E16">
        <w:rPr>
          <w:rFonts w:hint="eastAsia"/>
        </w:rPr>
        <w:t>皆是成名于那时。</w:t>
      </w:r>
    </w:p>
    <w:p w14:paraId="4B3D3719" w14:textId="77777777" w:rsidR="005E497C" w:rsidRDefault="00BF3847" w:rsidP="005E497C">
      <w:r>
        <w:rPr>
          <w:rFonts w:hint="eastAsia"/>
        </w:rPr>
        <w:t>这些人中，以六人为最，</w:t>
      </w:r>
      <w:r w:rsidR="00F14C55">
        <w:rPr>
          <w:rFonts w:hint="eastAsia"/>
        </w:rPr>
        <w:t>他们分别是夜郎剑客，玉面刀郎，诸葛神英，参差一子，失觉魔人与栖木道人</w:t>
      </w:r>
      <w:r w:rsidR="008A6C75">
        <w:rPr>
          <w:rFonts w:hint="eastAsia"/>
        </w:rPr>
        <w:t>。</w:t>
      </w:r>
    </w:p>
    <w:p w14:paraId="0677A070" w14:textId="77777777" w:rsidR="00E5407F" w:rsidRDefault="008A6C75" w:rsidP="008A6C75">
      <w:r>
        <w:rPr>
          <w:rFonts w:hint="eastAsia"/>
        </w:rPr>
        <w:t>这所以称为奇人，</w:t>
      </w:r>
      <w:r w:rsidR="004A5EAE">
        <w:rPr>
          <w:rFonts w:hint="eastAsia"/>
        </w:rPr>
        <w:t>因为他们在两境留下了</w:t>
      </w:r>
      <w:r w:rsidR="00A02D71">
        <w:rPr>
          <w:rFonts w:hint="eastAsia"/>
        </w:rPr>
        <w:t>诸多传奇事迹，</w:t>
      </w:r>
      <w:r w:rsidR="004A5EAE">
        <w:rPr>
          <w:rFonts w:hint="eastAsia"/>
        </w:rPr>
        <w:t>这些事迹在常人看到，任何一件被会人视之为奇迹</w:t>
      </w:r>
      <w:r w:rsidR="00E5407F">
        <w:rPr>
          <w:rFonts w:hint="eastAsia"/>
        </w:rPr>
        <w:t>。</w:t>
      </w:r>
    </w:p>
    <w:p w14:paraId="3652A0CF" w14:textId="77777777" w:rsidR="00E5407F" w:rsidRDefault="00E5407F" w:rsidP="008A6C75">
      <w:r>
        <w:rPr>
          <w:rFonts w:hint="eastAsia"/>
        </w:rPr>
        <w:t>夜郎剑客自苗疆北上，剑不出鞘便败尽当代剑客。</w:t>
      </w:r>
    </w:p>
    <w:p w14:paraId="1AF000EA" w14:textId="77777777" w:rsidR="00E5407F" w:rsidRDefault="00E5407F" w:rsidP="008A6C75">
      <w:r>
        <w:rPr>
          <w:rFonts w:hint="eastAsia"/>
        </w:rPr>
        <w:t>失觉魔人一夜三千杀。</w:t>
      </w:r>
    </w:p>
    <w:p w14:paraId="045FD113" w14:textId="77777777" w:rsidR="00E5407F" w:rsidRDefault="00E5407F" w:rsidP="008A6C75">
      <w:r>
        <w:rPr>
          <w:rFonts w:hint="eastAsia"/>
        </w:rPr>
        <w:t>栖木道人一人挑战了三途河的一个传承。</w:t>
      </w:r>
    </w:p>
    <w:p w14:paraId="6AE484FD" w14:textId="77777777" w:rsidR="00E5407F" w:rsidRDefault="00E5407F" w:rsidP="008A6C75">
      <w:r>
        <w:rPr>
          <w:rFonts w:hint="eastAsia"/>
        </w:rPr>
        <w:t>诸葛神英一怒连战两境之主。</w:t>
      </w:r>
    </w:p>
    <w:p w14:paraId="5BCEDBDD" w14:textId="77777777" w:rsidR="00E5407F" w:rsidRDefault="00D01401" w:rsidP="008A6C75">
      <w:r>
        <w:rPr>
          <w:rFonts w:hint="eastAsia"/>
        </w:rPr>
        <w:t>面刀郎倾倒当代红颜</w:t>
      </w:r>
      <w:r w:rsidR="00E5407F">
        <w:rPr>
          <w:rFonts w:hint="eastAsia"/>
        </w:rPr>
        <w:t>。</w:t>
      </w:r>
    </w:p>
    <w:p w14:paraId="29D5942A" w14:textId="77777777" w:rsidR="00F14C55" w:rsidRPr="00A02D71" w:rsidRDefault="00201FB9" w:rsidP="005E497C">
      <w:r>
        <w:rPr>
          <w:rFonts w:hint="eastAsia"/>
        </w:rPr>
        <w:t>差一子与两境之主对弈七日</w:t>
      </w:r>
      <w:r w:rsidR="00093226">
        <w:rPr>
          <w:rFonts w:hint="eastAsia"/>
        </w:rPr>
        <w:t>，被两境之主称为晚生</w:t>
      </w:r>
      <w:r w:rsidR="00E5407F">
        <w:rPr>
          <w:rFonts w:hint="eastAsia"/>
        </w:rPr>
        <w:t>十年的敌手。</w:t>
      </w:r>
    </w:p>
    <w:p w14:paraId="01A1D1CC" w14:textId="77777777" w:rsidR="0001142E" w:rsidRDefault="00CA5090">
      <w:r>
        <w:rPr>
          <w:rFonts w:hint="eastAsia"/>
        </w:rPr>
        <w:t>黑衣人看着陆三阴，问</w:t>
      </w:r>
      <w:r w:rsidR="00824E1D">
        <w:rPr>
          <w:rFonts w:hint="eastAsia"/>
        </w:rPr>
        <w:t>道：“</w:t>
      </w:r>
      <w:r>
        <w:rPr>
          <w:rFonts w:hint="eastAsia"/>
        </w:rPr>
        <w:t>你认为我是谁呢？”</w:t>
      </w:r>
    </w:p>
    <w:p w14:paraId="37FA3DFA" w14:textId="77777777" w:rsidR="00B40713" w:rsidRDefault="00B40713">
      <w:r>
        <w:rPr>
          <w:rFonts w:hint="eastAsia"/>
        </w:rPr>
        <w:t>“这些日子以来，我一直在想，这一切究竟是从什么时候开始的</w:t>
      </w:r>
      <w:r w:rsidR="005C444C">
        <w:rPr>
          <w:rFonts w:hint="eastAsia"/>
        </w:rPr>
        <w:t>？</w:t>
      </w:r>
      <w:r>
        <w:rPr>
          <w:rFonts w:hint="eastAsia"/>
        </w:rPr>
        <w:t>”</w:t>
      </w:r>
    </w:p>
    <w:p w14:paraId="16286283" w14:textId="77777777" w:rsidR="00D608C4" w:rsidRDefault="00B40713">
      <w:r>
        <w:rPr>
          <w:rFonts w:hint="eastAsia"/>
        </w:rPr>
        <w:t>陆三阴说道：“</w:t>
      </w:r>
      <w:r w:rsidR="00B41D5B">
        <w:rPr>
          <w:rFonts w:hint="eastAsia"/>
        </w:rPr>
        <w:t>一年前，有人给一个少年落了一句评语，然后这个少年开始剑挑天下，一年之后，他在百里城遇到了西门缜。</w:t>
      </w:r>
      <w:r>
        <w:rPr>
          <w:rFonts w:hint="eastAsia"/>
        </w:rPr>
        <w:t>”</w:t>
      </w:r>
    </w:p>
    <w:p w14:paraId="2657ED7E" w14:textId="77777777" w:rsidR="007871C3" w:rsidRDefault="007871C3">
      <w:r>
        <w:rPr>
          <w:rFonts w:hint="eastAsia"/>
        </w:rPr>
        <w:t>这句话说完的时候，陆三阴的目光落到了黑衣人身上。</w:t>
      </w:r>
    </w:p>
    <w:p w14:paraId="163ED391" w14:textId="77777777" w:rsidR="00DF4522" w:rsidRDefault="00DF4522">
      <w:r>
        <w:rPr>
          <w:rFonts w:hint="eastAsia"/>
        </w:rPr>
        <w:t>夜色一漆黑，</w:t>
      </w:r>
      <w:r w:rsidR="00856232">
        <w:rPr>
          <w:rFonts w:hint="eastAsia"/>
        </w:rPr>
        <w:t>几只火把横七竖八的插在地上，</w:t>
      </w:r>
      <w:r w:rsidR="00083DE1">
        <w:rPr>
          <w:rFonts w:hint="eastAsia"/>
        </w:rPr>
        <w:t>火光摇曳在风中，</w:t>
      </w:r>
      <w:r w:rsidR="00E66425">
        <w:rPr>
          <w:rFonts w:hint="eastAsia"/>
        </w:rPr>
        <w:t>仿佛时刻都要被风吹灭。</w:t>
      </w:r>
    </w:p>
    <w:p w14:paraId="03471E86" w14:textId="77777777" w:rsidR="00083DE1" w:rsidRDefault="00083DE1">
      <w:r>
        <w:rPr>
          <w:rFonts w:hint="eastAsia"/>
        </w:rPr>
        <w:t>然后两团异样的光却忽然明亮了起来，那是黑衣人的眼睛。</w:t>
      </w:r>
    </w:p>
    <w:p w14:paraId="5A6A9AAC" w14:textId="77777777" w:rsidR="005E4AB8" w:rsidRPr="00083DE1" w:rsidRDefault="009D35E6">
      <w:r>
        <w:rPr>
          <w:rFonts w:hint="eastAsia"/>
        </w:rPr>
        <w:t>宁溪看着</w:t>
      </w:r>
      <w:r w:rsidR="00536D22">
        <w:rPr>
          <w:rFonts w:hint="eastAsia"/>
        </w:rPr>
        <w:t>黑衣人眼中的那团火，想到了那句话。</w:t>
      </w:r>
    </w:p>
    <w:p w14:paraId="46BCA7D4" w14:textId="77777777" w:rsidR="009C24EF" w:rsidRDefault="00A83BCB">
      <w:r>
        <w:rPr>
          <w:rFonts w:hint="eastAsia"/>
        </w:rPr>
        <w:t>人，不是倾城的人；剑，却是倾城的剑。</w:t>
      </w:r>
    </w:p>
    <w:p w14:paraId="4E7F5DB6" w14:textId="77777777" w:rsidR="00ED3606" w:rsidRDefault="00ED3606">
      <w:r>
        <w:rPr>
          <w:rFonts w:hint="eastAsia"/>
        </w:rPr>
        <w:t>这句话说的是一剑倾城。</w:t>
      </w:r>
    </w:p>
    <w:p w14:paraId="073AE5F6" w14:textId="77777777" w:rsidR="00ED3606" w:rsidRDefault="00ED3606">
      <w:r>
        <w:rPr>
          <w:rFonts w:hint="eastAsia"/>
        </w:rPr>
        <w:t>说这句话的人则是参差一子。</w:t>
      </w:r>
    </w:p>
    <w:p w14:paraId="7994D5D8" w14:textId="77777777" w:rsidR="009D35E6" w:rsidRPr="009D35E6" w:rsidRDefault="00F36817">
      <w:r>
        <w:rPr>
          <w:rFonts w:hint="eastAsia"/>
        </w:rPr>
        <w:t>六道奇人中的参差一子。</w:t>
      </w:r>
    </w:p>
    <w:p w14:paraId="5DDCCA9C" w14:textId="77777777" w:rsidR="004B7879" w:rsidRDefault="004B7879"/>
    <w:p w14:paraId="7A55A859" w14:textId="77777777" w:rsidR="00B41D5B" w:rsidRDefault="00B41D5B"/>
    <w:p w14:paraId="43284AD4" w14:textId="77777777" w:rsidR="0047240E" w:rsidRDefault="00B235D8" w:rsidP="0047240E">
      <w:pPr>
        <w:pStyle w:val="3"/>
      </w:pPr>
      <w:r>
        <w:rPr>
          <w:rFonts w:hint="eastAsia"/>
        </w:rPr>
        <w:lastRenderedPageBreak/>
        <w:t>第九十二</w:t>
      </w:r>
      <w:r w:rsidR="00542BBF">
        <w:rPr>
          <w:rFonts w:hint="eastAsia"/>
        </w:rPr>
        <w:t>章</w:t>
      </w:r>
      <w:r w:rsidR="008A460A">
        <w:rPr>
          <w:rFonts w:hint="eastAsia"/>
        </w:rPr>
        <w:t>世路纵横，</w:t>
      </w:r>
      <w:r w:rsidR="00542BBF">
        <w:rPr>
          <w:rFonts w:hint="eastAsia"/>
        </w:rPr>
        <w:t>参差一子</w:t>
      </w:r>
    </w:p>
    <w:p w14:paraId="7BCB8173" w14:textId="77777777" w:rsidR="00691F7F" w:rsidRDefault="002C20F4" w:rsidP="0047240E">
      <w:r>
        <w:rPr>
          <w:rFonts w:hint="eastAsia"/>
        </w:rPr>
        <w:t>夜风轻轻吹起，</w:t>
      </w:r>
      <w:r w:rsidR="00434FE0">
        <w:rPr>
          <w:rFonts w:hint="eastAsia"/>
        </w:rPr>
        <w:t>扑打在宁溪脸上，</w:t>
      </w:r>
      <w:r w:rsidR="004A0779">
        <w:rPr>
          <w:rFonts w:hint="eastAsia"/>
        </w:rPr>
        <w:t>她感觉有些寒冷，</w:t>
      </w:r>
      <w:r w:rsidR="006B44D4">
        <w:rPr>
          <w:rFonts w:hint="eastAsia"/>
        </w:rPr>
        <w:t>脑子也清醒了许多，想到了一些事情。</w:t>
      </w:r>
    </w:p>
    <w:p w14:paraId="49322232" w14:textId="77777777" w:rsidR="00691F7F" w:rsidRDefault="00963F85" w:rsidP="0047240E">
      <w:r>
        <w:rPr>
          <w:rFonts w:hint="eastAsia"/>
        </w:rPr>
        <w:t>为了寻找失落的亲人，她去过很多地方，听过很多离奇的说法。</w:t>
      </w:r>
    </w:p>
    <w:p w14:paraId="2356B71A" w14:textId="77777777" w:rsidR="00BE2846" w:rsidRPr="00691F7F" w:rsidRDefault="00963F85" w:rsidP="0047240E">
      <w:r>
        <w:rPr>
          <w:rFonts w:hint="eastAsia"/>
        </w:rPr>
        <w:t>其中有一个是这样说的：</w:t>
      </w:r>
      <w:r w:rsidR="00BE2846">
        <w:rPr>
          <w:rFonts w:hint="eastAsia"/>
        </w:rPr>
        <w:t>蝴蝶</w:t>
      </w:r>
      <w:r w:rsidR="00B431A8">
        <w:rPr>
          <w:rFonts w:hint="eastAsia"/>
        </w:rPr>
        <w:t>扇一下翅膀，大洋彼岸就会形成一场风景。</w:t>
      </w:r>
    </w:p>
    <w:p w14:paraId="50BB193E" w14:textId="77777777" w:rsidR="00BD5BF4" w:rsidRDefault="00253E3A" w:rsidP="0047240E">
      <w:r>
        <w:rPr>
          <w:rFonts w:hint="eastAsia"/>
        </w:rPr>
        <w:t>以前她觉得是天方夜谭，</w:t>
      </w:r>
      <w:r w:rsidR="00BD5BF4">
        <w:rPr>
          <w:rFonts w:hint="eastAsia"/>
        </w:rPr>
        <w:t>因为这种事情完全没有任何的关联性。</w:t>
      </w:r>
    </w:p>
    <w:p w14:paraId="34C42D3A" w14:textId="77777777" w:rsidR="002C20F4" w:rsidRDefault="00B5710B" w:rsidP="0047240E">
      <w:r>
        <w:rPr>
          <w:rFonts w:hint="eastAsia"/>
        </w:rPr>
        <w:t>但是现在</w:t>
      </w:r>
      <w:r w:rsidR="00BD5BF4">
        <w:rPr>
          <w:rFonts w:hint="eastAsia"/>
        </w:rPr>
        <w:t>动摇了，因为此时发生了相似的事件。</w:t>
      </w:r>
    </w:p>
    <w:p w14:paraId="6507CB68" w14:textId="77777777" w:rsidR="00B5710B" w:rsidRDefault="00B5710B" w:rsidP="0047240E">
      <w:r>
        <w:rPr>
          <w:rFonts w:hint="eastAsia"/>
        </w:rPr>
        <w:t>一年前参差一子</w:t>
      </w:r>
      <w:r w:rsidR="00535322">
        <w:rPr>
          <w:rFonts w:hint="eastAsia"/>
        </w:rPr>
        <w:t>随意</w:t>
      </w:r>
      <w:r>
        <w:rPr>
          <w:rFonts w:hint="eastAsia"/>
        </w:rPr>
        <w:t>说了一句评语，一年后七脉守护者死了一人。</w:t>
      </w:r>
    </w:p>
    <w:p w14:paraId="77133D9A" w14:textId="77777777" w:rsidR="009F2ACF" w:rsidRPr="00BF19FF" w:rsidRDefault="00DC14C3" w:rsidP="0047240E">
      <w:r>
        <w:rPr>
          <w:rFonts w:hint="eastAsia"/>
        </w:rPr>
        <w:t>这两件看似不相关的事情，但不是完全没有关联性的，</w:t>
      </w:r>
      <w:r w:rsidR="00BF19FF">
        <w:rPr>
          <w:rFonts w:hint="eastAsia"/>
        </w:rPr>
        <w:t>他们之间隐隐有一条轨迹。</w:t>
      </w:r>
    </w:p>
    <w:p w14:paraId="382F4192" w14:textId="77777777" w:rsidR="00BF19FF" w:rsidRDefault="00A274C1" w:rsidP="00434FE0">
      <w:r>
        <w:rPr>
          <w:rFonts w:hint="eastAsia"/>
        </w:rPr>
        <w:t>一剑倾城挑战天下以来</w:t>
      </w:r>
      <w:r w:rsidR="00434FE0">
        <w:rPr>
          <w:rFonts w:hint="eastAsia"/>
        </w:rPr>
        <w:t>，一共经历了六十多场战斗，且</w:t>
      </w:r>
      <w:r w:rsidR="00BF19FF">
        <w:rPr>
          <w:rFonts w:hint="eastAsia"/>
        </w:rPr>
        <w:t>无一例外他都赢了，为什么他不往北走，不向东行，偏偏要往百里城来？</w:t>
      </w:r>
    </w:p>
    <w:p w14:paraId="07F34500" w14:textId="77777777" w:rsidR="00434FE0" w:rsidRDefault="00434FE0" w:rsidP="00434FE0">
      <w:r>
        <w:rPr>
          <w:rFonts w:hint="eastAsia"/>
        </w:rPr>
        <w:t>如果说要找左丘明，那他为什么不直接去道域？</w:t>
      </w:r>
    </w:p>
    <w:p w14:paraId="1AAAC501" w14:textId="77777777" w:rsidR="00304C2D" w:rsidRDefault="00BF19FF" w:rsidP="009D35E6">
      <w:r>
        <w:rPr>
          <w:rFonts w:hint="eastAsia"/>
        </w:rPr>
        <w:t>唯一的解释就是，</w:t>
      </w:r>
      <w:r w:rsidR="009D35E6">
        <w:rPr>
          <w:rFonts w:hint="eastAsia"/>
        </w:rPr>
        <w:t>他前行的轨迹</w:t>
      </w:r>
      <w:r>
        <w:rPr>
          <w:rFonts w:hint="eastAsia"/>
        </w:rPr>
        <w:t>，甚至所有的对手都是被刻意安排的，目的是为了把他引到百里城来。</w:t>
      </w:r>
    </w:p>
    <w:p w14:paraId="24546D17" w14:textId="77777777" w:rsidR="00535322" w:rsidRDefault="00535322" w:rsidP="00304C2D">
      <w:r>
        <w:rPr>
          <w:rFonts w:hint="eastAsia"/>
        </w:rPr>
        <w:t>宁溪此时还不清楚，此岸的蝴蝶扇动翅膀和彼岸的风暴之间的关联是什么，但她却明白了，那句评语与西门缜的死之间的关联是什么。</w:t>
      </w:r>
    </w:p>
    <w:p w14:paraId="55E9C7E6" w14:textId="77777777" w:rsidR="00535322" w:rsidRDefault="00304C2D" w:rsidP="00304C2D">
      <w:r>
        <w:rPr>
          <w:rFonts w:hint="eastAsia"/>
        </w:rPr>
        <w:t>这个</w:t>
      </w:r>
      <w:r w:rsidR="00BD754C">
        <w:rPr>
          <w:rFonts w:hint="eastAsia"/>
        </w:rPr>
        <w:t>关联是</w:t>
      </w:r>
      <w:r w:rsidR="00AF240D">
        <w:rPr>
          <w:rFonts w:hint="eastAsia"/>
        </w:rPr>
        <w:t>一连串层层密密的算计，这就是所谓的布局。</w:t>
      </w:r>
    </w:p>
    <w:p w14:paraId="04A69368" w14:textId="77777777" w:rsidR="00BF3CC6" w:rsidRDefault="00BD754C" w:rsidP="00304C2D">
      <w:r>
        <w:rPr>
          <w:rFonts w:hint="eastAsia"/>
        </w:rPr>
        <w:t>布下这一局的人，</w:t>
      </w:r>
      <w:r w:rsidR="00301A84">
        <w:rPr>
          <w:rFonts w:hint="eastAsia"/>
        </w:rPr>
        <w:t>名叫参差一子。</w:t>
      </w:r>
    </w:p>
    <w:p w14:paraId="0571AFE3" w14:textId="77777777" w:rsidR="006A4431" w:rsidRDefault="006A4431" w:rsidP="009D35E6">
      <w:r>
        <w:rPr>
          <w:rFonts w:hint="eastAsia"/>
        </w:rPr>
        <w:t>宁溪转眼看着黑衣人，</w:t>
      </w:r>
      <w:r w:rsidR="00EB6A2E">
        <w:rPr>
          <w:rFonts w:hint="eastAsia"/>
        </w:rPr>
        <w:t>心中满是疑问。</w:t>
      </w:r>
    </w:p>
    <w:p w14:paraId="7575464B" w14:textId="77777777" w:rsidR="00166186" w:rsidRDefault="00166186" w:rsidP="00166186">
      <w:r>
        <w:rPr>
          <w:rFonts w:hint="eastAsia"/>
        </w:rPr>
        <w:t>世路纵横，参差一子。</w:t>
      </w:r>
    </w:p>
    <w:p w14:paraId="2F16993E" w14:textId="77777777" w:rsidR="00166186" w:rsidRPr="00166186" w:rsidRDefault="00EB6A2E" w:rsidP="009D35E6">
      <w:r>
        <w:rPr>
          <w:rFonts w:hint="eastAsia"/>
        </w:rPr>
        <w:t>那是何等的人杰，怎么看都和这个落拓平凡的中年人极不相衬。</w:t>
      </w:r>
    </w:p>
    <w:p w14:paraId="1101ABE1" w14:textId="77777777" w:rsidR="009D35E6" w:rsidRDefault="009D35E6" w:rsidP="009D35E6">
      <w:r>
        <w:rPr>
          <w:rFonts w:hint="eastAsia"/>
        </w:rPr>
        <w:t>参差一子抬头看了眼星空，叹了口气，说道：“参差者，胜负之数，参一子则多，差一子则少，参差一子即为世局。”</w:t>
      </w:r>
    </w:p>
    <w:p w14:paraId="082B8DBD" w14:textId="77777777" w:rsidR="009D35E6" w:rsidRDefault="00545BF8" w:rsidP="0047240E">
      <w:r>
        <w:rPr>
          <w:rFonts w:hint="eastAsia"/>
        </w:rPr>
        <w:t>叶青诗明白他的意思，</w:t>
      </w:r>
      <w:r w:rsidR="007635DB">
        <w:rPr>
          <w:rFonts w:hint="eastAsia"/>
        </w:rPr>
        <w:t>有些事情多一子嫌多，少一子</w:t>
      </w:r>
      <w:r w:rsidR="007C425C">
        <w:rPr>
          <w:rFonts w:hint="eastAsia"/>
        </w:rPr>
        <w:t>又</w:t>
      </w:r>
      <w:r w:rsidR="007635DB">
        <w:rPr>
          <w:rFonts w:hint="eastAsia"/>
        </w:rPr>
        <w:t>嫌少，</w:t>
      </w:r>
      <w:r w:rsidR="00943A0D">
        <w:rPr>
          <w:rFonts w:hint="eastAsia"/>
        </w:rPr>
        <w:t>那句话如果不是从参差一子口中说出，也不会达到这样的效果，</w:t>
      </w:r>
      <w:r w:rsidR="00002F6E">
        <w:rPr>
          <w:rFonts w:hint="eastAsia"/>
        </w:rPr>
        <w:t>这是必然的痕迹，也是这个局唯一的破绽，为了掩去这个破绽，</w:t>
      </w:r>
      <w:r w:rsidR="00F966C4">
        <w:rPr>
          <w:rFonts w:hint="eastAsia"/>
        </w:rPr>
        <w:t>一剑倾城的剑挑天下的路线不是一条直线，而是一条蜿蜒的曲线，</w:t>
      </w:r>
      <w:r w:rsidR="00F42FFE">
        <w:rPr>
          <w:rFonts w:hint="eastAsia"/>
        </w:rPr>
        <w:t>然而这个破绽，还是被陆三阴抓住了。</w:t>
      </w:r>
    </w:p>
    <w:p w14:paraId="09E94B94" w14:textId="77777777" w:rsidR="00A421FE" w:rsidRDefault="00695FB6" w:rsidP="0047240E">
      <w:r>
        <w:rPr>
          <w:rFonts w:hint="eastAsia"/>
        </w:rPr>
        <w:t>陆三阴说道：“可叹那一剑倾城</w:t>
      </w:r>
      <w:r w:rsidR="00BF3CC6">
        <w:rPr>
          <w:rFonts w:hint="eastAsia"/>
        </w:rPr>
        <w:t>，</w:t>
      </w:r>
      <w:r w:rsidR="00E477B2">
        <w:rPr>
          <w:rFonts w:hint="eastAsia"/>
        </w:rPr>
        <w:t>以为自己走的是夜</w:t>
      </w:r>
      <w:r w:rsidR="00BF3CC6">
        <w:rPr>
          <w:rFonts w:hint="eastAsia"/>
        </w:rPr>
        <w:t>郎剑客</w:t>
      </w:r>
      <w:r w:rsidR="00E477B2">
        <w:rPr>
          <w:rFonts w:hint="eastAsia"/>
        </w:rPr>
        <w:t>剑挑天下</w:t>
      </w:r>
      <w:r w:rsidR="00BF3CC6">
        <w:rPr>
          <w:rFonts w:hint="eastAsia"/>
        </w:rPr>
        <w:t>的路线</w:t>
      </w:r>
      <w:r w:rsidR="00204E22">
        <w:rPr>
          <w:rFonts w:hint="eastAsia"/>
        </w:rPr>
        <w:t>，</w:t>
      </w:r>
      <w:r>
        <w:rPr>
          <w:rFonts w:hint="eastAsia"/>
        </w:rPr>
        <w:t>却不料只是你们这些</w:t>
      </w:r>
      <w:r w:rsidR="00204E22">
        <w:rPr>
          <w:rFonts w:hint="eastAsia"/>
        </w:rPr>
        <w:t>智者</w:t>
      </w:r>
      <w:r w:rsidR="00BF3CC6">
        <w:rPr>
          <w:rFonts w:hint="eastAsia"/>
        </w:rPr>
        <w:t>手中的提线木偶。</w:t>
      </w:r>
      <w:r>
        <w:rPr>
          <w:rFonts w:hint="eastAsia"/>
        </w:rPr>
        <w:t>”</w:t>
      </w:r>
    </w:p>
    <w:p w14:paraId="56051DEB" w14:textId="77777777" w:rsidR="0082334B" w:rsidRDefault="0082334B" w:rsidP="0047240E">
      <w:r>
        <w:rPr>
          <w:rFonts w:hint="eastAsia"/>
        </w:rPr>
        <w:t>参差一子收起高垂的目光，朝陆三阴看去，问道：“</w:t>
      </w:r>
      <w:r w:rsidR="00C138DB">
        <w:rPr>
          <w:rFonts w:hint="eastAsia"/>
        </w:rPr>
        <w:t>纵然如此，你也只能确定布局的是参差一子，</w:t>
      </w:r>
      <w:r w:rsidR="00331B0E">
        <w:rPr>
          <w:rFonts w:hint="eastAsia"/>
        </w:rPr>
        <w:t>又如何确实我就是参差一子</w:t>
      </w:r>
      <w:r w:rsidR="00C138DB">
        <w:rPr>
          <w:rFonts w:hint="eastAsia"/>
        </w:rPr>
        <w:t>呢</w:t>
      </w:r>
      <w:r w:rsidR="00331B0E">
        <w:rPr>
          <w:rFonts w:hint="eastAsia"/>
        </w:rPr>
        <w:t>？</w:t>
      </w:r>
      <w:r>
        <w:rPr>
          <w:rFonts w:hint="eastAsia"/>
        </w:rPr>
        <w:t>”</w:t>
      </w:r>
    </w:p>
    <w:p w14:paraId="1D59A035" w14:textId="77777777" w:rsidR="008212ED" w:rsidRDefault="008212ED" w:rsidP="0047240E">
      <w:r>
        <w:rPr>
          <w:rFonts w:hint="eastAsia"/>
        </w:rPr>
        <w:t>陆三阴</w:t>
      </w:r>
      <w:r w:rsidR="008C177A">
        <w:rPr>
          <w:rFonts w:hint="eastAsia"/>
        </w:rPr>
        <w:t>迎着他的目光看去，</w:t>
      </w:r>
      <w:r>
        <w:rPr>
          <w:rFonts w:hint="eastAsia"/>
        </w:rPr>
        <w:t>说道：“</w:t>
      </w:r>
      <w:r w:rsidR="000A192F">
        <w:rPr>
          <w:rFonts w:hint="eastAsia"/>
        </w:rPr>
        <w:t>那</w:t>
      </w:r>
      <w:r w:rsidR="008C177A">
        <w:rPr>
          <w:rFonts w:hint="eastAsia"/>
        </w:rPr>
        <w:t>夜止戈山上的那一掌，是你打的吧。</w:t>
      </w:r>
      <w:r>
        <w:rPr>
          <w:rFonts w:hint="eastAsia"/>
        </w:rPr>
        <w:t>”</w:t>
      </w:r>
    </w:p>
    <w:p w14:paraId="1263D0F2" w14:textId="77777777" w:rsidR="00E145B0" w:rsidRDefault="00E145B0" w:rsidP="0047240E">
      <w:r>
        <w:rPr>
          <w:rFonts w:hint="eastAsia"/>
        </w:rPr>
        <w:t>宁溪愣了一下，</w:t>
      </w:r>
      <w:r w:rsidR="000971E1">
        <w:rPr>
          <w:rFonts w:hint="eastAsia"/>
        </w:rPr>
        <w:t>想起那时的情景来，</w:t>
      </w:r>
      <w:r w:rsidR="00991AE2">
        <w:rPr>
          <w:rFonts w:hint="eastAsia"/>
        </w:rPr>
        <w:t>林时雨</w:t>
      </w:r>
      <w:r w:rsidR="001E484C">
        <w:rPr>
          <w:rFonts w:hint="eastAsia"/>
        </w:rPr>
        <w:t>诸人困住</w:t>
      </w:r>
      <w:r w:rsidR="00345ABA">
        <w:rPr>
          <w:rFonts w:hint="eastAsia"/>
        </w:rPr>
        <w:t>柴桑，</w:t>
      </w:r>
      <w:r w:rsidR="001E484C">
        <w:rPr>
          <w:rFonts w:hint="eastAsia"/>
        </w:rPr>
        <w:t>准备下杀手之际，柴桑朝四周撩了一嗓子，</w:t>
      </w:r>
      <w:r w:rsidR="003B5225">
        <w:rPr>
          <w:rFonts w:hint="eastAsia"/>
        </w:rPr>
        <w:t>然后有人出了一掌，打飞了林夜雨，然后一夜风雨撤退。</w:t>
      </w:r>
    </w:p>
    <w:p w14:paraId="1A539687" w14:textId="77777777" w:rsidR="00C85F22" w:rsidRPr="00C85F22" w:rsidRDefault="00906049" w:rsidP="0047240E">
      <w:r>
        <w:rPr>
          <w:rFonts w:hint="eastAsia"/>
        </w:rPr>
        <w:t>事后所有人都在猜测，打出那一掌的是谁，但都没有找出头绪，</w:t>
      </w:r>
      <w:r w:rsidR="00714974">
        <w:rPr>
          <w:rFonts w:hint="eastAsia"/>
        </w:rPr>
        <w:t>现在陆三阴忽然</w:t>
      </w:r>
      <w:r w:rsidR="008D165B">
        <w:rPr>
          <w:rFonts w:hint="eastAsia"/>
        </w:rPr>
        <w:t>指认参差一子，</w:t>
      </w:r>
      <w:r w:rsidR="00714974">
        <w:rPr>
          <w:rFonts w:hint="eastAsia"/>
        </w:rPr>
        <w:t>而观参差一子的表情，似没有否认的意思。</w:t>
      </w:r>
    </w:p>
    <w:p w14:paraId="13C27EE1" w14:textId="77777777" w:rsidR="00A421FE" w:rsidRDefault="00715BF6" w:rsidP="0047240E">
      <w:r>
        <w:rPr>
          <w:rFonts w:hint="eastAsia"/>
        </w:rPr>
        <w:t>她问道：“依据呢？”</w:t>
      </w:r>
    </w:p>
    <w:p w14:paraId="278A3C4E" w14:textId="77777777" w:rsidR="00EB47EF" w:rsidRDefault="00317757" w:rsidP="0047240E">
      <w:r>
        <w:rPr>
          <w:rFonts w:hint="eastAsia"/>
        </w:rPr>
        <w:t>陆三阴解释道：“修武之初为炼技，穷人体之极而气生，气盈周身而力源源不绝，气溢体外而成掌风剑气，入巨头之列，当夜那一掌隔空打飞了林夜雨，</w:t>
      </w:r>
      <w:r w:rsidR="001A7790">
        <w:rPr>
          <w:rFonts w:hint="eastAsia"/>
        </w:rPr>
        <w:t>这样的修为至少到了气将溢未溢的境界</w:t>
      </w:r>
      <w:r>
        <w:rPr>
          <w:rFonts w:hint="eastAsia"/>
        </w:rPr>
        <w:t>，</w:t>
      </w:r>
      <w:r w:rsidR="001A7790">
        <w:rPr>
          <w:rFonts w:hint="eastAsia"/>
        </w:rPr>
        <w:t>这样的人物，世间凡谁？</w:t>
      </w:r>
      <w:r>
        <w:rPr>
          <w:rFonts w:hint="eastAsia"/>
        </w:rPr>
        <w:t>”</w:t>
      </w:r>
    </w:p>
    <w:p w14:paraId="7D384982" w14:textId="77777777" w:rsidR="00F13AD2" w:rsidRDefault="00F13AD2" w:rsidP="0047240E">
      <w:r>
        <w:rPr>
          <w:rFonts w:hint="eastAsia"/>
        </w:rPr>
        <w:t>说到这里，陆三阴看向参差一子，说道：“而就在那之前的前两日，你这只老猴跟我在百里山边境的荒山中抢夺剑胎，所以从</w:t>
      </w:r>
      <w:r w:rsidR="00944D4B">
        <w:rPr>
          <w:rFonts w:hint="eastAsia"/>
        </w:rPr>
        <w:t>时间上推断，他最有可</w:t>
      </w:r>
      <w:r w:rsidR="002C5C8D">
        <w:rPr>
          <w:rFonts w:hint="eastAsia"/>
        </w:rPr>
        <w:t>能，</w:t>
      </w:r>
      <w:r>
        <w:rPr>
          <w:rFonts w:hint="eastAsia"/>
        </w:rPr>
        <w:t>这就是你的第二个破绽。”</w:t>
      </w:r>
    </w:p>
    <w:p w14:paraId="736903DF" w14:textId="77777777" w:rsidR="00EB47EF" w:rsidRDefault="00F13989" w:rsidP="0047240E">
      <w:r>
        <w:rPr>
          <w:rFonts w:hint="eastAsia"/>
        </w:rPr>
        <w:t>参差一子摇了摇头，</w:t>
      </w:r>
      <w:r w:rsidR="001C6630">
        <w:rPr>
          <w:rFonts w:hint="eastAsia"/>
        </w:rPr>
        <w:t>说道：“</w:t>
      </w:r>
      <w:r>
        <w:rPr>
          <w:rFonts w:hint="eastAsia"/>
        </w:rPr>
        <w:t>这一局</w:t>
      </w:r>
      <w:r w:rsidR="005F7DC3">
        <w:rPr>
          <w:rFonts w:hint="eastAsia"/>
        </w:rPr>
        <w:t>的破绽只有一个。</w:t>
      </w:r>
      <w:r w:rsidR="001C6630">
        <w:rPr>
          <w:rFonts w:hint="eastAsia"/>
        </w:rPr>
        <w:t>”</w:t>
      </w:r>
    </w:p>
    <w:p w14:paraId="1EC687C3" w14:textId="77777777" w:rsidR="005F7DC3" w:rsidRDefault="005F7DC3" w:rsidP="0047240E">
      <w:r>
        <w:rPr>
          <w:rFonts w:hint="eastAsia"/>
        </w:rPr>
        <w:lastRenderedPageBreak/>
        <w:t>陆三阴问道：“怎么说？”</w:t>
      </w:r>
    </w:p>
    <w:p w14:paraId="41530028" w14:textId="77777777" w:rsidR="000F2680" w:rsidRPr="005F7DC3" w:rsidRDefault="005F7DC3" w:rsidP="0047240E">
      <w:r>
        <w:rPr>
          <w:rFonts w:hint="eastAsia"/>
        </w:rPr>
        <w:t>参差一子解释道：“西门缜的死，使得西门纤纤站到暴风雨的中央，而你为了她竟不惜使这百年剑胎提前出世，我没有办法才出手阻止，所以说这个局唯一的破绽是你和西门纤纤的关系，但这种事情谁又能预料。”</w:t>
      </w:r>
    </w:p>
    <w:p w14:paraId="2839E0D7" w14:textId="77777777" w:rsidR="000F2680" w:rsidRDefault="002D1CDF" w:rsidP="0047240E">
      <w:r>
        <w:rPr>
          <w:rFonts w:hint="eastAsia"/>
        </w:rPr>
        <w:t>陆三阴</w:t>
      </w:r>
      <w:r w:rsidR="005B0F03">
        <w:rPr>
          <w:rFonts w:hint="eastAsia"/>
        </w:rPr>
        <w:t>点点头，说道：“你这么说也对。”</w:t>
      </w:r>
    </w:p>
    <w:p w14:paraId="4F735792" w14:textId="77777777" w:rsidR="005B0F03" w:rsidRDefault="005B0F03" w:rsidP="0047240E">
      <w:r>
        <w:rPr>
          <w:rFonts w:hint="eastAsia"/>
        </w:rPr>
        <w:t>参差一子忽然叹了口气，说道：“小子，你这样让我很为难啊。”</w:t>
      </w:r>
    </w:p>
    <w:p w14:paraId="16F3501D" w14:textId="77777777" w:rsidR="005B0F03" w:rsidRDefault="005725FF" w:rsidP="0047240E">
      <w:r>
        <w:rPr>
          <w:rFonts w:hint="eastAsia"/>
        </w:rPr>
        <w:t>陆三阴问道：“哦，为什么这么说？”</w:t>
      </w:r>
    </w:p>
    <w:p w14:paraId="0F55145F" w14:textId="77777777" w:rsidR="00E8119A" w:rsidRDefault="00E8119A" w:rsidP="0047240E">
      <w:r>
        <w:rPr>
          <w:rFonts w:hint="eastAsia"/>
        </w:rPr>
        <w:t>参差一子</w:t>
      </w:r>
      <w:r w:rsidR="00C440ED">
        <w:rPr>
          <w:rFonts w:hint="eastAsia"/>
        </w:rPr>
        <w:t>用极为惋惜地语气</w:t>
      </w:r>
      <w:r>
        <w:rPr>
          <w:rFonts w:hint="eastAsia"/>
        </w:rPr>
        <w:t>说道：“难道有一个让我看得上眼的后辈，</w:t>
      </w:r>
      <w:r w:rsidR="000A2DCD">
        <w:rPr>
          <w:rFonts w:hint="eastAsia"/>
        </w:rPr>
        <w:t>就这样杀了岂不是很可惜？</w:t>
      </w:r>
      <w:r w:rsidR="00C440ED">
        <w:rPr>
          <w:rFonts w:hint="eastAsia"/>
        </w:rPr>
        <w:t>但我暂时还不想这么快浮上台面，所以</w:t>
      </w:r>
      <w:r w:rsidR="000A2DCD">
        <w:rPr>
          <w:rFonts w:hint="eastAsia"/>
        </w:rPr>
        <w:t>我真的很为难啊</w:t>
      </w:r>
      <w:r w:rsidR="00C440ED">
        <w:rPr>
          <w:rFonts w:hint="eastAsia"/>
        </w:rPr>
        <w:t>。</w:t>
      </w:r>
      <w:r>
        <w:rPr>
          <w:rFonts w:hint="eastAsia"/>
        </w:rPr>
        <w:t>”</w:t>
      </w:r>
    </w:p>
    <w:p w14:paraId="4DFB3DF4" w14:textId="77777777" w:rsidR="00640796" w:rsidRDefault="00640796" w:rsidP="0047240E">
      <w:r>
        <w:rPr>
          <w:rFonts w:hint="eastAsia"/>
        </w:rPr>
        <w:t>他说完这句话，就看到叶青诗的手已经放到了剑柄处，随时准备拔剑。</w:t>
      </w:r>
    </w:p>
    <w:p w14:paraId="3A849162" w14:textId="77777777" w:rsidR="00CE0875" w:rsidRDefault="00640796" w:rsidP="0047240E">
      <w:r>
        <w:rPr>
          <w:rFonts w:hint="eastAsia"/>
        </w:rPr>
        <w:t>陆三阴则一派从容自然，说</w:t>
      </w:r>
      <w:r w:rsidR="00CE0875">
        <w:rPr>
          <w:rFonts w:hint="eastAsia"/>
        </w:rPr>
        <w:t>道：“要是这个的话，你倒是不用感到太为难。”</w:t>
      </w:r>
    </w:p>
    <w:p w14:paraId="0ACA2AFB" w14:textId="77777777" w:rsidR="005B0F03" w:rsidRDefault="00CE0875" w:rsidP="0047240E">
      <w:r>
        <w:rPr>
          <w:rFonts w:hint="eastAsia"/>
        </w:rPr>
        <w:t>参差一子问道：“为什么？”</w:t>
      </w:r>
    </w:p>
    <w:p w14:paraId="08DF9283" w14:textId="77777777" w:rsidR="00CE0875" w:rsidRDefault="00CE0875" w:rsidP="0047240E">
      <w:r>
        <w:rPr>
          <w:rFonts w:hint="eastAsia"/>
        </w:rPr>
        <w:t>陆三阴看着他的眼睛，</w:t>
      </w:r>
      <w:r w:rsidR="00AA5B36">
        <w:rPr>
          <w:rFonts w:hint="eastAsia"/>
        </w:rPr>
        <w:t>非常认真地</w:t>
      </w:r>
      <w:r>
        <w:rPr>
          <w:rFonts w:hint="eastAsia"/>
        </w:rPr>
        <w:t>说道：“因为我也想杀了你。”</w:t>
      </w:r>
    </w:p>
    <w:p w14:paraId="04046F54" w14:textId="77777777" w:rsidR="008212ED" w:rsidRPr="008212ED" w:rsidRDefault="00CE7B6C" w:rsidP="0047240E">
      <w:r w:rsidRPr="00CE7B6C">
        <w:rPr>
          <w:rFonts w:hint="eastAsia"/>
        </w:rPr>
        <w:t>听着这话，场间气氛再次为之一凝。</w:t>
      </w:r>
    </w:p>
    <w:p w14:paraId="392FA4C9" w14:textId="77777777" w:rsidR="004B7879" w:rsidRDefault="004B7879" w:rsidP="004B7879">
      <w:r>
        <w:rPr>
          <w:rFonts w:hint="eastAsia"/>
        </w:rPr>
        <w:t>黑衣人</w:t>
      </w:r>
      <w:r w:rsidR="005D7D24">
        <w:rPr>
          <w:rFonts w:hint="eastAsia"/>
        </w:rPr>
        <w:t>看了看宁溪，又看了叶青诗</w:t>
      </w:r>
      <w:r>
        <w:rPr>
          <w:rFonts w:hint="eastAsia"/>
        </w:rPr>
        <w:t>，</w:t>
      </w:r>
      <w:r w:rsidR="007F26D6">
        <w:rPr>
          <w:rFonts w:hint="eastAsia"/>
        </w:rPr>
        <w:t>眼中带着一抹</w:t>
      </w:r>
      <w:r w:rsidR="005D7D24">
        <w:rPr>
          <w:rFonts w:hint="eastAsia"/>
        </w:rPr>
        <w:t>嘲弄</w:t>
      </w:r>
      <w:r w:rsidR="007F26D6">
        <w:rPr>
          <w:rFonts w:hint="eastAsia"/>
        </w:rPr>
        <w:t>的情绪，</w:t>
      </w:r>
      <w:r>
        <w:rPr>
          <w:rFonts w:hint="eastAsia"/>
        </w:rPr>
        <w:t>问道：“</w:t>
      </w:r>
      <w:r w:rsidR="005D7D24">
        <w:rPr>
          <w:rFonts w:hint="eastAsia"/>
        </w:rPr>
        <w:t>所以你想用</w:t>
      </w:r>
      <w:r w:rsidR="00EB47EF">
        <w:rPr>
          <w:rFonts w:hint="eastAsia"/>
        </w:rPr>
        <w:t>这样的阵容来杀我？</w:t>
      </w:r>
      <w:r>
        <w:rPr>
          <w:rFonts w:hint="eastAsia"/>
        </w:rPr>
        <w:t>”</w:t>
      </w:r>
    </w:p>
    <w:p w14:paraId="73D1807E" w14:textId="77777777" w:rsidR="00CE7B6C" w:rsidRDefault="00CE7B6C" w:rsidP="004B7879">
      <w:r>
        <w:rPr>
          <w:rFonts w:hint="eastAsia"/>
        </w:rPr>
        <w:t>宁溪不用说，</w:t>
      </w:r>
      <w:r w:rsidR="009514D5">
        <w:rPr>
          <w:rFonts w:hint="eastAsia"/>
        </w:rPr>
        <w:t>肯定没有达到守护级别，</w:t>
      </w:r>
      <w:r w:rsidR="00A24DCB">
        <w:rPr>
          <w:rFonts w:hint="eastAsia"/>
        </w:rPr>
        <w:t>而这青衣女子，剑意内敛，</w:t>
      </w:r>
      <w:r w:rsidR="00240D58">
        <w:rPr>
          <w:rFonts w:hint="eastAsia"/>
        </w:rPr>
        <w:t>一剑斩了</w:t>
      </w:r>
      <w:r w:rsidR="00F944CA">
        <w:rPr>
          <w:rFonts w:hint="eastAsia"/>
        </w:rPr>
        <w:t>林风雨，应该和陆三阴差不多的水平，这样的阵容确实不足以威胁到他。</w:t>
      </w:r>
    </w:p>
    <w:p w14:paraId="473B5AEF" w14:textId="77777777" w:rsidR="004B7879" w:rsidRDefault="004B7879" w:rsidP="004B7879">
      <w:r>
        <w:rPr>
          <w:rFonts w:hint="eastAsia"/>
        </w:rPr>
        <w:t>陆三阴偏着头，看了一眼黑衣人身后的夜色，说道：“如果你嫌少的话，那再加他一个如何？”</w:t>
      </w:r>
    </w:p>
    <w:p w14:paraId="4B1C51B9" w14:textId="77777777" w:rsidR="004B7879" w:rsidRDefault="004B7879" w:rsidP="004B7879">
      <w:r>
        <w:rPr>
          <w:rFonts w:hint="eastAsia"/>
        </w:rPr>
        <w:t>黑衣人转身，看到了一抹白衣的少年，提着剑缓缓自黑暗中走出。</w:t>
      </w:r>
    </w:p>
    <w:p w14:paraId="18780A50" w14:textId="77777777" w:rsidR="004B7879" w:rsidRPr="008973C7" w:rsidRDefault="004B7879" w:rsidP="004B7879">
      <w:r>
        <w:rPr>
          <w:rFonts w:hint="eastAsia"/>
        </w:rPr>
        <w:t>宁溪看到这个人，不由得呼吸一窒，心想他什么时候来的。</w:t>
      </w:r>
    </w:p>
    <w:p w14:paraId="50306C50" w14:textId="77777777" w:rsidR="004B7879" w:rsidRDefault="004B7879" w:rsidP="004B7879">
      <w:r>
        <w:rPr>
          <w:rFonts w:hint="eastAsia"/>
        </w:rPr>
        <w:t>黑衣人的眼中闪过一抹阴沉的情绪，纵然是他，也不得不警惕起来。</w:t>
      </w:r>
    </w:p>
    <w:p w14:paraId="6CB81D50" w14:textId="77777777" w:rsidR="004B7879" w:rsidRPr="00596FFE" w:rsidRDefault="004B7879" w:rsidP="004B7879">
      <w:r>
        <w:rPr>
          <w:rFonts w:hint="eastAsia"/>
        </w:rPr>
        <w:t>陆三阴开启神棍解说模式，说道：“容我来介绍一下，这个二五仔叫赵缜……”</w:t>
      </w:r>
    </w:p>
    <w:p w14:paraId="6E49879C" w14:textId="77777777" w:rsidR="004B7879" w:rsidRDefault="004B7879" w:rsidP="004B7879">
      <w:r>
        <w:rPr>
          <w:rFonts w:hint="eastAsia"/>
        </w:rPr>
        <w:t>白衣少年白了他一眼，说道：“不用你这二五仔介绍，夏雨击荷追杀了我这么长时间，作为雨楼的策师，怎么可能认不得我。”</w:t>
      </w:r>
    </w:p>
    <w:p w14:paraId="15E46E20" w14:textId="77777777" w:rsidR="004B7879" w:rsidRDefault="004B7879" w:rsidP="004B7879">
      <w:r>
        <w:rPr>
          <w:rFonts w:hint="eastAsia"/>
        </w:rPr>
        <w:t>听到策师这个称呼，陆三阴愣了一下，才反应过来。</w:t>
      </w:r>
    </w:p>
    <w:p w14:paraId="77617E3D" w14:textId="77777777" w:rsidR="004B7879" w:rsidRDefault="004B7879" w:rsidP="004B7879">
      <w:r>
        <w:rPr>
          <w:rFonts w:hint="eastAsia"/>
        </w:rPr>
        <w:t>雨楼三百士以百为数，分为三个分支，分别是一夜风雨，七彩虹，夏雨击荷，这三支各有任务，互不干涉，他们的上级只有两个，一个是雨楼之主，另一个就是雨楼策师。</w:t>
      </w:r>
    </w:p>
    <w:p w14:paraId="7234E856" w14:textId="77777777" w:rsidR="004B7879" w:rsidRDefault="004B7879" w:rsidP="004B7879">
      <w:r>
        <w:rPr>
          <w:rFonts w:hint="eastAsia"/>
        </w:rPr>
        <w:t>雨楼之主是谁，没有人知道，更不要说那位神秘的策师了。</w:t>
      </w:r>
    </w:p>
    <w:p w14:paraId="72C226F2" w14:textId="77777777" w:rsidR="00256BEC" w:rsidRDefault="00256BEC" w:rsidP="004B7879">
      <w:r>
        <w:rPr>
          <w:rFonts w:hint="eastAsia"/>
        </w:rPr>
        <w:t>叶青诗有些感慨，说道：“</w:t>
      </w:r>
      <w:r w:rsidR="001F361A">
        <w:rPr>
          <w:rFonts w:hint="eastAsia"/>
        </w:rPr>
        <w:t>想不到一代奇人，竟如沦为帝国的爪牙。</w:t>
      </w:r>
      <w:r>
        <w:rPr>
          <w:rFonts w:hint="eastAsia"/>
        </w:rPr>
        <w:t>”</w:t>
      </w:r>
    </w:p>
    <w:p w14:paraId="1D5D0DEC" w14:textId="77777777" w:rsidR="006A6841" w:rsidRDefault="006A6841" w:rsidP="006A6841">
      <w:r>
        <w:rPr>
          <w:rFonts w:hint="eastAsia"/>
        </w:rPr>
        <w:t>参差一子静静看着头上的星河，无声微笑。</w:t>
      </w:r>
    </w:p>
    <w:p w14:paraId="15EBE1E4" w14:textId="77777777" w:rsidR="006A6841" w:rsidRDefault="006A6841" w:rsidP="006A6841">
      <w:r>
        <w:rPr>
          <w:rFonts w:hint="eastAsia"/>
        </w:rPr>
        <w:t>那笑容里有说不出的嘲弄。</w:t>
      </w:r>
    </w:p>
    <w:p w14:paraId="1545A26D" w14:textId="77777777" w:rsidR="006A6841" w:rsidRPr="006A6841" w:rsidRDefault="006A6841" w:rsidP="006A6841">
      <w:r>
        <w:rPr>
          <w:rFonts w:hint="eastAsia"/>
        </w:rPr>
        <w:t>“</w:t>
      </w:r>
      <w:r w:rsidR="00093226">
        <w:rPr>
          <w:rFonts w:hint="eastAsia"/>
        </w:rPr>
        <w:t>谁叫我比两境之主晚生了</w:t>
      </w:r>
      <w:r>
        <w:rPr>
          <w:rFonts w:hint="eastAsia"/>
        </w:rPr>
        <w:t>十年呢？”</w:t>
      </w:r>
    </w:p>
    <w:p w14:paraId="2B74E4B9" w14:textId="77777777" w:rsidR="008B5028" w:rsidRDefault="00144F7E" w:rsidP="004B7879">
      <w:r>
        <w:rPr>
          <w:rFonts w:hint="eastAsia"/>
        </w:rPr>
        <w:t>听到这句话，叶青诗诸人想到了另一句话。</w:t>
      </w:r>
    </w:p>
    <w:p w14:paraId="3E775EBB" w14:textId="77777777" w:rsidR="00144F7E" w:rsidRDefault="00093226" w:rsidP="004B7879">
      <w:r>
        <w:rPr>
          <w:rFonts w:hint="eastAsia"/>
        </w:rPr>
        <w:t>参差一子是两境之主晚生了</w:t>
      </w:r>
      <w:r w:rsidR="00144F7E">
        <w:rPr>
          <w:rFonts w:hint="eastAsia"/>
        </w:rPr>
        <w:t>十年之敌。</w:t>
      </w:r>
    </w:p>
    <w:p w14:paraId="0479F764" w14:textId="77777777" w:rsidR="00093226" w:rsidRPr="00093226" w:rsidRDefault="00435CE6" w:rsidP="004B7879">
      <w:r>
        <w:rPr>
          <w:rFonts w:hint="eastAsia"/>
        </w:rPr>
        <w:t>这句话的意思是，如果他早生十年，</w:t>
      </w:r>
      <w:r w:rsidR="00E31FE7">
        <w:rPr>
          <w:rFonts w:hint="eastAsia"/>
        </w:rPr>
        <w:t>那帝国之内，就不是两分天下，而是三足鼎立。</w:t>
      </w:r>
    </w:p>
    <w:p w14:paraId="5614676E" w14:textId="77777777" w:rsidR="006A6841" w:rsidRDefault="000138D8" w:rsidP="004B7879">
      <w:r>
        <w:rPr>
          <w:rFonts w:hint="eastAsia"/>
        </w:rPr>
        <w:t>十年的差距，两境之主完成了所有势力的划分，统合了所有战力，再加上十年的境界差距，就注定了只能是六道奇人中闲散的智者，</w:t>
      </w:r>
      <w:r w:rsidR="00144768">
        <w:rPr>
          <w:rFonts w:hint="eastAsia"/>
        </w:rPr>
        <w:t>而不是两境之主那样以苍生为棋的博弈者。</w:t>
      </w:r>
    </w:p>
    <w:p w14:paraId="67D0D853" w14:textId="77777777" w:rsidR="00726631" w:rsidRDefault="00726631" w:rsidP="004B7879">
      <w:r>
        <w:rPr>
          <w:rFonts w:hint="eastAsia"/>
        </w:rPr>
        <w:t>要想取得与之博弈的</w:t>
      </w:r>
      <w:r w:rsidR="00392540">
        <w:rPr>
          <w:rFonts w:hint="eastAsia"/>
        </w:rPr>
        <w:t>筹码，参差一子</w:t>
      </w:r>
      <w:r>
        <w:rPr>
          <w:rFonts w:hint="eastAsia"/>
        </w:rPr>
        <w:t>只能将手伸向帝国，</w:t>
      </w:r>
      <w:r w:rsidR="007C7911">
        <w:rPr>
          <w:rFonts w:hint="eastAsia"/>
        </w:rPr>
        <w:t>所以他成了雨楼策师。</w:t>
      </w:r>
    </w:p>
    <w:p w14:paraId="5207E189" w14:textId="77777777" w:rsidR="00392540" w:rsidRDefault="008020A8" w:rsidP="004B7879">
      <w:r>
        <w:rPr>
          <w:rFonts w:hint="eastAsia"/>
        </w:rPr>
        <w:t>陆三阴看着叶青诗</w:t>
      </w:r>
      <w:r w:rsidR="00484CDD">
        <w:rPr>
          <w:rFonts w:hint="eastAsia"/>
        </w:rPr>
        <w:t>，</w:t>
      </w:r>
      <w:r w:rsidR="00AF08D1">
        <w:rPr>
          <w:rFonts w:hint="eastAsia"/>
        </w:rPr>
        <w:t>说道：“</w:t>
      </w:r>
      <w:r w:rsidR="00484CDD">
        <w:rPr>
          <w:rFonts w:hint="eastAsia"/>
        </w:rPr>
        <w:t>我开始有些明白他</w:t>
      </w:r>
      <w:r w:rsidR="00AF08D1">
        <w:rPr>
          <w:rFonts w:hint="eastAsia"/>
        </w:rPr>
        <w:t>为什么要杀西门前辈了。”</w:t>
      </w:r>
    </w:p>
    <w:p w14:paraId="13642881" w14:textId="77777777" w:rsidR="00BF1573" w:rsidRDefault="008020A8" w:rsidP="004B7879">
      <w:r>
        <w:rPr>
          <w:rFonts w:hint="eastAsia"/>
        </w:rPr>
        <w:t>叶青诗点了点，</w:t>
      </w:r>
      <w:r w:rsidR="002450C8">
        <w:rPr>
          <w:rFonts w:hint="eastAsia"/>
        </w:rPr>
        <w:t>过去的三次两境战争，第一次两境之主成了一方雄方，第二次开始两分天下，第三次战争结束之后，成立了七脉守护者，</w:t>
      </w:r>
      <w:r w:rsidR="00BF1573">
        <w:rPr>
          <w:rFonts w:hint="eastAsia"/>
        </w:rPr>
        <w:t>从此二十年无大战。</w:t>
      </w:r>
    </w:p>
    <w:p w14:paraId="04728747" w14:textId="77777777" w:rsidR="0005652C" w:rsidRDefault="00EE04D8" w:rsidP="004B7879">
      <w:r>
        <w:rPr>
          <w:rFonts w:hint="eastAsia"/>
        </w:rPr>
        <w:t>持久的和平使得两境的势力越发稳固，</w:t>
      </w:r>
      <w:r w:rsidR="00BF1573">
        <w:rPr>
          <w:rFonts w:hint="eastAsia"/>
        </w:rPr>
        <w:t>所以在过去的十年，没有听过什么出名的人物，</w:t>
      </w:r>
      <w:r w:rsidR="005B0FF4">
        <w:rPr>
          <w:rFonts w:hint="eastAsia"/>
        </w:rPr>
        <w:t>他也没有机会扩充自己地实力。</w:t>
      </w:r>
    </w:p>
    <w:p w14:paraId="38BC5AED" w14:textId="77777777" w:rsidR="000138D8" w:rsidRPr="008B5028" w:rsidRDefault="005B0FF4" w:rsidP="004B7879">
      <w:r>
        <w:rPr>
          <w:rFonts w:hint="eastAsia"/>
        </w:rPr>
        <w:lastRenderedPageBreak/>
        <w:t>所以他要斩杀七脉守护者，崩毁七脉守护者的理念，</w:t>
      </w:r>
      <w:r w:rsidR="00BF1573">
        <w:rPr>
          <w:rFonts w:hint="eastAsia"/>
        </w:rPr>
        <w:t>重新挑起两境之战，两虎相争，时局混乱，他才有从中渔利的机会。</w:t>
      </w:r>
    </w:p>
    <w:p w14:paraId="2CF90F6A" w14:textId="77777777" w:rsidR="004B7879" w:rsidRPr="00A416E4" w:rsidRDefault="00DD1D45" w:rsidP="004B7879">
      <w:r>
        <w:rPr>
          <w:rFonts w:hint="eastAsia"/>
        </w:rPr>
        <w:t>参差一子</w:t>
      </w:r>
      <w:r w:rsidR="000471E3">
        <w:rPr>
          <w:rFonts w:hint="eastAsia"/>
        </w:rPr>
        <w:t>看着陆三阴</w:t>
      </w:r>
      <w:r w:rsidR="004B7879">
        <w:rPr>
          <w:rFonts w:hint="eastAsia"/>
        </w:rPr>
        <w:t>，说道：“</w:t>
      </w:r>
      <w:r w:rsidR="0005652C">
        <w:rPr>
          <w:rFonts w:hint="eastAsia"/>
        </w:rPr>
        <w:t>和平是英雄的坟场，</w:t>
      </w:r>
      <w:r w:rsidR="000471E3">
        <w:rPr>
          <w:rFonts w:hint="eastAsia"/>
        </w:rPr>
        <w:t>若是两境战争爆发，</w:t>
      </w:r>
      <w:r w:rsidR="005D1066">
        <w:rPr>
          <w:rFonts w:hint="eastAsia"/>
        </w:rPr>
        <w:t>以你的修为和智计</w:t>
      </w:r>
      <w:r w:rsidR="00CB76C3">
        <w:rPr>
          <w:rFonts w:hint="eastAsia"/>
        </w:rPr>
        <w:t>，至少也是一方雄主</w:t>
      </w:r>
      <w:r w:rsidR="00E34CDC">
        <w:rPr>
          <w:rFonts w:hint="eastAsia"/>
        </w:rPr>
        <w:t>，我这是在制造对你有利的时局。</w:t>
      </w:r>
      <w:r w:rsidR="004B7879">
        <w:rPr>
          <w:rFonts w:hint="eastAsia"/>
        </w:rPr>
        <w:t>”</w:t>
      </w:r>
    </w:p>
    <w:p w14:paraId="69D11CC3" w14:textId="77777777" w:rsidR="00BF3220" w:rsidRDefault="003D4B86" w:rsidP="004B7879">
      <w:r>
        <w:rPr>
          <w:rFonts w:hint="eastAsia"/>
        </w:rPr>
        <w:t>陆三阴</w:t>
      </w:r>
      <w:r w:rsidR="00CB76C3">
        <w:rPr>
          <w:rFonts w:hint="eastAsia"/>
        </w:rPr>
        <w:t>说道：“我没有竞逐天下的野心，</w:t>
      </w:r>
      <w:r w:rsidR="00F45A5F">
        <w:rPr>
          <w:rFonts w:hint="eastAsia"/>
        </w:rPr>
        <w:t>更厌恶玩弄人心算计，</w:t>
      </w:r>
      <w:r w:rsidR="00CE51EF">
        <w:rPr>
          <w:rFonts w:hint="eastAsia"/>
        </w:rPr>
        <w:t>你所谓的时局我兴趣不大，</w:t>
      </w:r>
      <w:r w:rsidR="00A970C8">
        <w:rPr>
          <w:rFonts w:hint="eastAsia"/>
        </w:rPr>
        <w:t>我现在唯一想的时局，就是杀你。</w:t>
      </w:r>
      <w:r w:rsidR="00CB76C3">
        <w:rPr>
          <w:rFonts w:hint="eastAsia"/>
        </w:rPr>
        <w:t>”</w:t>
      </w:r>
    </w:p>
    <w:p w14:paraId="16495B14" w14:textId="77777777" w:rsidR="00B6760E" w:rsidRDefault="00B6760E" w:rsidP="004B7879">
      <w:r>
        <w:rPr>
          <w:rFonts w:hint="eastAsia"/>
        </w:rPr>
        <w:t>参差一子问</w:t>
      </w:r>
      <w:r w:rsidR="006005B6">
        <w:rPr>
          <w:rFonts w:hint="eastAsia"/>
        </w:rPr>
        <w:t>道：“</w:t>
      </w:r>
      <w:r w:rsidR="00BF3220">
        <w:rPr>
          <w:rFonts w:hint="eastAsia"/>
        </w:rPr>
        <w:t>你觉得成功的机率有多大？</w:t>
      </w:r>
      <w:r w:rsidR="006005B6">
        <w:rPr>
          <w:rFonts w:hint="eastAsia"/>
        </w:rPr>
        <w:t>”</w:t>
      </w:r>
    </w:p>
    <w:p w14:paraId="1737D9DF" w14:textId="77777777" w:rsidR="00BF3220" w:rsidRDefault="00BF3220" w:rsidP="004B7879">
      <w:r>
        <w:rPr>
          <w:rFonts w:hint="eastAsia"/>
        </w:rPr>
        <w:t>陆三阴坦然说道：“超过七成会两败俱伤。”</w:t>
      </w:r>
    </w:p>
    <w:p w14:paraId="54ADFE0D" w14:textId="77777777" w:rsidR="001D5084" w:rsidRDefault="001D5084" w:rsidP="004B7879">
      <w:r>
        <w:rPr>
          <w:rFonts w:hint="eastAsia"/>
        </w:rPr>
        <w:t>参差一子说道：“看起来你的胜算并不高。”</w:t>
      </w:r>
    </w:p>
    <w:p w14:paraId="31F821D9" w14:textId="77777777" w:rsidR="00F43280" w:rsidRDefault="00F43280" w:rsidP="004B7879">
      <w:r>
        <w:rPr>
          <w:rFonts w:hint="eastAsia"/>
        </w:rPr>
        <w:t>陆三阴说道：“所以我们赢了。”</w:t>
      </w:r>
    </w:p>
    <w:p w14:paraId="1737559B" w14:textId="77777777" w:rsidR="00F43280" w:rsidRDefault="00F43280" w:rsidP="004B7879">
      <w:r>
        <w:rPr>
          <w:rFonts w:hint="eastAsia"/>
        </w:rPr>
        <w:t>参差一子有些不解，问道：“</w:t>
      </w:r>
      <w:r w:rsidR="001D3E7F">
        <w:rPr>
          <w:rFonts w:hint="eastAsia"/>
        </w:rPr>
        <w:t>打不死你，就算你赢了？</w:t>
      </w:r>
      <w:r>
        <w:rPr>
          <w:rFonts w:hint="eastAsia"/>
        </w:rPr>
        <w:t>”</w:t>
      </w:r>
    </w:p>
    <w:p w14:paraId="40DBD1A2" w14:textId="77777777" w:rsidR="00B27506" w:rsidRDefault="00B27506" w:rsidP="004B7879">
      <w:r>
        <w:rPr>
          <w:rFonts w:hint="eastAsia"/>
        </w:rPr>
        <w:t>陆三阴看着他的眼睛，说道：“</w:t>
      </w:r>
      <w:r w:rsidR="00FA2E64">
        <w:rPr>
          <w:rFonts w:hint="eastAsia"/>
        </w:rPr>
        <w:t>你已经</w:t>
      </w:r>
      <w:r w:rsidR="00423641">
        <w:rPr>
          <w:rFonts w:hint="eastAsia"/>
        </w:rPr>
        <w:t>等不起</w:t>
      </w:r>
      <w:r w:rsidR="0000612C">
        <w:rPr>
          <w:rFonts w:hint="eastAsia"/>
        </w:rPr>
        <w:t>另</w:t>
      </w:r>
      <w:r w:rsidR="00423641">
        <w:rPr>
          <w:rFonts w:hint="eastAsia"/>
        </w:rPr>
        <w:t>一个十年了。</w:t>
      </w:r>
      <w:r>
        <w:rPr>
          <w:rFonts w:hint="eastAsia"/>
        </w:rPr>
        <w:t>”</w:t>
      </w:r>
    </w:p>
    <w:p w14:paraId="4C0601C7" w14:textId="77777777" w:rsidR="00FA2E64" w:rsidRDefault="000B64A2" w:rsidP="004B7879">
      <w:r>
        <w:rPr>
          <w:rFonts w:hint="eastAsia"/>
        </w:rPr>
        <w:t>参差一子沉默了很长时间，脸上的从容消失了，</w:t>
      </w:r>
      <w:r w:rsidR="00EC3FFB">
        <w:rPr>
          <w:rFonts w:hint="eastAsia"/>
        </w:rPr>
        <w:t>陆三阴这是在威胁他。</w:t>
      </w:r>
    </w:p>
    <w:p w14:paraId="1D7F058A" w14:textId="77777777" w:rsidR="004B6530" w:rsidRDefault="004B6530" w:rsidP="004B7879">
      <w:r>
        <w:rPr>
          <w:rFonts w:hint="eastAsia"/>
        </w:rPr>
        <w:t>如果现在</w:t>
      </w:r>
      <w:r w:rsidR="00BB6276">
        <w:rPr>
          <w:rFonts w:hint="eastAsia"/>
        </w:rPr>
        <w:t>陆三阴四人开战，</w:t>
      </w:r>
      <w:r w:rsidR="00682A5F">
        <w:rPr>
          <w:rFonts w:hint="eastAsia"/>
        </w:rPr>
        <w:t>赵缜能逃得过夏雨击荷长久的追杀，叶青诗一剑就斩了林风雨，</w:t>
      </w:r>
      <w:r w:rsidR="000F1655">
        <w:rPr>
          <w:rFonts w:hint="eastAsia"/>
        </w:rPr>
        <w:t>再加上陆三阴，纵然他将四</w:t>
      </w:r>
      <w:r w:rsidR="00BE52AE">
        <w:rPr>
          <w:rFonts w:hint="eastAsia"/>
        </w:rPr>
        <w:t>人都杀了，他至少也要养伤三年。</w:t>
      </w:r>
    </w:p>
    <w:p w14:paraId="2D04353C" w14:textId="77777777" w:rsidR="00D56ED1" w:rsidRDefault="00D56ED1" w:rsidP="004B7879">
      <w:r>
        <w:rPr>
          <w:rFonts w:hint="eastAsia"/>
        </w:rPr>
        <w:t>三年之后，时局再定，</w:t>
      </w:r>
      <w:r w:rsidR="00EF7371">
        <w:rPr>
          <w:rFonts w:hint="eastAsia"/>
        </w:rPr>
        <w:t>要想再掀风雨，又是等另一个十年了。</w:t>
      </w:r>
    </w:p>
    <w:p w14:paraId="157AF7D2" w14:textId="77777777" w:rsidR="00EF7371" w:rsidRDefault="00EF7371" w:rsidP="00EF7371">
      <w:r>
        <w:rPr>
          <w:rFonts w:hint="eastAsia"/>
        </w:rPr>
        <w:t>他比两境之主晚生了十年，他虽有心争势，但天下已定，为此他等了两个十年，如今他已步入中年，现在的他已经能感觉得到身体的衰老，他真的等不起另一个十年了。</w:t>
      </w:r>
    </w:p>
    <w:p w14:paraId="2981EF88" w14:textId="77777777" w:rsidR="004D44F2" w:rsidRDefault="004F4FF4" w:rsidP="004B7879">
      <w:r>
        <w:rPr>
          <w:rFonts w:hint="eastAsia"/>
        </w:rPr>
        <w:t>陆三阴转脸看着宁溪，问道：“好友，你的问题想好了吗？”</w:t>
      </w:r>
    </w:p>
    <w:p w14:paraId="78CF0FBE" w14:textId="77777777" w:rsidR="000D1927" w:rsidRPr="000D1927" w:rsidRDefault="000D1927" w:rsidP="004B7879">
      <w:r>
        <w:rPr>
          <w:rFonts w:hint="eastAsia"/>
        </w:rPr>
        <w:t>他的问题是，既然陆三阴一开始就知道对方是如此恐怖的人物，那为什么还要叫她来守墓？</w:t>
      </w:r>
    </w:p>
    <w:p w14:paraId="3A9BD5F9" w14:textId="77777777" w:rsidR="00423715" w:rsidRDefault="00AC605D" w:rsidP="004B7879">
      <w:r>
        <w:rPr>
          <w:rFonts w:hint="eastAsia"/>
        </w:rPr>
        <w:t>宁溪点了点头，在知道他是参差一子的时候，她</w:t>
      </w:r>
      <w:r w:rsidR="00423715">
        <w:rPr>
          <w:rFonts w:hint="eastAsia"/>
        </w:rPr>
        <w:t>就想通了。</w:t>
      </w:r>
    </w:p>
    <w:p w14:paraId="076C854E" w14:textId="77777777" w:rsidR="004D44F2" w:rsidRDefault="006A11DE" w:rsidP="004B7879">
      <w:r>
        <w:rPr>
          <w:rFonts w:hint="eastAsia"/>
        </w:rPr>
        <w:t>参差一子乃是当世三大智者之一，洞察世事，简直就是本活字典，而且与她所找的人有旧，又是雨楼策师，应该知晓罗青邪的下落。</w:t>
      </w:r>
    </w:p>
    <w:p w14:paraId="6942BEA0" w14:textId="77777777" w:rsidR="003C1AF6" w:rsidRDefault="006A11DE" w:rsidP="006A11DE">
      <w:r>
        <w:rPr>
          <w:rFonts w:hint="eastAsia"/>
        </w:rPr>
        <w:t>宁溪朝参差一子走了一步，问道：“</w:t>
      </w:r>
      <w:r w:rsidR="007E1976">
        <w:rPr>
          <w:rFonts w:hint="eastAsia"/>
        </w:rPr>
        <w:t>我想知道</w:t>
      </w:r>
      <w:r>
        <w:rPr>
          <w:rFonts w:hint="eastAsia"/>
        </w:rPr>
        <w:t>栖木道人的下落？”</w:t>
      </w:r>
    </w:p>
    <w:p w14:paraId="4097F04B" w14:textId="77777777" w:rsidR="006A11DE" w:rsidRPr="00EE57BD" w:rsidRDefault="006A11DE" w:rsidP="006A11DE">
      <w:r>
        <w:rPr>
          <w:rFonts w:hint="eastAsia"/>
        </w:rPr>
        <w:t>参差一子愣了愣，想不到会</w:t>
      </w:r>
      <w:r w:rsidR="003C1AF6">
        <w:rPr>
          <w:rFonts w:hint="eastAsia"/>
        </w:rPr>
        <w:t>是这个问题，但想起对方的姓名，又觉得也是该然，但随即又皱起眉来，问道：“你凭什么认为我会回答你？”</w:t>
      </w:r>
    </w:p>
    <w:p w14:paraId="1FEA43DE" w14:textId="77777777" w:rsidR="006A11DE" w:rsidRDefault="00A74579" w:rsidP="004B7879">
      <w:r>
        <w:rPr>
          <w:rFonts w:hint="eastAsia"/>
        </w:rPr>
        <w:t>宁溪确实不知道，于是转眼看向陆三阴，意思是这事是你叫我问的，你得负责。</w:t>
      </w:r>
    </w:p>
    <w:p w14:paraId="793A4E39" w14:textId="77777777" w:rsidR="00506B09" w:rsidRDefault="00506B09" w:rsidP="004B7879">
      <w:r>
        <w:rPr>
          <w:rFonts w:hint="eastAsia"/>
        </w:rPr>
        <w:t>陆三阴说道：“你可以把这看作一场交易。”</w:t>
      </w:r>
    </w:p>
    <w:p w14:paraId="4CD7D1D9" w14:textId="77777777" w:rsidR="003529B3" w:rsidRPr="00EF7371" w:rsidRDefault="003529B3" w:rsidP="004B7879">
      <w:r>
        <w:rPr>
          <w:rFonts w:hint="eastAsia"/>
        </w:rPr>
        <w:t>参差一子问道：“你知道我想要的是什么？”</w:t>
      </w:r>
    </w:p>
    <w:p w14:paraId="0E9A5677" w14:textId="77777777" w:rsidR="00385EE1" w:rsidRDefault="00385EE1" w:rsidP="00385EE1">
      <w:r>
        <w:rPr>
          <w:rFonts w:hint="eastAsia"/>
        </w:rPr>
        <w:t>陆三阴看着止戈山方向，平静说道：“我会让一夜风雨都死在止戈山。”</w:t>
      </w:r>
    </w:p>
    <w:p w14:paraId="51F3C488" w14:textId="77777777" w:rsidR="0047240E" w:rsidRDefault="0047240E"/>
    <w:p w14:paraId="0FC7832E" w14:textId="77777777" w:rsidR="00542BBF" w:rsidRDefault="00542BBF"/>
    <w:p w14:paraId="74003328" w14:textId="77777777" w:rsidR="00542BBF" w:rsidRDefault="00542BBF"/>
    <w:p w14:paraId="46B76F41" w14:textId="77777777" w:rsidR="00542BBF" w:rsidRDefault="00542BBF"/>
    <w:p w14:paraId="0633F5D8" w14:textId="77777777" w:rsidR="00542BBF" w:rsidRDefault="00542BBF"/>
    <w:p w14:paraId="126B2228" w14:textId="77777777" w:rsidR="00542BBF" w:rsidRDefault="00542BBF"/>
    <w:p w14:paraId="330A2555" w14:textId="77777777" w:rsidR="00542BBF" w:rsidRDefault="00542BBF"/>
    <w:p w14:paraId="27470EB0" w14:textId="77777777" w:rsidR="00542BBF" w:rsidRPr="0047240E" w:rsidRDefault="00542BBF"/>
    <w:p w14:paraId="6C0B437C" w14:textId="77777777" w:rsidR="0047240E" w:rsidRDefault="0047240E"/>
    <w:p w14:paraId="0728EC2E" w14:textId="77777777" w:rsidR="005401CE" w:rsidRDefault="005401CE"/>
    <w:p w14:paraId="47F94533" w14:textId="77777777" w:rsidR="0047240E" w:rsidRDefault="0047240E"/>
    <w:p w14:paraId="40E0A0FA" w14:textId="77777777" w:rsidR="0013130E" w:rsidRDefault="0047645C" w:rsidP="004F59DC">
      <w:pPr>
        <w:pStyle w:val="3"/>
      </w:pPr>
      <w:r>
        <w:rPr>
          <w:rFonts w:hint="eastAsia"/>
        </w:rPr>
        <w:lastRenderedPageBreak/>
        <w:t>第九十</w:t>
      </w:r>
      <w:r w:rsidR="0047240E">
        <w:rPr>
          <w:rFonts w:hint="eastAsia"/>
        </w:rPr>
        <w:t>三</w:t>
      </w:r>
      <w:r>
        <w:rPr>
          <w:rFonts w:hint="eastAsia"/>
        </w:rPr>
        <w:t>章</w:t>
      </w:r>
      <w:r w:rsidR="001D2ECA">
        <w:rPr>
          <w:rFonts w:hint="eastAsia"/>
        </w:rPr>
        <w:t>百年剑阵</w:t>
      </w:r>
    </w:p>
    <w:p w14:paraId="048C5C6F" w14:textId="77777777" w:rsidR="00EA4CAA" w:rsidRDefault="004F59DC" w:rsidP="00EC5D07">
      <w:r>
        <w:rPr>
          <w:rFonts w:hint="eastAsia"/>
        </w:rPr>
        <w:t>百里溪的夜雾腾起的时候，</w:t>
      </w:r>
      <w:r w:rsidR="00BF2D85">
        <w:rPr>
          <w:rFonts w:hint="eastAsia"/>
        </w:rPr>
        <w:t>一夜风雨与云无双率领的青思阁众，对止戈山展开了进攻。</w:t>
      </w:r>
    </w:p>
    <w:p w14:paraId="17C2B7FD" w14:textId="77777777" w:rsidR="00D0119D" w:rsidRDefault="00D0119D" w:rsidP="00EC5D07">
      <w:r>
        <w:rPr>
          <w:rFonts w:hint="eastAsia"/>
        </w:rPr>
        <w:t>这是一夜风雨第二次入侵，</w:t>
      </w:r>
      <w:r w:rsidR="00416071">
        <w:rPr>
          <w:rFonts w:hint="eastAsia"/>
        </w:rPr>
        <w:t>他们怀着恨火，誓要洗刷昔日战败的耻辱。</w:t>
      </w:r>
    </w:p>
    <w:p w14:paraId="24191817" w14:textId="77777777" w:rsidR="00F71073" w:rsidRDefault="00F71073" w:rsidP="00EC5D07">
      <w:r>
        <w:rPr>
          <w:rFonts w:hint="eastAsia"/>
        </w:rPr>
        <w:t>青思阁众心情很复杂，</w:t>
      </w:r>
      <w:r w:rsidR="001A459B">
        <w:rPr>
          <w:rFonts w:hint="eastAsia"/>
        </w:rPr>
        <w:t>带着一夜风雨入侵自己的宗门，</w:t>
      </w:r>
      <w:r w:rsidR="00362F88">
        <w:rPr>
          <w:rFonts w:hint="eastAsia"/>
        </w:rPr>
        <w:t>总有一种汉奸的感觉。</w:t>
      </w:r>
    </w:p>
    <w:p w14:paraId="71BDE027" w14:textId="77777777" w:rsidR="006D5A26" w:rsidRDefault="006D5A26" w:rsidP="00EC5D07">
      <w:r>
        <w:rPr>
          <w:rFonts w:hint="eastAsia"/>
        </w:rPr>
        <w:t>陶长老带着忠于青思阁理念的长老，在山道入口对他们展开了一场阻击战。</w:t>
      </w:r>
    </w:p>
    <w:p w14:paraId="1C4D220B" w14:textId="77777777" w:rsidR="00587504" w:rsidRDefault="00A41892" w:rsidP="00EC5D07">
      <w:r>
        <w:rPr>
          <w:rFonts w:hint="eastAsia"/>
        </w:rPr>
        <w:t>这场阻击是针对那些背离了青思阁理念的长老的，</w:t>
      </w:r>
      <w:r w:rsidR="00B67279">
        <w:rPr>
          <w:rFonts w:hint="eastAsia"/>
        </w:rPr>
        <w:t>由狄败青排布，西门纤纤下令，陶奕之长老执行。</w:t>
      </w:r>
      <w:r w:rsidR="003677D6">
        <w:rPr>
          <w:rFonts w:hint="eastAsia"/>
        </w:rPr>
        <w:t>在保证</w:t>
      </w:r>
      <w:r w:rsidR="00C403EB">
        <w:rPr>
          <w:rFonts w:hint="eastAsia"/>
        </w:rPr>
        <w:t>本阁长老弟子生命不受到伤害的情况下，陶长老进行了最大程度的阻击。</w:t>
      </w:r>
    </w:p>
    <w:p w14:paraId="561FCCCC" w14:textId="77777777" w:rsidR="00563B9B" w:rsidRDefault="00563B9B" w:rsidP="00EC5D07">
      <w:r>
        <w:rPr>
          <w:rFonts w:hint="eastAsia"/>
        </w:rPr>
        <w:t>西门纤纤的命令是一夜风雨尽数放他过去，</w:t>
      </w:r>
      <w:r w:rsidR="00B67279">
        <w:rPr>
          <w:rFonts w:hint="eastAsia"/>
        </w:rPr>
        <w:t>那些背离者能阻则阻，不必强求。</w:t>
      </w:r>
    </w:p>
    <w:p w14:paraId="1D008EEB" w14:textId="77777777" w:rsidR="00A21558" w:rsidRDefault="00A73E97">
      <w:r>
        <w:rPr>
          <w:rFonts w:hint="eastAsia"/>
        </w:rPr>
        <w:t>云无双横剑在前，没有人</w:t>
      </w:r>
      <w:r w:rsidR="009876CD">
        <w:rPr>
          <w:rFonts w:hint="eastAsia"/>
        </w:rPr>
        <w:t>上前阻止他的脚步，他也不相信有人敢阻止他。他是上代大弟子，青思阁壁，</w:t>
      </w:r>
      <w:r w:rsidR="00A21558">
        <w:rPr>
          <w:rFonts w:hint="eastAsia"/>
        </w:rPr>
        <w:t>除了青思四杰之外，没有能挡得下他三招，若是</w:t>
      </w:r>
      <w:r w:rsidR="00DE45BB">
        <w:rPr>
          <w:rFonts w:hint="eastAsia"/>
        </w:rPr>
        <w:t>在盛怒之下，一招</w:t>
      </w:r>
      <w:r w:rsidR="00A21558">
        <w:rPr>
          <w:rFonts w:hint="eastAsia"/>
        </w:rPr>
        <w:t>都挡不下。</w:t>
      </w:r>
    </w:p>
    <w:p w14:paraId="39779AEC" w14:textId="77777777" w:rsidR="00C73A91" w:rsidRDefault="000B6EA6">
      <w:r>
        <w:rPr>
          <w:rFonts w:hint="eastAsia"/>
        </w:rPr>
        <w:t>现在的云无双，就很愤怒，而且很焦急</w:t>
      </w:r>
      <w:r w:rsidR="00DE45BB">
        <w:rPr>
          <w:rFonts w:hint="eastAsia"/>
        </w:rPr>
        <w:t>，他们本来已经将司空翟团团围住，将由于陶长老诸人的突然杀出，使得司空翟得以脱身，往青云十三阶方向逃去了</w:t>
      </w:r>
      <w:r>
        <w:rPr>
          <w:rFonts w:hint="eastAsia"/>
        </w:rPr>
        <w:t>。</w:t>
      </w:r>
    </w:p>
    <w:p w14:paraId="3C7F2980" w14:textId="77777777" w:rsidR="00B35E5E" w:rsidRDefault="00550776">
      <w:r>
        <w:rPr>
          <w:rFonts w:hint="eastAsia"/>
        </w:rPr>
        <w:t>他是青思阁如今硕果仅存的长老，没有人比他更为知悉青思阁的历史。</w:t>
      </w:r>
    </w:p>
    <w:p w14:paraId="7567DE33" w14:textId="77777777" w:rsidR="00550776" w:rsidRDefault="00550776">
      <w:r>
        <w:rPr>
          <w:rFonts w:hint="eastAsia"/>
        </w:rPr>
        <w:t>青思阁成立近乎百年，</w:t>
      </w:r>
      <w:r w:rsidR="003A1416">
        <w:rPr>
          <w:rFonts w:hint="eastAsia"/>
        </w:rPr>
        <w:t>他在青思阁也生活了二十多年，从来没有听过</w:t>
      </w:r>
      <w:r w:rsidR="00222B40">
        <w:rPr>
          <w:rFonts w:hint="eastAsia"/>
        </w:rPr>
        <w:t>所谓</w:t>
      </w:r>
      <w:r w:rsidR="003A1416">
        <w:rPr>
          <w:rFonts w:hint="eastAsia"/>
        </w:rPr>
        <w:t>剑阵说法。</w:t>
      </w:r>
    </w:p>
    <w:p w14:paraId="2CC44E67" w14:textId="77777777" w:rsidR="001F48A4" w:rsidRPr="001F48A4" w:rsidRDefault="00EF03D0">
      <w:r>
        <w:rPr>
          <w:rFonts w:hint="eastAsia"/>
        </w:rPr>
        <w:t>然而</w:t>
      </w:r>
      <w:r w:rsidR="001F48A4">
        <w:rPr>
          <w:rFonts w:hint="eastAsia"/>
        </w:rPr>
        <w:t>二十年前，</w:t>
      </w:r>
      <w:r w:rsidR="00D43B3A">
        <w:rPr>
          <w:rFonts w:hint="eastAsia"/>
        </w:rPr>
        <w:t>止戈山上剑阵起，</w:t>
      </w:r>
      <w:r w:rsidR="006C3842">
        <w:rPr>
          <w:rFonts w:hint="eastAsia"/>
        </w:rPr>
        <w:t>笼罩整个止戈山，</w:t>
      </w:r>
      <w:r>
        <w:rPr>
          <w:rFonts w:hint="eastAsia"/>
        </w:rPr>
        <w:t>一举诛灭了雨宫八百士那样庞大的组织，</w:t>
      </w:r>
      <w:r w:rsidR="00784B36">
        <w:rPr>
          <w:rFonts w:hint="eastAsia"/>
        </w:rPr>
        <w:t>若非雨宫覆灭，他是无论如何也不可能相信的。</w:t>
      </w:r>
    </w:p>
    <w:p w14:paraId="02009346" w14:textId="77777777" w:rsidR="001D3E7F" w:rsidRDefault="00177C35">
      <w:r>
        <w:rPr>
          <w:rFonts w:hint="eastAsia"/>
        </w:rPr>
        <w:t>百年以来，青思阁也遭遇无数次入侵，为什么只有那一次出现了剑阵？</w:t>
      </w:r>
    </w:p>
    <w:p w14:paraId="6B1E8D57" w14:textId="77777777" w:rsidR="004F59DC" w:rsidRDefault="00782F2C">
      <w:r>
        <w:rPr>
          <w:rFonts w:hint="eastAsia"/>
        </w:rPr>
        <w:t>针对这个问题，</w:t>
      </w:r>
      <w:r w:rsidR="00673CF9">
        <w:rPr>
          <w:rFonts w:hint="eastAsia"/>
        </w:rPr>
        <w:t>参差一子</w:t>
      </w:r>
      <w:r>
        <w:rPr>
          <w:rFonts w:hint="eastAsia"/>
        </w:rPr>
        <w:t>跟他推演了很多遍，</w:t>
      </w:r>
      <w:r w:rsidR="00673CF9">
        <w:rPr>
          <w:rFonts w:hint="eastAsia"/>
        </w:rPr>
        <w:t>唯一的可能就是宁咛。</w:t>
      </w:r>
    </w:p>
    <w:p w14:paraId="0E212332" w14:textId="77777777" w:rsidR="00E24439" w:rsidRDefault="006C2A0A">
      <w:r>
        <w:rPr>
          <w:rFonts w:hint="eastAsia"/>
        </w:rPr>
        <w:t>宁咛与栖木道人</w:t>
      </w:r>
      <w:r w:rsidR="00E24439">
        <w:rPr>
          <w:rFonts w:hint="eastAsia"/>
        </w:rPr>
        <w:t>同样，出身那个神秘的宁家。</w:t>
      </w:r>
    </w:p>
    <w:p w14:paraId="284FDE74" w14:textId="77777777" w:rsidR="00F45436" w:rsidRDefault="005546DF">
      <w:r>
        <w:rPr>
          <w:rFonts w:hint="eastAsia"/>
        </w:rPr>
        <w:t>据传</w:t>
      </w:r>
      <w:r w:rsidR="005D456D">
        <w:rPr>
          <w:rFonts w:hint="eastAsia"/>
        </w:rPr>
        <w:t>，宁家是</w:t>
      </w:r>
      <w:r w:rsidR="00E24439">
        <w:rPr>
          <w:rFonts w:hint="eastAsia"/>
        </w:rPr>
        <w:t>百年前流传下来一族，</w:t>
      </w:r>
      <w:r w:rsidR="005D456D">
        <w:rPr>
          <w:rFonts w:hint="eastAsia"/>
        </w:rPr>
        <w:t>拥有极为恐怖的血脉</w:t>
      </w:r>
      <w:r w:rsidR="00A9647D">
        <w:rPr>
          <w:rFonts w:hint="eastAsia"/>
        </w:rPr>
        <w:t>，是解开这百年断层的关键</w:t>
      </w:r>
      <w:r w:rsidR="00E24439">
        <w:rPr>
          <w:rFonts w:hint="eastAsia"/>
        </w:rPr>
        <w:t>。</w:t>
      </w:r>
    </w:p>
    <w:p w14:paraId="1B15BED7" w14:textId="77777777" w:rsidR="005C4510" w:rsidRDefault="005C4510">
      <w:r>
        <w:rPr>
          <w:rFonts w:hint="eastAsia"/>
        </w:rPr>
        <w:t>对于这个说法，从在四十年前，求名道主宁剑缺成为两境第一强者后，便没有</w:t>
      </w:r>
      <w:r w:rsidR="00C41728">
        <w:rPr>
          <w:rFonts w:hint="eastAsia"/>
        </w:rPr>
        <w:t>人</w:t>
      </w:r>
      <w:r>
        <w:rPr>
          <w:rFonts w:hint="eastAsia"/>
        </w:rPr>
        <w:t>再怀疑。</w:t>
      </w:r>
    </w:p>
    <w:p w14:paraId="2C470883" w14:textId="77777777" w:rsidR="00D12B9D" w:rsidRDefault="00814F3B">
      <w:r>
        <w:rPr>
          <w:rFonts w:hint="eastAsia"/>
        </w:rPr>
        <w:t>青思阁是为了记念百年前两位前贤而建立的，</w:t>
      </w:r>
      <w:r w:rsidR="009B0CC8">
        <w:rPr>
          <w:rFonts w:hint="eastAsia"/>
        </w:rPr>
        <w:t>取两人之名，一青一思，故名青思阁。</w:t>
      </w:r>
      <w:r w:rsidR="00D12B9D">
        <w:rPr>
          <w:rFonts w:hint="eastAsia"/>
        </w:rPr>
        <w:t>而宁咛是百年家第一个宁家人，</w:t>
      </w:r>
      <w:r w:rsidR="00F97F8F">
        <w:rPr>
          <w:rFonts w:hint="eastAsia"/>
        </w:rPr>
        <w:t>在她存在止戈山的时代，出现了那个剑阵。</w:t>
      </w:r>
    </w:p>
    <w:p w14:paraId="3C1E4B3A" w14:textId="77777777" w:rsidR="00181B26" w:rsidRDefault="007E1C55">
      <w:r>
        <w:rPr>
          <w:rFonts w:hint="eastAsia"/>
        </w:rPr>
        <w:t>在那之后，宁咛如雨飘落，如花凋零，消失在历史之中。</w:t>
      </w:r>
    </w:p>
    <w:p w14:paraId="7138CE67" w14:textId="77777777" w:rsidR="007E1C55" w:rsidRDefault="0021499A">
      <w:r>
        <w:rPr>
          <w:rFonts w:hint="eastAsia"/>
        </w:rPr>
        <w:t>白云子的遗书记载，</w:t>
      </w:r>
      <w:r w:rsidR="00AB0D5C">
        <w:rPr>
          <w:rFonts w:hint="eastAsia"/>
        </w:rPr>
        <w:t>雨宫崩溃后，他想逃离止戈山，被宁咛撞见，误以为其要阻止，于是把她推撞到树上，导致宁咛早产，最后难产而亡。</w:t>
      </w:r>
    </w:p>
    <w:p w14:paraId="2B53398F" w14:textId="77777777" w:rsidR="007E7D24" w:rsidRDefault="009F16A9">
      <w:r>
        <w:rPr>
          <w:rFonts w:hint="eastAsia"/>
        </w:rPr>
        <w:t>云无双没有怀疑这份记载，</w:t>
      </w:r>
      <w:r w:rsidR="002012B8">
        <w:rPr>
          <w:rFonts w:hint="eastAsia"/>
        </w:rPr>
        <w:t>但问题是宁咛出身宁氏一族，年纪轻轻便名列青思四杰之一，</w:t>
      </w:r>
      <w:r w:rsidR="006C0792">
        <w:rPr>
          <w:rFonts w:hint="eastAsia"/>
        </w:rPr>
        <w:t>就算当年他要战胜宁咛，也要到百招之外，她岂是一般弱女子？纵然有孕在身，又岂会让人一推便倒？</w:t>
      </w:r>
      <w:r w:rsidR="008827FD">
        <w:rPr>
          <w:rFonts w:hint="eastAsia"/>
        </w:rPr>
        <w:t>唯一的可能就是，在那之前她</w:t>
      </w:r>
      <w:r w:rsidR="006E7EBC">
        <w:rPr>
          <w:rFonts w:hint="eastAsia"/>
        </w:rPr>
        <w:t>经过了极大的损耗。</w:t>
      </w:r>
    </w:p>
    <w:p w14:paraId="32D3EB68" w14:textId="77777777" w:rsidR="006E7EBC" w:rsidRDefault="006E7EBC">
      <w:r>
        <w:rPr>
          <w:rFonts w:hint="eastAsia"/>
        </w:rPr>
        <w:t>在那之前，自然就是雨宫的入侵，然后青云十三阶上剑阵起，然后雨宫</w:t>
      </w:r>
      <w:r w:rsidR="0096774D">
        <w:rPr>
          <w:rFonts w:hint="eastAsia"/>
        </w:rPr>
        <w:t>覆亡。那么在这个过程中，宁咛究竟做了什么，激活了沉寂百年的剑阵？</w:t>
      </w:r>
    </w:p>
    <w:p w14:paraId="06FAC110" w14:textId="77777777" w:rsidR="005025E9" w:rsidRDefault="00DF5983">
      <w:r>
        <w:rPr>
          <w:rFonts w:hint="eastAsia"/>
        </w:rPr>
        <w:t>参差一子无次数的推演，都指向同一件事——宁咛以已身鲜血献祭青思池。</w:t>
      </w:r>
    </w:p>
    <w:p w14:paraId="5CCD32D7" w14:textId="77777777" w:rsidR="00DF5983" w:rsidRDefault="00BF437A">
      <w:r>
        <w:rPr>
          <w:rFonts w:hint="eastAsia"/>
        </w:rPr>
        <w:t>传说中圣人的眼泪化成的圣池，传说中拥有恐怖力量的宁族</w:t>
      </w:r>
      <w:r w:rsidR="00DF5983">
        <w:rPr>
          <w:rFonts w:hint="eastAsia"/>
        </w:rPr>
        <w:t>血脉，</w:t>
      </w:r>
      <w:r w:rsidR="000D45AE">
        <w:rPr>
          <w:rFonts w:hint="eastAsia"/>
        </w:rPr>
        <w:t>两者相遇后，</w:t>
      </w:r>
      <w:r w:rsidR="00EE7BC0">
        <w:rPr>
          <w:rFonts w:hint="eastAsia"/>
        </w:rPr>
        <w:t>产生了不可思议的规则变化，于是传说中的剑阵就诞生了。</w:t>
      </w:r>
    </w:p>
    <w:p w14:paraId="47244C81" w14:textId="77777777" w:rsidR="00110256" w:rsidRPr="00DF5983" w:rsidRDefault="002137D7">
      <w:r>
        <w:rPr>
          <w:rFonts w:hint="eastAsia"/>
        </w:rPr>
        <w:t>三</w:t>
      </w:r>
      <w:r w:rsidR="00F02DAF">
        <w:rPr>
          <w:rFonts w:hint="eastAsia"/>
        </w:rPr>
        <w:t>年前，参差一子想通了这一点，</w:t>
      </w:r>
      <w:r w:rsidR="00372186">
        <w:rPr>
          <w:rFonts w:hint="eastAsia"/>
        </w:rPr>
        <w:t>一年前，参差一子认为两境风云将变，于是布下了这一局。</w:t>
      </w:r>
    </w:p>
    <w:p w14:paraId="5697C801" w14:textId="77777777" w:rsidR="004F59DC" w:rsidRDefault="000746AB">
      <w:r>
        <w:rPr>
          <w:rFonts w:hint="eastAsia"/>
        </w:rPr>
        <w:t>他们特意选在西门纤纤回到止戈山的时候杀掉西门缜，</w:t>
      </w:r>
      <w:r w:rsidR="001A5E3E">
        <w:rPr>
          <w:rFonts w:hint="eastAsia"/>
        </w:rPr>
        <w:t>而且没有急着出面执掌青思阁，让青思阁与止戈流争权，</w:t>
      </w:r>
      <w:r w:rsidR="001A183E">
        <w:rPr>
          <w:rFonts w:hint="eastAsia"/>
        </w:rPr>
        <w:t>并让一夜风雨入侵止戈流，为的就是验证西门纤纤的能力。</w:t>
      </w:r>
    </w:p>
    <w:p w14:paraId="17E0B1B9" w14:textId="77777777" w:rsidR="001A5E3E" w:rsidRDefault="001A5E3E">
      <w:r>
        <w:rPr>
          <w:rFonts w:hint="eastAsia"/>
        </w:rPr>
        <w:t>事实上西门纤纤的表现果然让他们失望，充满验证了她身负的宁族血脉的恐怖，</w:t>
      </w:r>
      <w:r w:rsidR="004D42C9">
        <w:rPr>
          <w:rFonts w:hint="eastAsia"/>
        </w:rPr>
        <w:t>这让他们更加坚信西门纤纤的鲜血</w:t>
      </w:r>
      <w:r w:rsidR="001A1959">
        <w:rPr>
          <w:rFonts w:hint="eastAsia"/>
        </w:rPr>
        <w:t>能够激活剑阵。</w:t>
      </w:r>
    </w:p>
    <w:p w14:paraId="220EB424" w14:textId="77777777" w:rsidR="006F007E" w:rsidRDefault="006F007E">
      <w:r>
        <w:rPr>
          <w:rFonts w:hint="eastAsia"/>
        </w:rPr>
        <w:t>后来应江湖布计杀掉西门纤纤身边的助力，</w:t>
      </w:r>
      <w:r w:rsidR="00370D65">
        <w:rPr>
          <w:rFonts w:hint="eastAsia"/>
        </w:rPr>
        <w:t>他们随势沉潜，</w:t>
      </w:r>
      <w:r w:rsidR="00DB746F">
        <w:rPr>
          <w:rFonts w:hint="eastAsia"/>
        </w:rPr>
        <w:t>直到西门纤纤倒下之后，他才现</w:t>
      </w:r>
      <w:r w:rsidR="00E74A70">
        <w:rPr>
          <w:rFonts w:hint="eastAsia"/>
        </w:rPr>
        <w:t>身接管青思阁，此后的算计，杀李占山，平百里山都在他们的算计之中。</w:t>
      </w:r>
    </w:p>
    <w:p w14:paraId="292189D1" w14:textId="77777777" w:rsidR="00D50A7B" w:rsidRDefault="00E74A70">
      <w:r>
        <w:rPr>
          <w:rFonts w:hint="eastAsia"/>
        </w:rPr>
        <w:t>只要他们擒住应江湖，逼他交出血变之毒的解药，解了她的血毒，让她的血脉恢复，便可以</w:t>
      </w:r>
      <w:r>
        <w:rPr>
          <w:rFonts w:hint="eastAsia"/>
        </w:rPr>
        <w:lastRenderedPageBreak/>
        <w:t>用她献祭青思池，夺得百年剑阵了。</w:t>
      </w:r>
    </w:p>
    <w:p w14:paraId="06B0EE5F" w14:textId="77777777" w:rsidR="000514A0" w:rsidRDefault="000514A0">
      <w:r>
        <w:rPr>
          <w:rFonts w:hint="eastAsia"/>
        </w:rPr>
        <w:t>然而这时候，叶青诗出现了，</w:t>
      </w:r>
      <w:r w:rsidR="00283F96">
        <w:rPr>
          <w:rFonts w:hint="eastAsia"/>
        </w:rPr>
        <w:t>擒拿应江湖失败，解药也由司</w:t>
      </w:r>
      <w:r w:rsidR="00164CEB">
        <w:rPr>
          <w:rFonts w:hint="eastAsia"/>
        </w:rPr>
        <w:t>空翟送给西门纤纤，这意味着那一路前去捉拿西门纤纤的人马也失败了，如果不能</w:t>
      </w:r>
      <w:r w:rsidR="00E75169">
        <w:rPr>
          <w:rFonts w:hint="eastAsia"/>
        </w:rPr>
        <w:t>在司空翟与西门纤纤碰头之前截住他，那一切都将失败。</w:t>
      </w:r>
    </w:p>
    <w:p w14:paraId="4CB56503" w14:textId="77777777" w:rsidR="00164CEB" w:rsidRDefault="00664446">
      <w:r>
        <w:rPr>
          <w:rFonts w:hint="eastAsia"/>
        </w:rPr>
        <w:t>他们本</w:t>
      </w:r>
      <w:r w:rsidR="00392E0B">
        <w:rPr>
          <w:rFonts w:hint="eastAsia"/>
        </w:rPr>
        <w:t>来在止戈山下截住了司空翟，但由于陶长老等人的协助，司空翟得走脱身，就在片刻之前，司空翟已经上了青云十三阶。</w:t>
      </w:r>
    </w:p>
    <w:p w14:paraId="65F10E43" w14:textId="77777777" w:rsidR="00813ADC" w:rsidRDefault="003E5A3E">
      <w:r>
        <w:rPr>
          <w:rFonts w:hint="eastAsia"/>
        </w:rPr>
        <w:t>云无双与</w:t>
      </w:r>
      <w:r w:rsidR="00991AE2">
        <w:rPr>
          <w:rFonts w:hint="eastAsia"/>
        </w:rPr>
        <w:t>林时雨</w:t>
      </w:r>
      <w:r>
        <w:rPr>
          <w:rFonts w:hint="eastAsia"/>
        </w:rPr>
        <w:t>两方</w:t>
      </w:r>
      <w:r w:rsidR="00017F64">
        <w:rPr>
          <w:rFonts w:hint="eastAsia"/>
        </w:rPr>
        <w:t>人马，全数聚集在青云十三阶下，云无双松了口气，因为</w:t>
      </w:r>
      <w:r w:rsidR="00392E0B">
        <w:rPr>
          <w:rFonts w:hint="eastAsia"/>
        </w:rPr>
        <w:t>纵然有解药在手，血毒也非一时能解，</w:t>
      </w:r>
      <w:r w:rsidR="004121D4">
        <w:rPr>
          <w:rFonts w:hint="eastAsia"/>
        </w:rPr>
        <w:t>他们还有时间擒住西门纤纤。</w:t>
      </w:r>
    </w:p>
    <w:p w14:paraId="6BBD08F0" w14:textId="77777777" w:rsidR="00392E0B" w:rsidRPr="00392E0B" w:rsidRDefault="00017F64">
      <w:r>
        <w:rPr>
          <w:rFonts w:hint="eastAsia"/>
        </w:rPr>
        <w:t>考虑到青思阁可能被西门纤纤策反的风险，他让青思阁长老守在青云十三阶下，自己与</w:t>
      </w:r>
      <w:r w:rsidR="00991AE2">
        <w:rPr>
          <w:rFonts w:hint="eastAsia"/>
        </w:rPr>
        <w:t>林时雨</w:t>
      </w:r>
      <w:r>
        <w:rPr>
          <w:rFonts w:hint="eastAsia"/>
        </w:rPr>
        <w:t>带着一夜风雨上了青云十三阶。</w:t>
      </w:r>
    </w:p>
    <w:p w14:paraId="4E0CCEE8" w14:textId="77777777" w:rsidR="004F59DC" w:rsidRDefault="00813ADC">
      <w:r>
        <w:rPr>
          <w:rFonts w:hint="eastAsia"/>
        </w:rPr>
        <w:t>今夜的雾很浓，</w:t>
      </w:r>
      <w:r w:rsidR="009E3381">
        <w:rPr>
          <w:rFonts w:hint="eastAsia"/>
        </w:rPr>
        <w:t>完全笼罩了止戈山。</w:t>
      </w:r>
    </w:p>
    <w:p w14:paraId="5C6A6D86" w14:textId="77777777" w:rsidR="00924F4B" w:rsidRDefault="00DF1C8D">
      <w:r>
        <w:rPr>
          <w:rFonts w:hint="eastAsia"/>
        </w:rPr>
        <w:t>青思池畔，梧桐疏落，</w:t>
      </w:r>
      <w:r w:rsidR="00612E21">
        <w:rPr>
          <w:rFonts w:hint="eastAsia"/>
        </w:rPr>
        <w:t>十余盏青灯驱散了四周的黑暗。</w:t>
      </w:r>
    </w:p>
    <w:p w14:paraId="79F8A650" w14:textId="77777777" w:rsidR="00BC0687" w:rsidRDefault="00BC0687">
      <w:r>
        <w:rPr>
          <w:rFonts w:hint="eastAsia"/>
        </w:rPr>
        <w:t>不断有雾气自青思池中腾溢而出，</w:t>
      </w:r>
      <w:r w:rsidR="00E02659">
        <w:rPr>
          <w:rFonts w:hint="eastAsia"/>
        </w:rPr>
        <w:t>使得池中一片朦胧。</w:t>
      </w:r>
    </w:p>
    <w:p w14:paraId="531135D6" w14:textId="77777777" w:rsidR="00E02659" w:rsidRDefault="00E02659">
      <w:r>
        <w:rPr>
          <w:rFonts w:hint="eastAsia"/>
        </w:rPr>
        <w:t>隐约中，他们看到了一个身影，坐在青思池中央。</w:t>
      </w:r>
    </w:p>
    <w:p w14:paraId="564B2670" w14:textId="77777777" w:rsidR="007E32D7" w:rsidRPr="00E02659" w:rsidRDefault="00E02659">
      <w:r>
        <w:rPr>
          <w:rFonts w:hint="eastAsia"/>
        </w:rPr>
        <w:t>云无</w:t>
      </w:r>
      <w:r w:rsidR="001C0721">
        <w:rPr>
          <w:rFonts w:hint="eastAsia"/>
        </w:rPr>
        <w:t>双与</w:t>
      </w:r>
      <w:r w:rsidR="00991AE2">
        <w:rPr>
          <w:rFonts w:hint="eastAsia"/>
        </w:rPr>
        <w:t>林时雨</w:t>
      </w:r>
      <w:r w:rsidR="001C0721">
        <w:rPr>
          <w:rFonts w:hint="eastAsia"/>
        </w:rPr>
        <w:t>紧握着刀剑</w:t>
      </w:r>
      <w:r>
        <w:rPr>
          <w:rFonts w:hint="eastAsia"/>
        </w:rPr>
        <w:t>，</w:t>
      </w:r>
      <w:r w:rsidR="001C0721">
        <w:rPr>
          <w:rFonts w:hint="eastAsia"/>
        </w:rPr>
        <w:t>缓缓朝青思池畔走去</w:t>
      </w:r>
      <w:r w:rsidR="007E32D7">
        <w:rPr>
          <w:rFonts w:hint="eastAsia"/>
        </w:rPr>
        <w:t>，确认了池中的人就是西门纤纤。</w:t>
      </w:r>
    </w:p>
    <w:p w14:paraId="1C0E6C68" w14:textId="77777777" w:rsidR="00BC0687" w:rsidRPr="00BC0687" w:rsidRDefault="00676052">
      <w:r>
        <w:rPr>
          <w:rFonts w:hint="eastAsia"/>
        </w:rPr>
        <w:t>西门纤纤盘膝坐在深秋寒池中</w:t>
      </w:r>
      <w:r w:rsidR="00BC0687">
        <w:rPr>
          <w:rFonts w:hint="eastAsia"/>
        </w:rPr>
        <w:t>，紧闭着眼，</w:t>
      </w:r>
      <w:r w:rsidR="00243492">
        <w:rPr>
          <w:rFonts w:hint="eastAsia"/>
        </w:rPr>
        <w:t>身上冒着腾腾雾气</w:t>
      </w:r>
      <w:r w:rsidR="00732B2C">
        <w:rPr>
          <w:rFonts w:hint="eastAsia"/>
        </w:rPr>
        <w:t>，给人一种飘逸诡谲的感觉</w:t>
      </w:r>
      <w:r w:rsidR="00BC0687">
        <w:rPr>
          <w:rFonts w:hint="eastAsia"/>
        </w:rPr>
        <w:t>。</w:t>
      </w:r>
    </w:p>
    <w:p w14:paraId="7061A3D3" w14:textId="77777777" w:rsidR="001C0721" w:rsidRDefault="001C0721">
      <w:r>
        <w:rPr>
          <w:rFonts w:hint="eastAsia"/>
        </w:rPr>
        <w:t>云无双与</w:t>
      </w:r>
      <w:r w:rsidR="00991AE2">
        <w:rPr>
          <w:rFonts w:hint="eastAsia"/>
        </w:rPr>
        <w:t>林时雨</w:t>
      </w:r>
      <w:r>
        <w:rPr>
          <w:rFonts w:hint="eastAsia"/>
        </w:rPr>
        <w:t>对望了一眼，目光幽幽淡淡，</w:t>
      </w:r>
      <w:r w:rsidR="00C15E8F">
        <w:rPr>
          <w:rFonts w:hint="eastAsia"/>
        </w:rPr>
        <w:t>眼中有说不清的情绪。</w:t>
      </w:r>
    </w:p>
    <w:p w14:paraId="6CD6D1E2" w14:textId="77777777" w:rsidR="00617C90" w:rsidRDefault="001C0721">
      <w:r>
        <w:rPr>
          <w:rFonts w:hint="eastAsia"/>
        </w:rPr>
        <w:t>忽然间，西门纤纤</w:t>
      </w:r>
      <w:r w:rsidR="00617C90">
        <w:rPr>
          <w:rFonts w:hint="eastAsia"/>
        </w:rPr>
        <w:t>睁开眼来，于是乎，那片朦胧的水池里，仿佛亮起了两颗明亮的星星。</w:t>
      </w:r>
    </w:p>
    <w:p w14:paraId="083EAB3D" w14:textId="77777777" w:rsidR="00F50153" w:rsidRPr="00617C90" w:rsidRDefault="00F50153">
      <w:r>
        <w:rPr>
          <w:rFonts w:hint="eastAsia"/>
        </w:rPr>
        <w:t>“擒住她。”</w:t>
      </w:r>
    </w:p>
    <w:p w14:paraId="673BF86F" w14:textId="77777777" w:rsidR="00612E21" w:rsidRDefault="005531E8">
      <w:r>
        <w:rPr>
          <w:rFonts w:hint="eastAsia"/>
        </w:rPr>
        <w:t>没有任何的犹豫，</w:t>
      </w:r>
      <w:r w:rsidR="009A3805">
        <w:rPr>
          <w:rFonts w:hint="eastAsia"/>
        </w:rPr>
        <w:t>云无双与</w:t>
      </w:r>
      <w:r w:rsidR="00991AE2">
        <w:rPr>
          <w:rFonts w:hint="eastAsia"/>
        </w:rPr>
        <w:t>林时雨</w:t>
      </w:r>
      <w:r w:rsidR="009A3805">
        <w:rPr>
          <w:rFonts w:hint="eastAsia"/>
        </w:rPr>
        <w:t>同时出手，因为那双</w:t>
      </w:r>
      <w:r w:rsidR="002F3180">
        <w:rPr>
          <w:rFonts w:hint="eastAsia"/>
        </w:rPr>
        <w:t>看着他们的眼睛</w:t>
      </w:r>
      <w:r w:rsidR="009A3805">
        <w:rPr>
          <w:rFonts w:hint="eastAsia"/>
        </w:rPr>
        <w:t>充满了杀意。</w:t>
      </w:r>
    </w:p>
    <w:p w14:paraId="02B699C9" w14:textId="77777777" w:rsidR="00F90FF3" w:rsidRPr="00F90FF3" w:rsidRDefault="00F90FF3">
      <w:r>
        <w:rPr>
          <w:rFonts w:hint="eastAsia"/>
        </w:rPr>
        <w:t>云无双执刀如剑，越水而上，</w:t>
      </w:r>
      <w:r w:rsidR="00825E4E">
        <w:rPr>
          <w:rFonts w:hint="eastAsia"/>
        </w:rPr>
        <w:t>划破迷雾，</w:t>
      </w:r>
      <w:r w:rsidR="00683E64">
        <w:rPr>
          <w:rFonts w:hint="eastAsia"/>
        </w:rPr>
        <w:t>朝着她的手臂斩去</w:t>
      </w:r>
      <w:r>
        <w:rPr>
          <w:rFonts w:hint="eastAsia"/>
        </w:rPr>
        <w:t>。</w:t>
      </w:r>
    </w:p>
    <w:p w14:paraId="3236773B" w14:textId="77777777" w:rsidR="00F21D87" w:rsidRDefault="00612E21" w:rsidP="00612E21">
      <w:r>
        <w:rPr>
          <w:rFonts w:hint="eastAsia"/>
        </w:rPr>
        <w:t>有秋风，起毫末，有剑光，起青萍。</w:t>
      </w:r>
    </w:p>
    <w:p w14:paraId="6E88E9A6" w14:textId="77777777" w:rsidR="00612E21" w:rsidRPr="008476C9" w:rsidRDefault="00612E21" w:rsidP="00612E21">
      <w:r>
        <w:rPr>
          <w:rFonts w:hint="eastAsia"/>
        </w:rPr>
        <w:t>这是来自西门纤纤的复仇之剑。</w:t>
      </w:r>
    </w:p>
    <w:p w14:paraId="157886A2" w14:textId="77777777" w:rsidR="00612E21" w:rsidRDefault="00612E21" w:rsidP="00612E21">
      <w:r>
        <w:rPr>
          <w:rFonts w:hint="eastAsia"/>
        </w:rPr>
        <w:t>那一剑自水中划出，却没有扬起水花，出水之后，破其剑势，反扑其身。</w:t>
      </w:r>
    </w:p>
    <w:p w14:paraId="4BD1BC1C" w14:textId="77777777" w:rsidR="00612E21" w:rsidRDefault="00612E21" w:rsidP="00612E21">
      <w:r>
        <w:rPr>
          <w:rFonts w:hint="eastAsia"/>
        </w:rPr>
        <w:t>挡不住，那得能退，这一退，直接退到了地上。</w:t>
      </w:r>
    </w:p>
    <w:p w14:paraId="482A4E0C" w14:textId="77777777" w:rsidR="00612E21" w:rsidRDefault="00991AE2">
      <w:r>
        <w:rPr>
          <w:rFonts w:hint="eastAsia"/>
        </w:rPr>
        <w:t>林时雨</w:t>
      </w:r>
      <w:r w:rsidR="007807AA">
        <w:rPr>
          <w:rFonts w:hint="eastAsia"/>
        </w:rPr>
        <w:t>的麒麟刀比云无双慢了半分，因为非是越水而上，而是腾空而起。</w:t>
      </w:r>
    </w:p>
    <w:p w14:paraId="1A00EDF7" w14:textId="77777777" w:rsidR="004C56CF" w:rsidRDefault="007807AA">
      <w:r>
        <w:rPr>
          <w:rFonts w:hint="eastAsia"/>
        </w:rPr>
        <w:t>居高临下，</w:t>
      </w:r>
      <w:r w:rsidR="004C56CF">
        <w:rPr>
          <w:rFonts w:hint="eastAsia"/>
        </w:rPr>
        <w:t>纵天一击，这是搏命之招，因为他已经感知到了危险。</w:t>
      </w:r>
    </w:p>
    <w:p w14:paraId="30B5DAC6" w14:textId="77777777" w:rsidR="00612E21" w:rsidRPr="004C56CF" w:rsidRDefault="004C56CF">
      <w:r>
        <w:rPr>
          <w:rFonts w:hint="eastAsia"/>
        </w:rPr>
        <w:t>西门纤纤击退云无双之后，剑势已尽，再也没有余力接下这一刀。</w:t>
      </w:r>
    </w:p>
    <w:p w14:paraId="4B96A0B1" w14:textId="77777777" w:rsidR="001D6358" w:rsidRDefault="004C56CF" w:rsidP="00612E21">
      <w:r>
        <w:rPr>
          <w:rFonts w:hint="eastAsia"/>
        </w:rPr>
        <w:t>这时候，青思池忽然亮起</w:t>
      </w:r>
      <w:r w:rsidR="00612E21">
        <w:rPr>
          <w:rFonts w:hint="eastAsia"/>
        </w:rPr>
        <w:t>两盏宫灯，</w:t>
      </w:r>
      <w:r w:rsidR="001D6358">
        <w:rPr>
          <w:rFonts w:hint="eastAsia"/>
        </w:rPr>
        <w:t>幽暗的灯光，照着一道朦胧的身影。</w:t>
      </w:r>
    </w:p>
    <w:p w14:paraId="6C9F7A11" w14:textId="77777777" w:rsidR="001D6358" w:rsidRDefault="001D6358" w:rsidP="00612E21">
      <w:r>
        <w:rPr>
          <w:rFonts w:hint="eastAsia"/>
        </w:rPr>
        <w:t>那人站在竹筏之上，向上轻轻挥了一剑。</w:t>
      </w:r>
    </w:p>
    <w:p w14:paraId="3D1AE13A" w14:textId="77777777" w:rsidR="00411055" w:rsidRDefault="00411055" w:rsidP="00612E21">
      <w:r>
        <w:rPr>
          <w:rFonts w:hint="eastAsia"/>
        </w:rPr>
        <w:t>那口剑轻灵古朴，剑上有五个音孔。</w:t>
      </w:r>
    </w:p>
    <w:p w14:paraId="4B3F3C12" w14:textId="77777777" w:rsidR="001D6358" w:rsidRPr="001D6358" w:rsidRDefault="00411055" w:rsidP="00612E21">
      <w:r>
        <w:rPr>
          <w:rFonts w:hint="eastAsia"/>
        </w:rPr>
        <w:t>空气中响起了一阵剑吟，宛若乐调，那是秋风流过她剑孔的声音。</w:t>
      </w:r>
    </w:p>
    <w:p w14:paraId="53F05BC0" w14:textId="77777777" w:rsidR="00612E21" w:rsidRDefault="00450550" w:rsidP="00612E21">
      <w:r>
        <w:rPr>
          <w:rFonts w:hint="eastAsia"/>
        </w:rPr>
        <w:t>秋水中扬剑的身影，半身笼罩在夜雾之中，</w:t>
      </w:r>
      <w:r w:rsidR="00612E21">
        <w:rPr>
          <w:rFonts w:hint="eastAsia"/>
        </w:rPr>
        <w:t>紫色的宫装</w:t>
      </w:r>
      <w:r w:rsidR="001D6358">
        <w:rPr>
          <w:rFonts w:hint="eastAsia"/>
        </w:rPr>
        <w:t>，在秋风下摇摆出各种姿态，</w:t>
      </w:r>
      <w:r>
        <w:rPr>
          <w:rFonts w:hint="eastAsia"/>
        </w:rPr>
        <w:t>轻空飘逸，宛若谪仙。</w:t>
      </w:r>
    </w:p>
    <w:p w14:paraId="46FCAD17" w14:textId="77777777" w:rsidR="00E3520C" w:rsidRDefault="00F43F62" w:rsidP="00612E21">
      <w:r>
        <w:rPr>
          <w:rFonts w:hint="eastAsia"/>
        </w:rPr>
        <w:t>刀剑相击，</w:t>
      </w:r>
      <w:r w:rsidR="00B74A84">
        <w:rPr>
          <w:rFonts w:hint="eastAsia"/>
        </w:rPr>
        <w:t>没有发出激烈的金属碰撞声，</w:t>
      </w:r>
      <w:r w:rsidR="00E3520C">
        <w:rPr>
          <w:rFonts w:hint="eastAsia"/>
        </w:rPr>
        <w:t>也没有竹筏下沉拍把水花的声音。</w:t>
      </w:r>
    </w:p>
    <w:p w14:paraId="66892B1D" w14:textId="77777777" w:rsidR="00F43F62" w:rsidRDefault="00A53FF4" w:rsidP="00612E21">
      <w:r>
        <w:rPr>
          <w:rFonts w:hint="eastAsia"/>
        </w:rPr>
        <w:t>只有一声悠长的剑吟，</w:t>
      </w:r>
      <w:r w:rsidR="00B027BC">
        <w:rPr>
          <w:rFonts w:hint="eastAsia"/>
        </w:rPr>
        <w:t>宛若</w:t>
      </w:r>
      <w:r w:rsidR="00B74A84">
        <w:rPr>
          <w:rFonts w:hint="eastAsia"/>
        </w:rPr>
        <w:t>轻奏</w:t>
      </w:r>
      <w:r w:rsidR="00B027BC">
        <w:rPr>
          <w:rFonts w:hint="eastAsia"/>
        </w:rPr>
        <w:t>曲调，醉人心脾。</w:t>
      </w:r>
    </w:p>
    <w:p w14:paraId="3747D69F" w14:textId="77777777" w:rsidR="001D6358" w:rsidRPr="00B74A84" w:rsidRDefault="0019426B" w:rsidP="00612E21">
      <w:r>
        <w:rPr>
          <w:rFonts w:hint="eastAsia"/>
        </w:rPr>
        <w:t>惊天动地的一刀</w:t>
      </w:r>
      <w:r w:rsidR="00B92CE3">
        <w:rPr>
          <w:rFonts w:hint="eastAsia"/>
        </w:rPr>
        <w:t>，没有发出惊天动地的声响</w:t>
      </w:r>
      <w:r w:rsidR="00EA104A">
        <w:rPr>
          <w:rFonts w:hint="eastAsia"/>
        </w:rPr>
        <w:t>，甚至连水花都不曾扬起。</w:t>
      </w:r>
    </w:p>
    <w:p w14:paraId="5A01587E" w14:textId="77777777" w:rsidR="00612E21" w:rsidRDefault="00E35A12">
      <w:r>
        <w:rPr>
          <w:rFonts w:hint="eastAsia"/>
        </w:rPr>
        <w:t>一夜风雨的杀手惊呆了，</w:t>
      </w:r>
      <w:r w:rsidR="00087ED4">
        <w:rPr>
          <w:rFonts w:hint="eastAsia"/>
        </w:rPr>
        <w:t>云无双也怔住了，</w:t>
      </w:r>
      <w:r>
        <w:rPr>
          <w:rFonts w:hint="eastAsia"/>
        </w:rPr>
        <w:t>那</w:t>
      </w:r>
      <w:r w:rsidR="00391F02">
        <w:rPr>
          <w:rFonts w:hint="eastAsia"/>
        </w:rPr>
        <w:t>些狂暴的</w:t>
      </w:r>
      <w:r w:rsidR="007B0C86">
        <w:rPr>
          <w:rFonts w:hint="eastAsia"/>
        </w:rPr>
        <w:t>力量哪里去了？</w:t>
      </w:r>
    </w:p>
    <w:p w14:paraId="00ACC599" w14:textId="77777777" w:rsidR="00FB4D54" w:rsidRDefault="00FB4D54">
      <w:r>
        <w:rPr>
          <w:rFonts w:hint="eastAsia"/>
        </w:rPr>
        <w:t>传说中西陆宫有一种绝学，能够吸引相击的力量，并且反击回去。</w:t>
      </w:r>
    </w:p>
    <w:p w14:paraId="7F2540AA" w14:textId="77777777" w:rsidR="006F13E7" w:rsidRDefault="00991AE2">
      <w:r>
        <w:rPr>
          <w:rFonts w:hint="eastAsia"/>
        </w:rPr>
        <w:t>林时雨</w:t>
      </w:r>
      <w:r w:rsidR="006F13E7">
        <w:rPr>
          <w:rFonts w:hint="eastAsia"/>
        </w:rPr>
        <w:t>很清楚，</w:t>
      </w:r>
      <w:r w:rsidR="00FB4D54">
        <w:rPr>
          <w:rFonts w:hint="eastAsia"/>
        </w:rPr>
        <w:t>这和西陵宫的秘术截然不同，</w:t>
      </w:r>
      <w:r w:rsidR="006F13E7">
        <w:rPr>
          <w:rFonts w:hint="eastAsia"/>
        </w:rPr>
        <w:t>因为刀剑相交的有一刻，那股力量忽然间就消失，他那看似狂暴的一刀，</w:t>
      </w:r>
      <w:r w:rsidR="00A249D5">
        <w:rPr>
          <w:rFonts w:hint="eastAsia"/>
        </w:rPr>
        <w:t>实际上就像一根野草击在了那</w:t>
      </w:r>
      <w:r w:rsidR="00B20625">
        <w:rPr>
          <w:rFonts w:hint="eastAsia"/>
        </w:rPr>
        <w:t>口剑上，所以当然不会有任何的交击声响，当然不会有任何的水花被扬起。</w:t>
      </w:r>
    </w:p>
    <w:p w14:paraId="532EC1E7" w14:textId="77777777" w:rsidR="00750855" w:rsidRPr="00750855" w:rsidRDefault="00CB32CE">
      <w:r>
        <w:rPr>
          <w:rFonts w:hint="eastAsia"/>
        </w:rPr>
        <w:t>这紫衣少女怎会有如此恐怖</w:t>
      </w:r>
      <w:r w:rsidR="00750855">
        <w:rPr>
          <w:rFonts w:hint="eastAsia"/>
        </w:rPr>
        <w:t>的修为？</w:t>
      </w:r>
    </w:p>
    <w:p w14:paraId="43D1A1F2" w14:textId="77777777" w:rsidR="00612E21" w:rsidRDefault="00991AE2" w:rsidP="00612E21">
      <w:r>
        <w:rPr>
          <w:rFonts w:hint="eastAsia"/>
        </w:rPr>
        <w:t>林时雨</w:t>
      </w:r>
      <w:r w:rsidR="00D61325">
        <w:rPr>
          <w:rFonts w:hint="eastAsia"/>
        </w:rPr>
        <w:t>还来不急惊诧，</w:t>
      </w:r>
      <w:r w:rsidR="00985FCE">
        <w:rPr>
          <w:rFonts w:hint="eastAsia"/>
        </w:rPr>
        <w:t>就发生了更恐怖的事情。</w:t>
      </w:r>
    </w:p>
    <w:p w14:paraId="5C3E9163" w14:textId="77777777" w:rsidR="00A3686B" w:rsidRDefault="00A3686B" w:rsidP="00612E21">
      <w:r>
        <w:rPr>
          <w:rFonts w:hint="eastAsia"/>
        </w:rPr>
        <w:lastRenderedPageBreak/>
        <w:t>西门纤纤将青渊剑插入水中，</w:t>
      </w:r>
      <w:r w:rsidR="00DA3A54">
        <w:rPr>
          <w:rFonts w:hint="eastAsia"/>
        </w:rPr>
        <w:t>朗声</w:t>
      </w:r>
      <w:r w:rsidR="001542C0">
        <w:rPr>
          <w:rFonts w:hint="eastAsia"/>
        </w:rPr>
        <w:t>说道：“剑阵，起。”</w:t>
      </w:r>
    </w:p>
    <w:p w14:paraId="675C5FF3" w14:textId="77777777" w:rsidR="00612E21" w:rsidRDefault="00974F72">
      <w:r>
        <w:rPr>
          <w:rFonts w:hint="eastAsia"/>
        </w:rPr>
        <w:t>时间仿佛停滞了一刻。</w:t>
      </w:r>
    </w:p>
    <w:p w14:paraId="5DD9D713" w14:textId="77777777" w:rsidR="00974F72" w:rsidRDefault="00974F72">
      <w:r>
        <w:rPr>
          <w:rFonts w:hint="eastAsia"/>
        </w:rPr>
        <w:t>在那一刻间，</w:t>
      </w:r>
      <w:r w:rsidR="00B11332">
        <w:rPr>
          <w:rFonts w:hint="eastAsia"/>
        </w:rPr>
        <w:t>青思池中的百余杀手脸上出现了无数的情绪</w:t>
      </w:r>
      <w:r w:rsidR="004063CC">
        <w:rPr>
          <w:rFonts w:hint="eastAsia"/>
        </w:rPr>
        <w:t>，那些情绪都和惊恐有关，因为所有人都感觉到了，一剑前所未有的剑意，瞬间笼罩了青云十三阶。</w:t>
      </w:r>
    </w:p>
    <w:p w14:paraId="091CE007" w14:textId="77777777" w:rsidR="00B11332" w:rsidRDefault="00AF4583">
      <w:r>
        <w:rPr>
          <w:rFonts w:hint="eastAsia"/>
        </w:rPr>
        <w:t>水泡不断从</w:t>
      </w:r>
      <w:r w:rsidR="004063CC">
        <w:rPr>
          <w:rFonts w:hint="eastAsia"/>
        </w:rPr>
        <w:t>青思池中腾起，</w:t>
      </w:r>
      <w:r w:rsidR="00BD6100">
        <w:rPr>
          <w:rFonts w:hint="eastAsia"/>
        </w:rPr>
        <w:t>那是四溢的剑意，</w:t>
      </w:r>
      <w:r>
        <w:rPr>
          <w:rFonts w:hint="eastAsia"/>
        </w:rPr>
        <w:t>剑意自池底而生，凝水而成剑型</w:t>
      </w:r>
      <w:r w:rsidR="00420727">
        <w:rPr>
          <w:rFonts w:hint="eastAsia"/>
        </w:rPr>
        <w:t>，</w:t>
      </w:r>
      <w:r w:rsidR="00B75F6B">
        <w:rPr>
          <w:rFonts w:hint="eastAsia"/>
        </w:rPr>
        <w:t>或如一寸匕首，或如三尺长剑，有着不同的颜色，五彩缤纷，</w:t>
      </w:r>
      <w:r w:rsidR="00420727">
        <w:rPr>
          <w:rFonts w:hint="eastAsia"/>
        </w:rPr>
        <w:t>自青思池中不断飞出</w:t>
      </w:r>
      <w:r w:rsidR="0089299A">
        <w:rPr>
          <w:rFonts w:hint="eastAsia"/>
        </w:rPr>
        <w:t>，无边无际，无穷无极，直至笼罩整个止戈山。</w:t>
      </w:r>
    </w:p>
    <w:p w14:paraId="33CB2424" w14:textId="77777777" w:rsidR="0036202A" w:rsidRDefault="00991AE2">
      <w:r>
        <w:rPr>
          <w:rFonts w:hint="eastAsia"/>
        </w:rPr>
        <w:t>林时雨</w:t>
      </w:r>
      <w:r w:rsidR="0036202A">
        <w:rPr>
          <w:rFonts w:hint="eastAsia"/>
        </w:rPr>
        <w:t>首当其冲，被无数的水形剑意穿体而过，</w:t>
      </w:r>
      <w:r w:rsidR="005F4F54">
        <w:rPr>
          <w:rFonts w:hint="eastAsia"/>
        </w:rPr>
        <w:t>然后被带起，落到了青思池畔。</w:t>
      </w:r>
    </w:p>
    <w:p w14:paraId="13364A61" w14:textId="77777777" w:rsidR="00697132" w:rsidRPr="00697132" w:rsidRDefault="00697132">
      <w:r>
        <w:rPr>
          <w:rFonts w:hint="eastAsia"/>
        </w:rPr>
        <w:t>剩下的只有逃亡，只是青云十三阶上的一夜风雨，谁也没有这场剑劫。</w:t>
      </w:r>
    </w:p>
    <w:p w14:paraId="24D021CA" w14:textId="77777777" w:rsidR="0036202A" w:rsidRDefault="00BF389C">
      <w:r>
        <w:rPr>
          <w:rFonts w:hint="eastAsia"/>
        </w:rPr>
        <w:t>这夜的止戈山，落了一场</w:t>
      </w:r>
      <w:r w:rsidR="0036202A">
        <w:rPr>
          <w:rFonts w:hint="eastAsia"/>
        </w:rPr>
        <w:t>雨。</w:t>
      </w:r>
    </w:p>
    <w:p w14:paraId="5FACFED9" w14:textId="77777777" w:rsidR="00594791" w:rsidRPr="0036202A" w:rsidRDefault="00BF389C">
      <w:r>
        <w:rPr>
          <w:rFonts w:hint="eastAsia"/>
        </w:rPr>
        <w:t>那是一场剑雨，更</w:t>
      </w:r>
      <w:r w:rsidR="00594791">
        <w:rPr>
          <w:rFonts w:hint="eastAsia"/>
        </w:rPr>
        <w:t>是一场剑劫。</w:t>
      </w:r>
    </w:p>
    <w:p w14:paraId="0AB9BB14" w14:textId="77777777" w:rsidR="00612E21" w:rsidRDefault="00B75F6B">
      <w:r>
        <w:rPr>
          <w:rFonts w:hint="eastAsia"/>
        </w:rPr>
        <w:t>剑意震荡方圆数十里，</w:t>
      </w:r>
      <w:r w:rsidR="000A563B">
        <w:rPr>
          <w:rFonts w:hint="eastAsia"/>
        </w:rPr>
        <w:t>百里之</w:t>
      </w:r>
      <w:r w:rsidR="00AF55D0">
        <w:rPr>
          <w:rFonts w:hint="eastAsia"/>
        </w:rPr>
        <w:t>剑皆有感应</w:t>
      </w:r>
      <w:r w:rsidR="00A33392">
        <w:rPr>
          <w:rFonts w:hint="eastAsia"/>
        </w:rPr>
        <w:t>，铮铮而鸣</w:t>
      </w:r>
      <w:r w:rsidR="00AF55D0">
        <w:rPr>
          <w:rFonts w:hint="eastAsia"/>
        </w:rPr>
        <w:t>。</w:t>
      </w:r>
    </w:p>
    <w:p w14:paraId="124AA57E" w14:textId="77777777" w:rsidR="00DE7140" w:rsidRDefault="00DE7140">
      <w:r>
        <w:rPr>
          <w:rFonts w:hint="eastAsia"/>
        </w:rPr>
        <w:t>“嗯，这是？”</w:t>
      </w:r>
    </w:p>
    <w:p w14:paraId="54BB813A" w14:textId="77777777" w:rsidR="00C546AC" w:rsidRDefault="009F49BC">
      <w:r>
        <w:rPr>
          <w:rFonts w:hint="eastAsia"/>
        </w:rPr>
        <w:t>打铁铺内，炼金锋正在以黄金铸剑，</w:t>
      </w:r>
      <w:r w:rsidR="001961FC">
        <w:rPr>
          <w:rFonts w:hint="eastAsia"/>
        </w:rPr>
        <w:t>忽然打铁铺内的剑如受感召，</w:t>
      </w:r>
      <w:r w:rsidR="00C546AC">
        <w:rPr>
          <w:rFonts w:hint="eastAsia"/>
        </w:rPr>
        <w:t>掉到了地上，剑锋朝着百里山方向，</w:t>
      </w:r>
      <w:r w:rsidR="00420B9C">
        <w:rPr>
          <w:rFonts w:hint="eastAsia"/>
        </w:rPr>
        <w:t>剑吟不止。</w:t>
      </w:r>
    </w:p>
    <w:p w14:paraId="38597F96" w14:textId="77777777" w:rsidR="00DE7140" w:rsidRDefault="00420B9C" w:rsidP="00DE7140">
      <w:r>
        <w:rPr>
          <w:rFonts w:hint="eastAsia"/>
        </w:rPr>
        <w:t>炼金锋停了下来，抬头朝着止戈山看去，缭绕其间的雾气数刻之间尽数散去，</w:t>
      </w:r>
      <w:r w:rsidR="00DE1D19">
        <w:rPr>
          <w:rFonts w:hint="eastAsia"/>
        </w:rPr>
        <w:t>于是他看到了一阵五阵缤纷的剑雨</w:t>
      </w:r>
      <w:r w:rsidR="00DE7140">
        <w:rPr>
          <w:rFonts w:hint="eastAsia"/>
        </w:rPr>
        <w:t>。</w:t>
      </w:r>
    </w:p>
    <w:p w14:paraId="5C807E73" w14:textId="77777777" w:rsidR="005208BC" w:rsidRDefault="005208BC" w:rsidP="00DE7140">
      <w:r>
        <w:rPr>
          <w:rFonts w:hint="eastAsia"/>
        </w:rPr>
        <w:t>剑炉内响起了一声清澈的笑声，</w:t>
      </w:r>
      <w:r w:rsidR="00A86E35">
        <w:rPr>
          <w:rFonts w:hint="eastAsia"/>
        </w:rPr>
        <w:t>练金锋放下了铁锤，拿起了羽扇，走出了剑炉，朝着止戈山走去。</w:t>
      </w:r>
    </w:p>
    <w:p w14:paraId="487FDD44" w14:textId="77777777" w:rsidR="005F1A28" w:rsidRDefault="005F1A28" w:rsidP="00DE7140">
      <w:r>
        <w:rPr>
          <w:rFonts w:hint="eastAsia"/>
        </w:rPr>
        <w:t>百里城的人都看到了那一场盛景。</w:t>
      </w:r>
    </w:p>
    <w:p w14:paraId="6C584B39" w14:textId="77777777" w:rsidR="00DE7140" w:rsidRDefault="00FB5354" w:rsidP="00DE7140">
      <w:r>
        <w:rPr>
          <w:rFonts w:hint="eastAsia"/>
        </w:rPr>
        <w:t>“爷爷，止戈山上在放烟花</w:t>
      </w:r>
      <w:r w:rsidR="00DE7140">
        <w:rPr>
          <w:rFonts w:hint="eastAsia"/>
        </w:rPr>
        <w:t>。”</w:t>
      </w:r>
    </w:p>
    <w:p w14:paraId="124ABB87" w14:textId="77777777" w:rsidR="001E5A33" w:rsidRDefault="005F1A28" w:rsidP="00DE7140">
      <w:r>
        <w:rPr>
          <w:rFonts w:hint="eastAsia"/>
        </w:rPr>
        <w:t>某间</w:t>
      </w:r>
      <w:r w:rsidR="006877CA">
        <w:rPr>
          <w:rFonts w:hint="eastAsia"/>
        </w:rPr>
        <w:t>院落内，一个小童忽然指着止戈山惊叫起来，打断了正在给他讲故事的爷爷。</w:t>
      </w:r>
    </w:p>
    <w:p w14:paraId="5808DA39" w14:textId="77777777" w:rsidR="009B75AC" w:rsidRDefault="001E5A33" w:rsidP="00DE7140">
      <w:r>
        <w:rPr>
          <w:rFonts w:hint="eastAsia"/>
        </w:rPr>
        <w:t>老者看了片刻，干裂的脸上忽然出现了不可思议的色彩，沧桑的眼睛，忽然老泪纵横起来。</w:t>
      </w:r>
    </w:p>
    <w:p w14:paraId="66A88EAD" w14:textId="77777777" w:rsidR="003D3317" w:rsidRDefault="009B75AC" w:rsidP="00DE7140">
      <w:r>
        <w:rPr>
          <w:rFonts w:hint="eastAsia"/>
        </w:rPr>
        <w:t>“爷爷，你怎么哭了？”</w:t>
      </w:r>
      <w:r w:rsidR="003D3317">
        <w:rPr>
          <w:rFonts w:hint="eastAsia"/>
        </w:rPr>
        <w:t>小童不解地看着他。</w:t>
      </w:r>
    </w:p>
    <w:p w14:paraId="6B76781C" w14:textId="77777777" w:rsidR="002C138D" w:rsidRDefault="003D3317" w:rsidP="00DE7140">
      <w:r>
        <w:rPr>
          <w:rFonts w:hint="eastAsia"/>
        </w:rPr>
        <w:t>老者摸着小童的头，用颤抖的声音说道：“</w:t>
      </w:r>
      <w:r w:rsidR="00D43192">
        <w:rPr>
          <w:rFonts w:hint="eastAsia"/>
        </w:rPr>
        <w:t>孩子，这不是烟花，而是</w:t>
      </w:r>
      <w:r>
        <w:rPr>
          <w:rFonts w:hint="eastAsia"/>
        </w:rPr>
        <w:t>止戈山的剑阵。”</w:t>
      </w:r>
    </w:p>
    <w:p w14:paraId="3AEAAE47" w14:textId="77777777" w:rsidR="00DE7140" w:rsidRDefault="002C138D" w:rsidP="00DE7140">
      <w:r>
        <w:rPr>
          <w:rFonts w:hint="eastAsia"/>
        </w:rPr>
        <w:t>“</w:t>
      </w:r>
      <w:r w:rsidR="007E6734">
        <w:rPr>
          <w:rFonts w:hint="eastAsia"/>
        </w:rPr>
        <w:t>就是您刚才说的那个</w:t>
      </w:r>
      <w:r>
        <w:rPr>
          <w:rFonts w:hint="eastAsia"/>
        </w:rPr>
        <w:t>百年剑阵？”</w:t>
      </w:r>
    </w:p>
    <w:p w14:paraId="582CA70B" w14:textId="77777777" w:rsidR="00D47D2E" w:rsidRPr="00D47D2E" w:rsidRDefault="00D47D2E" w:rsidP="00DE7140">
      <w:r>
        <w:rPr>
          <w:rFonts w:hint="eastAsia"/>
        </w:rPr>
        <w:t>“孩子，</w:t>
      </w:r>
      <w:r w:rsidR="00B40A4B">
        <w:rPr>
          <w:rFonts w:hint="eastAsia"/>
        </w:rPr>
        <w:t>你</w:t>
      </w:r>
      <w:r w:rsidR="00190331">
        <w:rPr>
          <w:rFonts w:hint="eastAsia"/>
        </w:rPr>
        <w:t>或许</w:t>
      </w:r>
      <w:r>
        <w:rPr>
          <w:rFonts w:hint="eastAsia"/>
        </w:rPr>
        <w:t>生在了一个不和平的年代，但只有这个剑阵再出，今后无论两境风雨如何飘摇，你都可以在百里城中安乐一生了。”</w:t>
      </w:r>
    </w:p>
    <w:p w14:paraId="44113540" w14:textId="77777777" w:rsidR="00612E21" w:rsidRPr="00612E21" w:rsidRDefault="00AF16C3">
      <w:r>
        <w:rPr>
          <w:rFonts w:hint="eastAsia"/>
        </w:rPr>
        <w:t>小童懵懵懂懂，继续看着止戈山上的剑雨，</w:t>
      </w:r>
      <w:r w:rsidR="002D7186">
        <w:rPr>
          <w:rFonts w:hint="eastAsia"/>
        </w:rPr>
        <w:t>感慨说道：“真美啊。”</w:t>
      </w:r>
    </w:p>
    <w:p w14:paraId="6334B370" w14:textId="77777777" w:rsidR="00477E52" w:rsidRDefault="00477E52">
      <w:r>
        <w:rPr>
          <w:rFonts w:hint="eastAsia"/>
        </w:rPr>
        <w:t>“终于来了。”</w:t>
      </w:r>
    </w:p>
    <w:p w14:paraId="77D4ABB2" w14:textId="77777777" w:rsidR="004F59DC" w:rsidRDefault="00FD7733">
      <w:r>
        <w:rPr>
          <w:rFonts w:hint="eastAsia"/>
        </w:rPr>
        <w:t>单身客栈之中，</w:t>
      </w:r>
      <w:r w:rsidR="007B37E8">
        <w:rPr>
          <w:rFonts w:hint="eastAsia"/>
        </w:rPr>
        <w:t>狄败青看着止戈山上盘旋的万剑，显得有</w:t>
      </w:r>
      <w:r w:rsidR="00201C41">
        <w:rPr>
          <w:rFonts w:hint="eastAsia"/>
        </w:rPr>
        <w:t>些兴奋。</w:t>
      </w:r>
    </w:p>
    <w:p w14:paraId="34CBCDF7" w14:textId="77777777" w:rsidR="004F59DC" w:rsidRDefault="00B40897">
      <w:r>
        <w:rPr>
          <w:rFonts w:hint="eastAsia"/>
        </w:rPr>
        <w:t>忽然间，腰间的两口紫金小刀脱鞘而出，</w:t>
      </w:r>
      <w:r w:rsidR="00134086">
        <w:rPr>
          <w:rFonts w:hint="eastAsia"/>
        </w:rPr>
        <w:t>绕着他盘旋飞舞，好似在呼应那边的剑意一般。</w:t>
      </w:r>
    </w:p>
    <w:p w14:paraId="09A951C7" w14:textId="77777777" w:rsidR="002A79BA" w:rsidRDefault="002A79BA">
      <w:r>
        <w:rPr>
          <w:rFonts w:hint="eastAsia"/>
        </w:rPr>
        <w:t>“怎么会有些感应？”</w:t>
      </w:r>
    </w:p>
    <w:p w14:paraId="3FB2F8FD" w14:textId="77777777" w:rsidR="002A79BA" w:rsidRDefault="002A79BA">
      <w:r>
        <w:rPr>
          <w:rFonts w:hint="eastAsia"/>
        </w:rPr>
        <w:t>狄败青</w:t>
      </w:r>
      <w:r w:rsidR="002067FB">
        <w:rPr>
          <w:rFonts w:hint="eastAsia"/>
        </w:rPr>
        <w:t>微微挑眉</w:t>
      </w:r>
      <w:r w:rsidR="009D718F">
        <w:rPr>
          <w:rFonts w:hint="eastAsia"/>
        </w:rPr>
        <w:t>，</w:t>
      </w:r>
      <w:r w:rsidR="000C504D">
        <w:rPr>
          <w:rFonts w:hint="eastAsia"/>
        </w:rPr>
        <w:t>这两口刀是佛国圣器，</w:t>
      </w:r>
      <w:r w:rsidR="00282F2E">
        <w:rPr>
          <w:rFonts w:hint="eastAsia"/>
        </w:rPr>
        <w:t>一口名为止戈之刃，一口名为杀戮之刀，一者为不杀，一者为开杀，但为何这两口刀会呼应止戈山的剑阵，</w:t>
      </w:r>
      <w:r w:rsidR="001A2094">
        <w:rPr>
          <w:rFonts w:hint="eastAsia"/>
        </w:rPr>
        <w:t>难道是因为止戈之刃缘故？</w:t>
      </w:r>
    </w:p>
    <w:p w14:paraId="5006D681" w14:textId="77777777" w:rsidR="00622685" w:rsidRDefault="000D669A">
      <w:r>
        <w:rPr>
          <w:rFonts w:hint="eastAsia"/>
        </w:rPr>
        <w:t>另一个房间里，阿漂哥与盛飞羽正在数钱</w:t>
      </w:r>
      <w:r w:rsidR="007D090A">
        <w:rPr>
          <w:rFonts w:hint="eastAsia"/>
        </w:rPr>
        <w:t>，那口透明的冰剑放在一旁</w:t>
      </w:r>
      <w:r>
        <w:rPr>
          <w:rFonts w:hint="eastAsia"/>
        </w:rPr>
        <w:t>。</w:t>
      </w:r>
    </w:p>
    <w:p w14:paraId="315FEF7A" w14:textId="77777777" w:rsidR="001C6AFD" w:rsidRDefault="007D090A">
      <w:r>
        <w:rPr>
          <w:rFonts w:hint="eastAsia"/>
        </w:rPr>
        <w:t>忽然间，剑意涌起，笼罩了整个房间</w:t>
      </w:r>
      <w:r w:rsidR="001C6AFD">
        <w:rPr>
          <w:rFonts w:hint="eastAsia"/>
        </w:rPr>
        <w:t>，</w:t>
      </w:r>
      <w:r>
        <w:rPr>
          <w:rFonts w:hint="eastAsia"/>
        </w:rPr>
        <w:t>两人惊诧地看去。</w:t>
      </w:r>
    </w:p>
    <w:p w14:paraId="4872E247" w14:textId="77777777" w:rsidR="007D090A" w:rsidRDefault="007D090A">
      <w:r>
        <w:rPr>
          <w:rFonts w:hint="eastAsia"/>
        </w:rPr>
        <w:t>只见冰剑竟</w:t>
      </w:r>
      <w:r w:rsidR="00984F78">
        <w:rPr>
          <w:rFonts w:hint="eastAsia"/>
        </w:rPr>
        <w:t>自己</w:t>
      </w:r>
      <w:r>
        <w:rPr>
          <w:rFonts w:hint="eastAsia"/>
        </w:rPr>
        <w:t>脱鞘而出，</w:t>
      </w:r>
      <w:r w:rsidR="00984F78">
        <w:rPr>
          <w:rFonts w:hint="eastAsia"/>
        </w:rPr>
        <w:t>斩断了窗棂的穿闩，朝着止戈山飞去。</w:t>
      </w:r>
    </w:p>
    <w:p w14:paraId="7A5F9827" w14:textId="77777777" w:rsidR="00E51A11" w:rsidRDefault="00C556FA">
      <w:r w:rsidRPr="00C556FA">
        <w:rPr>
          <w:rFonts w:hint="eastAsia"/>
        </w:rPr>
        <w:t>窗</w:t>
      </w:r>
      <w:r>
        <w:rPr>
          <w:rFonts w:hint="eastAsia"/>
        </w:rPr>
        <w:t>子</w:t>
      </w:r>
      <w:r w:rsidR="00E51A11">
        <w:rPr>
          <w:rFonts w:hint="eastAsia"/>
        </w:rPr>
        <w:t>被风吹开，撞到墙上，发出啪的一声响。</w:t>
      </w:r>
    </w:p>
    <w:p w14:paraId="405D129E" w14:textId="77777777" w:rsidR="004F59DC" w:rsidRDefault="00C556FA">
      <w:r>
        <w:rPr>
          <w:rFonts w:hint="eastAsia"/>
        </w:rPr>
        <w:t>秋风涌了进来，</w:t>
      </w:r>
      <w:r w:rsidR="004550F2">
        <w:rPr>
          <w:rFonts w:hint="eastAsia"/>
        </w:rPr>
        <w:t>把桌子上的软民币吹得满天飞舞。</w:t>
      </w:r>
    </w:p>
    <w:p w14:paraId="4DA01A61" w14:textId="77777777" w:rsidR="004550F2" w:rsidRPr="004550F2" w:rsidRDefault="004E305A">
      <w:r>
        <w:rPr>
          <w:rFonts w:hint="eastAsia"/>
        </w:rPr>
        <w:t>阿漂哥有些恼火，</w:t>
      </w:r>
      <w:r w:rsidR="00C45604">
        <w:rPr>
          <w:rFonts w:hint="eastAsia"/>
        </w:rPr>
        <w:t>走到窗前准备关上窗子，</w:t>
      </w:r>
      <w:r w:rsidR="00D92148">
        <w:rPr>
          <w:rFonts w:hint="eastAsia"/>
        </w:rPr>
        <w:t>然后他看到了那个绚丽的剑阵，眼睛陡然明亮了起来</w:t>
      </w:r>
      <w:r w:rsidR="00E51A11">
        <w:rPr>
          <w:rFonts w:hint="eastAsia"/>
        </w:rPr>
        <w:t>，仿佛有一团火焰在他眼中燃烧</w:t>
      </w:r>
      <w:r w:rsidR="00D92148">
        <w:rPr>
          <w:rFonts w:hint="eastAsia"/>
        </w:rPr>
        <w:t>。</w:t>
      </w:r>
    </w:p>
    <w:p w14:paraId="1220D30F" w14:textId="77777777" w:rsidR="008834F8" w:rsidRPr="004E305A" w:rsidRDefault="008834F8" w:rsidP="008834F8">
      <w:r>
        <w:rPr>
          <w:rFonts w:hint="eastAsia"/>
        </w:rPr>
        <w:t>“唉，我曾祖父的剑。”盛飞羽看到剑飞起，有些焦急地叫了起来，准备去追。</w:t>
      </w:r>
    </w:p>
    <w:p w14:paraId="104D956F" w14:textId="77777777" w:rsidR="00C556FA" w:rsidRDefault="008834F8">
      <w:r>
        <w:rPr>
          <w:rFonts w:hint="eastAsia"/>
        </w:rPr>
        <w:t>阿漂哥伸手拦住了她。</w:t>
      </w:r>
    </w:p>
    <w:p w14:paraId="0B6A7288" w14:textId="77777777" w:rsidR="008834F8" w:rsidRDefault="008834F8">
      <w:r>
        <w:rPr>
          <w:rFonts w:hint="eastAsia"/>
        </w:rPr>
        <w:lastRenderedPageBreak/>
        <w:t>盛飞羽愣了愣，</w:t>
      </w:r>
      <w:r w:rsidR="00BC7791">
        <w:rPr>
          <w:rFonts w:hint="eastAsia"/>
        </w:rPr>
        <w:t>但没有去追，因为她看到了阿漂哥那双明亮的眼睛。</w:t>
      </w:r>
    </w:p>
    <w:p w14:paraId="0DB88F85" w14:textId="77777777" w:rsidR="00B63597" w:rsidRDefault="00B63597">
      <w:r>
        <w:rPr>
          <w:rFonts w:hint="eastAsia"/>
        </w:rPr>
        <w:t>“</w:t>
      </w:r>
      <w:r w:rsidR="002A026A">
        <w:rPr>
          <w:rFonts w:hint="eastAsia"/>
        </w:rPr>
        <w:t>飞羽，去收拾东西，</w:t>
      </w:r>
      <w:r w:rsidR="00656EDF">
        <w:rPr>
          <w:rFonts w:hint="eastAsia"/>
        </w:rPr>
        <w:t>天亮之前离开这里。</w:t>
      </w:r>
      <w:r>
        <w:rPr>
          <w:rFonts w:hint="eastAsia"/>
        </w:rPr>
        <w:t>”</w:t>
      </w:r>
    </w:p>
    <w:p w14:paraId="7C66990F" w14:textId="77777777" w:rsidR="00233567" w:rsidRDefault="00682308">
      <w:r>
        <w:rPr>
          <w:rFonts w:hint="eastAsia"/>
        </w:rPr>
        <w:t>盛飞羽问道：“那你呢？”</w:t>
      </w:r>
    </w:p>
    <w:p w14:paraId="070ADA0D" w14:textId="77777777" w:rsidR="00233567" w:rsidRDefault="00233567">
      <w:r>
        <w:rPr>
          <w:rFonts w:hint="eastAsia"/>
        </w:rPr>
        <w:t>“我去止戈山看看能不能薅最后一把羊毛</w:t>
      </w:r>
      <w:r w:rsidR="0030529A">
        <w:rPr>
          <w:rFonts w:hint="eastAsia"/>
        </w:rPr>
        <w:t>，随意把你曾祖父的剑给捡回来</w:t>
      </w:r>
      <w:r w:rsidR="00765FE7">
        <w:rPr>
          <w:rFonts w:hint="eastAsia"/>
        </w:rPr>
        <w:t>，你收拾好后，到止戈山来找我，不要惊动其他人</w:t>
      </w:r>
      <w:r w:rsidR="0030529A">
        <w:rPr>
          <w:rFonts w:hint="eastAsia"/>
        </w:rPr>
        <w:t>。</w:t>
      </w:r>
      <w:r>
        <w:rPr>
          <w:rFonts w:hint="eastAsia"/>
        </w:rPr>
        <w:t>”</w:t>
      </w:r>
    </w:p>
    <w:p w14:paraId="465BD31A" w14:textId="77777777" w:rsidR="0054245B" w:rsidRPr="00233567" w:rsidRDefault="0054245B">
      <w:r>
        <w:rPr>
          <w:rFonts w:hint="eastAsia"/>
        </w:rPr>
        <w:t>说完这句话，</w:t>
      </w:r>
      <w:r w:rsidR="00886A2C">
        <w:rPr>
          <w:rFonts w:hint="eastAsia"/>
        </w:rPr>
        <w:t>阿漂哥离开了单身客栈，朝着止戈</w:t>
      </w:r>
      <w:r w:rsidR="00765FE7">
        <w:rPr>
          <w:rFonts w:hint="eastAsia"/>
        </w:rPr>
        <w:t>走去。</w:t>
      </w:r>
    </w:p>
    <w:p w14:paraId="4BBE76FE" w14:textId="77777777" w:rsidR="004F59DC" w:rsidRDefault="004F59DC"/>
    <w:p w14:paraId="64E7D35A" w14:textId="77777777" w:rsidR="004F59DC" w:rsidRDefault="004F59DC"/>
    <w:p w14:paraId="2CA3FECF" w14:textId="77777777" w:rsidR="00697132" w:rsidRDefault="00697132"/>
    <w:p w14:paraId="2A73203F" w14:textId="77777777" w:rsidR="0013130E" w:rsidRDefault="0013130E"/>
    <w:p w14:paraId="1DA8CA95" w14:textId="77777777" w:rsidR="005F23ED" w:rsidRDefault="0047240E" w:rsidP="005F23ED">
      <w:pPr>
        <w:pStyle w:val="3"/>
      </w:pPr>
      <w:r>
        <w:rPr>
          <w:rFonts w:hint="eastAsia"/>
        </w:rPr>
        <w:t>第九十四</w:t>
      </w:r>
      <w:r w:rsidR="008A76A4">
        <w:rPr>
          <w:rFonts w:hint="eastAsia"/>
        </w:rPr>
        <w:t>章刀戟最终战</w:t>
      </w:r>
    </w:p>
    <w:p w14:paraId="6F708AB8" w14:textId="77777777" w:rsidR="007D333E" w:rsidRDefault="0064249D" w:rsidP="005D22D1">
      <w:r>
        <w:rPr>
          <w:rFonts w:hint="eastAsia"/>
        </w:rPr>
        <w:t>剑阵飞起的时候</w:t>
      </w:r>
      <w:r w:rsidR="004E7D03">
        <w:rPr>
          <w:rFonts w:hint="eastAsia"/>
        </w:rPr>
        <w:t>，</w:t>
      </w:r>
      <w:r w:rsidR="000D33D4">
        <w:rPr>
          <w:rFonts w:hint="eastAsia"/>
        </w:rPr>
        <w:t>应江湖</w:t>
      </w:r>
      <w:r w:rsidR="003E3BBB">
        <w:rPr>
          <w:rFonts w:hint="eastAsia"/>
        </w:rPr>
        <w:t>站在青思阁的墓地上，</w:t>
      </w:r>
      <w:r w:rsidR="000D33D4">
        <w:rPr>
          <w:rFonts w:hint="eastAsia"/>
        </w:rPr>
        <w:t>抬头看了会。</w:t>
      </w:r>
    </w:p>
    <w:p w14:paraId="4B86B7D1" w14:textId="77777777" w:rsidR="0026776D" w:rsidRDefault="0026776D" w:rsidP="005D22D1">
      <w:r>
        <w:rPr>
          <w:rFonts w:hint="eastAsia"/>
        </w:rPr>
        <w:t>柴桑站在他对方，</w:t>
      </w:r>
      <w:r w:rsidR="00E62B75">
        <w:rPr>
          <w:rFonts w:hint="eastAsia"/>
        </w:rPr>
        <w:t>也抬头看了一会。</w:t>
      </w:r>
    </w:p>
    <w:p w14:paraId="0A46BA40" w14:textId="77777777" w:rsidR="00155EDE" w:rsidRDefault="00DC6EC7" w:rsidP="005D22D1">
      <w:r>
        <w:rPr>
          <w:rFonts w:hint="eastAsia"/>
        </w:rPr>
        <w:t>剑阵落下的时候，他对柴桑说道：“姓柴的，</w:t>
      </w:r>
      <w:r w:rsidR="00FB5780">
        <w:rPr>
          <w:rFonts w:hint="eastAsia"/>
        </w:rPr>
        <w:t>那边已经结束了，该</w:t>
      </w:r>
      <w:r w:rsidR="000A2762">
        <w:rPr>
          <w:rFonts w:hint="eastAsia"/>
        </w:rPr>
        <w:t>我们了，赶紧开始吧</w:t>
      </w:r>
      <w:r w:rsidR="00FB5780">
        <w:rPr>
          <w:rFonts w:hint="eastAsia"/>
        </w:rPr>
        <w:t>！</w:t>
      </w:r>
      <w:r w:rsidR="0064249D">
        <w:rPr>
          <w:rFonts w:hint="eastAsia"/>
        </w:rPr>
        <w:t>”</w:t>
      </w:r>
    </w:p>
    <w:p w14:paraId="5663DD40" w14:textId="77777777" w:rsidR="00155EDE" w:rsidRDefault="00155EDE" w:rsidP="005D22D1">
      <w:r>
        <w:rPr>
          <w:rFonts w:hint="eastAsia"/>
        </w:rPr>
        <w:t>柴桑冷冷一笑，</w:t>
      </w:r>
      <w:r w:rsidR="00A8630A">
        <w:rPr>
          <w:rFonts w:hint="eastAsia"/>
        </w:rPr>
        <w:t>柴</w:t>
      </w:r>
      <w:r w:rsidR="00A20CD3">
        <w:rPr>
          <w:rFonts w:hint="eastAsia"/>
        </w:rPr>
        <w:t>刀横邪，</w:t>
      </w:r>
      <w:r>
        <w:rPr>
          <w:rFonts w:hint="eastAsia"/>
        </w:rPr>
        <w:t>说道：“</w:t>
      </w:r>
      <w:r w:rsidR="006E5E69">
        <w:rPr>
          <w:rFonts w:hint="eastAsia"/>
        </w:rPr>
        <w:t>那就来吧，我想砍你</w:t>
      </w:r>
      <w:r>
        <w:rPr>
          <w:rFonts w:hint="eastAsia"/>
        </w:rPr>
        <w:t>很久了。”</w:t>
      </w:r>
    </w:p>
    <w:p w14:paraId="502BBC56" w14:textId="77777777" w:rsidR="005903EA" w:rsidRDefault="00291792" w:rsidP="005903EA">
      <w:r>
        <w:rPr>
          <w:rFonts w:hint="eastAsia"/>
        </w:rPr>
        <w:t>“</w:t>
      </w:r>
      <w:r w:rsidR="000A2762">
        <w:rPr>
          <w:rFonts w:hint="eastAsia"/>
        </w:rPr>
        <w:t>商业互吹什么的就省下了</w:t>
      </w:r>
      <w:r w:rsidR="00427B70">
        <w:rPr>
          <w:rFonts w:hint="eastAsia"/>
        </w:rPr>
        <w:t>，吃你大爷</w:t>
      </w:r>
      <w:r>
        <w:rPr>
          <w:rFonts w:hint="eastAsia"/>
        </w:rPr>
        <w:t>一戟。”</w:t>
      </w:r>
    </w:p>
    <w:p w14:paraId="38E51226" w14:textId="77777777" w:rsidR="000A2762" w:rsidRDefault="00030B9A" w:rsidP="000A2762">
      <w:r>
        <w:rPr>
          <w:rFonts w:hint="eastAsia"/>
        </w:rPr>
        <w:t>喝声惊碎暗夜，往着四击扩散，足下的里落叶</w:t>
      </w:r>
      <w:r w:rsidR="00DD71B8">
        <w:rPr>
          <w:rFonts w:hint="eastAsia"/>
        </w:rPr>
        <w:t>，忽然向下方塌了下</w:t>
      </w:r>
      <w:r w:rsidR="00EE2840">
        <w:rPr>
          <w:rFonts w:hint="eastAsia"/>
        </w:rPr>
        <w:t>去，露出一个深深的脚印</w:t>
      </w:r>
      <w:r w:rsidR="000A2762">
        <w:rPr>
          <w:rFonts w:hint="eastAsia"/>
        </w:rPr>
        <w:t>。</w:t>
      </w:r>
    </w:p>
    <w:p w14:paraId="46F60CA7" w14:textId="77777777" w:rsidR="000A2762" w:rsidRDefault="00477DC6" w:rsidP="000A2762">
      <w:r>
        <w:rPr>
          <w:rFonts w:hint="eastAsia"/>
        </w:rPr>
        <w:t>应江湖暴掠而起，化作一道残影乍现，向着柴桑</w:t>
      </w:r>
      <w:r w:rsidR="000A2762">
        <w:rPr>
          <w:rFonts w:hint="eastAsia"/>
        </w:rPr>
        <w:t>而去。</w:t>
      </w:r>
    </w:p>
    <w:p w14:paraId="68503C21" w14:textId="77777777" w:rsidR="00884654" w:rsidRPr="00884654" w:rsidRDefault="00884654" w:rsidP="000A2762">
      <w:r>
        <w:rPr>
          <w:rFonts w:hint="eastAsia"/>
        </w:rPr>
        <w:t>柴桑身不动，</w:t>
      </w:r>
      <w:r w:rsidR="00A8630A">
        <w:rPr>
          <w:rFonts w:hint="eastAsia"/>
        </w:rPr>
        <w:t>柴刀斜扬而上。</w:t>
      </w:r>
    </w:p>
    <w:p w14:paraId="691FB98B" w14:textId="77777777" w:rsidR="000A2762" w:rsidRDefault="000A2762" w:rsidP="000A2762">
      <w:r>
        <w:rPr>
          <w:rFonts w:hint="eastAsia"/>
        </w:rPr>
        <w:t>轰的一声巨响！</w:t>
      </w:r>
    </w:p>
    <w:p w14:paraId="011DF77F" w14:textId="77777777" w:rsidR="00FF3B1D" w:rsidRDefault="00790A97" w:rsidP="000A2762">
      <w:r>
        <w:rPr>
          <w:rFonts w:hint="eastAsia"/>
        </w:rPr>
        <w:t>应江湖从上空猛扑而下，</w:t>
      </w:r>
      <w:r w:rsidR="005D76EA">
        <w:rPr>
          <w:rFonts w:hint="eastAsia"/>
        </w:rPr>
        <w:t>刀戟相遇，</w:t>
      </w:r>
      <w:r w:rsidR="006E29F9">
        <w:rPr>
          <w:rFonts w:hint="eastAsia"/>
        </w:rPr>
        <w:t>宛若陨石击中地面，</w:t>
      </w:r>
      <w:r w:rsidR="00450329">
        <w:rPr>
          <w:rFonts w:hint="eastAsia"/>
        </w:rPr>
        <w:t>逼压的气流，使得</w:t>
      </w:r>
      <w:r w:rsidR="00E7615B">
        <w:rPr>
          <w:rFonts w:hint="eastAsia"/>
        </w:rPr>
        <w:t>柴桑足下落叶呼啸而起，</w:t>
      </w:r>
      <w:r w:rsidR="00450329">
        <w:rPr>
          <w:rFonts w:hint="eastAsia"/>
        </w:rPr>
        <w:t>向着四周散去。</w:t>
      </w:r>
    </w:p>
    <w:p w14:paraId="75AC691F" w14:textId="77777777" w:rsidR="00E02AEE" w:rsidRDefault="00E02AEE" w:rsidP="000A2762">
      <w:r>
        <w:rPr>
          <w:rFonts w:hint="eastAsia"/>
        </w:rPr>
        <w:t>柴桑只感足尖一沉，</w:t>
      </w:r>
      <w:r w:rsidR="00FC6C79">
        <w:rPr>
          <w:rFonts w:hint="eastAsia"/>
        </w:rPr>
        <w:t>立足之地下沉了一寸，左膝弯了半分。</w:t>
      </w:r>
    </w:p>
    <w:p w14:paraId="7249CDFC" w14:textId="77777777" w:rsidR="00F262ED" w:rsidRDefault="006859E3" w:rsidP="000A2762">
      <w:r>
        <w:rPr>
          <w:rFonts w:hint="eastAsia"/>
        </w:rPr>
        <w:t>下沉一寸，</w:t>
      </w:r>
      <w:r w:rsidR="00C13471">
        <w:rPr>
          <w:rFonts w:hint="eastAsia"/>
        </w:rPr>
        <w:t>僵持</w:t>
      </w:r>
      <w:r>
        <w:rPr>
          <w:rFonts w:hint="eastAsia"/>
        </w:rPr>
        <w:t>一瞬</w:t>
      </w:r>
      <w:r w:rsidR="00C13471">
        <w:rPr>
          <w:rFonts w:hint="eastAsia"/>
        </w:rPr>
        <w:t>。</w:t>
      </w:r>
    </w:p>
    <w:p w14:paraId="14702E5E" w14:textId="77777777" w:rsidR="00357B66" w:rsidRDefault="00357B66" w:rsidP="000A2762">
      <w:r>
        <w:rPr>
          <w:rFonts w:hint="eastAsia"/>
        </w:rPr>
        <w:t>两只目光一高一低，冷冷对峙，</w:t>
      </w:r>
      <w:r w:rsidR="00880C23">
        <w:rPr>
          <w:rFonts w:hint="eastAsia"/>
        </w:rPr>
        <w:t>眼中尽是战意，尽是杀意。</w:t>
      </w:r>
    </w:p>
    <w:p w14:paraId="2EAF7C54" w14:textId="77777777" w:rsidR="006859E3" w:rsidRDefault="00861A0C" w:rsidP="000A2762">
      <w:r>
        <w:rPr>
          <w:rFonts w:hint="eastAsia"/>
        </w:rPr>
        <w:t>“给我起。”</w:t>
      </w:r>
    </w:p>
    <w:p w14:paraId="1D41747D" w14:textId="77777777" w:rsidR="00357B66" w:rsidRDefault="00357B66" w:rsidP="000A2762">
      <w:r>
        <w:rPr>
          <w:rFonts w:hint="eastAsia"/>
        </w:rPr>
        <w:t>柴桑</w:t>
      </w:r>
      <w:r w:rsidR="004B1972">
        <w:rPr>
          <w:rFonts w:hint="eastAsia"/>
        </w:rPr>
        <w:t>一声暴喝，</w:t>
      </w:r>
      <w:r w:rsidR="00A639B9">
        <w:rPr>
          <w:rFonts w:hint="eastAsia"/>
        </w:rPr>
        <w:t>弯曲的膝盖缓缓伸直，</w:t>
      </w:r>
      <w:r w:rsidR="0057500D">
        <w:rPr>
          <w:rFonts w:hint="eastAsia"/>
        </w:rPr>
        <w:t>刀</w:t>
      </w:r>
      <w:r w:rsidR="0099518F">
        <w:rPr>
          <w:rFonts w:hint="eastAsia"/>
        </w:rPr>
        <w:t>势再起，</w:t>
      </w:r>
      <w:r w:rsidR="0057500D">
        <w:rPr>
          <w:rFonts w:hint="eastAsia"/>
        </w:rPr>
        <w:t>也向上推去。</w:t>
      </w:r>
    </w:p>
    <w:p w14:paraId="731EAE4F" w14:textId="77777777" w:rsidR="00417B85" w:rsidRDefault="00417B85" w:rsidP="000A2762">
      <w:r>
        <w:rPr>
          <w:rFonts w:hint="eastAsia"/>
        </w:rPr>
        <w:t>夜色里出现了一道</w:t>
      </w:r>
      <w:r w:rsidR="00BA5C30">
        <w:rPr>
          <w:rFonts w:hint="eastAsia"/>
        </w:rPr>
        <w:t>道</w:t>
      </w:r>
      <w:r>
        <w:rPr>
          <w:rFonts w:hint="eastAsia"/>
        </w:rPr>
        <w:t>花火，</w:t>
      </w:r>
      <w:r w:rsidR="0031472B">
        <w:rPr>
          <w:rFonts w:hint="eastAsia"/>
        </w:rPr>
        <w:t>如绽放</w:t>
      </w:r>
      <w:r w:rsidR="00343189">
        <w:rPr>
          <w:rFonts w:hint="eastAsia"/>
        </w:rPr>
        <w:t>的烟花，一闪而没</w:t>
      </w:r>
      <w:r w:rsidR="002477DD">
        <w:rPr>
          <w:rFonts w:hint="eastAsia"/>
        </w:rPr>
        <w:t>，那是刀与剑摩擦的火花</w:t>
      </w:r>
      <w:r w:rsidR="00343189">
        <w:rPr>
          <w:rFonts w:hint="eastAsia"/>
        </w:rPr>
        <w:t>。</w:t>
      </w:r>
    </w:p>
    <w:p w14:paraId="7B11F0CD" w14:textId="77777777" w:rsidR="00AD5190" w:rsidRDefault="00AD5190" w:rsidP="000A2762">
      <w:r>
        <w:rPr>
          <w:rFonts w:hint="eastAsia"/>
        </w:rPr>
        <w:t>应江湖立于空中，戟势已穷，</w:t>
      </w:r>
      <w:r w:rsidR="00F1289A">
        <w:rPr>
          <w:rFonts w:hint="eastAsia"/>
        </w:rPr>
        <w:t>立时被反推而飞起，形成一道孤线轨迹，</w:t>
      </w:r>
      <w:r w:rsidR="002477DD">
        <w:rPr>
          <w:rFonts w:hint="eastAsia"/>
        </w:rPr>
        <w:t>落在</w:t>
      </w:r>
      <w:r w:rsidR="003E0471">
        <w:rPr>
          <w:rFonts w:hint="eastAsia"/>
        </w:rPr>
        <w:t>数丈之外。</w:t>
      </w:r>
    </w:p>
    <w:p w14:paraId="7A4FDC15" w14:textId="77777777" w:rsidR="00F1289A" w:rsidRDefault="00FF2886" w:rsidP="000A2762">
      <w:r>
        <w:rPr>
          <w:rFonts w:hint="eastAsia"/>
        </w:rPr>
        <w:t>落地之后，向后退了数步，以戟支</w:t>
      </w:r>
      <w:r w:rsidR="007D4E72">
        <w:rPr>
          <w:rFonts w:hint="eastAsia"/>
        </w:rPr>
        <w:t>地</w:t>
      </w:r>
      <w:r>
        <w:rPr>
          <w:rFonts w:hint="eastAsia"/>
        </w:rPr>
        <w:t>，</w:t>
      </w:r>
      <w:r w:rsidR="007D4E72">
        <w:rPr>
          <w:rFonts w:hint="eastAsia"/>
        </w:rPr>
        <w:t>方才站稳。</w:t>
      </w:r>
    </w:p>
    <w:p w14:paraId="64BB1C52" w14:textId="77777777" w:rsidR="001F1679" w:rsidRDefault="008F7D31" w:rsidP="000A2762">
      <w:r>
        <w:rPr>
          <w:rFonts w:hint="eastAsia"/>
        </w:rPr>
        <w:t>应江湖立住身形，骂道：</w:t>
      </w:r>
      <w:r w:rsidR="001F1679">
        <w:rPr>
          <w:rFonts w:hint="eastAsia"/>
        </w:rPr>
        <w:t>“</w:t>
      </w:r>
      <w:r w:rsidR="00253E05">
        <w:rPr>
          <w:rFonts w:hint="eastAsia"/>
        </w:rPr>
        <w:t>妈的，</w:t>
      </w:r>
      <w:r w:rsidR="001F1679">
        <w:rPr>
          <w:rFonts w:hint="eastAsia"/>
        </w:rPr>
        <w:t>这头蛮牛。”</w:t>
      </w:r>
    </w:p>
    <w:p w14:paraId="793A5804" w14:textId="77777777" w:rsidR="008F7D31" w:rsidRDefault="00787A66" w:rsidP="000A2762">
      <w:r>
        <w:rPr>
          <w:rFonts w:hint="eastAsia"/>
        </w:rPr>
        <w:t>“</w:t>
      </w:r>
      <w:r w:rsidR="00496856">
        <w:rPr>
          <w:rFonts w:hint="eastAsia"/>
        </w:rPr>
        <w:t>砍树刀法，横式。</w:t>
      </w:r>
      <w:r>
        <w:rPr>
          <w:rFonts w:hint="eastAsia"/>
        </w:rPr>
        <w:t>”</w:t>
      </w:r>
    </w:p>
    <w:p w14:paraId="4E4F96AD" w14:textId="77777777" w:rsidR="00A67057" w:rsidRPr="001F1679" w:rsidRDefault="00A67057" w:rsidP="000A2762">
      <w:r>
        <w:rPr>
          <w:rFonts w:hint="eastAsia"/>
        </w:rPr>
        <w:t>一退一进，柴桑完全不给他任何回气的空间，</w:t>
      </w:r>
      <w:r w:rsidR="00462DEF">
        <w:rPr>
          <w:rFonts w:hint="eastAsia"/>
        </w:rPr>
        <w:t>刀随</w:t>
      </w:r>
      <w:r w:rsidR="00496856">
        <w:rPr>
          <w:rFonts w:hint="eastAsia"/>
        </w:rPr>
        <w:t>声至，</w:t>
      </w:r>
      <w:r w:rsidR="00602F73">
        <w:rPr>
          <w:rFonts w:hint="eastAsia"/>
        </w:rPr>
        <w:t>斩向他的腹部。</w:t>
      </w:r>
    </w:p>
    <w:p w14:paraId="5E544330" w14:textId="77777777" w:rsidR="002477DD" w:rsidRDefault="0021165E" w:rsidP="000A2762">
      <w:r>
        <w:rPr>
          <w:rFonts w:hint="eastAsia"/>
        </w:rPr>
        <w:t>应江湖仓皇用戟身一挡，</w:t>
      </w:r>
      <w:r w:rsidR="00794CC3">
        <w:rPr>
          <w:rFonts w:hint="eastAsia"/>
        </w:rPr>
        <w:t>蓄力未足，</w:t>
      </w:r>
      <w:r w:rsidR="0072517E">
        <w:rPr>
          <w:rFonts w:hint="eastAsia"/>
        </w:rPr>
        <w:t>又向后退了数步，</w:t>
      </w:r>
      <w:r w:rsidR="00472434">
        <w:rPr>
          <w:rFonts w:hint="eastAsia"/>
        </w:rPr>
        <w:t>一个踉跄，若非后面有一棵树，他已经摔倒</w:t>
      </w:r>
      <w:r w:rsidR="00570222">
        <w:rPr>
          <w:rFonts w:hint="eastAsia"/>
        </w:rPr>
        <w:t>。</w:t>
      </w:r>
    </w:p>
    <w:p w14:paraId="61A26832" w14:textId="77777777" w:rsidR="00D474D1" w:rsidRDefault="00D474D1" w:rsidP="000A2762">
      <w:r>
        <w:rPr>
          <w:rFonts w:hint="eastAsia"/>
        </w:rPr>
        <w:t>“砍树刀法，</w:t>
      </w:r>
      <w:r w:rsidR="00264DD0">
        <w:rPr>
          <w:rFonts w:hint="eastAsia"/>
        </w:rPr>
        <w:t>斜剔。</w:t>
      </w:r>
      <w:r>
        <w:rPr>
          <w:rFonts w:hint="eastAsia"/>
        </w:rPr>
        <w:t>”</w:t>
      </w:r>
    </w:p>
    <w:p w14:paraId="2E842540" w14:textId="77777777" w:rsidR="007F7ABD" w:rsidRDefault="0044370D" w:rsidP="000A2762">
      <w:r>
        <w:rPr>
          <w:rFonts w:hint="eastAsia"/>
        </w:rPr>
        <w:t>喝声又起，柴刀从下而上，如剔树的逆枝，斜剔而上。</w:t>
      </w:r>
    </w:p>
    <w:p w14:paraId="1E95CEFC" w14:textId="77777777" w:rsidR="000262E3" w:rsidRDefault="000262E3" w:rsidP="000A2762">
      <w:r>
        <w:rPr>
          <w:rFonts w:hint="eastAsia"/>
        </w:rPr>
        <w:t>“妈的，又来。”</w:t>
      </w:r>
    </w:p>
    <w:p w14:paraId="74325F01" w14:textId="77777777" w:rsidR="000F565D" w:rsidRDefault="000F565D" w:rsidP="000A2762">
      <w:r>
        <w:rPr>
          <w:rFonts w:hint="eastAsia"/>
        </w:rPr>
        <w:t>应江湖俯身向前</w:t>
      </w:r>
      <w:r w:rsidR="004232E6">
        <w:rPr>
          <w:rFonts w:hint="eastAsia"/>
        </w:rPr>
        <w:t>就地</w:t>
      </w:r>
      <w:r>
        <w:rPr>
          <w:rFonts w:hint="eastAsia"/>
        </w:rPr>
        <w:t>一滚，</w:t>
      </w:r>
      <w:r w:rsidR="00517003">
        <w:rPr>
          <w:rFonts w:hint="eastAsia"/>
        </w:rPr>
        <w:t>躲过了剔逆树之招。</w:t>
      </w:r>
    </w:p>
    <w:p w14:paraId="4B7391D0" w14:textId="77777777" w:rsidR="00192B3F" w:rsidRDefault="00945C93" w:rsidP="000A2762">
      <w:r>
        <w:rPr>
          <w:rFonts w:hint="eastAsia"/>
        </w:rPr>
        <w:t>那棵树代他受了这一刀，竟被</w:t>
      </w:r>
      <w:r w:rsidR="00945355">
        <w:rPr>
          <w:rFonts w:hint="eastAsia"/>
        </w:rPr>
        <w:t>斜剔而断，</w:t>
      </w:r>
      <w:r>
        <w:rPr>
          <w:rFonts w:hint="eastAsia"/>
        </w:rPr>
        <w:t>压在落叶之上，发出哗啦啦的声响。</w:t>
      </w:r>
    </w:p>
    <w:p w14:paraId="2BADBA7F" w14:textId="77777777" w:rsidR="00BE27C6" w:rsidRDefault="00BE27C6" w:rsidP="000A2762">
      <w:r>
        <w:rPr>
          <w:rFonts w:hint="eastAsia"/>
        </w:rPr>
        <w:t>树倒在两人之间，给应江湖争取了一点缓冲的时间。</w:t>
      </w:r>
    </w:p>
    <w:p w14:paraId="42D85D1F" w14:textId="77777777" w:rsidR="008153C3" w:rsidRPr="00BE27C6" w:rsidRDefault="008153C3" w:rsidP="000A2762">
      <w:r>
        <w:rPr>
          <w:rFonts w:hint="eastAsia"/>
        </w:rPr>
        <w:t>由于早前那一场雨的缘故，</w:t>
      </w:r>
      <w:r w:rsidR="00927D77">
        <w:rPr>
          <w:rFonts w:hint="eastAsia"/>
        </w:rPr>
        <w:t>地面还未干，落叶还有些湿。</w:t>
      </w:r>
    </w:p>
    <w:p w14:paraId="017956F1" w14:textId="77777777" w:rsidR="0021165E" w:rsidRDefault="008153C3" w:rsidP="000A2762">
      <w:r>
        <w:rPr>
          <w:rFonts w:hint="eastAsia"/>
        </w:rPr>
        <w:lastRenderedPageBreak/>
        <w:t>应江湖</w:t>
      </w:r>
      <w:r w:rsidR="00927D77">
        <w:rPr>
          <w:rFonts w:hint="eastAsia"/>
        </w:rPr>
        <w:t>虽然</w:t>
      </w:r>
      <w:r>
        <w:rPr>
          <w:rFonts w:hint="eastAsia"/>
        </w:rPr>
        <w:t>站了起来，</w:t>
      </w:r>
      <w:r w:rsidR="00927D77">
        <w:rPr>
          <w:rFonts w:hint="eastAsia"/>
        </w:rPr>
        <w:t>但</w:t>
      </w:r>
      <w:r>
        <w:rPr>
          <w:rFonts w:hint="eastAsia"/>
        </w:rPr>
        <w:t>身上沾了一些</w:t>
      </w:r>
      <w:r w:rsidR="00927D77">
        <w:rPr>
          <w:rFonts w:hint="eastAsia"/>
        </w:rPr>
        <w:t>泥水与落叶，</w:t>
      </w:r>
      <w:r w:rsidR="005E2E2A">
        <w:rPr>
          <w:rFonts w:hint="eastAsia"/>
        </w:rPr>
        <w:t>显得有些狼狈，这让他十分恼火，忿忿地向金戟身上吐</w:t>
      </w:r>
      <w:r w:rsidR="00FC7171">
        <w:rPr>
          <w:rFonts w:hint="eastAsia"/>
        </w:rPr>
        <w:t>了两口唾沫，叫</w:t>
      </w:r>
      <w:r w:rsidR="005E2E2A">
        <w:rPr>
          <w:rFonts w:hint="eastAsia"/>
        </w:rPr>
        <w:t>道：“他妈的，这就是要比力气咯，那来啊。”</w:t>
      </w:r>
    </w:p>
    <w:p w14:paraId="27090583" w14:textId="77777777" w:rsidR="002C3DC2" w:rsidRDefault="00B34474" w:rsidP="000A2762">
      <w:r>
        <w:rPr>
          <w:rFonts w:hint="eastAsia"/>
        </w:rPr>
        <w:t>“不用你提醒。”</w:t>
      </w:r>
    </w:p>
    <w:p w14:paraId="202541A5" w14:textId="77777777" w:rsidR="000A2762" w:rsidRDefault="00F416F9" w:rsidP="005903EA">
      <w:r>
        <w:rPr>
          <w:rFonts w:hint="eastAsia"/>
        </w:rPr>
        <w:t>柴桑横刀再进，</w:t>
      </w:r>
      <w:r w:rsidR="00511092">
        <w:rPr>
          <w:rFonts w:hint="eastAsia"/>
        </w:rPr>
        <w:t>应江湖下盘立稳，亦应戟而来。</w:t>
      </w:r>
    </w:p>
    <w:p w14:paraId="505407C2" w14:textId="77777777" w:rsidR="003A4499" w:rsidRDefault="003A4499" w:rsidP="00291792">
      <w:r>
        <w:rPr>
          <w:rFonts w:hint="eastAsia"/>
        </w:rPr>
        <w:t>刀戟再次相遇。</w:t>
      </w:r>
    </w:p>
    <w:p w14:paraId="42BA7122" w14:textId="77777777" w:rsidR="004F2FA7" w:rsidRDefault="002915E2" w:rsidP="00291792">
      <w:r>
        <w:rPr>
          <w:rFonts w:hint="eastAsia"/>
        </w:rPr>
        <w:t>这次是五五之数，没有谁占到明显的上风。</w:t>
      </w:r>
    </w:p>
    <w:p w14:paraId="05930ACF" w14:textId="77777777" w:rsidR="004F2FA7" w:rsidRDefault="00B03BFF" w:rsidP="00291792">
      <w:r>
        <w:rPr>
          <w:rFonts w:hint="eastAsia"/>
        </w:rPr>
        <w:t>相持片刻，刀戟</w:t>
      </w:r>
      <w:r w:rsidR="004F2FA7">
        <w:rPr>
          <w:rFonts w:hint="eastAsia"/>
        </w:rPr>
        <w:t>分开。</w:t>
      </w:r>
    </w:p>
    <w:p w14:paraId="7512586D" w14:textId="77777777" w:rsidR="004F2FA7" w:rsidRDefault="00B03BFF" w:rsidP="00291792">
      <w:r>
        <w:rPr>
          <w:rFonts w:hint="eastAsia"/>
        </w:rPr>
        <w:t>然后再次相遇。</w:t>
      </w:r>
    </w:p>
    <w:p w14:paraId="5BD73466" w14:textId="77777777" w:rsidR="00B03BFF" w:rsidRDefault="00233EBE" w:rsidP="00291792">
      <w:r>
        <w:rPr>
          <w:rFonts w:hint="eastAsia"/>
        </w:rPr>
        <w:t>如此交击了十数次</w:t>
      </w:r>
      <w:r w:rsidR="00C72573">
        <w:rPr>
          <w:rFonts w:hint="eastAsia"/>
        </w:rPr>
        <w:t>后，双方分开，各自退了半丈</w:t>
      </w:r>
      <w:r w:rsidR="007313E0">
        <w:rPr>
          <w:rFonts w:hint="eastAsia"/>
        </w:rPr>
        <w:t>，气喘如牛</w:t>
      </w:r>
      <w:r w:rsidR="004067C6">
        <w:rPr>
          <w:rFonts w:hint="eastAsia"/>
        </w:rPr>
        <w:t>，汗水打湿了衣衫</w:t>
      </w:r>
      <w:r w:rsidR="00D42B1C">
        <w:rPr>
          <w:rFonts w:hint="eastAsia"/>
        </w:rPr>
        <w:t>。</w:t>
      </w:r>
    </w:p>
    <w:p w14:paraId="6A020EFC" w14:textId="77777777" w:rsidR="00D93AFD" w:rsidRDefault="00D93AFD" w:rsidP="00291792">
      <w:r>
        <w:rPr>
          <w:rFonts w:hint="eastAsia"/>
        </w:rPr>
        <w:t>握着刀戟的手，各自张合数下，</w:t>
      </w:r>
      <w:r w:rsidR="00FB5E7C">
        <w:rPr>
          <w:rFonts w:hint="eastAsia"/>
        </w:rPr>
        <w:t>没有立即发起攻击。</w:t>
      </w:r>
    </w:p>
    <w:p w14:paraId="6C05C2E5" w14:textId="77777777" w:rsidR="00841DA3" w:rsidRDefault="00841DA3" w:rsidP="00291792">
      <w:r>
        <w:rPr>
          <w:rFonts w:hint="eastAsia"/>
        </w:rPr>
        <w:t>应江湖低头，看着被的发麻的手掌，已经麿出了血泡。</w:t>
      </w:r>
    </w:p>
    <w:p w14:paraId="3412B3DE" w14:textId="77777777" w:rsidR="009335A7" w:rsidRDefault="009335A7" w:rsidP="00291792">
      <w:r>
        <w:rPr>
          <w:rFonts w:hint="eastAsia"/>
        </w:rPr>
        <w:t>夜风忽起，</w:t>
      </w:r>
      <w:r w:rsidR="00EB0ADC">
        <w:rPr>
          <w:rFonts w:hint="eastAsia"/>
        </w:rPr>
        <w:t>一阵碎屑从金戟上脱落下来，落到他的手掌上，</w:t>
      </w:r>
      <w:r w:rsidR="00266C19">
        <w:rPr>
          <w:rFonts w:hint="eastAsia"/>
        </w:rPr>
        <w:t>在黑暗中闪着金光。</w:t>
      </w:r>
    </w:p>
    <w:p w14:paraId="4C8B1C0C" w14:textId="77777777" w:rsidR="00637A6E" w:rsidRDefault="00637A6E" w:rsidP="00291792">
      <w:r>
        <w:rPr>
          <w:rFonts w:hint="eastAsia"/>
        </w:rPr>
        <w:t>应江湖眉头微微挑起，</w:t>
      </w:r>
      <w:r w:rsidR="00540F8E">
        <w:rPr>
          <w:rFonts w:hint="eastAsia"/>
        </w:rPr>
        <w:t>心想幸好在自己的强烈要求下，这支戟只是镀金而非真金，要是真让金锋仔打成真的金戟，那现在他已经不知道被砍成几节了。</w:t>
      </w:r>
    </w:p>
    <w:p w14:paraId="0FBFCE61" w14:textId="77777777" w:rsidR="00D53A3A" w:rsidRDefault="00D53A3A" w:rsidP="00291792">
      <w:r>
        <w:rPr>
          <w:rFonts w:hint="eastAsia"/>
        </w:rPr>
        <w:t>应江湖抬起头来，望向对面的柴桑，</w:t>
      </w:r>
      <w:r w:rsidR="001D17FF">
        <w:rPr>
          <w:rFonts w:hint="eastAsia"/>
        </w:rPr>
        <w:t>发现他的手掌已经不在张合，他有些震惊，</w:t>
      </w:r>
      <w:r w:rsidR="00251DE7">
        <w:rPr>
          <w:rFonts w:hint="eastAsia"/>
        </w:rPr>
        <w:t>想不到这家伙的恢复得这么快，如果不拖点时间，恢复一下，迟早要歇菜。</w:t>
      </w:r>
    </w:p>
    <w:p w14:paraId="4C5D26CB" w14:textId="77777777" w:rsidR="00B54DB8" w:rsidRDefault="0026307D" w:rsidP="00291792">
      <w:r>
        <w:rPr>
          <w:rFonts w:hint="eastAsia"/>
        </w:rPr>
        <w:t>他问道：</w:t>
      </w:r>
      <w:r w:rsidR="00B54DB8">
        <w:rPr>
          <w:rFonts w:hint="eastAsia"/>
        </w:rPr>
        <w:t>“我一向不喜欢和你这种人打架，知道为什么吗？”</w:t>
      </w:r>
    </w:p>
    <w:p w14:paraId="2CA6257F" w14:textId="77777777" w:rsidR="008E134A" w:rsidRDefault="008E134A" w:rsidP="00291792">
      <w:r>
        <w:rPr>
          <w:rFonts w:hint="eastAsia"/>
        </w:rPr>
        <w:t>柴桑知道他想拖延，但第一次遇到能与自己力对力拼了二十几刀的人，</w:t>
      </w:r>
      <w:r w:rsidR="002F2CDA">
        <w:rPr>
          <w:rFonts w:hint="eastAsia"/>
        </w:rPr>
        <w:t>他决定给对方一点时间，问道：“为什么？”</w:t>
      </w:r>
    </w:p>
    <w:p w14:paraId="7CF93440" w14:textId="77777777" w:rsidR="00AD03AE" w:rsidRPr="007D2B88" w:rsidRDefault="007D2B88" w:rsidP="00291792">
      <w:r>
        <w:rPr>
          <w:rFonts w:hint="eastAsia"/>
        </w:rPr>
        <w:t>应江湖严肃说道：“因为和你这种人打架，只是单纯的力拼力，既不高</w:t>
      </w:r>
      <w:r w:rsidR="00E87430">
        <w:rPr>
          <w:rFonts w:hint="eastAsia"/>
        </w:rPr>
        <w:t>雅，也不华丽，实在配不上</w:t>
      </w:r>
      <w:r>
        <w:rPr>
          <w:rFonts w:hint="eastAsia"/>
        </w:rPr>
        <w:t>我</w:t>
      </w:r>
      <w:r w:rsidR="00AD03AE">
        <w:rPr>
          <w:rFonts w:hint="eastAsia"/>
        </w:rPr>
        <w:t>山贼王</w:t>
      </w:r>
      <w:r w:rsidR="009E33B2">
        <w:rPr>
          <w:rFonts w:hint="eastAsia"/>
        </w:rPr>
        <w:t>的风格</w:t>
      </w:r>
      <w:r>
        <w:rPr>
          <w:rFonts w:hint="eastAsia"/>
        </w:rPr>
        <w:t>。”</w:t>
      </w:r>
    </w:p>
    <w:p w14:paraId="7F568783" w14:textId="77777777" w:rsidR="00291792" w:rsidRDefault="00AD03AE" w:rsidP="00291792">
      <w:r>
        <w:rPr>
          <w:rFonts w:hint="eastAsia"/>
        </w:rPr>
        <w:t>柴桑</w:t>
      </w:r>
      <w:r w:rsidR="00291792">
        <w:rPr>
          <w:rFonts w:hint="eastAsia"/>
        </w:rPr>
        <w:t>看着他认真问道：“</w:t>
      </w:r>
      <w:r w:rsidR="009E33B2">
        <w:rPr>
          <w:rFonts w:hint="eastAsia"/>
        </w:rPr>
        <w:t>那什么才配得上你的风格？</w:t>
      </w:r>
      <w:r w:rsidR="00291792">
        <w:rPr>
          <w:rFonts w:hint="eastAsia"/>
        </w:rPr>
        <w:t>”</w:t>
      </w:r>
    </w:p>
    <w:p w14:paraId="3599ADFE" w14:textId="77777777" w:rsidR="0082483E" w:rsidRDefault="0082483E" w:rsidP="00291792">
      <w:r>
        <w:rPr>
          <w:rFonts w:hint="eastAsia"/>
        </w:rPr>
        <w:t>应江湖指了指，青云十三阶方向，</w:t>
      </w:r>
      <w:r w:rsidR="00BB5293">
        <w:rPr>
          <w:rFonts w:hint="eastAsia"/>
        </w:rPr>
        <w:t>说道：“</w:t>
      </w:r>
      <w:r w:rsidR="00B52B31">
        <w:rPr>
          <w:rFonts w:hint="eastAsia"/>
        </w:rPr>
        <w:t>刚才那种飞来飞去，五彩缤纷，</w:t>
      </w:r>
      <w:r w:rsidR="003A6DCB">
        <w:rPr>
          <w:rFonts w:hint="eastAsia"/>
        </w:rPr>
        <w:t>带有</w:t>
      </w:r>
      <w:r w:rsidR="00B52B31">
        <w:rPr>
          <w:rFonts w:hint="eastAsia"/>
        </w:rPr>
        <w:t>特效的那种，</w:t>
      </w:r>
      <w:r w:rsidR="00AB4F94">
        <w:rPr>
          <w:rFonts w:hint="eastAsia"/>
        </w:rPr>
        <w:t>高贵又华丽，那样的我最喜欢。</w:t>
      </w:r>
      <w:r w:rsidR="00BB5293">
        <w:rPr>
          <w:rFonts w:hint="eastAsia"/>
        </w:rPr>
        <w:t>”</w:t>
      </w:r>
    </w:p>
    <w:p w14:paraId="63B4B76C" w14:textId="77777777" w:rsidR="00EC7482" w:rsidRDefault="00EC7482" w:rsidP="00291792">
      <w:r>
        <w:rPr>
          <w:rFonts w:hint="eastAsia"/>
        </w:rPr>
        <w:t>柴桑就笑喷了，虽然他很想忍，但实在没忍住，说道：“恕我直言，那你会死得更快。”</w:t>
      </w:r>
    </w:p>
    <w:p w14:paraId="26ED9562" w14:textId="77777777" w:rsidR="00EE271D" w:rsidRDefault="00EE271D" w:rsidP="00291792">
      <w:r>
        <w:rPr>
          <w:rFonts w:hint="eastAsia"/>
        </w:rPr>
        <w:t>应江湖认真地想了想，觉得他说得有些道理，也就没有反驳。</w:t>
      </w:r>
    </w:p>
    <w:p w14:paraId="0388A0B4" w14:textId="77777777" w:rsidR="00917D6A" w:rsidRDefault="00917D6A" w:rsidP="00291792">
      <w:r>
        <w:rPr>
          <w:rFonts w:hint="eastAsia"/>
        </w:rPr>
        <w:t>“不过，没有差别，反正你都要死。”</w:t>
      </w:r>
    </w:p>
    <w:p w14:paraId="2B89D389" w14:textId="77777777" w:rsidR="002F5CE5" w:rsidRDefault="00917D6A" w:rsidP="00291792">
      <w:r>
        <w:rPr>
          <w:rFonts w:hint="eastAsia"/>
        </w:rPr>
        <w:t>柴桑神情忽然变冷</w:t>
      </w:r>
      <w:r w:rsidR="005A64A8">
        <w:rPr>
          <w:rFonts w:hint="eastAsia"/>
        </w:rPr>
        <w:t>，扬刀再进，从上立劈而下。</w:t>
      </w:r>
    </w:p>
    <w:p w14:paraId="618506CF" w14:textId="77777777" w:rsidR="00FF5502" w:rsidRDefault="0060447F" w:rsidP="00291792">
      <w:r>
        <w:rPr>
          <w:rFonts w:hint="eastAsia"/>
        </w:rPr>
        <w:t>应江湖足尖一踏，向后遁去，落到一块新立的墓碑上。</w:t>
      </w:r>
    </w:p>
    <w:p w14:paraId="47631D73" w14:textId="77777777" w:rsidR="00301274" w:rsidRDefault="00301274" w:rsidP="005903EA">
      <w:r>
        <w:rPr>
          <w:rFonts w:hint="eastAsia"/>
        </w:rPr>
        <w:t>“给我滚下来。”</w:t>
      </w:r>
    </w:p>
    <w:p w14:paraId="406D8DFC" w14:textId="77777777" w:rsidR="00BA0A65" w:rsidRDefault="00301274" w:rsidP="005903EA">
      <w:r>
        <w:rPr>
          <w:rFonts w:hint="eastAsia"/>
        </w:rPr>
        <w:t>柴桑</w:t>
      </w:r>
      <w:r w:rsidR="0007380A">
        <w:rPr>
          <w:rFonts w:hint="eastAsia"/>
        </w:rPr>
        <w:t>一刀砍空，一刀再起。</w:t>
      </w:r>
    </w:p>
    <w:p w14:paraId="45ECC1C8" w14:textId="77777777" w:rsidR="0007380A" w:rsidRDefault="0007380A" w:rsidP="005903EA">
      <w:r>
        <w:rPr>
          <w:rFonts w:hint="eastAsia"/>
        </w:rPr>
        <w:t>应江湖再次后退，落到坟墓之上。</w:t>
      </w:r>
    </w:p>
    <w:p w14:paraId="26D2E934" w14:textId="77777777" w:rsidR="00565E09" w:rsidRDefault="00565E09" w:rsidP="005903EA">
      <w:r>
        <w:rPr>
          <w:rFonts w:hint="eastAsia"/>
        </w:rPr>
        <w:t>这时候，柴桑的第二刀，直接把墓碑劈成了两半。</w:t>
      </w:r>
    </w:p>
    <w:p w14:paraId="044937AD" w14:textId="77777777" w:rsidR="00D25251" w:rsidRDefault="00D25251" w:rsidP="005903EA">
      <w:r>
        <w:rPr>
          <w:rFonts w:hint="eastAsia"/>
        </w:rPr>
        <w:t>应江湖摸了摸心口，有些惊魂未定，说道：“我又没欠你钱，你这是对我有多大的仇恨值</w:t>
      </w:r>
      <w:r w:rsidR="007F53EF">
        <w:rPr>
          <w:rFonts w:hint="eastAsia"/>
        </w:rPr>
        <w:t>？</w:t>
      </w:r>
      <w:r>
        <w:rPr>
          <w:rFonts w:hint="eastAsia"/>
        </w:rPr>
        <w:t>”</w:t>
      </w:r>
    </w:p>
    <w:p w14:paraId="07E99BC7" w14:textId="77777777" w:rsidR="00BC1BC1" w:rsidRPr="0007380A" w:rsidRDefault="00BC1BC1" w:rsidP="005903EA">
      <w:r>
        <w:rPr>
          <w:rFonts w:hint="eastAsia"/>
        </w:rPr>
        <w:t>“</w:t>
      </w:r>
      <w:r w:rsidR="008E33CA">
        <w:rPr>
          <w:rFonts w:hint="eastAsia"/>
        </w:rPr>
        <w:t>你他妈的给</w:t>
      </w:r>
      <w:r>
        <w:rPr>
          <w:rFonts w:hint="eastAsia"/>
        </w:rPr>
        <w:t>纤纤</w:t>
      </w:r>
      <w:r w:rsidR="008E33CA">
        <w:rPr>
          <w:rFonts w:hint="eastAsia"/>
        </w:rPr>
        <w:t>下毒</w:t>
      </w:r>
      <w:r w:rsidR="000C0DA4">
        <w:rPr>
          <w:rFonts w:hint="eastAsia"/>
        </w:rPr>
        <w:t>，老子</w:t>
      </w:r>
      <w:r>
        <w:rPr>
          <w:rFonts w:hint="eastAsia"/>
        </w:rPr>
        <w:t>就要杀了你。”</w:t>
      </w:r>
    </w:p>
    <w:p w14:paraId="2809D00D" w14:textId="77777777" w:rsidR="00BA0A65" w:rsidRDefault="00BC1BC1" w:rsidP="005903EA">
      <w:r>
        <w:rPr>
          <w:rFonts w:hint="eastAsia"/>
        </w:rPr>
        <w:t>柴桑</w:t>
      </w:r>
      <w:r w:rsidR="00624D62">
        <w:rPr>
          <w:rFonts w:hint="eastAsia"/>
        </w:rPr>
        <w:t>暴掠而起，第三刀朝着坟头落下，应江湖退走之后，那直接被劈出一道半米深的裂痕。</w:t>
      </w:r>
    </w:p>
    <w:p w14:paraId="1B7F4363" w14:textId="77777777" w:rsidR="00624D62" w:rsidRPr="00624D62" w:rsidRDefault="00624D62" w:rsidP="005903EA">
      <w:r>
        <w:rPr>
          <w:rFonts w:hint="eastAsia"/>
        </w:rPr>
        <w:t>他跳到另一个坟头上，叫道：“那也不至于连死人的墓碑你都不放过吧，小心鬼跳出来咬你哦。”</w:t>
      </w:r>
    </w:p>
    <w:p w14:paraId="7C48FD6F" w14:textId="77777777" w:rsidR="00BA0A65" w:rsidRDefault="006E7F0D" w:rsidP="005903EA">
      <w:r>
        <w:rPr>
          <w:rFonts w:hint="eastAsia"/>
        </w:rPr>
        <w:t>“有本事你别躲人家坟头上啊。”</w:t>
      </w:r>
    </w:p>
    <w:p w14:paraId="172F8EAD" w14:textId="77777777" w:rsidR="00BA0A65" w:rsidRDefault="006A3574" w:rsidP="005903EA">
      <w:r>
        <w:rPr>
          <w:rFonts w:hint="eastAsia"/>
        </w:rPr>
        <w:t>“老子就不，你咬我啊。”</w:t>
      </w:r>
    </w:p>
    <w:p w14:paraId="1681465C" w14:textId="77777777" w:rsidR="00BA0A65" w:rsidRDefault="00E91027" w:rsidP="005903EA">
      <w:r>
        <w:rPr>
          <w:rFonts w:hint="eastAsia"/>
        </w:rPr>
        <w:t>“我去你老姥姥的。”</w:t>
      </w:r>
    </w:p>
    <w:p w14:paraId="78750425" w14:textId="77777777" w:rsidR="00BA0A65" w:rsidRPr="001E2066" w:rsidRDefault="001E2066" w:rsidP="005903EA">
      <w:r>
        <w:rPr>
          <w:rFonts w:hint="eastAsia"/>
        </w:rPr>
        <w:t>柴桑大怒，一刀接一刀的砍来，</w:t>
      </w:r>
      <w:r w:rsidR="00AF0DC5">
        <w:rPr>
          <w:rFonts w:hint="eastAsia"/>
        </w:rPr>
        <w:t>应江湖则从一个坟头跳到另一个坟头，不到一会，青思阁那些新建的坟头就都被两人给祸害完了。</w:t>
      </w:r>
    </w:p>
    <w:p w14:paraId="3C2CFFA5" w14:textId="77777777" w:rsidR="00393F9F" w:rsidRPr="00393F9F" w:rsidRDefault="00D732EF" w:rsidP="005903EA">
      <w:r>
        <w:rPr>
          <w:rFonts w:hint="eastAsia"/>
        </w:rPr>
        <w:t>柴桑累得气踹吁吁，</w:t>
      </w:r>
      <w:r w:rsidR="00393F9F">
        <w:rPr>
          <w:rFonts w:hint="eastAsia"/>
        </w:rPr>
        <w:t>终于停了下</w:t>
      </w:r>
      <w:r w:rsidR="00CE72A3">
        <w:rPr>
          <w:rFonts w:hint="eastAsia"/>
        </w:rPr>
        <w:t>来，朝着四周看去，到处都是凌乱的坟头，有的断了碑，有</w:t>
      </w:r>
      <w:r w:rsidR="00CE72A3">
        <w:rPr>
          <w:rFonts w:hint="eastAsia"/>
        </w:rPr>
        <w:lastRenderedPageBreak/>
        <w:t>的坟头被削了半截，有的被劈得棺材都露了出来。</w:t>
      </w:r>
    </w:p>
    <w:p w14:paraId="25582EB1" w14:textId="77777777" w:rsidR="00BA0A65" w:rsidRDefault="001B79B3" w:rsidP="005903EA">
      <w:r>
        <w:rPr>
          <w:rFonts w:hint="eastAsia"/>
        </w:rPr>
        <w:t>应江湖见祸害得差不多了，</w:t>
      </w:r>
      <w:r w:rsidR="003F21A4">
        <w:rPr>
          <w:rFonts w:hint="eastAsia"/>
        </w:rPr>
        <w:t>特意数了数，不多不少，一共二十四个，</w:t>
      </w:r>
      <w:r w:rsidR="008B125B">
        <w:rPr>
          <w:rFonts w:hint="eastAsia"/>
        </w:rPr>
        <w:t>也就是当日西门</w:t>
      </w:r>
      <w:r w:rsidR="005F3882">
        <w:rPr>
          <w:rFonts w:hint="eastAsia"/>
        </w:rPr>
        <w:t>纤纤带上山来解了止戈流之危的二十五勇士中的就义者。</w:t>
      </w:r>
    </w:p>
    <w:p w14:paraId="4303F64C" w14:textId="77777777" w:rsidR="00AC2E60" w:rsidRDefault="00FE4D1B" w:rsidP="005903EA">
      <w:r>
        <w:rPr>
          <w:rFonts w:hint="eastAsia"/>
        </w:rPr>
        <w:t>应江湖</w:t>
      </w:r>
      <w:r w:rsidRPr="00FE4D1B">
        <w:rPr>
          <w:rFonts w:hint="eastAsia"/>
        </w:rPr>
        <w:t>神情</w:t>
      </w:r>
      <w:r>
        <w:rPr>
          <w:rFonts w:hint="eastAsia"/>
        </w:rPr>
        <w:t>忽然</w:t>
      </w:r>
      <w:r w:rsidRPr="00FE4D1B">
        <w:rPr>
          <w:rFonts w:hint="eastAsia"/>
        </w:rPr>
        <w:t>微凛</w:t>
      </w:r>
      <w:r>
        <w:rPr>
          <w:rFonts w:hint="eastAsia"/>
        </w:rPr>
        <w:t>，眼睛变得明亮，</w:t>
      </w:r>
      <w:r w:rsidR="0025270D">
        <w:rPr>
          <w:rFonts w:hint="eastAsia"/>
        </w:rPr>
        <w:t>指着柴桑</w:t>
      </w:r>
      <w:r w:rsidR="00824D66">
        <w:rPr>
          <w:rFonts w:hint="eastAsia"/>
        </w:rPr>
        <w:t>，义正辞严地</w:t>
      </w:r>
      <w:r w:rsidR="0025270D">
        <w:rPr>
          <w:rFonts w:hint="eastAsia"/>
        </w:rPr>
        <w:t>说道：</w:t>
      </w:r>
      <w:r w:rsidR="00AC2E60">
        <w:rPr>
          <w:rFonts w:hint="eastAsia"/>
        </w:rPr>
        <w:t>“好了，为了</w:t>
      </w:r>
      <w:r w:rsidR="00824D66">
        <w:rPr>
          <w:rFonts w:hint="eastAsia"/>
        </w:rPr>
        <w:t>给</w:t>
      </w:r>
      <w:r w:rsidR="00AC2E60">
        <w:rPr>
          <w:rFonts w:hint="eastAsia"/>
        </w:rPr>
        <w:t>这些死去的英雄</w:t>
      </w:r>
      <w:r w:rsidR="00824D66">
        <w:rPr>
          <w:rFonts w:hint="eastAsia"/>
        </w:rPr>
        <w:t>报仇，我正式向你发出挑战</w:t>
      </w:r>
      <w:r w:rsidR="00F004D8">
        <w:rPr>
          <w:rFonts w:hint="eastAsia"/>
        </w:rPr>
        <w:t>，有本事你别跑啊</w:t>
      </w:r>
      <w:r w:rsidR="00AC2E60">
        <w:rPr>
          <w:rFonts w:hint="eastAsia"/>
        </w:rPr>
        <w:t>。”</w:t>
      </w:r>
    </w:p>
    <w:p w14:paraId="0A0C8BB8" w14:textId="77777777" w:rsidR="00BA0A65" w:rsidRDefault="00FA72B4" w:rsidP="005903EA">
      <w:r>
        <w:rPr>
          <w:rFonts w:hint="eastAsia"/>
        </w:rPr>
        <w:t>未等柴桑说话，</w:t>
      </w:r>
      <w:r w:rsidR="00D90A19">
        <w:rPr>
          <w:rFonts w:hint="eastAsia"/>
        </w:rPr>
        <w:t>应江湖人已掠起，戟已扬起，向柴桑奔去。</w:t>
      </w:r>
    </w:p>
    <w:p w14:paraId="1E58B79C" w14:textId="77777777" w:rsidR="00D90A19" w:rsidRDefault="00D90A19" w:rsidP="005903EA">
      <w:r>
        <w:rPr>
          <w:rFonts w:hint="eastAsia"/>
        </w:rPr>
        <w:t>“</w:t>
      </w:r>
      <w:r w:rsidR="00922585">
        <w:rPr>
          <w:rFonts w:hint="eastAsia"/>
        </w:rPr>
        <w:t>来得好，五</w:t>
      </w:r>
      <w:r>
        <w:rPr>
          <w:rFonts w:hint="eastAsia"/>
        </w:rPr>
        <w:t>刀不斩你，我就不叫柴桑。”</w:t>
      </w:r>
    </w:p>
    <w:p w14:paraId="4C88A421" w14:textId="77777777" w:rsidR="001E3F16" w:rsidRDefault="001E3F16" w:rsidP="005903EA">
      <w:r>
        <w:rPr>
          <w:rFonts w:hint="eastAsia"/>
        </w:rPr>
        <w:t>这句话说完，刀戟再相遇，</w:t>
      </w:r>
      <w:r w:rsidR="007022C7">
        <w:rPr>
          <w:rFonts w:hint="eastAsia"/>
        </w:rPr>
        <w:t>然后分开</w:t>
      </w:r>
      <w:r>
        <w:rPr>
          <w:rFonts w:hint="eastAsia"/>
        </w:rPr>
        <w:t>。</w:t>
      </w:r>
    </w:p>
    <w:p w14:paraId="310D5244" w14:textId="77777777" w:rsidR="009C11EB" w:rsidRPr="009C11EB" w:rsidRDefault="007022C7" w:rsidP="005903EA">
      <w:r>
        <w:rPr>
          <w:rFonts w:hint="eastAsia"/>
        </w:rPr>
        <w:t>应江湖退了一丈，柴桑退了一丈半，连砍了数十刀的柴桑边屈一筹。</w:t>
      </w:r>
    </w:p>
    <w:p w14:paraId="6719D118" w14:textId="77777777" w:rsidR="00BA0A65" w:rsidRDefault="004513FD" w:rsidP="005903EA">
      <w:r>
        <w:rPr>
          <w:rFonts w:hint="eastAsia"/>
        </w:rPr>
        <w:t>柴桑一声冷哼，</w:t>
      </w:r>
      <w:r w:rsidR="00AB46B6">
        <w:rPr>
          <w:rFonts w:hint="eastAsia"/>
        </w:rPr>
        <w:t>愤力再起，两道身影再次相遇，刀戟再次</w:t>
      </w:r>
      <w:r w:rsidR="00F90A44">
        <w:rPr>
          <w:rFonts w:hint="eastAsia"/>
        </w:rPr>
        <w:t>交击，然后又分开。</w:t>
      </w:r>
    </w:p>
    <w:p w14:paraId="6477701D" w14:textId="77777777" w:rsidR="00F90A44" w:rsidRDefault="00F90A44" w:rsidP="005903EA">
      <w:r>
        <w:rPr>
          <w:rFonts w:hint="eastAsia"/>
        </w:rPr>
        <w:t>这一次，双方各退两丈</w:t>
      </w:r>
      <w:r w:rsidR="003C1020">
        <w:rPr>
          <w:rFonts w:hint="eastAsia"/>
        </w:rPr>
        <w:t>，呈五五之势</w:t>
      </w:r>
      <w:r>
        <w:rPr>
          <w:rFonts w:hint="eastAsia"/>
        </w:rPr>
        <w:t>。</w:t>
      </w:r>
    </w:p>
    <w:p w14:paraId="5515060A" w14:textId="77777777" w:rsidR="003C1020" w:rsidRDefault="003C1020" w:rsidP="005903EA">
      <w:r>
        <w:rPr>
          <w:rFonts w:hint="eastAsia"/>
        </w:rPr>
        <w:t>两人各自又后退了两丈，</w:t>
      </w:r>
      <w:r w:rsidR="00107095">
        <w:rPr>
          <w:rFonts w:hint="eastAsia"/>
        </w:rPr>
        <w:t>深吸了口气，手掌张合了数次，都准备这一击打破僵局。</w:t>
      </w:r>
    </w:p>
    <w:p w14:paraId="229590FD" w14:textId="77777777" w:rsidR="00746C8D" w:rsidRPr="00F90A44" w:rsidRDefault="00746C8D" w:rsidP="005903EA">
      <w:r>
        <w:rPr>
          <w:rFonts w:hint="eastAsia"/>
        </w:rPr>
        <w:t>夜风骤起，</w:t>
      </w:r>
      <w:r w:rsidR="00A646F0">
        <w:rPr>
          <w:rFonts w:hint="eastAsia"/>
        </w:rPr>
        <w:t>两人足下一阵凌乱</w:t>
      </w:r>
      <w:r w:rsidR="006B31A8">
        <w:rPr>
          <w:rFonts w:hint="eastAsia"/>
        </w:rPr>
        <w:t>，化成两道残影</w:t>
      </w:r>
      <w:r w:rsidR="006F33A4">
        <w:rPr>
          <w:rFonts w:hint="eastAsia"/>
        </w:rPr>
        <w:t>，相向奔去</w:t>
      </w:r>
      <w:r w:rsidR="00A646F0">
        <w:rPr>
          <w:rFonts w:hint="eastAsia"/>
        </w:rPr>
        <w:t>。</w:t>
      </w:r>
    </w:p>
    <w:p w14:paraId="5EE80E34" w14:textId="77777777" w:rsidR="00F90A44" w:rsidRPr="00F90A44" w:rsidRDefault="00EC2BD6" w:rsidP="005903EA">
      <w:r>
        <w:rPr>
          <w:rFonts w:hint="eastAsia"/>
        </w:rPr>
        <w:t>胜负的变局，发生在两人相距一丈的时候。</w:t>
      </w:r>
    </w:p>
    <w:p w14:paraId="0775C7FF" w14:textId="77777777" w:rsidR="00BA0A65" w:rsidRDefault="00BD71A3" w:rsidP="005903EA">
      <w:r>
        <w:rPr>
          <w:rFonts w:hint="eastAsia"/>
        </w:rPr>
        <w:t>柴桑准备跃起，</w:t>
      </w:r>
      <w:r w:rsidR="00343DB2">
        <w:rPr>
          <w:rFonts w:hint="eastAsia"/>
        </w:rPr>
        <w:t>然而应江湖的金戟刀刃突然向前射出，一左一右，朝着柴桑疾射而来。</w:t>
      </w:r>
    </w:p>
    <w:p w14:paraId="4C8632B7" w14:textId="77777777" w:rsidR="00D4747E" w:rsidRDefault="00D4747E" w:rsidP="005903EA">
      <w:r>
        <w:rPr>
          <w:rFonts w:hint="eastAsia"/>
        </w:rPr>
        <w:t>他反转刀刃</w:t>
      </w:r>
      <w:r w:rsidR="002554DA">
        <w:rPr>
          <w:rFonts w:hint="eastAsia"/>
        </w:rPr>
        <w:t>，巨大的刀身正好把他脖子完全护住了，戟刃带着铁丝缠住了他的刀身。</w:t>
      </w:r>
    </w:p>
    <w:p w14:paraId="53546F58" w14:textId="77777777" w:rsidR="002554DA" w:rsidRDefault="002554DA" w:rsidP="005903EA">
      <w:r>
        <w:rPr>
          <w:rFonts w:hint="eastAsia"/>
        </w:rPr>
        <w:t>柴桑屈足下弯，身子向后仰去，</w:t>
      </w:r>
      <w:r w:rsidR="0075521C">
        <w:rPr>
          <w:rFonts w:hint="eastAsia"/>
        </w:rPr>
        <w:t>借着数丈的冲势和雨后落叶的湿滑，</w:t>
      </w:r>
      <w:r>
        <w:rPr>
          <w:rFonts w:hint="eastAsia"/>
        </w:rPr>
        <w:t>向前滑去。</w:t>
      </w:r>
    </w:p>
    <w:p w14:paraId="69406D24" w14:textId="77777777" w:rsidR="0075521C" w:rsidRPr="0075521C" w:rsidRDefault="002D2AA2" w:rsidP="005903EA">
      <w:r>
        <w:rPr>
          <w:rFonts w:hint="eastAsia"/>
        </w:rPr>
        <w:t>这时候的应江湖已经伸直了双手，</w:t>
      </w:r>
      <w:r w:rsidR="00594C16">
        <w:rPr>
          <w:rFonts w:hint="eastAsia"/>
        </w:rPr>
        <w:t>袖中的冷箭对准了柴桑。</w:t>
      </w:r>
    </w:p>
    <w:p w14:paraId="67A7E6AD" w14:textId="77777777" w:rsidR="00BA0A65" w:rsidRDefault="00EE124A" w:rsidP="005903EA">
      <w:r>
        <w:rPr>
          <w:rFonts w:hint="eastAsia"/>
        </w:rPr>
        <w:t>咻咻咻，数声连珠箭响。</w:t>
      </w:r>
    </w:p>
    <w:p w14:paraId="2F496A91" w14:textId="77777777" w:rsidR="00EE124A" w:rsidRDefault="00EE124A" w:rsidP="005903EA">
      <w:r>
        <w:rPr>
          <w:rFonts w:hint="eastAsia"/>
        </w:rPr>
        <w:t>十数只短箭在距离柴桑不足一丈的地方</w:t>
      </w:r>
      <w:r w:rsidR="00BD7035">
        <w:rPr>
          <w:rFonts w:hint="eastAsia"/>
        </w:rPr>
        <w:t>朝他</w:t>
      </w:r>
      <w:r>
        <w:rPr>
          <w:rFonts w:hint="eastAsia"/>
        </w:rPr>
        <w:t>射来。</w:t>
      </w:r>
    </w:p>
    <w:p w14:paraId="2E8A0FD9" w14:textId="77777777" w:rsidR="00BD7035" w:rsidRDefault="004D2258" w:rsidP="005903EA">
      <w:r>
        <w:rPr>
          <w:rFonts w:hint="eastAsia"/>
        </w:rPr>
        <w:t>柴桑冷眉一肃，</w:t>
      </w:r>
      <w:r w:rsidR="00124F86">
        <w:rPr>
          <w:rFonts w:hint="eastAsia"/>
        </w:rPr>
        <w:t>立起身来，并且</w:t>
      </w:r>
      <w:r w:rsidR="008077BB">
        <w:rPr>
          <w:rFonts w:hint="eastAsia"/>
        </w:rPr>
        <w:t>从柴刀巨的刀柄里抽出一口剑来。</w:t>
      </w:r>
      <w:r w:rsidR="008077BB">
        <w:rPr>
          <w:rFonts w:hint="eastAsia"/>
        </w:rPr>
        <w:t xml:space="preserve"> </w:t>
      </w:r>
    </w:p>
    <w:p w14:paraId="018EC324" w14:textId="77777777" w:rsidR="00CF4D11" w:rsidRPr="00CF4D11" w:rsidRDefault="00CF4D11" w:rsidP="005903EA">
      <w:r>
        <w:rPr>
          <w:rFonts w:hint="eastAsia"/>
        </w:rPr>
        <w:t>他不会用剑，</w:t>
      </w:r>
      <w:r w:rsidR="008077BB">
        <w:rPr>
          <w:rFonts w:hint="eastAsia"/>
        </w:rPr>
        <w:t>这口剑握在手上，被他当刀使。</w:t>
      </w:r>
    </w:p>
    <w:p w14:paraId="5CE0DE3E" w14:textId="77777777" w:rsidR="00BA0A65" w:rsidRDefault="008077BB" w:rsidP="005903EA">
      <w:r>
        <w:rPr>
          <w:rFonts w:hint="eastAsia"/>
        </w:rPr>
        <w:t>他的刀法就是砍树刀法，</w:t>
      </w:r>
      <w:r w:rsidR="00562928">
        <w:rPr>
          <w:rFonts w:hint="eastAsia"/>
        </w:rPr>
        <w:t>总结起来就是一个字——砍。</w:t>
      </w:r>
    </w:p>
    <w:p w14:paraId="39BAEA22" w14:textId="77777777" w:rsidR="00CB5864" w:rsidRDefault="00CB5864" w:rsidP="005903EA">
      <w:r>
        <w:rPr>
          <w:rFonts w:hint="eastAsia"/>
        </w:rPr>
        <w:t>他砍过无数的树，也曾有过一刀不慎，树子连枝带叶向他倒来的情况。</w:t>
      </w:r>
    </w:p>
    <w:p w14:paraId="52B4F816" w14:textId="77777777" w:rsidR="00CB5864" w:rsidRPr="00CB5864" w:rsidRDefault="00CB5864" w:rsidP="005903EA">
      <w:r>
        <w:rPr>
          <w:rFonts w:hint="eastAsia"/>
        </w:rPr>
        <w:t>柴桑的处理方法，仍然是那个字——砍。</w:t>
      </w:r>
    </w:p>
    <w:p w14:paraId="039E46C0" w14:textId="77777777" w:rsidR="00024F50" w:rsidRDefault="00024F50" w:rsidP="005903EA">
      <w:r>
        <w:rPr>
          <w:rFonts w:hint="eastAsia"/>
        </w:rPr>
        <w:t>如果是狄败青或许陆三阴，一定快刀快箭砍向所有人短箭。</w:t>
      </w:r>
    </w:p>
    <w:p w14:paraId="6A0CF6A9" w14:textId="77777777" w:rsidR="00024F50" w:rsidRDefault="00024F50" w:rsidP="005903EA">
      <w:r>
        <w:rPr>
          <w:rFonts w:hint="eastAsia"/>
        </w:rPr>
        <w:t>但是他是柴桑，</w:t>
      </w:r>
      <w:r w:rsidR="006B3632">
        <w:rPr>
          <w:rFonts w:hint="eastAsia"/>
        </w:rPr>
        <w:t>他只会用刀，</w:t>
      </w:r>
      <w:r w:rsidR="001C7B07">
        <w:rPr>
          <w:rFonts w:hint="eastAsia"/>
        </w:rPr>
        <w:t>而且是重刀。</w:t>
      </w:r>
    </w:p>
    <w:p w14:paraId="0E5F931B" w14:textId="77777777" w:rsidR="001C7B07" w:rsidRDefault="001C7B07" w:rsidP="005903EA">
      <w:r>
        <w:rPr>
          <w:rFonts w:hint="eastAsia"/>
        </w:rPr>
        <w:t>哪怕是再轻灵的快剑，</w:t>
      </w:r>
      <w:r w:rsidR="00844566">
        <w:rPr>
          <w:rFonts w:hint="eastAsia"/>
        </w:rPr>
        <w:t>他也只会斩出一剑。</w:t>
      </w:r>
    </w:p>
    <w:p w14:paraId="039B20E5" w14:textId="77777777" w:rsidR="00CB5864" w:rsidRDefault="00844566" w:rsidP="005903EA">
      <w:r>
        <w:rPr>
          <w:rFonts w:hint="eastAsia"/>
        </w:rPr>
        <w:t>那一剑他自剑柄下方抽出，</w:t>
      </w:r>
      <w:r w:rsidR="00230021">
        <w:rPr>
          <w:rFonts w:hint="eastAsia"/>
        </w:rPr>
        <w:t>沿着心脏那一条直线向上斩去</w:t>
      </w:r>
      <w:r w:rsidR="00A44A79">
        <w:rPr>
          <w:rFonts w:hint="eastAsia"/>
        </w:rPr>
        <w:t>，</w:t>
      </w:r>
      <w:r w:rsidR="00230021">
        <w:rPr>
          <w:rFonts w:hint="eastAsia"/>
        </w:rPr>
        <w:t>所有</w:t>
      </w:r>
      <w:r w:rsidR="00DE65BE">
        <w:rPr>
          <w:rFonts w:hint="eastAsia"/>
        </w:rPr>
        <w:t>射向要害的短箭尽数被他斩落，</w:t>
      </w:r>
      <w:r w:rsidR="003105C7">
        <w:rPr>
          <w:rFonts w:hint="eastAsia"/>
        </w:rPr>
        <w:t>同时他也中了几箭。</w:t>
      </w:r>
    </w:p>
    <w:p w14:paraId="71499980" w14:textId="77777777" w:rsidR="007C3DBE" w:rsidRDefault="007C3DBE" w:rsidP="007C3DBE">
      <w:r>
        <w:rPr>
          <w:rFonts w:hint="eastAsia"/>
        </w:rPr>
        <w:t>斩其树，断其枝，哪怕片叶沾身，那又如何？</w:t>
      </w:r>
    </w:p>
    <w:p w14:paraId="2F92B910" w14:textId="77777777" w:rsidR="00C64058" w:rsidRDefault="00C64058" w:rsidP="005903EA">
      <w:r>
        <w:rPr>
          <w:rFonts w:hint="eastAsia"/>
        </w:rPr>
        <w:t>箭落刀势未穷</w:t>
      </w:r>
      <w:r w:rsidR="008A4EF2">
        <w:rPr>
          <w:rFonts w:hint="eastAsia"/>
        </w:rPr>
        <w:t>，</w:t>
      </w:r>
      <w:r>
        <w:rPr>
          <w:rFonts w:hint="eastAsia"/>
        </w:rPr>
        <w:t>那剑沿着那条轨迹逆斩而上。</w:t>
      </w:r>
    </w:p>
    <w:p w14:paraId="2AD27481" w14:textId="77777777" w:rsidR="00C64058" w:rsidRDefault="00C64058" w:rsidP="005903EA">
      <w:r>
        <w:rPr>
          <w:rFonts w:hint="eastAsia"/>
        </w:rPr>
        <w:t>应江湖急以戟身护在胸前。</w:t>
      </w:r>
    </w:p>
    <w:p w14:paraId="66CC3C99" w14:textId="77777777" w:rsidR="00C64058" w:rsidRPr="00C64058" w:rsidRDefault="00C64058" w:rsidP="005903EA">
      <w:r>
        <w:rPr>
          <w:rFonts w:hint="eastAsia"/>
        </w:rPr>
        <w:t>一声清脆的剑鸣，</w:t>
      </w:r>
      <w:r w:rsidR="00E17574">
        <w:rPr>
          <w:rFonts w:hint="eastAsia"/>
        </w:rPr>
        <w:t>金戟应声而断。</w:t>
      </w:r>
    </w:p>
    <w:p w14:paraId="443D9B37" w14:textId="77777777" w:rsidR="00CB5864" w:rsidRDefault="00E17574" w:rsidP="005903EA">
      <w:r>
        <w:rPr>
          <w:rFonts w:hint="eastAsia"/>
        </w:rPr>
        <w:t>那口剑便</w:t>
      </w:r>
      <w:r w:rsidR="00C64058">
        <w:rPr>
          <w:rFonts w:hint="eastAsia"/>
        </w:rPr>
        <w:t>应江湖心脏下侧一直延伸到右肩</w:t>
      </w:r>
      <w:r>
        <w:rPr>
          <w:rFonts w:hint="eastAsia"/>
        </w:rPr>
        <w:t>，划出了一长长的轨迹</w:t>
      </w:r>
      <w:r w:rsidR="00C64058">
        <w:rPr>
          <w:rFonts w:hint="eastAsia"/>
        </w:rPr>
        <w:t>。</w:t>
      </w:r>
    </w:p>
    <w:p w14:paraId="0A785A76" w14:textId="77777777" w:rsidR="00D47F93" w:rsidRDefault="00D47F93" w:rsidP="005903EA">
      <w:r>
        <w:rPr>
          <w:rFonts w:hint="eastAsia"/>
        </w:rPr>
        <w:t>鲜红的血沿着</w:t>
      </w:r>
      <w:r w:rsidR="0061305E">
        <w:rPr>
          <w:rFonts w:hint="eastAsia"/>
        </w:rPr>
        <w:t>那条轨迹喷出，也成了一条血色的轨迹，飞溅到柴桑身上，成了一条血线。</w:t>
      </w:r>
    </w:p>
    <w:p w14:paraId="46330D4D" w14:textId="77777777" w:rsidR="000A520D" w:rsidRDefault="000A520D" w:rsidP="000A520D">
      <w:r>
        <w:rPr>
          <w:rFonts w:hint="eastAsia"/>
        </w:rPr>
        <w:t>长剑脱手而出，插在不远处的一棵树上，发出夺地一声响。</w:t>
      </w:r>
    </w:p>
    <w:p w14:paraId="2F9211CC" w14:textId="77777777" w:rsidR="000A520D" w:rsidRDefault="000A520D" w:rsidP="000A520D">
      <w:r>
        <w:rPr>
          <w:rFonts w:hint="eastAsia"/>
        </w:rPr>
        <w:t>柴桑望着的应江湖身上那道血线</w:t>
      </w:r>
      <w:r w:rsidR="00174C8B">
        <w:rPr>
          <w:rFonts w:hint="eastAsia"/>
        </w:rPr>
        <w:t>，估计了下伤口的深度。</w:t>
      </w:r>
    </w:p>
    <w:p w14:paraId="11C19C40" w14:textId="77777777" w:rsidR="00174C8B" w:rsidRPr="00174C8B" w:rsidRDefault="00174C8B" w:rsidP="000A520D">
      <w:r>
        <w:rPr>
          <w:rFonts w:hint="eastAsia"/>
        </w:rPr>
        <w:t>剑入三寸，血溅如虹，应该没有活下来的可能。</w:t>
      </w:r>
    </w:p>
    <w:p w14:paraId="4B93EE42" w14:textId="77777777" w:rsidR="000A520D" w:rsidRPr="00407894" w:rsidRDefault="002D67FD" w:rsidP="005903EA">
      <w:r>
        <w:rPr>
          <w:rFonts w:hint="eastAsia"/>
        </w:rPr>
        <w:t>应江湖好似知道自己的情况，所以连伤口都不曾看一眼。</w:t>
      </w:r>
    </w:p>
    <w:p w14:paraId="05283DDC" w14:textId="77777777" w:rsidR="0047790A" w:rsidRDefault="002D67FD" w:rsidP="005903EA">
      <w:r>
        <w:rPr>
          <w:rFonts w:hint="eastAsia"/>
        </w:rPr>
        <w:t>他</w:t>
      </w:r>
      <w:r w:rsidR="0047790A">
        <w:rPr>
          <w:rFonts w:hint="eastAsia"/>
        </w:rPr>
        <w:t>看着柴桑的后方，忽然笑了起来。</w:t>
      </w:r>
    </w:p>
    <w:p w14:paraId="73D9D944" w14:textId="77777777" w:rsidR="00D5661C" w:rsidRDefault="000C7F3A" w:rsidP="005903EA">
      <w:r>
        <w:rPr>
          <w:rFonts w:hint="eastAsia"/>
        </w:rPr>
        <w:t>他在笑的时</w:t>
      </w:r>
      <w:r w:rsidR="005A6ADD">
        <w:rPr>
          <w:rFonts w:hint="eastAsia"/>
        </w:rPr>
        <w:t>候，眼睛眯起</w:t>
      </w:r>
      <w:r w:rsidR="00D5661C">
        <w:rPr>
          <w:rFonts w:hint="eastAsia"/>
        </w:rPr>
        <w:t>成了一条直线，就像一口剑。</w:t>
      </w:r>
    </w:p>
    <w:p w14:paraId="0770F653" w14:textId="77777777" w:rsidR="00D5661C" w:rsidRPr="00D5661C" w:rsidRDefault="00D5661C" w:rsidP="005903EA">
      <w:r>
        <w:rPr>
          <w:rFonts w:hint="eastAsia"/>
        </w:rPr>
        <w:t>剑上杀着杀人的异光。</w:t>
      </w:r>
    </w:p>
    <w:p w14:paraId="13A681EE" w14:textId="77777777" w:rsidR="0071196B" w:rsidRDefault="0071196B" w:rsidP="005903EA">
      <w:r>
        <w:rPr>
          <w:rFonts w:hint="eastAsia"/>
        </w:rPr>
        <w:t>柴桑惊讶回头，</w:t>
      </w:r>
      <w:r w:rsidR="005643B6">
        <w:rPr>
          <w:rFonts w:hint="eastAsia"/>
        </w:rPr>
        <w:t>然后看到一口剑已经到了他三寸之距，并以再快的速度，朝他的咽喉刺过来。</w:t>
      </w:r>
    </w:p>
    <w:p w14:paraId="75D34EA4" w14:textId="77777777" w:rsidR="0080241F" w:rsidRDefault="005323B7" w:rsidP="005903EA">
      <w:r>
        <w:rPr>
          <w:rFonts w:hint="eastAsia"/>
        </w:rPr>
        <w:lastRenderedPageBreak/>
        <w:t>刺出这一剑的人，正是当夜在被他吓瘫的那名</w:t>
      </w:r>
      <w:r w:rsidR="0080241F">
        <w:rPr>
          <w:rFonts w:hint="eastAsia"/>
        </w:rPr>
        <w:t>杀手。</w:t>
      </w:r>
    </w:p>
    <w:p w14:paraId="467CD8D9" w14:textId="77777777" w:rsidR="005323B7" w:rsidRDefault="0080241F" w:rsidP="005903EA">
      <w:r>
        <w:rPr>
          <w:rFonts w:hint="eastAsia"/>
        </w:rPr>
        <w:t>他来自三山七水二十一寨。</w:t>
      </w:r>
    </w:p>
    <w:p w14:paraId="3E97CCA2" w14:textId="77777777" w:rsidR="0080241F" w:rsidRDefault="0080241F" w:rsidP="005903EA">
      <w:r>
        <w:rPr>
          <w:rFonts w:hint="eastAsia"/>
        </w:rPr>
        <w:t>为了报复而来。</w:t>
      </w:r>
    </w:p>
    <w:p w14:paraId="6092277C" w14:textId="77777777" w:rsidR="007F24CA" w:rsidRDefault="007F24CA" w:rsidP="005903EA">
      <w:r>
        <w:rPr>
          <w:rFonts w:hint="eastAsia"/>
        </w:rPr>
        <w:t>百里山上，穷途末路的应江湖看到他在追杀失去战力的林夜雨，于是现在的局面。</w:t>
      </w:r>
    </w:p>
    <w:p w14:paraId="6201A892" w14:textId="77777777" w:rsidR="00CF7B3C" w:rsidRDefault="00CF7B3C" w:rsidP="005903EA">
      <w:r>
        <w:rPr>
          <w:rFonts w:hint="eastAsia"/>
        </w:rPr>
        <w:t>这是避无可避的一剑。</w:t>
      </w:r>
    </w:p>
    <w:p w14:paraId="74ACD1C9" w14:textId="77777777" w:rsidR="00CF7B3C" w:rsidRDefault="003F33C2" w:rsidP="005903EA">
      <w:r>
        <w:rPr>
          <w:rFonts w:hint="eastAsia"/>
        </w:rPr>
        <w:t>这才是应江湖真正的杀招。</w:t>
      </w:r>
    </w:p>
    <w:p w14:paraId="24F909AD" w14:textId="77777777" w:rsidR="000A520D" w:rsidRDefault="000A520D" w:rsidP="000A520D">
      <w:r>
        <w:rPr>
          <w:rFonts w:hint="eastAsia"/>
        </w:rPr>
        <w:t>剑鸣已</w:t>
      </w:r>
      <w:r w:rsidRPr="00037CBF">
        <w:rPr>
          <w:rFonts w:hint="eastAsia"/>
        </w:rPr>
        <w:t>止，夜风忽静。</w:t>
      </w:r>
    </w:p>
    <w:p w14:paraId="00F4FCDB" w14:textId="77777777" w:rsidR="000A520D" w:rsidRDefault="000A520D" w:rsidP="000A520D">
      <w:r>
        <w:rPr>
          <w:rFonts w:hint="eastAsia"/>
        </w:rPr>
        <w:t>时间仿佛停滞了。</w:t>
      </w:r>
    </w:p>
    <w:p w14:paraId="51950A37" w14:textId="77777777" w:rsidR="00CF7B3C" w:rsidRDefault="006614CE" w:rsidP="000A520D">
      <w:r>
        <w:rPr>
          <w:rFonts w:hint="eastAsia"/>
        </w:rPr>
        <w:t>一滴冷汗从柴桑侧额滴落。</w:t>
      </w:r>
    </w:p>
    <w:p w14:paraId="5DB5C3B6" w14:textId="77777777" w:rsidR="00B35830" w:rsidRDefault="00B35830" w:rsidP="000A520D">
      <w:r>
        <w:rPr>
          <w:rFonts w:hint="eastAsia"/>
        </w:rPr>
        <w:t>若是有刀，他尚可一搏，只是现在剑已脱手，而且肩中两箭。</w:t>
      </w:r>
    </w:p>
    <w:p w14:paraId="2121F95B" w14:textId="77777777" w:rsidR="00CF7B3C" w:rsidRDefault="001C4C8E" w:rsidP="000A520D">
      <w:r>
        <w:rPr>
          <w:rFonts w:hint="eastAsia"/>
        </w:rPr>
        <w:t>柴桑一生孤傲，爱冒险，爱战斗</w:t>
      </w:r>
      <w:r w:rsidR="00CF7B3C">
        <w:rPr>
          <w:rFonts w:hint="eastAsia"/>
        </w:rPr>
        <w:t>，死亡于他，何其遥远。</w:t>
      </w:r>
    </w:p>
    <w:p w14:paraId="2F67E28A" w14:textId="77777777" w:rsidR="00137B61" w:rsidRDefault="00CF7B3C" w:rsidP="000A520D">
      <w:r>
        <w:rPr>
          <w:rFonts w:hint="eastAsia"/>
        </w:rPr>
        <w:t>想不到，</w:t>
      </w:r>
      <w:r w:rsidR="00137B61">
        <w:rPr>
          <w:rFonts w:hint="eastAsia"/>
        </w:rPr>
        <w:t>就这样降临了。</w:t>
      </w:r>
    </w:p>
    <w:p w14:paraId="3F6A90BD" w14:textId="77777777" w:rsidR="006614CE" w:rsidRPr="006614CE" w:rsidRDefault="006614CE" w:rsidP="000A520D">
      <w:r>
        <w:rPr>
          <w:rFonts w:hint="eastAsia"/>
        </w:rPr>
        <w:t>眉头从不轻皱的柴桑，轻轻叹息了。</w:t>
      </w:r>
    </w:p>
    <w:p w14:paraId="763F7CDF" w14:textId="77777777" w:rsidR="0037392F" w:rsidRDefault="0037392F"/>
    <w:p w14:paraId="7CA66B86" w14:textId="77777777" w:rsidR="005F5941" w:rsidRDefault="005F5941"/>
    <w:p w14:paraId="1777DEE8" w14:textId="77777777" w:rsidR="005F5941" w:rsidRDefault="005F5941"/>
    <w:p w14:paraId="6CAF1B0F" w14:textId="77777777" w:rsidR="00A10624" w:rsidRDefault="00542BBF" w:rsidP="00A10624">
      <w:pPr>
        <w:pStyle w:val="3"/>
      </w:pPr>
      <w:r>
        <w:rPr>
          <w:rFonts w:hint="eastAsia"/>
        </w:rPr>
        <w:t>第九十五章第七步棋</w:t>
      </w:r>
    </w:p>
    <w:p w14:paraId="14ADF1CF" w14:textId="77777777" w:rsidR="00A10624" w:rsidRDefault="005D4FD3" w:rsidP="00A10624">
      <w:r>
        <w:rPr>
          <w:rFonts w:hint="eastAsia"/>
        </w:rPr>
        <w:t>剑阵起的时候，参差一子看着止戈山。</w:t>
      </w:r>
    </w:p>
    <w:p w14:paraId="70224047" w14:textId="77777777" w:rsidR="00542BBF" w:rsidRDefault="005D4FD3" w:rsidP="00A10624">
      <w:r>
        <w:rPr>
          <w:rFonts w:hint="eastAsia"/>
        </w:rPr>
        <w:t>剑阵落的时候，参差一子看向了陆三阴</w:t>
      </w:r>
    </w:p>
    <w:p w14:paraId="6D08D8D4" w14:textId="77777777" w:rsidR="00542BBF" w:rsidRPr="00F71546" w:rsidRDefault="00542BBF" w:rsidP="00542BBF">
      <w:r>
        <w:rPr>
          <w:rFonts w:hint="eastAsia"/>
        </w:rPr>
        <w:t>参差一子看着他，很长时间</w:t>
      </w:r>
      <w:r w:rsidR="005D4FD3">
        <w:rPr>
          <w:rFonts w:hint="eastAsia"/>
        </w:rPr>
        <w:t>没有说话，眼里却充满了赞赏，说道：</w:t>
      </w:r>
      <w:r>
        <w:rPr>
          <w:rFonts w:hint="eastAsia"/>
        </w:rPr>
        <w:t>“这是你的第几步棋了？”</w:t>
      </w:r>
      <w:r w:rsidR="005D4FD3" w:rsidRPr="00F71546">
        <w:t xml:space="preserve"> </w:t>
      </w:r>
    </w:p>
    <w:p w14:paraId="077332BB" w14:textId="77777777" w:rsidR="00542BBF" w:rsidRDefault="00542BBF" w:rsidP="00542BBF">
      <w:r>
        <w:rPr>
          <w:rFonts w:hint="eastAsia"/>
        </w:rPr>
        <w:t>陆三阴说道：“一共走了七步，现在正是第七步。”</w:t>
      </w:r>
    </w:p>
    <w:p w14:paraId="696DF132" w14:textId="77777777" w:rsidR="00C50459" w:rsidRDefault="00C50459" w:rsidP="00542BBF">
      <w:r>
        <w:rPr>
          <w:rFonts w:hint="eastAsia"/>
        </w:rPr>
        <w:t>参差一子微微挑眉，他很好奇这七步究竟是什么。</w:t>
      </w:r>
    </w:p>
    <w:p w14:paraId="39CAED05" w14:textId="77777777" w:rsidR="00C50459" w:rsidRPr="00C50459" w:rsidRDefault="008E0997" w:rsidP="00542BBF">
      <w:r>
        <w:rPr>
          <w:rFonts w:hint="eastAsia"/>
        </w:rPr>
        <w:t>陆三阴没有给他解答，但是宁溪开口了。</w:t>
      </w:r>
    </w:p>
    <w:p w14:paraId="38F3BB33" w14:textId="77777777" w:rsidR="008F50AF" w:rsidRDefault="008E0997" w:rsidP="00542BBF">
      <w:r>
        <w:rPr>
          <w:rFonts w:hint="eastAsia"/>
        </w:rPr>
        <w:t>她说道：“</w:t>
      </w:r>
      <w:r w:rsidR="008F50AF">
        <w:rPr>
          <w:rFonts w:hint="eastAsia"/>
        </w:rPr>
        <w:t>定势，破军，知敌，解连环，平百里，清浊流，息风雨。</w:t>
      </w:r>
      <w:r>
        <w:rPr>
          <w:rFonts w:hint="eastAsia"/>
        </w:rPr>
        <w:t>”</w:t>
      </w:r>
    </w:p>
    <w:p w14:paraId="796159F5" w14:textId="77777777" w:rsidR="003E4488" w:rsidRDefault="008E0997" w:rsidP="00542BBF">
      <w:r>
        <w:rPr>
          <w:rFonts w:hint="eastAsia"/>
        </w:rPr>
        <w:t>这是陆三阴之前告诉他的，</w:t>
      </w:r>
      <w:r w:rsidR="003E4488">
        <w:rPr>
          <w:rFonts w:hint="eastAsia"/>
        </w:rPr>
        <w:t>那时候她还不能完全明白，但是局势走到这一步，她已经清楚了。</w:t>
      </w:r>
    </w:p>
    <w:p w14:paraId="26C50251" w14:textId="77777777" w:rsidR="00542BBF" w:rsidRDefault="00542BBF" w:rsidP="00542BBF">
      <w:r>
        <w:rPr>
          <w:rFonts w:hint="eastAsia"/>
        </w:rPr>
        <w:t>定势是稳定止戈山的局势，破军是打退一夜风雨，知敌是了解敌人的目标，解连环是解散止戈流，平百里是平定百里山，清浊流是清除青思阁中异端份子，那第七步棋就是对针一夜风雨的了。</w:t>
      </w:r>
    </w:p>
    <w:p w14:paraId="6EF6B012" w14:textId="77777777" w:rsidR="00542BBF" w:rsidRDefault="00E47DD1" w:rsidP="00A10624">
      <w:r>
        <w:rPr>
          <w:rFonts w:hint="eastAsia"/>
        </w:rPr>
        <w:t>陆三阴跟她解说这个局的时候，才走到了第二步，现在已经是第七步了。</w:t>
      </w:r>
    </w:p>
    <w:p w14:paraId="08CD89CB" w14:textId="77777777" w:rsidR="0089620C" w:rsidRDefault="0089620C" w:rsidP="00A10624">
      <w:r>
        <w:rPr>
          <w:rFonts w:hint="eastAsia"/>
        </w:rPr>
        <w:t>参差一子沉默了很长时间，然后说了三个字。</w:t>
      </w:r>
    </w:p>
    <w:p w14:paraId="502BEFE9" w14:textId="77777777" w:rsidR="0089620C" w:rsidRDefault="0089620C" w:rsidP="00A10624">
      <w:r>
        <w:rPr>
          <w:rFonts w:hint="eastAsia"/>
        </w:rPr>
        <w:t>“了不起。”</w:t>
      </w:r>
    </w:p>
    <w:p w14:paraId="409F9C34" w14:textId="77777777" w:rsidR="002D47C3" w:rsidRPr="0089620C" w:rsidRDefault="002D47C3" w:rsidP="00A10624">
      <w:r>
        <w:rPr>
          <w:rFonts w:hint="eastAsia"/>
        </w:rPr>
        <w:t>他是绝代智者，</w:t>
      </w:r>
      <w:r w:rsidR="00E0453F">
        <w:rPr>
          <w:rFonts w:hint="eastAsia"/>
        </w:rPr>
        <w:t>为了杀西门缜，夺剑阵，他准备了一年，</w:t>
      </w:r>
      <w:r w:rsidR="00C42DB4">
        <w:rPr>
          <w:rFonts w:hint="eastAsia"/>
        </w:rPr>
        <w:t>然而在不到七日的时候，陆三阴诸人这解了此局。</w:t>
      </w:r>
    </w:p>
    <w:p w14:paraId="46385992" w14:textId="77777777" w:rsidR="00542BBF" w:rsidRDefault="00EC06A4" w:rsidP="00A10624">
      <w:r>
        <w:rPr>
          <w:rFonts w:hint="eastAsia"/>
        </w:rPr>
        <w:t>尤其是最后一步，万剑诛风雨，至少可以再让百里城止戈二十年。</w:t>
      </w:r>
    </w:p>
    <w:p w14:paraId="7AD11857" w14:textId="77777777" w:rsidR="002D47C3" w:rsidRDefault="002D47C3" w:rsidP="00A10624">
      <w:r>
        <w:rPr>
          <w:rFonts w:hint="eastAsia"/>
        </w:rPr>
        <w:t>陆三阴嘴角微微上扬，</w:t>
      </w:r>
      <w:r w:rsidR="00B57F00">
        <w:rPr>
          <w:rFonts w:hint="eastAsia"/>
        </w:rPr>
        <w:t>神情傲然，</w:t>
      </w:r>
      <w:r>
        <w:rPr>
          <w:rFonts w:hint="eastAsia"/>
        </w:rPr>
        <w:t>说道：“</w:t>
      </w:r>
      <w:r w:rsidR="00C42DB4">
        <w:rPr>
          <w:rFonts w:hint="eastAsia"/>
        </w:rPr>
        <w:t>你的评价安在一剑倾城身上就好了，别乱安到我身上，会死人的。</w:t>
      </w:r>
      <w:r>
        <w:rPr>
          <w:rFonts w:hint="eastAsia"/>
        </w:rPr>
        <w:t>”</w:t>
      </w:r>
    </w:p>
    <w:p w14:paraId="429FCDCC" w14:textId="77777777" w:rsidR="00A10624" w:rsidRDefault="00EC4FA5" w:rsidP="00A10624">
      <w:r>
        <w:rPr>
          <w:rFonts w:hint="eastAsia"/>
        </w:rPr>
        <w:t>他究竟是个意气满身的少年，</w:t>
      </w:r>
      <w:r w:rsidR="00FE51AF">
        <w:rPr>
          <w:rFonts w:hint="eastAsia"/>
        </w:rPr>
        <w:t>遇到别人夸赞的时候，依然会忍不住骄傲，止不住害羞。</w:t>
      </w:r>
    </w:p>
    <w:p w14:paraId="07A6DF42" w14:textId="77777777" w:rsidR="00B57F00" w:rsidRDefault="00B57F00" w:rsidP="00A10624">
      <w:r>
        <w:rPr>
          <w:rFonts w:hint="eastAsia"/>
        </w:rPr>
        <w:t>宁溪上前一步，说</w:t>
      </w:r>
      <w:r w:rsidR="00A10624">
        <w:rPr>
          <w:rFonts w:hint="eastAsia"/>
        </w:rPr>
        <w:t>道：</w:t>
      </w:r>
      <w:r>
        <w:rPr>
          <w:rFonts w:hint="eastAsia"/>
        </w:rPr>
        <w:t>“现在是我的问题了。”</w:t>
      </w:r>
    </w:p>
    <w:p w14:paraId="27CF99C8" w14:textId="77777777" w:rsidR="00B57F00" w:rsidRDefault="00B57F00" w:rsidP="00A10624">
      <w:r>
        <w:rPr>
          <w:rFonts w:hint="eastAsia"/>
        </w:rPr>
        <w:t>参差一子看着她，问道：“你想知道什么？”</w:t>
      </w:r>
    </w:p>
    <w:p w14:paraId="624B46FA" w14:textId="77777777" w:rsidR="00A10624" w:rsidRDefault="00B57F00" w:rsidP="00A10624">
      <w:r>
        <w:rPr>
          <w:rFonts w:hint="eastAsia"/>
        </w:rPr>
        <w:t>宁溪说道：</w:t>
      </w:r>
      <w:r w:rsidR="00A10624">
        <w:rPr>
          <w:rFonts w:hint="eastAsia"/>
        </w:rPr>
        <w:t>“前辈是否知道栖木道人的下落？”</w:t>
      </w:r>
    </w:p>
    <w:p w14:paraId="7CEEBCEF" w14:textId="77777777" w:rsidR="00A10624" w:rsidRPr="00EE57BD" w:rsidRDefault="00A10624" w:rsidP="00A10624">
      <w:r>
        <w:rPr>
          <w:rFonts w:hint="eastAsia"/>
        </w:rPr>
        <w:t>参差一子愣了愣，想不到会是这个问题，但想起对方的姓名，又觉得也是该然，但随即又皱起眉来。</w:t>
      </w:r>
    </w:p>
    <w:p w14:paraId="6DD30E0A" w14:textId="77777777" w:rsidR="00A10624" w:rsidRDefault="00A10624" w:rsidP="00A10624">
      <w:r>
        <w:rPr>
          <w:rFonts w:hint="eastAsia"/>
        </w:rPr>
        <w:lastRenderedPageBreak/>
        <w:t>宁溪看到他沉默，有些焦急，问道：“</w:t>
      </w:r>
      <w:r w:rsidR="005837E9">
        <w:rPr>
          <w:rFonts w:hint="eastAsia"/>
        </w:rPr>
        <w:t>不要告诉我你不知道。</w:t>
      </w:r>
      <w:r>
        <w:rPr>
          <w:rFonts w:hint="eastAsia"/>
        </w:rPr>
        <w:t>”</w:t>
      </w:r>
    </w:p>
    <w:p w14:paraId="54CE8127" w14:textId="77777777" w:rsidR="00A10624" w:rsidRDefault="00A10624" w:rsidP="00A10624">
      <w:r>
        <w:rPr>
          <w:rFonts w:hint="eastAsia"/>
        </w:rPr>
        <w:t>参差一子想了想，说道：“</w:t>
      </w:r>
      <w:r w:rsidR="00943EB0">
        <w:rPr>
          <w:rFonts w:hint="eastAsia"/>
        </w:rPr>
        <w:t>我确实不知道，不过你可以从风林炎山</w:t>
      </w:r>
      <w:r>
        <w:rPr>
          <w:rFonts w:hint="eastAsia"/>
        </w:rPr>
        <w:t>着手</w:t>
      </w:r>
      <w:r w:rsidR="00943EB0">
        <w:rPr>
          <w:rFonts w:hint="eastAsia"/>
        </w:rPr>
        <w:t>，说不定能查到相送线索</w:t>
      </w:r>
      <w:r>
        <w:rPr>
          <w:rFonts w:hint="eastAsia"/>
        </w:rPr>
        <w:t>。”</w:t>
      </w:r>
    </w:p>
    <w:p w14:paraId="113DA830" w14:textId="77777777" w:rsidR="00725127" w:rsidRDefault="00725127" w:rsidP="00A10624">
      <w:r>
        <w:rPr>
          <w:rFonts w:hint="eastAsia"/>
        </w:rPr>
        <w:t>“多谢。”</w:t>
      </w:r>
    </w:p>
    <w:p w14:paraId="0569E5F3" w14:textId="77777777" w:rsidR="00725127" w:rsidRDefault="00725127" w:rsidP="00A10624">
      <w:r>
        <w:rPr>
          <w:rFonts w:hint="eastAsia"/>
        </w:rPr>
        <w:t>宁溪点了点头，勉强能够接受这个答案，随即又问道：“罗青邪去了哪里？”</w:t>
      </w:r>
    </w:p>
    <w:p w14:paraId="4AA74AB5" w14:textId="77777777" w:rsidR="00725127" w:rsidRPr="00725127" w:rsidRDefault="00725127" w:rsidP="00A10624">
      <w:r>
        <w:rPr>
          <w:rFonts w:hint="eastAsia"/>
        </w:rPr>
        <w:t>参差一子说道：“这个问题超纲了，我不能回答你。”</w:t>
      </w:r>
    </w:p>
    <w:p w14:paraId="0EE9DAC6" w14:textId="77777777" w:rsidR="00A10624" w:rsidRDefault="00665F92" w:rsidP="00A10624">
      <w:r>
        <w:rPr>
          <w:rFonts w:hint="eastAsia"/>
        </w:rPr>
        <w:t>宁溪问道：“怎么就超纲了？”</w:t>
      </w:r>
    </w:p>
    <w:p w14:paraId="3C7A8950" w14:textId="77777777" w:rsidR="00C6334A" w:rsidRDefault="00665F92" w:rsidP="00A10624">
      <w:r>
        <w:rPr>
          <w:rFonts w:hint="eastAsia"/>
        </w:rPr>
        <w:t>参差一子解释道：“涉及雨楼的计划，自然就超纲了</w:t>
      </w:r>
      <w:r w:rsidR="00E278E0">
        <w:rPr>
          <w:rFonts w:hint="eastAsia"/>
        </w:rPr>
        <w:t>，不过我可以确保他和那个小女孩暂时是安全的</w:t>
      </w:r>
      <w:r>
        <w:rPr>
          <w:rFonts w:hint="eastAsia"/>
        </w:rPr>
        <w:t>。”</w:t>
      </w:r>
    </w:p>
    <w:p w14:paraId="43F2A26C" w14:textId="77777777" w:rsidR="002D2546" w:rsidRDefault="002D2546" w:rsidP="00A10624">
      <w:r>
        <w:rPr>
          <w:rFonts w:hint="eastAsia"/>
        </w:rPr>
        <w:t>陆三阴笑了起来，说道：“你会在乎</w:t>
      </w:r>
      <w:r w:rsidR="001B0632">
        <w:rPr>
          <w:rFonts w:hint="eastAsia"/>
        </w:rPr>
        <w:t>？</w:t>
      </w:r>
      <w:r>
        <w:rPr>
          <w:rFonts w:hint="eastAsia"/>
        </w:rPr>
        <w:t>”</w:t>
      </w:r>
    </w:p>
    <w:p w14:paraId="4E4DD357" w14:textId="77777777" w:rsidR="00A10624" w:rsidRDefault="004F1E8C" w:rsidP="00A10624">
      <w:r>
        <w:rPr>
          <w:rFonts w:hint="eastAsia"/>
        </w:rPr>
        <w:t>参差一子问道：“你知道我在乎什么？”</w:t>
      </w:r>
    </w:p>
    <w:p w14:paraId="1AB17CBC" w14:textId="77777777" w:rsidR="004F1E8C" w:rsidRDefault="00E278E0" w:rsidP="00A10624">
      <w:r>
        <w:rPr>
          <w:rFonts w:hint="eastAsia"/>
        </w:rPr>
        <w:t>陆三阴说道：“你不止是要引爆两境战争，同时也想削减帝国战力。”</w:t>
      </w:r>
    </w:p>
    <w:p w14:paraId="260B00C1" w14:textId="77777777" w:rsidR="000502B6" w:rsidRDefault="000502B6" w:rsidP="00A10624">
      <w:r>
        <w:rPr>
          <w:rFonts w:hint="eastAsia"/>
        </w:rPr>
        <w:t>参差一子看着陆三阴，眼中除了赞赏之外，多了一抹杀意。</w:t>
      </w:r>
    </w:p>
    <w:p w14:paraId="0F28B865" w14:textId="77777777" w:rsidR="000502B6" w:rsidRDefault="000502B6" w:rsidP="00A10624">
      <w:r>
        <w:rPr>
          <w:rFonts w:hint="eastAsia"/>
        </w:rPr>
        <w:t>“</w:t>
      </w:r>
      <w:r w:rsidR="00FB46B8">
        <w:rPr>
          <w:rFonts w:hint="eastAsia"/>
        </w:rPr>
        <w:t>或许我该冒着十年有风险</w:t>
      </w:r>
      <w:r>
        <w:rPr>
          <w:rFonts w:hint="eastAsia"/>
        </w:rPr>
        <w:t>除掉你。”</w:t>
      </w:r>
    </w:p>
    <w:p w14:paraId="2836AAB9" w14:textId="77777777" w:rsidR="000502B6" w:rsidRDefault="00FB46B8" w:rsidP="00A10624">
      <w:r>
        <w:rPr>
          <w:rFonts w:hint="eastAsia"/>
        </w:rPr>
        <w:t>陆三阴迎着他的目光，说道：“那么请吧。”</w:t>
      </w:r>
    </w:p>
    <w:p w14:paraId="54403F3E" w14:textId="77777777" w:rsidR="00C6334A" w:rsidRDefault="00C6334A" w:rsidP="00A10624">
      <w:r>
        <w:rPr>
          <w:rFonts w:hint="eastAsia"/>
        </w:rPr>
        <w:t>参差一子问道：“</w:t>
      </w:r>
      <w:r w:rsidR="006B5EE2">
        <w:rPr>
          <w:rFonts w:hint="eastAsia"/>
        </w:rPr>
        <w:t>你好像很有自信。</w:t>
      </w:r>
      <w:r>
        <w:rPr>
          <w:rFonts w:hint="eastAsia"/>
        </w:rPr>
        <w:t>”</w:t>
      </w:r>
    </w:p>
    <w:p w14:paraId="3FC704AA" w14:textId="77777777" w:rsidR="009F5A0E" w:rsidRDefault="00C6334A" w:rsidP="00A10624">
      <w:r>
        <w:rPr>
          <w:rFonts w:hint="eastAsia"/>
        </w:rPr>
        <w:t>陆三阴</w:t>
      </w:r>
      <w:r w:rsidR="009F5A0E">
        <w:rPr>
          <w:rFonts w:hint="eastAsia"/>
        </w:rPr>
        <w:t>看了止戈山一眼</w:t>
      </w:r>
      <w:r>
        <w:rPr>
          <w:rFonts w:hint="eastAsia"/>
        </w:rPr>
        <w:t>，</w:t>
      </w:r>
      <w:r w:rsidR="009F5A0E">
        <w:rPr>
          <w:rFonts w:hint="eastAsia"/>
        </w:rPr>
        <w:t>目光落回</w:t>
      </w:r>
      <w:r w:rsidR="00BA0571">
        <w:rPr>
          <w:rFonts w:hint="eastAsia"/>
        </w:rPr>
        <w:t>参差一子</w:t>
      </w:r>
      <w:r w:rsidR="009F5A0E">
        <w:rPr>
          <w:rFonts w:hint="eastAsia"/>
        </w:rPr>
        <w:t>身上，这时候他的目光已经锐利成一口剑了。</w:t>
      </w:r>
    </w:p>
    <w:p w14:paraId="510AD11D" w14:textId="77777777" w:rsidR="00C6334A" w:rsidRDefault="00C6334A" w:rsidP="00A10624">
      <w:r>
        <w:rPr>
          <w:rFonts w:hint="eastAsia"/>
        </w:rPr>
        <w:t>“止戈山上灭风雨，</w:t>
      </w:r>
      <w:r w:rsidR="005A60FB">
        <w:rPr>
          <w:rFonts w:hint="eastAsia"/>
        </w:rPr>
        <w:t>百里山上杀参差，</w:t>
      </w:r>
      <w:r>
        <w:rPr>
          <w:rFonts w:hint="eastAsia"/>
        </w:rPr>
        <w:t>这才是真正的第七步棋。”</w:t>
      </w:r>
    </w:p>
    <w:p w14:paraId="270519D5" w14:textId="77777777" w:rsidR="00286C3A" w:rsidRDefault="00286C3A" w:rsidP="00A10624">
      <w:r>
        <w:rPr>
          <w:rFonts w:hint="eastAsia"/>
        </w:rPr>
        <w:t>参差一子没有说话，气已经凝在了双掌之上。</w:t>
      </w:r>
    </w:p>
    <w:p w14:paraId="09BCC11F" w14:textId="77777777" w:rsidR="00FB46B8" w:rsidRDefault="00FB46B8" w:rsidP="00A10624">
      <w:r>
        <w:rPr>
          <w:rFonts w:hint="eastAsia"/>
        </w:rPr>
        <w:t>忽然安静了下来。</w:t>
      </w:r>
    </w:p>
    <w:p w14:paraId="29497357" w14:textId="77777777" w:rsidR="00FB46B8" w:rsidRDefault="00FB46B8" w:rsidP="00A10624">
      <w:r>
        <w:rPr>
          <w:rFonts w:hint="eastAsia"/>
        </w:rPr>
        <w:t>林风静静的吹着，没有发出多大的声响。</w:t>
      </w:r>
    </w:p>
    <w:p w14:paraId="01DAA979" w14:textId="77777777" w:rsidR="001B3816" w:rsidRDefault="001B3816" w:rsidP="001B3816">
      <w:r>
        <w:rPr>
          <w:rFonts w:hint="eastAsia"/>
        </w:rPr>
        <w:t>赵缜向前走了一步，手已经握在了剑柄之上。</w:t>
      </w:r>
    </w:p>
    <w:p w14:paraId="3CA44AC5" w14:textId="77777777" w:rsidR="001B3816" w:rsidRPr="00286C3A" w:rsidRDefault="001B3816" w:rsidP="001B3816">
      <w:r>
        <w:rPr>
          <w:rFonts w:hint="eastAsia"/>
        </w:rPr>
        <w:t>叶青诗站到宁溪身前，把她护在身后。</w:t>
      </w:r>
    </w:p>
    <w:p w14:paraId="05D529CF" w14:textId="77777777" w:rsidR="00C6334A" w:rsidRDefault="00C6334A" w:rsidP="00A10624">
      <w:r>
        <w:rPr>
          <w:rFonts w:hint="eastAsia"/>
        </w:rPr>
        <w:t>宁溪对此没有意见，</w:t>
      </w:r>
      <w:r w:rsidR="009F5A0E">
        <w:rPr>
          <w:rFonts w:hint="eastAsia"/>
        </w:rPr>
        <w:t>彼此</w:t>
      </w:r>
      <w:r>
        <w:rPr>
          <w:rFonts w:hint="eastAsia"/>
        </w:rPr>
        <w:t>实力差距</w:t>
      </w:r>
      <w:r w:rsidR="009F5A0E">
        <w:rPr>
          <w:rFonts w:hint="eastAsia"/>
        </w:rPr>
        <w:t>太过</w:t>
      </w:r>
      <w:r>
        <w:rPr>
          <w:rFonts w:hint="eastAsia"/>
        </w:rPr>
        <w:t>，</w:t>
      </w:r>
      <w:r w:rsidR="009F5A0E">
        <w:rPr>
          <w:rFonts w:hint="eastAsia"/>
        </w:rPr>
        <w:t>这一场战斗她插不上手，如果非要强上，很可能参差一子攻击的目标，反而会拖累整个战局</w:t>
      </w:r>
      <w:r w:rsidR="00857BFA">
        <w:rPr>
          <w:rFonts w:hint="eastAsia"/>
        </w:rPr>
        <w:t>，顺势脱了几步</w:t>
      </w:r>
      <w:r w:rsidR="009F5A0E">
        <w:rPr>
          <w:rFonts w:hint="eastAsia"/>
        </w:rPr>
        <w:t>。</w:t>
      </w:r>
    </w:p>
    <w:p w14:paraId="5DB1A431" w14:textId="77777777" w:rsidR="00857BFA" w:rsidRDefault="00857BFA" w:rsidP="00A10624">
      <w:r>
        <w:rPr>
          <w:rFonts w:hint="eastAsia"/>
        </w:rPr>
        <w:t>参差一子注意到了这个</w:t>
      </w:r>
      <w:r w:rsidR="001D37AB">
        <w:rPr>
          <w:rFonts w:hint="eastAsia"/>
        </w:rPr>
        <w:t>细节，感慨说道：“不得不说，左丘明开启了一个了不起的时代。”</w:t>
      </w:r>
    </w:p>
    <w:p w14:paraId="02F4DC46" w14:textId="77777777" w:rsidR="00A02EDF" w:rsidRDefault="00A02EDF" w:rsidP="00A10624">
      <w:r>
        <w:rPr>
          <w:rFonts w:hint="eastAsia"/>
        </w:rPr>
        <w:t>他说这句话是有依据的，叶青诗一剑斩了林风雨，赵缜被夏雨击荷追杀三年而无恙</w:t>
      </w:r>
      <w:r w:rsidR="000D6583">
        <w:rPr>
          <w:rFonts w:hint="eastAsia"/>
        </w:rPr>
        <w:t>，当时夺剑胎时，陆三阴一拳打在了他的脸上，毫无疑问，这三个人都到了守护者这个级别。</w:t>
      </w:r>
    </w:p>
    <w:p w14:paraId="06B30F33" w14:textId="77777777" w:rsidR="00B26B4A" w:rsidRDefault="00B26B4A" w:rsidP="00A10624">
      <w:r>
        <w:rPr>
          <w:rFonts w:hint="eastAsia"/>
        </w:rPr>
        <w:t>技穷而气生，退可守一方，进可王百里。</w:t>
      </w:r>
    </w:p>
    <w:p w14:paraId="1E5AB9A0" w14:textId="77777777" w:rsidR="00D71381" w:rsidRDefault="00026F6D" w:rsidP="00A10624">
      <w:r>
        <w:rPr>
          <w:rFonts w:hint="eastAsia"/>
        </w:rPr>
        <w:t>这里的</w:t>
      </w:r>
      <w:r w:rsidR="001250A0">
        <w:rPr>
          <w:rFonts w:hint="eastAsia"/>
        </w:rPr>
        <w:t>技指武者修行方向，可是剑，刀，掌，</w:t>
      </w:r>
      <w:r>
        <w:rPr>
          <w:rFonts w:hint="eastAsia"/>
        </w:rPr>
        <w:t>穷是</w:t>
      </w:r>
      <w:r w:rsidR="00DC4CCC">
        <w:rPr>
          <w:rFonts w:hint="eastAsia"/>
        </w:rPr>
        <w:t>指</w:t>
      </w:r>
      <w:r>
        <w:rPr>
          <w:rFonts w:hint="eastAsia"/>
        </w:rPr>
        <w:t>穷尽，</w:t>
      </w:r>
      <w:r w:rsidR="001250A0">
        <w:rPr>
          <w:rFonts w:hint="eastAsia"/>
        </w:rPr>
        <w:t>技穷就是</w:t>
      </w:r>
      <w:r w:rsidR="00D71381">
        <w:rPr>
          <w:rFonts w:hint="eastAsia"/>
        </w:rPr>
        <w:t>穷究人体之极，身与技达到了人体的第一个极限，这就是守护者级别，两境称之为天王。</w:t>
      </w:r>
    </w:p>
    <w:p w14:paraId="198FEC09" w14:textId="77777777" w:rsidR="00D71381" w:rsidRPr="00D71381" w:rsidRDefault="00D71381" w:rsidP="00A10624">
      <w:r>
        <w:rPr>
          <w:rFonts w:hint="eastAsia"/>
        </w:rPr>
        <w:t>同时对上三个实力未见底的天王级高手，纵然是他也不敢说有完全的把握，而叶青诗的那个动作，从一开始就排除了战斗的变数和弱点，这是有战斗智慧的表现。</w:t>
      </w:r>
    </w:p>
    <w:p w14:paraId="415ED359" w14:textId="77777777" w:rsidR="00A4730C" w:rsidRDefault="00A4730C" w:rsidP="00A10624">
      <w:r>
        <w:rPr>
          <w:rFonts w:hint="eastAsia"/>
        </w:rPr>
        <w:t>陆三阴没有对他的感慨有什么多余的想法，</w:t>
      </w:r>
      <w:r w:rsidR="00EF0727">
        <w:rPr>
          <w:rFonts w:hint="eastAsia"/>
        </w:rPr>
        <w:t>已经开始计算如何战斗了。</w:t>
      </w:r>
    </w:p>
    <w:p w14:paraId="6DDED6C2" w14:textId="77777777" w:rsidR="00FB46B8" w:rsidRPr="001250A0" w:rsidRDefault="005F498C" w:rsidP="00A10624">
      <w:r>
        <w:rPr>
          <w:rFonts w:hint="eastAsia"/>
        </w:rPr>
        <w:t>参差一子问道：“我搞不清楚，你对埋我怎么这么汲汲营营。”</w:t>
      </w:r>
    </w:p>
    <w:p w14:paraId="18E1B555" w14:textId="77777777" w:rsidR="00725127" w:rsidRDefault="00452BEA" w:rsidP="00725127">
      <w:r>
        <w:rPr>
          <w:rFonts w:hint="eastAsia"/>
        </w:rPr>
        <w:t>陆三阴认真说道：“因为你动了不该动的人。”</w:t>
      </w:r>
    </w:p>
    <w:p w14:paraId="25F6443D" w14:textId="77777777" w:rsidR="00452BEA" w:rsidRDefault="00452BEA" w:rsidP="00725127">
      <w:r>
        <w:rPr>
          <w:rFonts w:hint="eastAsia"/>
        </w:rPr>
        <w:t>参差一子愣了愣，一声轻笑，感慨道：“冲冠一怒为红颜，果然是每个时代的年轻人都喜欢做的事。”</w:t>
      </w:r>
    </w:p>
    <w:p w14:paraId="73A4A123" w14:textId="77777777" w:rsidR="00452BEA" w:rsidRDefault="00452BEA" w:rsidP="00725127">
      <w:r>
        <w:rPr>
          <w:rFonts w:hint="eastAsia"/>
        </w:rPr>
        <w:t>这话</w:t>
      </w:r>
      <w:r w:rsidR="00A4730C">
        <w:rPr>
          <w:rFonts w:hint="eastAsia"/>
        </w:rPr>
        <w:t>说得有些调侃，陆三阴有些恼火</w:t>
      </w:r>
      <w:r>
        <w:rPr>
          <w:rFonts w:hint="eastAsia"/>
        </w:rPr>
        <w:t>，说道：“你打是不打，</w:t>
      </w:r>
      <w:r w:rsidR="00B034C8">
        <w:rPr>
          <w:rFonts w:hint="eastAsia"/>
        </w:rPr>
        <w:t>不打的话剑胎可就真的归我了</w:t>
      </w:r>
      <w:r>
        <w:rPr>
          <w:rFonts w:hint="eastAsia"/>
        </w:rPr>
        <w:t>。”</w:t>
      </w:r>
    </w:p>
    <w:p w14:paraId="0DC6B8C6" w14:textId="77777777" w:rsidR="00725127" w:rsidRDefault="00842DA4" w:rsidP="00725127">
      <w:r>
        <w:rPr>
          <w:rFonts w:hint="eastAsia"/>
        </w:rPr>
        <w:t>参差一子忽然笑了起来</w:t>
      </w:r>
      <w:r w:rsidR="008D5252">
        <w:rPr>
          <w:rFonts w:hint="eastAsia"/>
        </w:rPr>
        <w:t>，</w:t>
      </w:r>
      <w:r>
        <w:rPr>
          <w:rFonts w:hint="eastAsia"/>
        </w:rPr>
        <w:t>然后</w:t>
      </w:r>
      <w:r w:rsidR="00107A8F">
        <w:rPr>
          <w:rFonts w:hint="eastAsia"/>
        </w:rPr>
        <w:t>卸掉了所有气劲。</w:t>
      </w:r>
    </w:p>
    <w:p w14:paraId="1BAB3D8D" w14:textId="77777777" w:rsidR="00842DA4" w:rsidRDefault="00842DA4" w:rsidP="00725127">
      <w:r>
        <w:rPr>
          <w:rFonts w:hint="eastAsia"/>
        </w:rPr>
        <w:t>“你是</w:t>
      </w:r>
      <w:r w:rsidR="00053091">
        <w:rPr>
          <w:rFonts w:hint="eastAsia"/>
        </w:rPr>
        <w:t>一个说慌者</w:t>
      </w:r>
      <w:r>
        <w:rPr>
          <w:rFonts w:hint="eastAsia"/>
        </w:rPr>
        <w:t>。”</w:t>
      </w:r>
    </w:p>
    <w:p w14:paraId="136517DA" w14:textId="77777777" w:rsidR="00520179" w:rsidRDefault="00520179" w:rsidP="00520179">
      <w:r>
        <w:rPr>
          <w:rFonts w:hint="eastAsia"/>
        </w:rPr>
        <w:t>宁溪不明所已，摸了摸头</w:t>
      </w:r>
      <w:r w:rsidR="00D4093D">
        <w:rPr>
          <w:rFonts w:hint="eastAsia"/>
        </w:rPr>
        <w:t>，朝陆三阴看去</w:t>
      </w:r>
      <w:r w:rsidR="00475D0B">
        <w:rPr>
          <w:rFonts w:hint="eastAsia"/>
        </w:rPr>
        <w:t>，但陆三阴没有说话</w:t>
      </w:r>
      <w:r w:rsidR="0014241E">
        <w:rPr>
          <w:rFonts w:hint="eastAsia"/>
        </w:rPr>
        <w:t>，眉头微微挑起</w:t>
      </w:r>
      <w:r>
        <w:rPr>
          <w:rFonts w:hint="eastAsia"/>
        </w:rPr>
        <w:t>。</w:t>
      </w:r>
    </w:p>
    <w:p w14:paraId="2850C091" w14:textId="77777777" w:rsidR="007A7A69" w:rsidRDefault="007A7A69" w:rsidP="00725127">
      <w:r>
        <w:rPr>
          <w:rFonts w:hint="eastAsia"/>
        </w:rPr>
        <w:t>参差一子看着他的长袖，问道：“剑胎真的在你身上吗？”</w:t>
      </w:r>
    </w:p>
    <w:p w14:paraId="3CF84142" w14:textId="77777777" w:rsidR="00475D0B" w:rsidRDefault="0014241E" w:rsidP="00475D0B">
      <w:r>
        <w:rPr>
          <w:rFonts w:hint="eastAsia"/>
        </w:rPr>
        <w:t>陆三阴</w:t>
      </w:r>
      <w:r w:rsidR="00475D0B">
        <w:rPr>
          <w:rFonts w:hint="eastAsia"/>
        </w:rPr>
        <w:t>眉头皱得很深，袖子微微动了动。</w:t>
      </w:r>
    </w:p>
    <w:p w14:paraId="1AEC5EDD" w14:textId="77777777" w:rsidR="0014241E" w:rsidRDefault="0014241E" w:rsidP="00475D0B">
      <w:r>
        <w:rPr>
          <w:rFonts w:hint="eastAsia"/>
        </w:rPr>
        <w:lastRenderedPageBreak/>
        <w:t>参差一子看着止戈山方向，</w:t>
      </w:r>
      <w:r w:rsidR="005A7DD7">
        <w:rPr>
          <w:rFonts w:hint="eastAsia"/>
        </w:rPr>
        <w:t>说道：“你的骗局我已经看清了。”</w:t>
      </w:r>
    </w:p>
    <w:p w14:paraId="79000E9C" w14:textId="77777777" w:rsidR="004860E7" w:rsidRDefault="00D373BB" w:rsidP="00475D0B">
      <w:r>
        <w:rPr>
          <w:rFonts w:hint="eastAsia"/>
        </w:rPr>
        <w:t>一口长剑从陆三阴的袖子里露了出来。</w:t>
      </w:r>
    </w:p>
    <w:p w14:paraId="123D7E12" w14:textId="77777777" w:rsidR="0061327B" w:rsidRDefault="0061327B" w:rsidP="00475D0B">
      <w:r>
        <w:rPr>
          <w:rFonts w:hint="eastAsia"/>
        </w:rPr>
        <w:t>“那就不是阻你十年，而是请你入土了。”</w:t>
      </w:r>
    </w:p>
    <w:p w14:paraId="5C1A34B5" w14:textId="77777777" w:rsidR="003479CE" w:rsidRDefault="00374B3E" w:rsidP="00475D0B">
      <w:r>
        <w:rPr>
          <w:rFonts w:hint="eastAsia"/>
        </w:rPr>
        <w:t>说这句话的时候，</w:t>
      </w:r>
      <w:r w:rsidR="003479CE">
        <w:rPr>
          <w:rFonts w:hint="eastAsia"/>
        </w:rPr>
        <w:t>陆三阴剑意满身，自己也成了一口剑。</w:t>
      </w:r>
    </w:p>
    <w:p w14:paraId="7464D81F" w14:textId="77777777" w:rsidR="003479CE" w:rsidRDefault="0061327B" w:rsidP="003479CE">
      <w:r>
        <w:rPr>
          <w:rFonts w:hint="eastAsia"/>
        </w:rPr>
        <w:t>叶青诗</w:t>
      </w:r>
      <w:r w:rsidR="00B55645">
        <w:rPr>
          <w:rFonts w:hint="eastAsia"/>
        </w:rPr>
        <w:t>剑起青光以应，</w:t>
      </w:r>
      <w:r w:rsidR="003479CE">
        <w:rPr>
          <w:rFonts w:hint="eastAsia"/>
        </w:rPr>
        <w:t>在夜色里闪过了一抹青光。</w:t>
      </w:r>
    </w:p>
    <w:p w14:paraId="5BC40B54" w14:textId="77777777" w:rsidR="00D373BB" w:rsidRDefault="001C66C1" w:rsidP="00475D0B">
      <w:r>
        <w:rPr>
          <w:rFonts w:hint="eastAsia"/>
        </w:rPr>
        <w:t>她整个人也变得热血起来，</w:t>
      </w:r>
      <w:r w:rsidR="00654505">
        <w:rPr>
          <w:rFonts w:hint="eastAsia"/>
        </w:rPr>
        <w:t>看着参差一子问道：</w:t>
      </w:r>
      <w:r w:rsidR="00B55645">
        <w:rPr>
          <w:rFonts w:hint="eastAsia"/>
        </w:rPr>
        <w:t>“你见过陆三阴用剑吗？”</w:t>
      </w:r>
    </w:p>
    <w:p w14:paraId="0AF38F47" w14:textId="77777777" w:rsidR="00045C6B" w:rsidRDefault="00B55645" w:rsidP="00475D0B">
      <w:r>
        <w:rPr>
          <w:rFonts w:hint="eastAsia"/>
        </w:rPr>
        <w:t>参差一子</w:t>
      </w:r>
      <w:r w:rsidR="00654505">
        <w:rPr>
          <w:rFonts w:hint="eastAsia"/>
        </w:rPr>
        <w:t>微怔，</w:t>
      </w:r>
      <w:r w:rsidR="00045C6B">
        <w:rPr>
          <w:rFonts w:hint="eastAsia"/>
        </w:rPr>
        <w:t>想起那夜夺剑胎的事情来。</w:t>
      </w:r>
    </w:p>
    <w:p w14:paraId="3CCC50A3" w14:textId="77777777" w:rsidR="00045C6B" w:rsidRDefault="00045C6B" w:rsidP="00475D0B">
      <w:r>
        <w:rPr>
          <w:rFonts w:hint="eastAsia"/>
        </w:rPr>
        <w:t>那时他只握剑，未曾拔剑。</w:t>
      </w:r>
    </w:p>
    <w:p w14:paraId="053E5FC0" w14:textId="77777777" w:rsidR="00045C6B" w:rsidRDefault="00045C6B" w:rsidP="00475D0B">
      <w:r>
        <w:rPr>
          <w:rFonts w:hint="eastAsia"/>
        </w:rPr>
        <w:t>因为他知道</w:t>
      </w:r>
      <w:r w:rsidR="00E560D5">
        <w:rPr>
          <w:rFonts w:hint="eastAsia"/>
        </w:rPr>
        <w:t>当今拔剑，也不是他的对手，但是现在情况不一样了。</w:t>
      </w:r>
    </w:p>
    <w:p w14:paraId="44EBF6C2" w14:textId="77777777" w:rsidR="005A12A9" w:rsidRDefault="005A12A9" w:rsidP="00475D0B">
      <w:r>
        <w:rPr>
          <w:rFonts w:hint="eastAsia"/>
        </w:rPr>
        <w:t>赵缜紧握着剑柄。</w:t>
      </w:r>
    </w:p>
    <w:p w14:paraId="2B66382F" w14:textId="77777777" w:rsidR="005A12A9" w:rsidRDefault="005A12A9" w:rsidP="00475D0B">
      <w:r>
        <w:rPr>
          <w:rFonts w:hint="eastAsia"/>
        </w:rPr>
        <w:t>叶青诗剑已出三寸。</w:t>
      </w:r>
    </w:p>
    <w:p w14:paraId="0B863666" w14:textId="77777777" w:rsidR="005A12A9" w:rsidRDefault="005A12A9" w:rsidP="00475D0B">
      <w:r>
        <w:rPr>
          <w:rFonts w:hint="eastAsia"/>
        </w:rPr>
        <w:t>宁溪拔出剑来，双手握着剑柄，每个毛孔尽数立起，感受风的起处</w:t>
      </w:r>
      <w:r w:rsidR="007704BF">
        <w:rPr>
          <w:rFonts w:hint="eastAsia"/>
        </w:rPr>
        <w:t>，纵然不能入战，也决不能给参差一子袭击自己的机会</w:t>
      </w:r>
      <w:r>
        <w:rPr>
          <w:rFonts w:hint="eastAsia"/>
        </w:rPr>
        <w:t>。</w:t>
      </w:r>
    </w:p>
    <w:p w14:paraId="36E199EF" w14:textId="77777777" w:rsidR="007704BF" w:rsidRPr="0027129E" w:rsidRDefault="0027129E" w:rsidP="00475D0B">
      <w:r>
        <w:rPr>
          <w:rFonts w:hint="eastAsia"/>
        </w:rPr>
        <w:t>青萍之末，陆三阴并不是只传给了西门纤纤。</w:t>
      </w:r>
    </w:p>
    <w:p w14:paraId="07DB261E" w14:textId="77777777" w:rsidR="005A12A9" w:rsidRDefault="005A12A9" w:rsidP="00475D0B">
      <w:r>
        <w:rPr>
          <w:rFonts w:hint="eastAsia"/>
        </w:rPr>
        <w:t>风起青萍之刻，便是剑起之时。</w:t>
      </w:r>
    </w:p>
    <w:p w14:paraId="7D51FA87" w14:textId="77777777" w:rsidR="005A12A9" w:rsidRPr="005A12A9" w:rsidRDefault="005A12A9" w:rsidP="00475D0B">
      <w:r>
        <w:rPr>
          <w:rFonts w:hint="eastAsia"/>
        </w:rPr>
        <w:t>便在此时。</w:t>
      </w:r>
    </w:p>
    <w:p w14:paraId="4D04FEA2" w14:textId="77777777" w:rsidR="00B55645" w:rsidRDefault="005A12A9" w:rsidP="00475D0B">
      <w:r>
        <w:rPr>
          <w:rFonts w:hint="eastAsia"/>
        </w:rPr>
        <w:t>参差一子忽然仰天大笑起来。</w:t>
      </w:r>
    </w:p>
    <w:p w14:paraId="53A974C7" w14:textId="77777777" w:rsidR="005A12A9" w:rsidRDefault="005A12A9" w:rsidP="00475D0B">
      <w:r>
        <w:rPr>
          <w:rFonts w:hint="eastAsia"/>
        </w:rPr>
        <w:t>“哈哈哈……”</w:t>
      </w:r>
    </w:p>
    <w:p w14:paraId="26F1CDA9" w14:textId="77777777" w:rsidR="00670FCF" w:rsidRDefault="007A5B9B" w:rsidP="00670FCF">
      <w:r>
        <w:rPr>
          <w:rFonts w:hint="eastAsia"/>
        </w:rPr>
        <w:t>狂傲的笑声，</w:t>
      </w:r>
      <w:r w:rsidR="00670FCF">
        <w:rPr>
          <w:rFonts w:hint="eastAsia"/>
        </w:rPr>
        <w:t>带着强大的气息，向四周扩散而去，四周的空气似要碎了。</w:t>
      </w:r>
    </w:p>
    <w:p w14:paraId="256B9E4B" w14:textId="77777777" w:rsidR="00670FCF" w:rsidRPr="009D508F" w:rsidRDefault="00670FCF" w:rsidP="00670FCF">
      <w:r>
        <w:rPr>
          <w:rFonts w:hint="eastAsia"/>
        </w:rPr>
        <w:t>无数枫叶</w:t>
      </w:r>
      <w:r w:rsidR="009D508F">
        <w:rPr>
          <w:rFonts w:hint="eastAsia"/>
        </w:rPr>
        <w:t>离枝而去，这在没有风的夜色狂乱飞舞。</w:t>
      </w:r>
    </w:p>
    <w:p w14:paraId="2CA46B2E" w14:textId="77777777" w:rsidR="009D508F" w:rsidRDefault="009D508F" w:rsidP="00670FCF">
      <w:r>
        <w:rPr>
          <w:rFonts w:hint="eastAsia"/>
        </w:rPr>
        <w:t>这些枫叶顶着住无数次的秋风肆虐，却没有抵住这狂傲的气息。</w:t>
      </w:r>
    </w:p>
    <w:p w14:paraId="3AB08593" w14:textId="77777777" w:rsidR="00C60230" w:rsidRDefault="0012294C" w:rsidP="00670FCF">
      <w:r>
        <w:rPr>
          <w:rFonts w:hint="eastAsia"/>
        </w:rPr>
        <w:t>陆三阴三人紧握着剑，等待着参差一子出手。</w:t>
      </w:r>
    </w:p>
    <w:p w14:paraId="21012548" w14:textId="77777777" w:rsidR="0012294C" w:rsidRPr="0012294C" w:rsidRDefault="0012294C" w:rsidP="00670FCF">
      <w:r>
        <w:rPr>
          <w:rFonts w:hint="eastAsia"/>
        </w:rPr>
        <w:t>然而并没有。</w:t>
      </w:r>
    </w:p>
    <w:p w14:paraId="43FFFC92" w14:textId="77777777" w:rsidR="00670FCF" w:rsidRDefault="009D508F" w:rsidP="00670FCF">
      <w:r>
        <w:rPr>
          <w:rFonts w:hint="eastAsia"/>
        </w:rPr>
        <w:t>一阵狂乱之后，那可怕的气息渐渐消</w:t>
      </w:r>
      <w:r w:rsidR="00670FCF">
        <w:rPr>
          <w:rFonts w:hint="eastAsia"/>
        </w:rPr>
        <w:t>弥。</w:t>
      </w:r>
    </w:p>
    <w:p w14:paraId="4E893678" w14:textId="77777777" w:rsidR="00475D0B" w:rsidRPr="00475D0B" w:rsidRDefault="009D508F" w:rsidP="00725127">
      <w:r>
        <w:rPr>
          <w:rFonts w:hint="eastAsia"/>
        </w:rPr>
        <w:t>参差一子散尽了气息，双手掌缓缓收回，</w:t>
      </w:r>
      <w:r w:rsidR="007704BF">
        <w:rPr>
          <w:rFonts w:hint="eastAsia"/>
        </w:rPr>
        <w:t>看着陆三阴的眼睛，问道：“</w:t>
      </w:r>
      <w:r w:rsidR="00C53267">
        <w:rPr>
          <w:rFonts w:hint="eastAsia"/>
        </w:rPr>
        <w:t>你的剑阵还能再开</w:t>
      </w:r>
      <w:r w:rsidR="007704BF">
        <w:rPr>
          <w:rFonts w:hint="eastAsia"/>
        </w:rPr>
        <w:t>第一次吗？”</w:t>
      </w:r>
    </w:p>
    <w:p w14:paraId="00FB73BD" w14:textId="77777777" w:rsidR="007A7A69" w:rsidRDefault="0012294C" w:rsidP="00725127">
      <w:r>
        <w:rPr>
          <w:rFonts w:hint="eastAsia"/>
        </w:rPr>
        <w:t>陆三阴微怔，然后面露仓皇之色，</w:t>
      </w:r>
      <w:r w:rsidR="00D07BF2">
        <w:rPr>
          <w:rFonts w:hint="eastAsia"/>
        </w:rPr>
        <w:t>他的心乱了，</w:t>
      </w:r>
      <w:r w:rsidR="00045F6E">
        <w:rPr>
          <w:rFonts w:hint="eastAsia"/>
        </w:rPr>
        <w:t>与其这是个问题，不如说提醒</w:t>
      </w:r>
      <w:r w:rsidR="007866BD">
        <w:rPr>
          <w:rFonts w:hint="eastAsia"/>
        </w:rPr>
        <w:t>。</w:t>
      </w:r>
    </w:p>
    <w:p w14:paraId="4993BA7A" w14:textId="77777777" w:rsidR="00732BCE" w:rsidRDefault="00732BCE" w:rsidP="00725127">
      <w:r>
        <w:rPr>
          <w:rFonts w:hint="eastAsia"/>
        </w:rPr>
        <w:t>“什么意思？”</w:t>
      </w:r>
      <w:r w:rsidR="00FA7228">
        <w:rPr>
          <w:rFonts w:hint="eastAsia"/>
        </w:rPr>
        <w:t>陆三阴问道。</w:t>
      </w:r>
    </w:p>
    <w:p w14:paraId="4365C997" w14:textId="77777777" w:rsidR="00C871B8" w:rsidRDefault="00C871B8" w:rsidP="00725127">
      <w:r>
        <w:rPr>
          <w:rFonts w:hint="eastAsia"/>
        </w:rPr>
        <w:t>“</w:t>
      </w:r>
      <w:r w:rsidR="00095D0E">
        <w:rPr>
          <w:rFonts w:hint="eastAsia"/>
        </w:rPr>
        <w:t>你们还是小看</w:t>
      </w:r>
      <w:r w:rsidR="00284691">
        <w:rPr>
          <w:rFonts w:hint="eastAsia"/>
        </w:rPr>
        <w:t>了</w:t>
      </w:r>
      <w:r w:rsidR="00095D0E">
        <w:rPr>
          <w:rFonts w:hint="eastAsia"/>
        </w:rPr>
        <w:t>应江湖</w:t>
      </w:r>
      <w:r>
        <w:rPr>
          <w:rFonts w:hint="eastAsia"/>
        </w:rPr>
        <w:t>。”</w:t>
      </w:r>
    </w:p>
    <w:p w14:paraId="32F3810B" w14:textId="77777777" w:rsidR="00045F6E" w:rsidRPr="00045F6E" w:rsidRDefault="00AA418D" w:rsidP="00725127">
      <w:r>
        <w:rPr>
          <w:rFonts w:hint="eastAsia"/>
        </w:rPr>
        <w:t>参差一子转身看着四周的夜色，说道：“我来这里的时候，看到这座山上的尸体都消失了。”</w:t>
      </w:r>
    </w:p>
    <w:p w14:paraId="42AA5F02" w14:textId="77777777" w:rsidR="007A7A69" w:rsidRDefault="00ED5D3B" w:rsidP="00725127">
      <w:r>
        <w:rPr>
          <w:rFonts w:hint="eastAsia"/>
        </w:rPr>
        <w:t>一片寂静。</w:t>
      </w:r>
    </w:p>
    <w:p w14:paraId="1D0BABAB" w14:textId="77777777" w:rsidR="00F11139" w:rsidRDefault="00F11139" w:rsidP="00725127">
      <w:r>
        <w:rPr>
          <w:rFonts w:hint="eastAsia"/>
        </w:rPr>
        <w:t>静到</w:t>
      </w:r>
      <w:r w:rsidR="008917E3">
        <w:rPr>
          <w:rFonts w:hint="eastAsia"/>
        </w:rPr>
        <w:t>陆三阴已经能</w:t>
      </w:r>
      <w:r>
        <w:rPr>
          <w:rFonts w:hint="eastAsia"/>
        </w:rPr>
        <w:t>听到了自己的心跳。</w:t>
      </w:r>
    </w:p>
    <w:p w14:paraId="63C56DBA" w14:textId="77777777" w:rsidR="00E82C8D" w:rsidRDefault="00E82C8D" w:rsidP="00725127">
      <w:r>
        <w:rPr>
          <w:rFonts w:hint="eastAsia"/>
        </w:rPr>
        <w:t>冷汗忽然冒起，然后落下，无声入土。</w:t>
      </w:r>
    </w:p>
    <w:p w14:paraId="280F51A9" w14:textId="77777777" w:rsidR="008764A3" w:rsidRPr="008764A3" w:rsidRDefault="008764A3" w:rsidP="00725127">
      <w:r>
        <w:rPr>
          <w:rFonts w:hint="eastAsia"/>
        </w:rPr>
        <w:t>“青诗，这里交给你了。”</w:t>
      </w:r>
    </w:p>
    <w:p w14:paraId="6EBC991B" w14:textId="77777777" w:rsidR="007A7A69" w:rsidRDefault="008764A3" w:rsidP="00725127">
      <w:r>
        <w:rPr>
          <w:rFonts w:hint="eastAsia"/>
        </w:rPr>
        <w:t>说完这句话，陆三阴豁然转身，准备朝止戈山而去。</w:t>
      </w:r>
    </w:p>
    <w:p w14:paraId="544AA368" w14:textId="77777777" w:rsidR="00CD72D9" w:rsidRDefault="00CD72D9" w:rsidP="00725127">
      <w:r>
        <w:rPr>
          <w:rFonts w:hint="eastAsia"/>
        </w:rPr>
        <w:t>参差一子笑了起来，问道：“你就不怕我对他们动手？”</w:t>
      </w:r>
    </w:p>
    <w:p w14:paraId="4E6BBDB3" w14:textId="77777777" w:rsidR="00CD72D9" w:rsidRDefault="00CD72D9" w:rsidP="00725127">
      <w:r>
        <w:rPr>
          <w:rFonts w:hint="eastAsia"/>
        </w:rPr>
        <w:t>陆三</w:t>
      </w:r>
      <w:r w:rsidR="00C81C58">
        <w:rPr>
          <w:rFonts w:hint="eastAsia"/>
        </w:rPr>
        <w:t>阴回头看他一眼，说道：“那你将见识有幸见识当代女剑神叶青诗的华丽的剑技</w:t>
      </w:r>
      <w:r>
        <w:rPr>
          <w:rFonts w:hint="eastAsia"/>
        </w:rPr>
        <w:t>。”</w:t>
      </w:r>
    </w:p>
    <w:p w14:paraId="16594B9B" w14:textId="77777777" w:rsidR="00CD72D9" w:rsidRPr="00CD72D9" w:rsidRDefault="00CD72D9" w:rsidP="00725127">
      <w:r>
        <w:rPr>
          <w:rFonts w:hint="eastAsia"/>
        </w:rPr>
        <w:t>参差一子微怔，朝着叶青诗看去，发现她已经剑意满身。</w:t>
      </w:r>
    </w:p>
    <w:p w14:paraId="7AB62909" w14:textId="77777777" w:rsidR="008764A3" w:rsidRDefault="00C444DC" w:rsidP="00725127">
      <w:r>
        <w:rPr>
          <w:rFonts w:hint="eastAsia"/>
        </w:rPr>
        <w:t>宁溪叫住了陆三阴</w:t>
      </w:r>
      <w:r w:rsidR="008764A3">
        <w:rPr>
          <w:rFonts w:hint="eastAsia"/>
        </w:rPr>
        <w:t>，提醒说道：“应江湖在后山绑了一条长绳，可以直达止戈山。”</w:t>
      </w:r>
    </w:p>
    <w:p w14:paraId="39513329" w14:textId="77777777" w:rsidR="00CB28C1" w:rsidRDefault="00CB28C1" w:rsidP="00725127">
      <w:r>
        <w:rPr>
          <w:rFonts w:hint="eastAsia"/>
        </w:rPr>
        <w:t>“嗯，小心。”</w:t>
      </w:r>
    </w:p>
    <w:p w14:paraId="7B246D27" w14:textId="77777777" w:rsidR="00CD72D9" w:rsidRDefault="00CD72D9" w:rsidP="00725127">
      <w:r>
        <w:rPr>
          <w:rFonts w:hint="eastAsia"/>
        </w:rPr>
        <w:t>陆三阴再次转向，</w:t>
      </w:r>
      <w:r w:rsidR="00BD6285">
        <w:rPr>
          <w:rFonts w:hint="eastAsia"/>
        </w:rPr>
        <w:t>朝着百里山后山奔去。</w:t>
      </w:r>
    </w:p>
    <w:p w14:paraId="3F7C7963" w14:textId="77777777" w:rsidR="00BD6285" w:rsidRPr="00BD6285" w:rsidRDefault="00BD6285" w:rsidP="00725127">
      <w:r>
        <w:rPr>
          <w:rFonts w:hint="eastAsia"/>
        </w:rPr>
        <w:t>浓浓的夜色，掩去了他的身影。</w:t>
      </w:r>
    </w:p>
    <w:p w14:paraId="2549AD7F" w14:textId="77777777" w:rsidR="007A7A69" w:rsidRDefault="00723F98" w:rsidP="00725127">
      <w:r>
        <w:rPr>
          <w:rFonts w:hint="eastAsia"/>
        </w:rPr>
        <w:t>……</w:t>
      </w:r>
    </w:p>
    <w:p w14:paraId="1691B582" w14:textId="77777777" w:rsidR="00723F98" w:rsidRDefault="00723F98" w:rsidP="00725127">
      <w:r>
        <w:rPr>
          <w:rFonts w:hint="eastAsia"/>
        </w:rPr>
        <w:t>……</w:t>
      </w:r>
    </w:p>
    <w:p w14:paraId="6EED03EE" w14:textId="77777777" w:rsidR="005F5941" w:rsidRDefault="005F5941" w:rsidP="005F5941">
      <w:r>
        <w:rPr>
          <w:rFonts w:hint="eastAsia"/>
        </w:rPr>
        <w:lastRenderedPageBreak/>
        <w:t>柴桑以为自己要死了。</w:t>
      </w:r>
    </w:p>
    <w:p w14:paraId="15BCBB26" w14:textId="77777777" w:rsidR="005F5941" w:rsidRDefault="005F5941" w:rsidP="005F5941">
      <w:r>
        <w:rPr>
          <w:rFonts w:hint="eastAsia"/>
        </w:rPr>
        <w:t>应江湖也以为他要死了。</w:t>
      </w:r>
    </w:p>
    <w:p w14:paraId="046453AF" w14:textId="77777777" w:rsidR="005F5941" w:rsidRPr="005F5941" w:rsidRDefault="005F5941" w:rsidP="005F5941">
      <w:r>
        <w:rPr>
          <w:rFonts w:hint="eastAsia"/>
        </w:rPr>
        <w:t>然而那口剑刺破他的皮肤之后，却忽然停了下来。</w:t>
      </w:r>
    </w:p>
    <w:p w14:paraId="17EB20DE" w14:textId="77777777" w:rsidR="003D44AF" w:rsidRDefault="003D44AF" w:rsidP="005F5941">
      <w:r>
        <w:rPr>
          <w:rFonts w:hint="eastAsia"/>
        </w:rPr>
        <w:t>那品剑抵着他的咽喉，看着他问道：“姓柴的，想起我是谁了吗？”</w:t>
      </w:r>
    </w:p>
    <w:p w14:paraId="32589248" w14:textId="77777777" w:rsidR="00156001" w:rsidRDefault="00156001" w:rsidP="005F5941">
      <w:r>
        <w:rPr>
          <w:rFonts w:hint="eastAsia"/>
        </w:rPr>
        <w:t>柴桑没有回答，他觉得这是个多余的问题。</w:t>
      </w:r>
    </w:p>
    <w:p w14:paraId="0AF09F63" w14:textId="77777777" w:rsidR="006160EE" w:rsidRDefault="006160EE" w:rsidP="006160EE">
      <w:r>
        <w:rPr>
          <w:rFonts w:hint="eastAsia"/>
        </w:rPr>
        <w:t>应江湖捂着伤口说道：“别跟他废话，在我死之前，赶紧捅死他。”</w:t>
      </w:r>
    </w:p>
    <w:p w14:paraId="4C1F5A87" w14:textId="77777777" w:rsidR="00F63E9B" w:rsidRPr="006160EE" w:rsidRDefault="006160EE" w:rsidP="005F5941">
      <w:r>
        <w:rPr>
          <w:rFonts w:hint="eastAsia"/>
        </w:rPr>
        <w:t>柴桑苦笑着，又叹了口气。</w:t>
      </w:r>
    </w:p>
    <w:p w14:paraId="69E0C468" w14:textId="77777777" w:rsidR="00DD6B7B" w:rsidRDefault="00DD6B7B" w:rsidP="005F5941">
      <w:r>
        <w:rPr>
          <w:rFonts w:hint="eastAsia"/>
        </w:rPr>
        <w:t>那人有些失望，也叹了口气</w:t>
      </w:r>
      <w:r w:rsidR="00952A08">
        <w:rPr>
          <w:rFonts w:hint="eastAsia"/>
        </w:rPr>
        <w:t>，然后扬起了剑</w:t>
      </w:r>
      <w:r>
        <w:rPr>
          <w:rFonts w:hint="eastAsia"/>
        </w:rPr>
        <w:t>。</w:t>
      </w:r>
    </w:p>
    <w:p w14:paraId="6EDBC20A" w14:textId="77777777" w:rsidR="004679D8" w:rsidRDefault="00825FAC" w:rsidP="005F5941">
      <w:r>
        <w:rPr>
          <w:rFonts w:hint="eastAsia"/>
        </w:rPr>
        <w:t>柴桑却忽然笑了起来。</w:t>
      </w:r>
    </w:p>
    <w:p w14:paraId="7FAFE7EC" w14:textId="77777777" w:rsidR="00825FAC" w:rsidRDefault="00825FAC" w:rsidP="005F5941">
      <w:r>
        <w:rPr>
          <w:rFonts w:hint="eastAsia"/>
        </w:rPr>
        <w:t>“你好啊，影帝。”</w:t>
      </w:r>
    </w:p>
    <w:p w14:paraId="1A615753" w14:textId="77777777" w:rsidR="00620833" w:rsidRDefault="00620833" w:rsidP="005F5941">
      <w:r>
        <w:rPr>
          <w:rFonts w:hint="eastAsia"/>
        </w:rPr>
        <w:t>空</w:t>
      </w:r>
      <w:r w:rsidR="008D336D">
        <w:rPr>
          <w:rFonts w:hint="eastAsia"/>
        </w:rPr>
        <w:t>气忽然沉默了。</w:t>
      </w:r>
    </w:p>
    <w:p w14:paraId="235FD81B" w14:textId="77777777" w:rsidR="008D336D" w:rsidRDefault="008D336D" w:rsidP="005F5941">
      <w:r>
        <w:rPr>
          <w:rFonts w:hint="eastAsia"/>
        </w:rPr>
        <w:t>时间仿佛也停滞了一下。</w:t>
      </w:r>
    </w:p>
    <w:p w14:paraId="2EF24C31" w14:textId="77777777" w:rsidR="008D336D" w:rsidRDefault="008D336D" w:rsidP="005F5941">
      <w:r>
        <w:rPr>
          <w:rFonts w:hint="eastAsia"/>
        </w:rPr>
        <w:t>那口剑忽然放了下来。</w:t>
      </w:r>
    </w:p>
    <w:p w14:paraId="2061B91D" w14:textId="77777777" w:rsidR="00082F36" w:rsidRDefault="00082F36" w:rsidP="005F5941">
      <w:r>
        <w:rPr>
          <w:rFonts w:hint="eastAsia"/>
        </w:rPr>
        <w:t>应江湖愣住了。</w:t>
      </w:r>
    </w:p>
    <w:p w14:paraId="600741AF" w14:textId="77777777" w:rsidR="008D336D" w:rsidRDefault="008D336D" w:rsidP="005F5941">
      <w:r>
        <w:rPr>
          <w:rFonts w:hint="eastAsia"/>
        </w:rPr>
        <w:t>那个人忽然大笑起来。</w:t>
      </w:r>
    </w:p>
    <w:p w14:paraId="116FC09A" w14:textId="77777777" w:rsidR="008D336D" w:rsidRDefault="008D336D" w:rsidP="005F5941">
      <w:r>
        <w:rPr>
          <w:rFonts w:hint="eastAsia"/>
        </w:rPr>
        <w:t>“</w:t>
      </w:r>
      <w:r w:rsidR="00AA2B59">
        <w:rPr>
          <w:rFonts w:hint="eastAsia"/>
        </w:rPr>
        <w:t>记住，我又救了你一次</w:t>
      </w:r>
      <w:r>
        <w:rPr>
          <w:rFonts w:hint="eastAsia"/>
        </w:rPr>
        <w:t>。”</w:t>
      </w:r>
    </w:p>
    <w:p w14:paraId="073C8840" w14:textId="77777777" w:rsidR="00082F36" w:rsidRDefault="00082F36" w:rsidP="005F5941">
      <w:r>
        <w:rPr>
          <w:rFonts w:hint="eastAsia"/>
        </w:rPr>
        <w:t>这句话里，着重强调了一个又字。</w:t>
      </w:r>
    </w:p>
    <w:p w14:paraId="3843AA7C" w14:textId="77777777" w:rsidR="00082F36" w:rsidRDefault="00082F36" w:rsidP="005F5941">
      <w:r>
        <w:rPr>
          <w:rFonts w:hint="eastAsia"/>
        </w:rPr>
        <w:t>柴桑沉默了一会，想明白了一件事情，好像确实是这么回事。</w:t>
      </w:r>
    </w:p>
    <w:p w14:paraId="16F02979" w14:textId="77777777" w:rsidR="00EA5E04" w:rsidRDefault="009A02D4" w:rsidP="00EA5E04">
      <w:r>
        <w:rPr>
          <w:rFonts w:hint="eastAsia"/>
        </w:rPr>
        <w:t>应江湖愣了愣，这个与柴桑有着深仇在恨的人，为又什么又救了柴桑一次？</w:t>
      </w:r>
    </w:p>
    <w:p w14:paraId="1673B2F1" w14:textId="77777777" w:rsidR="00636B70" w:rsidRDefault="00636B70" w:rsidP="00EA5E04">
      <w:r>
        <w:rPr>
          <w:rFonts w:hint="eastAsia"/>
        </w:rPr>
        <w:t>究竟在什么时候？明明那夜止戈山，柴桑还让他遭了这么大的耻辱。</w:t>
      </w:r>
    </w:p>
    <w:p w14:paraId="6FA492ED" w14:textId="77777777" w:rsidR="00636B70" w:rsidRPr="00636B70" w:rsidRDefault="00636B70" w:rsidP="00EA5E04">
      <w:r>
        <w:rPr>
          <w:rFonts w:hint="eastAsia"/>
        </w:rPr>
        <w:t>是了，那夜的止戈山上……</w:t>
      </w:r>
    </w:p>
    <w:p w14:paraId="17A583F6" w14:textId="77777777" w:rsidR="00636B70" w:rsidRDefault="00636B70" w:rsidP="00636B70">
      <w:r>
        <w:rPr>
          <w:rFonts w:hint="eastAsia"/>
        </w:rPr>
        <w:t>应江湖忽然灵光闪过，想明白了所有的事情。</w:t>
      </w:r>
    </w:p>
    <w:p w14:paraId="43C44391" w14:textId="77777777" w:rsidR="00C74252" w:rsidRDefault="00C74252" w:rsidP="00636B70">
      <w:r>
        <w:rPr>
          <w:rFonts w:hint="eastAsia"/>
        </w:rPr>
        <w:t>那夜青云十三阶前，</w:t>
      </w:r>
      <w:r w:rsidR="00D83068">
        <w:rPr>
          <w:rFonts w:hint="eastAsia"/>
        </w:rPr>
        <w:t>柴桑连斩了两名一夜风雨杀手，然后这名来自三山七水二十一寨的杀手随即指认了柴桑，于是一夜风雨军心溃散，然后撤走。</w:t>
      </w:r>
    </w:p>
    <w:p w14:paraId="5B60EB4A" w14:textId="77777777" w:rsidR="0076151B" w:rsidRDefault="0076151B" w:rsidP="00636B70">
      <w:r>
        <w:rPr>
          <w:rFonts w:hint="eastAsia"/>
        </w:rPr>
        <w:t>世间怎会有如此巧合的事情？</w:t>
      </w:r>
    </w:p>
    <w:p w14:paraId="302F5904" w14:textId="77777777" w:rsidR="0076151B" w:rsidRDefault="0076151B" w:rsidP="00636B70">
      <w:r>
        <w:rPr>
          <w:rFonts w:hint="eastAsia"/>
        </w:rPr>
        <w:t>如果他对柴桑的恨真到了焚山煮海的地步，为什么早不指认，晚不指认，偏偏在一夜风雨军心最容易动乱的时候指认？</w:t>
      </w:r>
    </w:p>
    <w:p w14:paraId="2376ADD8" w14:textId="77777777" w:rsidR="0072305C" w:rsidRPr="0076151B" w:rsidRDefault="0072305C" w:rsidP="00636B70">
      <w:r>
        <w:rPr>
          <w:rFonts w:hint="eastAsia"/>
        </w:rPr>
        <w:t>唯一合理的解释就是，他们是一伙的。</w:t>
      </w:r>
    </w:p>
    <w:p w14:paraId="1AF80493" w14:textId="77777777" w:rsidR="00636B70" w:rsidRDefault="00F80F0D" w:rsidP="00EA5E04">
      <w:r>
        <w:rPr>
          <w:rFonts w:hint="eastAsia"/>
        </w:rPr>
        <w:t>应江湖忽然想到一个</w:t>
      </w:r>
      <w:r w:rsidR="00E42D14">
        <w:rPr>
          <w:rFonts w:hint="eastAsia"/>
        </w:rPr>
        <w:t>失踪的</w:t>
      </w:r>
      <w:r>
        <w:rPr>
          <w:rFonts w:hint="eastAsia"/>
        </w:rPr>
        <w:t>人来，问道：“你是七分道士？”</w:t>
      </w:r>
    </w:p>
    <w:p w14:paraId="37D42B5B" w14:textId="77777777" w:rsidR="000F07E1" w:rsidRDefault="000F07E1" w:rsidP="00EA5E04">
      <w:r>
        <w:rPr>
          <w:rFonts w:hint="eastAsia"/>
        </w:rPr>
        <w:t>那人笑笑不说话，撕下了人皮面具，果然是七分道士。</w:t>
      </w:r>
    </w:p>
    <w:p w14:paraId="6190257D" w14:textId="77777777" w:rsidR="00592E0F" w:rsidRDefault="00592E0F" w:rsidP="00EA5E04">
      <w:r>
        <w:rPr>
          <w:rFonts w:hint="eastAsia"/>
        </w:rPr>
        <w:t>“为什么？”</w:t>
      </w:r>
    </w:p>
    <w:p w14:paraId="71FB07AC" w14:textId="77777777" w:rsidR="00592E0F" w:rsidRPr="00592E0F" w:rsidRDefault="00592E0F" w:rsidP="00EA5E04">
      <w:r>
        <w:rPr>
          <w:rFonts w:hint="eastAsia"/>
        </w:rPr>
        <w:t>应江湖看着七分道士，说道：“</w:t>
      </w:r>
      <w:r w:rsidR="002A6FB8">
        <w:rPr>
          <w:rFonts w:hint="eastAsia"/>
        </w:rPr>
        <w:t>既然你没有被老二弄死，那也完全没有必要玩这一出了</w:t>
      </w:r>
      <w:r w:rsidR="00BB67B3">
        <w:rPr>
          <w:rFonts w:hint="eastAsia"/>
        </w:rPr>
        <w:t>，我想不通</w:t>
      </w:r>
      <w:r w:rsidR="002A6FB8">
        <w:rPr>
          <w:rFonts w:hint="eastAsia"/>
        </w:rPr>
        <w:t>。</w:t>
      </w:r>
      <w:r>
        <w:rPr>
          <w:rFonts w:hint="eastAsia"/>
        </w:rPr>
        <w:t>”</w:t>
      </w:r>
    </w:p>
    <w:p w14:paraId="46623477" w14:textId="77777777" w:rsidR="00EA5E04" w:rsidRPr="008D336D" w:rsidRDefault="00122974" w:rsidP="005F5941">
      <w:r>
        <w:rPr>
          <w:rFonts w:hint="eastAsia"/>
        </w:rPr>
        <w:t>七分道士笑道：“</w:t>
      </w:r>
      <w:r w:rsidR="00D066CB">
        <w:rPr>
          <w:rFonts w:hint="eastAsia"/>
        </w:rPr>
        <w:t>扮季海棠失败，被你戏弄了一次，千落那边又不需要我解毒，</w:t>
      </w:r>
      <w:r w:rsidR="00F37006">
        <w:rPr>
          <w:rFonts w:hint="eastAsia"/>
        </w:rPr>
        <w:t>闲来无事做，所以便把这条账还给你</w:t>
      </w:r>
      <w:r w:rsidR="00911E23">
        <w:rPr>
          <w:rFonts w:hint="eastAsia"/>
        </w:rPr>
        <w:t>，不然你死了，我没就这机会了。</w:t>
      </w:r>
      <w:r>
        <w:rPr>
          <w:rFonts w:hint="eastAsia"/>
        </w:rPr>
        <w:t>”</w:t>
      </w:r>
    </w:p>
    <w:p w14:paraId="4083911F" w14:textId="77777777" w:rsidR="00E26F9A" w:rsidRDefault="00911E23" w:rsidP="005F5941">
      <w:r>
        <w:rPr>
          <w:rFonts w:hint="eastAsia"/>
        </w:rPr>
        <w:t>“真是无聊</w:t>
      </w:r>
      <w:r w:rsidR="00E26F9A">
        <w:rPr>
          <w:rFonts w:hint="eastAsia"/>
        </w:rPr>
        <w:t>，不过你这睚眦必报的性格还真像我</w:t>
      </w:r>
      <w:r>
        <w:rPr>
          <w:rFonts w:hint="eastAsia"/>
        </w:rPr>
        <w:t>。”</w:t>
      </w:r>
    </w:p>
    <w:p w14:paraId="12632E94" w14:textId="77777777" w:rsidR="005F5941" w:rsidRDefault="00E26F9A" w:rsidP="00725127">
      <w:r>
        <w:rPr>
          <w:rFonts w:hint="eastAsia"/>
        </w:rPr>
        <w:t>应江湖</w:t>
      </w:r>
      <w:r w:rsidR="005B5CB5">
        <w:rPr>
          <w:rFonts w:hint="eastAsia"/>
        </w:rPr>
        <w:t>气血已经不畅通，</w:t>
      </w:r>
      <w:r w:rsidR="00CE0396">
        <w:rPr>
          <w:rFonts w:hint="eastAsia"/>
        </w:rPr>
        <w:t>鲜血不断流出，他仰头看了看上的繁星，说道：“我应江湖这人从不记仇，不会把仇留到明日，再不要说下辈子。”</w:t>
      </w:r>
    </w:p>
    <w:p w14:paraId="01FE8EDA" w14:textId="77777777" w:rsidR="005B5CB5" w:rsidRDefault="00CE0396" w:rsidP="005B5CB5">
      <w:r>
        <w:rPr>
          <w:rFonts w:hint="eastAsia"/>
        </w:rPr>
        <w:t>说完这句话，他仰面倒下，倒在了半湿地落叶里。</w:t>
      </w:r>
    </w:p>
    <w:p w14:paraId="1DBB05AF" w14:textId="77777777" w:rsidR="00725127" w:rsidRDefault="00725127" w:rsidP="00A10624"/>
    <w:p w14:paraId="2AD5BECE" w14:textId="77777777" w:rsidR="00542BBF" w:rsidRDefault="00542BBF" w:rsidP="00A10624"/>
    <w:p w14:paraId="6505A01A" w14:textId="77777777" w:rsidR="00542BBF" w:rsidRDefault="00542BBF" w:rsidP="00A10624"/>
    <w:p w14:paraId="23DBF949" w14:textId="77777777" w:rsidR="0047645C" w:rsidRDefault="00A10624" w:rsidP="00332403">
      <w:pPr>
        <w:pStyle w:val="3"/>
      </w:pPr>
      <w:r>
        <w:rPr>
          <w:rFonts w:hint="eastAsia"/>
        </w:rPr>
        <w:lastRenderedPageBreak/>
        <w:t>第九十六</w:t>
      </w:r>
      <w:r w:rsidR="001E28BB">
        <w:rPr>
          <w:rFonts w:hint="eastAsia"/>
        </w:rPr>
        <w:t>章百鬼夜行</w:t>
      </w:r>
    </w:p>
    <w:p w14:paraId="48F73851" w14:textId="77777777" w:rsidR="005E62C6" w:rsidRDefault="00120251">
      <w:r>
        <w:rPr>
          <w:rFonts w:hint="eastAsia"/>
        </w:rPr>
        <w:t>青云十三阶之上，剑阵起，而万剑生</w:t>
      </w:r>
      <w:r w:rsidR="00FB52EC">
        <w:rPr>
          <w:rFonts w:hint="eastAsia"/>
        </w:rPr>
        <w:t>。</w:t>
      </w:r>
    </w:p>
    <w:p w14:paraId="4F384A40" w14:textId="77777777" w:rsidR="00FB52EC" w:rsidRDefault="008042CC">
      <w:r>
        <w:rPr>
          <w:rFonts w:hint="eastAsia"/>
        </w:rPr>
        <w:t>万剑落下，不但</w:t>
      </w:r>
      <w:r w:rsidR="00FB52EC">
        <w:rPr>
          <w:rFonts w:hint="eastAsia"/>
        </w:rPr>
        <w:t>一夜风雨成了一夜风雨，</w:t>
      </w:r>
      <w:r w:rsidR="00A43E9B">
        <w:rPr>
          <w:rFonts w:hint="eastAsia"/>
        </w:rPr>
        <w:t>那些背离青思阁的长老弟子亦遭屠戮</w:t>
      </w:r>
      <w:r w:rsidR="00C57599">
        <w:rPr>
          <w:rFonts w:hint="eastAsia"/>
        </w:rPr>
        <w:t>，死伤过半</w:t>
      </w:r>
      <w:r w:rsidR="00A43E9B">
        <w:rPr>
          <w:rFonts w:hint="eastAsia"/>
        </w:rPr>
        <w:t>。</w:t>
      </w:r>
    </w:p>
    <w:p w14:paraId="3D855663" w14:textId="77777777" w:rsidR="00960B89" w:rsidRDefault="00960B89">
      <w:r>
        <w:rPr>
          <w:rFonts w:hint="eastAsia"/>
        </w:rPr>
        <w:t>在止戈山上仓皇逃命，恐怖的绝望的叫喊响彻了整个止戈山。</w:t>
      </w:r>
    </w:p>
    <w:p w14:paraId="3F4FE556" w14:textId="77777777" w:rsidR="008042CC" w:rsidRDefault="00C57599">
      <w:r>
        <w:rPr>
          <w:rFonts w:hint="eastAsia"/>
        </w:rPr>
        <w:t>西门纤纤</w:t>
      </w:r>
      <w:r w:rsidR="00B72364">
        <w:rPr>
          <w:rFonts w:hint="eastAsia"/>
        </w:rPr>
        <w:t>在青云十三阶之上听到这些叫喊，唯有一声长叹。</w:t>
      </w:r>
    </w:p>
    <w:p w14:paraId="771DF81E" w14:textId="77777777" w:rsidR="00B72364" w:rsidRDefault="00B72364">
      <w:r>
        <w:rPr>
          <w:rFonts w:hint="eastAsia"/>
        </w:rPr>
        <w:t>她无法控制剑阵范围，</w:t>
      </w:r>
      <w:r w:rsidR="00CA6D57">
        <w:rPr>
          <w:rFonts w:hint="eastAsia"/>
        </w:rPr>
        <w:t>所以派遣陶长老等人在山下阻拦，</w:t>
      </w:r>
      <w:r w:rsidR="002D7647">
        <w:rPr>
          <w:rFonts w:hint="eastAsia"/>
        </w:rPr>
        <w:t>然而这些长老们当时想的只有竞逐天下，杀上山时个个奋勇如神，</w:t>
      </w:r>
      <w:r w:rsidR="00EE28EB">
        <w:rPr>
          <w:rFonts w:hint="eastAsia"/>
        </w:rPr>
        <w:t>陶长老只好带人退走。</w:t>
      </w:r>
    </w:p>
    <w:p w14:paraId="53C49BF8" w14:textId="77777777" w:rsidR="00960B89" w:rsidRDefault="00960B89">
      <w:r>
        <w:rPr>
          <w:rFonts w:hint="eastAsia"/>
        </w:rPr>
        <w:t>岂料数刻之间，</w:t>
      </w:r>
      <w:r w:rsidR="0053010D">
        <w:rPr>
          <w:rFonts w:hint="eastAsia"/>
        </w:rPr>
        <w:t>青思池上万剑横生，如暴雨般刺射而下，</w:t>
      </w:r>
      <w:r w:rsidR="00263495">
        <w:rPr>
          <w:rFonts w:hint="eastAsia"/>
        </w:rPr>
        <w:t>反应不及</w:t>
      </w:r>
      <w:r w:rsidR="0056367F">
        <w:rPr>
          <w:rFonts w:hint="eastAsia"/>
        </w:rPr>
        <w:t>者，当场毙命。</w:t>
      </w:r>
    </w:p>
    <w:p w14:paraId="38A069B6" w14:textId="77777777" w:rsidR="00DE6DD3" w:rsidRPr="00DE6DD3" w:rsidRDefault="00DE6DD3">
      <w:r>
        <w:rPr>
          <w:rFonts w:hint="eastAsia"/>
        </w:rPr>
        <w:t>其余人吓得肝胆俱裂，所幸此次剑阵范围没有笼罩整个止戈山，运气好的逃得一条性命。</w:t>
      </w:r>
    </w:p>
    <w:p w14:paraId="7D04452D" w14:textId="77777777" w:rsidR="00960B89" w:rsidRDefault="00960B89" w:rsidP="00960B89">
      <w:r>
        <w:rPr>
          <w:rFonts w:hint="eastAsia"/>
        </w:rPr>
        <w:t>这时的他们只有逃命之念，哪里还有什么宏图霸业，竞逐天下。</w:t>
      </w:r>
    </w:p>
    <w:p w14:paraId="27DEDC4A" w14:textId="77777777" w:rsidR="005E62C6" w:rsidRDefault="007650BB">
      <w:r>
        <w:rPr>
          <w:rFonts w:hint="eastAsia"/>
        </w:rPr>
        <w:t>诸人逃到山角时，见剑阵已经消失，</w:t>
      </w:r>
      <w:r w:rsidR="00022E4D">
        <w:rPr>
          <w:rFonts w:hint="eastAsia"/>
        </w:rPr>
        <w:t>松了口气，横七坚八的倒在地上休息，</w:t>
      </w:r>
      <w:r w:rsidR="008E7ABD">
        <w:rPr>
          <w:rFonts w:hint="eastAsia"/>
        </w:rPr>
        <w:t>随便清点人数，</w:t>
      </w:r>
      <w:r w:rsidR="00022E4D">
        <w:rPr>
          <w:rFonts w:hint="eastAsia"/>
        </w:rPr>
        <w:t>此时的人数，已不足攻上山时的一半</w:t>
      </w:r>
      <w:r w:rsidR="008E7ABD">
        <w:rPr>
          <w:rFonts w:hint="eastAsia"/>
        </w:rPr>
        <w:t>了</w:t>
      </w:r>
      <w:r w:rsidR="00022E4D">
        <w:rPr>
          <w:rFonts w:hint="eastAsia"/>
        </w:rPr>
        <w:t>。</w:t>
      </w:r>
    </w:p>
    <w:p w14:paraId="2BB5CFFC" w14:textId="77777777" w:rsidR="00A9346C" w:rsidRDefault="00D2751E">
      <w:r>
        <w:rPr>
          <w:rFonts w:hint="eastAsia"/>
        </w:rPr>
        <w:t>云无双没有从青云十三阶上下来，料想多半是死了。</w:t>
      </w:r>
    </w:p>
    <w:p w14:paraId="78F8CCDC" w14:textId="77777777" w:rsidR="00D2751E" w:rsidRDefault="00D2751E">
      <w:r>
        <w:rPr>
          <w:rFonts w:hint="eastAsia"/>
        </w:rPr>
        <w:t>长老们绝望了，</w:t>
      </w:r>
      <w:r w:rsidR="00DE60FD">
        <w:rPr>
          <w:rFonts w:hint="eastAsia"/>
        </w:rPr>
        <w:t>夺权失败，失去</w:t>
      </w:r>
      <w:r w:rsidR="007309A8">
        <w:rPr>
          <w:rFonts w:hint="eastAsia"/>
        </w:rPr>
        <w:t>首领，一夜风雨也覆灭在止戈上，天下之大，又有何处能让他们安身？</w:t>
      </w:r>
    </w:p>
    <w:p w14:paraId="7BD81DB6" w14:textId="77777777" w:rsidR="006806DC" w:rsidRDefault="006806DC">
      <w:r>
        <w:rPr>
          <w:rFonts w:hint="eastAsia"/>
        </w:rPr>
        <w:t>当年的剑阵，灭了入侵止戈山的雨宫八百士半数人员。时隔二十年，剑阵再起，却是指向了他们。</w:t>
      </w:r>
    </w:p>
    <w:p w14:paraId="2CF8D0D2" w14:textId="77777777" w:rsidR="0007086D" w:rsidRDefault="006806DC">
      <w:r>
        <w:rPr>
          <w:rFonts w:hint="eastAsia"/>
        </w:rPr>
        <w:t>什么竞逐天下，宏图霸业，在生死之前，竟是</w:t>
      </w:r>
      <w:r w:rsidR="0007086D">
        <w:rPr>
          <w:rFonts w:hint="eastAsia"/>
        </w:rPr>
        <w:t>如此渺小。</w:t>
      </w:r>
    </w:p>
    <w:p w14:paraId="606FCBF3" w14:textId="77777777" w:rsidR="0047701A" w:rsidRDefault="00FE0059">
      <w:r>
        <w:rPr>
          <w:rFonts w:hint="eastAsia"/>
        </w:rPr>
        <w:t>认清了现实的人们，有的搓手长叹，有的望着止戈山，热泪盈眶</w:t>
      </w:r>
      <w:r w:rsidR="0047701A">
        <w:rPr>
          <w:rFonts w:hint="eastAsia"/>
        </w:rPr>
        <w:t>，有的以头抢地懊悔自己的作为，有的仰天长啸，有的默然怀念先掌门，有的站起身来，走到百里溪洗脸。</w:t>
      </w:r>
    </w:p>
    <w:p w14:paraId="3BF003F1" w14:textId="77777777" w:rsidR="0047701A" w:rsidRDefault="0047701A">
      <w:r>
        <w:rPr>
          <w:rFonts w:hint="eastAsia"/>
        </w:rPr>
        <w:t>便在此时。</w:t>
      </w:r>
    </w:p>
    <w:p w14:paraId="01D40627" w14:textId="77777777" w:rsidR="002701B5" w:rsidRDefault="002701B5">
      <w:r>
        <w:rPr>
          <w:rFonts w:hint="eastAsia"/>
        </w:rPr>
        <w:t>噗通一声巨响。</w:t>
      </w:r>
    </w:p>
    <w:p w14:paraId="3DFCB23A" w14:textId="77777777" w:rsidR="00A75E73" w:rsidRDefault="00460280">
      <w:r>
        <w:rPr>
          <w:rFonts w:hint="eastAsia"/>
        </w:rPr>
        <w:t>有什么东西从高处落入</w:t>
      </w:r>
      <w:r w:rsidR="00A75E73">
        <w:rPr>
          <w:rFonts w:hint="eastAsia"/>
        </w:rPr>
        <w:t>百里溪</w:t>
      </w:r>
      <w:r>
        <w:rPr>
          <w:rFonts w:hint="eastAsia"/>
        </w:rPr>
        <w:t>中，</w:t>
      </w:r>
      <w:r w:rsidR="00A75E73">
        <w:rPr>
          <w:rFonts w:hint="eastAsia"/>
        </w:rPr>
        <w:t>水花飞溅，</w:t>
      </w:r>
      <w:r w:rsidR="00237F8D">
        <w:rPr>
          <w:rFonts w:hint="eastAsia"/>
        </w:rPr>
        <w:t>打了他一脸。</w:t>
      </w:r>
    </w:p>
    <w:p w14:paraId="224E2D6C" w14:textId="77777777" w:rsidR="00460280" w:rsidRDefault="00460280">
      <w:r>
        <w:rPr>
          <w:rFonts w:hint="eastAsia"/>
        </w:rPr>
        <w:t>那人惊吓过</w:t>
      </w:r>
      <w:r w:rsidR="00A663ED">
        <w:rPr>
          <w:rFonts w:hint="eastAsia"/>
        </w:rPr>
        <w:t>度，向前扑入百里溪中。</w:t>
      </w:r>
    </w:p>
    <w:p w14:paraId="2C314441" w14:textId="77777777" w:rsidR="001A5FCD" w:rsidRDefault="00A663ED">
      <w:r>
        <w:rPr>
          <w:rFonts w:hint="eastAsia"/>
        </w:rPr>
        <w:t>刺骨的寒意，使他迅速清醒过来，</w:t>
      </w:r>
      <w:r w:rsidR="009B0205">
        <w:rPr>
          <w:rFonts w:hint="eastAsia"/>
        </w:rPr>
        <w:t>抓着石头准备离开百里</w:t>
      </w:r>
      <w:r w:rsidR="00CB5F18">
        <w:rPr>
          <w:rFonts w:hint="eastAsia"/>
        </w:rPr>
        <w:t>溪，</w:t>
      </w:r>
      <w:r w:rsidR="001C3F8B">
        <w:rPr>
          <w:rFonts w:hint="eastAsia"/>
        </w:rPr>
        <w:t>却无意中抓到了一人的手臂，他本能的看过来，看到一个人豁然从水中立起。</w:t>
      </w:r>
    </w:p>
    <w:p w14:paraId="7914380B" w14:textId="77777777" w:rsidR="00BE3BBF" w:rsidRDefault="00BE3BBF">
      <w:r>
        <w:rPr>
          <w:rFonts w:hint="eastAsia"/>
        </w:rPr>
        <w:t>那人断了一臂，脑袋缺了半边，脑肉露了出来，干涸的血水被溪水冲涮后流下，脑水不断溢出，按照常理来说，应该已经没有了任何的生命特征。</w:t>
      </w:r>
    </w:p>
    <w:p w14:paraId="17B6F450" w14:textId="77777777" w:rsidR="00DF6123" w:rsidRDefault="00694F92">
      <w:r>
        <w:rPr>
          <w:rFonts w:hint="eastAsia"/>
        </w:rPr>
        <w:t>然而这个的一个人竟然从百里溪中，若无其事地站</w:t>
      </w:r>
      <w:r w:rsidR="00BE3BBF">
        <w:rPr>
          <w:rFonts w:hint="eastAsia"/>
        </w:rPr>
        <w:t>了起来</w:t>
      </w:r>
      <w:r w:rsidR="00A72AB5">
        <w:rPr>
          <w:rFonts w:hint="eastAsia"/>
        </w:rPr>
        <w:t>，用仅余的一只眼睛左右张望</w:t>
      </w:r>
      <w:r w:rsidR="00BE3BBF">
        <w:rPr>
          <w:rFonts w:hint="eastAsia"/>
        </w:rPr>
        <w:t>。</w:t>
      </w:r>
    </w:p>
    <w:p w14:paraId="60C74D58" w14:textId="77777777" w:rsidR="007C4444" w:rsidRDefault="00E4742A">
      <w:r>
        <w:rPr>
          <w:rFonts w:hint="eastAsia"/>
        </w:rPr>
        <w:t>这是位极为年轻的长老，</w:t>
      </w:r>
      <w:r w:rsidR="00DF6123">
        <w:rPr>
          <w:rFonts w:hint="eastAsia"/>
        </w:rPr>
        <w:t>平日里以胆大著称，</w:t>
      </w:r>
      <w:r w:rsidR="00167F0D">
        <w:rPr>
          <w:rFonts w:hint="eastAsia"/>
        </w:rPr>
        <w:t>参与了一夜风雨屠灭百里山的一役</w:t>
      </w:r>
      <w:r w:rsidR="00DF6123">
        <w:rPr>
          <w:rFonts w:hint="eastAsia"/>
        </w:rPr>
        <w:t>，但现在他完全呆住了</w:t>
      </w:r>
      <w:r w:rsidR="007C4444">
        <w:rPr>
          <w:rFonts w:hint="eastAsia"/>
        </w:rPr>
        <w:t>。</w:t>
      </w:r>
    </w:p>
    <w:p w14:paraId="58EF1038" w14:textId="77777777" w:rsidR="00D26D6D" w:rsidRPr="00D26D6D" w:rsidRDefault="00B551C8">
      <w:r>
        <w:rPr>
          <w:rFonts w:hint="eastAsia"/>
        </w:rPr>
        <w:t>他</w:t>
      </w:r>
      <w:r w:rsidR="007C4444">
        <w:rPr>
          <w:rFonts w:hint="eastAsia"/>
        </w:rPr>
        <w:t>努力告诉自己，这只是</w:t>
      </w:r>
      <w:r>
        <w:rPr>
          <w:rFonts w:hint="eastAsia"/>
        </w:rPr>
        <w:t>做了一个</w:t>
      </w:r>
      <w:r w:rsidR="007C4444">
        <w:rPr>
          <w:rFonts w:hint="eastAsia"/>
        </w:rPr>
        <w:t>噩</w:t>
      </w:r>
      <w:r>
        <w:rPr>
          <w:rFonts w:hint="eastAsia"/>
        </w:rPr>
        <w:t>梦</w:t>
      </w:r>
      <w:r w:rsidR="00DF6123">
        <w:rPr>
          <w:rFonts w:hint="eastAsia"/>
        </w:rPr>
        <w:t>。</w:t>
      </w:r>
    </w:p>
    <w:p w14:paraId="664E19B8" w14:textId="77777777" w:rsidR="00DF6123" w:rsidRDefault="00A72AB5">
      <w:r>
        <w:rPr>
          <w:rFonts w:hint="eastAsia"/>
        </w:rPr>
        <w:t>又是一连串的噗通</w:t>
      </w:r>
      <w:r w:rsidR="00B551C8">
        <w:rPr>
          <w:rFonts w:hint="eastAsia"/>
        </w:rPr>
        <w:t>声响，不断有水花溅起，不断有人从百里溪中站起来。</w:t>
      </w:r>
    </w:p>
    <w:p w14:paraId="5D3D9ED4" w14:textId="77777777" w:rsidR="00B551C8" w:rsidRDefault="00D26D6D">
      <w:r>
        <w:rPr>
          <w:rFonts w:hint="eastAsia"/>
        </w:rPr>
        <w:t>冰冷的溪水，震天的响声不停地击打着他的梦境。</w:t>
      </w:r>
    </w:p>
    <w:p w14:paraId="200315F1" w14:textId="77777777" w:rsidR="00D26D6D" w:rsidRDefault="00D26D6D">
      <w:r>
        <w:rPr>
          <w:rFonts w:hint="eastAsia"/>
        </w:rPr>
        <w:t>很快，他的梦碎了。</w:t>
      </w:r>
    </w:p>
    <w:p w14:paraId="316D79BF" w14:textId="77777777" w:rsidR="00D26D6D" w:rsidRDefault="00D26D6D">
      <w:r>
        <w:rPr>
          <w:rFonts w:hint="eastAsia"/>
        </w:rPr>
        <w:t>因为他看到了一个人，黄昏时被他杀死的一个百里山强盗，从百里溪中站了起来。</w:t>
      </w:r>
    </w:p>
    <w:p w14:paraId="4FE45AE5" w14:textId="77777777" w:rsidR="00183643" w:rsidRDefault="00183643">
      <w:r>
        <w:rPr>
          <w:rFonts w:hint="eastAsia"/>
        </w:rPr>
        <w:t>“啊，鬼啊……”</w:t>
      </w:r>
    </w:p>
    <w:p w14:paraId="067FDA1D" w14:textId="77777777" w:rsidR="008B3071" w:rsidRDefault="008B3071">
      <w:r>
        <w:rPr>
          <w:rFonts w:hint="eastAsia"/>
        </w:rPr>
        <w:t>一声惊天撕吼，压过了所有落水的声音。</w:t>
      </w:r>
    </w:p>
    <w:p w14:paraId="71DF329E" w14:textId="77777777" w:rsidR="009746E3" w:rsidRDefault="008B3071">
      <w:r>
        <w:rPr>
          <w:rFonts w:hint="eastAsia"/>
        </w:rPr>
        <w:t>青思阁的长老们闻讯而来，</w:t>
      </w:r>
      <w:r w:rsidR="00CF7FB0">
        <w:rPr>
          <w:rFonts w:hint="eastAsia"/>
        </w:rPr>
        <w:t>看到了不可思议的一幕。</w:t>
      </w:r>
    </w:p>
    <w:p w14:paraId="1AA5DE6C" w14:textId="77777777" w:rsidR="00F1179F" w:rsidRPr="00F1179F" w:rsidRDefault="00F1179F">
      <w:r>
        <w:rPr>
          <w:rFonts w:hint="eastAsia"/>
        </w:rPr>
        <w:t>十数个本应死在百里山一役的</w:t>
      </w:r>
      <w:r w:rsidR="00662019">
        <w:rPr>
          <w:rFonts w:hint="eastAsia"/>
        </w:rPr>
        <w:t>强盗，赫然出现在百里溪中，有的断手，有的断脚，有的断了半边脑袋，有的肚子空了</w:t>
      </w:r>
      <w:r w:rsidR="00085EDD">
        <w:rPr>
          <w:rFonts w:hint="eastAsia"/>
        </w:rPr>
        <w:t>，每一幕都是触目惊心</w:t>
      </w:r>
      <w:r w:rsidR="00662019">
        <w:rPr>
          <w:rFonts w:hint="eastAsia"/>
        </w:rPr>
        <w:t>。</w:t>
      </w:r>
    </w:p>
    <w:p w14:paraId="685294FF" w14:textId="77777777" w:rsidR="00022E4D" w:rsidRDefault="009746E3">
      <w:r>
        <w:rPr>
          <w:rFonts w:hint="eastAsia"/>
        </w:rPr>
        <w:t>而那长洗脸的长老，被他杀掉的那名强盗，咬断了喉咙。</w:t>
      </w:r>
    </w:p>
    <w:p w14:paraId="432AEA94" w14:textId="77777777" w:rsidR="009746E3" w:rsidRDefault="009746E3">
      <w:r>
        <w:rPr>
          <w:rFonts w:hint="eastAsia"/>
        </w:rPr>
        <w:lastRenderedPageBreak/>
        <w:t>众人不知道的是，他不是被咬死的，而是被吓死的。</w:t>
      </w:r>
    </w:p>
    <w:p w14:paraId="607617D7" w14:textId="77777777" w:rsidR="00B257C4" w:rsidRPr="00B257C4" w:rsidRDefault="00B257C4">
      <w:r>
        <w:rPr>
          <w:rFonts w:hint="eastAsia"/>
        </w:rPr>
        <w:t>青思阁众呆住了，</w:t>
      </w:r>
      <w:r w:rsidR="00E66BB8">
        <w:rPr>
          <w:rFonts w:hint="eastAsia"/>
        </w:rPr>
        <w:t>但是上空仍不断有人落下，如下饺子一般，落入百里溪中，然后站起来，狰狞的眼珠半露出来，打量着四周</w:t>
      </w:r>
      <w:r w:rsidR="0023365B">
        <w:rPr>
          <w:rFonts w:hint="eastAsia"/>
        </w:rPr>
        <w:t>，动作非常缓慢，看起来有些呆滞</w:t>
      </w:r>
      <w:r w:rsidR="00E66BB8">
        <w:rPr>
          <w:rFonts w:hint="eastAsia"/>
        </w:rPr>
        <w:t>。</w:t>
      </w:r>
      <w:r w:rsidR="00E66BB8">
        <w:rPr>
          <w:rFonts w:hint="eastAsia"/>
        </w:rPr>
        <w:t xml:space="preserve">                                    </w:t>
      </w:r>
    </w:p>
    <w:p w14:paraId="2D7D7869" w14:textId="77777777" w:rsidR="00332403" w:rsidRDefault="00D839E7">
      <w:r>
        <w:rPr>
          <w:rFonts w:hint="eastAsia"/>
        </w:rPr>
        <w:t>“丧</w:t>
      </w:r>
      <w:r w:rsidR="0059047D">
        <w:rPr>
          <w:rFonts w:hint="eastAsia"/>
        </w:rPr>
        <w:t>……丧尸。</w:t>
      </w:r>
      <w:r>
        <w:rPr>
          <w:rFonts w:hint="eastAsia"/>
        </w:rPr>
        <w:t>”</w:t>
      </w:r>
    </w:p>
    <w:p w14:paraId="41811DCD" w14:textId="77777777" w:rsidR="00371D5F" w:rsidRDefault="00371D5F">
      <w:r>
        <w:rPr>
          <w:rFonts w:hint="eastAsia"/>
        </w:rPr>
        <w:t>一位见识广博的长老，想到了一</w:t>
      </w:r>
      <w:r w:rsidR="00F1735F">
        <w:rPr>
          <w:rFonts w:hint="eastAsia"/>
        </w:rPr>
        <w:t>些传说，说出了一</w:t>
      </w:r>
      <w:r>
        <w:rPr>
          <w:rFonts w:hint="eastAsia"/>
        </w:rPr>
        <w:t>个</w:t>
      </w:r>
      <w:r w:rsidR="00F1735F">
        <w:rPr>
          <w:rFonts w:hint="eastAsia"/>
        </w:rPr>
        <w:t>诸人极为陌生的</w:t>
      </w:r>
      <w:r>
        <w:rPr>
          <w:rFonts w:hint="eastAsia"/>
        </w:rPr>
        <w:t>名词。</w:t>
      </w:r>
    </w:p>
    <w:p w14:paraId="11610A28" w14:textId="77777777" w:rsidR="00F1735F" w:rsidRDefault="0023365B">
      <w:r>
        <w:rPr>
          <w:rFonts w:hint="eastAsia"/>
        </w:rPr>
        <w:t>其他人惊愕的看着他，有的身体僵直，有的被吓倒在地上。</w:t>
      </w:r>
    </w:p>
    <w:p w14:paraId="52CF5B59" w14:textId="77777777" w:rsidR="0023365B" w:rsidRPr="0023365B" w:rsidRDefault="0023365B">
      <w:r>
        <w:rPr>
          <w:rFonts w:hint="eastAsia"/>
        </w:rPr>
        <w:t>这时候，一个完整的丧尸从百里溪中站了起来，孔洞的目光看向了众人，仰天发出一声嘶吼。</w:t>
      </w:r>
    </w:p>
    <w:p w14:paraId="77F055B9" w14:textId="77777777" w:rsidR="00332403" w:rsidRDefault="0023365B">
      <w:r>
        <w:rPr>
          <w:rFonts w:hint="eastAsia"/>
        </w:rPr>
        <w:t>那些呆滞的丧尸受到感召，猛地朝青思阁众扑来。</w:t>
      </w:r>
    </w:p>
    <w:p w14:paraId="5A1585BA" w14:textId="77777777" w:rsidR="00A519FA" w:rsidRPr="0023365B" w:rsidRDefault="00A519FA">
      <w:r>
        <w:rPr>
          <w:rFonts w:hint="eastAsia"/>
        </w:rPr>
        <w:t>“</w:t>
      </w:r>
      <w:r w:rsidR="007C626C">
        <w:rPr>
          <w:rFonts w:hint="eastAsia"/>
        </w:rPr>
        <w:t>快跑……</w:t>
      </w:r>
      <w:r>
        <w:rPr>
          <w:rFonts w:hint="eastAsia"/>
        </w:rPr>
        <w:t>”</w:t>
      </w:r>
    </w:p>
    <w:p w14:paraId="06B82397" w14:textId="77777777" w:rsidR="00EB7AAC" w:rsidRDefault="007C626C">
      <w:r>
        <w:rPr>
          <w:rFonts w:hint="eastAsia"/>
        </w:rPr>
        <w:t>那长广博的长老一声惊呼，呼吁众人逃走，但为时已晚，那些吓瘫在地上的，那些身体僵直的，反应不急，被这些丧尸一涌而上，撕咬至死。</w:t>
      </w:r>
    </w:p>
    <w:p w14:paraId="613A045C" w14:textId="77777777" w:rsidR="0092501D" w:rsidRDefault="0092501D">
      <w:r>
        <w:rPr>
          <w:rFonts w:hint="eastAsia"/>
        </w:rPr>
        <w:t>百里溪边，一阵哀嚎，</w:t>
      </w:r>
      <w:r w:rsidR="00DC254E">
        <w:rPr>
          <w:rFonts w:hint="eastAsia"/>
        </w:rPr>
        <w:t>宛若人间炼狱。</w:t>
      </w:r>
    </w:p>
    <w:p w14:paraId="09C63995" w14:textId="77777777" w:rsidR="00294D51" w:rsidRDefault="00294D51">
      <w:r>
        <w:rPr>
          <w:rFonts w:hint="eastAsia"/>
        </w:rPr>
        <w:t>逃得性命的匆匆往止戈山上逃去，丧尸也狂奔起来，朝着止戈山追去。</w:t>
      </w:r>
    </w:p>
    <w:p w14:paraId="149BBBC9" w14:textId="77777777" w:rsidR="00294D51" w:rsidRDefault="00294D51">
      <w:r>
        <w:rPr>
          <w:rFonts w:hint="eastAsia"/>
        </w:rPr>
        <w:t>这些丧尸很多虽然残缺，但跑起来绝不比青思阁众慢，有的甚至跳到树上，宛若灵猫，简直超出了人体极限。</w:t>
      </w:r>
    </w:p>
    <w:p w14:paraId="357FB967" w14:textId="77777777" w:rsidR="00294D51" w:rsidRDefault="00294D51">
      <w:r>
        <w:rPr>
          <w:rFonts w:hint="eastAsia"/>
        </w:rPr>
        <w:t>反观青思阁众长老，刚刚止戈山上逃下来，又要往上跑去，气力未复，跑不一会，便被丧尸追上。</w:t>
      </w:r>
    </w:p>
    <w:p w14:paraId="7FF884C6" w14:textId="77777777" w:rsidR="00294D51" w:rsidRDefault="00294D51">
      <w:r>
        <w:rPr>
          <w:rFonts w:hint="eastAsia"/>
        </w:rPr>
        <w:t>这一夜对他们来说是残酷的，</w:t>
      </w:r>
      <w:r w:rsidR="00576A43">
        <w:rPr>
          <w:rFonts w:hint="eastAsia"/>
        </w:rPr>
        <w:t>刚经历了百年一遇的绝世剑阵，又经历了传说中的百鬼夜行。</w:t>
      </w:r>
    </w:p>
    <w:p w14:paraId="7C0A9065" w14:textId="77777777" w:rsidR="002C2BBC" w:rsidRDefault="002C2BBC">
      <w:r>
        <w:rPr>
          <w:rFonts w:hint="eastAsia"/>
        </w:rPr>
        <w:t>活下来的人，想法都是相同的，现在这种情况，只有西门纤纤能够救他们。</w:t>
      </w:r>
    </w:p>
    <w:p w14:paraId="3C526542" w14:textId="77777777" w:rsidR="002C2BBC" w:rsidRPr="002C2BBC" w:rsidRDefault="002C2BBC">
      <w:r>
        <w:rPr>
          <w:rFonts w:hint="eastAsia"/>
        </w:rPr>
        <w:t>而在刚才，他们还想杀了西门纤纤。</w:t>
      </w:r>
    </w:p>
    <w:p w14:paraId="4003647A" w14:textId="77777777" w:rsidR="00EB7AAC" w:rsidRDefault="00405440">
      <w:r>
        <w:rPr>
          <w:rFonts w:hint="eastAsia"/>
        </w:rPr>
        <w:t>……</w:t>
      </w:r>
    </w:p>
    <w:p w14:paraId="5D326B71" w14:textId="77777777" w:rsidR="00405440" w:rsidRDefault="00405440">
      <w:r>
        <w:rPr>
          <w:rFonts w:hint="eastAsia"/>
        </w:rPr>
        <w:t>……</w:t>
      </w:r>
    </w:p>
    <w:p w14:paraId="7250C70F" w14:textId="77777777" w:rsidR="00007396" w:rsidRDefault="00007396">
      <w:r>
        <w:rPr>
          <w:rFonts w:hint="eastAsia"/>
        </w:rPr>
        <w:t>应江湖倒在了青思阁陵园中。</w:t>
      </w:r>
    </w:p>
    <w:p w14:paraId="1FF171B4" w14:textId="77777777" w:rsidR="00405440" w:rsidRDefault="00007396">
      <w:r>
        <w:rPr>
          <w:rFonts w:hint="eastAsia"/>
        </w:rPr>
        <w:t>柴桑与七分道士想着他最后的那句话，有些耿耿于怀。</w:t>
      </w:r>
    </w:p>
    <w:p w14:paraId="0CA3C58F" w14:textId="77777777" w:rsidR="00330EA1" w:rsidRDefault="00330EA1">
      <w:r>
        <w:rPr>
          <w:rFonts w:hint="eastAsia"/>
        </w:rPr>
        <w:t>这时候，墓园忽然传来异响。</w:t>
      </w:r>
    </w:p>
    <w:p w14:paraId="01DEB726" w14:textId="77777777" w:rsidR="00330EA1" w:rsidRDefault="00330EA1">
      <w:r>
        <w:rPr>
          <w:rFonts w:hint="eastAsia"/>
        </w:rPr>
        <w:t>两人惊愕地看去，只见一块</w:t>
      </w:r>
      <w:r w:rsidR="00141F2D">
        <w:rPr>
          <w:rFonts w:hint="eastAsia"/>
        </w:rPr>
        <w:t>棺材板飞起，一只手缓缓从坟墓中伸出，随即一颗头从坟墓中伸了出来。</w:t>
      </w:r>
    </w:p>
    <w:p w14:paraId="5824E91F" w14:textId="77777777" w:rsidR="00141F2D" w:rsidRDefault="00141F2D" w:rsidP="00141F2D">
      <w:r>
        <w:rPr>
          <w:rFonts w:hint="eastAsia"/>
        </w:rPr>
        <w:t>那颗头颅失去了所有水分，但没有腐烂，成了一个干瘪的僵尸头。</w:t>
      </w:r>
    </w:p>
    <w:p w14:paraId="1B102C93" w14:textId="77777777" w:rsidR="00141F2D" w:rsidRDefault="00141F2D" w:rsidP="00141F2D">
      <w:r>
        <w:rPr>
          <w:rFonts w:hint="eastAsia"/>
        </w:rPr>
        <w:t>两人的目光随着这只丧尸升起而移动，看着他立起，走出棺材，走到自己的墓碑前。</w:t>
      </w:r>
    </w:p>
    <w:p w14:paraId="568AB381" w14:textId="77777777" w:rsidR="00141F2D" w:rsidRDefault="00141F2D" w:rsidP="00141F2D">
      <w:r>
        <w:rPr>
          <w:rFonts w:hint="eastAsia"/>
        </w:rPr>
        <w:t>“这……”</w:t>
      </w:r>
      <w:r>
        <w:rPr>
          <w:rFonts w:hint="eastAsia"/>
        </w:rPr>
        <w:t xml:space="preserve"> </w:t>
      </w:r>
    </w:p>
    <w:p w14:paraId="22154D3B" w14:textId="77777777" w:rsidR="002D31D6" w:rsidRPr="002D31D6" w:rsidRDefault="00141F2D" w:rsidP="00141F2D">
      <w:r>
        <w:rPr>
          <w:rFonts w:hint="eastAsia"/>
        </w:rPr>
        <w:t>七分道士的脸色变得极为精彩，微怔说道。</w:t>
      </w:r>
    </w:p>
    <w:p w14:paraId="2640A375" w14:textId="77777777" w:rsidR="00141F2D" w:rsidRDefault="002D31D6" w:rsidP="00141F2D">
      <w:r>
        <w:rPr>
          <w:rFonts w:hint="eastAsia"/>
        </w:rPr>
        <w:t>柴桑</w:t>
      </w:r>
      <w:r w:rsidR="00141F2D">
        <w:rPr>
          <w:rFonts w:hint="eastAsia"/>
        </w:rPr>
        <w:t>微微张嘴，</w:t>
      </w:r>
      <w:r>
        <w:rPr>
          <w:rFonts w:hint="eastAsia"/>
        </w:rPr>
        <w:t>盯着对岸那只丧尸，惊道：“不会吧？”</w:t>
      </w:r>
    </w:p>
    <w:p w14:paraId="18CB7CDF" w14:textId="77777777" w:rsidR="00685F10" w:rsidRPr="00685F10" w:rsidRDefault="00685F10" w:rsidP="00141F2D">
      <w:r>
        <w:rPr>
          <w:rFonts w:hint="eastAsia"/>
        </w:rPr>
        <w:t>又有异响传来，不断有丧尸从墓地里爬出来。</w:t>
      </w:r>
    </w:p>
    <w:p w14:paraId="518247C9" w14:textId="77777777" w:rsidR="00685F10" w:rsidRDefault="00685F10" w:rsidP="00141F2D">
      <w:r>
        <w:rPr>
          <w:rFonts w:hint="eastAsia"/>
        </w:rPr>
        <w:t>不远的落叶林中，柴桑与七分道士</w:t>
      </w:r>
      <w:r w:rsidR="00141F2D">
        <w:rPr>
          <w:rFonts w:hint="eastAsia"/>
        </w:rPr>
        <w:t>看着这幕画面，</w:t>
      </w:r>
      <w:r>
        <w:rPr>
          <w:rFonts w:hint="eastAsia"/>
        </w:rPr>
        <w:t>明白了很多事情。</w:t>
      </w:r>
    </w:p>
    <w:p w14:paraId="0E08BC85" w14:textId="77777777" w:rsidR="00141F2D" w:rsidRDefault="00685F10" w:rsidP="00141F2D">
      <w:r>
        <w:rPr>
          <w:rFonts w:hint="eastAsia"/>
        </w:rPr>
        <w:t>刚才与柴桑的战斗，应江湖跳到坟上，不是单纯地为了消耗柴桑的体力，而是为了让这些丧尸顺利出来。</w:t>
      </w:r>
      <w:r>
        <w:rPr>
          <w:rFonts w:hint="eastAsia"/>
        </w:rPr>
        <w:t xml:space="preserve"> </w:t>
      </w:r>
    </w:p>
    <w:p w14:paraId="0034ED46" w14:textId="77777777" w:rsidR="00141F2D" w:rsidRDefault="00685F10" w:rsidP="00141F2D">
      <w:r>
        <w:rPr>
          <w:rFonts w:hint="eastAsia"/>
        </w:rPr>
        <w:t>想到这里柴桑低头看了应江湖一眼</w:t>
      </w:r>
      <w:r w:rsidR="00141F2D">
        <w:rPr>
          <w:rFonts w:hint="eastAsia"/>
        </w:rPr>
        <w:t>，</w:t>
      </w:r>
      <w:r>
        <w:rPr>
          <w:rFonts w:hint="eastAsia"/>
        </w:rPr>
        <w:t>后背发凉</w:t>
      </w:r>
      <w:r w:rsidR="00141F2D">
        <w:rPr>
          <w:rFonts w:hint="eastAsia"/>
        </w:rPr>
        <w:t>，</w:t>
      </w:r>
      <w:r>
        <w:rPr>
          <w:rFonts w:hint="eastAsia"/>
        </w:rPr>
        <w:t>心想真是个可怕的敌人</w:t>
      </w:r>
      <w:r w:rsidR="00141F2D">
        <w:rPr>
          <w:rFonts w:hint="eastAsia"/>
        </w:rPr>
        <w:t>。</w:t>
      </w:r>
    </w:p>
    <w:p w14:paraId="097F3754" w14:textId="77777777" w:rsidR="000E27AD" w:rsidRDefault="000E27AD" w:rsidP="00141F2D">
      <w:r>
        <w:rPr>
          <w:rFonts w:hint="eastAsia"/>
        </w:rPr>
        <w:t>七分道士想到了更深处，看了看他们爬出来的坟墓，数了数丧尸的数量，不多不少，正好二十四个。</w:t>
      </w:r>
    </w:p>
    <w:p w14:paraId="707A3B06" w14:textId="77777777" w:rsidR="000E27AD" w:rsidRDefault="000E27AD" w:rsidP="00141F2D">
      <w:r>
        <w:rPr>
          <w:rFonts w:hint="eastAsia"/>
        </w:rPr>
        <w:t>一夜风雨入侵那一夜，</w:t>
      </w:r>
      <w:r w:rsidR="00B1497F">
        <w:rPr>
          <w:rFonts w:hint="eastAsia"/>
        </w:rPr>
        <w:t>西门纤纤带着青思阁二十五勇士勇闯百里山，解了止戈流之围，</w:t>
      </w:r>
      <w:r w:rsidR="00CD1451">
        <w:rPr>
          <w:rFonts w:hint="eastAsia"/>
        </w:rPr>
        <w:t>那二十五人成了青思阁与止戈流共同的英雄。</w:t>
      </w:r>
    </w:p>
    <w:p w14:paraId="1C375586" w14:textId="77777777" w:rsidR="00CD1451" w:rsidRDefault="00CD1451" w:rsidP="00141F2D">
      <w:r>
        <w:rPr>
          <w:rFonts w:hint="eastAsia"/>
        </w:rPr>
        <w:t>最后活下来的只有十人，除了陶长老之外，都不同程的受了伤，然后在西门纤纤的建议下，接受了季海棠的医治。</w:t>
      </w:r>
    </w:p>
    <w:p w14:paraId="11D8C615" w14:textId="77777777" w:rsidR="00CD1451" w:rsidRDefault="00CD1451" w:rsidP="00141F2D">
      <w:r>
        <w:rPr>
          <w:rFonts w:hint="eastAsia"/>
        </w:rPr>
        <w:t>而在第二夜，青思阁与止戈流内乱，那些存活下来的英雄，全部死于海棠花的诅咒。</w:t>
      </w:r>
    </w:p>
    <w:p w14:paraId="4433C349" w14:textId="77777777" w:rsidR="00CD1451" w:rsidRDefault="00CD1451" w:rsidP="00141F2D">
      <w:r>
        <w:rPr>
          <w:rFonts w:hint="eastAsia"/>
        </w:rPr>
        <w:lastRenderedPageBreak/>
        <w:t>这一切罪魁祸首，就是季海棠。</w:t>
      </w:r>
    </w:p>
    <w:p w14:paraId="10D78F14" w14:textId="77777777" w:rsidR="00794F87" w:rsidRDefault="00794F87" w:rsidP="00141F2D">
      <w:r>
        <w:rPr>
          <w:rFonts w:hint="eastAsia"/>
        </w:rPr>
        <w:t>“原来海棠花之局，还没有结束。”</w:t>
      </w:r>
    </w:p>
    <w:p w14:paraId="3898B7A6" w14:textId="77777777" w:rsidR="00CD1451" w:rsidRDefault="00794F87" w:rsidP="00141F2D">
      <w:r>
        <w:rPr>
          <w:rFonts w:hint="eastAsia"/>
        </w:rPr>
        <w:t>七分道士曾以为</w:t>
      </w:r>
      <w:r w:rsidR="0038678D">
        <w:rPr>
          <w:rFonts w:hint="eastAsia"/>
        </w:rPr>
        <w:t>季海棠死后，一切都结束了，想不到血变之后，竟然成了丧尸。</w:t>
      </w:r>
    </w:p>
    <w:p w14:paraId="55CA3CC9" w14:textId="77777777" w:rsidR="00CD1451" w:rsidRDefault="000D1766" w:rsidP="00141F2D">
      <w:r>
        <w:rPr>
          <w:rFonts w:hint="eastAsia"/>
        </w:rPr>
        <w:t>柴桑忽然揪着七分道士的衣领，叫道：“都是你这混蛋，没事不去研究解药，跑来这扮什么无间道。”</w:t>
      </w:r>
    </w:p>
    <w:p w14:paraId="4A8AD0EC" w14:textId="77777777" w:rsidR="00CB3C76" w:rsidRDefault="00CB3C76" w:rsidP="00141F2D">
      <w:r>
        <w:rPr>
          <w:rFonts w:hint="eastAsia"/>
        </w:rPr>
        <w:t>七分道士一把将他推开，说道：“你他妈当道爷我是神啊，海棠花那可是生死人肉百骨的不世奇药，</w:t>
      </w:r>
      <w:r w:rsidR="00D314C0">
        <w:rPr>
          <w:rFonts w:hint="eastAsia"/>
        </w:rPr>
        <w:t>你当是街上的狗皮膏药？没过三五月怎么可能配得出解药。</w:t>
      </w:r>
      <w:r>
        <w:rPr>
          <w:rFonts w:hint="eastAsia"/>
        </w:rPr>
        <w:t>”</w:t>
      </w:r>
    </w:p>
    <w:p w14:paraId="4A7DC8C6" w14:textId="77777777" w:rsidR="00FF1A9F" w:rsidRPr="00CD1451" w:rsidRDefault="00FF1A9F" w:rsidP="00141F2D">
      <w:r>
        <w:rPr>
          <w:rFonts w:hint="eastAsia"/>
        </w:rPr>
        <w:t>柴桑愣了愣，虽然觉得他说的有道理，但还是用恨铁不成钢的眼睛看了才一眼，才悻悻地松开了手。</w:t>
      </w:r>
    </w:p>
    <w:p w14:paraId="568C2201" w14:textId="77777777" w:rsidR="00EB7AAC" w:rsidRDefault="007D23D7">
      <w:r>
        <w:rPr>
          <w:rFonts w:hint="eastAsia"/>
        </w:rPr>
        <w:t>两人在相互争执的时候，那些丧尸开始注意到了他们，缓缓朝他们走来。</w:t>
      </w:r>
    </w:p>
    <w:p w14:paraId="5901648B" w14:textId="77777777" w:rsidR="007D23D7" w:rsidRPr="007D23D7" w:rsidRDefault="007D23D7">
      <w:r>
        <w:rPr>
          <w:rFonts w:hint="eastAsia"/>
        </w:rPr>
        <w:t>柴桑看着七分道士，问道：“现在要怎么办？”</w:t>
      </w:r>
    </w:p>
    <w:p w14:paraId="257AFCB8" w14:textId="77777777" w:rsidR="00EB7AAC" w:rsidRPr="007D23D7" w:rsidRDefault="007D23D7">
      <w:r>
        <w:rPr>
          <w:rFonts w:hint="eastAsia"/>
        </w:rPr>
        <w:t>七分道士下意识地答道：“我问我，我问谁去？”</w:t>
      </w:r>
    </w:p>
    <w:p w14:paraId="7A3DD89C" w14:textId="77777777" w:rsidR="00EB7AAC" w:rsidRPr="00F03FC8" w:rsidRDefault="00F03FC8">
      <w:r>
        <w:rPr>
          <w:rFonts w:hint="eastAsia"/>
        </w:rPr>
        <w:t>柴桑立时翻脸，</w:t>
      </w:r>
      <w:r w:rsidR="00884375">
        <w:rPr>
          <w:rFonts w:hint="eastAsia"/>
        </w:rPr>
        <w:t>大怒</w:t>
      </w:r>
      <w:r>
        <w:rPr>
          <w:rFonts w:hint="eastAsia"/>
        </w:rPr>
        <w:t>叫道：“他们既是丧尸，又是中毒者，而你既是道士，又是</w:t>
      </w:r>
      <w:r w:rsidR="00884375">
        <w:rPr>
          <w:rFonts w:hint="eastAsia"/>
        </w:rPr>
        <w:t>药</w:t>
      </w:r>
      <w:r>
        <w:rPr>
          <w:rFonts w:hint="eastAsia"/>
        </w:rPr>
        <w:t>师，</w:t>
      </w:r>
      <w:r w:rsidR="00884375">
        <w:rPr>
          <w:rFonts w:hint="eastAsia"/>
        </w:rPr>
        <w:t>道士降妖，药师解毒，</w:t>
      </w:r>
      <w:r>
        <w:rPr>
          <w:rFonts w:hint="eastAsia"/>
        </w:rPr>
        <w:t>不问你问谁？”</w:t>
      </w:r>
    </w:p>
    <w:p w14:paraId="31ABDA99" w14:textId="77777777" w:rsidR="00EB7AAC" w:rsidRDefault="00884375">
      <w:r>
        <w:rPr>
          <w:rFonts w:hint="eastAsia"/>
        </w:rPr>
        <w:t>七分道士想要反驳，</w:t>
      </w:r>
      <w:r w:rsidR="00B33D3E">
        <w:rPr>
          <w:rFonts w:hint="eastAsia"/>
        </w:rPr>
        <w:t>但他说的实在太有道理，任他脸皮再厚，也不好意思反驳。</w:t>
      </w:r>
    </w:p>
    <w:p w14:paraId="28EDF839" w14:textId="77777777" w:rsidR="00B33D3E" w:rsidRDefault="00B33D3E">
      <w:r>
        <w:rPr>
          <w:rFonts w:hint="eastAsia"/>
        </w:rPr>
        <w:t>他低着头，摸着下巴认真想了想。</w:t>
      </w:r>
    </w:p>
    <w:p w14:paraId="4C5877FA" w14:textId="77777777" w:rsidR="00B45455" w:rsidRDefault="00B45455">
      <w:r>
        <w:rPr>
          <w:rFonts w:hint="eastAsia"/>
        </w:rPr>
        <w:t>“有了。”七分道士忽然一拍掌，一幅胸有成竹的样子。</w:t>
      </w:r>
    </w:p>
    <w:p w14:paraId="78FF806B" w14:textId="77777777" w:rsidR="00B45455" w:rsidRDefault="00B45455">
      <w:r>
        <w:rPr>
          <w:rFonts w:hint="eastAsia"/>
        </w:rPr>
        <w:t>“怎么弄？”</w:t>
      </w:r>
      <w:r w:rsidR="00D62C9A">
        <w:rPr>
          <w:rFonts w:hint="eastAsia"/>
        </w:rPr>
        <w:t>柴桑问道。</w:t>
      </w:r>
    </w:p>
    <w:p w14:paraId="7CEE7776" w14:textId="77777777" w:rsidR="00D62C9A" w:rsidRDefault="00D62C9A">
      <w:r>
        <w:rPr>
          <w:rFonts w:hint="eastAsia"/>
        </w:rPr>
        <w:t>七分道士把柴桑的刀拖过来，交给柴桑，说道：“</w:t>
      </w:r>
      <w:r w:rsidR="003523A4">
        <w:rPr>
          <w:rFonts w:hint="eastAsia"/>
        </w:rPr>
        <w:t>拿好了，他们过来，你就用你的砍树刀法砍他，把头砍掉应该就没事了。</w:t>
      </w:r>
      <w:r>
        <w:rPr>
          <w:rFonts w:hint="eastAsia"/>
        </w:rPr>
        <w:t>”</w:t>
      </w:r>
    </w:p>
    <w:p w14:paraId="6369EDF7" w14:textId="77777777" w:rsidR="00D3739C" w:rsidRDefault="00813EA8">
      <w:r>
        <w:rPr>
          <w:rFonts w:hint="eastAsia"/>
        </w:rPr>
        <w:t>断首而亡，柴桑也觉得极有道理，于是握上了刀，但下意识地又觉得哪里不对，问道：“</w:t>
      </w:r>
      <w:r w:rsidR="003F55A3">
        <w:rPr>
          <w:rFonts w:hint="eastAsia"/>
        </w:rPr>
        <w:t>那你……</w:t>
      </w:r>
      <w:r>
        <w:rPr>
          <w:rFonts w:hint="eastAsia"/>
        </w:rPr>
        <w:t>”</w:t>
      </w:r>
    </w:p>
    <w:p w14:paraId="71DAFF8F" w14:textId="77777777" w:rsidR="003F55A3" w:rsidRDefault="003F55A3">
      <w:r>
        <w:rPr>
          <w:rFonts w:hint="eastAsia"/>
        </w:rPr>
        <w:t>他的声音忽然戛然而止，</w:t>
      </w:r>
      <w:r w:rsidR="00BA2374">
        <w:rPr>
          <w:rFonts w:hint="eastAsia"/>
        </w:rPr>
        <w:t>因为七分道士已经跑到了数丈之外，并且朝着更远的地方跑去。</w:t>
      </w:r>
    </w:p>
    <w:p w14:paraId="798B0130" w14:textId="77777777" w:rsidR="002E5F17" w:rsidRDefault="002E5F17">
      <w:r>
        <w:rPr>
          <w:rFonts w:hint="eastAsia"/>
        </w:rPr>
        <w:t>“你大爷的。”</w:t>
      </w:r>
    </w:p>
    <w:p w14:paraId="64B99289" w14:textId="77777777" w:rsidR="00FE6639" w:rsidRPr="00FE6639" w:rsidRDefault="00FE6639">
      <w:r>
        <w:rPr>
          <w:rFonts w:hint="eastAsia"/>
        </w:rPr>
        <w:t>柴桑</w:t>
      </w:r>
      <w:r w:rsidR="002E5F17">
        <w:rPr>
          <w:rFonts w:hint="eastAsia"/>
        </w:rPr>
        <w:t>刚骂了一句</w:t>
      </w:r>
      <w:r w:rsidR="008D1D91">
        <w:rPr>
          <w:rFonts w:hint="eastAsia"/>
        </w:rPr>
        <w:t>，</w:t>
      </w:r>
      <w:r>
        <w:rPr>
          <w:rFonts w:hint="eastAsia"/>
        </w:rPr>
        <w:t>那群丧尸却已经猛然扑了上来，</w:t>
      </w:r>
      <w:r w:rsidR="008D1D91">
        <w:rPr>
          <w:rFonts w:hint="eastAsia"/>
        </w:rPr>
        <w:t>柴桑挥刀砍了一只，拍飞几只，转身跟着七分道士的方向逃去。</w:t>
      </w:r>
    </w:p>
    <w:p w14:paraId="3E37749A" w14:textId="77777777" w:rsidR="008D1D91" w:rsidRDefault="008D1D91" w:rsidP="008D1D91">
      <w:r>
        <w:rPr>
          <w:rFonts w:hint="eastAsia"/>
        </w:rPr>
        <w:t>柴桑这脚</w:t>
      </w:r>
      <w:r w:rsidR="002E5F17">
        <w:rPr>
          <w:rFonts w:hint="eastAsia"/>
        </w:rPr>
        <w:t>力甚是惊人，落后了数丈，很快便跟了上来，与七分道士并排跑着。</w:t>
      </w:r>
    </w:p>
    <w:p w14:paraId="708101D2" w14:textId="77777777" w:rsidR="0035453C" w:rsidRDefault="0035453C" w:rsidP="008D1D91">
      <w:r>
        <w:rPr>
          <w:rFonts w:hint="eastAsia"/>
        </w:rPr>
        <w:t>他还未骂人，七分道士看他追上，边跑边问道：“你不去挡住他们追上来做什么？”</w:t>
      </w:r>
    </w:p>
    <w:p w14:paraId="202FD93D" w14:textId="77777777" w:rsidR="0035453C" w:rsidRDefault="0035453C" w:rsidP="0035453C">
      <w:r>
        <w:rPr>
          <w:rFonts w:hint="eastAsia"/>
        </w:rPr>
        <w:t>如果不是忙着逃命，如果不是换贴的交情，他绝对会暴揍他一顿，甚至挥刀斩了他。</w:t>
      </w:r>
    </w:p>
    <w:p w14:paraId="66ADCE0D" w14:textId="77777777" w:rsidR="0035453C" w:rsidRDefault="003D30C2" w:rsidP="0035453C">
      <w:r>
        <w:rPr>
          <w:rFonts w:hint="eastAsia"/>
        </w:rPr>
        <w:t>他相信事后绝对没有人找他算账。</w:t>
      </w:r>
    </w:p>
    <w:p w14:paraId="34C6C135" w14:textId="77777777" w:rsidR="0035453C" w:rsidRDefault="007D248F" w:rsidP="0035453C">
      <w:r>
        <w:rPr>
          <w:rFonts w:hint="eastAsia"/>
        </w:rPr>
        <w:t>我一个重伤的拼命断后，让你个屁事没有的人逃走？</w:t>
      </w:r>
    </w:p>
    <w:p w14:paraId="47EEEB17" w14:textId="77777777" w:rsidR="0035453C" w:rsidRDefault="007D248F" w:rsidP="0035453C">
      <w:r>
        <w:rPr>
          <w:rFonts w:hint="eastAsia"/>
        </w:rPr>
        <w:t>这他妈是有多么高尚的情操？</w:t>
      </w:r>
    </w:p>
    <w:p w14:paraId="33BDAD38" w14:textId="77777777" w:rsidR="00D753C3" w:rsidRDefault="00CF3A73">
      <w:r>
        <w:rPr>
          <w:rFonts w:hint="eastAsia"/>
        </w:rPr>
        <w:t>“你可以再无耻这点吗？”</w:t>
      </w:r>
      <w:r w:rsidR="006D13B6">
        <w:rPr>
          <w:rFonts w:hint="eastAsia"/>
        </w:rPr>
        <w:t>柴桑一边跑一边叫道。</w:t>
      </w:r>
    </w:p>
    <w:p w14:paraId="0EAB0B59" w14:textId="77777777" w:rsidR="00AD6C35" w:rsidRDefault="00AD6C35">
      <w:r>
        <w:rPr>
          <w:rFonts w:hint="eastAsia"/>
        </w:rPr>
        <w:t>“</w:t>
      </w:r>
      <w:r w:rsidR="00773A5C">
        <w:rPr>
          <w:rFonts w:hint="eastAsia"/>
        </w:rPr>
        <w:t>哪里无耻了。</w:t>
      </w:r>
      <w:r>
        <w:rPr>
          <w:rFonts w:hint="eastAsia"/>
        </w:rPr>
        <w:t>”</w:t>
      </w:r>
    </w:p>
    <w:p w14:paraId="52DF0C2E" w14:textId="77777777" w:rsidR="00AD6C35" w:rsidRDefault="00AD6C35">
      <w:r>
        <w:rPr>
          <w:rFonts w:hint="eastAsia"/>
        </w:rPr>
        <w:t>七分道士回头看了后面的丧尸一眼，那速度也不含糊，已经追到了一丈之内。</w:t>
      </w:r>
    </w:p>
    <w:p w14:paraId="51E3190D" w14:textId="77777777" w:rsidR="00AD6C35" w:rsidRDefault="00B466CF">
      <w:r>
        <w:rPr>
          <w:rFonts w:hint="eastAsia"/>
        </w:rPr>
        <w:t>柴桑说完的同时，拍飞了一个丧尸，继续狂奔，骂道：“</w:t>
      </w:r>
      <w:r w:rsidR="00C81C58">
        <w:rPr>
          <w:rFonts w:hint="eastAsia"/>
        </w:rPr>
        <w:t>大家朋友这么多年，要死也要拉你陪葬。</w:t>
      </w:r>
      <w:r>
        <w:rPr>
          <w:rFonts w:hint="eastAsia"/>
        </w:rPr>
        <w:t>”</w:t>
      </w:r>
    </w:p>
    <w:p w14:paraId="1044E77C" w14:textId="77777777" w:rsidR="00AD6C35" w:rsidRPr="00AD6C35" w:rsidRDefault="00B466CF">
      <w:r>
        <w:rPr>
          <w:rFonts w:hint="eastAsia"/>
        </w:rPr>
        <w:t>七分道士义正辞严地</w:t>
      </w:r>
      <w:r w:rsidR="00C81C58">
        <w:rPr>
          <w:rFonts w:hint="eastAsia"/>
        </w:rPr>
        <w:t>指责</w:t>
      </w:r>
      <w:r>
        <w:rPr>
          <w:rFonts w:hint="eastAsia"/>
        </w:rPr>
        <w:t>道：</w:t>
      </w:r>
      <w:r w:rsidR="00AD6C35">
        <w:rPr>
          <w:rFonts w:hint="eastAsia"/>
        </w:rPr>
        <w:t>“我救了你两次，你救我一次怎么了？”</w:t>
      </w:r>
    </w:p>
    <w:p w14:paraId="3E7138C5" w14:textId="77777777" w:rsidR="00BA0C57" w:rsidRDefault="00BA0C57" w:rsidP="00BA0C57">
      <w:r>
        <w:rPr>
          <w:rFonts w:hint="eastAsia"/>
        </w:rPr>
        <w:t>柴桑决定不再说话了。</w:t>
      </w:r>
    </w:p>
    <w:p w14:paraId="189BA44D" w14:textId="77777777" w:rsidR="00BA0C57" w:rsidRDefault="00BA0C57" w:rsidP="00BA0C57">
      <w:r>
        <w:rPr>
          <w:rFonts w:hint="eastAsia"/>
        </w:rPr>
        <w:t>因为他发现这个人已经无耻到了一种境界。</w:t>
      </w:r>
    </w:p>
    <w:p w14:paraId="25FAE36F" w14:textId="77777777" w:rsidR="00BA0C57" w:rsidRDefault="004915F3" w:rsidP="00BA0C57">
      <w:r>
        <w:rPr>
          <w:rFonts w:hint="eastAsia"/>
        </w:rPr>
        <w:t>而且他的无耻是那种令人无话可说，无法反驳，而且听起来好有道理的</w:t>
      </w:r>
      <w:r w:rsidR="00BA0C57">
        <w:rPr>
          <w:rFonts w:hint="eastAsia"/>
        </w:rPr>
        <w:t>无耻。</w:t>
      </w:r>
    </w:p>
    <w:p w14:paraId="24F3DB6A" w14:textId="77777777" w:rsidR="00BA0C57" w:rsidRPr="00BA0C57" w:rsidRDefault="00BA0C57">
      <w:r>
        <w:rPr>
          <w:rFonts w:hint="eastAsia"/>
        </w:rPr>
        <w:t>这种无耻有一种更普遍的说法，那就是贱。</w:t>
      </w:r>
    </w:p>
    <w:p w14:paraId="3A352CED" w14:textId="77777777" w:rsidR="00D753C3" w:rsidRDefault="00D753C3"/>
    <w:p w14:paraId="25095B83" w14:textId="77777777" w:rsidR="00332403" w:rsidRPr="0047240E" w:rsidRDefault="00332403"/>
    <w:p w14:paraId="73087B24" w14:textId="77777777" w:rsidR="0047645C" w:rsidRDefault="0059250B" w:rsidP="00757156">
      <w:pPr>
        <w:pStyle w:val="3"/>
      </w:pPr>
      <w:r>
        <w:rPr>
          <w:rFonts w:hint="eastAsia"/>
        </w:rPr>
        <w:lastRenderedPageBreak/>
        <w:t>第九十七</w:t>
      </w:r>
      <w:r w:rsidR="0047645C">
        <w:rPr>
          <w:rFonts w:hint="eastAsia"/>
        </w:rPr>
        <w:t>章</w:t>
      </w:r>
      <w:r w:rsidR="000B5A36">
        <w:rPr>
          <w:rFonts w:hint="eastAsia"/>
        </w:rPr>
        <w:t>今夜星光璀璨</w:t>
      </w:r>
    </w:p>
    <w:p w14:paraId="27690A04" w14:textId="77777777" w:rsidR="00757156" w:rsidRDefault="00C81C58">
      <w:r>
        <w:rPr>
          <w:rFonts w:hint="eastAsia"/>
        </w:rPr>
        <w:t>陆三阴来到</w:t>
      </w:r>
      <w:r w:rsidR="00397A41">
        <w:rPr>
          <w:rFonts w:hint="eastAsia"/>
        </w:rPr>
        <w:t>后山的时候，正好看到最后一个丧尸从后山的断壁跳下去。</w:t>
      </w:r>
    </w:p>
    <w:p w14:paraId="03B211B3" w14:textId="77777777" w:rsidR="00397A41" w:rsidRDefault="00397A41">
      <w:r>
        <w:rPr>
          <w:rFonts w:hint="eastAsia"/>
        </w:rPr>
        <w:t>白夜茫茫，他没有看到落入百里溪的情景，</w:t>
      </w:r>
      <w:r w:rsidR="003833AC">
        <w:rPr>
          <w:rFonts w:hint="eastAsia"/>
        </w:rPr>
        <w:t>过</w:t>
      </w:r>
      <w:r>
        <w:rPr>
          <w:rFonts w:hint="eastAsia"/>
        </w:rPr>
        <w:t>了一会，只听到一声模糊的落水声。</w:t>
      </w:r>
    </w:p>
    <w:p w14:paraId="615DB620" w14:textId="77777777" w:rsidR="00924AEC" w:rsidRDefault="00924AEC">
      <w:r>
        <w:rPr>
          <w:rFonts w:hint="eastAsia"/>
        </w:rPr>
        <w:t>他没有多余的时间去思考，赶紧四周寻找应江湖留下的横渡两山的绳子。</w:t>
      </w:r>
    </w:p>
    <w:p w14:paraId="6320C902" w14:textId="77777777" w:rsidR="003833AC" w:rsidRDefault="003833AC">
      <w:r>
        <w:rPr>
          <w:rFonts w:hint="eastAsia"/>
        </w:rPr>
        <w:t>找了一会，他</w:t>
      </w:r>
      <w:r w:rsidR="00046538">
        <w:rPr>
          <w:rFonts w:hint="eastAsia"/>
        </w:rPr>
        <w:t>在枫林中看到一条粗大的草绳横在上空，直指对面的止戈山而去，但夜色漆黑，他只能看到眼前的一片，另一段隐在隐在黑暗之中。</w:t>
      </w:r>
    </w:p>
    <w:p w14:paraId="7BCC3454" w14:textId="77777777" w:rsidR="00A93037" w:rsidRDefault="00A93037">
      <w:r>
        <w:rPr>
          <w:rFonts w:hint="eastAsia"/>
        </w:rPr>
        <w:t>见到此情景，纵然是他胆大包天，也不禁倒吸了口凉气，</w:t>
      </w:r>
      <w:r w:rsidR="00CB6E80">
        <w:rPr>
          <w:rFonts w:hint="eastAsia"/>
        </w:rPr>
        <w:t>毕竟从这草绳横渡到止戈山，若是稍有不慎</w:t>
      </w:r>
      <w:r w:rsidR="00F60545">
        <w:rPr>
          <w:rFonts w:hint="eastAsia"/>
        </w:rPr>
        <w:t>，便会落到数百丈下的百里溪中，不说粉身，但碎骨应该没什么问题吧！</w:t>
      </w:r>
    </w:p>
    <w:p w14:paraId="64007C37" w14:textId="77777777" w:rsidR="00F913B8" w:rsidRPr="00F913B8" w:rsidRDefault="00F913B8">
      <w:r>
        <w:rPr>
          <w:rFonts w:hint="eastAsia"/>
        </w:rPr>
        <w:t>“</w:t>
      </w:r>
      <w:r w:rsidR="00172268">
        <w:rPr>
          <w:rFonts w:hint="eastAsia"/>
        </w:rPr>
        <w:t>应江湖能做的，我没理由做不到，拼了。</w:t>
      </w:r>
      <w:r>
        <w:rPr>
          <w:rFonts w:hint="eastAsia"/>
        </w:rPr>
        <w:t>”</w:t>
      </w:r>
    </w:p>
    <w:p w14:paraId="01AA3402" w14:textId="77777777" w:rsidR="009475CD" w:rsidRDefault="00172268">
      <w:r>
        <w:rPr>
          <w:rFonts w:hint="eastAsia"/>
        </w:rPr>
        <w:t>陆三阴一咬牙，一跃而起，双手抓着草绳，向前吊去。</w:t>
      </w:r>
    </w:p>
    <w:p w14:paraId="7999E506" w14:textId="77777777" w:rsidR="00172268" w:rsidRDefault="00172268">
      <w:r>
        <w:rPr>
          <w:rFonts w:hint="eastAsia"/>
        </w:rPr>
        <w:t>他的双臂一左一右，吊了半天，已感双臂发麻，手掌尽是汗珠，</w:t>
      </w:r>
      <w:r w:rsidR="0045140A">
        <w:rPr>
          <w:rFonts w:hint="eastAsia"/>
        </w:rPr>
        <w:t>渐渐无力了。</w:t>
      </w:r>
    </w:p>
    <w:p w14:paraId="1FF40F25" w14:textId="77777777" w:rsidR="00A14942" w:rsidRDefault="00A14942">
      <w:r>
        <w:rPr>
          <w:rFonts w:hint="eastAsia"/>
        </w:rPr>
        <w:t>忽然一阵山风吹来，吹得绳子左摇右摆，加上手上汗珠，使得单手滑落险些就要落了下去。</w:t>
      </w:r>
    </w:p>
    <w:p w14:paraId="70F5B61C" w14:textId="77777777" w:rsidR="00A14942" w:rsidRDefault="00A14942">
      <w:r>
        <w:rPr>
          <w:rFonts w:hint="eastAsia"/>
        </w:rPr>
        <w:t>陆三阴吓了一个激灵，单手用力，肩间用力，双足反扣而上，双手双脚抱着绳子只到山风吹过，绳子停止摆荡。</w:t>
      </w:r>
    </w:p>
    <w:p w14:paraId="1D584ECE" w14:textId="77777777" w:rsidR="001D79E8" w:rsidRDefault="001D79E8">
      <w:r>
        <w:rPr>
          <w:rFonts w:hint="eastAsia"/>
        </w:rPr>
        <w:t>陆三阴倒吊在草绳上，看着满天的繁星，心想虽然姿势丑了点，便还是这种安全些。</w:t>
      </w:r>
    </w:p>
    <w:p w14:paraId="5FD3E769" w14:textId="77777777" w:rsidR="001D79E8" w:rsidRDefault="001D79E8">
      <w:r>
        <w:rPr>
          <w:rFonts w:hint="eastAsia"/>
        </w:rPr>
        <w:t>山吹过后，</w:t>
      </w:r>
      <w:r w:rsidR="00E67143">
        <w:rPr>
          <w:rFonts w:hint="eastAsia"/>
        </w:rPr>
        <w:t>他终于松了口气，挥动手臂去擦</w:t>
      </w:r>
      <w:r w:rsidR="00D807D6">
        <w:rPr>
          <w:rFonts w:hint="eastAsia"/>
        </w:rPr>
        <w:t>额头的汗珠。</w:t>
      </w:r>
    </w:p>
    <w:p w14:paraId="5F619849" w14:textId="77777777" w:rsidR="00D807D6" w:rsidRDefault="00D807D6">
      <w:r>
        <w:rPr>
          <w:rFonts w:hint="eastAsia"/>
        </w:rPr>
        <w:t>然而就在他挥动手臂之时，怀间的那本书从怀中滑落，掉下山谷。</w:t>
      </w:r>
    </w:p>
    <w:p w14:paraId="3E1C0D00" w14:textId="77777777" w:rsidR="00D5501B" w:rsidRDefault="00D5501B">
      <w:r>
        <w:rPr>
          <w:rFonts w:hint="eastAsia"/>
        </w:rPr>
        <w:t>那是阿漂哥借给他的，写的是某个时代某两个人想着改变世界的事，待在坟墓的日子，他看了一半，觉得颇为有趣，如今就这样掉了下去。</w:t>
      </w:r>
    </w:p>
    <w:p w14:paraId="552B82BA" w14:textId="77777777" w:rsidR="00D807D6" w:rsidRDefault="00D807D6">
      <w:r>
        <w:rPr>
          <w:rFonts w:hint="eastAsia"/>
        </w:rPr>
        <w:t>“唉，我还没看完呢。”</w:t>
      </w:r>
    </w:p>
    <w:p w14:paraId="01430F96" w14:textId="77777777" w:rsidR="00D5501B" w:rsidRDefault="00D807D6">
      <w:r>
        <w:rPr>
          <w:rFonts w:hint="eastAsia"/>
        </w:rPr>
        <w:t>陆三阴急伸手去抓，但没有抓住，</w:t>
      </w:r>
      <w:r w:rsidR="00F74142">
        <w:rPr>
          <w:rFonts w:hint="eastAsia"/>
        </w:rPr>
        <w:t>无可奈何，他只得叹了口气。</w:t>
      </w:r>
    </w:p>
    <w:p w14:paraId="04B9A432" w14:textId="77777777" w:rsidR="00F74142" w:rsidRDefault="00F74142">
      <w:r>
        <w:rPr>
          <w:rFonts w:hint="eastAsia"/>
        </w:rPr>
        <w:t>“算了，还是赶紧过去吧！”</w:t>
      </w:r>
    </w:p>
    <w:p w14:paraId="60DCB634" w14:textId="77777777" w:rsidR="000D399D" w:rsidRDefault="000D399D">
      <w:r>
        <w:rPr>
          <w:rFonts w:hint="eastAsia"/>
        </w:rPr>
        <w:t>他正要放脚悬空，让双手吊着，以一种优雅的姿态过去。</w:t>
      </w:r>
    </w:p>
    <w:p w14:paraId="0E46DC64" w14:textId="77777777" w:rsidR="000D399D" w:rsidRDefault="00636C74">
      <w:r>
        <w:rPr>
          <w:rFonts w:hint="eastAsia"/>
        </w:rPr>
        <w:t>但是此时，山风再次吹来，吓得他又双手双脚抱住绳子。</w:t>
      </w:r>
    </w:p>
    <w:p w14:paraId="4F81A758" w14:textId="77777777" w:rsidR="00636C74" w:rsidRDefault="00636C74">
      <w:r>
        <w:rPr>
          <w:rFonts w:hint="eastAsia"/>
        </w:rPr>
        <w:t>这下他彻底想明白了，管他什么优雅还是难看，还是命要紧，</w:t>
      </w:r>
      <w:r w:rsidR="00115619">
        <w:rPr>
          <w:rFonts w:hint="eastAsia"/>
        </w:rPr>
        <w:t>反正也没人看到。</w:t>
      </w:r>
    </w:p>
    <w:p w14:paraId="3BFDAB98" w14:textId="77777777" w:rsidR="001E08CC" w:rsidRDefault="00F23AB1">
      <w:r>
        <w:rPr>
          <w:rFonts w:hint="eastAsia"/>
        </w:rPr>
        <w:t>他觉得这是个正当而且合理的理由，便心安理得的像一只倒挂的蜘蛛沿着绳子向前爬去。</w:t>
      </w:r>
    </w:p>
    <w:p w14:paraId="0DACAAC8" w14:textId="77777777" w:rsidR="006103D9" w:rsidRDefault="006103D9">
      <w:r>
        <w:rPr>
          <w:rFonts w:hint="eastAsia"/>
        </w:rPr>
        <w:t>不得不说，这种倒挂的姿势虽然丑，但速度贼快，不一会儿，</w:t>
      </w:r>
      <w:r w:rsidR="00EC2577">
        <w:rPr>
          <w:rFonts w:hint="eastAsia"/>
        </w:rPr>
        <w:t>他已经能看到地面了</w:t>
      </w:r>
      <w:r>
        <w:rPr>
          <w:rFonts w:hint="eastAsia"/>
        </w:rPr>
        <w:t>。</w:t>
      </w:r>
    </w:p>
    <w:p w14:paraId="342075DA" w14:textId="77777777" w:rsidR="00EC2577" w:rsidRDefault="00EC2577">
      <w:r>
        <w:rPr>
          <w:rFonts w:hint="eastAsia"/>
        </w:rPr>
        <w:t>陆三阴松开手脚</w:t>
      </w:r>
      <w:r w:rsidR="008D0B85">
        <w:rPr>
          <w:rFonts w:hint="eastAsia"/>
        </w:rPr>
        <w:t>，落到地面，准备看下自己在什么地方，于是点亮火折子。</w:t>
      </w:r>
    </w:p>
    <w:p w14:paraId="5C55F2B4" w14:textId="77777777" w:rsidR="008D0B85" w:rsidRDefault="00A307B8">
      <w:r>
        <w:rPr>
          <w:rFonts w:hint="eastAsia"/>
        </w:rPr>
        <w:t>漆黑的暗夜，忽然亮起了一丝光明。</w:t>
      </w:r>
    </w:p>
    <w:p w14:paraId="684CBA4E" w14:textId="77777777" w:rsidR="00A307B8" w:rsidRDefault="005F1C46">
      <w:r>
        <w:rPr>
          <w:rFonts w:hint="eastAsia"/>
        </w:rPr>
        <w:t>他还未来得及看清，潜藏在林中的丧尸看到光明，猛地朝他扑来。</w:t>
      </w:r>
    </w:p>
    <w:p w14:paraId="62943726" w14:textId="77777777" w:rsidR="005F1C46" w:rsidRDefault="00DE7300">
      <w:r>
        <w:rPr>
          <w:rFonts w:hint="eastAsia"/>
        </w:rPr>
        <w:t>陆三阴急把藏在袖子里的长剑抽出来应对，一抹金光闪过。</w:t>
      </w:r>
    </w:p>
    <w:p w14:paraId="6B148D76" w14:textId="77777777" w:rsidR="00DE7300" w:rsidRDefault="00DE7300">
      <w:r>
        <w:rPr>
          <w:rFonts w:hint="eastAsia"/>
        </w:rPr>
        <w:t>然后那丧尸一口把那金钱给咬弯了。</w:t>
      </w:r>
    </w:p>
    <w:p w14:paraId="0E83CDD9" w14:textId="77777777" w:rsidR="00DE7300" w:rsidRDefault="00DE7300">
      <w:r>
        <w:rPr>
          <w:rFonts w:hint="eastAsia"/>
        </w:rPr>
        <w:t>这世界有没有安静陆三阴不知道，但他的世界彻底安静了。</w:t>
      </w:r>
    </w:p>
    <w:p w14:paraId="717CB98C" w14:textId="77777777" w:rsidR="00DE7300" w:rsidRPr="00DE7300" w:rsidRDefault="00AC6ECA">
      <w:r>
        <w:rPr>
          <w:rFonts w:hint="eastAsia"/>
        </w:rPr>
        <w:t>“果然是金锋仔铸的剑，硬不起来啊！”</w:t>
      </w:r>
    </w:p>
    <w:p w14:paraId="58E72725" w14:textId="77777777" w:rsidR="00A307B8" w:rsidRPr="00217DE2" w:rsidRDefault="00E225D8">
      <w:r>
        <w:rPr>
          <w:rFonts w:hint="eastAsia"/>
        </w:rPr>
        <w:t>陆三阴丢</w:t>
      </w:r>
      <w:r w:rsidR="00217DE2">
        <w:rPr>
          <w:rFonts w:hint="eastAsia"/>
        </w:rPr>
        <w:t>了金剑转身就跑</w:t>
      </w:r>
      <w:r>
        <w:rPr>
          <w:rFonts w:hint="eastAsia"/>
        </w:rPr>
        <w:t>，一边跑一边大骂炼金锋</w:t>
      </w:r>
      <w:r w:rsidR="00217DE2">
        <w:rPr>
          <w:rFonts w:hint="eastAsia"/>
        </w:rPr>
        <w:t>。</w:t>
      </w:r>
    </w:p>
    <w:p w14:paraId="36D596E0" w14:textId="77777777" w:rsidR="00CF6814" w:rsidRDefault="00663088">
      <w:r>
        <w:rPr>
          <w:rFonts w:hint="eastAsia"/>
        </w:rPr>
        <w:t>他一路</w:t>
      </w:r>
      <w:r w:rsidR="00672A76">
        <w:rPr>
          <w:rFonts w:hint="eastAsia"/>
        </w:rPr>
        <w:t>往山上</w:t>
      </w:r>
      <w:r>
        <w:rPr>
          <w:rFonts w:hint="eastAsia"/>
        </w:rPr>
        <w:t>狂奔，</w:t>
      </w:r>
      <w:r w:rsidR="00672A76">
        <w:rPr>
          <w:rFonts w:hint="eastAsia"/>
        </w:rPr>
        <w:t>沿途看到不少青思阁长老的尸体，尽数被撕咬致死。</w:t>
      </w:r>
    </w:p>
    <w:p w14:paraId="3B09E073" w14:textId="77777777" w:rsidR="00061CF0" w:rsidRDefault="00061CF0">
      <w:r>
        <w:rPr>
          <w:rFonts w:hint="eastAsia"/>
        </w:rPr>
        <w:t>青思阁这些长老或许状态不全，但也是练了二十几年的剑，</w:t>
      </w:r>
      <w:r w:rsidR="00A85E31">
        <w:rPr>
          <w:rFonts w:hint="eastAsia"/>
        </w:rPr>
        <w:t>在这些丧尸面前竟是如此的不堪一击。</w:t>
      </w:r>
    </w:p>
    <w:p w14:paraId="04F463CA" w14:textId="77777777" w:rsidR="00762D24" w:rsidRDefault="00F03A1E">
      <w:r>
        <w:rPr>
          <w:rFonts w:hint="eastAsia"/>
        </w:rPr>
        <w:t>陆三阴虽然震憾，却没有感觉太意外，从追着他的这只丧尸的状态来看，这些百里山的强盗死后反而得到了全方面的加成，无论是力道还是速度，皆不可同日而语，若非如此，也不可能被应江湖当作杀手锏。</w:t>
      </w:r>
    </w:p>
    <w:p w14:paraId="2EA4DEDA" w14:textId="77777777" w:rsidR="00933245" w:rsidRDefault="00D37DD6">
      <w:r>
        <w:rPr>
          <w:rFonts w:hint="eastAsia"/>
        </w:rPr>
        <w:t>那丧尸越追越快，陆三阴只得越跑越快，不知不觉间，竟然已经能看到前面的丧尸群了。</w:t>
      </w:r>
    </w:p>
    <w:p w14:paraId="060619F4" w14:textId="77777777" w:rsidR="00BF0EC4" w:rsidRDefault="002907B1">
      <w:r>
        <w:rPr>
          <w:rFonts w:hint="eastAsia"/>
        </w:rPr>
        <w:lastRenderedPageBreak/>
        <w:t>青云十三阶隐隐而现</w:t>
      </w:r>
      <w:r w:rsidR="00E01A72">
        <w:rPr>
          <w:rFonts w:hint="eastAsia"/>
        </w:rPr>
        <w:t>，</w:t>
      </w:r>
      <w:r w:rsidR="00933245">
        <w:rPr>
          <w:rFonts w:hint="eastAsia"/>
        </w:rPr>
        <w:t>青思阁的长老们看到生机在前，准备冲上青思池。</w:t>
      </w:r>
    </w:p>
    <w:p w14:paraId="331E676E" w14:textId="77777777" w:rsidR="00933245" w:rsidRDefault="00933245">
      <w:r>
        <w:rPr>
          <w:rFonts w:hint="eastAsia"/>
        </w:rPr>
        <w:t>便在此时。</w:t>
      </w:r>
    </w:p>
    <w:p w14:paraId="3072ACDF" w14:textId="77777777" w:rsidR="00933245" w:rsidRDefault="00123941">
      <w:r>
        <w:rPr>
          <w:rFonts w:hint="eastAsia"/>
        </w:rPr>
        <w:t>柴桑与七分道士带着另一波丧尸冲了过来，</w:t>
      </w:r>
      <w:r w:rsidR="0062219C">
        <w:rPr>
          <w:rFonts w:hint="eastAsia"/>
        </w:rPr>
        <w:t>而在另一边，自止戈流坟墓中爬出一丧尸亦同时来到了。</w:t>
      </w:r>
    </w:p>
    <w:p w14:paraId="3A5EAC8C" w14:textId="77777777" w:rsidR="0062219C" w:rsidRDefault="0062219C">
      <w:r>
        <w:rPr>
          <w:rFonts w:hint="eastAsia"/>
        </w:rPr>
        <w:t>三波丧尸骤然相遇，相互冲撞，</w:t>
      </w:r>
      <w:r w:rsidR="000821C9">
        <w:rPr>
          <w:rFonts w:hint="eastAsia"/>
        </w:rPr>
        <w:t>阻断了青思阁长老们进入青思阁的道路，丧尸看到生人，猛扑而上。</w:t>
      </w:r>
    </w:p>
    <w:p w14:paraId="5D0E3FEA" w14:textId="77777777" w:rsidR="00E01A72" w:rsidRDefault="000821C9">
      <w:r>
        <w:rPr>
          <w:rFonts w:hint="eastAsia"/>
        </w:rPr>
        <w:t>青云十三阶下，瞬间</w:t>
      </w:r>
      <w:r w:rsidR="00424C2F">
        <w:rPr>
          <w:rFonts w:hint="eastAsia"/>
        </w:rPr>
        <w:t>一片愁云惨雾</w:t>
      </w:r>
      <w:r w:rsidR="00BF7D0D">
        <w:rPr>
          <w:rFonts w:hint="eastAsia"/>
        </w:rPr>
        <w:t>，鬼哭狼嚎之声不绝于耳</w:t>
      </w:r>
      <w:r>
        <w:rPr>
          <w:rFonts w:hint="eastAsia"/>
        </w:rPr>
        <w:t>，宛若炼狱</w:t>
      </w:r>
      <w:r w:rsidR="00424C2F">
        <w:rPr>
          <w:rFonts w:hint="eastAsia"/>
        </w:rPr>
        <w:t>。</w:t>
      </w:r>
    </w:p>
    <w:p w14:paraId="06B6D1AC" w14:textId="77777777" w:rsidR="00773A5C" w:rsidRDefault="007A156A">
      <w:r>
        <w:rPr>
          <w:rFonts w:hint="eastAsia"/>
        </w:rPr>
        <w:t>柴桑与七分道士抢先一步登上青云十三阶，回头看时，已是一片触目惊心的景象。</w:t>
      </w:r>
    </w:p>
    <w:p w14:paraId="2E9668E9" w14:textId="77777777" w:rsidR="00773A5C" w:rsidRDefault="00E87B2B">
      <w:r>
        <w:rPr>
          <w:rFonts w:hint="eastAsia"/>
        </w:rPr>
        <w:t>柴桑看得有些呆了，竟然立着不劫。</w:t>
      </w:r>
    </w:p>
    <w:p w14:paraId="5B4379AD" w14:textId="77777777" w:rsidR="00E87B2B" w:rsidRPr="00E87B2B" w:rsidRDefault="00E87B2B">
      <w:r>
        <w:rPr>
          <w:rFonts w:hint="eastAsia"/>
        </w:rPr>
        <w:t>“死道士免死贫道，再说了，他们也不是什么好人。”</w:t>
      </w:r>
    </w:p>
    <w:p w14:paraId="469FC32E" w14:textId="77777777" w:rsidR="00D5501B" w:rsidRDefault="008C21C5">
      <w:r>
        <w:rPr>
          <w:rFonts w:hint="eastAsia"/>
        </w:rPr>
        <w:t>七分道士比较冷静，拽着他上了青云十三阶。</w:t>
      </w:r>
    </w:p>
    <w:p w14:paraId="7A0F93AC" w14:textId="77777777" w:rsidR="00AE70BD" w:rsidRDefault="004F2E40">
      <w:r>
        <w:rPr>
          <w:rFonts w:hint="eastAsia"/>
        </w:rPr>
        <w:t>陆三阴</w:t>
      </w:r>
      <w:r w:rsidR="00720F82">
        <w:rPr>
          <w:rFonts w:hint="eastAsia"/>
        </w:rPr>
        <w:t>看到了这个可怖的情景，</w:t>
      </w:r>
      <w:r>
        <w:rPr>
          <w:rFonts w:hint="eastAsia"/>
        </w:rPr>
        <w:t>也有些发呆，倒不是因为对这些长老有多大的同情</w:t>
      </w:r>
      <w:r w:rsidR="00F85DD6">
        <w:rPr>
          <w:rFonts w:hint="eastAsia"/>
        </w:rPr>
        <w:t>，</w:t>
      </w:r>
      <w:r w:rsidR="00385DF4">
        <w:rPr>
          <w:rFonts w:hint="eastAsia"/>
        </w:rPr>
        <w:t>而是</w:t>
      </w:r>
      <w:r w:rsidR="00AE70BD">
        <w:rPr>
          <w:rFonts w:hint="eastAsia"/>
        </w:rPr>
        <w:t>颇为感慨。</w:t>
      </w:r>
    </w:p>
    <w:p w14:paraId="42A13721" w14:textId="77777777" w:rsidR="00AE70BD" w:rsidRDefault="00AE70BD">
      <w:r>
        <w:rPr>
          <w:rFonts w:hint="eastAsia"/>
        </w:rPr>
        <w:t>当时排除剑阵之时，便考虑到剑阵的无差别攻击性，所以千落才安排了陶长老等人阻挡这些长老入山，并且限制了剑阵的范围，不想这些长老逃过了剑阵的攻击，却没有逃过百里山的强盗们化身的丧尸。</w:t>
      </w:r>
    </w:p>
    <w:p w14:paraId="3DCCBA64" w14:textId="77777777" w:rsidR="00B630D1" w:rsidRPr="00AE70BD" w:rsidRDefault="00B630D1">
      <w:r>
        <w:rPr>
          <w:rFonts w:hint="eastAsia"/>
        </w:rPr>
        <w:t>陆三阴一声长叹，这又怪得了谁？这些长老在跟随一夜风雨屠戮百里山之时，可有过半点仁慈？他们冲上山想杀纤纤夺</w:t>
      </w:r>
      <w:r w:rsidR="00CC3FC5">
        <w:rPr>
          <w:rFonts w:hint="eastAsia"/>
        </w:rPr>
        <w:t>剑阵之时，可有过半点仁慈？</w:t>
      </w:r>
    </w:p>
    <w:p w14:paraId="72175A27" w14:textId="77777777" w:rsidR="00F85DD6" w:rsidRDefault="00F85DD6">
      <w:r>
        <w:rPr>
          <w:rFonts w:hint="eastAsia"/>
        </w:rPr>
        <w:t>在他迟疑瞬间，那头丧尸一跃而起，猛地朝他扑来。</w:t>
      </w:r>
    </w:p>
    <w:p w14:paraId="04EA837B" w14:textId="77777777" w:rsidR="009F1A81" w:rsidRDefault="00F85DD6" w:rsidP="009F1A81">
      <w:r>
        <w:rPr>
          <w:rFonts w:hint="eastAsia"/>
        </w:rPr>
        <w:t>陆三阴</w:t>
      </w:r>
      <w:r w:rsidR="009F1A81">
        <w:rPr>
          <w:rFonts w:hint="eastAsia"/>
        </w:rPr>
        <w:t>他担心丧尸身怀异毒，怕被感染，不敢与他正面接触，赶紧向后遁了数步，跃上树梢，想借此躲避丧尸攻击。</w:t>
      </w:r>
    </w:p>
    <w:p w14:paraId="33C2BC28" w14:textId="77777777" w:rsidR="00F85DD6" w:rsidRDefault="009F1A81">
      <w:r>
        <w:rPr>
          <w:rFonts w:hint="eastAsia"/>
        </w:rPr>
        <w:t>不料</w:t>
      </w:r>
      <w:r w:rsidR="00094DFB">
        <w:rPr>
          <w:rFonts w:hint="eastAsia"/>
        </w:rPr>
        <w:t>这</w:t>
      </w:r>
      <w:r w:rsidR="006918F0">
        <w:rPr>
          <w:rFonts w:hint="eastAsia"/>
        </w:rPr>
        <w:t>些</w:t>
      </w:r>
      <w:r w:rsidR="00094DFB">
        <w:rPr>
          <w:rFonts w:hint="eastAsia"/>
        </w:rPr>
        <w:t>丧尸生猛异常，</w:t>
      </w:r>
      <w:r w:rsidR="00D16C0D">
        <w:rPr>
          <w:rFonts w:hint="eastAsia"/>
        </w:rPr>
        <w:t>在树上的动作比他还要灵敏，宛如灵猴附身，腾挪攀跃，无一不精，无论他逃到哪棵树上，那丧尸便随后而至。</w:t>
      </w:r>
    </w:p>
    <w:p w14:paraId="50B92665" w14:textId="77777777" w:rsidR="00094DFB" w:rsidRDefault="00436236" w:rsidP="00094DFB">
      <w:r>
        <w:rPr>
          <w:rFonts w:hint="eastAsia"/>
        </w:rPr>
        <w:t>他本想逃入青思池中，但前方的</w:t>
      </w:r>
      <w:r w:rsidR="00094DFB">
        <w:rPr>
          <w:rFonts w:hint="eastAsia"/>
        </w:rPr>
        <w:t>丧尸完全阻断了进入青思池的道路，</w:t>
      </w:r>
      <w:r>
        <w:rPr>
          <w:rFonts w:hint="eastAsia"/>
        </w:rPr>
        <w:t>他又手无寸铁，连背后这只丧尸都应付不过来，怎么可能突</w:t>
      </w:r>
      <w:r w:rsidR="00CC155F">
        <w:rPr>
          <w:rFonts w:hint="eastAsia"/>
        </w:rPr>
        <w:t>破前面丧尸的重重阻拦。</w:t>
      </w:r>
    </w:p>
    <w:p w14:paraId="6A02BEB1" w14:textId="77777777" w:rsidR="0053344B" w:rsidRDefault="0053344B" w:rsidP="00094DFB">
      <w:r>
        <w:rPr>
          <w:rFonts w:hint="eastAsia"/>
        </w:rPr>
        <w:t>就在他焦急之时，</w:t>
      </w:r>
      <w:r w:rsidR="0031064C">
        <w:rPr>
          <w:rFonts w:hint="eastAsia"/>
        </w:rPr>
        <w:t>忽然感到头上一阵意，</w:t>
      </w:r>
      <w:r w:rsidR="00394C34">
        <w:rPr>
          <w:rFonts w:hint="eastAsia"/>
        </w:rPr>
        <w:t>接着听到有破风呼啸之声传来。</w:t>
      </w:r>
    </w:p>
    <w:p w14:paraId="065A6984" w14:textId="77777777" w:rsidR="00895CE2" w:rsidRDefault="00A7315C" w:rsidP="00094DFB">
      <w:r>
        <w:rPr>
          <w:rFonts w:hint="eastAsia"/>
        </w:rPr>
        <w:t>陆三阴惊愕抬头，看到了盛飞羽那口冰剑在他头上盘旋。</w:t>
      </w:r>
      <w:r w:rsidR="00895CE2">
        <w:rPr>
          <w:rFonts w:hint="eastAsia"/>
        </w:rPr>
        <w:t>陆三阴喜出望外，飞身跃起，抓住</w:t>
      </w:r>
      <w:r w:rsidR="00895CE2">
        <w:rPr>
          <w:rFonts w:hint="eastAsia"/>
        </w:rPr>
        <w:t xml:space="preserve"> </w:t>
      </w:r>
      <w:r w:rsidR="00895CE2">
        <w:rPr>
          <w:rFonts w:hint="eastAsia"/>
        </w:rPr>
        <w:t>剑柄，猛地朝那丧尸砍去。</w:t>
      </w:r>
    </w:p>
    <w:p w14:paraId="558E9EEE" w14:textId="77777777" w:rsidR="00B97728" w:rsidRDefault="00B97728" w:rsidP="00094DFB">
      <w:r>
        <w:rPr>
          <w:rFonts w:hint="eastAsia"/>
        </w:rPr>
        <w:t>丧尸急用手掌去抓，剑锋断掌斩头，剑入半寸。</w:t>
      </w:r>
    </w:p>
    <w:p w14:paraId="5B73F038" w14:textId="77777777" w:rsidR="00294CBB" w:rsidRDefault="00294CBB" w:rsidP="00094DFB">
      <w:r>
        <w:rPr>
          <w:rFonts w:hint="eastAsia"/>
        </w:rPr>
        <w:t>一股寒意骤然而起，</w:t>
      </w:r>
      <w:r w:rsidR="00877CFC">
        <w:rPr>
          <w:rFonts w:hint="eastAsia"/>
        </w:rPr>
        <w:t>从剑锋上散溢出来，凝气成冰，瞬间将那丧尸包住。</w:t>
      </w:r>
    </w:p>
    <w:p w14:paraId="09D3736E" w14:textId="77777777" w:rsidR="00775848" w:rsidRDefault="00775848" w:rsidP="00094DFB">
      <w:r>
        <w:rPr>
          <w:rFonts w:hint="eastAsia"/>
        </w:rPr>
        <w:t>陆三阴随即抽剑而退，</w:t>
      </w:r>
      <w:r w:rsidR="00FC65C4">
        <w:rPr>
          <w:rFonts w:hint="eastAsia"/>
        </w:rPr>
        <w:t>落到地上。</w:t>
      </w:r>
    </w:p>
    <w:p w14:paraId="100009B2" w14:textId="77777777" w:rsidR="0015733C" w:rsidRDefault="0015733C" w:rsidP="00094DFB">
      <w:r>
        <w:rPr>
          <w:rFonts w:hint="eastAsia"/>
        </w:rPr>
        <w:t>此时丧尸也落到地上，一阵冰裂之声，那丧尸如冰裂开，然后化作无数冰晶散于天地。</w:t>
      </w:r>
    </w:p>
    <w:p w14:paraId="6C80B71F" w14:textId="77777777" w:rsidR="00363C11" w:rsidRPr="00363C11" w:rsidRDefault="00363C11" w:rsidP="00094DFB">
      <w:r>
        <w:rPr>
          <w:rFonts w:hint="eastAsia"/>
        </w:rPr>
        <w:t>陆三阴看着那口剑无比震惊，</w:t>
      </w:r>
      <w:r w:rsidR="00177889">
        <w:rPr>
          <w:rFonts w:hint="eastAsia"/>
        </w:rPr>
        <w:t>心想世间竟有如此神器。</w:t>
      </w:r>
    </w:p>
    <w:p w14:paraId="20FE08B7" w14:textId="77777777" w:rsidR="009B3D55" w:rsidRDefault="0002114E">
      <w:r>
        <w:rPr>
          <w:rFonts w:hint="eastAsia"/>
        </w:rPr>
        <w:t>过了一会，他从震惊中恍过神来，霎时大喜，</w:t>
      </w:r>
      <w:r w:rsidR="009B3D55">
        <w:rPr>
          <w:rFonts w:hint="eastAsia"/>
        </w:rPr>
        <w:t>提剑杀入丧尸群中。</w:t>
      </w:r>
    </w:p>
    <w:p w14:paraId="4CA1100C" w14:textId="77777777" w:rsidR="009B3D55" w:rsidRDefault="009B3D55">
      <w:r>
        <w:rPr>
          <w:rFonts w:hint="eastAsia"/>
        </w:rPr>
        <w:t>剑锋上寒气四溢，触之既结冰，然后化成结晶，消失天地。</w:t>
      </w:r>
    </w:p>
    <w:p w14:paraId="59F185B5" w14:textId="77777777" w:rsidR="009B3D55" w:rsidRDefault="009B3D55">
      <w:r>
        <w:rPr>
          <w:rFonts w:hint="eastAsia"/>
        </w:rPr>
        <w:t>丧尸们对此深为忌惮，纷纷给他让出一条路来。</w:t>
      </w:r>
    </w:p>
    <w:p w14:paraId="21A3596E" w14:textId="77777777" w:rsidR="006F2CF4" w:rsidRDefault="009B3D55">
      <w:r>
        <w:rPr>
          <w:rFonts w:hint="eastAsia"/>
        </w:rPr>
        <w:t>陆三阴也不恋战，闯入青云十三阶之上。</w:t>
      </w:r>
      <w:r>
        <w:rPr>
          <w:rFonts w:hint="eastAsia"/>
        </w:rPr>
        <w:t xml:space="preserve"> </w:t>
      </w:r>
    </w:p>
    <w:p w14:paraId="12AAA14A" w14:textId="77777777" w:rsidR="00A83399" w:rsidRDefault="00B74297">
      <w:r>
        <w:rPr>
          <w:rFonts w:hint="eastAsia"/>
        </w:rPr>
        <w:t>此时的青思池，已经被数十只丧尸包围了，</w:t>
      </w:r>
      <w:r w:rsidR="00A83399">
        <w:rPr>
          <w:rFonts w:hint="eastAsia"/>
        </w:rPr>
        <w:t>千落乘在竹筏，立于池中，正在苦思。</w:t>
      </w:r>
    </w:p>
    <w:p w14:paraId="36FA3C92" w14:textId="77777777" w:rsidR="009B3D55" w:rsidRDefault="00B74297">
      <w:r>
        <w:rPr>
          <w:rFonts w:hint="eastAsia"/>
        </w:rPr>
        <w:t>西门纤纤，七分道士与司空翟守在青思池畔</w:t>
      </w:r>
      <w:r w:rsidR="003B69DB">
        <w:rPr>
          <w:rFonts w:hint="eastAsia"/>
        </w:rPr>
        <w:t>，阻挡丧尸进入青思池中</w:t>
      </w:r>
      <w:r>
        <w:rPr>
          <w:rFonts w:hint="eastAsia"/>
        </w:rPr>
        <w:t>。</w:t>
      </w:r>
    </w:p>
    <w:p w14:paraId="38F278B8" w14:textId="77777777" w:rsidR="00B74297" w:rsidRDefault="003B69DB">
      <w:r>
        <w:rPr>
          <w:rFonts w:hint="eastAsia"/>
        </w:rPr>
        <w:t>梧桐灯影摇曳，照着</w:t>
      </w:r>
      <w:r w:rsidR="0011742C">
        <w:rPr>
          <w:rFonts w:hint="eastAsia"/>
        </w:rPr>
        <w:t>那些丧尸干裂可怖的面容，</w:t>
      </w:r>
      <w:r w:rsidR="00FD63F3">
        <w:rPr>
          <w:rFonts w:hint="eastAsia"/>
        </w:rPr>
        <w:t>落入西门纤纤眼中。</w:t>
      </w:r>
    </w:p>
    <w:p w14:paraId="490DEFDA" w14:textId="77777777" w:rsidR="00FD63F3" w:rsidRPr="00FD63F3" w:rsidRDefault="00FD63F3">
      <w:r>
        <w:rPr>
          <w:rFonts w:hint="eastAsia"/>
        </w:rPr>
        <w:t>这些身影既陌生，又是熟悉，这个丧尸中多半都是当夜跟她闯山的青思阁弟子，对于他们的死，她一直耿耿于怀，如今隔世再见，西门纤纤内心满是自责。</w:t>
      </w:r>
    </w:p>
    <w:p w14:paraId="36B76333" w14:textId="77777777" w:rsidR="00665B68" w:rsidRDefault="00A83399">
      <w:r>
        <w:rPr>
          <w:rFonts w:hint="eastAsia"/>
        </w:rPr>
        <w:t>心有内疚，挥剑满是迟疑，而这些丧尸来势汹汹，又有药物可成，此消彼涨，西门纤纤尽落下风，节节败逼，</w:t>
      </w:r>
      <w:r w:rsidR="00665B68">
        <w:rPr>
          <w:rFonts w:hint="eastAsia"/>
        </w:rPr>
        <w:t>忽然足下踩空，向后一仰，险些跌入水中。</w:t>
      </w:r>
    </w:p>
    <w:p w14:paraId="34656FAC" w14:textId="77777777" w:rsidR="00665B68" w:rsidRDefault="00665B68">
      <w:r>
        <w:rPr>
          <w:rFonts w:hint="eastAsia"/>
        </w:rPr>
        <w:lastRenderedPageBreak/>
        <w:t>西门纤纤稳住身</w:t>
      </w:r>
      <w:r w:rsidR="00D2558B">
        <w:rPr>
          <w:rFonts w:hint="eastAsia"/>
        </w:rPr>
        <w:t>形，却见一只丧尸朝</w:t>
      </w:r>
      <w:r w:rsidR="009F71A0">
        <w:rPr>
          <w:rFonts w:hint="eastAsia"/>
        </w:rPr>
        <w:t>她狂奔而来，似要将她扑入水里，血盆大口张开，上面尽是凝结的血块，</w:t>
      </w:r>
    </w:p>
    <w:p w14:paraId="3279F2A6" w14:textId="77777777" w:rsidR="00174794" w:rsidRDefault="009F71A0">
      <w:r>
        <w:rPr>
          <w:rFonts w:hint="eastAsia"/>
        </w:rPr>
        <w:t>“啊……”</w:t>
      </w:r>
    </w:p>
    <w:p w14:paraId="0B5EA9FE" w14:textId="77777777" w:rsidR="00D2558B" w:rsidRDefault="009F71A0">
      <w:r>
        <w:rPr>
          <w:rFonts w:hint="eastAsia"/>
        </w:rPr>
        <w:t>西门纤纤觉得极为恶心，险些吐了出来，不由得闭上眼睛，挥剑向前刺去。</w:t>
      </w:r>
    </w:p>
    <w:p w14:paraId="49AC2707" w14:textId="77777777" w:rsidR="001C55CF" w:rsidRDefault="001C55CF">
      <w:r>
        <w:rPr>
          <w:rFonts w:hint="eastAsia"/>
        </w:rPr>
        <w:t>暴乱忽然停了下来，</w:t>
      </w:r>
      <w:r w:rsidR="00FD5F1A">
        <w:rPr>
          <w:rFonts w:hint="eastAsia"/>
        </w:rPr>
        <w:t>丧尸不再嘶吼，前方一片寒意。</w:t>
      </w:r>
    </w:p>
    <w:p w14:paraId="6C620265" w14:textId="77777777" w:rsidR="004A3100" w:rsidRDefault="00FD5F1A">
      <w:r>
        <w:rPr>
          <w:rFonts w:hint="eastAsia"/>
        </w:rPr>
        <w:t>西门纤纤觉得有些奇怪，</w:t>
      </w:r>
      <w:r w:rsidR="00CC1460">
        <w:rPr>
          <w:rFonts w:hint="eastAsia"/>
        </w:rPr>
        <w:t>因为</w:t>
      </w:r>
      <w:r w:rsidR="001C55CF">
        <w:rPr>
          <w:rFonts w:hint="eastAsia"/>
        </w:rPr>
        <w:t>闭着眼睛，不知道发生了什么，但按理说来，刚才刺了这么多剑，都没效果，没道理乱刺一剑消停了。</w:t>
      </w:r>
    </w:p>
    <w:p w14:paraId="0702C824" w14:textId="77777777" w:rsidR="00CC1460" w:rsidRDefault="00A95D4C">
      <w:r>
        <w:rPr>
          <w:rFonts w:hint="eastAsia"/>
        </w:rPr>
        <w:t>她不敢睁眼去看，于是</w:t>
      </w:r>
      <w:r w:rsidR="00CC1460">
        <w:rPr>
          <w:rFonts w:hint="eastAsia"/>
        </w:rPr>
        <w:t>又刺了一剑。</w:t>
      </w:r>
    </w:p>
    <w:p w14:paraId="10C4D2D7" w14:textId="77777777" w:rsidR="00125EB7" w:rsidRPr="00125EB7" w:rsidRDefault="00125EB7">
      <w:r>
        <w:rPr>
          <w:rFonts w:hint="eastAsia"/>
        </w:rPr>
        <w:t>一剑落下，传来一声怒骂声。</w:t>
      </w:r>
    </w:p>
    <w:p w14:paraId="69D939B3" w14:textId="77777777" w:rsidR="00174794" w:rsidRPr="00D2558B" w:rsidRDefault="00174794">
      <w:r>
        <w:rPr>
          <w:rFonts w:hint="eastAsia"/>
        </w:rPr>
        <w:t>“你这是要刺死我？”</w:t>
      </w:r>
    </w:p>
    <w:p w14:paraId="4D877FB0" w14:textId="77777777" w:rsidR="003772F9" w:rsidRDefault="00125EB7">
      <w:r>
        <w:rPr>
          <w:rFonts w:hint="eastAsia"/>
        </w:rPr>
        <w:t>西门纤纤觉得有些熟悉，便睁开眼来，</w:t>
      </w:r>
      <w:r w:rsidR="00B21685">
        <w:rPr>
          <w:rFonts w:hint="eastAsia"/>
        </w:rPr>
        <w:t>然后看到了那具丧尸化作冰晶散于天地，看到了梧桐灯下，一道青衣独立，</w:t>
      </w:r>
      <w:r w:rsidR="003772F9">
        <w:rPr>
          <w:rFonts w:hint="eastAsia"/>
        </w:rPr>
        <w:t>带着怒意看着她。</w:t>
      </w:r>
    </w:p>
    <w:p w14:paraId="623A5FD9" w14:textId="77777777" w:rsidR="003772F9" w:rsidRDefault="003772F9">
      <w:r>
        <w:rPr>
          <w:rFonts w:hint="eastAsia"/>
        </w:rPr>
        <w:t>“陆三阴。”西门纤纤惊叫起来。</w:t>
      </w:r>
    </w:p>
    <w:p w14:paraId="747BEAA9" w14:textId="77777777" w:rsidR="00B21685" w:rsidRDefault="003772F9">
      <w:r>
        <w:rPr>
          <w:rFonts w:hint="eastAsia"/>
        </w:rPr>
        <w:t>陆三阴低着看着他的剑，于是她的目光也垂下，看到自己的剑，距他只有半寸。</w:t>
      </w:r>
    </w:p>
    <w:p w14:paraId="50E645A3" w14:textId="77777777" w:rsidR="003772F9" w:rsidRDefault="0042271F">
      <w:r>
        <w:rPr>
          <w:rFonts w:hint="eastAsia"/>
        </w:rPr>
        <w:t>西门纤纤觉得有些不好意思，赶紧收了剑，傻笑着装着一幅若无其事的样子。</w:t>
      </w:r>
    </w:p>
    <w:p w14:paraId="2D0A5BF4" w14:textId="77777777" w:rsidR="00E002A7" w:rsidRDefault="00E002A7">
      <w:r>
        <w:rPr>
          <w:rFonts w:hint="eastAsia"/>
        </w:rPr>
        <w:t>陆三阴愣了愣，也不知道要说些什么。</w:t>
      </w:r>
    </w:p>
    <w:p w14:paraId="01765C09" w14:textId="77777777" w:rsidR="009B7B57" w:rsidRDefault="009B7B57">
      <w:r>
        <w:rPr>
          <w:rFonts w:hint="eastAsia"/>
        </w:rPr>
        <w:t>青思池中</w:t>
      </w:r>
      <w:r w:rsidR="006C6466">
        <w:rPr>
          <w:rFonts w:hint="eastAsia"/>
        </w:rPr>
        <w:t>忽然</w:t>
      </w:r>
      <w:r>
        <w:rPr>
          <w:rFonts w:hint="eastAsia"/>
        </w:rPr>
        <w:t>响起了千落的声音。</w:t>
      </w:r>
    </w:p>
    <w:p w14:paraId="34B5882E" w14:textId="77777777" w:rsidR="00E002A7" w:rsidRPr="00E002A7" w:rsidRDefault="00E002A7">
      <w:r>
        <w:rPr>
          <w:rFonts w:hint="eastAsia"/>
        </w:rPr>
        <w:t>“陆三阴，你这玩意我解不了，你自己来吧！”</w:t>
      </w:r>
    </w:p>
    <w:p w14:paraId="33362E6B" w14:textId="77777777" w:rsidR="009475CD" w:rsidRPr="009B7B57" w:rsidRDefault="001C7F3E">
      <w:r>
        <w:rPr>
          <w:rFonts w:hint="eastAsia"/>
        </w:rPr>
        <w:t>陆三阴心知事情紧张，对西门纤纤说道：“别愣着了，死后不能入土，那才叫悲哀，为了你的同门，用力砍吧！”</w:t>
      </w:r>
    </w:p>
    <w:p w14:paraId="409F9ED1" w14:textId="77777777" w:rsidR="009475CD" w:rsidRDefault="00843B12">
      <w:r>
        <w:rPr>
          <w:rFonts w:hint="eastAsia"/>
        </w:rPr>
        <w:t>说完这句话，陆三阴飞身而起，往着青思池上的竹筏而去。</w:t>
      </w:r>
    </w:p>
    <w:p w14:paraId="469C9540" w14:textId="77777777" w:rsidR="00431641" w:rsidRDefault="00431641">
      <w:r>
        <w:rPr>
          <w:rFonts w:hint="eastAsia"/>
        </w:rPr>
        <w:t>青思池上，有薄雾腾起，一片朦胧。</w:t>
      </w:r>
    </w:p>
    <w:p w14:paraId="001687D4" w14:textId="77777777" w:rsidR="00BF7B69" w:rsidRDefault="00BF7B69">
      <w:r>
        <w:rPr>
          <w:rFonts w:hint="eastAsia"/>
        </w:rPr>
        <w:t>竹筏之上，两盏宫灯，一袭紫衣，在夜风中轻轻舞动。</w:t>
      </w:r>
    </w:p>
    <w:p w14:paraId="7B657FBE" w14:textId="77777777" w:rsidR="00BF7B69" w:rsidRDefault="00BF7B69">
      <w:r>
        <w:rPr>
          <w:rFonts w:hint="eastAsia"/>
        </w:rPr>
        <w:t>陆三阴觉得这是幅极美的画面，</w:t>
      </w:r>
      <w:r w:rsidR="00FC4DF1">
        <w:rPr>
          <w:rFonts w:hint="eastAsia"/>
        </w:rPr>
        <w:t>直到他看到了</w:t>
      </w:r>
      <w:r w:rsidR="00AB6D73">
        <w:rPr>
          <w:rFonts w:hint="eastAsia"/>
        </w:rPr>
        <w:t>柴桑</w:t>
      </w:r>
      <w:r w:rsidR="00FC4DF1">
        <w:rPr>
          <w:rFonts w:hint="eastAsia"/>
        </w:rPr>
        <w:t>。</w:t>
      </w:r>
    </w:p>
    <w:p w14:paraId="7FE290E9" w14:textId="77777777" w:rsidR="00FC4DF1" w:rsidRDefault="00C8428E">
      <w:r>
        <w:rPr>
          <w:rFonts w:hint="eastAsia"/>
        </w:rPr>
        <w:t>柴桑盘膝坐在主筏之上，似在养伤。</w:t>
      </w:r>
    </w:p>
    <w:p w14:paraId="31DE300F" w14:textId="77777777" w:rsidR="00D23ABF" w:rsidRDefault="00D23ABF">
      <w:r>
        <w:rPr>
          <w:rFonts w:hint="eastAsia"/>
        </w:rPr>
        <w:t>陆三阴脑中顿时浮现三个大字——煞风景。</w:t>
      </w:r>
    </w:p>
    <w:p w14:paraId="33E67B34" w14:textId="77777777" w:rsidR="00D23ABF" w:rsidRDefault="00D23ABF">
      <w:r>
        <w:rPr>
          <w:rFonts w:hint="eastAsia"/>
        </w:rPr>
        <w:t>“柴桑，你身后有丧尸。”</w:t>
      </w:r>
    </w:p>
    <w:p w14:paraId="2C1145DF" w14:textId="77777777" w:rsidR="00D23ABF" w:rsidRPr="00D23ABF" w:rsidRDefault="00D23ABF">
      <w:r>
        <w:rPr>
          <w:rFonts w:hint="eastAsia"/>
        </w:rPr>
        <w:t>陆三阴从空中落下，同时对着柴桑大吼道。</w:t>
      </w:r>
    </w:p>
    <w:p w14:paraId="2DB23688" w14:textId="77777777" w:rsidR="009475CD" w:rsidRDefault="00E112A1">
      <w:r>
        <w:rPr>
          <w:rFonts w:hint="eastAsia"/>
        </w:rPr>
        <w:t>柴桑</w:t>
      </w:r>
      <w:r w:rsidR="00E13FB0">
        <w:rPr>
          <w:rFonts w:hint="eastAsia"/>
        </w:rPr>
        <w:t>惊诧回头，只看到一夜色和朗朗星空，哪里有什么丧尸。</w:t>
      </w:r>
    </w:p>
    <w:p w14:paraId="28E2D3ED" w14:textId="77777777" w:rsidR="00507C0A" w:rsidRPr="00507C0A" w:rsidRDefault="00507C0A">
      <w:r>
        <w:rPr>
          <w:rFonts w:hint="eastAsia"/>
        </w:rPr>
        <w:t>“给我滚下去。”</w:t>
      </w:r>
    </w:p>
    <w:p w14:paraId="20E900BE" w14:textId="77777777" w:rsidR="009475CD" w:rsidRDefault="00572F0C">
      <w:r>
        <w:rPr>
          <w:rFonts w:hint="eastAsia"/>
        </w:rPr>
        <w:t>这时候，陆三阴的脚已经踹到了他的脸上。</w:t>
      </w:r>
    </w:p>
    <w:p w14:paraId="25CE441A" w14:textId="77777777" w:rsidR="00572F0C" w:rsidRDefault="00572F0C">
      <w:r>
        <w:rPr>
          <w:rFonts w:hint="eastAsia"/>
        </w:rPr>
        <w:t>新仇旧恨，尽在一脚，柴桑反应不及，翻身滚入水中。</w:t>
      </w:r>
    </w:p>
    <w:p w14:paraId="7517736E" w14:textId="77777777" w:rsidR="000055C9" w:rsidRDefault="000055C9" w:rsidP="000055C9">
      <w:r>
        <w:rPr>
          <w:rFonts w:hint="eastAsia"/>
        </w:rPr>
        <w:t>柴桑挣扎了会，浮出水面，朝着陆三阴大骂道：“陆瘪三，你大爷的。”</w:t>
      </w:r>
    </w:p>
    <w:p w14:paraId="1FB448EF" w14:textId="77777777" w:rsidR="000055C9" w:rsidRPr="00572F0C" w:rsidRDefault="00395A6E">
      <w:r>
        <w:rPr>
          <w:rFonts w:hint="eastAsia"/>
        </w:rPr>
        <w:t>前仇已报，陆三阴显为快意，笑笑道：“要么你来召唤剑阵，要么滚到岸上抵抗丧尸。”</w:t>
      </w:r>
    </w:p>
    <w:p w14:paraId="625EC9F8" w14:textId="77777777" w:rsidR="009475CD" w:rsidRDefault="00250D59">
      <w:r>
        <w:rPr>
          <w:rFonts w:hint="eastAsia"/>
        </w:rPr>
        <w:t>柴桑愤愤不已，冷哼一声，向着岸边游走。</w:t>
      </w:r>
    </w:p>
    <w:p w14:paraId="6977246E" w14:textId="77777777" w:rsidR="00254FFB" w:rsidRDefault="00254FFB">
      <w:r>
        <w:rPr>
          <w:rFonts w:hint="eastAsia"/>
        </w:rPr>
        <w:t>陆三阴看到他的样子极为狼狈，忍不住哈哈大笑。</w:t>
      </w:r>
    </w:p>
    <w:p w14:paraId="1ABD7B09" w14:textId="77777777" w:rsidR="00254FFB" w:rsidRPr="00254FFB" w:rsidRDefault="00254FFB">
      <w:r>
        <w:rPr>
          <w:rFonts w:hint="eastAsia"/>
        </w:rPr>
        <w:t>千落捂着脸，说道：“</w:t>
      </w:r>
      <w:r w:rsidR="00102E05">
        <w:rPr>
          <w:rFonts w:hint="eastAsia"/>
        </w:rPr>
        <w:t>真受不了你。</w:t>
      </w:r>
      <w:r>
        <w:rPr>
          <w:rFonts w:hint="eastAsia"/>
        </w:rPr>
        <w:t>”</w:t>
      </w:r>
    </w:p>
    <w:p w14:paraId="7225D166" w14:textId="77777777" w:rsidR="009475CD" w:rsidRDefault="00307147">
      <w:r>
        <w:rPr>
          <w:rFonts w:hint="eastAsia"/>
        </w:rPr>
        <w:t>陆三阴赶紧赔笑道：“</w:t>
      </w:r>
      <w:r w:rsidR="00832CF8">
        <w:rPr>
          <w:rFonts w:hint="eastAsia"/>
        </w:rPr>
        <w:t>千落大人别生气，</w:t>
      </w:r>
      <w:r w:rsidR="00102E05">
        <w:rPr>
          <w:rFonts w:hint="eastAsia"/>
        </w:rPr>
        <w:t>别生气。</w:t>
      </w:r>
      <w:r>
        <w:rPr>
          <w:rFonts w:hint="eastAsia"/>
        </w:rPr>
        <w:t>”</w:t>
      </w:r>
    </w:p>
    <w:p w14:paraId="2FDF1AAF" w14:textId="77777777" w:rsidR="009475CD" w:rsidRDefault="00102E05">
      <w:r>
        <w:rPr>
          <w:rFonts w:hint="eastAsia"/>
        </w:rPr>
        <w:t>千落叹了口气，说道：“赶紧做事。”</w:t>
      </w:r>
    </w:p>
    <w:p w14:paraId="1D0F8351" w14:textId="77777777" w:rsidR="009475CD" w:rsidRDefault="00102E05">
      <w:r>
        <w:rPr>
          <w:rFonts w:hint="eastAsia"/>
        </w:rPr>
        <w:t>陆三阴说道：“你去帮他们抵挡一下，把纤纤换过来。”</w:t>
      </w:r>
    </w:p>
    <w:p w14:paraId="772D88CC" w14:textId="77777777" w:rsidR="009475CD" w:rsidRDefault="009C4057">
      <w:r>
        <w:rPr>
          <w:rFonts w:hint="eastAsia"/>
        </w:rPr>
        <w:t>千落点点头，飞身掠到青思池畔。</w:t>
      </w:r>
    </w:p>
    <w:p w14:paraId="28E5FA2A" w14:textId="77777777" w:rsidR="009C4057" w:rsidRPr="009C4057" w:rsidRDefault="009C4057">
      <w:r>
        <w:rPr>
          <w:rFonts w:hint="eastAsia"/>
        </w:rPr>
        <w:t>陆三阴看着她远去的背影，心想我家千落大人连背影都这么潇洒。</w:t>
      </w:r>
    </w:p>
    <w:p w14:paraId="19BAE112" w14:textId="77777777" w:rsidR="009475CD" w:rsidRPr="00C27AB0" w:rsidRDefault="00C27AB0">
      <w:r>
        <w:rPr>
          <w:rFonts w:hint="eastAsia"/>
        </w:rPr>
        <w:t>西门纤纤落到了竹筏上，看他有些发呆，问道：“你叫我来做啥啊？”</w:t>
      </w:r>
    </w:p>
    <w:p w14:paraId="315931C7" w14:textId="77777777" w:rsidR="005F6477" w:rsidRDefault="00DE2F56">
      <w:r>
        <w:rPr>
          <w:rFonts w:hint="eastAsia"/>
        </w:rPr>
        <w:t>陆三阴恍过神来，说道：“</w:t>
      </w:r>
      <w:r w:rsidR="00587484">
        <w:rPr>
          <w:rFonts w:hint="eastAsia"/>
        </w:rPr>
        <w:t>召唤剑阵啊。</w:t>
      </w:r>
      <w:r>
        <w:rPr>
          <w:rFonts w:hint="eastAsia"/>
        </w:rPr>
        <w:t>”</w:t>
      </w:r>
    </w:p>
    <w:p w14:paraId="45D768A6" w14:textId="77777777" w:rsidR="005F6477" w:rsidRDefault="005F6477">
      <w:r>
        <w:rPr>
          <w:rFonts w:hint="eastAsia"/>
        </w:rPr>
        <w:lastRenderedPageBreak/>
        <w:t>西门纤纤弱弱地问道：“怎么召唤啊？”</w:t>
      </w:r>
    </w:p>
    <w:p w14:paraId="73D67B79" w14:textId="77777777" w:rsidR="005F6477" w:rsidRDefault="005F6477">
      <w:r>
        <w:rPr>
          <w:rFonts w:hint="eastAsia"/>
        </w:rPr>
        <w:t>陆三阴大怒，说道：“你家的剑阵，我怎么知道？”</w:t>
      </w:r>
    </w:p>
    <w:p w14:paraId="064BC2A1" w14:textId="77777777" w:rsidR="00C07991" w:rsidRDefault="00C07991">
      <w:r>
        <w:rPr>
          <w:rFonts w:hint="eastAsia"/>
        </w:rPr>
        <w:t>西门纤纤摸了摸头，老实说道：“</w:t>
      </w:r>
      <w:r w:rsidR="005F6477">
        <w:rPr>
          <w:rFonts w:hint="eastAsia"/>
        </w:rPr>
        <w:t>那</w:t>
      </w:r>
      <w:r>
        <w:rPr>
          <w:rFonts w:hint="eastAsia"/>
        </w:rPr>
        <w:t>我不会啊！”</w:t>
      </w:r>
    </w:p>
    <w:p w14:paraId="23763CBC" w14:textId="77777777" w:rsidR="009475CD" w:rsidRPr="006B092D" w:rsidRDefault="006B092D">
      <w:r>
        <w:rPr>
          <w:rFonts w:hint="eastAsia"/>
        </w:rPr>
        <w:t>陆三阴瞪了她一眼，说道：“那刚才的</w:t>
      </w:r>
      <w:r w:rsidR="00D479DE">
        <w:rPr>
          <w:rFonts w:hint="eastAsia"/>
        </w:rPr>
        <w:t>剑阵是怎么冒出来的？</w:t>
      </w:r>
      <w:r>
        <w:rPr>
          <w:rFonts w:hint="eastAsia"/>
        </w:rPr>
        <w:t>”</w:t>
      </w:r>
    </w:p>
    <w:p w14:paraId="0A04AC27" w14:textId="77777777" w:rsidR="009475CD" w:rsidRDefault="008A1E42">
      <w:r>
        <w:rPr>
          <w:rFonts w:hint="eastAsia"/>
        </w:rPr>
        <w:t>西门纤纤</w:t>
      </w:r>
      <w:r w:rsidR="00D479DE">
        <w:rPr>
          <w:rFonts w:hint="eastAsia"/>
        </w:rPr>
        <w:t>如实说道：“我就胡乱把剑往水里一插，它就出来了。”</w:t>
      </w:r>
    </w:p>
    <w:p w14:paraId="704CFBF4" w14:textId="77777777" w:rsidR="008A1E42" w:rsidRDefault="00BE5BA1">
      <w:r>
        <w:rPr>
          <w:rFonts w:hint="eastAsia"/>
        </w:rPr>
        <w:t>陆三阴说道：“那你不会再试一下？”</w:t>
      </w:r>
    </w:p>
    <w:p w14:paraId="546AAACA" w14:textId="77777777" w:rsidR="00090AFF" w:rsidRPr="00D479DE" w:rsidRDefault="00090AFF">
      <w:r>
        <w:rPr>
          <w:rFonts w:hint="eastAsia"/>
        </w:rPr>
        <w:t>“好吧。”</w:t>
      </w:r>
    </w:p>
    <w:p w14:paraId="1B26D7A2" w14:textId="77777777" w:rsidR="008A1E42" w:rsidRDefault="00090AFF">
      <w:r>
        <w:rPr>
          <w:rFonts w:hint="eastAsia"/>
        </w:rPr>
        <w:t>西门纤纤有些无奈，按照刚才的姿势把青渊剑插入水中，吼道：“剑阵，起。”</w:t>
      </w:r>
    </w:p>
    <w:p w14:paraId="3C2B29EF" w14:textId="77777777" w:rsidR="00621491" w:rsidRDefault="00621491">
      <w:r>
        <w:rPr>
          <w:rFonts w:hint="eastAsia"/>
        </w:rPr>
        <w:t>然而，毫无反应。</w:t>
      </w:r>
    </w:p>
    <w:p w14:paraId="5EF4859F" w14:textId="77777777" w:rsidR="00621491" w:rsidRDefault="00621491">
      <w:r>
        <w:rPr>
          <w:rFonts w:hint="eastAsia"/>
        </w:rPr>
        <w:t>西门纤纤抬起头来，向他看去，自己都觉得有些尴尬。</w:t>
      </w:r>
    </w:p>
    <w:p w14:paraId="65B70FC2" w14:textId="77777777" w:rsidR="00F32DAE" w:rsidRDefault="00F32DAE">
      <w:r>
        <w:rPr>
          <w:rFonts w:hint="eastAsia"/>
        </w:rPr>
        <w:t>陆三阴想了一会，一本正经地道：“</w:t>
      </w:r>
      <w:r w:rsidR="00F714CF">
        <w:rPr>
          <w:rFonts w:hint="eastAsia"/>
        </w:rPr>
        <w:t>一定是召唤的姿势不对，要不你换个角落再试一试？</w:t>
      </w:r>
      <w:r>
        <w:rPr>
          <w:rFonts w:hint="eastAsia"/>
        </w:rPr>
        <w:t>”</w:t>
      </w:r>
    </w:p>
    <w:p w14:paraId="3AE46E01" w14:textId="77777777" w:rsidR="00F714CF" w:rsidRDefault="00F714CF">
      <w:r>
        <w:rPr>
          <w:rFonts w:hint="eastAsia"/>
        </w:rPr>
        <w:t>西门纤纤</w:t>
      </w:r>
      <w:r w:rsidR="00536462">
        <w:rPr>
          <w:rFonts w:hint="eastAsia"/>
        </w:rPr>
        <w:t>深吸了口气，换了个方向，又试了一次，但仍然毫无反应。</w:t>
      </w:r>
    </w:p>
    <w:p w14:paraId="685CDEBF" w14:textId="77777777" w:rsidR="00536462" w:rsidRPr="00536462" w:rsidRDefault="00536462">
      <w:r>
        <w:rPr>
          <w:rFonts w:hint="eastAsia"/>
        </w:rPr>
        <w:t>陆三阴坐了下来，把那水寒气四溢的剑插入水中，在剑的周围立即凝成冰来，说道：“这个插剑，让我来，你站起来再招唤试试</w:t>
      </w:r>
      <w:r w:rsidR="0029261B">
        <w:rPr>
          <w:rFonts w:hint="eastAsia"/>
        </w:rPr>
        <w:t>。</w:t>
      </w:r>
      <w:r>
        <w:rPr>
          <w:rFonts w:hint="eastAsia"/>
        </w:rPr>
        <w:t>”</w:t>
      </w:r>
    </w:p>
    <w:p w14:paraId="4DDA430A" w14:textId="77777777" w:rsidR="008A1E42" w:rsidRDefault="00536462">
      <w:r>
        <w:rPr>
          <w:rFonts w:hint="eastAsia"/>
        </w:rPr>
        <w:t>“</w:t>
      </w:r>
      <w:r w:rsidR="003B6A0E">
        <w:rPr>
          <w:rFonts w:hint="eastAsia"/>
        </w:rPr>
        <w:t>喔。</w:t>
      </w:r>
      <w:r>
        <w:rPr>
          <w:rFonts w:hint="eastAsia"/>
        </w:rPr>
        <w:t>”</w:t>
      </w:r>
      <w:r w:rsidR="003B6A0E">
        <w:rPr>
          <w:rFonts w:hint="eastAsia"/>
        </w:rPr>
        <w:t>西门纤纤很是无奈地站起来，摆了几个姿势，继续召唤。</w:t>
      </w:r>
    </w:p>
    <w:p w14:paraId="494AC7ED" w14:textId="77777777" w:rsidR="003B6A0E" w:rsidRPr="003B6A0E" w:rsidRDefault="003B6A0E">
      <w:r>
        <w:rPr>
          <w:rFonts w:hint="eastAsia"/>
        </w:rPr>
        <w:t>“止戈流剑阵，起。”</w:t>
      </w:r>
    </w:p>
    <w:p w14:paraId="54E49B26" w14:textId="77777777" w:rsidR="009475CD" w:rsidRDefault="003B6A0E">
      <w:r>
        <w:rPr>
          <w:rFonts w:hint="eastAsia"/>
        </w:rPr>
        <w:t>“青思池剑阵，起。”</w:t>
      </w:r>
    </w:p>
    <w:p w14:paraId="6120E8A7" w14:textId="77777777" w:rsidR="009475CD" w:rsidRDefault="003B6A0E">
      <w:r>
        <w:rPr>
          <w:rFonts w:hint="eastAsia"/>
        </w:rPr>
        <w:t>“百年剑阵，起。”</w:t>
      </w:r>
    </w:p>
    <w:p w14:paraId="468A456E" w14:textId="77777777" w:rsidR="009475CD" w:rsidRDefault="003B6A0E">
      <w:r>
        <w:rPr>
          <w:rFonts w:hint="eastAsia"/>
        </w:rPr>
        <w:t>……</w:t>
      </w:r>
    </w:p>
    <w:p w14:paraId="419662FB" w14:textId="77777777" w:rsidR="009475CD" w:rsidRDefault="003B6A0E">
      <w:r>
        <w:rPr>
          <w:rFonts w:hint="eastAsia"/>
        </w:rPr>
        <w:t>时间点滴消逝，</w:t>
      </w:r>
      <w:r w:rsidR="00D60DC7">
        <w:rPr>
          <w:rFonts w:hint="eastAsia"/>
        </w:rPr>
        <w:t>然后水面仍无反应，一丝剑意都没有。</w:t>
      </w:r>
    </w:p>
    <w:p w14:paraId="415FFEBE" w14:textId="77777777" w:rsidR="00AD029A" w:rsidRDefault="00AD029A" w:rsidP="00AD029A">
      <w:r>
        <w:rPr>
          <w:rFonts w:hint="eastAsia"/>
        </w:rPr>
        <w:t>“喂，你们两个别玩啦，要死人了。”七分道士咆哮起来。</w:t>
      </w:r>
    </w:p>
    <w:p w14:paraId="1ABC8469" w14:textId="77777777" w:rsidR="00AD029A" w:rsidRPr="00AD029A" w:rsidRDefault="00AD029A">
      <w:r>
        <w:rPr>
          <w:rFonts w:hint="eastAsia"/>
        </w:rPr>
        <w:t>“激动个屁，你行你来啊。”陆三阴不耐烦地回了一句。</w:t>
      </w:r>
    </w:p>
    <w:p w14:paraId="4D306B43" w14:textId="77777777" w:rsidR="00AD029A" w:rsidRPr="00AD029A" w:rsidRDefault="00AD029A">
      <w:r>
        <w:rPr>
          <w:rFonts w:hint="eastAsia"/>
        </w:rPr>
        <w:t>西门纤纤停了下来，显得十分气馁，弱弱地问道：“这样真的行吗？”</w:t>
      </w:r>
    </w:p>
    <w:p w14:paraId="558FCF3E" w14:textId="77777777" w:rsidR="00113E08" w:rsidRPr="00113E08" w:rsidRDefault="00113E08">
      <w:r>
        <w:rPr>
          <w:rFonts w:hint="eastAsia"/>
        </w:rPr>
        <w:t>陆三阴鼓励道：“</w:t>
      </w:r>
      <w:r w:rsidR="00AD029A">
        <w:rPr>
          <w:rFonts w:hint="eastAsia"/>
        </w:rPr>
        <w:t>应该是打开的方式不对，把姿势摆得夸张一点，</w:t>
      </w:r>
      <w:r>
        <w:rPr>
          <w:rFonts w:hint="eastAsia"/>
        </w:rPr>
        <w:t>达到人剑合一的境界。”</w:t>
      </w:r>
    </w:p>
    <w:p w14:paraId="090E5891" w14:textId="77777777" w:rsidR="00AD029A" w:rsidRPr="00F62636" w:rsidRDefault="00AD029A">
      <w:r>
        <w:rPr>
          <w:rFonts w:hint="eastAsia"/>
        </w:rPr>
        <w:t>西门纤纤</w:t>
      </w:r>
      <w:r w:rsidR="00D35466">
        <w:rPr>
          <w:rFonts w:hint="eastAsia"/>
        </w:rPr>
        <w:t>问</w:t>
      </w:r>
      <w:r>
        <w:rPr>
          <w:rFonts w:hint="eastAsia"/>
        </w:rPr>
        <w:t>道：“</w:t>
      </w:r>
      <w:r w:rsidR="00D35466">
        <w:rPr>
          <w:rFonts w:hint="eastAsia"/>
        </w:rPr>
        <w:t>那要怎么打开？</w:t>
      </w:r>
      <w:r>
        <w:rPr>
          <w:rFonts w:hint="eastAsia"/>
        </w:rPr>
        <w:t>”</w:t>
      </w:r>
    </w:p>
    <w:p w14:paraId="06685A64" w14:textId="77777777" w:rsidR="009475CD" w:rsidRPr="002A5090" w:rsidRDefault="002A5090">
      <w:r>
        <w:rPr>
          <w:rFonts w:hint="eastAsia"/>
        </w:rPr>
        <w:t>陆三阴认真地想了想，忽然灵光一闪，对她说道：“你记得戏台上的那些人是怎么召唤的吗？”</w:t>
      </w:r>
    </w:p>
    <w:p w14:paraId="6C606C24" w14:textId="77777777" w:rsidR="009475CD" w:rsidRPr="004E7D2C" w:rsidRDefault="004E7D2C">
      <w:r>
        <w:rPr>
          <w:rFonts w:hint="eastAsia"/>
        </w:rPr>
        <w:t>西门纤纤回忆了下人生，</w:t>
      </w:r>
      <w:r w:rsidR="000634DA">
        <w:rPr>
          <w:rFonts w:hint="eastAsia"/>
        </w:rPr>
        <w:t>想到了戏台上演她老爹召唤剑阵的情景来，然后点了点头。</w:t>
      </w:r>
    </w:p>
    <w:p w14:paraId="4A219BA9" w14:textId="77777777" w:rsidR="009475CD" w:rsidRDefault="000634DA">
      <w:r>
        <w:rPr>
          <w:rFonts w:hint="eastAsia"/>
        </w:rPr>
        <w:t>陆三阴十分笃定地说道：“你就照那样试试。”</w:t>
      </w:r>
    </w:p>
    <w:p w14:paraId="065D8288" w14:textId="77777777" w:rsidR="009C4DA9" w:rsidRDefault="009C4DA9">
      <w:r>
        <w:rPr>
          <w:rFonts w:hint="eastAsia"/>
        </w:rPr>
        <w:t>西门纤纤觉得有些为难，但在他的目光注视之下，无可奈何的站了起来。</w:t>
      </w:r>
    </w:p>
    <w:p w14:paraId="4C65509B" w14:textId="77777777" w:rsidR="009C4DA9" w:rsidRPr="009C4DA9" w:rsidRDefault="009C4DA9">
      <w:r>
        <w:rPr>
          <w:rFonts w:hint="eastAsia"/>
        </w:rPr>
        <w:t>今夜星空极美，星光璀璨。</w:t>
      </w:r>
    </w:p>
    <w:p w14:paraId="65D222CC" w14:textId="77777777" w:rsidR="000634DA" w:rsidRDefault="000634DA">
      <w:r>
        <w:rPr>
          <w:rFonts w:hint="eastAsia"/>
        </w:rPr>
        <w:t>她深吸了口气，</w:t>
      </w:r>
      <w:r w:rsidR="00D0574D">
        <w:rPr>
          <w:rFonts w:hint="eastAsia"/>
        </w:rPr>
        <w:t>缓缓扬剑抬天</w:t>
      </w:r>
      <w:r w:rsidR="009C4DA9">
        <w:rPr>
          <w:rFonts w:hint="eastAsia"/>
        </w:rPr>
        <w:t>，对着满天星辰，大吼道：“</w:t>
      </w:r>
      <w:r w:rsidR="00D5423D">
        <w:rPr>
          <w:rFonts w:hint="eastAsia"/>
        </w:rPr>
        <w:t>苍天啊，请赐予我力量吧，我是西门纤纤。</w:t>
      </w:r>
      <w:r w:rsidR="009C4DA9">
        <w:rPr>
          <w:rFonts w:hint="eastAsia"/>
        </w:rPr>
        <w:t>”</w:t>
      </w:r>
    </w:p>
    <w:p w14:paraId="498DD9CE" w14:textId="77777777" w:rsidR="006E00B3" w:rsidRDefault="006E00B3">
      <w:r>
        <w:rPr>
          <w:rFonts w:hint="eastAsia"/>
        </w:rPr>
        <w:t>忽然安静了下来，</w:t>
      </w:r>
      <w:r w:rsidR="00782EC5">
        <w:rPr>
          <w:rFonts w:hint="eastAsia"/>
        </w:rPr>
        <w:t>前方奋力抵抗丧尸的四人，听到这一句呐喊，相继转过头来。</w:t>
      </w:r>
    </w:p>
    <w:p w14:paraId="61E98AAD" w14:textId="77777777" w:rsidR="00D5423D" w:rsidRDefault="00D5423D">
      <w:r>
        <w:rPr>
          <w:rFonts w:hint="eastAsia"/>
        </w:rPr>
        <w:t>西门纤纤觉得有些尴尬，低头朝陆三阴望去。</w:t>
      </w:r>
    </w:p>
    <w:p w14:paraId="5779FCB1" w14:textId="77777777" w:rsidR="00D5423D" w:rsidRPr="00D5423D" w:rsidRDefault="00D5423D">
      <w:r>
        <w:rPr>
          <w:rFonts w:hint="eastAsia"/>
        </w:rPr>
        <w:t>陆三阴</w:t>
      </w:r>
      <w:r w:rsidR="007F6AE0">
        <w:rPr>
          <w:rFonts w:hint="eastAsia"/>
        </w:rPr>
        <w:t>忍住想笑的冲动，投给她一个赞扬的眼神</w:t>
      </w:r>
      <w:r w:rsidR="00794313">
        <w:rPr>
          <w:rFonts w:hint="eastAsia"/>
        </w:rPr>
        <w:t>，说道：“很好，就是这样。”</w:t>
      </w:r>
    </w:p>
    <w:p w14:paraId="7DDFF713" w14:textId="77777777" w:rsidR="009475CD" w:rsidRDefault="00814CB3">
      <w:r>
        <w:rPr>
          <w:rFonts w:hint="eastAsia"/>
        </w:rPr>
        <w:t>西门纤纤咋咋舌，说道：“可是这个姿势好羞耻。”</w:t>
      </w:r>
    </w:p>
    <w:p w14:paraId="14169FDF" w14:textId="77777777" w:rsidR="009475CD" w:rsidRDefault="008C5E0D">
      <w:r>
        <w:rPr>
          <w:rFonts w:hint="eastAsia"/>
        </w:rPr>
        <w:t>陆三阴义正辞严地指责道：“命重要还是羞耻重要？”</w:t>
      </w:r>
    </w:p>
    <w:p w14:paraId="42FFED2D" w14:textId="77777777" w:rsidR="00ED7D0A" w:rsidRDefault="00ED7D0A">
      <w:r>
        <w:rPr>
          <w:rFonts w:hint="eastAsia"/>
        </w:rPr>
        <w:t>西门纤纤微怔，不知道怎么反驳。</w:t>
      </w:r>
    </w:p>
    <w:p w14:paraId="6F3AB5E8" w14:textId="77777777" w:rsidR="009475CD" w:rsidRDefault="00ED7D0A">
      <w:r>
        <w:rPr>
          <w:rFonts w:hint="eastAsia"/>
        </w:rPr>
        <w:t>陆三阴说道：“用你的青渊剑放一点血到青思池，然后凝结剑意。”</w:t>
      </w:r>
    </w:p>
    <w:p w14:paraId="3A6167F6" w14:textId="77777777" w:rsidR="000E080F" w:rsidRDefault="00FA0CAC">
      <w:r>
        <w:rPr>
          <w:rFonts w:hint="eastAsia"/>
        </w:rPr>
        <w:t>西门纤纤微怔，但陆三阴自己却用冰剑在自己手上划了条血痕，</w:t>
      </w:r>
      <w:r w:rsidR="009E600E">
        <w:rPr>
          <w:rFonts w:hint="eastAsia"/>
        </w:rPr>
        <w:t>鲜血从冰剑上滑落，落入水中，水面起了异</w:t>
      </w:r>
      <w:r w:rsidR="000E080F">
        <w:rPr>
          <w:rFonts w:hint="eastAsia"/>
        </w:rPr>
        <w:t>样。</w:t>
      </w:r>
    </w:p>
    <w:p w14:paraId="45DE2ABF" w14:textId="77777777" w:rsidR="000E080F" w:rsidRDefault="000E080F">
      <w:r>
        <w:rPr>
          <w:rFonts w:hint="eastAsia"/>
        </w:rPr>
        <w:t>西门纤纤见状，用青渊剑在手掌上划了一条血痕，插剑入水中。</w:t>
      </w:r>
    </w:p>
    <w:p w14:paraId="771ACE2E" w14:textId="77777777" w:rsidR="009475CD" w:rsidRDefault="009E600E">
      <w:r>
        <w:rPr>
          <w:rFonts w:hint="eastAsia"/>
        </w:rPr>
        <w:t>一口剑胎自水底飞出，落到陆三阴手上，陆三</w:t>
      </w:r>
      <w:r w:rsidR="000E080F">
        <w:rPr>
          <w:rFonts w:hint="eastAsia"/>
        </w:rPr>
        <w:t>阴让剑胎染血，再放入水中，水面再起波纹。</w:t>
      </w:r>
    </w:p>
    <w:p w14:paraId="5A64B105" w14:textId="77777777" w:rsidR="000E080F" w:rsidRDefault="000E080F">
      <w:r>
        <w:rPr>
          <w:rFonts w:hint="eastAsia"/>
        </w:rPr>
        <w:t>陆三阴看着西门纤纤，说道：“可以召唤了。”</w:t>
      </w:r>
    </w:p>
    <w:p w14:paraId="63E805D3" w14:textId="77777777" w:rsidR="00094097" w:rsidRPr="000E080F" w:rsidRDefault="00094097">
      <w:r>
        <w:rPr>
          <w:rFonts w:hint="eastAsia"/>
        </w:rPr>
        <w:lastRenderedPageBreak/>
        <w:t>西门纤纤站起身来，扬剑指天，喝道：“剑阵，起。”</w:t>
      </w:r>
    </w:p>
    <w:p w14:paraId="573456E7" w14:textId="77777777" w:rsidR="00653A94" w:rsidRDefault="00B42A5B">
      <w:r>
        <w:rPr>
          <w:rFonts w:hint="eastAsia"/>
        </w:rPr>
        <w:t>片刻的沉寂之后，</w:t>
      </w:r>
      <w:r w:rsidR="00653A94">
        <w:rPr>
          <w:rFonts w:hint="eastAsia"/>
        </w:rPr>
        <w:t>青渊剑忽然剑吟不止，自西门纤纤手中脱出，落入水面之中。</w:t>
      </w:r>
    </w:p>
    <w:p w14:paraId="0DF6C14D" w14:textId="77777777" w:rsidR="00EC2767" w:rsidRDefault="00EC2767">
      <w:r>
        <w:rPr>
          <w:rFonts w:hint="eastAsia"/>
        </w:rPr>
        <w:t>此时的水面，结了一层冰，冰上散溢着热雾。</w:t>
      </w:r>
    </w:p>
    <w:p w14:paraId="4E62513B" w14:textId="77777777" w:rsidR="00653A94" w:rsidRPr="00EC2767" w:rsidRDefault="00EC2767">
      <w:r>
        <w:rPr>
          <w:rFonts w:hint="eastAsia"/>
        </w:rPr>
        <w:t>剑胎与那口冰剑半没入水中，在青渊剑落下之后，成了三角之势。</w:t>
      </w:r>
    </w:p>
    <w:p w14:paraId="2CD32F5C" w14:textId="77777777" w:rsidR="00F268C0" w:rsidRPr="00F268C0" w:rsidRDefault="00C51A8D">
      <w:r>
        <w:rPr>
          <w:rFonts w:hint="eastAsia"/>
        </w:rPr>
        <w:t>陆三阴急朝千落大喝道：</w:t>
      </w:r>
      <w:r w:rsidR="00F268C0">
        <w:rPr>
          <w:rFonts w:hint="eastAsia"/>
        </w:rPr>
        <w:t>“千落</w:t>
      </w:r>
      <w:r w:rsidR="00937786">
        <w:rPr>
          <w:rFonts w:hint="eastAsia"/>
        </w:rPr>
        <w:t>到竹筏上来，七分</w:t>
      </w:r>
      <w:r w:rsidR="00745F6B">
        <w:rPr>
          <w:rFonts w:hint="eastAsia"/>
        </w:rPr>
        <w:t>退到竹筏之后</w:t>
      </w:r>
      <w:r w:rsidR="00F268C0">
        <w:rPr>
          <w:rFonts w:hint="eastAsia"/>
        </w:rPr>
        <w:t>。”</w:t>
      </w:r>
    </w:p>
    <w:p w14:paraId="3CCC979E" w14:textId="77777777" w:rsidR="009475CD" w:rsidRDefault="00956028">
      <w:r>
        <w:rPr>
          <w:rFonts w:hint="eastAsia"/>
        </w:rPr>
        <w:t>千落立时反应过来，掠回竹筏之上。</w:t>
      </w:r>
    </w:p>
    <w:p w14:paraId="0FE14EE9" w14:textId="77777777" w:rsidR="00735005" w:rsidRDefault="00C70D1D">
      <w:r>
        <w:rPr>
          <w:rFonts w:hint="eastAsia"/>
        </w:rPr>
        <w:t>柴桑挥刀断了一截树枝，打入水中，在</w:t>
      </w:r>
      <w:r w:rsidR="00422355">
        <w:rPr>
          <w:rFonts w:hint="eastAsia"/>
        </w:rPr>
        <w:t>竹筏后的</w:t>
      </w:r>
      <w:r>
        <w:rPr>
          <w:rFonts w:hint="eastAsia"/>
        </w:rPr>
        <w:t>水中立下一个支点，与七分道士和司空翟三人跳到那截树枝上。</w:t>
      </w:r>
    </w:p>
    <w:p w14:paraId="519CF133" w14:textId="77777777" w:rsidR="009E4C2D" w:rsidRDefault="00745F6B" w:rsidP="00745F6B">
      <w:r>
        <w:rPr>
          <w:rFonts w:hint="eastAsia"/>
        </w:rPr>
        <w:t>水面忽然沸腾起来，源源不绝的剑意自水中而起，穿过冰面，化成了无数的冰剑，冲天而起</w:t>
      </w:r>
      <w:r w:rsidR="009E4C2D">
        <w:rPr>
          <w:rFonts w:hint="eastAsia"/>
        </w:rPr>
        <w:t>，然后落下。</w:t>
      </w:r>
    </w:p>
    <w:p w14:paraId="0CDDFFFB" w14:textId="77777777" w:rsidR="00745F6B" w:rsidRDefault="00422355" w:rsidP="00745F6B">
      <w:r>
        <w:rPr>
          <w:rFonts w:hint="eastAsia"/>
        </w:rPr>
        <w:t>一</w:t>
      </w:r>
      <w:r w:rsidR="009E4C2D">
        <w:rPr>
          <w:rFonts w:hint="eastAsia"/>
        </w:rPr>
        <w:t>场</w:t>
      </w:r>
      <w:r>
        <w:rPr>
          <w:rFonts w:hint="eastAsia"/>
        </w:rPr>
        <w:t>剑雨</w:t>
      </w:r>
      <w:r w:rsidR="009E4C2D">
        <w:rPr>
          <w:rFonts w:hint="eastAsia"/>
        </w:rPr>
        <w:t>，再度笼罩了止戈山</w:t>
      </w:r>
      <w:r w:rsidR="00745F6B">
        <w:rPr>
          <w:rFonts w:hint="eastAsia"/>
        </w:rPr>
        <w:t>。</w:t>
      </w:r>
    </w:p>
    <w:p w14:paraId="3BB1FA7A" w14:textId="77777777" w:rsidR="009475CD" w:rsidRDefault="002574D9">
      <w:r>
        <w:rPr>
          <w:rFonts w:hint="eastAsia"/>
        </w:rPr>
        <w:t>这场剑雨，没有刚才的缤纷华丽，而且都是有形的冰剑</w:t>
      </w:r>
      <w:r w:rsidR="00036FD2">
        <w:rPr>
          <w:rFonts w:hint="eastAsia"/>
        </w:rPr>
        <w:t>，而且比刚才的范围更大</w:t>
      </w:r>
      <w:r>
        <w:rPr>
          <w:rFonts w:hint="eastAsia"/>
        </w:rPr>
        <w:t>。</w:t>
      </w:r>
    </w:p>
    <w:p w14:paraId="35E3004C" w14:textId="77777777" w:rsidR="006B5EAC" w:rsidRDefault="009E4C2D">
      <w:r>
        <w:rPr>
          <w:rFonts w:hint="eastAsia"/>
        </w:rPr>
        <w:t>青思</w:t>
      </w:r>
      <w:r w:rsidR="00937786">
        <w:rPr>
          <w:rFonts w:hint="eastAsia"/>
        </w:rPr>
        <w:t>池畔的</w:t>
      </w:r>
      <w:r w:rsidR="006B5EAC">
        <w:rPr>
          <w:rFonts w:hint="eastAsia"/>
        </w:rPr>
        <w:t>丧尸避无可避，被冰剑插体而过，结成冰人，随即又被后面的冰剑插中，冰晶裂开，灰化于天地。</w:t>
      </w:r>
    </w:p>
    <w:p w14:paraId="608F459D" w14:textId="77777777" w:rsidR="00FD56A8" w:rsidRDefault="00AB622C">
      <w:r>
        <w:rPr>
          <w:rFonts w:hint="eastAsia"/>
        </w:rPr>
        <w:t>那场剑雨落下之后，落了一场雪。</w:t>
      </w:r>
    </w:p>
    <w:p w14:paraId="736E885A" w14:textId="77777777" w:rsidR="00AB622C" w:rsidRDefault="00AB622C">
      <w:r>
        <w:rPr>
          <w:rFonts w:hint="eastAsia"/>
        </w:rPr>
        <w:t>雪不是自云上而落，而是那万千冰晶所成。</w:t>
      </w:r>
    </w:p>
    <w:p w14:paraId="7271C93F" w14:textId="77777777" w:rsidR="009475CD" w:rsidRDefault="009E1FE4">
      <w:r>
        <w:rPr>
          <w:rFonts w:hint="eastAsia"/>
        </w:rPr>
        <w:t>顶上的苍穹，</w:t>
      </w:r>
      <w:r w:rsidR="00AB622C">
        <w:rPr>
          <w:rFonts w:hint="eastAsia"/>
        </w:rPr>
        <w:t>星光</w:t>
      </w:r>
      <w:r>
        <w:rPr>
          <w:rFonts w:hint="eastAsia"/>
        </w:rPr>
        <w:t>依旧</w:t>
      </w:r>
      <w:r w:rsidR="00AB622C">
        <w:rPr>
          <w:rFonts w:hint="eastAsia"/>
        </w:rPr>
        <w:t>璀璨。</w:t>
      </w:r>
    </w:p>
    <w:p w14:paraId="12426D1A" w14:textId="77777777" w:rsidR="00757156" w:rsidRPr="00B47A37" w:rsidRDefault="00757156"/>
    <w:p w14:paraId="196031A0" w14:textId="77777777" w:rsidR="00757156" w:rsidRDefault="00757156"/>
    <w:p w14:paraId="1A5C7CED" w14:textId="77777777" w:rsidR="00B43E94" w:rsidRDefault="00B43E94"/>
    <w:p w14:paraId="6931539B" w14:textId="77777777" w:rsidR="0047645C" w:rsidRDefault="0047645C" w:rsidP="00757156">
      <w:pPr>
        <w:pStyle w:val="3"/>
      </w:pPr>
      <w:r>
        <w:rPr>
          <w:rFonts w:hint="eastAsia"/>
        </w:rPr>
        <w:t>第九十八章阿漂哥的背影</w:t>
      </w:r>
    </w:p>
    <w:p w14:paraId="24615467" w14:textId="77777777" w:rsidR="00757156" w:rsidRDefault="00111321">
      <w:r>
        <w:rPr>
          <w:rFonts w:hint="eastAsia"/>
        </w:rPr>
        <w:t>参差一子看着止戈山上的剑阵，忽然连笑三声。</w:t>
      </w:r>
    </w:p>
    <w:p w14:paraId="44EFA6E5" w14:textId="77777777" w:rsidR="00A6694F" w:rsidRDefault="00A6694F">
      <w:r>
        <w:rPr>
          <w:rFonts w:hint="eastAsia"/>
        </w:rPr>
        <w:t>叶青诗感受了到极大的压力，凝眉横剑，因为他的笑声中散发着一股可怖的气息。</w:t>
      </w:r>
    </w:p>
    <w:p w14:paraId="38E270DD" w14:textId="77777777" w:rsidR="004A02E3" w:rsidRDefault="004A02E3">
      <w:r>
        <w:rPr>
          <w:rFonts w:hint="eastAsia"/>
        </w:rPr>
        <w:t>宁雨寒</w:t>
      </w:r>
      <w:r w:rsidR="00AC4551">
        <w:rPr>
          <w:rFonts w:hint="eastAsia"/>
        </w:rPr>
        <w:t>双手，</w:t>
      </w:r>
      <w:r>
        <w:rPr>
          <w:rFonts w:hint="eastAsia"/>
        </w:rPr>
        <w:t>紧握着剑，</w:t>
      </w:r>
      <w:r w:rsidR="00AC4551">
        <w:rPr>
          <w:rFonts w:hint="eastAsia"/>
        </w:rPr>
        <w:t>不敢有丝毫大意。</w:t>
      </w:r>
    </w:p>
    <w:p w14:paraId="6210A7AC" w14:textId="77777777" w:rsidR="008F475D" w:rsidRDefault="008F475D" w:rsidP="008F475D">
      <w:r>
        <w:rPr>
          <w:rFonts w:hint="eastAsia"/>
        </w:rPr>
        <w:t>赵缜冷哼了一声，长剑拔了出来。</w:t>
      </w:r>
    </w:p>
    <w:p w14:paraId="33FD6613" w14:textId="77777777" w:rsidR="00AC4551" w:rsidRDefault="008F475D">
      <w:r>
        <w:rPr>
          <w:rFonts w:hint="eastAsia"/>
        </w:rPr>
        <w:t>然而笑声落尽，那股气息消失了。</w:t>
      </w:r>
    </w:p>
    <w:p w14:paraId="1B41B2A8" w14:textId="77777777" w:rsidR="006A1DA5" w:rsidRDefault="006A1DA5">
      <w:r>
        <w:rPr>
          <w:rFonts w:hint="eastAsia"/>
        </w:rPr>
        <w:t>参差一子转过身来，对赵缜说道：“你是夏雨击荷的责任，</w:t>
      </w:r>
      <w:r w:rsidR="002D075D">
        <w:rPr>
          <w:rFonts w:hint="eastAsia"/>
        </w:rPr>
        <w:t>要是我出手，他们就没事做了。</w:t>
      </w:r>
      <w:r>
        <w:rPr>
          <w:rFonts w:hint="eastAsia"/>
        </w:rPr>
        <w:t>”</w:t>
      </w:r>
    </w:p>
    <w:p w14:paraId="426FA302" w14:textId="77777777" w:rsidR="00C15F66" w:rsidRDefault="00C15F66">
      <w:r>
        <w:rPr>
          <w:rFonts w:hint="eastAsia"/>
        </w:rPr>
        <w:t>赵缜又冷哼了一声，说道：“说得你稳赢一样。”</w:t>
      </w:r>
    </w:p>
    <w:p w14:paraId="4FCD649C" w14:textId="77777777" w:rsidR="00345917" w:rsidRDefault="00401153">
      <w:r>
        <w:rPr>
          <w:rFonts w:hint="eastAsia"/>
        </w:rPr>
        <w:t>参差一子淡然一笑，</w:t>
      </w:r>
      <w:r w:rsidR="00F373B7">
        <w:rPr>
          <w:rFonts w:hint="eastAsia"/>
        </w:rPr>
        <w:t>转而对宁溪</w:t>
      </w:r>
      <w:r w:rsidR="00135CC7">
        <w:rPr>
          <w:rFonts w:hint="eastAsia"/>
        </w:rPr>
        <w:t>说道：</w:t>
      </w:r>
      <w:r w:rsidR="00345917">
        <w:rPr>
          <w:rFonts w:hint="eastAsia"/>
        </w:rPr>
        <w:t>“替我转告陆三阴，剑胎先暂时放在他那里，</w:t>
      </w:r>
      <w:r w:rsidR="00467FCF">
        <w:rPr>
          <w:rFonts w:hint="eastAsia"/>
        </w:rPr>
        <w:t>不过我们很快就会见面了，因为我的第二局已经开始了。</w:t>
      </w:r>
      <w:r w:rsidR="00345917">
        <w:rPr>
          <w:rFonts w:hint="eastAsia"/>
        </w:rPr>
        <w:t>”</w:t>
      </w:r>
    </w:p>
    <w:p w14:paraId="15998932" w14:textId="77777777" w:rsidR="00F373B7" w:rsidRPr="00345917" w:rsidRDefault="00F373B7">
      <w:r>
        <w:rPr>
          <w:rFonts w:hint="eastAsia"/>
        </w:rPr>
        <w:t>宁溪有些不明所已，不知道他说的第二局是什么。</w:t>
      </w:r>
    </w:p>
    <w:p w14:paraId="3E30F272" w14:textId="77777777" w:rsidR="00111321" w:rsidRDefault="00F373B7" w:rsidP="00111321">
      <w:r>
        <w:rPr>
          <w:rFonts w:hint="eastAsia"/>
        </w:rPr>
        <w:t>参差一子</w:t>
      </w:r>
      <w:r w:rsidR="00111321">
        <w:rPr>
          <w:rFonts w:hint="eastAsia"/>
        </w:rPr>
        <w:t>转身，</w:t>
      </w:r>
      <w:r>
        <w:rPr>
          <w:rFonts w:hint="eastAsia"/>
        </w:rPr>
        <w:t>双袖轻轻一拂，走向在百里山</w:t>
      </w:r>
      <w:r w:rsidR="0046030B">
        <w:rPr>
          <w:rFonts w:hint="eastAsia"/>
        </w:rPr>
        <w:t>的夜色里</w:t>
      </w:r>
      <w:r w:rsidR="00111321">
        <w:rPr>
          <w:rFonts w:hint="eastAsia"/>
        </w:rPr>
        <w:t>。</w:t>
      </w:r>
    </w:p>
    <w:p w14:paraId="76D1CA7D" w14:textId="77777777" w:rsidR="00B43E94" w:rsidRDefault="00F373B7">
      <w:r>
        <w:rPr>
          <w:rFonts w:hint="eastAsia"/>
        </w:rPr>
        <w:t>“</w:t>
      </w:r>
      <w:r w:rsidR="0046030B">
        <w:rPr>
          <w:rFonts w:hint="eastAsia"/>
        </w:rPr>
        <w:t>你的第二局，是丰都魔子吧！</w:t>
      </w:r>
      <w:r>
        <w:rPr>
          <w:rFonts w:hint="eastAsia"/>
        </w:rPr>
        <w:t>”</w:t>
      </w:r>
      <w:r w:rsidR="00BB7959">
        <w:rPr>
          <w:rFonts w:hint="eastAsia"/>
        </w:rPr>
        <w:t>叶青诗望着他的背影，忽然说道。</w:t>
      </w:r>
    </w:p>
    <w:p w14:paraId="69521DC3" w14:textId="77777777" w:rsidR="00B43E94" w:rsidRDefault="001251D3">
      <w:r>
        <w:rPr>
          <w:rFonts w:hint="eastAsia"/>
        </w:rPr>
        <w:t>参差一子微怔，停了下来，</w:t>
      </w:r>
      <w:r w:rsidR="00AB1E8E">
        <w:rPr>
          <w:rFonts w:hint="eastAsia"/>
        </w:rPr>
        <w:t>说道：“怎讲？”</w:t>
      </w:r>
    </w:p>
    <w:p w14:paraId="0E4CA187" w14:textId="77777777" w:rsidR="00B43E94" w:rsidRPr="00A21293" w:rsidRDefault="00A21293">
      <w:r>
        <w:rPr>
          <w:rFonts w:hint="eastAsia"/>
        </w:rPr>
        <w:t>叶青诗神色淡然，说道：“我听小溪讲过，罗青邪的实力和陆三阴在伯仲之间，</w:t>
      </w:r>
      <w:r w:rsidR="00BC22C2">
        <w:rPr>
          <w:rFonts w:hint="eastAsia"/>
        </w:rPr>
        <w:t>如他这般人物，</w:t>
      </w:r>
      <w:r w:rsidR="005729E2">
        <w:rPr>
          <w:rFonts w:hint="eastAsia"/>
        </w:rPr>
        <w:t>又怎取不下燕悲欢的性命？</w:t>
      </w:r>
      <w:r>
        <w:rPr>
          <w:rFonts w:hint="eastAsia"/>
        </w:rPr>
        <w:t>”</w:t>
      </w:r>
    </w:p>
    <w:p w14:paraId="2CDD69CC" w14:textId="77777777" w:rsidR="00B43E94" w:rsidRDefault="00AB1E8E">
      <w:r>
        <w:rPr>
          <w:rFonts w:hint="eastAsia"/>
        </w:rPr>
        <w:t>参差一子转身向她望来，</w:t>
      </w:r>
      <w:r w:rsidR="00964132">
        <w:rPr>
          <w:rFonts w:hint="eastAsia"/>
        </w:rPr>
        <w:t>神情淡漠</w:t>
      </w:r>
      <w:r w:rsidR="00742BFC">
        <w:rPr>
          <w:rFonts w:hint="eastAsia"/>
        </w:rPr>
        <w:t>。</w:t>
      </w:r>
    </w:p>
    <w:p w14:paraId="453081F6" w14:textId="77777777" w:rsidR="00C17139" w:rsidRDefault="00C17139">
      <w:r>
        <w:rPr>
          <w:rFonts w:hint="eastAsia"/>
        </w:rPr>
        <w:t>叶青诗说道：“一剑倾城既然都能千里一杀，那罗青邪为什么不能？”</w:t>
      </w:r>
    </w:p>
    <w:p w14:paraId="70F6A5D0" w14:textId="77777777" w:rsidR="00964132" w:rsidRPr="00C17139" w:rsidRDefault="00F916F8">
      <w:r>
        <w:rPr>
          <w:rFonts w:hint="eastAsia"/>
        </w:rPr>
        <w:t>参差一子眼中有一丝光亮，似是杀意，又似流光溢彩，说道：“你知道什么？”</w:t>
      </w:r>
    </w:p>
    <w:p w14:paraId="41440889" w14:textId="77777777" w:rsidR="00EF2E2B" w:rsidRDefault="00EF2E2B" w:rsidP="00EF2E2B">
      <w:r>
        <w:rPr>
          <w:rFonts w:hint="eastAsia"/>
        </w:rPr>
        <w:t>叶青诗神色依然淡然，完全没有被他的气势所影响，平静说道：“子川末，芦苇香，芦鸦一刃，燕山云泣，魔子殇。</w:t>
      </w:r>
      <w:r w:rsidR="0012231A">
        <w:rPr>
          <w:rFonts w:hint="eastAsia"/>
        </w:rPr>
        <w:t>芦鸦道人斩燕云山的事，并非是只有你知道的秘密。</w:t>
      </w:r>
      <w:r>
        <w:rPr>
          <w:rFonts w:hint="eastAsia"/>
        </w:rPr>
        <w:t>”</w:t>
      </w:r>
    </w:p>
    <w:p w14:paraId="6A083FDE" w14:textId="77777777" w:rsidR="00B43E94" w:rsidRPr="005729E2" w:rsidRDefault="001F05A6">
      <w:r>
        <w:rPr>
          <w:rFonts w:hint="eastAsia"/>
        </w:rPr>
        <w:t>参差一子</w:t>
      </w:r>
      <w:r w:rsidR="00C4467C">
        <w:rPr>
          <w:rFonts w:hint="eastAsia"/>
        </w:rPr>
        <w:t>沉默了会，</w:t>
      </w:r>
      <w:r>
        <w:rPr>
          <w:rFonts w:hint="eastAsia"/>
        </w:rPr>
        <w:t>问道：“那你想表达什么？”</w:t>
      </w:r>
    </w:p>
    <w:p w14:paraId="59870828" w14:textId="77777777" w:rsidR="00B43E94" w:rsidRDefault="001F4ACD">
      <w:r>
        <w:rPr>
          <w:rFonts w:hint="eastAsia"/>
        </w:rPr>
        <w:lastRenderedPageBreak/>
        <w:t>叶青诗看着他的眼睛，坚定说道：“这一局</w:t>
      </w:r>
      <w:r w:rsidR="005E1F85">
        <w:rPr>
          <w:rFonts w:hint="eastAsia"/>
        </w:rPr>
        <w:t>我代陆三阴接下了，</w:t>
      </w:r>
      <w:r w:rsidR="0073108B">
        <w:rPr>
          <w:rFonts w:hint="eastAsia"/>
        </w:rPr>
        <w:t>为了小溪，我为救出罗青邪。</w:t>
      </w:r>
      <w:r w:rsidR="005E1F85">
        <w:rPr>
          <w:rFonts w:hint="eastAsia"/>
        </w:rPr>
        <w:t>”</w:t>
      </w:r>
    </w:p>
    <w:p w14:paraId="2C50BE93" w14:textId="77777777" w:rsidR="004800C3" w:rsidRDefault="004800C3">
      <w:r>
        <w:rPr>
          <w:rFonts w:hint="eastAsia"/>
        </w:rPr>
        <w:t>“那我就静等你的表现了。”</w:t>
      </w:r>
    </w:p>
    <w:p w14:paraId="30ABD14A" w14:textId="77777777" w:rsidR="00B43E94" w:rsidRDefault="00C4467C">
      <w:r>
        <w:rPr>
          <w:rFonts w:hint="eastAsia"/>
        </w:rPr>
        <w:t>参差一子</w:t>
      </w:r>
      <w:r w:rsidR="00FC3FDF">
        <w:rPr>
          <w:rFonts w:hint="eastAsia"/>
        </w:rPr>
        <w:t>拂袖转身，</w:t>
      </w:r>
      <w:r w:rsidR="00B71EE9">
        <w:rPr>
          <w:rFonts w:hint="eastAsia"/>
        </w:rPr>
        <w:t>似有怒意，</w:t>
      </w:r>
      <w:r w:rsidR="00FC3FDF">
        <w:rPr>
          <w:rFonts w:hint="eastAsia"/>
        </w:rPr>
        <w:t>没入夜色之中。</w:t>
      </w:r>
    </w:p>
    <w:p w14:paraId="4A88CD16" w14:textId="77777777" w:rsidR="00B43E94" w:rsidRDefault="008E42C8">
      <w:r>
        <w:rPr>
          <w:rFonts w:hint="eastAsia"/>
        </w:rPr>
        <w:t>……</w:t>
      </w:r>
    </w:p>
    <w:p w14:paraId="7D30B096" w14:textId="77777777" w:rsidR="008E42C8" w:rsidRDefault="008E42C8">
      <w:r>
        <w:rPr>
          <w:rFonts w:hint="eastAsia"/>
        </w:rPr>
        <w:t>……</w:t>
      </w:r>
    </w:p>
    <w:p w14:paraId="4FF36466" w14:textId="77777777" w:rsidR="00E01902" w:rsidRDefault="00E01902">
      <w:r>
        <w:rPr>
          <w:rFonts w:hint="eastAsia"/>
        </w:rPr>
        <w:t>阿漂哥离开百里城，来到止戈山的时候，下了第二场剑雨。</w:t>
      </w:r>
    </w:p>
    <w:p w14:paraId="475F8B46" w14:textId="77777777" w:rsidR="005960F8" w:rsidRDefault="00E01902">
      <w:r>
        <w:rPr>
          <w:rFonts w:hint="eastAsia"/>
        </w:rPr>
        <w:t>通往青云十三阶的道路</w:t>
      </w:r>
      <w:r w:rsidR="005960F8">
        <w:rPr>
          <w:rFonts w:hint="eastAsia"/>
        </w:rPr>
        <w:t>被阻断，他便向着青思阁的墓陵而去，然后看到了躺在地上的应江湖，以及站在他身旁的炼金锋。</w:t>
      </w:r>
    </w:p>
    <w:p w14:paraId="376EDDB0" w14:textId="77777777" w:rsidR="00027A59" w:rsidRDefault="00027A59">
      <w:r>
        <w:rPr>
          <w:rFonts w:hint="eastAsia"/>
        </w:rPr>
        <w:t>炼金锋看着应江湖的尸体，神情有些寥落，看到阿漂哥后，感慨说道：“都说我们是百里城的三大神棍，三足鼎立，现在三足缺一，忽然有些兔死狐悲。”</w:t>
      </w:r>
    </w:p>
    <w:p w14:paraId="333B79F0" w14:textId="77777777" w:rsidR="00CF0DFA" w:rsidRDefault="00CF0DFA">
      <w:r>
        <w:rPr>
          <w:rFonts w:hint="eastAsia"/>
        </w:rPr>
        <w:t>阿漂哥觉</w:t>
      </w:r>
      <w:r w:rsidR="007D3E3A">
        <w:rPr>
          <w:rFonts w:hint="eastAsia"/>
        </w:rPr>
        <w:t>得兔死狐悲这个词用得不好，心想老子才不是狐，而且我一点也不悲伤。</w:t>
      </w:r>
    </w:p>
    <w:p w14:paraId="0BC1AD3B" w14:textId="77777777" w:rsidR="00A92189" w:rsidRDefault="007D3E3A">
      <w:r>
        <w:rPr>
          <w:rFonts w:hint="eastAsia"/>
        </w:rPr>
        <w:t>炼金锋看到他完全不为所动，而且一幅老神在在的样子，问道：</w:t>
      </w:r>
      <w:r w:rsidR="00A92189">
        <w:rPr>
          <w:rFonts w:hint="eastAsia"/>
        </w:rPr>
        <w:t>“难道你不感到悲伤？”</w:t>
      </w:r>
    </w:p>
    <w:p w14:paraId="201F5706" w14:textId="77777777" w:rsidR="00027A59" w:rsidRDefault="00CF44AC">
      <w:r>
        <w:rPr>
          <w:rFonts w:hint="eastAsia"/>
        </w:rPr>
        <w:t>阿漂哥负手走到应江湖尸体前，仔细打量了一番后，踹了他两脚，说道：“别装死了，</w:t>
      </w:r>
      <w:r w:rsidR="002000E0">
        <w:rPr>
          <w:rFonts w:hint="eastAsia"/>
        </w:rPr>
        <w:t>天气这凉，躺在地上不觉得冷吗？</w:t>
      </w:r>
      <w:r>
        <w:rPr>
          <w:rFonts w:hint="eastAsia"/>
        </w:rPr>
        <w:t>”</w:t>
      </w:r>
    </w:p>
    <w:p w14:paraId="6D5A498F" w14:textId="77777777" w:rsidR="002000E0" w:rsidRPr="0084162B" w:rsidRDefault="00A46C5B">
      <w:r>
        <w:rPr>
          <w:rFonts w:hint="eastAsia"/>
        </w:rPr>
        <w:t>应江湖豁然立了起来，瞪着</w:t>
      </w:r>
      <w:r w:rsidR="0084162B">
        <w:rPr>
          <w:rFonts w:hint="eastAsia"/>
        </w:rPr>
        <w:t>阿漂哥，说道：“</w:t>
      </w:r>
      <w:r w:rsidR="00EF1592">
        <w:rPr>
          <w:rFonts w:hint="eastAsia"/>
        </w:rPr>
        <w:t>我演得这么努力</w:t>
      </w:r>
      <w:r w:rsidR="0084162B">
        <w:rPr>
          <w:rFonts w:hint="eastAsia"/>
        </w:rPr>
        <w:t>，</w:t>
      </w:r>
      <w:r w:rsidR="00394426">
        <w:rPr>
          <w:rFonts w:hint="eastAsia"/>
        </w:rPr>
        <w:t>就是想骗金锋仔几滴眼泪，</w:t>
      </w:r>
      <w:r>
        <w:rPr>
          <w:rFonts w:hint="eastAsia"/>
        </w:rPr>
        <w:t>你就不能假装看不见？</w:t>
      </w:r>
      <w:r w:rsidR="0084162B">
        <w:rPr>
          <w:rFonts w:hint="eastAsia"/>
        </w:rPr>
        <w:t>”</w:t>
      </w:r>
    </w:p>
    <w:p w14:paraId="3BC4DE9F" w14:textId="77777777" w:rsidR="00D42CCA" w:rsidRDefault="009F0B92">
      <w:r>
        <w:rPr>
          <w:rFonts w:hint="eastAsia"/>
        </w:rPr>
        <w:t>炼金锋愣了愣，问道：“</w:t>
      </w:r>
      <w:r w:rsidR="00D42CCA">
        <w:rPr>
          <w:rFonts w:hint="eastAsia"/>
        </w:rPr>
        <w:t>为何要骗在下的眼泪？</w:t>
      </w:r>
      <w:r>
        <w:rPr>
          <w:rFonts w:hint="eastAsia"/>
        </w:rPr>
        <w:t>”</w:t>
      </w:r>
    </w:p>
    <w:p w14:paraId="0A9D545B" w14:textId="77777777" w:rsidR="002000E0" w:rsidRPr="00CF44AC" w:rsidRDefault="00D42CCA">
      <w:r>
        <w:rPr>
          <w:rFonts w:hint="eastAsia"/>
        </w:rPr>
        <w:t>应江湖忽然跳起来，大骂说道：“你这注孤生的金锋仔，</w:t>
      </w:r>
      <w:r w:rsidR="00FE0740">
        <w:rPr>
          <w:rFonts w:hint="eastAsia"/>
        </w:rPr>
        <w:t>你说说你自加入百里七人众以来，你都做了些什么？</w:t>
      </w:r>
      <w:r>
        <w:rPr>
          <w:rFonts w:hint="eastAsia"/>
        </w:rPr>
        <w:t>”</w:t>
      </w:r>
    </w:p>
    <w:p w14:paraId="50B9CB53" w14:textId="77777777" w:rsidR="00027A59" w:rsidRPr="00FE0740" w:rsidRDefault="00FE0740">
      <w:r>
        <w:rPr>
          <w:rFonts w:hint="eastAsia"/>
        </w:rPr>
        <w:t>炼金锋想了想，说道：“</w:t>
      </w:r>
      <w:r w:rsidR="00C31AC3">
        <w:rPr>
          <w:rFonts w:hint="eastAsia"/>
        </w:rPr>
        <w:t>拿金子，铸剑</w:t>
      </w:r>
      <w:r>
        <w:rPr>
          <w:rFonts w:hint="eastAsia"/>
        </w:rPr>
        <w:t>。”</w:t>
      </w:r>
    </w:p>
    <w:p w14:paraId="02BA05B3" w14:textId="77777777" w:rsidR="00027A59" w:rsidRDefault="00D05052">
      <w:r>
        <w:rPr>
          <w:rFonts w:hint="eastAsia"/>
        </w:rPr>
        <w:t>“原来你还知道啊，现在百里山都被人灭了，你丫的还在打铁</w:t>
      </w:r>
      <w:r w:rsidR="00C31AC3">
        <w:rPr>
          <w:rFonts w:hint="eastAsia"/>
        </w:rPr>
        <w:t>……</w:t>
      </w:r>
      <w:r>
        <w:rPr>
          <w:rFonts w:hint="eastAsia"/>
        </w:rPr>
        <w:t>”</w:t>
      </w:r>
    </w:p>
    <w:p w14:paraId="35794FA3" w14:textId="77777777" w:rsidR="00027A59" w:rsidRDefault="00C31AC3">
      <w:r>
        <w:rPr>
          <w:rFonts w:hint="eastAsia"/>
        </w:rPr>
        <w:t>“什么？百里山都灭了？”炼金锋</w:t>
      </w:r>
      <w:r w:rsidR="00C348FD">
        <w:rPr>
          <w:rFonts w:hint="eastAsia"/>
        </w:rPr>
        <w:t>惊叫起来，打断他应江湖的话，他</w:t>
      </w:r>
      <w:r>
        <w:rPr>
          <w:rFonts w:hint="eastAsia"/>
        </w:rPr>
        <w:t>完全不知道发生了什么。</w:t>
      </w:r>
    </w:p>
    <w:p w14:paraId="09F0EF1F" w14:textId="77777777" w:rsidR="00C348FD" w:rsidRDefault="00C348FD">
      <w:r>
        <w:rPr>
          <w:rFonts w:hint="eastAsia"/>
        </w:rPr>
        <w:t>应江湖像看白痴一样地看着他，说道：“你不知道百里山被灭了，那你来这做什么？”</w:t>
      </w:r>
    </w:p>
    <w:p w14:paraId="7B1226A4" w14:textId="77777777" w:rsidR="00B8167D" w:rsidRPr="00C31AC3" w:rsidRDefault="00B8167D">
      <w:r>
        <w:rPr>
          <w:rFonts w:hint="eastAsia"/>
        </w:rPr>
        <w:t>炼金锋诚实说道：“</w:t>
      </w:r>
      <w:r w:rsidR="000B6EFB">
        <w:rPr>
          <w:rFonts w:hint="eastAsia"/>
        </w:rPr>
        <w:t>我铸金剑的道路遇到了瓶颈，恰巧看到这里起了剑阵，心想和青渊剑有关，所以想</w:t>
      </w:r>
      <w:r w:rsidR="000775E6">
        <w:rPr>
          <w:rFonts w:hint="eastAsia"/>
        </w:rPr>
        <w:t>带回去研究研究……</w:t>
      </w:r>
      <w:r>
        <w:rPr>
          <w:rFonts w:hint="eastAsia"/>
        </w:rPr>
        <w:t>”</w:t>
      </w:r>
    </w:p>
    <w:p w14:paraId="02614C21" w14:textId="77777777" w:rsidR="00E01902" w:rsidRPr="000775E6" w:rsidRDefault="000775E6">
      <w:r>
        <w:rPr>
          <w:rFonts w:hint="eastAsia"/>
        </w:rPr>
        <w:t>应江湖完全不想再理他，转过头去看着阿漂哥，问道：“他那一剑砍得这么深，我演得这么真，你是怎么看出来的。”</w:t>
      </w:r>
    </w:p>
    <w:p w14:paraId="69B24CDA" w14:textId="77777777" w:rsidR="00B43E94" w:rsidRDefault="00ED22E8">
      <w:r>
        <w:rPr>
          <w:rFonts w:hint="eastAsia"/>
        </w:rPr>
        <w:t>阿漂哥解释道：“你的身上有一股牛皮味，</w:t>
      </w:r>
      <w:r w:rsidR="0084532F">
        <w:rPr>
          <w:rFonts w:hint="eastAsia"/>
        </w:rPr>
        <w:t>如果我猜得没错，你身上应该裹着一张牛皮，所以这一剑虽然深，但那张牛皮挡下他大部分的攻击，你最多也就破了层皮而已。</w:t>
      </w:r>
      <w:r>
        <w:rPr>
          <w:rFonts w:hint="eastAsia"/>
        </w:rPr>
        <w:t>”</w:t>
      </w:r>
    </w:p>
    <w:p w14:paraId="783B303E" w14:textId="77777777" w:rsidR="00B43E94" w:rsidRDefault="00B85A2C">
      <w:r>
        <w:rPr>
          <w:rFonts w:hint="eastAsia"/>
        </w:rPr>
        <w:t>“我靠。”应江湖惊叫起来，</w:t>
      </w:r>
      <w:r w:rsidR="00604AC0">
        <w:rPr>
          <w:rFonts w:hint="eastAsia"/>
        </w:rPr>
        <w:t>眼中横生无恨敬意，</w:t>
      </w:r>
      <w:r>
        <w:rPr>
          <w:rFonts w:hint="eastAsia"/>
        </w:rPr>
        <w:t>说道：“你这人简直目光如炬啊！”</w:t>
      </w:r>
    </w:p>
    <w:p w14:paraId="11B6C4B2" w14:textId="77777777" w:rsidR="00B43E94" w:rsidRPr="00B47CA8" w:rsidRDefault="00471168">
      <w:r>
        <w:rPr>
          <w:rFonts w:hint="eastAsia"/>
        </w:rPr>
        <w:t>阿漂哥点点头</w:t>
      </w:r>
      <w:r w:rsidR="00B47CA8">
        <w:rPr>
          <w:rFonts w:hint="eastAsia"/>
        </w:rPr>
        <w:t>，说道：“好说好说。”</w:t>
      </w:r>
    </w:p>
    <w:p w14:paraId="2BA4920B" w14:textId="77777777" w:rsidR="00B43E94" w:rsidRDefault="00EB199E">
      <w:r>
        <w:rPr>
          <w:rFonts w:hint="eastAsia"/>
        </w:rPr>
        <w:t>“那没事来这做什么？”</w:t>
      </w:r>
      <w:r w:rsidR="008659FC">
        <w:rPr>
          <w:rFonts w:hint="eastAsia"/>
        </w:rPr>
        <w:t>应江湖忽然想到阿漂哥不介入争斗，应该没有来这边的理由。</w:t>
      </w:r>
    </w:p>
    <w:p w14:paraId="63837E5F" w14:textId="77777777" w:rsidR="00471168" w:rsidRDefault="00471168">
      <w:r>
        <w:rPr>
          <w:rFonts w:hint="eastAsia"/>
        </w:rPr>
        <w:t>阿漂哥眯眼一笑，说道：“</w:t>
      </w:r>
      <w:r w:rsidR="006C59DF">
        <w:rPr>
          <w:rFonts w:hint="eastAsia"/>
        </w:rPr>
        <w:t>当然是为你们服务啊。</w:t>
      </w:r>
      <w:r>
        <w:rPr>
          <w:rFonts w:hint="eastAsia"/>
        </w:rPr>
        <w:t>”</w:t>
      </w:r>
    </w:p>
    <w:p w14:paraId="4693DC33" w14:textId="77777777" w:rsidR="00E65D50" w:rsidRPr="00471168" w:rsidRDefault="00E65D50">
      <w:r>
        <w:rPr>
          <w:rFonts w:hint="eastAsia"/>
        </w:rPr>
        <w:t>应江湖知道这人贼精，无利不起早，</w:t>
      </w:r>
      <w:r w:rsidR="008270F2">
        <w:rPr>
          <w:rFonts w:hint="eastAsia"/>
        </w:rPr>
        <w:t>这般盯上自己，俨然是把自己看作一只肥牛了，极为不爽地道：“我没什么要你服务的，你别用这种眼神看着我。”</w:t>
      </w:r>
    </w:p>
    <w:p w14:paraId="31737AA1" w14:textId="77777777" w:rsidR="00300DB1" w:rsidRDefault="00417A71">
      <w:r>
        <w:rPr>
          <w:rFonts w:hint="eastAsia"/>
        </w:rPr>
        <w:t>阿漂哥问道：“难道你就不想，给他们写什么告别信之类的？”</w:t>
      </w:r>
    </w:p>
    <w:p w14:paraId="36342DC2" w14:textId="77777777" w:rsidR="00300DB1" w:rsidRDefault="001157E9">
      <w:r>
        <w:rPr>
          <w:rFonts w:hint="eastAsia"/>
        </w:rPr>
        <w:t>应江湖微怔，叫道：“妈的，这都被你看出来了。”</w:t>
      </w:r>
    </w:p>
    <w:p w14:paraId="0ACC38F5" w14:textId="77777777" w:rsidR="00B43E94" w:rsidRDefault="00567F33">
      <w:r>
        <w:rPr>
          <w:rFonts w:hint="eastAsia"/>
        </w:rPr>
        <w:t>阿漂哥从怀中掏出纸笔，</w:t>
      </w:r>
      <w:r w:rsidR="00EB70C1">
        <w:rPr>
          <w:rFonts w:hint="eastAsia"/>
        </w:rPr>
        <w:t>递了过去，应江湖伸手去接，阿漂哥忽然收手，说</w:t>
      </w:r>
      <w:r>
        <w:rPr>
          <w:rFonts w:hint="eastAsia"/>
        </w:rPr>
        <w:t>道：“</w:t>
      </w:r>
      <w:r w:rsidR="00047AE8">
        <w:rPr>
          <w:rFonts w:hint="eastAsia"/>
        </w:rPr>
        <w:t>纸笔墨一</w:t>
      </w:r>
      <w:r w:rsidR="001D1E12">
        <w:rPr>
          <w:rFonts w:hint="eastAsia"/>
        </w:rPr>
        <w:t>千块，</w:t>
      </w:r>
      <w:r w:rsidR="00047AE8">
        <w:rPr>
          <w:rFonts w:hint="eastAsia"/>
        </w:rPr>
        <w:t>送信九</w:t>
      </w:r>
      <w:r w:rsidR="00DE46F8">
        <w:rPr>
          <w:rFonts w:hint="eastAsia"/>
        </w:rPr>
        <w:t>千块，我这人就这样，不二价。</w:t>
      </w:r>
      <w:r>
        <w:rPr>
          <w:rFonts w:hint="eastAsia"/>
        </w:rPr>
        <w:t>”</w:t>
      </w:r>
    </w:p>
    <w:p w14:paraId="57B1BB6F" w14:textId="77777777" w:rsidR="00EB70C1" w:rsidRDefault="003F3AC1">
      <w:r>
        <w:rPr>
          <w:rFonts w:hint="eastAsia"/>
        </w:rPr>
        <w:t>应江湖跳了起来，叫道：“老子当强盗的都没你这么黑。”</w:t>
      </w:r>
    </w:p>
    <w:p w14:paraId="58708683" w14:textId="77777777" w:rsidR="00B43E94" w:rsidRDefault="00047AE8">
      <w:r>
        <w:rPr>
          <w:rFonts w:hint="eastAsia"/>
        </w:rPr>
        <w:t>阿漂哥</w:t>
      </w:r>
      <w:r w:rsidR="00282495">
        <w:rPr>
          <w:rFonts w:hint="eastAsia"/>
        </w:rPr>
        <w:t>问道：“纸笔墨没算你贵了？”</w:t>
      </w:r>
    </w:p>
    <w:p w14:paraId="6FE52CB9" w14:textId="77777777" w:rsidR="00B43E94" w:rsidRPr="00282495" w:rsidRDefault="00655024">
      <w:r>
        <w:rPr>
          <w:rFonts w:hint="eastAsia"/>
        </w:rPr>
        <w:t>应江湖想了想，人家专程从百里城带过来，一千块的确不算贵，于是摇了摇头，</w:t>
      </w:r>
      <w:r w:rsidR="009B5605">
        <w:rPr>
          <w:rFonts w:hint="eastAsia"/>
        </w:rPr>
        <w:t>随即说道：“纸笔墨不贵，但这邮差费也太贵了吧！”</w:t>
      </w:r>
    </w:p>
    <w:p w14:paraId="45F1ACF1" w14:textId="77777777" w:rsidR="00B43E94" w:rsidRDefault="005D76B7">
      <w:r>
        <w:rPr>
          <w:rFonts w:hint="eastAsia"/>
        </w:rPr>
        <w:t>阿漂哥解释道：“你想啊，他们看到你的信，肯定会问你去了哪里吧，你作为我的客户，我</w:t>
      </w:r>
      <w:r>
        <w:rPr>
          <w:rFonts w:hint="eastAsia"/>
        </w:rPr>
        <w:lastRenderedPageBreak/>
        <w:t>自然不会泄漏你的行踪，那他们万一对我严刑拷打呢？我这是冒着生命去送信啊，很便宜了老应。</w:t>
      </w:r>
      <w:r w:rsidR="0081139F">
        <w:rPr>
          <w:rFonts w:hint="eastAsia"/>
        </w:rPr>
        <w:t>难道你觉得我的性命不值九千块软民币？</w:t>
      </w:r>
      <w:r>
        <w:rPr>
          <w:rFonts w:hint="eastAsia"/>
        </w:rPr>
        <w:t>”</w:t>
      </w:r>
    </w:p>
    <w:p w14:paraId="63847D94" w14:textId="77777777" w:rsidR="00015A65" w:rsidRDefault="00015A65">
      <w:r>
        <w:rPr>
          <w:rFonts w:hint="eastAsia"/>
        </w:rPr>
        <w:t>应江湖想了想，说道：“按照现在的物价，和三头猪差不多</w:t>
      </w:r>
      <w:r w:rsidR="00C46A22">
        <w:rPr>
          <w:rFonts w:hint="eastAsia"/>
        </w:rPr>
        <w:t>，好像也差不多啊</w:t>
      </w:r>
      <w:r>
        <w:rPr>
          <w:rFonts w:hint="eastAsia"/>
        </w:rPr>
        <w:t>。”</w:t>
      </w:r>
    </w:p>
    <w:p w14:paraId="6CD28369" w14:textId="77777777" w:rsidR="005D76B7" w:rsidRDefault="00B634EC">
      <w:r>
        <w:rPr>
          <w:rFonts w:hint="eastAsia"/>
        </w:rPr>
        <w:t>阿漂哥</w:t>
      </w:r>
      <w:r w:rsidRPr="00B634EC">
        <w:rPr>
          <w:rFonts w:hint="eastAsia"/>
        </w:rPr>
        <w:t>闻言微怔，然后大怒：“</w:t>
      </w:r>
      <w:r>
        <w:rPr>
          <w:rFonts w:hint="eastAsia"/>
        </w:rPr>
        <w:t>你他妈才和三头猪差不多。</w:t>
      </w:r>
      <w:r w:rsidRPr="00B634EC">
        <w:rPr>
          <w:rFonts w:hint="eastAsia"/>
        </w:rPr>
        <w:t>”</w:t>
      </w:r>
    </w:p>
    <w:p w14:paraId="63083B85" w14:textId="77777777" w:rsidR="000C50B0" w:rsidRDefault="00737BD5">
      <w:r>
        <w:rPr>
          <w:rFonts w:hint="eastAsia"/>
        </w:rPr>
        <w:t>应江湖咋咋舌</w:t>
      </w:r>
      <w:r w:rsidRPr="00737BD5">
        <w:rPr>
          <w:rFonts w:hint="eastAsia"/>
        </w:rPr>
        <w:t>，</w:t>
      </w:r>
      <w:r w:rsidR="00775B4B">
        <w:rPr>
          <w:rFonts w:hint="eastAsia"/>
        </w:rPr>
        <w:t>心</w:t>
      </w:r>
      <w:r w:rsidR="00A25574">
        <w:rPr>
          <w:rFonts w:hint="eastAsia"/>
        </w:rPr>
        <w:t>想难不成</w:t>
      </w:r>
      <w:r w:rsidR="00775B4B">
        <w:rPr>
          <w:rFonts w:hint="eastAsia"/>
        </w:rPr>
        <w:t>是四头猪？</w:t>
      </w:r>
      <w:r w:rsidR="000C50B0">
        <w:rPr>
          <w:rFonts w:hint="eastAsia"/>
        </w:rPr>
        <w:t>他本想把这句话说出口，但他知道如果说出来，阿漂哥铁定按照四头猪的价格收费了，说不定还会要得更贵些。</w:t>
      </w:r>
    </w:p>
    <w:p w14:paraId="4DE03834" w14:textId="77777777" w:rsidR="000C50B0" w:rsidRDefault="000C651B">
      <w:r>
        <w:rPr>
          <w:rFonts w:hint="eastAsia"/>
        </w:rPr>
        <w:t>要是他要价太高，就只有找金锋仔去送信了，刚才才吵过架，他自然不愿意为了三四头猪的钱向他低头</w:t>
      </w:r>
      <w:r w:rsidR="00A83B27">
        <w:rPr>
          <w:rFonts w:hint="eastAsia"/>
        </w:rPr>
        <w:t>，否则的头他的尊严就和阿漂哥的性命一样，只值三四头猪了</w:t>
      </w:r>
      <w:r>
        <w:rPr>
          <w:rFonts w:hint="eastAsia"/>
        </w:rPr>
        <w:t>，</w:t>
      </w:r>
      <w:r w:rsidR="000C50B0">
        <w:rPr>
          <w:rFonts w:hint="eastAsia"/>
        </w:rPr>
        <w:t>于是他默默地不说话，接过了纸笔墨，坐下来写信。</w:t>
      </w:r>
    </w:p>
    <w:p w14:paraId="2DD90965" w14:textId="77777777" w:rsidR="005D76B7" w:rsidRDefault="000B4535">
      <w:r>
        <w:rPr>
          <w:rFonts w:hint="eastAsia"/>
        </w:rPr>
        <w:t>炼金锋没</w:t>
      </w:r>
      <w:r w:rsidR="00126885">
        <w:rPr>
          <w:rFonts w:hint="eastAsia"/>
        </w:rPr>
        <w:t>有注意到两人的对话</w:t>
      </w:r>
      <w:r w:rsidR="00D502EE">
        <w:rPr>
          <w:rFonts w:hint="eastAsia"/>
        </w:rPr>
        <w:t>，他在思考如何取得青渊剑，正面借肯定是不行的，毕竟是敌对的立场，所以他现在有些苦恼。</w:t>
      </w:r>
    </w:p>
    <w:p w14:paraId="7A4A2DBF" w14:textId="77777777" w:rsidR="00D502EE" w:rsidRDefault="005F20C9">
      <w:r>
        <w:rPr>
          <w:rFonts w:hint="eastAsia"/>
        </w:rPr>
        <w:t>阿漂哥一眼就看穿了他的苦恼，心想看来这最后一把羊毛是要薅在金锋仔身上了。</w:t>
      </w:r>
    </w:p>
    <w:p w14:paraId="0AC9F239" w14:textId="77777777" w:rsidR="00BF2F80" w:rsidRDefault="00BF2F80">
      <w:r>
        <w:rPr>
          <w:rFonts w:hint="eastAsia"/>
        </w:rPr>
        <w:t>“金锋仔，明人不说暗话，五万块软民币，我给你取来青渊剑如何？”</w:t>
      </w:r>
    </w:p>
    <w:p w14:paraId="005E35AD" w14:textId="77777777" w:rsidR="00E327C6" w:rsidRDefault="00E327C6">
      <w:r>
        <w:rPr>
          <w:rFonts w:hint="eastAsia"/>
        </w:rPr>
        <w:t>炼金锋愣了下，觉得太贵了，摇头说道：“</w:t>
      </w:r>
      <w:r w:rsidR="00560D92">
        <w:rPr>
          <w:rFonts w:hint="eastAsia"/>
        </w:rPr>
        <w:t>钱都给你了，我怎么买金子铸剑？</w:t>
      </w:r>
      <w:r>
        <w:rPr>
          <w:rFonts w:hint="eastAsia"/>
        </w:rPr>
        <w:t>”</w:t>
      </w:r>
    </w:p>
    <w:p w14:paraId="393DCD78" w14:textId="77777777" w:rsidR="007B6791" w:rsidRDefault="007B6791">
      <w:r>
        <w:rPr>
          <w:rFonts w:hint="eastAsia"/>
        </w:rPr>
        <w:t>阿漂哥觉得他说得不无道理，</w:t>
      </w:r>
      <w:r w:rsidR="0035320C">
        <w:rPr>
          <w:rFonts w:hint="eastAsia"/>
        </w:rPr>
        <w:t>说道：“</w:t>
      </w:r>
      <w:r w:rsidR="00E1666A">
        <w:rPr>
          <w:rFonts w:hint="eastAsia"/>
        </w:rPr>
        <w:t>那要不我给你取拿，你到我的船上当船匠。</w:t>
      </w:r>
      <w:r w:rsidR="0035320C">
        <w:rPr>
          <w:rFonts w:hint="eastAsia"/>
        </w:rPr>
        <w:t>”</w:t>
      </w:r>
    </w:p>
    <w:p w14:paraId="1300411A" w14:textId="77777777" w:rsidR="00D93A4E" w:rsidRDefault="00D93A4E">
      <w:r>
        <w:rPr>
          <w:rFonts w:hint="eastAsia"/>
        </w:rPr>
        <w:t>炼金锋知道阿漂哥有征服大海的理想，但自己也有自己的理想啊，说道：“我在你的船上怎么铸剑啊？”</w:t>
      </w:r>
    </w:p>
    <w:p w14:paraId="0BCE2F68" w14:textId="77777777" w:rsidR="004D526C" w:rsidRDefault="004D526C">
      <w:r>
        <w:rPr>
          <w:rFonts w:hint="eastAsia"/>
        </w:rPr>
        <w:t>阿漂哥没有招揽到这个人才叹了口气，然后又想了一个折中</w:t>
      </w:r>
      <w:r w:rsidR="00284FA4">
        <w:rPr>
          <w:rFonts w:hint="eastAsia"/>
        </w:rPr>
        <w:t>的</w:t>
      </w:r>
      <w:r>
        <w:rPr>
          <w:rFonts w:hint="eastAsia"/>
        </w:rPr>
        <w:t>方案，说道：“</w:t>
      </w:r>
      <w:r w:rsidR="00284FA4">
        <w:rPr>
          <w:rFonts w:hint="eastAsia"/>
        </w:rPr>
        <w:t>那要不这样，你给我两万，然后把你的铸剑炉抵押给我。</w:t>
      </w:r>
      <w:r>
        <w:rPr>
          <w:rFonts w:hint="eastAsia"/>
        </w:rPr>
        <w:t>”</w:t>
      </w:r>
    </w:p>
    <w:p w14:paraId="7FFD5BA7" w14:textId="77777777" w:rsidR="00423F7F" w:rsidRDefault="00423F7F">
      <w:r>
        <w:rPr>
          <w:rFonts w:hint="eastAsia"/>
        </w:rPr>
        <w:t>炼金锋皱起眉头来，说道：“铸剑炉都没了，我还怎么铸剑。”</w:t>
      </w:r>
    </w:p>
    <w:p w14:paraId="35B222AF" w14:textId="77777777" w:rsidR="00423F7F" w:rsidRDefault="006C1B27">
      <w:r>
        <w:rPr>
          <w:rFonts w:hint="eastAsia"/>
        </w:rPr>
        <w:t>阿漂哥问</w:t>
      </w:r>
      <w:r w:rsidR="00423F7F">
        <w:rPr>
          <w:rFonts w:hint="eastAsia"/>
        </w:rPr>
        <w:t>道：“你把青思阁的名剑给抢了，你觉得你还能在百里城铸剑？”</w:t>
      </w:r>
    </w:p>
    <w:p w14:paraId="0DE967B9" w14:textId="77777777" w:rsidR="006C1B27" w:rsidRDefault="00BC1FC1">
      <w:r>
        <w:rPr>
          <w:rFonts w:hint="eastAsia"/>
        </w:rPr>
        <w:t>炼金锋用屁股想都觉得不可能了，</w:t>
      </w:r>
      <w:r w:rsidR="001F4903">
        <w:rPr>
          <w:rFonts w:hint="eastAsia"/>
        </w:rPr>
        <w:t>既然要跑路，那还要这铸剑炉何用？</w:t>
      </w:r>
    </w:p>
    <w:p w14:paraId="4E3CD702" w14:textId="77777777" w:rsidR="00E35FED" w:rsidRPr="00BF2F80" w:rsidRDefault="00E35FED">
      <w:r>
        <w:rPr>
          <w:rFonts w:hint="eastAsia"/>
        </w:rPr>
        <w:t>“好就这么办。”</w:t>
      </w:r>
    </w:p>
    <w:p w14:paraId="0F11476A" w14:textId="77777777" w:rsidR="005D76B7" w:rsidRDefault="001A0B80">
      <w:r>
        <w:rPr>
          <w:rFonts w:hint="eastAsia"/>
        </w:rPr>
        <w:t>阿漂哥</w:t>
      </w:r>
      <w:r w:rsidR="00DA213C">
        <w:rPr>
          <w:rFonts w:hint="eastAsia"/>
        </w:rPr>
        <w:t>现场</w:t>
      </w:r>
      <w:r>
        <w:rPr>
          <w:rFonts w:hint="eastAsia"/>
        </w:rPr>
        <w:t>收钱收地契，</w:t>
      </w:r>
      <w:r w:rsidR="00DA213C">
        <w:rPr>
          <w:rFonts w:hint="eastAsia"/>
        </w:rPr>
        <w:t>用一种很</w:t>
      </w:r>
      <w:r w:rsidR="000B16B2">
        <w:rPr>
          <w:rFonts w:hint="eastAsia"/>
        </w:rPr>
        <w:t>赞赏的目光看着炼金锋，</w:t>
      </w:r>
      <w:r w:rsidR="00E13208">
        <w:rPr>
          <w:rFonts w:hint="eastAsia"/>
        </w:rPr>
        <w:t>说道：“觉悟这么高，将来必成大器。”</w:t>
      </w:r>
    </w:p>
    <w:p w14:paraId="24ED5F43" w14:textId="77777777" w:rsidR="00BF4F75" w:rsidRDefault="00BF4F75">
      <w:r>
        <w:rPr>
          <w:rFonts w:hint="eastAsia"/>
        </w:rPr>
        <w:t>应江湖的信也写好了，起身</w:t>
      </w:r>
      <w:r w:rsidR="003B4CA1">
        <w:rPr>
          <w:rFonts w:hint="eastAsia"/>
        </w:rPr>
        <w:t>将信</w:t>
      </w:r>
      <w:r>
        <w:rPr>
          <w:rFonts w:hint="eastAsia"/>
        </w:rPr>
        <w:t>交到阿漂哥手上。</w:t>
      </w:r>
    </w:p>
    <w:p w14:paraId="416C5832" w14:textId="77777777" w:rsidR="00BF4F75" w:rsidRDefault="00D651B0">
      <w:r>
        <w:rPr>
          <w:rFonts w:hint="eastAsia"/>
        </w:rPr>
        <w:t>阿漂哥接过信，然后伸手要钱。</w:t>
      </w:r>
    </w:p>
    <w:p w14:paraId="74803B3F" w14:textId="77777777" w:rsidR="00D651B0" w:rsidRDefault="00D651B0">
      <w:r>
        <w:rPr>
          <w:rFonts w:hint="eastAsia"/>
        </w:rPr>
        <w:t>应江湖也很爽快，撕开衣服，扯掉那层牛皮，</w:t>
      </w:r>
      <w:r w:rsidR="004C3B4C">
        <w:rPr>
          <w:rFonts w:hint="eastAsia"/>
        </w:rPr>
        <w:t>给了从钱包里取了一万块给他。</w:t>
      </w:r>
    </w:p>
    <w:p w14:paraId="766DCBDB" w14:textId="77777777" w:rsidR="00D66566" w:rsidRDefault="00D66566" w:rsidP="00D66566">
      <w:r>
        <w:rPr>
          <w:rFonts w:hint="eastAsia"/>
        </w:rPr>
        <w:t>这时候，剑阵消失了，雪落了起来。</w:t>
      </w:r>
    </w:p>
    <w:p w14:paraId="6D328705" w14:textId="77777777" w:rsidR="005D76B7" w:rsidRDefault="00D66566">
      <w:r>
        <w:rPr>
          <w:rFonts w:hint="eastAsia"/>
        </w:rPr>
        <w:t>阿漂哥看时间差不多了，</w:t>
      </w:r>
      <w:r w:rsidR="005A2474">
        <w:rPr>
          <w:rFonts w:hint="eastAsia"/>
        </w:rPr>
        <w:t>便拉着炼金锋朝青云十三阶走去。</w:t>
      </w:r>
    </w:p>
    <w:p w14:paraId="4672AB66" w14:textId="77777777" w:rsidR="00BE1B46" w:rsidRPr="00BE1B46" w:rsidRDefault="00BE1B46">
      <w:r>
        <w:rPr>
          <w:rFonts w:hint="eastAsia"/>
        </w:rPr>
        <w:t>应江湖颇为失落，对着两人的背影叫道：“</w:t>
      </w:r>
      <w:r w:rsidR="00F854E4">
        <w:rPr>
          <w:rFonts w:hint="eastAsia"/>
        </w:rPr>
        <w:t>好歹也是奇名的三条神棍啊，没人送送我吗？</w:t>
      </w:r>
      <w:r>
        <w:rPr>
          <w:rFonts w:hint="eastAsia"/>
        </w:rPr>
        <w:t>”</w:t>
      </w:r>
    </w:p>
    <w:p w14:paraId="38264724" w14:textId="77777777" w:rsidR="005D76B7" w:rsidRDefault="00182366">
      <w:r>
        <w:rPr>
          <w:rFonts w:hint="eastAsia"/>
        </w:rPr>
        <w:t>炼金锋背对着他摇了摇羽扇，说道：“慢走，还有正事，就不送了。”</w:t>
      </w:r>
    </w:p>
    <w:p w14:paraId="2F83F6D0" w14:textId="77777777" w:rsidR="00434880" w:rsidRDefault="00434880">
      <w:r>
        <w:rPr>
          <w:rFonts w:hint="eastAsia"/>
        </w:rPr>
        <w:t>应江湖叹了口气，心想真是世态炎凉啊！</w:t>
      </w:r>
    </w:p>
    <w:p w14:paraId="74A04F05" w14:textId="77777777" w:rsidR="00EF260A" w:rsidRPr="00EF260A" w:rsidRDefault="00EF260A">
      <w:r>
        <w:rPr>
          <w:rFonts w:hint="eastAsia"/>
        </w:rPr>
        <w:t>阿漂哥的声音忽然响起。</w:t>
      </w:r>
    </w:p>
    <w:p w14:paraId="45045B44" w14:textId="77777777" w:rsidR="00AF64D9" w:rsidRPr="00AF64D9" w:rsidRDefault="00AF64D9">
      <w:r>
        <w:rPr>
          <w:rFonts w:hint="eastAsia"/>
        </w:rPr>
        <w:t>“</w:t>
      </w:r>
      <w:r w:rsidR="004E0C86">
        <w:rPr>
          <w:rFonts w:hint="eastAsia"/>
        </w:rPr>
        <w:t>老应，</w:t>
      </w:r>
      <w:r>
        <w:rPr>
          <w:rFonts w:hint="eastAsia"/>
        </w:rPr>
        <w:t>记得帮我向你们老大问好。”</w:t>
      </w:r>
    </w:p>
    <w:p w14:paraId="532E21A2" w14:textId="77777777" w:rsidR="006B75F8" w:rsidRDefault="00EF260A">
      <w:r>
        <w:rPr>
          <w:rFonts w:hint="eastAsia"/>
        </w:rPr>
        <w:t>应江湖怔了一下，转眼看去，只见阿漂哥一手搭着炼金锋，</w:t>
      </w:r>
      <w:r w:rsidR="006B75F8">
        <w:rPr>
          <w:rFonts w:hint="eastAsia"/>
        </w:rPr>
        <w:t>一手轻摇算是向他告别。</w:t>
      </w:r>
    </w:p>
    <w:p w14:paraId="2BCD2D34" w14:textId="77777777" w:rsidR="004C6212" w:rsidRDefault="006B75F8">
      <w:r>
        <w:rPr>
          <w:rFonts w:hint="eastAsia"/>
        </w:rPr>
        <w:t>那身影很快淹没在夜色之中。</w:t>
      </w:r>
    </w:p>
    <w:p w14:paraId="794BE633" w14:textId="77777777" w:rsidR="00524AAD" w:rsidRPr="00524AAD" w:rsidRDefault="00524AAD">
      <w:r>
        <w:rPr>
          <w:rFonts w:hint="eastAsia"/>
        </w:rPr>
        <w:t>风，轻轻而吹，雪，飘飘而落。</w:t>
      </w:r>
    </w:p>
    <w:p w14:paraId="6FCB2936" w14:textId="77777777" w:rsidR="005D76B7" w:rsidRDefault="006B75F8">
      <w:r>
        <w:rPr>
          <w:rFonts w:hint="eastAsia"/>
        </w:rPr>
        <w:t>应江湖看着</w:t>
      </w:r>
      <w:r w:rsidR="00E66D43">
        <w:rPr>
          <w:rFonts w:hint="eastAsia"/>
        </w:rPr>
        <w:t>他的背影</w:t>
      </w:r>
      <w:r>
        <w:rPr>
          <w:rFonts w:hint="eastAsia"/>
        </w:rPr>
        <w:t>，沉默了很长时间</w:t>
      </w:r>
      <w:r w:rsidR="001F4ACD">
        <w:rPr>
          <w:rFonts w:hint="eastAsia"/>
        </w:rPr>
        <w:t>，忽然想到一个人来</w:t>
      </w:r>
      <w:r>
        <w:rPr>
          <w:rFonts w:hint="eastAsia"/>
        </w:rPr>
        <w:t>。</w:t>
      </w:r>
    </w:p>
    <w:p w14:paraId="5FF8F207" w14:textId="77777777" w:rsidR="005D76B7" w:rsidRDefault="00B03B25">
      <w:r>
        <w:rPr>
          <w:rFonts w:hint="eastAsia"/>
        </w:rPr>
        <w:t>……</w:t>
      </w:r>
    </w:p>
    <w:p w14:paraId="6C69E8A8" w14:textId="77777777" w:rsidR="00B03B25" w:rsidRDefault="00B03B25">
      <w:r>
        <w:rPr>
          <w:rFonts w:hint="eastAsia"/>
        </w:rPr>
        <w:t>……</w:t>
      </w:r>
    </w:p>
    <w:p w14:paraId="360F675F" w14:textId="77777777" w:rsidR="005D76B7" w:rsidRDefault="00904CF5">
      <w:r>
        <w:rPr>
          <w:rFonts w:hint="eastAsia"/>
        </w:rPr>
        <w:t>青云十三阶上，落了一层厚厚的雪。</w:t>
      </w:r>
    </w:p>
    <w:p w14:paraId="07FD888C" w14:textId="77777777" w:rsidR="00BB1ABE" w:rsidRDefault="00986BFF">
      <w:r>
        <w:rPr>
          <w:rFonts w:hint="eastAsia"/>
        </w:rPr>
        <w:t>道路有些滑，阿漂哥走得比较谨慎，同时也比较感慨，回头看了眼青云十三阶下的空地，</w:t>
      </w:r>
      <w:r w:rsidR="008E1885">
        <w:rPr>
          <w:rFonts w:hint="eastAsia"/>
        </w:rPr>
        <w:t>那里满地的雪灰。</w:t>
      </w:r>
    </w:p>
    <w:p w14:paraId="246C1EF4" w14:textId="77777777" w:rsidR="008E1885" w:rsidRPr="008E1885" w:rsidRDefault="008E1885">
      <w:r>
        <w:rPr>
          <w:rFonts w:hint="eastAsia"/>
        </w:rPr>
        <w:lastRenderedPageBreak/>
        <w:t>炼金锋站在雪中，</w:t>
      </w:r>
      <w:r w:rsidR="00A65B5F">
        <w:rPr>
          <w:rFonts w:hint="eastAsia"/>
        </w:rPr>
        <w:t>看着满地的雪，想到这是百里山的山贼冰封后所化，心中说不出的滋味，长长叹了口气。</w:t>
      </w:r>
    </w:p>
    <w:p w14:paraId="62EC440A" w14:textId="77777777" w:rsidR="005D76B7" w:rsidRDefault="0091669C">
      <w:r>
        <w:rPr>
          <w:rFonts w:hint="eastAsia"/>
        </w:rPr>
        <w:t>阿漂哥走上青云十三阶，看到了更厚的雪。</w:t>
      </w:r>
    </w:p>
    <w:p w14:paraId="1CFB25D3" w14:textId="77777777" w:rsidR="00180188" w:rsidRDefault="00180188">
      <w:r>
        <w:rPr>
          <w:rFonts w:hint="eastAsia"/>
        </w:rPr>
        <w:t>青思阁，止戈流，一夜风雨，百里山众，无论是先死的，后死的，都被第二场剑阵冰封后灰化，散落在此。</w:t>
      </w:r>
    </w:p>
    <w:p w14:paraId="69E6E299" w14:textId="77777777" w:rsidR="00850C74" w:rsidRDefault="00850C74">
      <w:r>
        <w:rPr>
          <w:rFonts w:hint="eastAsia"/>
        </w:rPr>
        <w:t>想到这些人生前恩怨纠缠，</w:t>
      </w:r>
      <w:r w:rsidR="001A255E">
        <w:rPr>
          <w:rFonts w:hint="eastAsia"/>
        </w:rPr>
        <w:t>死后化为雪晶相互交融，分不清谁是谁的，</w:t>
      </w:r>
      <w:r w:rsidR="00F343EA">
        <w:rPr>
          <w:rFonts w:hint="eastAsia"/>
        </w:rPr>
        <w:t>阿漂哥也是颇为感怀，</w:t>
      </w:r>
      <w:r w:rsidR="00DC0697">
        <w:rPr>
          <w:rFonts w:hint="eastAsia"/>
        </w:rPr>
        <w:t>心想与人斗真是件无聊的事。</w:t>
      </w:r>
    </w:p>
    <w:p w14:paraId="598FE458" w14:textId="77777777" w:rsidR="00BE4AAB" w:rsidRDefault="008B30F6">
      <w:r>
        <w:rPr>
          <w:rFonts w:hint="eastAsia"/>
        </w:rPr>
        <w:t>梧桐灯影寥落，</w:t>
      </w:r>
      <w:r w:rsidR="00BE4AAB">
        <w:rPr>
          <w:rFonts w:hint="eastAsia"/>
        </w:rPr>
        <w:t>夜色半昏半明，青思池已经被冰封住，好似在阻止那些雪落入池中。</w:t>
      </w:r>
    </w:p>
    <w:p w14:paraId="0037D8DE" w14:textId="77777777" w:rsidR="00E51254" w:rsidRDefault="00AA131A">
      <w:r>
        <w:rPr>
          <w:rFonts w:hint="eastAsia"/>
        </w:rPr>
        <w:t>千落盘膝而坐，玉指时起时落，轻击剑锋，剑上音孔铮铮而鸣，</w:t>
      </w:r>
      <w:r w:rsidR="007B7B71">
        <w:rPr>
          <w:rFonts w:hint="eastAsia"/>
        </w:rPr>
        <w:t>成</w:t>
      </w:r>
      <w:r w:rsidR="004725E1">
        <w:rPr>
          <w:rFonts w:hint="eastAsia"/>
        </w:rPr>
        <w:t>了一曲剑歌</w:t>
      </w:r>
      <w:r w:rsidR="00E51254">
        <w:rPr>
          <w:rFonts w:hint="eastAsia"/>
        </w:rPr>
        <w:t>。</w:t>
      </w:r>
    </w:p>
    <w:p w14:paraId="79876867" w14:textId="77777777" w:rsidR="00E51254" w:rsidRDefault="00C723D3" w:rsidP="00E51254">
      <w:r>
        <w:rPr>
          <w:rFonts w:hint="eastAsia"/>
        </w:rPr>
        <w:t>陆三阴心有所感，解下腰间竹笛，</w:t>
      </w:r>
      <w:r w:rsidR="00E51254">
        <w:rPr>
          <w:rFonts w:hint="eastAsia"/>
        </w:rPr>
        <w:t>与剑和鸣，为这些逝去的亡魂送行。</w:t>
      </w:r>
    </w:p>
    <w:p w14:paraId="5ABD3A9E" w14:textId="77777777" w:rsidR="00B076D2" w:rsidRDefault="00634FA2">
      <w:r>
        <w:rPr>
          <w:rFonts w:hint="eastAsia"/>
        </w:rPr>
        <w:t>满天风雨纷落，</w:t>
      </w:r>
      <w:r w:rsidR="00003D82">
        <w:rPr>
          <w:rFonts w:hint="eastAsia"/>
        </w:rPr>
        <w:t>剑笛随风轻吟，</w:t>
      </w:r>
      <w:r>
        <w:rPr>
          <w:rFonts w:hint="eastAsia"/>
        </w:rPr>
        <w:t>一地凄凉哀伤。</w:t>
      </w:r>
    </w:p>
    <w:p w14:paraId="287EA9B9" w14:textId="77777777" w:rsidR="00B076D2" w:rsidRDefault="00220505" w:rsidP="00B076D2">
      <w:r>
        <w:rPr>
          <w:rFonts w:hint="eastAsia"/>
        </w:rPr>
        <w:t>七分道士</w:t>
      </w:r>
      <w:r w:rsidR="00B076D2">
        <w:rPr>
          <w:rFonts w:hint="eastAsia"/>
        </w:rPr>
        <w:t>看着满天风雪。</w:t>
      </w:r>
    </w:p>
    <w:p w14:paraId="1E41EE62" w14:textId="77777777" w:rsidR="00220505" w:rsidRDefault="00220505" w:rsidP="00B076D2">
      <w:r>
        <w:rPr>
          <w:rFonts w:hint="eastAsia"/>
        </w:rPr>
        <w:t>柴桑看着千落。</w:t>
      </w:r>
    </w:p>
    <w:p w14:paraId="6262E6B6" w14:textId="77777777" w:rsidR="00B076D2" w:rsidRDefault="00B076D2" w:rsidP="00B076D2">
      <w:r>
        <w:rPr>
          <w:rFonts w:hint="eastAsia"/>
        </w:rPr>
        <w:t>西门纤纤看着陆三阴。</w:t>
      </w:r>
    </w:p>
    <w:p w14:paraId="0739CE67" w14:textId="77777777" w:rsidR="005D76B7" w:rsidRPr="00B076D2" w:rsidRDefault="00B076D2">
      <w:r>
        <w:rPr>
          <w:rFonts w:hint="eastAsia"/>
        </w:rPr>
        <w:t>司空翟轻轻叹息。</w:t>
      </w:r>
    </w:p>
    <w:p w14:paraId="4FB009AD" w14:textId="77777777" w:rsidR="00212AC6" w:rsidRPr="00634FA2" w:rsidRDefault="00212AC6" w:rsidP="00212AC6">
      <w:r>
        <w:rPr>
          <w:rFonts w:hint="eastAsia"/>
        </w:rPr>
        <w:t>曲尽意未散，仍是一片凄凉寂寞之中。</w:t>
      </w:r>
    </w:p>
    <w:p w14:paraId="2F701DE5" w14:textId="77777777" w:rsidR="005D76B7" w:rsidRPr="00212AC6" w:rsidRDefault="00212AC6">
      <w:r>
        <w:rPr>
          <w:rFonts w:hint="eastAsia"/>
        </w:rPr>
        <w:t>直到阿漂哥缓步踏上，踏碎一地凄凉。</w:t>
      </w:r>
    </w:p>
    <w:p w14:paraId="7B37B12E" w14:textId="77777777" w:rsidR="0075544F" w:rsidRPr="0075544F" w:rsidRDefault="0075544F">
      <w:r>
        <w:rPr>
          <w:rFonts w:hint="eastAsia"/>
        </w:rPr>
        <w:t>听到声响，陆三阴望了过来。</w:t>
      </w:r>
    </w:p>
    <w:p w14:paraId="22952D7F" w14:textId="77777777" w:rsidR="0075544F" w:rsidRDefault="00DE4B62" w:rsidP="0075544F">
      <w:r>
        <w:rPr>
          <w:rFonts w:hint="eastAsia"/>
        </w:rPr>
        <w:t>阿漂哥站在</w:t>
      </w:r>
      <w:r w:rsidR="0075544F">
        <w:rPr>
          <w:rFonts w:hint="eastAsia"/>
        </w:rPr>
        <w:t>梧桐灯下，也望向了他。</w:t>
      </w:r>
    </w:p>
    <w:p w14:paraId="4FFF174F" w14:textId="77777777" w:rsidR="00D73A23" w:rsidRDefault="00D73A23" w:rsidP="0075544F">
      <w:r>
        <w:rPr>
          <w:rFonts w:hint="eastAsia"/>
        </w:rPr>
        <w:t>“哦豁，</w:t>
      </w:r>
      <w:r w:rsidR="00FD5524">
        <w:rPr>
          <w:rFonts w:hint="eastAsia"/>
        </w:rPr>
        <w:t>你这只瘪三没死啊！</w:t>
      </w:r>
      <w:r>
        <w:rPr>
          <w:rFonts w:hint="eastAsia"/>
        </w:rPr>
        <w:t>”</w:t>
      </w:r>
    </w:p>
    <w:p w14:paraId="082E180E" w14:textId="77777777" w:rsidR="003365B9" w:rsidRDefault="003365B9" w:rsidP="0075544F">
      <w:r>
        <w:rPr>
          <w:rFonts w:hint="eastAsia"/>
        </w:rPr>
        <w:t>他用一种惊叹的语气说出了这句话，</w:t>
      </w:r>
      <w:r w:rsidR="006173AB">
        <w:rPr>
          <w:rFonts w:hint="eastAsia"/>
        </w:rPr>
        <w:t>只是他的脸上</w:t>
      </w:r>
      <w:r w:rsidR="00BC4DF2">
        <w:rPr>
          <w:rFonts w:hint="eastAsia"/>
        </w:rPr>
        <w:t>和眼睛里</w:t>
      </w:r>
      <w:r w:rsidR="006173AB">
        <w:rPr>
          <w:rFonts w:hint="eastAsia"/>
        </w:rPr>
        <w:t>却一丝惊讶的神情也没有，</w:t>
      </w:r>
      <w:r w:rsidR="00E44E1E">
        <w:rPr>
          <w:rFonts w:hint="eastAsia"/>
        </w:rPr>
        <w:t>好似一切都是理所当然。</w:t>
      </w:r>
    </w:p>
    <w:p w14:paraId="6B5D8934" w14:textId="77777777" w:rsidR="00BC4DF2" w:rsidRDefault="00BC4DF2" w:rsidP="0075544F">
      <w:r>
        <w:rPr>
          <w:rFonts w:hint="eastAsia"/>
        </w:rPr>
        <w:t>陆三阴不喜欢他的眼神，像是什么都被他看穿了一样，有些不喜，</w:t>
      </w:r>
      <w:r w:rsidR="00B9564F">
        <w:rPr>
          <w:rFonts w:hint="eastAsia"/>
        </w:rPr>
        <w:t>便给他找茬，</w:t>
      </w:r>
      <w:r>
        <w:rPr>
          <w:rFonts w:hint="eastAsia"/>
        </w:rPr>
        <w:t>说道：“</w:t>
      </w:r>
      <w:r w:rsidR="001D4FC5">
        <w:rPr>
          <w:rFonts w:hint="eastAsia"/>
        </w:rPr>
        <w:t>你没事</w:t>
      </w:r>
      <w:r>
        <w:rPr>
          <w:rFonts w:hint="eastAsia"/>
        </w:rPr>
        <w:t>别人家的禁地吗？”</w:t>
      </w:r>
    </w:p>
    <w:p w14:paraId="7E6591F6" w14:textId="77777777" w:rsidR="00B9564F" w:rsidRPr="00B9564F" w:rsidRDefault="00B9564F" w:rsidP="0075544F">
      <w:r>
        <w:rPr>
          <w:rFonts w:hint="eastAsia"/>
        </w:rPr>
        <w:t>阿漂哥反驳道：“又不是你家的禁地，主人都没开口，你这么激动做什么？”</w:t>
      </w:r>
    </w:p>
    <w:p w14:paraId="199D9729" w14:textId="77777777" w:rsidR="003365B9" w:rsidRDefault="00B9564F">
      <w:r>
        <w:rPr>
          <w:rFonts w:hint="eastAsia"/>
        </w:rPr>
        <w:t>陆三阴看向西门纤纤，西门</w:t>
      </w:r>
      <w:r w:rsidR="00AE7F01">
        <w:rPr>
          <w:rFonts w:hint="eastAsia"/>
        </w:rPr>
        <w:t>纤纤假装没有看到，毕竟阿漂哥也算救了她的性命，她也不好多说什么。</w:t>
      </w:r>
    </w:p>
    <w:p w14:paraId="4DBCBF0F" w14:textId="77777777" w:rsidR="00703DD0" w:rsidRDefault="00703DD0">
      <w:r>
        <w:rPr>
          <w:rFonts w:hint="eastAsia"/>
        </w:rPr>
        <w:t>陆三阴问道：“那你来做什么？”</w:t>
      </w:r>
    </w:p>
    <w:p w14:paraId="5CFA8102" w14:textId="77777777" w:rsidR="000E3C78" w:rsidRDefault="000E3C78">
      <w:r>
        <w:rPr>
          <w:rFonts w:hint="eastAsia"/>
        </w:rPr>
        <w:t>阿漂哥指着插在冰面上的冰剑，说道：“我家飞羽的剑落到这里，我过来取不行吗？”</w:t>
      </w:r>
    </w:p>
    <w:p w14:paraId="11340C69" w14:textId="77777777" w:rsidR="00EC54F2" w:rsidRDefault="00EC54F2">
      <w:r>
        <w:rPr>
          <w:rFonts w:hint="eastAsia"/>
        </w:rPr>
        <w:t>陆三阴说道：“</w:t>
      </w:r>
      <w:r w:rsidR="006B4AF4">
        <w:rPr>
          <w:rFonts w:hint="eastAsia"/>
        </w:rPr>
        <w:t>一口一个你家飞羽，你问一声这剑，它</w:t>
      </w:r>
      <w:r>
        <w:rPr>
          <w:rFonts w:hint="eastAsia"/>
        </w:rPr>
        <w:t>会答应吗？”</w:t>
      </w:r>
    </w:p>
    <w:p w14:paraId="14CCD417" w14:textId="77777777" w:rsidR="006B4AF4" w:rsidRDefault="007950DF">
      <w:r>
        <w:rPr>
          <w:rFonts w:hint="eastAsia"/>
        </w:rPr>
        <w:t>阿漂哥挑眉说道：“</w:t>
      </w:r>
      <w:r w:rsidR="008F00B4">
        <w:rPr>
          <w:rFonts w:hint="eastAsia"/>
        </w:rPr>
        <w:t>一口破剑，又不会说话……</w:t>
      </w:r>
      <w:r>
        <w:rPr>
          <w:rFonts w:hint="eastAsia"/>
        </w:rPr>
        <w:t>”</w:t>
      </w:r>
    </w:p>
    <w:p w14:paraId="10F135D3" w14:textId="77777777" w:rsidR="00FF485B" w:rsidRDefault="008F00B4">
      <w:r>
        <w:rPr>
          <w:rFonts w:hint="eastAsia"/>
        </w:rPr>
        <w:t>他话未说完，那剑豁然腾飞而起，在他头上拍了三下，</w:t>
      </w:r>
      <w:r w:rsidR="00097F61">
        <w:rPr>
          <w:rFonts w:hint="eastAsia"/>
        </w:rPr>
        <w:t>然后高飞在其头上盘旋不已，好似在似威</w:t>
      </w:r>
      <w:r w:rsidR="00FF485B">
        <w:rPr>
          <w:rFonts w:hint="eastAsia"/>
        </w:rPr>
        <w:t>一般</w:t>
      </w:r>
      <w:r w:rsidR="00097F61">
        <w:rPr>
          <w:rFonts w:hint="eastAsia"/>
        </w:rPr>
        <w:t>。</w:t>
      </w:r>
    </w:p>
    <w:p w14:paraId="10AA8D5D" w14:textId="77777777" w:rsidR="00FF485B" w:rsidRPr="00FF485B" w:rsidRDefault="00FF485B">
      <w:r>
        <w:rPr>
          <w:rFonts w:hint="eastAsia"/>
        </w:rPr>
        <w:t>阿漂哥有些恼火，跳起来想抓住他，但跳了几下，都没有够得着。</w:t>
      </w:r>
    </w:p>
    <w:p w14:paraId="79FDD49D" w14:textId="77777777" w:rsidR="00FF485B" w:rsidRPr="007950DF" w:rsidRDefault="00FF485B">
      <w:r>
        <w:rPr>
          <w:rFonts w:hint="eastAsia"/>
        </w:rPr>
        <w:t>陆三阴看着哈哈大笑，说道：“</w:t>
      </w:r>
      <w:r w:rsidR="008E5729">
        <w:rPr>
          <w:rFonts w:hint="eastAsia"/>
        </w:rPr>
        <w:t>你家的剑好像并不给你面子啊！</w:t>
      </w:r>
      <w:r>
        <w:rPr>
          <w:rFonts w:hint="eastAsia"/>
        </w:rPr>
        <w:t>”</w:t>
      </w:r>
    </w:p>
    <w:p w14:paraId="19D29535" w14:textId="77777777" w:rsidR="00B9564F" w:rsidRDefault="0006744C">
      <w:r>
        <w:rPr>
          <w:rFonts w:hint="eastAsia"/>
        </w:rPr>
        <w:t>阿漂哥也觉得极为丢脸，</w:t>
      </w:r>
      <w:r w:rsidR="00E66012">
        <w:rPr>
          <w:rFonts w:hint="eastAsia"/>
        </w:rPr>
        <w:t>于是想找回这个面子，咳嗽了声，提高了声音说道：“你敢不敢跟我打个赌？”</w:t>
      </w:r>
    </w:p>
    <w:p w14:paraId="3EB2C3A2" w14:textId="77777777" w:rsidR="00E66012" w:rsidRDefault="00E66012">
      <w:r>
        <w:rPr>
          <w:rFonts w:hint="eastAsia"/>
        </w:rPr>
        <w:t>陆三阴</w:t>
      </w:r>
      <w:r w:rsidR="00854F14">
        <w:rPr>
          <w:rFonts w:hint="eastAsia"/>
        </w:rPr>
        <w:t>飞身落到他身边，</w:t>
      </w:r>
      <w:r>
        <w:rPr>
          <w:rFonts w:hint="eastAsia"/>
        </w:rPr>
        <w:t>问道：“怎么赌？”</w:t>
      </w:r>
    </w:p>
    <w:p w14:paraId="6B07EC39" w14:textId="77777777" w:rsidR="00E30EFF" w:rsidRDefault="00E824DB">
      <w:r>
        <w:rPr>
          <w:rFonts w:hint="eastAsia"/>
        </w:rPr>
        <w:t>阿漂哥指着冰剑，说</w:t>
      </w:r>
      <w:r w:rsidR="00E30EFF">
        <w:rPr>
          <w:rFonts w:hint="eastAsia"/>
        </w:rPr>
        <w:t>道：“我只要一句话，它就给我乖乖下来。”</w:t>
      </w:r>
    </w:p>
    <w:p w14:paraId="29FE46C3" w14:textId="77777777" w:rsidR="006913D4" w:rsidRDefault="006913D4">
      <w:r>
        <w:rPr>
          <w:rFonts w:hint="eastAsia"/>
        </w:rPr>
        <w:t>陆三阴心中一千个不信，这剑真能听他的，说道：“赌就赌。”</w:t>
      </w:r>
    </w:p>
    <w:p w14:paraId="1AED6AA7" w14:textId="77777777" w:rsidR="008E5EB7" w:rsidRDefault="006913D4">
      <w:r>
        <w:rPr>
          <w:rFonts w:hint="eastAsia"/>
        </w:rPr>
        <w:t>阿漂哥阴险的一笑，缓缓抬头，</w:t>
      </w:r>
      <w:r w:rsidR="008E5EB7">
        <w:rPr>
          <w:rFonts w:hint="eastAsia"/>
        </w:rPr>
        <w:t>对那剑说了一句话，然后那口剑瞬间就落了下来。</w:t>
      </w:r>
    </w:p>
    <w:p w14:paraId="21214AE8" w14:textId="77777777" w:rsidR="006913D4" w:rsidRDefault="008E5EB7">
      <w:r>
        <w:rPr>
          <w:rFonts w:hint="eastAsia"/>
        </w:rPr>
        <w:t>他是这样说的：</w:t>
      </w:r>
      <w:r w:rsidR="006913D4">
        <w:rPr>
          <w:rFonts w:hint="eastAsia"/>
        </w:rPr>
        <w:t>“你要是不老实下来，信不信我不取你曾孙女。”</w:t>
      </w:r>
    </w:p>
    <w:p w14:paraId="15436FA4" w14:textId="77777777" w:rsidR="008E5EB7" w:rsidRDefault="00067F3D">
      <w:r>
        <w:rPr>
          <w:rFonts w:hint="eastAsia"/>
        </w:rPr>
        <w:t>陆三阴：……</w:t>
      </w:r>
    </w:p>
    <w:p w14:paraId="571E9362" w14:textId="77777777" w:rsidR="00D419A0" w:rsidRDefault="00D419A0">
      <w:r>
        <w:rPr>
          <w:rFonts w:hint="eastAsia"/>
        </w:rPr>
        <w:t>目瞪口呆都不足以形容陆三阴当时的表情。</w:t>
      </w:r>
    </w:p>
    <w:p w14:paraId="4B090844" w14:textId="77777777" w:rsidR="00E00631" w:rsidRDefault="00374AD3">
      <w:r>
        <w:rPr>
          <w:rFonts w:hint="eastAsia"/>
        </w:rPr>
        <w:lastRenderedPageBreak/>
        <w:t>西门纤纤怔住了，柴桑怔住了，七分道士怔住了，</w:t>
      </w:r>
      <w:r w:rsidR="00E00631">
        <w:rPr>
          <w:rFonts w:hint="eastAsia"/>
        </w:rPr>
        <w:t>就是</w:t>
      </w:r>
      <w:r w:rsidR="00D419A0">
        <w:rPr>
          <w:rFonts w:hint="eastAsia"/>
        </w:rPr>
        <w:t>最为淡然的千落</w:t>
      </w:r>
      <w:r w:rsidR="00E00631">
        <w:rPr>
          <w:rFonts w:hint="eastAsia"/>
        </w:rPr>
        <w:t>也都呆住了，</w:t>
      </w:r>
      <w:r w:rsidR="00D419A0">
        <w:rPr>
          <w:rFonts w:hint="eastAsia"/>
        </w:rPr>
        <w:t>在她的印象中，并不是有见过这种厚颜无耻的人，但真的没有见过成功了的案例。</w:t>
      </w:r>
    </w:p>
    <w:p w14:paraId="348F0799" w14:textId="77777777" w:rsidR="00374AD3" w:rsidRDefault="00374AD3">
      <w:r>
        <w:rPr>
          <w:rFonts w:hint="eastAsia"/>
        </w:rPr>
        <w:t>阿漂哥神情傲然，拍了拍陆三阴，说道：“别以为呆住了，就可以不给钱。”</w:t>
      </w:r>
    </w:p>
    <w:p w14:paraId="6E234BD3" w14:textId="77777777" w:rsidR="00854F14" w:rsidRPr="00E30EFF" w:rsidRDefault="00854F14">
      <w:r>
        <w:rPr>
          <w:rFonts w:hint="eastAsia"/>
        </w:rPr>
        <w:t>陆三阴掏出身上的钱，数了数，一共只有二块八毛五，</w:t>
      </w:r>
      <w:r w:rsidR="001159FA">
        <w:rPr>
          <w:rFonts w:hint="eastAsia"/>
        </w:rPr>
        <w:t>说道：“这就是我全部的家当。”</w:t>
      </w:r>
    </w:p>
    <w:p w14:paraId="5B20D649" w14:textId="77777777" w:rsidR="00374AD3" w:rsidRDefault="001159FA">
      <w:r>
        <w:rPr>
          <w:rFonts w:hint="eastAsia"/>
        </w:rPr>
        <w:t>阿漂哥一眼就看清了有多少钱，所以用一种看穷逼的眼神看着他</w:t>
      </w:r>
      <w:r w:rsidR="00374AD3">
        <w:rPr>
          <w:rFonts w:hint="eastAsia"/>
        </w:rPr>
        <w:t>。</w:t>
      </w:r>
    </w:p>
    <w:p w14:paraId="15C99972" w14:textId="77777777" w:rsidR="006913D4" w:rsidRDefault="006913D4">
      <w:r>
        <w:rPr>
          <w:rFonts w:hint="eastAsia"/>
        </w:rPr>
        <w:t>陆三阴</w:t>
      </w:r>
      <w:r w:rsidR="00374AD3">
        <w:rPr>
          <w:rFonts w:hint="eastAsia"/>
        </w:rPr>
        <w:t>极为恼火，</w:t>
      </w:r>
      <w:r w:rsidR="0064009E">
        <w:rPr>
          <w:rFonts w:hint="eastAsia"/>
        </w:rPr>
        <w:t>说道：“老子的五万块，还不都是进了你这混蛋的腰包？”</w:t>
      </w:r>
    </w:p>
    <w:p w14:paraId="7210659B" w14:textId="77777777" w:rsidR="008F37DF" w:rsidRDefault="008F37DF">
      <w:r>
        <w:rPr>
          <w:rFonts w:hint="eastAsia"/>
        </w:rPr>
        <w:t>阿漂哥</w:t>
      </w:r>
      <w:commentRangeStart w:id="20"/>
      <w:r>
        <w:rPr>
          <w:rFonts w:hint="eastAsia"/>
        </w:rPr>
        <w:t>想想也对</w:t>
      </w:r>
      <w:commentRangeEnd w:id="20"/>
      <w:r>
        <w:rPr>
          <w:rStyle w:val="a6"/>
        </w:rPr>
        <w:commentReference w:id="20"/>
      </w:r>
      <w:r w:rsidR="00385E97">
        <w:rPr>
          <w:rFonts w:hint="eastAsia"/>
        </w:rPr>
        <w:t>，便不再与他计较，从怀中取出应江湖的信，递给陆三阴，说道：“这是应江湖让我交给你的。”</w:t>
      </w:r>
    </w:p>
    <w:p w14:paraId="7A16D82D" w14:textId="77777777" w:rsidR="00207642" w:rsidRDefault="00207642">
      <w:r>
        <w:rPr>
          <w:rFonts w:hint="eastAsia"/>
        </w:rPr>
        <w:t>“什么，应江湖没死？”</w:t>
      </w:r>
    </w:p>
    <w:p w14:paraId="597033B4" w14:textId="77777777" w:rsidR="006F0940" w:rsidRDefault="006F0940">
      <w:r>
        <w:rPr>
          <w:rFonts w:hint="eastAsia"/>
        </w:rPr>
        <w:t>柴桑与七分道士立时都</w:t>
      </w:r>
      <w:r w:rsidR="00207642">
        <w:rPr>
          <w:rFonts w:hint="eastAsia"/>
        </w:rPr>
        <w:t>同时惊呼出来</w:t>
      </w:r>
      <w:r>
        <w:rPr>
          <w:rFonts w:hint="eastAsia"/>
        </w:rPr>
        <w:t>，尤其是柴桑，他知道自己那一剑砍得有多深，那家伙命大到这种地步？</w:t>
      </w:r>
    </w:p>
    <w:p w14:paraId="407C55E2" w14:textId="77777777" w:rsidR="00ED553E" w:rsidRDefault="006F0940">
      <w:r>
        <w:rPr>
          <w:rFonts w:hint="eastAsia"/>
        </w:rPr>
        <w:t>陆三阴不知道柴桑和应江湖决斗的结果，所以没有太大的反应，拆开信看去。</w:t>
      </w:r>
    </w:p>
    <w:p w14:paraId="7CF7A29A" w14:textId="77777777" w:rsidR="00B43E94" w:rsidRDefault="006F0940">
      <w:r>
        <w:rPr>
          <w:rFonts w:hint="eastAsia"/>
        </w:rPr>
        <w:t>“陆三阴，</w:t>
      </w:r>
      <w:r w:rsidR="00421EF6">
        <w:rPr>
          <w:rFonts w:hint="eastAsia"/>
        </w:rPr>
        <w:t>当你看这封信的时候，说明你还活着，也说明我已经走了。</w:t>
      </w:r>
      <w:r w:rsidR="00677738">
        <w:rPr>
          <w:rFonts w:hint="eastAsia"/>
        </w:rPr>
        <w:t>写这封信给你是要告诉你</w:t>
      </w:r>
      <w:r w:rsidR="00677738" w:rsidRPr="00677738">
        <w:rPr>
          <w:rFonts w:hint="eastAsia"/>
        </w:rPr>
        <w:t>，介于剧情需求，老大我可能要退隐几百章</w:t>
      </w:r>
      <w:r w:rsidR="00B91A30">
        <w:rPr>
          <w:rFonts w:hint="eastAsia"/>
        </w:rPr>
        <w:t>了</w:t>
      </w:r>
      <w:r w:rsidR="00677738" w:rsidRPr="00677738">
        <w:rPr>
          <w:rFonts w:hint="eastAsia"/>
        </w:rPr>
        <w:t>（注：并不是害怕你们哦），退场是为了更好的得出，下次时候的必然天地翻覆，还有老大我的老大，或者还有我老大的老大，</w:t>
      </w:r>
      <w:r w:rsidR="00B91A30">
        <w:rPr>
          <w:rFonts w:hint="eastAsia"/>
        </w:rPr>
        <w:t>所以</w:t>
      </w:r>
      <w:r w:rsidR="00E31937">
        <w:rPr>
          <w:rFonts w:hint="eastAsia"/>
        </w:rPr>
        <w:t>今日的离开不是永别，而是为了</w:t>
      </w:r>
      <w:r w:rsidR="00B91A30">
        <w:rPr>
          <w:rFonts w:hint="eastAsia"/>
        </w:rPr>
        <w:t>将来掀起更大的风暴，下一次和你对弈的人，就不是我了</w:t>
      </w:r>
      <w:r w:rsidR="00E31937">
        <w:rPr>
          <w:rFonts w:hint="eastAsia"/>
        </w:rPr>
        <w:t>，而是我的两位老大</w:t>
      </w:r>
      <w:r w:rsidR="00677738">
        <w:rPr>
          <w:rFonts w:hint="eastAsia"/>
        </w:rPr>
        <w:t>，</w:t>
      </w:r>
      <w:r w:rsidR="00677738" w:rsidRPr="00677738">
        <w:rPr>
          <w:rFonts w:hint="eastAsia"/>
        </w:rPr>
        <w:t>颤栗吧，众生，哈哈哈哈</w:t>
      </w:r>
      <w:r w:rsidR="00E31937">
        <w:rPr>
          <w:rFonts w:hint="eastAsia"/>
        </w:rPr>
        <w:t>。</w:t>
      </w:r>
      <w:r>
        <w:rPr>
          <w:rFonts w:hint="eastAsia"/>
        </w:rPr>
        <w:t>山贼王应江湖敬上。”</w:t>
      </w:r>
    </w:p>
    <w:p w14:paraId="4325F68A" w14:textId="77777777" w:rsidR="0076627F" w:rsidRDefault="0076627F">
      <w:r>
        <w:rPr>
          <w:rFonts w:hint="eastAsia"/>
        </w:rPr>
        <w:t>陆三阴阅完信，沉默了一会，然后笑了起来，应江湖活着，让他格外兴奋，因为应江湖确实是个很有意思的对手。</w:t>
      </w:r>
    </w:p>
    <w:p w14:paraId="226FEB12" w14:textId="77777777" w:rsidR="00350E3F" w:rsidRPr="0076627F" w:rsidRDefault="00350E3F">
      <w:r>
        <w:rPr>
          <w:rFonts w:hint="eastAsia"/>
        </w:rPr>
        <w:t>柴桑掠到他身边，抢走了信件，与七分道士在一旁读了起来。</w:t>
      </w:r>
    </w:p>
    <w:p w14:paraId="3A99CA56" w14:textId="77777777" w:rsidR="0076627F" w:rsidRDefault="00350E3F">
      <w:r>
        <w:rPr>
          <w:rFonts w:hint="eastAsia"/>
        </w:rPr>
        <w:t>陆三阴忽然想起自己把阿漂哥的书给丢了，</w:t>
      </w:r>
      <w:r w:rsidR="00297EA6">
        <w:rPr>
          <w:rFonts w:hint="eastAsia"/>
        </w:rPr>
        <w:t>怕他问起来，赶紧下了逐客令，说道：“剑也拿到了，信也送完了，你不走是要留下来吃饭吗？”</w:t>
      </w:r>
    </w:p>
    <w:p w14:paraId="38F412F2" w14:textId="77777777" w:rsidR="0092414B" w:rsidRDefault="002A19FF">
      <w:r>
        <w:rPr>
          <w:rFonts w:hint="eastAsia"/>
        </w:rPr>
        <w:t>阿漂哥看着他，眼珠左右转动</w:t>
      </w:r>
      <w:r w:rsidR="0092414B">
        <w:rPr>
          <w:rFonts w:hint="eastAsia"/>
        </w:rPr>
        <w:t>。</w:t>
      </w:r>
    </w:p>
    <w:p w14:paraId="06878F41" w14:textId="77777777" w:rsidR="0092414B" w:rsidRDefault="0092414B">
      <w:r>
        <w:rPr>
          <w:rFonts w:hint="eastAsia"/>
        </w:rPr>
        <w:t>陆三阴以为他猜到了自己丢了书，如在盘算如何要价，顿时显得极为紧张</w:t>
      </w:r>
      <w:r w:rsidR="002A19FF">
        <w:rPr>
          <w:rFonts w:hint="eastAsia"/>
        </w:rPr>
        <w:t>，准备开溜</w:t>
      </w:r>
      <w:r>
        <w:rPr>
          <w:rFonts w:hint="eastAsia"/>
        </w:rPr>
        <w:t>。</w:t>
      </w:r>
    </w:p>
    <w:p w14:paraId="198F7314" w14:textId="77777777" w:rsidR="00151740" w:rsidRDefault="00151740">
      <w:r>
        <w:rPr>
          <w:rFonts w:hint="eastAsia"/>
        </w:rPr>
        <w:t>阿漂哥忽然朝他伸出一只手，说道：“</w:t>
      </w:r>
      <w:r w:rsidR="0089768D">
        <w:rPr>
          <w:rFonts w:hint="eastAsia"/>
        </w:rPr>
        <w:t>我要出海了，有没有兴趣成为我的船员。</w:t>
      </w:r>
      <w:r>
        <w:rPr>
          <w:rFonts w:hint="eastAsia"/>
        </w:rPr>
        <w:t>”</w:t>
      </w:r>
    </w:p>
    <w:p w14:paraId="2F3E7E2A" w14:textId="77777777" w:rsidR="0089768D" w:rsidRDefault="0089768D">
      <w:r>
        <w:rPr>
          <w:rFonts w:hint="eastAsia"/>
        </w:rPr>
        <w:t>陆三阴微怔，然后摇头，说道：“没有，半点都没有。”</w:t>
      </w:r>
    </w:p>
    <w:p w14:paraId="0B7AD812" w14:textId="77777777" w:rsidR="002E6ADD" w:rsidRDefault="002E6ADD">
      <w:r>
        <w:rPr>
          <w:rFonts w:hint="eastAsia"/>
        </w:rPr>
        <w:t>阿漂哥说道：“</w:t>
      </w:r>
      <w:r w:rsidR="009E199C">
        <w:rPr>
          <w:rFonts w:hint="eastAsia"/>
        </w:rPr>
        <w:t>等我海上成王，你就是王副了，这是建立在</w:t>
      </w:r>
      <w:r>
        <w:rPr>
          <w:rFonts w:hint="eastAsia"/>
        </w:rPr>
        <w:t>我比较欣赏你的基础上，我才邀请你的。”</w:t>
      </w:r>
    </w:p>
    <w:p w14:paraId="02BFD09B" w14:textId="77777777" w:rsidR="003E0509" w:rsidRDefault="003F767A">
      <w:r>
        <w:rPr>
          <w:rFonts w:hint="eastAsia"/>
        </w:rPr>
        <w:t>陆三阴立即想到了应江湖</w:t>
      </w:r>
      <w:r w:rsidR="003E0509">
        <w:rPr>
          <w:rFonts w:hint="eastAsia"/>
        </w:rPr>
        <w:t>，</w:t>
      </w:r>
      <w:r>
        <w:rPr>
          <w:rFonts w:hint="eastAsia"/>
        </w:rPr>
        <w:t>一个山贼王已经够让我受的了，再来个水贼王，那他的人生岂不是要崩溃掉？于是断然摇头，说道：</w:t>
      </w:r>
      <w:r w:rsidR="003E0509">
        <w:rPr>
          <w:rFonts w:hint="eastAsia"/>
        </w:rPr>
        <w:t>“我对成为水贼王的王副没有什么兴趣。”</w:t>
      </w:r>
    </w:p>
    <w:p w14:paraId="13B28847" w14:textId="77777777" w:rsidR="003F767A" w:rsidRDefault="005C2A23">
      <w:r>
        <w:rPr>
          <w:rFonts w:hint="eastAsia"/>
        </w:rPr>
        <w:t>对于陆三阴的拒绝，阿漂哥并不意外，</w:t>
      </w:r>
      <w:r w:rsidR="00CD5C13">
        <w:rPr>
          <w:rFonts w:hint="eastAsia"/>
        </w:rPr>
        <w:t>但是还是想挽留一下，</w:t>
      </w:r>
      <w:r w:rsidR="00266E1F">
        <w:rPr>
          <w:rFonts w:hint="eastAsia"/>
        </w:rPr>
        <w:t>万一促成了陆三阴和飞羽，那他的人生可就解脱了。</w:t>
      </w:r>
    </w:p>
    <w:p w14:paraId="4322C797" w14:textId="77777777" w:rsidR="00266E1F" w:rsidRDefault="00266E1F">
      <w:r>
        <w:rPr>
          <w:rFonts w:hint="eastAsia"/>
        </w:rPr>
        <w:t>他</w:t>
      </w:r>
      <w:r w:rsidR="008036A8">
        <w:rPr>
          <w:rFonts w:hint="eastAsia"/>
        </w:rPr>
        <w:t>劝</w:t>
      </w:r>
      <w:r>
        <w:rPr>
          <w:rFonts w:hint="eastAsia"/>
        </w:rPr>
        <w:t>道：“</w:t>
      </w:r>
      <w:r w:rsidR="006E63ED">
        <w:rPr>
          <w:rFonts w:hint="eastAsia"/>
        </w:rPr>
        <w:t>与天斗其乐无穷，海上冒险是件多么</w:t>
      </w:r>
      <w:r w:rsidR="009F1ED9">
        <w:rPr>
          <w:rFonts w:hint="eastAsia"/>
        </w:rPr>
        <w:t>有趣美妙</w:t>
      </w:r>
      <w:r w:rsidR="006E63ED">
        <w:rPr>
          <w:rFonts w:hint="eastAsia"/>
        </w:rPr>
        <w:t>的事</w:t>
      </w:r>
      <w:r w:rsidR="009F1ED9">
        <w:rPr>
          <w:rFonts w:hint="eastAsia"/>
        </w:rPr>
        <w:t>情</w:t>
      </w:r>
      <w:r w:rsidR="00EC06D0">
        <w:rPr>
          <w:rFonts w:hint="eastAsia"/>
        </w:rPr>
        <w:t>，我建议你再考虑一下。</w:t>
      </w:r>
      <w:r>
        <w:rPr>
          <w:rFonts w:hint="eastAsia"/>
        </w:rPr>
        <w:t>”</w:t>
      </w:r>
    </w:p>
    <w:p w14:paraId="284FB463" w14:textId="77777777" w:rsidR="008036A8" w:rsidRPr="00266E1F" w:rsidRDefault="00884242">
      <w:r>
        <w:rPr>
          <w:rFonts w:hint="eastAsia"/>
        </w:rPr>
        <w:t>陆三阴断然摇头，说道：“</w:t>
      </w:r>
      <w:r w:rsidR="009F1ED9">
        <w:rPr>
          <w:rFonts w:hint="eastAsia"/>
        </w:rPr>
        <w:t>和你一起混任何美妙的事，都会充满铜臭味，所以完全不用考虑。</w:t>
      </w:r>
      <w:r>
        <w:rPr>
          <w:rFonts w:hint="eastAsia"/>
        </w:rPr>
        <w:t>”</w:t>
      </w:r>
    </w:p>
    <w:p w14:paraId="14C80D37" w14:textId="77777777" w:rsidR="0076627F" w:rsidRDefault="008036A8">
      <w:r>
        <w:rPr>
          <w:rFonts w:hint="eastAsia"/>
        </w:rPr>
        <w:t>他指着满地的晶莹的雪灰，说道：</w:t>
      </w:r>
      <w:r w:rsidR="009F1ED9">
        <w:rPr>
          <w:rFonts w:hint="eastAsia"/>
        </w:rPr>
        <w:t>“</w:t>
      </w:r>
      <w:r>
        <w:rPr>
          <w:rFonts w:hint="eastAsia"/>
        </w:rPr>
        <w:t>与人斗最终的下场就是这样，落地成灰，</w:t>
      </w:r>
      <w:r w:rsidR="00796A99">
        <w:rPr>
          <w:rFonts w:hint="eastAsia"/>
        </w:rPr>
        <w:t>你不可能</w:t>
      </w:r>
      <w:r w:rsidR="009F1ED9">
        <w:rPr>
          <w:rFonts w:hint="eastAsia"/>
        </w:rPr>
        <w:t>一直赢下去。</w:t>
      </w:r>
      <w:r w:rsidR="007524D7">
        <w:rPr>
          <w:rFonts w:hint="eastAsia"/>
        </w:rPr>
        <w:t>而你之所以能看破别人的布局，是因为你敢往坏处想，当有一天你遇到一个你不敢往坏处想的人时，你就会输。</w:t>
      </w:r>
      <w:r w:rsidR="009F1ED9">
        <w:rPr>
          <w:rFonts w:hint="eastAsia"/>
        </w:rPr>
        <w:t>”</w:t>
      </w:r>
    </w:p>
    <w:p w14:paraId="59AFA2E3" w14:textId="77777777" w:rsidR="00B1095E" w:rsidRDefault="007524D7">
      <w:r>
        <w:rPr>
          <w:rFonts w:hint="eastAsia"/>
        </w:rPr>
        <w:t>陆三阴看着满地晶莹的雪灰沉默了片刻，说道：“或许吧，</w:t>
      </w:r>
      <w:r w:rsidR="00914D75">
        <w:rPr>
          <w:rFonts w:hint="eastAsia"/>
        </w:rPr>
        <w:t>只是我还有一个必需去追究的课题，所以我不能离开。</w:t>
      </w:r>
      <w:r>
        <w:rPr>
          <w:rFonts w:hint="eastAsia"/>
        </w:rPr>
        <w:t>”</w:t>
      </w:r>
    </w:p>
    <w:p w14:paraId="4208C93D" w14:textId="77777777" w:rsidR="00B1095E" w:rsidRDefault="00B1095E">
      <w:r>
        <w:rPr>
          <w:rFonts w:hint="eastAsia"/>
        </w:rPr>
        <w:t>阿漂哥问道：“什么课题？”</w:t>
      </w:r>
    </w:p>
    <w:p w14:paraId="661CFCC7" w14:textId="77777777" w:rsidR="006F0940" w:rsidRDefault="00B1095E">
      <w:r>
        <w:rPr>
          <w:rFonts w:hint="eastAsia"/>
        </w:rPr>
        <w:t>陆三阴说道：“我和这个世界的关系是什么。”</w:t>
      </w:r>
      <w:r w:rsidR="007524D7">
        <w:t xml:space="preserve"> </w:t>
      </w:r>
    </w:p>
    <w:p w14:paraId="011A5369" w14:textId="77777777" w:rsidR="006F0940" w:rsidRDefault="00085190">
      <w:r>
        <w:rPr>
          <w:rFonts w:hint="eastAsia"/>
        </w:rPr>
        <w:t>阿漂</w:t>
      </w:r>
      <w:r w:rsidR="00552626">
        <w:rPr>
          <w:rFonts w:hint="eastAsia"/>
        </w:rPr>
        <w:t>哥闻言一声轻笑</w:t>
      </w:r>
      <w:r w:rsidR="005920FF">
        <w:rPr>
          <w:rFonts w:hint="eastAsia"/>
        </w:rPr>
        <w:t>，说道：“那你慢慢探索吧，我阿漂哥要去实现我的梦想了，再见，哦不，不再见，这个动不动就喊打喊杀的两境我漂哥已经受够了，两境尽是纷争，海外才是桃源。”</w:t>
      </w:r>
    </w:p>
    <w:p w14:paraId="69FE92F2" w14:textId="77777777" w:rsidR="005920FF" w:rsidRPr="005920FF" w:rsidRDefault="005920FF">
      <w:r>
        <w:rPr>
          <w:rFonts w:hint="eastAsia"/>
        </w:rPr>
        <w:lastRenderedPageBreak/>
        <w:t>千落走到梧桐灯下，看着阿漂哥的背影，忽然问</w:t>
      </w:r>
      <w:r w:rsidR="00085190">
        <w:rPr>
          <w:rFonts w:hint="eastAsia"/>
        </w:rPr>
        <w:t>道：“</w:t>
      </w:r>
      <w:r>
        <w:rPr>
          <w:rFonts w:hint="eastAsia"/>
        </w:rPr>
        <w:t>你有没有觉得他的背影有一丝耐人寻味？</w:t>
      </w:r>
      <w:r w:rsidR="00181AD2">
        <w:rPr>
          <w:rFonts w:hint="eastAsia"/>
        </w:rPr>
        <w:t>”</w:t>
      </w:r>
    </w:p>
    <w:p w14:paraId="665849C5" w14:textId="77777777" w:rsidR="00181AD2" w:rsidRDefault="007B08F5">
      <w:r>
        <w:rPr>
          <w:rFonts w:hint="eastAsia"/>
        </w:rPr>
        <w:t>陆三阴</w:t>
      </w:r>
      <w:r w:rsidR="005920FF">
        <w:rPr>
          <w:rFonts w:hint="eastAsia"/>
        </w:rPr>
        <w:t>看了看阿漂哥的背影</w:t>
      </w:r>
      <w:r w:rsidR="00181AD2">
        <w:rPr>
          <w:rFonts w:hint="eastAsia"/>
        </w:rPr>
        <w:t>，</w:t>
      </w:r>
      <w:r w:rsidR="005920FF">
        <w:rPr>
          <w:rFonts w:hint="eastAsia"/>
        </w:rPr>
        <w:t>又</w:t>
      </w:r>
      <w:r w:rsidR="00181AD2">
        <w:rPr>
          <w:rFonts w:hint="eastAsia"/>
        </w:rPr>
        <w:t>看了看千落，</w:t>
      </w:r>
      <w:r w:rsidR="005920FF">
        <w:rPr>
          <w:rFonts w:hint="eastAsia"/>
        </w:rPr>
        <w:t>说道：“好像有那么一点，但是我说不出来</w:t>
      </w:r>
      <w:r w:rsidR="00181AD2">
        <w:rPr>
          <w:rFonts w:hint="eastAsia"/>
        </w:rPr>
        <w:t>。</w:t>
      </w:r>
      <w:r w:rsidR="005920FF">
        <w:rPr>
          <w:rFonts w:hint="eastAsia"/>
        </w:rPr>
        <w:t>”</w:t>
      </w:r>
    </w:p>
    <w:p w14:paraId="6412F989" w14:textId="77777777" w:rsidR="005920FF" w:rsidRDefault="005920FF">
      <w:r>
        <w:rPr>
          <w:rFonts w:hint="eastAsia"/>
        </w:rPr>
        <w:t>千落的目光一直没有离开，直到阿漂哥的背影消失，说道：“如果他会武功，一定深不可测。”</w:t>
      </w:r>
    </w:p>
    <w:p w14:paraId="46FBD6FC" w14:textId="77777777" w:rsidR="005920FF" w:rsidRDefault="005920FF">
      <w:r>
        <w:rPr>
          <w:rFonts w:hint="eastAsia"/>
        </w:rPr>
        <w:t>听着这话，陆三阴沉默很了长时间</w:t>
      </w:r>
    </w:p>
    <w:p w14:paraId="46734FB2" w14:textId="77777777" w:rsidR="00757156" w:rsidRDefault="00D14D9F">
      <w:r>
        <w:rPr>
          <w:rFonts w:hint="eastAsia"/>
        </w:rPr>
        <w:t>风雪忽然更大了，</w:t>
      </w:r>
      <w:r w:rsidR="00EC3F74">
        <w:rPr>
          <w:rFonts w:hint="eastAsia"/>
        </w:rPr>
        <w:t>掩去了阿漂哥留下的足迹。</w:t>
      </w:r>
    </w:p>
    <w:p w14:paraId="50C54AD0" w14:textId="77777777" w:rsidR="001F4ACD" w:rsidRDefault="001F4ACD"/>
    <w:p w14:paraId="3BD3DDA9" w14:textId="77777777" w:rsidR="00677738" w:rsidRDefault="00677738" w:rsidP="00677738"/>
    <w:p w14:paraId="49EB7CE7" w14:textId="77777777" w:rsidR="00677738" w:rsidRPr="00677738" w:rsidRDefault="00677738"/>
    <w:p w14:paraId="6A2381F5" w14:textId="77777777" w:rsidR="00677738" w:rsidRDefault="00677738"/>
    <w:p w14:paraId="6F3D7E40" w14:textId="77777777" w:rsidR="00677738" w:rsidRDefault="00677738"/>
    <w:p w14:paraId="25214CD2" w14:textId="77777777" w:rsidR="00677738" w:rsidRDefault="00677738"/>
    <w:p w14:paraId="098CD99A" w14:textId="77777777" w:rsidR="001F4ACD" w:rsidRDefault="0047645C" w:rsidP="00152144">
      <w:pPr>
        <w:pStyle w:val="3"/>
      </w:pPr>
      <w:r>
        <w:rPr>
          <w:rFonts w:hint="eastAsia"/>
        </w:rPr>
        <w:t>第九十九章三人行，必拍黑砖</w:t>
      </w:r>
    </w:p>
    <w:p w14:paraId="7B849D18" w14:textId="77777777" w:rsidR="00277FDF" w:rsidRDefault="00152144">
      <w:r>
        <w:rPr>
          <w:rFonts w:hint="eastAsia"/>
        </w:rPr>
        <w:t>炼金锋看到阿漂哥提着口剑从青云十三阶上走下来，赶紧迎了上去，却发现自己青渊剑</w:t>
      </w:r>
      <w:r w:rsidR="00277FDF">
        <w:rPr>
          <w:rFonts w:hint="eastAsia"/>
        </w:rPr>
        <w:t>。</w:t>
      </w:r>
    </w:p>
    <w:p w14:paraId="298B8BBE" w14:textId="77777777" w:rsidR="00152144" w:rsidRDefault="00152144">
      <w:r>
        <w:rPr>
          <w:rFonts w:hint="eastAsia"/>
        </w:rPr>
        <w:t>“青渊剑呢？”</w:t>
      </w:r>
    </w:p>
    <w:p w14:paraId="697CD2C2" w14:textId="77777777" w:rsidR="0046180D" w:rsidRPr="00152144" w:rsidRDefault="0046180D">
      <w:r>
        <w:rPr>
          <w:rFonts w:hint="eastAsia"/>
        </w:rPr>
        <w:t>阿漂哥叹了口气，说道：“你的送剑童子不在上面。”</w:t>
      </w:r>
    </w:p>
    <w:p w14:paraId="74AE5B67" w14:textId="77777777" w:rsidR="001F4ACD" w:rsidRDefault="00277FDF">
      <w:r>
        <w:rPr>
          <w:rFonts w:hint="eastAsia"/>
        </w:rPr>
        <w:t>炼金锋立时，有些恼火，说道：“这就是你阿漂哥的做事风格？”</w:t>
      </w:r>
    </w:p>
    <w:p w14:paraId="5FF57314" w14:textId="77777777" w:rsidR="00B274C3" w:rsidRDefault="00B274C3">
      <w:r>
        <w:rPr>
          <w:rFonts w:hint="eastAsia"/>
        </w:rPr>
        <w:t>阿漂哥没有理会他，而是左右看了看，好似在找寻着什么。</w:t>
      </w:r>
    </w:p>
    <w:p w14:paraId="664CBF6C" w14:textId="77777777" w:rsidR="00B274C3" w:rsidRDefault="00B274C3">
      <w:r>
        <w:rPr>
          <w:rFonts w:hint="eastAsia"/>
        </w:rPr>
        <w:t>这时候，山贼小宝跑来了，阿漂哥笑了起来，说道：“你的送剑童子来了。”</w:t>
      </w:r>
    </w:p>
    <w:p w14:paraId="2958876D" w14:textId="77777777" w:rsidR="00B274C3" w:rsidRDefault="00FF20D0">
      <w:r>
        <w:rPr>
          <w:rFonts w:hint="eastAsia"/>
        </w:rPr>
        <w:t>炼金锋有些不明所已，阿漂哥没跟他解释，朝山贼小宝招了招手。</w:t>
      </w:r>
    </w:p>
    <w:p w14:paraId="4450175F" w14:textId="77777777" w:rsidR="00FF20D0" w:rsidRDefault="00582EC3">
      <w:r>
        <w:rPr>
          <w:rFonts w:hint="eastAsia"/>
        </w:rPr>
        <w:t>山贼小宝看到阿漂哥</w:t>
      </w:r>
      <w:r w:rsidR="00FF20D0">
        <w:rPr>
          <w:rFonts w:hint="eastAsia"/>
        </w:rPr>
        <w:t>，显得极为兴奋，三步并作两步走，跑了过来，抬头看着阿漂哥，问道：“漂哥</w:t>
      </w:r>
      <w:r w:rsidR="00FE6C81">
        <w:rPr>
          <w:rFonts w:hint="eastAsia"/>
        </w:rPr>
        <w:t>，你怎么</w:t>
      </w:r>
      <w:r w:rsidR="00FF20D0">
        <w:rPr>
          <w:rFonts w:hint="eastAsia"/>
        </w:rPr>
        <w:t>也在这里？”</w:t>
      </w:r>
    </w:p>
    <w:p w14:paraId="4F9D68E2" w14:textId="77777777" w:rsidR="00582EC3" w:rsidRDefault="00FF20D0">
      <w:r>
        <w:rPr>
          <w:rFonts w:hint="eastAsia"/>
        </w:rPr>
        <w:t>这时的山贼小宝有些憨态可掬</w:t>
      </w:r>
      <w:r w:rsidR="003249A4">
        <w:rPr>
          <w:rFonts w:hint="eastAsia"/>
        </w:rPr>
        <w:t>，又有几分痞子性，看样子是山贼小宝与三分和尚的综合版</w:t>
      </w:r>
      <w:r>
        <w:rPr>
          <w:rFonts w:hint="eastAsia"/>
        </w:rPr>
        <w:t>。</w:t>
      </w:r>
    </w:p>
    <w:p w14:paraId="64CD89FB" w14:textId="77777777" w:rsidR="005465D6" w:rsidRPr="003C46FE" w:rsidRDefault="003C46FE">
      <w:r>
        <w:rPr>
          <w:rFonts w:hint="eastAsia"/>
        </w:rPr>
        <w:t>阿漂哥说道：“小宝，漂哥我要去很远的地方了，所以特地来跟你告别。”</w:t>
      </w:r>
    </w:p>
    <w:p w14:paraId="3C3340E5" w14:textId="77777777" w:rsidR="001F4ACD" w:rsidRDefault="006B2F66">
      <w:r>
        <w:rPr>
          <w:rFonts w:hint="eastAsia"/>
        </w:rPr>
        <w:t>山贼小宝闻言有些感动，有些伤心，</w:t>
      </w:r>
      <w:r w:rsidR="00AC7617">
        <w:rPr>
          <w:rFonts w:hint="eastAsia"/>
        </w:rPr>
        <w:t>一时不知道该说什么。</w:t>
      </w:r>
    </w:p>
    <w:p w14:paraId="154D5B73" w14:textId="77777777" w:rsidR="00AC7617" w:rsidRDefault="00AC7617">
      <w:r>
        <w:rPr>
          <w:rFonts w:hint="eastAsia"/>
        </w:rPr>
        <w:t>阿漂哥摸摸山贼小宝的头，安慰道：“小宝不用伤心，以后有缘的话还会再见的，我对你的神功要好好练。”</w:t>
      </w:r>
    </w:p>
    <w:p w14:paraId="53B9FE7A" w14:textId="77777777" w:rsidR="0037007B" w:rsidRDefault="0037007B">
      <w:r>
        <w:rPr>
          <w:rFonts w:hint="eastAsia"/>
        </w:rPr>
        <w:t>山贼小宝有些气馁，说道：“我练了很长天，还是没有进步啊！”</w:t>
      </w:r>
    </w:p>
    <w:p w14:paraId="216474E6" w14:textId="77777777" w:rsidR="003D6E89" w:rsidRDefault="003D6E89">
      <w:r>
        <w:rPr>
          <w:rFonts w:hint="eastAsia"/>
        </w:rPr>
        <w:t>阿漂哥说道：“这部神功不是速成型的，我再教你一部速成的好了。”</w:t>
      </w:r>
    </w:p>
    <w:p w14:paraId="25E56895" w14:textId="77777777" w:rsidR="00201D22" w:rsidRDefault="00201D22">
      <w:r>
        <w:rPr>
          <w:rFonts w:hint="eastAsia"/>
        </w:rPr>
        <w:t>山贼小宝喜出望外，叫道：“真的吗？什么神功？”</w:t>
      </w:r>
    </w:p>
    <w:p w14:paraId="6CE9EB7A" w14:textId="77777777" w:rsidR="004F2DAC" w:rsidRDefault="00A2329D">
      <w:r>
        <w:rPr>
          <w:rFonts w:hint="eastAsia"/>
        </w:rPr>
        <w:t>阿漂哥</w:t>
      </w:r>
      <w:r w:rsidR="004F2DAC">
        <w:rPr>
          <w:rFonts w:hint="eastAsia"/>
        </w:rPr>
        <w:t>扬起手中的剑，对着山贼小宝的头，问道：“我这一剑下去，你会怎样？”</w:t>
      </w:r>
    </w:p>
    <w:p w14:paraId="64FB8EDF" w14:textId="77777777" w:rsidR="00A2329D" w:rsidRPr="00AC7617" w:rsidRDefault="00A2329D">
      <w:r>
        <w:rPr>
          <w:rFonts w:hint="eastAsia"/>
        </w:rPr>
        <w:t>山贼小宝想了想，说道：“我会死。”</w:t>
      </w:r>
    </w:p>
    <w:p w14:paraId="21A4DC0D" w14:textId="77777777" w:rsidR="001F4ACD" w:rsidRDefault="00A2329D">
      <w:r>
        <w:rPr>
          <w:rFonts w:hint="eastAsia"/>
        </w:rPr>
        <w:t>阿漂哥点点头，然后折了一根被冰封住的树枝，对着他的头，问道：“那我这一棒下去呢？”</w:t>
      </w:r>
    </w:p>
    <w:p w14:paraId="4C9AACCC" w14:textId="77777777" w:rsidR="001F4ACD" w:rsidRDefault="00A2329D">
      <w:r>
        <w:rPr>
          <w:rFonts w:hint="eastAsia"/>
        </w:rPr>
        <w:t>山贼小宝说道：“它会断。”</w:t>
      </w:r>
    </w:p>
    <w:p w14:paraId="64E3F249" w14:textId="77777777" w:rsidR="00962016" w:rsidRDefault="00962016">
      <w:r>
        <w:rPr>
          <w:rFonts w:hint="eastAsia"/>
        </w:rPr>
        <w:t>阿漂哥用一种赞许的目光看着山贼小宝，说道：“说得不错，我果然没有看错你。”</w:t>
      </w:r>
    </w:p>
    <w:p w14:paraId="17D2D51B" w14:textId="77777777" w:rsidR="005E316D" w:rsidRDefault="005E316D">
      <w:r>
        <w:rPr>
          <w:rFonts w:hint="eastAsia"/>
        </w:rPr>
        <w:t>山贼小宝摸摸头，问道：“漂哥你要教我的神功和这有关系吗？”</w:t>
      </w:r>
    </w:p>
    <w:p w14:paraId="0E462695" w14:textId="77777777" w:rsidR="005E316D" w:rsidRDefault="005E316D">
      <w:r>
        <w:rPr>
          <w:rFonts w:hint="eastAsia"/>
        </w:rPr>
        <w:t>“当然有关系。”</w:t>
      </w:r>
    </w:p>
    <w:p w14:paraId="3442D754" w14:textId="77777777" w:rsidR="005E316D" w:rsidRDefault="005E316D">
      <w:r>
        <w:rPr>
          <w:rFonts w:hint="eastAsia"/>
        </w:rPr>
        <w:t>阿漂哥一本正经地道：“我要教你的神功</w:t>
      </w:r>
      <w:r w:rsidR="004D0EBC">
        <w:rPr>
          <w:rFonts w:hint="eastAsia"/>
        </w:rPr>
        <w:t>只有两招，叫解金手和炼金手，解解金手</w:t>
      </w:r>
      <w:r>
        <w:rPr>
          <w:rFonts w:hint="eastAsia"/>
        </w:rPr>
        <w:t>能把剑变成树枝，</w:t>
      </w:r>
      <w:r w:rsidR="004D0EBC">
        <w:rPr>
          <w:rFonts w:hint="eastAsia"/>
        </w:rPr>
        <w:t>炼金手</w:t>
      </w:r>
      <w:r>
        <w:rPr>
          <w:rFonts w:hint="eastAsia"/>
        </w:rPr>
        <w:t>能把树枝变成剑，</w:t>
      </w:r>
      <w:r w:rsidR="00801E5D">
        <w:rPr>
          <w:rFonts w:hint="eastAsia"/>
        </w:rPr>
        <w:t>凭你的聪明才智，应该知道有什么用了吧？</w:t>
      </w:r>
      <w:r>
        <w:rPr>
          <w:rFonts w:hint="eastAsia"/>
        </w:rPr>
        <w:t>”</w:t>
      </w:r>
    </w:p>
    <w:p w14:paraId="034B8A03" w14:textId="77777777" w:rsidR="001F4ACD" w:rsidRPr="00801E5D" w:rsidRDefault="00801E5D">
      <w:r>
        <w:rPr>
          <w:rFonts w:hint="eastAsia"/>
        </w:rPr>
        <w:t>山贼小宝把这两种异术在脑中构想了一下，</w:t>
      </w:r>
      <w:r w:rsidR="00885436">
        <w:rPr>
          <w:rFonts w:hint="eastAsia"/>
        </w:rPr>
        <w:t>惊叹</w:t>
      </w:r>
      <w:r w:rsidR="005F50CA">
        <w:rPr>
          <w:rFonts w:hint="eastAsia"/>
        </w:rPr>
        <w:t>道：“当别人用剑砍我时，我可以将他变成树枝，所以对方无论用什么兵器都不可能伤到我，而我却可以花草树木这些随手可得的东西变成剑攻击对方，简直就是万物皆剑啊！”</w:t>
      </w:r>
    </w:p>
    <w:p w14:paraId="03FA3610" w14:textId="77777777" w:rsidR="001F4ACD" w:rsidRDefault="00DC648C">
      <w:r>
        <w:rPr>
          <w:rFonts w:hint="eastAsia"/>
        </w:rPr>
        <w:lastRenderedPageBreak/>
        <w:t>阿漂哥没想到山贼小宝连万物皆剑这种名词都用上了，</w:t>
      </w:r>
      <w:r w:rsidR="008C2153">
        <w:rPr>
          <w:rFonts w:hint="eastAsia"/>
        </w:rPr>
        <w:t>心想你这小东西也太会配合我的表演了吧</w:t>
      </w:r>
      <w:r w:rsidR="00C6151B">
        <w:rPr>
          <w:rFonts w:hint="eastAsia"/>
        </w:rPr>
        <w:t>，说道：“现在我给你演示一遍，你看好了。”</w:t>
      </w:r>
    </w:p>
    <w:p w14:paraId="30F8B44B" w14:textId="77777777" w:rsidR="008C2153" w:rsidRDefault="008C2153">
      <w:r>
        <w:rPr>
          <w:rFonts w:hint="eastAsia"/>
        </w:rPr>
        <w:t>山贼小宝</w:t>
      </w:r>
      <w:r w:rsidR="0026398E">
        <w:rPr>
          <w:rFonts w:hint="eastAsia"/>
        </w:rPr>
        <w:t>闻言点头如捣蒜，睁大了眼睛，生怕错过任何一幕。</w:t>
      </w:r>
    </w:p>
    <w:p w14:paraId="50297FB8" w14:textId="77777777" w:rsidR="0026398E" w:rsidRPr="0026398E" w:rsidRDefault="0026398E">
      <w:r>
        <w:rPr>
          <w:rFonts w:hint="eastAsia"/>
        </w:rPr>
        <w:t>“现在先教你解金手。”</w:t>
      </w:r>
    </w:p>
    <w:p w14:paraId="6315A8AB" w14:textId="77777777" w:rsidR="00DC648C" w:rsidRDefault="0026398E">
      <w:r>
        <w:rPr>
          <w:rFonts w:hint="eastAsia"/>
        </w:rPr>
        <w:t>阿漂哥掉点了树枝，一手横握冰剑，一手凝成剑指，朝着冰剑隔空点了三下，喝道：“解金手，解。”</w:t>
      </w:r>
    </w:p>
    <w:p w14:paraId="50F4A327" w14:textId="77777777" w:rsidR="009846F4" w:rsidRDefault="009846F4">
      <w:r>
        <w:rPr>
          <w:rFonts w:hint="eastAsia"/>
        </w:rPr>
        <w:t>剑光忽然一闪，一抹白光亮起，山贼小宝只感眼前白茫茫的一片，不可视物。</w:t>
      </w:r>
    </w:p>
    <w:p w14:paraId="5423F2BF" w14:textId="77777777" w:rsidR="009846F4" w:rsidRDefault="009846F4">
      <w:r>
        <w:rPr>
          <w:rFonts w:hint="eastAsia"/>
        </w:rPr>
        <w:t>白光散去之后，山贼小宝眨了眨眼，看到阿漂哥手上的冰剑已经成了一截结冰的树枝。</w:t>
      </w:r>
    </w:p>
    <w:p w14:paraId="02247297" w14:textId="77777777" w:rsidR="00CA74E9" w:rsidRDefault="00CA74E9">
      <w:r>
        <w:rPr>
          <w:rFonts w:hint="eastAsia"/>
        </w:rPr>
        <w:t>山贼小宝茫然地点点头，又摇摇头，说道：“只看到白光一闪，没看清。”</w:t>
      </w:r>
    </w:p>
    <w:p w14:paraId="4B4CBF3B" w14:textId="77777777" w:rsidR="00CA74E9" w:rsidRDefault="00CA74E9">
      <w:r>
        <w:rPr>
          <w:rFonts w:hint="eastAsia"/>
        </w:rPr>
        <w:t>阿漂哥认真解释道：“这就是此招的另一个厉害之处，不但将对方的剑变成树枝，还能欺敌。”</w:t>
      </w:r>
    </w:p>
    <w:p w14:paraId="5A511300" w14:textId="77777777" w:rsidR="00CA74E9" w:rsidRDefault="00CA74E9">
      <w:r>
        <w:rPr>
          <w:rFonts w:hint="eastAsia"/>
        </w:rPr>
        <w:t>山贼小宝喜出望外，赞叹道：“果然绝世神功。”</w:t>
      </w:r>
    </w:p>
    <w:p w14:paraId="7352CC4D" w14:textId="77777777" w:rsidR="00CA74E9" w:rsidRDefault="00CA74E9">
      <w:r>
        <w:rPr>
          <w:rFonts w:hint="eastAsia"/>
        </w:rPr>
        <w:t>阿漂哥见他已经深信不疑，说道：“现在我再用炼金手将它变回来，你看好了。”</w:t>
      </w:r>
    </w:p>
    <w:p w14:paraId="4A7495FD" w14:textId="77777777" w:rsidR="00976CC9" w:rsidRDefault="00976CC9">
      <w:r>
        <w:rPr>
          <w:rFonts w:hint="eastAsia"/>
        </w:rPr>
        <w:t>“嗯嗯。”</w:t>
      </w:r>
    </w:p>
    <w:p w14:paraId="75AAFA07" w14:textId="77777777" w:rsidR="00976CC9" w:rsidRDefault="00976CC9">
      <w:r>
        <w:rPr>
          <w:rFonts w:hint="eastAsia"/>
        </w:rPr>
        <w:t>山贼小宝这次擦亮了眼睛，发誓不再错过任何一幕。</w:t>
      </w:r>
    </w:p>
    <w:p w14:paraId="3B46C6B2" w14:textId="77777777" w:rsidR="00D5535D" w:rsidRDefault="00D5535D">
      <w:r>
        <w:rPr>
          <w:rFonts w:hint="eastAsia"/>
        </w:rPr>
        <w:t>阿漂哥深吸了口气，右手朝着树枝凌空虚点数下，喝道：“炼金手，变。”</w:t>
      </w:r>
    </w:p>
    <w:p w14:paraId="254160B9" w14:textId="77777777" w:rsidR="00824FB1" w:rsidRDefault="00824FB1">
      <w:r>
        <w:rPr>
          <w:rFonts w:hint="eastAsia"/>
        </w:rPr>
        <w:t>又是一抹白光，灿如神华，山贼小宝什么也看不见，定眼看时，</w:t>
      </w:r>
      <w:r w:rsidR="00D34636">
        <w:rPr>
          <w:rFonts w:hint="eastAsia"/>
        </w:rPr>
        <w:t>那树枝已经变回了冰剑。</w:t>
      </w:r>
    </w:p>
    <w:p w14:paraId="58286CAD" w14:textId="77777777" w:rsidR="006B64C7" w:rsidRDefault="006B64C7">
      <w:r>
        <w:rPr>
          <w:rFonts w:hint="eastAsia"/>
        </w:rPr>
        <w:t>“了不起了不起，我要学。”</w:t>
      </w:r>
    </w:p>
    <w:p w14:paraId="21DE1007" w14:textId="77777777" w:rsidR="001F4ACD" w:rsidRDefault="0067255B">
      <w:r>
        <w:rPr>
          <w:rFonts w:hint="eastAsia"/>
        </w:rPr>
        <w:t>山贼小宝叹为观止</w:t>
      </w:r>
      <w:r w:rsidR="006B64C7">
        <w:rPr>
          <w:rFonts w:hint="eastAsia"/>
        </w:rPr>
        <w:t>，伸手去拿阿漂哥的剑，准备自己试一下。</w:t>
      </w:r>
    </w:p>
    <w:p w14:paraId="5F199496" w14:textId="77777777" w:rsidR="006B64C7" w:rsidRDefault="006B64C7">
      <w:r>
        <w:rPr>
          <w:rFonts w:hint="eastAsia"/>
        </w:rPr>
        <w:t>阿漂哥忽然把剑收了回来，显得有些为难，说道：“小宝，我现在急着赶路，不听把剑借给你试。”</w:t>
      </w:r>
    </w:p>
    <w:p w14:paraId="73663999" w14:textId="77777777" w:rsidR="006B64C7" w:rsidRDefault="006B64C7">
      <w:r>
        <w:rPr>
          <w:rFonts w:hint="eastAsia"/>
        </w:rPr>
        <w:t>山贼小宝有些沮丧，问道：“那我要怎么炼啊？”</w:t>
      </w:r>
    </w:p>
    <w:p w14:paraId="33BC8D22" w14:textId="77777777" w:rsidR="00262AE4" w:rsidRDefault="00262AE4">
      <w:r>
        <w:rPr>
          <w:rFonts w:hint="eastAsia"/>
        </w:rPr>
        <w:t>阿漂哥想了想，说道：“</w:t>
      </w:r>
      <w:r w:rsidR="002D4AF5">
        <w:rPr>
          <w:rFonts w:hint="eastAsia"/>
        </w:rPr>
        <w:t>不如这样，你去上面把青渊剑取来，</w:t>
      </w:r>
      <w:r>
        <w:rPr>
          <w:rFonts w:hint="eastAsia"/>
        </w:rPr>
        <w:t>我再教你一次</w:t>
      </w:r>
      <w:r w:rsidR="002D4AF5">
        <w:rPr>
          <w:rFonts w:hint="eastAsia"/>
        </w:rPr>
        <w:t>，你慢慢地练习，也不耽误我赶路</w:t>
      </w:r>
      <w:r>
        <w:rPr>
          <w:rFonts w:hint="eastAsia"/>
        </w:rPr>
        <w:t>。”</w:t>
      </w:r>
    </w:p>
    <w:p w14:paraId="637F1037" w14:textId="77777777" w:rsidR="006B64C7" w:rsidRDefault="00EB2692">
      <w:r>
        <w:rPr>
          <w:rFonts w:hint="eastAsia"/>
        </w:rPr>
        <w:t>山贼小宝觉得这样的做法最好不过，说道：“那漂哥你等我一下，我这就去借剑。”</w:t>
      </w:r>
    </w:p>
    <w:p w14:paraId="1C9DF708" w14:textId="77777777" w:rsidR="00EB2692" w:rsidRDefault="00EB2692">
      <w:r>
        <w:rPr>
          <w:rFonts w:hint="eastAsia"/>
        </w:rPr>
        <w:t>说完这句话，山贼小宝转身往青云十三阶跑去。</w:t>
      </w:r>
    </w:p>
    <w:p w14:paraId="731ABAB4" w14:textId="77777777" w:rsidR="00EB2692" w:rsidRDefault="00EB2692">
      <w:r>
        <w:rPr>
          <w:rFonts w:hint="eastAsia"/>
        </w:rPr>
        <w:t>阿漂哥在后面喊道：“记住，是青渊剑啊！”</w:t>
      </w:r>
    </w:p>
    <w:p w14:paraId="6379928F" w14:textId="77777777" w:rsidR="00DB64B0" w:rsidRDefault="00DB64B0">
      <w:r>
        <w:rPr>
          <w:rFonts w:hint="eastAsia"/>
        </w:rPr>
        <w:t>“知道了。”</w:t>
      </w:r>
    </w:p>
    <w:p w14:paraId="49F86BDD" w14:textId="77777777" w:rsidR="00B107CB" w:rsidRDefault="00B107CB">
      <w:r>
        <w:rPr>
          <w:rFonts w:hint="eastAsia"/>
        </w:rPr>
        <w:t>山贼小宝应了一声，蹿如飞猴，片刻便到了青思池。</w:t>
      </w:r>
    </w:p>
    <w:p w14:paraId="5A4ED70C" w14:textId="77777777" w:rsidR="00B107CB" w:rsidRDefault="00B107CB">
      <w:r>
        <w:rPr>
          <w:rFonts w:hint="eastAsia"/>
        </w:rPr>
        <w:t>西门纤纤等人这时站在池边的梧桐树下，因为她的母亲宁咛就埋在了那棵树下。</w:t>
      </w:r>
    </w:p>
    <w:p w14:paraId="1D9CD86E" w14:textId="77777777" w:rsidR="007C33BC" w:rsidRDefault="00F6052B">
      <w:r>
        <w:rPr>
          <w:rFonts w:hint="eastAsia"/>
        </w:rPr>
        <w:t>山贼小宝在西门纤纤面前刹住了车，抬头说道：</w:t>
      </w:r>
      <w:r w:rsidR="007C33BC">
        <w:rPr>
          <w:rFonts w:hint="eastAsia"/>
        </w:rPr>
        <w:t>“纤纤姐，借你的青渊剑我用一下。”</w:t>
      </w:r>
    </w:p>
    <w:p w14:paraId="2527AB1C" w14:textId="77777777" w:rsidR="00F6052B" w:rsidRDefault="00DA07C3">
      <w:r>
        <w:rPr>
          <w:rFonts w:hint="eastAsia"/>
        </w:rPr>
        <w:t>西门纤纤问道：“你要青渊剑做什么？”</w:t>
      </w:r>
    </w:p>
    <w:p w14:paraId="7DDC1F05" w14:textId="77777777" w:rsidR="00DA07C3" w:rsidRDefault="00DA07C3">
      <w:r>
        <w:rPr>
          <w:rFonts w:hint="eastAsia"/>
        </w:rPr>
        <w:t>山贼小宝随口捏了一个理由，说道：“我看到山下有一只山鸡，借你的剑打一下山鸡。”</w:t>
      </w:r>
    </w:p>
    <w:p w14:paraId="009EF875" w14:textId="77777777" w:rsidR="00DA07C3" w:rsidRDefault="00DA07C3">
      <w:r>
        <w:rPr>
          <w:rFonts w:hint="eastAsia"/>
        </w:rPr>
        <w:t>不待西门纤纤回应，山贼小宝从她手上拔走了剑，转身便跑，同时说道：“过一会就还给你，到时候给你们看一个惊喜。”</w:t>
      </w:r>
    </w:p>
    <w:p w14:paraId="6DAE5ADF" w14:textId="77777777" w:rsidR="00B24E30" w:rsidRDefault="0090052A">
      <w:r>
        <w:rPr>
          <w:rFonts w:hint="eastAsia"/>
        </w:rPr>
        <w:t>西门纤纤有些无奈，叹了口气，但也没有多想。</w:t>
      </w:r>
    </w:p>
    <w:p w14:paraId="54E109F5" w14:textId="77777777" w:rsidR="00122CAC" w:rsidRDefault="00122CAC">
      <w:r>
        <w:rPr>
          <w:rFonts w:hint="eastAsia"/>
        </w:rPr>
        <w:t>山贼小宝一溜烟又回到了阿漂哥身边，</w:t>
      </w:r>
      <w:r w:rsidR="00D67DB7">
        <w:rPr>
          <w:rFonts w:hint="eastAsia"/>
        </w:rPr>
        <w:t>说道：“漂哥，我回来了，再教我一次。”</w:t>
      </w:r>
    </w:p>
    <w:p w14:paraId="5847E56D" w14:textId="77777777" w:rsidR="005C7435" w:rsidRDefault="005C7435">
      <w:r>
        <w:rPr>
          <w:rFonts w:hint="eastAsia"/>
        </w:rPr>
        <w:t>阿漂哥</w:t>
      </w:r>
      <w:r w:rsidR="00C35212">
        <w:rPr>
          <w:rFonts w:hint="eastAsia"/>
        </w:rPr>
        <w:t>收敛自己有些发光的眼睛，一本正经地解说道：“</w:t>
      </w:r>
      <w:r w:rsidR="00411590">
        <w:rPr>
          <w:rFonts w:hint="eastAsia"/>
        </w:rPr>
        <w:t>握着剑，然后集中精神，凝结神识，用指尖发出自己的意志，向剑锋点去。</w:t>
      </w:r>
      <w:r w:rsidR="00C35212">
        <w:rPr>
          <w:rFonts w:hint="eastAsia"/>
        </w:rPr>
        <w:t>”</w:t>
      </w:r>
    </w:p>
    <w:p w14:paraId="5939763D" w14:textId="77777777" w:rsidR="00CE5C41" w:rsidRDefault="00CE5C41">
      <w:r>
        <w:rPr>
          <w:rFonts w:hint="eastAsia"/>
        </w:rPr>
        <w:t>山贼小宝照他说的，试了几下，都没有效果，茫然抬头，说道：“漂哥，不行啊！”</w:t>
      </w:r>
    </w:p>
    <w:p w14:paraId="0C79F4BB" w14:textId="77777777" w:rsidR="00D62A1C" w:rsidRDefault="00D62A1C">
      <w:r>
        <w:rPr>
          <w:rFonts w:hint="eastAsia"/>
        </w:rPr>
        <w:t>阿漂哥摸着剑锋，想了一会，说道：“</w:t>
      </w:r>
      <w:r w:rsidR="002A0161">
        <w:rPr>
          <w:rFonts w:hint="eastAsia"/>
        </w:rPr>
        <w:t>你是初学阶段，可能要念一些法诀辅助。</w:t>
      </w:r>
      <w:r>
        <w:rPr>
          <w:rFonts w:hint="eastAsia"/>
        </w:rPr>
        <w:t>”</w:t>
      </w:r>
    </w:p>
    <w:p w14:paraId="3DAE52FF" w14:textId="77777777" w:rsidR="002314B1" w:rsidRDefault="002314B1">
      <w:r>
        <w:rPr>
          <w:rFonts w:hint="eastAsia"/>
        </w:rPr>
        <w:t>山贼小宝问道：“什么法诀？”</w:t>
      </w:r>
    </w:p>
    <w:p w14:paraId="63B2C8CA" w14:textId="77777777" w:rsidR="006A1CE8" w:rsidRDefault="006A1CE8">
      <w:r>
        <w:rPr>
          <w:rFonts w:hint="eastAsia"/>
        </w:rPr>
        <w:t>阿漂哥说道：“什么都可以，你以前是当和尚的，总应该学过一些吧！”</w:t>
      </w:r>
    </w:p>
    <w:p w14:paraId="5CCDEA83" w14:textId="77777777" w:rsidR="00E71CC2" w:rsidRDefault="00E71CC2">
      <w:r>
        <w:rPr>
          <w:rFonts w:hint="eastAsia"/>
        </w:rPr>
        <w:t>山贼小宝想了一下，果然想起一个，便开始操作。</w:t>
      </w:r>
    </w:p>
    <w:p w14:paraId="62AA8A77" w14:textId="77777777" w:rsidR="00CC32FE" w:rsidRDefault="00457BA7">
      <w:r>
        <w:rPr>
          <w:rFonts w:hint="eastAsia"/>
        </w:rPr>
        <w:t>只见他一手握剑，一手捻剑指，口念法诀</w:t>
      </w:r>
      <w:r w:rsidR="00CC32FE">
        <w:rPr>
          <w:rFonts w:hint="eastAsia"/>
        </w:rPr>
        <w:t>。</w:t>
      </w:r>
    </w:p>
    <w:p w14:paraId="438EE021" w14:textId="77777777" w:rsidR="00CC32FE" w:rsidRDefault="00CC32FE">
      <w:r>
        <w:rPr>
          <w:rFonts w:hint="eastAsia"/>
        </w:rPr>
        <w:lastRenderedPageBreak/>
        <w:t>“天灵灵，地灵灵，佛二大爷快显灵，解金手，变。”</w:t>
      </w:r>
    </w:p>
    <w:p w14:paraId="5B393737" w14:textId="77777777" w:rsidR="00457BA7" w:rsidRDefault="00457BA7">
      <w:r>
        <w:rPr>
          <w:rFonts w:hint="eastAsia"/>
        </w:rPr>
        <w:t>法诀念完，剑指映凌空指下</w:t>
      </w:r>
      <w:r w:rsidR="00BD43E8">
        <w:rPr>
          <w:rFonts w:hint="eastAsia"/>
        </w:rPr>
        <w:t>，一道白光倏然而起，灿烂夺目。</w:t>
      </w:r>
    </w:p>
    <w:p w14:paraId="3D082208" w14:textId="77777777" w:rsidR="00BD43E8" w:rsidRDefault="00BD43E8">
      <w:r>
        <w:rPr>
          <w:rFonts w:hint="eastAsia"/>
        </w:rPr>
        <w:t>睁眼时，他手中的青渊剑已经变成了一截树枝。</w:t>
      </w:r>
    </w:p>
    <w:p w14:paraId="7C0E59B4" w14:textId="77777777" w:rsidR="007C7AF2" w:rsidRDefault="007C7AF2">
      <w:r>
        <w:rPr>
          <w:rFonts w:hint="eastAsia"/>
        </w:rPr>
        <w:t>“哈啊，成功啦。”</w:t>
      </w:r>
    </w:p>
    <w:p w14:paraId="4D945590" w14:textId="77777777" w:rsidR="007C7AF2" w:rsidRDefault="007C7AF2">
      <w:r>
        <w:rPr>
          <w:rFonts w:hint="eastAsia"/>
        </w:rPr>
        <w:t>山贼小宝见神功已成，一跃三丈高，</w:t>
      </w:r>
      <w:r w:rsidR="001A1037">
        <w:rPr>
          <w:rFonts w:hint="eastAsia"/>
        </w:rPr>
        <w:t>脸上满是喜悦之情。</w:t>
      </w:r>
    </w:p>
    <w:p w14:paraId="4EA342DD" w14:textId="77777777" w:rsidR="004D5CC7" w:rsidRDefault="004D5CC7">
      <w:r>
        <w:rPr>
          <w:rFonts w:hint="eastAsia"/>
        </w:rPr>
        <w:t>阿漂哥拍拍他的头，说道：“</w:t>
      </w:r>
      <w:r w:rsidR="00222866">
        <w:rPr>
          <w:rFonts w:hint="eastAsia"/>
        </w:rPr>
        <w:t>不愧是小宝，悟性真高，相信点金手多练几次，也不在话下了。</w:t>
      </w:r>
      <w:r>
        <w:rPr>
          <w:rFonts w:hint="eastAsia"/>
        </w:rPr>
        <w:t>”</w:t>
      </w:r>
    </w:p>
    <w:p w14:paraId="6848F20C" w14:textId="77777777" w:rsidR="00222866" w:rsidRDefault="00222866">
      <w:r>
        <w:rPr>
          <w:rFonts w:hint="eastAsia"/>
        </w:rPr>
        <w:t>“那是自然。”山贼小宝志得意满，开始练习点金手，想把树枝变回去。</w:t>
      </w:r>
    </w:p>
    <w:p w14:paraId="517AA76D" w14:textId="77777777" w:rsidR="007763C4" w:rsidRPr="007763C4" w:rsidRDefault="007763C4">
      <w:r>
        <w:rPr>
          <w:rFonts w:hint="eastAsia"/>
        </w:rPr>
        <w:t>阿漂哥说道：“</w:t>
      </w:r>
      <w:r w:rsidR="00A74048">
        <w:rPr>
          <w:rFonts w:hint="eastAsia"/>
        </w:rPr>
        <w:t>时间不早了，小宝你慢慢练</w:t>
      </w:r>
      <w:r>
        <w:rPr>
          <w:rFonts w:hint="eastAsia"/>
        </w:rPr>
        <w:t>，我就先走了。”</w:t>
      </w:r>
    </w:p>
    <w:p w14:paraId="6975DE1B" w14:textId="77777777" w:rsidR="0087266F" w:rsidRDefault="006C62A2">
      <w:r>
        <w:rPr>
          <w:rFonts w:hint="eastAsia"/>
        </w:rPr>
        <w:t>“漂哥你慢走。”</w:t>
      </w:r>
    </w:p>
    <w:p w14:paraId="69D6A605" w14:textId="77777777" w:rsidR="006C62A2" w:rsidRDefault="006C62A2">
      <w:r>
        <w:rPr>
          <w:rFonts w:hint="eastAsia"/>
        </w:rPr>
        <w:t>山贼小宝此时热血沸腾，</w:t>
      </w:r>
      <w:r w:rsidR="00750233">
        <w:rPr>
          <w:rFonts w:hint="eastAsia"/>
        </w:rPr>
        <w:t>敷衍性地朝阿漂哥摆了摆手，算是告别。</w:t>
      </w:r>
    </w:p>
    <w:p w14:paraId="6AAC0374" w14:textId="77777777" w:rsidR="00B36268" w:rsidRDefault="00B36268">
      <w:r>
        <w:rPr>
          <w:rFonts w:hint="eastAsia"/>
        </w:rPr>
        <w:t>阿漂哥朝炼金锋使了个眼色，</w:t>
      </w:r>
      <w:r w:rsidR="00BE14C7">
        <w:rPr>
          <w:rFonts w:hint="eastAsia"/>
        </w:rPr>
        <w:t>两人默默地朝山下走去，</w:t>
      </w:r>
      <w:r w:rsidR="000529C0">
        <w:rPr>
          <w:rFonts w:hint="eastAsia"/>
        </w:rPr>
        <w:t>确认走出山贼小宝的视线之后，阿漂哥立即发足狂奔，直到山脚两人累得实在喘不过气了才停了下来。</w:t>
      </w:r>
    </w:p>
    <w:p w14:paraId="640D59B9" w14:textId="77777777" w:rsidR="00690E94" w:rsidRDefault="00690E94">
      <w:r>
        <w:rPr>
          <w:rFonts w:hint="eastAsia"/>
        </w:rPr>
        <w:t>阿漂哥坐在地上缓了好久，才缓过来，从袖子里抽出剑来，交给炼金锋。</w:t>
      </w:r>
    </w:p>
    <w:p w14:paraId="6F37ED37" w14:textId="77777777" w:rsidR="00B37300" w:rsidRDefault="00B37300">
      <w:r>
        <w:rPr>
          <w:rFonts w:hint="eastAsia"/>
        </w:rPr>
        <w:t>炼金锋</w:t>
      </w:r>
      <w:r w:rsidR="00193A32">
        <w:rPr>
          <w:rFonts w:hint="eastAsia"/>
        </w:rPr>
        <w:t>接过剑，确认是青渊剑无疑，</w:t>
      </w:r>
      <w:r w:rsidR="00AD41E2">
        <w:rPr>
          <w:rFonts w:hint="eastAsia"/>
        </w:rPr>
        <w:t>问道：“刚才你是怎么做到的？”</w:t>
      </w:r>
    </w:p>
    <w:p w14:paraId="4F943D1B" w14:textId="77777777" w:rsidR="00FD0F87" w:rsidRDefault="00FD0F87">
      <w:r>
        <w:rPr>
          <w:rFonts w:hint="eastAsia"/>
        </w:rPr>
        <w:t>在阿漂哥操作的过程中，</w:t>
      </w:r>
      <w:r w:rsidR="00185FED">
        <w:rPr>
          <w:rFonts w:hint="eastAsia"/>
        </w:rPr>
        <w:t>他和山贼小宝一样，全神贯注，但竟然没有看出任何的破绽，更不知他是如何掉包的。</w:t>
      </w:r>
    </w:p>
    <w:p w14:paraId="04F924D5" w14:textId="77777777" w:rsidR="00AD41E2" w:rsidRPr="00AD41E2" w:rsidRDefault="00AD41E2">
      <w:r>
        <w:rPr>
          <w:rFonts w:hint="eastAsia"/>
        </w:rPr>
        <w:t>阿漂哥眯眼一笑，说道：“商业机密。”</w:t>
      </w:r>
    </w:p>
    <w:p w14:paraId="6506A1B2" w14:textId="77777777" w:rsidR="00B859C5" w:rsidRDefault="00A15746">
      <w:r>
        <w:rPr>
          <w:rFonts w:hint="eastAsia"/>
        </w:rPr>
        <w:t>炼金锋知道这家伙铁定是不会告诉他的，</w:t>
      </w:r>
      <w:r w:rsidR="00E14159">
        <w:rPr>
          <w:rFonts w:hint="eastAsia"/>
        </w:rPr>
        <w:t>便不再追问，转而将目光转移到了青渊剑上。</w:t>
      </w:r>
    </w:p>
    <w:p w14:paraId="4A760AD9" w14:textId="77777777" w:rsidR="003F374C" w:rsidRPr="003F374C" w:rsidRDefault="003F374C">
      <w:r>
        <w:rPr>
          <w:rFonts w:hint="eastAsia"/>
        </w:rPr>
        <w:t>“</w:t>
      </w:r>
      <w:r w:rsidR="00F60C74">
        <w:rPr>
          <w:rFonts w:hint="eastAsia"/>
        </w:rPr>
        <w:t>阿漂，你回来了？情况怎样？</w:t>
      </w:r>
      <w:r>
        <w:rPr>
          <w:rFonts w:hint="eastAsia"/>
        </w:rPr>
        <w:t>”</w:t>
      </w:r>
    </w:p>
    <w:p w14:paraId="2D8AF0DD" w14:textId="77777777" w:rsidR="00B859C5" w:rsidRDefault="00E47558">
      <w:r>
        <w:rPr>
          <w:rFonts w:hint="eastAsia"/>
        </w:rPr>
        <w:t>盛飞羽背着几个包袱，出现在两人面前</w:t>
      </w:r>
      <w:r w:rsidR="002079C2">
        <w:rPr>
          <w:rFonts w:hint="eastAsia"/>
        </w:rPr>
        <w:t>，手中还拿着只剑鞘</w:t>
      </w:r>
      <w:r>
        <w:rPr>
          <w:rFonts w:hint="eastAsia"/>
        </w:rPr>
        <w:t>。</w:t>
      </w:r>
    </w:p>
    <w:p w14:paraId="46471372" w14:textId="77777777" w:rsidR="002079C2" w:rsidRDefault="002079C2">
      <w:r>
        <w:rPr>
          <w:rFonts w:hint="eastAsia"/>
        </w:rPr>
        <w:t>阿漂哥</w:t>
      </w:r>
      <w:r w:rsidR="00016011">
        <w:rPr>
          <w:rFonts w:hint="eastAsia"/>
        </w:rPr>
        <w:t>扬了扬冰剑，说道：“最后一把羊毛薅到了，你曾祖父的剑也捡回来了，</w:t>
      </w:r>
      <w:r w:rsidR="00AE2476">
        <w:rPr>
          <w:rFonts w:hint="eastAsia"/>
        </w:rPr>
        <w:t>你收拾好没有？</w:t>
      </w:r>
      <w:r w:rsidR="00016011">
        <w:rPr>
          <w:rFonts w:hint="eastAsia"/>
        </w:rPr>
        <w:t>”</w:t>
      </w:r>
    </w:p>
    <w:p w14:paraId="2FC1C8FE" w14:textId="77777777" w:rsidR="005F4A4D" w:rsidRDefault="005F4A4D">
      <w:r>
        <w:rPr>
          <w:rFonts w:hint="eastAsia"/>
        </w:rPr>
        <w:t>盛飞羽抖了抖身上的大包小包，说道：“都在这里了。”</w:t>
      </w:r>
    </w:p>
    <w:p w14:paraId="3848842D" w14:textId="77777777" w:rsidR="00C43D8D" w:rsidRDefault="00C43D8D">
      <w:r>
        <w:rPr>
          <w:rFonts w:hint="eastAsia"/>
        </w:rPr>
        <w:t>阿漂哥将剑插回剑鞘，给她分担了几个包袱，问道：“没有惊动城里的人吧？”</w:t>
      </w:r>
    </w:p>
    <w:p w14:paraId="51038C43" w14:textId="77777777" w:rsidR="007B5FF8" w:rsidRDefault="007B5FF8">
      <w:r>
        <w:rPr>
          <w:rFonts w:hint="eastAsia"/>
        </w:rPr>
        <w:t>盛飞羽点点头，说道：“这个自然没有。”</w:t>
      </w:r>
    </w:p>
    <w:p w14:paraId="1028BEFC" w14:textId="77777777" w:rsidR="00870317" w:rsidRDefault="004D4B7D">
      <w:r>
        <w:rPr>
          <w:rFonts w:hint="eastAsia"/>
        </w:rPr>
        <w:t>阿漂哥转身</w:t>
      </w:r>
      <w:r w:rsidR="00D60B2A">
        <w:rPr>
          <w:rFonts w:hint="eastAsia"/>
        </w:rPr>
        <w:t>对炼金锋说道：“金锋仔，</w:t>
      </w:r>
      <w:r w:rsidR="00CD6030">
        <w:rPr>
          <w:rFonts w:hint="eastAsia"/>
        </w:rPr>
        <w:t>我要走了，我劝你也赶紧跑路，不然那几个家伙追上来，</w:t>
      </w:r>
      <w:r w:rsidR="006A25E5">
        <w:rPr>
          <w:rFonts w:hint="eastAsia"/>
        </w:rPr>
        <w:t>有你好受的。</w:t>
      </w:r>
      <w:r w:rsidR="00D60B2A">
        <w:rPr>
          <w:rFonts w:hint="eastAsia"/>
        </w:rPr>
        <w:t>”</w:t>
      </w:r>
    </w:p>
    <w:p w14:paraId="06337875" w14:textId="77777777" w:rsidR="004D4B7D" w:rsidRDefault="00BE5070">
      <w:r>
        <w:rPr>
          <w:rFonts w:hint="eastAsia"/>
        </w:rPr>
        <w:t>炼金锋闻言朝他作揖告辞，朝西南方向走去。</w:t>
      </w:r>
    </w:p>
    <w:p w14:paraId="7FA0C8BD" w14:textId="77777777" w:rsidR="004D4B7D" w:rsidRDefault="00024729">
      <w:r>
        <w:rPr>
          <w:rFonts w:hint="eastAsia"/>
        </w:rPr>
        <w:t>阿漂哥回头看了止戈山一会，然后转身离开。</w:t>
      </w:r>
    </w:p>
    <w:p w14:paraId="5641E941" w14:textId="77777777" w:rsidR="00CC5675" w:rsidRDefault="00300B90">
      <w:r>
        <w:rPr>
          <w:rFonts w:hint="eastAsia"/>
        </w:rPr>
        <w:t>陆三阴诸人从青思池上下来，</w:t>
      </w:r>
      <w:r w:rsidR="000A642F">
        <w:rPr>
          <w:rFonts w:hint="eastAsia"/>
        </w:rPr>
        <w:t>看到山贼小宝对着一根树枝使劲比划，口中还念念有词。</w:t>
      </w:r>
    </w:p>
    <w:p w14:paraId="399E4059" w14:textId="77777777" w:rsidR="00484894" w:rsidRDefault="00484894">
      <w:r>
        <w:rPr>
          <w:rFonts w:hint="eastAsia"/>
        </w:rPr>
        <w:t>“你在做什么？”陆三阴问道。</w:t>
      </w:r>
    </w:p>
    <w:p w14:paraId="07177917" w14:textId="77777777" w:rsidR="005C01F9" w:rsidRDefault="005C01F9">
      <w:r>
        <w:rPr>
          <w:rFonts w:hint="eastAsia"/>
        </w:rPr>
        <w:t>“练漂哥教我的绝世神功，解金手和点金手。”</w:t>
      </w:r>
    </w:p>
    <w:p w14:paraId="2A8D2A45" w14:textId="77777777" w:rsidR="004729D5" w:rsidRDefault="004729D5">
      <w:r>
        <w:rPr>
          <w:rFonts w:hint="eastAsia"/>
        </w:rPr>
        <w:t>山贼小宝专注于练习点金手，没空理会他，很敷衍地回了句。</w:t>
      </w:r>
    </w:p>
    <w:p w14:paraId="049B546A" w14:textId="77777777" w:rsidR="00AF2A9A" w:rsidRPr="00AF2A9A" w:rsidRDefault="00AF2A9A">
      <w:r>
        <w:rPr>
          <w:rFonts w:hint="eastAsia"/>
        </w:rPr>
        <w:t>听到阿漂哥三个字，陆三阴立时起了疑心，</w:t>
      </w:r>
      <w:r w:rsidR="00E05F73">
        <w:rPr>
          <w:rFonts w:hint="eastAsia"/>
        </w:rPr>
        <w:t>想起他刚才匆匆拿走青渊剑，觉得有些不对，</w:t>
      </w:r>
      <w:r>
        <w:rPr>
          <w:rFonts w:hint="eastAsia"/>
        </w:rPr>
        <w:t>问道：“青渊剑呢？”</w:t>
      </w:r>
    </w:p>
    <w:p w14:paraId="56021496" w14:textId="77777777" w:rsidR="00B859C5" w:rsidRDefault="00480817">
      <w:r>
        <w:rPr>
          <w:rFonts w:hint="eastAsia"/>
        </w:rPr>
        <w:t>山贼小宝指着手中的树枝，说道：“</w:t>
      </w:r>
      <w:r w:rsidR="00A7734D">
        <w:rPr>
          <w:rFonts w:hint="eastAsia"/>
        </w:rPr>
        <w:t>不就是这里咯。</w:t>
      </w:r>
      <w:r>
        <w:rPr>
          <w:rFonts w:hint="eastAsia"/>
        </w:rPr>
        <w:t>”</w:t>
      </w:r>
    </w:p>
    <w:p w14:paraId="28DCB388" w14:textId="77777777" w:rsidR="00A7734D" w:rsidRDefault="00A7734D">
      <w:r>
        <w:rPr>
          <w:rFonts w:hint="eastAsia"/>
        </w:rPr>
        <w:t>陆三阴抢过树枝，问道：“你说这是青渊剑？”</w:t>
      </w:r>
    </w:p>
    <w:p w14:paraId="35E0379B" w14:textId="77777777" w:rsidR="005A0E47" w:rsidRDefault="005A0E47">
      <w:r>
        <w:rPr>
          <w:rFonts w:hint="eastAsia"/>
        </w:rPr>
        <w:t>山贼小宝十分认真地道：“是啊，被我的解金手变成树枝了，我正努力把他变回来。”</w:t>
      </w:r>
    </w:p>
    <w:p w14:paraId="75C20EEB" w14:textId="77777777" w:rsidR="00DD5995" w:rsidRDefault="00DD5995">
      <w:r>
        <w:rPr>
          <w:rFonts w:hint="eastAsia"/>
        </w:rPr>
        <w:t>陆三阴沉下脸好，问道：“这就是你说的惊喜？”</w:t>
      </w:r>
    </w:p>
    <w:p w14:paraId="30C356DE" w14:textId="77777777" w:rsidR="002B7611" w:rsidRPr="005A0E47" w:rsidRDefault="002B7611">
      <w:r>
        <w:rPr>
          <w:rFonts w:hint="eastAsia"/>
        </w:rPr>
        <w:t>山贼小宝说道：“是</w:t>
      </w:r>
      <w:r w:rsidR="00BB3712">
        <w:rPr>
          <w:rFonts w:hint="eastAsia"/>
        </w:rPr>
        <w:t>啊，点金手和解金手可厉害了，我告诉你……</w:t>
      </w:r>
      <w:r>
        <w:rPr>
          <w:rFonts w:hint="eastAsia"/>
        </w:rPr>
        <w:t>”</w:t>
      </w:r>
    </w:p>
    <w:p w14:paraId="50E8421D" w14:textId="77777777" w:rsidR="006B64C7" w:rsidRDefault="00BB3712">
      <w:r>
        <w:rPr>
          <w:rFonts w:hint="eastAsia"/>
        </w:rPr>
        <w:t>“真是好大的惊喜。”</w:t>
      </w:r>
    </w:p>
    <w:p w14:paraId="793D269A" w14:textId="77777777" w:rsidR="00BB3712" w:rsidRDefault="00CE6FFC">
      <w:r>
        <w:rPr>
          <w:rFonts w:hint="eastAsia"/>
        </w:rPr>
        <w:t>“是吧，你也觉得厉害了吧！”</w:t>
      </w:r>
    </w:p>
    <w:p w14:paraId="39FEDA81" w14:textId="77777777" w:rsidR="00E6377A" w:rsidRDefault="00E6377A">
      <w:r>
        <w:rPr>
          <w:rFonts w:hint="eastAsia"/>
        </w:rPr>
        <w:t>“厉害你大爷啊……”</w:t>
      </w:r>
    </w:p>
    <w:p w14:paraId="01116ABF" w14:textId="77777777" w:rsidR="008B44F6" w:rsidRDefault="008B44F6">
      <w:r>
        <w:rPr>
          <w:rFonts w:hint="eastAsia"/>
        </w:rPr>
        <w:t>陆三阴一巴掌把山贼小宝拍到了树上。</w:t>
      </w:r>
    </w:p>
    <w:p w14:paraId="1438D9BC" w14:textId="77777777" w:rsidR="00E6377A" w:rsidRDefault="008B44F6">
      <w:r>
        <w:rPr>
          <w:rFonts w:hint="eastAsia"/>
        </w:rPr>
        <w:lastRenderedPageBreak/>
        <w:t>西门纤纤诸人起身朝山下追去，但</w:t>
      </w:r>
      <w:r w:rsidR="00A4702A">
        <w:rPr>
          <w:rFonts w:hint="eastAsia"/>
        </w:rPr>
        <w:t>夜色茫茫，哪里还有阿漂哥的人影？</w:t>
      </w:r>
    </w:p>
    <w:p w14:paraId="6405CB8D" w14:textId="77777777" w:rsidR="00FB2F2D" w:rsidRDefault="00FB2F2D">
      <w:r>
        <w:rPr>
          <w:rFonts w:hint="eastAsia"/>
        </w:rPr>
        <w:t>那夜的止戈山，落了一夜的雪。</w:t>
      </w:r>
    </w:p>
    <w:p w14:paraId="4D5EC5CA" w14:textId="77777777" w:rsidR="00E43BBE" w:rsidRDefault="00903BFA">
      <w:r>
        <w:rPr>
          <w:rFonts w:hint="eastAsia"/>
        </w:rPr>
        <w:t>第二日，太阳依旧升起，</w:t>
      </w:r>
      <w:r w:rsidR="00B56B31">
        <w:rPr>
          <w:rFonts w:hint="eastAsia"/>
        </w:rPr>
        <w:t>晴空万里无云，</w:t>
      </w:r>
      <w:r w:rsidR="00E43BBE">
        <w:rPr>
          <w:rFonts w:hint="eastAsia"/>
        </w:rPr>
        <w:t>秋阳旷照，</w:t>
      </w:r>
      <w:r w:rsidR="00B56B31">
        <w:rPr>
          <w:rFonts w:hint="eastAsia"/>
        </w:rPr>
        <w:t>白雪渐渐消融。</w:t>
      </w:r>
    </w:p>
    <w:p w14:paraId="47D6A535" w14:textId="77777777" w:rsidR="0022040D" w:rsidRDefault="0022040D">
      <w:r>
        <w:rPr>
          <w:rFonts w:hint="eastAsia"/>
        </w:rPr>
        <w:t>陶长老领着仅存的长老弟子回到了止戈山，</w:t>
      </w:r>
      <w:r w:rsidR="00786075">
        <w:rPr>
          <w:rFonts w:hint="eastAsia"/>
        </w:rPr>
        <w:t>西门纤纤安排他们去收敛</w:t>
      </w:r>
      <w:r w:rsidR="00F14B87">
        <w:rPr>
          <w:rFonts w:hint="eastAsia"/>
        </w:rPr>
        <w:t>安葬</w:t>
      </w:r>
      <w:r w:rsidR="00786075">
        <w:rPr>
          <w:rFonts w:hint="eastAsia"/>
        </w:rPr>
        <w:t>百里溪到山道处没有雪化的尸体。</w:t>
      </w:r>
    </w:p>
    <w:p w14:paraId="108CBF65" w14:textId="77777777" w:rsidR="009D3545" w:rsidRDefault="001E3725">
      <w:r>
        <w:rPr>
          <w:rFonts w:hint="eastAsia"/>
        </w:rPr>
        <w:t>对此没有人有异议，昨夜止戈山上一夜起了两次剑阵，尽诛一夜风雨与百里山的丧尸，</w:t>
      </w:r>
      <w:r w:rsidR="00D60403">
        <w:rPr>
          <w:rFonts w:hint="eastAsia"/>
        </w:rPr>
        <w:t>西门纤纤完成了连他父亲都不没有完成的事。</w:t>
      </w:r>
      <w:r w:rsidR="009D3545">
        <w:rPr>
          <w:rFonts w:hint="eastAsia"/>
        </w:rPr>
        <w:t>当这件事传遍两境，</w:t>
      </w:r>
      <w:r w:rsidR="00082415">
        <w:rPr>
          <w:rFonts w:hint="eastAsia"/>
        </w:rPr>
        <w:t>百里城未来二十年的和平不是空谈</w:t>
      </w:r>
      <w:r w:rsidR="00F14B87">
        <w:rPr>
          <w:rFonts w:hint="eastAsia"/>
        </w:rPr>
        <w:t>。</w:t>
      </w:r>
    </w:p>
    <w:p w14:paraId="029730B4" w14:textId="77777777" w:rsidR="00D60403" w:rsidRDefault="00163A31">
      <w:r>
        <w:rPr>
          <w:rFonts w:hint="eastAsia"/>
        </w:rPr>
        <w:t>看到百里溪附近那些</w:t>
      </w:r>
      <w:r w:rsidR="00404570">
        <w:rPr>
          <w:rFonts w:hint="eastAsia"/>
        </w:rPr>
        <w:t>被丧尸咬死</w:t>
      </w:r>
      <w:r>
        <w:rPr>
          <w:rFonts w:hint="eastAsia"/>
        </w:rPr>
        <w:t>叛离的青思阁长老</w:t>
      </w:r>
      <w:r w:rsidR="00D60403">
        <w:rPr>
          <w:rFonts w:hint="eastAsia"/>
        </w:rPr>
        <w:t>，</w:t>
      </w:r>
      <w:r w:rsidR="005E7644">
        <w:rPr>
          <w:rFonts w:hint="eastAsia"/>
        </w:rPr>
        <w:t>青思阁众更加理解竞逐天下了下场，深感和平才是王道。</w:t>
      </w:r>
    </w:p>
    <w:p w14:paraId="7D3426E7" w14:textId="77777777" w:rsidR="00C2208F" w:rsidRDefault="00C2208F">
      <w:r>
        <w:rPr>
          <w:rFonts w:hint="eastAsia"/>
        </w:rPr>
        <w:t>青思阁陵园被翻开的坟墓被重合安葬，西门纤纤命人从兵器库中取出那二十四勇士的兵器放入棺中，身体已经灰化天地，所以她捧了二十四捧雪泥一起葬入棺中。</w:t>
      </w:r>
    </w:p>
    <w:p w14:paraId="54C570FE" w14:textId="77777777" w:rsidR="00F25B41" w:rsidRPr="00F25B41" w:rsidRDefault="00C2208F">
      <w:r>
        <w:rPr>
          <w:rFonts w:hint="eastAsia"/>
        </w:rPr>
        <w:t>司空翟没有在青思阁停留，黎明时便离开了百里城，去寻找韩大小姐了。</w:t>
      </w:r>
    </w:p>
    <w:p w14:paraId="358CA19B" w14:textId="77777777" w:rsidR="0022208A" w:rsidRDefault="005B0DFB">
      <w:r>
        <w:rPr>
          <w:rFonts w:hint="eastAsia"/>
        </w:rPr>
        <w:t>没有人知道阿漂哥去了哪里，他就是一只踏过雪地的雪鸦，风雪过后，连足迹都被掩盖了。</w:t>
      </w:r>
    </w:p>
    <w:p w14:paraId="6F208F46" w14:textId="77777777" w:rsidR="00757156" w:rsidRDefault="00FB2F2D">
      <w:r>
        <w:rPr>
          <w:rFonts w:hint="eastAsia"/>
        </w:rPr>
        <w:t>炼金锋也一去无踪，青渊剑就此下落不明。</w:t>
      </w:r>
    </w:p>
    <w:p w14:paraId="4F2553B6" w14:textId="77777777" w:rsidR="00FB2F2D" w:rsidRDefault="00FB2F2D">
      <w:r>
        <w:rPr>
          <w:rFonts w:hint="eastAsia"/>
        </w:rPr>
        <w:t>狄败青将山贼小宝吊</w:t>
      </w:r>
      <w:r w:rsidR="009C0E2D">
        <w:rPr>
          <w:rFonts w:hint="eastAsia"/>
        </w:rPr>
        <w:t>在单身客栈门前，整个过程中，山贼小宝口中念念有词，仍然没有放弃两种神功的修炼。</w:t>
      </w:r>
    </w:p>
    <w:p w14:paraId="66093A84" w14:textId="77777777" w:rsidR="00C2208F" w:rsidRDefault="00903BFA">
      <w:r>
        <w:rPr>
          <w:rFonts w:hint="eastAsia"/>
        </w:rPr>
        <w:t>七分道士则在给千落治眼睛。</w:t>
      </w:r>
    </w:p>
    <w:p w14:paraId="0B16CC26" w14:textId="77777777" w:rsidR="00C2208F" w:rsidRDefault="00C2208F">
      <w:r>
        <w:rPr>
          <w:rFonts w:hint="eastAsia"/>
        </w:rPr>
        <w:t>西门纤纤站在青思阁陵园前发呆了很长时间。</w:t>
      </w:r>
    </w:p>
    <w:p w14:paraId="04A27A64" w14:textId="77777777" w:rsidR="00C2208F" w:rsidRDefault="00C2208F">
      <w:r>
        <w:rPr>
          <w:rFonts w:hint="eastAsia"/>
        </w:rPr>
        <w:t>柴桑不放心她，一直守在身旁。</w:t>
      </w:r>
    </w:p>
    <w:p w14:paraId="683E04B9" w14:textId="77777777" w:rsidR="00E20041" w:rsidRDefault="00F25B41">
      <w:r>
        <w:rPr>
          <w:rFonts w:hint="eastAsia"/>
        </w:rPr>
        <w:t>听闻司空翟离开，宁溪急追十里，终于在铁索桥附近截住了他，问了关于栖木道人的消息，</w:t>
      </w:r>
      <w:r w:rsidR="00E20041">
        <w:rPr>
          <w:rFonts w:hint="eastAsia"/>
        </w:rPr>
        <w:t>但没有得到什么确切的答案，为此她伤心了一阵，赵缜陪她在百里城走了一圈。</w:t>
      </w:r>
    </w:p>
    <w:p w14:paraId="2E482877" w14:textId="77777777" w:rsidR="00A8401C" w:rsidRPr="00A8401C" w:rsidRDefault="00A8401C">
      <w:r>
        <w:rPr>
          <w:rFonts w:hint="eastAsia"/>
        </w:rPr>
        <w:t>叶青诗没有离开百里山，她爬到了那棵梧桐灯上，发现那里有个隐秘的树洞，直通树根，</w:t>
      </w:r>
      <w:r w:rsidR="001157C7">
        <w:rPr>
          <w:rFonts w:hint="eastAsia"/>
        </w:rPr>
        <w:t>而陆三阴就葬在树下，</w:t>
      </w:r>
      <w:r>
        <w:rPr>
          <w:rFonts w:hint="eastAsia"/>
        </w:rPr>
        <w:t>由此她知道了陆三阴为什么没有被憋死。</w:t>
      </w:r>
    </w:p>
    <w:p w14:paraId="21452F5B" w14:textId="77777777" w:rsidR="00F25B41" w:rsidRDefault="00585213">
      <w:r>
        <w:rPr>
          <w:rFonts w:hint="eastAsia"/>
        </w:rPr>
        <w:t>这时候，陆三阴来了，朝树上的她笑了笑。</w:t>
      </w:r>
    </w:p>
    <w:p w14:paraId="76366C87" w14:textId="77777777" w:rsidR="004C4F6D" w:rsidRDefault="004C4F6D">
      <w:r>
        <w:rPr>
          <w:rFonts w:hint="eastAsia"/>
        </w:rPr>
        <w:t>叶青诗有些生气，跳下树来，质问道：“所以你们什么都知道，就我一个人是傻子？”</w:t>
      </w:r>
    </w:p>
    <w:p w14:paraId="20EE7945" w14:textId="77777777" w:rsidR="000B40D8" w:rsidRDefault="00E6728E">
      <w:r>
        <w:rPr>
          <w:rFonts w:hint="eastAsia"/>
        </w:rPr>
        <w:t>陆三阴</w:t>
      </w:r>
      <w:r w:rsidR="000B40D8">
        <w:rPr>
          <w:rFonts w:hint="eastAsia"/>
        </w:rPr>
        <w:t>说道：“</w:t>
      </w:r>
      <w:r w:rsidR="007164F9">
        <w:rPr>
          <w:rFonts w:hint="eastAsia"/>
        </w:rPr>
        <w:t>你以为被埋在土里很好受吗？</w:t>
      </w:r>
      <w:r w:rsidR="002B470A">
        <w:rPr>
          <w:rFonts w:hint="eastAsia"/>
        </w:rPr>
        <w:t>要是知道你会来，我才不会绕山绕水。</w:t>
      </w:r>
      <w:r w:rsidR="000B40D8">
        <w:rPr>
          <w:rFonts w:hint="eastAsia"/>
        </w:rPr>
        <w:t>”</w:t>
      </w:r>
    </w:p>
    <w:p w14:paraId="77AF1A37" w14:textId="77777777" w:rsidR="002B470A" w:rsidRPr="004C4F6D" w:rsidRDefault="002B470A">
      <w:r>
        <w:rPr>
          <w:rFonts w:hint="eastAsia"/>
        </w:rPr>
        <w:t>叶青诗</w:t>
      </w:r>
      <w:r w:rsidR="002D3A5E">
        <w:rPr>
          <w:rFonts w:hint="eastAsia"/>
        </w:rPr>
        <w:t>更为恼火，说道：“意思还要怪我咯？”</w:t>
      </w:r>
    </w:p>
    <w:p w14:paraId="138D9B22" w14:textId="77777777" w:rsidR="00F25B41" w:rsidRDefault="00E6728E">
      <w:r>
        <w:rPr>
          <w:rFonts w:hint="eastAsia"/>
        </w:rPr>
        <w:t>陆三阴</w:t>
      </w:r>
      <w:r w:rsidR="00687B1A">
        <w:rPr>
          <w:rFonts w:hint="eastAsia"/>
        </w:rPr>
        <w:t>忽然</w:t>
      </w:r>
      <w:r>
        <w:rPr>
          <w:rFonts w:hint="eastAsia"/>
        </w:rPr>
        <w:t>说道：“</w:t>
      </w:r>
      <w:r w:rsidR="00CC0237">
        <w:rPr>
          <w:rFonts w:hint="eastAsia"/>
        </w:rPr>
        <w:t>我</w:t>
      </w:r>
      <w:r w:rsidR="00687B1A">
        <w:rPr>
          <w:rFonts w:hint="eastAsia"/>
        </w:rPr>
        <w:t>看你不要叫青诗了，换一个名字，我都给你想好了。</w:t>
      </w:r>
      <w:r>
        <w:rPr>
          <w:rFonts w:hint="eastAsia"/>
        </w:rPr>
        <w:t>”</w:t>
      </w:r>
    </w:p>
    <w:p w14:paraId="3A85113D" w14:textId="77777777" w:rsidR="001B0FD5" w:rsidRDefault="001B0FD5">
      <w:r>
        <w:rPr>
          <w:rFonts w:hint="eastAsia"/>
        </w:rPr>
        <w:t>叶青诗微怔，问道：“叫什么？”</w:t>
      </w:r>
    </w:p>
    <w:p w14:paraId="1DF3193E" w14:textId="77777777" w:rsidR="001B0FD5" w:rsidRDefault="001B0FD5">
      <w:r>
        <w:rPr>
          <w:rFonts w:hint="eastAsia"/>
        </w:rPr>
        <w:t>“姗姗。”</w:t>
      </w:r>
    </w:p>
    <w:p w14:paraId="121C2F53" w14:textId="77777777" w:rsidR="00C87D57" w:rsidRDefault="00C87D57">
      <w:r>
        <w:rPr>
          <w:rFonts w:hint="eastAsia"/>
        </w:rPr>
        <w:t>“为什么？”</w:t>
      </w:r>
    </w:p>
    <w:p w14:paraId="5E5047C9" w14:textId="77777777" w:rsidR="00C87D57" w:rsidRDefault="00C87D57">
      <w:r>
        <w:rPr>
          <w:rFonts w:hint="eastAsia"/>
        </w:rPr>
        <w:t>“因为姗姗来迟啊！”</w:t>
      </w:r>
    </w:p>
    <w:p w14:paraId="48DED28B" w14:textId="77777777" w:rsidR="002C7386" w:rsidRDefault="00277853">
      <w:r>
        <w:rPr>
          <w:rFonts w:hint="eastAsia"/>
        </w:rPr>
        <w:t>陆三阴忽然笑了起来，他</w:t>
      </w:r>
      <w:r w:rsidR="002C7386">
        <w:rPr>
          <w:rFonts w:hint="eastAsia"/>
        </w:rPr>
        <w:t>的笑容很清澈，</w:t>
      </w:r>
      <w:r w:rsidR="00FD4B07">
        <w:rPr>
          <w:rFonts w:hint="eastAsia"/>
        </w:rPr>
        <w:t>有些迷人，还有些贱，</w:t>
      </w:r>
      <w:r w:rsidR="00F3512C">
        <w:rPr>
          <w:rFonts w:hint="eastAsia"/>
        </w:rPr>
        <w:t>总之就是让叶青诗难</w:t>
      </w:r>
      <w:r w:rsidR="00E63631">
        <w:rPr>
          <w:rFonts w:hint="eastAsia"/>
        </w:rPr>
        <w:t>以怪罪。</w:t>
      </w:r>
    </w:p>
    <w:p w14:paraId="2740073F" w14:textId="77777777" w:rsidR="00C3212F" w:rsidRDefault="00C3212F">
      <w:r>
        <w:rPr>
          <w:rFonts w:hint="eastAsia"/>
        </w:rPr>
        <w:t>叶青诗叹了口气，</w:t>
      </w:r>
      <w:r w:rsidR="00CC0237">
        <w:rPr>
          <w:rFonts w:hint="eastAsia"/>
        </w:rPr>
        <w:t>感慨</w:t>
      </w:r>
      <w:r>
        <w:rPr>
          <w:rFonts w:hint="eastAsia"/>
        </w:rPr>
        <w:t>说道：“真的不知道怎么说你。”</w:t>
      </w:r>
    </w:p>
    <w:p w14:paraId="5E62D32D" w14:textId="77777777" w:rsidR="000401F5" w:rsidRDefault="00F3512C">
      <w:r>
        <w:rPr>
          <w:rFonts w:hint="eastAsia"/>
        </w:rPr>
        <w:t>陆三阴说道：“那回去吧，我是来叫你回去吃饭的。”</w:t>
      </w:r>
    </w:p>
    <w:p w14:paraId="104C56A4" w14:textId="77777777" w:rsidR="00F408D2" w:rsidRDefault="00F408D2">
      <w:r>
        <w:rPr>
          <w:rFonts w:hint="eastAsia"/>
        </w:rPr>
        <w:t>叶青诗看了看天色，点了点头，离开了百里山。</w:t>
      </w:r>
    </w:p>
    <w:p w14:paraId="5BA49DA1" w14:textId="77777777" w:rsidR="00F408D2" w:rsidRDefault="00934E3D">
      <w:r>
        <w:rPr>
          <w:rFonts w:hint="eastAsia"/>
        </w:rPr>
        <w:t>一路上两人谈了彼此的经历，来到单身客栈的时候，陆三阴说到了七分道士正在给</w:t>
      </w:r>
      <w:r w:rsidR="00832C4F">
        <w:rPr>
          <w:rFonts w:hint="eastAsia"/>
        </w:rPr>
        <w:t>千落眼睛</w:t>
      </w:r>
      <w:r>
        <w:rPr>
          <w:rFonts w:hint="eastAsia"/>
        </w:rPr>
        <w:t>。</w:t>
      </w:r>
    </w:p>
    <w:p w14:paraId="55401157" w14:textId="77777777" w:rsidR="00934E3D" w:rsidRDefault="00934E3D">
      <w:r>
        <w:rPr>
          <w:rFonts w:hint="eastAsia"/>
        </w:rPr>
        <w:t>叶青诗怔了下，问道：“</w:t>
      </w:r>
      <w:r w:rsidR="00832C4F">
        <w:rPr>
          <w:rFonts w:hint="eastAsia"/>
        </w:rPr>
        <w:t>她的眼睛怎么了？</w:t>
      </w:r>
      <w:r>
        <w:rPr>
          <w:rFonts w:hint="eastAsia"/>
        </w:rPr>
        <w:t>”</w:t>
      </w:r>
    </w:p>
    <w:p w14:paraId="15E60702" w14:textId="77777777" w:rsidR="00832C4F" w:rsidRDefault="00832C4F">
      <w:r>
        <w:rPr>
          <w:rFonts w:hint="eastAsia"/>
        </w:rPr>
        <w:t>陆三阴说道：“</w:t>
      </w:r>
      <w:r w:rsidR="00E458B5">
        <w:rPr>
          <w:rFonts w:hint="eastAsia"/>
        </w:rPr>
        <w:t>好像是保护韩大小姐的时候，受了暗算，朔夜的时候看不清楚，不过经过七分道士的医治已经好很多了。</w:t>
      </w:r>
      <w:r>
        <w:rPr>
          <w:rFonts w:hint="eastAsia"/>
        </w:rPr>
        <w:t>”</w:t>
      </w:r>
    </w:p>
    <w:p w14:paraId="34A78762" w14:textId="77777777" w:rsidR="008F4445" w:rsidRPr="00934E3D" w:rsidRDefault="008F4445">
      <w:r>
        <w:rPr>
          <w:rFonts w:hint="eastAsia"/>
        </w:rPr>
        <w:t>听完这句话，叶青诗沉默了很长时间。</w:t>
      </w:r>
    </w:p>
    <w:p w14:paraId="1A018229" w14:textId="77777777" w:rsidR="00CC0237" w:rsidRDefault="00685724">
      <w:r>
        <w:rPr>
          <w:rFonts w:hint="eastAsia"/>
        </w:rPr>
        <w:t>陆三阴见她有些失神，问道：“你怎么了？”</w:t>
      </w:r>
    </w:p>
    <w:p w14:paraId="46EB2447" w14:textId="77777777" w:rsidR="00685724" w:rsidRDefault="00685724">
      <w:r>
        <w:rPr>
          <w:rFonts w:hint="eastAsia"/>
        </w:rPr>
        <w:t>叶青诗说道：“只是忽然想起，我的眼睛最近好像也有些问题，看来要找七分道士看看。”</w:t>
      </w:r>
    </w:p>
    <w:p w14:paraId="45DB9946" w14:textId="77777777" w:rsidR="00487E2A" w:rsidRDefault="00487E2A">
      <w:r>
        <w:rPr>
          <w:rFonts w:hint="eastAsia"/>
        </w:rPr>
        <w:lastRenderedPageBreak/>
        <w:t>陆三阴问道：“你的眼睛怎么了？”</w:t>
      </w:r>
    </w:p>
    <w:p w14:paraId="1493F856" w14:textId="77777777" w:rsidR="00193D49" w:rsidRDefault="00193D49">
      <w:r>
        <w:rPr>
          <w:rFonts w:hint="eastAsia"/>
        </w:rPr>
        <w:t>“这个以后再说吧！”</w:t>
      </w:r>
    </w:p>
    <w:p w14:paraId="0BAAAFEC" w14:textId="77777777" w:rsidR="00316CC3" w:rsidRDefault="00316CC3">
      <w:r>
        <w:rPr>
          <w:rFonts w:hint="eastAsia"/>
        </w:rPr>
        <w:t>叶青诗</w:t>
      </w:r>
      <w:r w:rsidR="00193D49">
        <w:rPr>
          <w:rFonts w:hint="eastAsia"/>
        </w:rPr>
        <w:t>不想纠缠这个问题，</w:t>
      </w:r>
      <w:r w:rsidR="00836568">
        <w:rPr>
          <w:rFonts w:hint="eastAsia"/>
        </w:rPr>
        <w:t>转而</w:t>
      </w:r>
      <w:r>
        <w:rPr>
          <w:rFonts w:hint="eastAsia"/>
        </w:rPr>
        <w:t>说道：</w:t>
      </w:r>
      <w:r w:rsidR="00193D49">
        <w:rPr>
          <w:rFonts w:hint="eastAsia"/>
        </w:rPr>
        <w:t>“</w:t>
      </w:r>
      <w:r w:rsidR="008419EE">
        <w:rPr>
          <w:rFonts w:hint="eastAsia"/>
        </w:rPr>
        <w:t>你是不是忘了了什么？</w:t>
      </w:r>
      <w:r w:rsidR="00193D49">
        <w:rPr>
          <w:rFonts w:hint="eastAsia"/>
        </w:rPr>
        <w:t>”</w:t>
      </w:r>
    </w:p>
    <w:p w14:paraId="2E2B9873" w14:textId="77777777" w:rsidR="00E95CD4" w:rsidRDefault="00E95CD4">
      <w:r>
        <w:rPr>
          <w:rFonts w:hint="eastAsia"/>
        </w:rPr>
        <w:t>陆三阴也好像觉得忘了什么事，停下来认真想了想。</w:t>
      </w:r>
    </w:p>
    <w:p w14:paraId="59843198" w14:textId="77777777" w:rsidR="00E95CD4" w:rsidRPr="00E95CD4" w:rsidRDefault="00E95CD4">
      <w:r>
        <w:rPr>
          <w:rFonts w:hint="eastAsia"/>
        </w:rPr>
        <w:t>西门纤纤和柴桑出现在另一头，陆三阴看到了她，忽然惊叫起来，说道：“</w:t>
      </w:r>
      <w:r w:rsidR="00D633FB">
        <w:rPr>
          <w:rFonts w:hint="eastAsia"/>
        </w:rPr>
        <w:t>我想起来了，</w:t>
      </w:r>
      <w:r>
        <w:rPr>
          <w:rFonts w:hint="eastAsia"/>
        </w:rPr>
        <w:t>今天是纤纤的生日。”</w:t>
      </w:r>
    </w:p>
    <w:p w14:paraId="3F6F6870" w14:textId="77777777" w:rsidR="00193D49" w:rsidRDefault="00E95CD4">
      <w:r>
        <w:rPr>
          <w:rFonts w:hint="eastAsia"/>
        </w:rPr>
        <w:t>叶青诗</w:t>
      </w:r>
      <w:r w:rsidR="00A5284E">
        <w:rPr>
          <w:rFonts w:hint="eastAsia"/>
        </w:rPr>
        <w:t>忽然什么话都不说了，转身走进了客栈。</w:t>
      </w:r>
    </w:p>
    <w:p w14:paraId="300670D2" w14:textId="77777777" w:rsidR="003C2CEC" w:rsidRDefault="003C2CEC">
      <w:r>
        <w:rPr>
          <w:rFonts w:hint="eastAsia"/>
        </w:rPr>
        <w:t>陆三阴有些茫然，心想刚才还好好的，怎么就突然这样了。</w:t>
      </w:r>
    </w:p>
    <w:p w14:paraId="022303DB" w14:textId="77777777" w:rsidR="00CF1360" w:rsidRPr="00CF1360" w:rsidRDefault="00CF1360">
      <w:r>
        <w:rPr>
          <w:rFonts w:hint="eastAsia"/>
        </w:rPr>
        <w:t>宁溪和赵缜正好看到了这一幕，宁溪摇摇头，感叹道：“你这个注孤生啊！”</w:t>
      </w:r>
    </w:p>
    <w:p w14:paraId="14579AB0" w14:textId="77777777" w:rsidR="00E6728E" w:rsidRDefault="00137869">
      <w:r>
        <w:rPr>
          <w:rFonts w:hint="eastAsia"/>
        </w:rPr>
        <w:t>陆三阴更加茫然，想问她为什么，但宁溪已经进了客栈。</w:t>
      </w:r>
    </w:p>
    <w:p w14:paraId="7FD61945" w14:textId="77777777" w:rsidR="00351A6A" w:rsidRDefault="00351A6A">
      <w:r>
        <w:rPr>
          <w:rFonts w:hint="eastAsia"/>
        </w:rPr>
        <w:t>赵缜像看白痴一样的看着他，说道：“</w:t>
      </w:r>
      <w:r w:rsidR="00E42A31">
        <w:rPr>
          <w:rFonts w:hint="eastAsia"/>
        </w:rPr>
        <w:t>人家说的是帮你挡了一夜参差一子，你却是今日是纤纤生日，你这人没救了。</w:t>
      </w:r>
      <w:r>
        <w:rPr>
          <w:rFonts w:hint="eastAsia"/>
        </w:rPr>
        <w:t>”</w:t>
      </w:r>
    </w:p>
    <w:p w14:paraId="539459E9" w14:textId="77777777" w:rsidR="00E42A31" w:rsidRDefault="00F94FCC">
      <w:r>
        <w:rPr>
          <w:rFonts w:hint="eastAsia"/>
        </w:rPr>
        <w:t>赵缜叹息一声，走进了客栈。</w:t>
      </w:r>
    </w:p>
    <w:p w14:paraId="7D4A2492" w14:textId="77777777" w:rsidR="00C34880" w:rsidRDefault="00C34880">
      <w:r>
        <w:rPr>
          <w:rFonts w:hint="eastAsia"/>
        </w:rPr>
        <w:t>陆三阴摸着头，低声自语道：“今天是纤纤生日啊！”</w:t>
      </w:r>
    </w:p>
    <w:p w14:paraId="2069E895" w14:textId="77777777" w:rsidR="00053EAB" w:rsidRDefault="00FF7942">
      <w:r>
        <w:rPr>
          <w:rFonts w:hint="eastAsia"/>
        </w:rPr>
        <w:t>西门纤纤走了过来，</w:t>
      </w:r>
      <w:r w:rsidR="00053EAB">
        <w:rPr>
          <w:rFonts w:hint="eastAsia"/>
        </w:rPr>
        <w:t>看着他沉默了好久时间，眼中有些挣扎。</w:t>
      </w:r>
    </w:p>
    <w:p w14:paraId="1A0C5334" w14:textId="77777777" w:rsidR="00053EAB" w:rsidRDefault="00053EAB">
      <w:r>
        <w:rPr>
          <w:rFonts w:hint="eastAsia"/>
        </w:rPr>
        <w:t>陆三阴更是不解，心想这一个个都怎么了，正要开口问为什么</w:t>
      </w:r>
      <w:r w:rsidR="00FA2BC0">
        <w:rPr>
          <w:rFonts w:hint="eastAsia"/>
        </w:rPr>
        <w:t>，西门纤纤已经开了口</w:t>
      </w:r>
      <w:r>
        <w:rPr>
          <w:rFonts w:hint="eastAsia"/>
        </w:rPr>
        <w:t>。</w:t>
      </w:r>
    </w:p>
    <w:p w14:paraId="65E0B8C5" w14:textId="77777777" w:rsidR="00FF7942" w:rsidRDefault="00053EAB">
      <w:r>
        <w:rPr>
          <w:rFonts w:hint="eastAsia"/>
        </w:rPr>
        <w:t>“我看到一剑倾城了，但我不知道该怎么做。”</w:t>
      </w:r>
    </w:p>
    <w:p w14:paraId="791D5752" w14:textId="77777777" w:rsidR="004A3FB9" w:rsidRDefault="004A3FB9">
      <w:r>
        <w:rPr>
          <w:rFonts w:hint="eastAsia"/>
        </w:rPr>
        <w:t>陆三阴愣了下，</w:t>
      </w:r>
      <w:r w:rsidR="006E4F69">
        <w:rPr>
          <w:rFonts w:hint="eastAsia"/>
        </w:rPr>
        <w:t>转身走进单身客栈的厨房。</w:t>
      </w:r>
    </w:p>
    <w:p w14:paraId="75ABEB5B" w14:textId="77777777" w:rsidR="00D402CA" w:rsidRDefault="00D402CA">
      <w:r>
        <w:rPr>
          <w:rFonts w:hint="eastAsia"/>
        </w:rPr>
        <w:t>柴桑不知何时，已经在了里面，正在拆灶台的砖。</w:t>
      </w:r>
    </w:p>
    <w:p w14:paraId="5F710AF3" w14:textId="77777777" w:rsidR="007F3C16" w:rsidRDefault="007F3C16">
      <w:r>
        <w:rPr>
          <w:rFonts w:hint="eastAsia"/>
        </w:rPr>
        <w:t>“人在哪里？”</w:t>
      </w:r>
    </w:p>
    <w:p w14:paraId="0EBE0717" w14:textId="77777777" w:rsidR="007F3C16" w:rsidRDefault="007F3C16">
      <w:r>
        <w:rPr>
          <w:rFonts w:hint="eastAsia"/>
        </w:rPr>
        <w:t>“那天决斗的地方。”</w:t>
      </w:r>
    </w:p>
    <w:p w14:paraId="2B22A5AB" w14:textId="77777777" w:rsidR="007F3C16" w:rsidRDefault="005A3151">
      <w:r>
        <w:rPr>
          <w:rFonts w:hint="eastAsia"/>
        </w:rPr>
        <w:t>陆三阴不再说话，把一个装着白菜的麻袋腾了出来，拎着麻袋朝着广场走去。</w:t>
      </w:r>
    </w:p>
    <w:p w14:paraId="6B3A6051" w14:textId="77777777" w:rsidR="00F63A07" w:rsidRDefault="00F63A07">
      <w:r>
        <w:rPr>
          <w:rFonts w:hint="eastAsia"/>
        </w:rPr>
        <w:t>宁溪，叶青诗，赵缜三人坐在客栈里等开饭，看到两人一前一后的进了厨房，不一会后，两人提着黑砖与麻袋走了出来。</w:t>
      </w:r>
    </w:p>
    <w:p w14:paraId="398E0367" w14:textId="77777777" w:rsidR="00F63A07" w:rsidRPr="00F63A07" w:rsidRDefault="0091330F">
      <w:r>
        <w:rPr>
          <w:rFonts w:hint="eastAsia"/>
        </w:rPr>
        <w:t>宁溪正在喝茶，直接</w:t>
      </w:r>
      <w:r w:rsidRPr="0091330F">
        <w:rPr>
          <w:rFonts w:hint="eastAsia"/>
        </w:rPr>
        <w:t>把嘴里的茶水喷出来</w:t>
      </w:r>
      <w:r>
        <w:rPr>
          <w:rFonts w:hint="eastAsia"/>
        </w:rPr>
        <w:t>，叫道：</w:t>
      </w:r>
      <w:r w:rsidR="00F63A07">
        <w:rPr>
          <w:rFonts w:hint="eastAsia"/>
        </w:rPr>
        <w:t>“我靠，这是要……”</w:t>
      </w:r>
    </w:p>
    <w:p w14:paraId="1825698D" w14:textId="77777777" w:rsidR="00351A6A" w:rsidRPr="00836484" w:rsidRDefault="00836484">
      <w:r>
        <w:rPr>
          <w:rFonts w:hint="eastAsia"/>
        </w:rPr>
        <w:t>赵缜站了起来，说道：“走走，有热闹看了。”</w:t>
      </w:r>
    </w:p>
    <w:p w14:paraId="6E4F059C" w14:textId="77777777" w:rsidR="00351A6A" w:rsidRDefault="00523D6D">
      <w:r>
        <w:rPr>
          <w:rFonts w:hint="eastAsia"/>
        </w:rPr>
        <w:t>走出客栈，陆三阴走了小巷子，柴桑走拉着西门纤纤跟了上去。</w:t>
      </w:r>
    </w:p>
    <w:p w14:paraId="68972522" w14:textId="77777777" w:rsidR="0000212F" w:rsidRDefault="0000212F">
      <w:r>
        <w:rPr>
          <w:rFonts w:hint="eastAsia"/>
        </w:rPr>
        <w:t>一剑倾城站在那日与西门纤纤决斗的广场上，</w:t>
      </w:r>
      <w:r w:rsidR="003051B5">
        <w:rPr>
          <w:rFonts w:hint="eastAsia"/>
        </w:rPr>
        <w:t>看着偏西的日头</w:t>
      </w:r>
      <w:r w:rsidR="00EB3D03">
        <w:rPr>
          <w:rFonts w:hint="eastAsia"/>
        </w:rPr>
        <w:t>有些失神。</w:t>
      </w:r>
    </w:p>
    <w:p w14:paraId="0978861C" w14:textId="77777777" w:rsidR="00E42182" w:rsidRDefault="00E42182">
      <w:r>
        <w:rPr>
          <w:rFonts w:hint="eastAsia"/>
        </w:rPr>
        <w:t>此时他已经知道了所有的真相，</w:t>
      </w:r>
      <w:r w:rsidR="002D7B37">
        <w:rPr>
          <w:rFonts w:hint="eastAsia"/>
        </w:rPr>
        <w:t>所谓的六十七胜，只是别人操弄的结果，</w:t>
      </w:r>
      <w:r w:rsidR="009662E7">
        <w:rPr>
          <w:rFonts w:hint="eastAsia"/>
        </w:rPr>
        <w:t>一剑倾城自己都觉得讽刺。</w:t>
      </w:r>
    </w:p>
    <w:p w14:paraId="6FBDA434" w14:textId="77777777" w:rsidR="00B21EC4" w:rsidRDefault="00E11461">
      <w:r>
        <w:rPr>
          <w:rFonts w:hint="eastAsia"/>
        </w:rPr>
        <w:t>他想到止戈山向西门纤纤道歉，但始终迈不出那一步，开不了那个口。</w:t>
      </w:r>
    </w:p>
    <w:p w14:paraId="59515C65" w14:textId="77777777" w:rsidR="00E11461" w:rsidRPr="00E11461" w:rsidRDefault="00E11461">
      <w:r>
        <w:rPr>
          <w:rFonts w:hint="eastAsia"/>
        </w:rPr>
        <w:t>“</w:t>
      </w:r>
      <w:r w:rsidR="00464053">
        <w:rPr>
          <w:rFonts w:hint="eastAsia"/>
        </w:rPr>
        <w:t>现在道歉人家也不会接受吧！</w:t>
      </w:r>
      <w:r>
        <w:rPr>
          <w:rFonts w:hint="eastAsia"/>
        </w:rPr>
        <w:t>”</w:t>
      </w:r>
    </w:p>
    <w:p w14:paraId="21527220" w14:textId="77777777" w:rsidR="00523D6D" w:rsidRDefault="00D03B92">
      <w:r>
        <w:rPr>
          <w:rFonts w:hint="eastAsia"/>
        </w:rPr>
        <w:t>一剑倾城叹了口气，准备离开这个地方。</w:t>
      </w:r>
    </w:p>
    <w:p w14:paraId="72F0EA86" w14:textId="77777777" w:rsidR="004627BB" w:rsidRDefault="004627BB">
      <w:r>
        <w:rPr>
          <w:rFonts w:hint="eastAsia"/>
        </w:rPr>
        <w:t>便在此时。</w:t>
      </w:r>
    </w:p>
    <w:p w14:paraId="1F61F9AA" w14:textId="77777777" w:rsidR="00A06560" w:rsidRDefault="00856AB4">
      <w:r>
        <w:rPr>
          <w:rFonts w:hint="eastAsia"/>
        </w:rPr>
        <w:t>眼前忽然一黑，</w:t>
      </w:r>
      <w:r w:rsidR="00A06560">
        <w:rPr>
          <w:rFonts w:hint="eastAsia"/>
        </w:rPr>
        <w:t>陆三阴的麻袋已经套到了他脑袋上。</w:t>
      </w:r>
    </w:p>
    <w:p w14:paraId="0CB3A04A" w14:textId="77777777" w:rsidR="004627BB" w:rsidRDefault="00A06560">
      <w:r>
        <w:rPr>
          <w:rFonts w:hint="eastAsia"/>
        </w:rPr>
        <w:t>柴桑随即跟上，</w:t>
      </w:r>
      <w:r w:rsidR="00856AB4">
        <w:rPr>
          <w:rFonts w:hint="eastAsia"/>
        </w:rPr>
        <w:t>一块黑砖拍在他后脑勺上，</w:t>
      </w:r>
      <w:r w:rsidR="00F80EF1">
        <w:rPr>
          <w:rFonts w:hint="eastAsia"/>
        </w:rPr>
        <w:t>直把他拍倒在地。</w:t>
      </w:r>
    </w:p>
    <w:p w14:paraId="6218ECD4" w14:textId="77777777" w:rsidR="00A06560" w:rsidRDefault="00BA6530">
      <w:r>
        <w:rPr>
          <w:rFonts w:hint="eastAsia"/>
        </w:rPr>
        <w:t>西门纤纤最后接力，</w:t>
      </w:r>
      <w:r w:rsidR="00F843F6">
        <w:rPr>
          <w:rFonts w:hint="eastAsia"/>
        </w:rPr>
        <w:t>跳到他身上一阵狂踹猛踢，一边踹一边骂。</w:t>
      </w:r>
    </w:p>
    <w:p w14:paraId="714278D3" w14:textId="77777777" w:rsidR="008727CC" w:rsidRDefault="008727CC">
      <w:r>
        <w:rPr>
          <w:rFonts w:hint="eastAsia"/>
        </w:rPr>
        <w:t>“你这个二五仔，</w:t>
      </w:r>
      <w:r w:rsidR="006B41F0">
        <w:rPr>
          <w:rFonts w:hint="eastAsia"/>
        </w:rPr>
        <w:t>叫你捅死我老爹，我叫你捅，我叫你捅……</w:t>
      </w:r>
      <w:r>
        <w:rPr>
          <w:rFonts w:hint="eastAsia"/>
        </w:rPr>
        <w:t>”</w:t>
      </w:r>
    </w:p>
    <w:p w14:paraId="1E222181" w14:textId="77777777" w:rsidR="00F843F6" w:rsidRDefault="007515B3">
      <w:r>
        <w:rPr>
          <w:rFonts w:hint="eastAsia"/>
        </w:rPr>
        <w:t>西公拒听到叫声，</w:t>
      </w:r>
      <w:r w:rsidR="00CC551E">
        <w:rPr>
          <w:rFonts w:hint="eastAsia"/>
        </w:rPr>
        <w:t>提刀准备来救，却被千落拦住了去路。</w:t>
      </w:r>
    </w:p>
    <w:p w14:paraId="1E6C063E" w14:textId="77777777" w:rsidR="00CC551E" w:rsidRDefault="00CC551E">
      <w:r>
        <w:rPr>
          <w:rFonts w:hint="eastAsia"/>
        </w:rPr>
        <w:t>千落看着他，说道：“前辈，这是唯一不死人的方式。”</w:t>
      </w:r>
    </w:p>
    <w:p w14:paraId="31382ABA" w14:textId="77777777" w:rsidR="00F91851" w:rsidRDefault="00F91851">
      <w:r>
        <w:rPr>
          <w:rFonts w:hint="eastAsia"/>
        </w:rPr>
        <w:t>西公拒闻言沉默了很久，然后放下了刀。</w:t>
      </w:r>
    </w:p>
    <w:p w14:paraId="52CBEFDF" w14:textId="77777777" w:rsidR="003C21B2" w:rsidRDefault="003C21B2">
      <w:r>
        <w:rPr>
          <w:rFonts w:hint="eastAsia"/>
        </w:rPr>
        <w:t>千落朝他作了一揖，说道：“晚辈千落，另有一事请教。”</w:t>
      </w:r>
    </w:p>
    <w:p w14:paraId="74BE10BB" w14:textId="77777777" w:rsidR="00953F2E" w:rsidRDefault="00953F2E">
      <w:r>
        <w:rPr>
          <w:rFonts w:hint="eastAsia"/>
        </w:rPr>
        <w:t>西公拒想了想，说道：“换个地方说吧！”</w:t>
      </w:r>
    </w:p>
    <w:p w14:paraId="3A94C427" w14:textId="77777777" w:rsidR="0012397B" w:rsidRDefault="0012397B">
      <w:r>
        <w:rPr>
          <w:rFonts w:hint="eastAsia"/>
        </w:rPr>
        <w:t>千落点头，跟着他离开。</w:t>
      </w:r>
    </w:p>
    <w:p w14:paraId="7835ED7F" w14:textId="77777777" w:rsidR="00BF3254" w:rsidRDefault="00BF3254">
      <w:r>
        <w:rPr>
          <w:rFonts w:hint="eastAsia"/>
        </w:rPr>
        <w:lastRenderedPageBreak/>
        <w:t>西门纤纤的报复持续了一段时间，</w:t>
      </w:r>
      <w:r w:rsidR="005629C5">
        <w:rPr>
          <w:rFonts w:hint="eastAsia"/>
        </w:rPr>
        <w:t>不光是她在踢，柴桑和陆三阴也不断的下黑足。</w:t>
      </w:r>
    </w:p>
    <w:p w14:paraId="47E51F77" w14:textId="77777777" w:rsidR="005629C5" w:rsidRDefault="005629C5">
      <w:r>
        <w:rPr>
          <w:rFonts w:hint="eastAsia"/>
        </w:rPr>
        <w:t>聚集的人越来越多，</w:t>
      </w:r>
      <w:r w:rsidR="00345E88">
        <w:rPr>
          <w:rFonts w:hint="eastAsia"/>
        </w:rPr>
        <w:t>钱百万从人群中挤了进来，看到了套在一剑倾城上的麻袋，看到了柴桑手上的黑砖，看到了西门纤纤踢起人来不要命的认真劲，回想起了三年前自己被套麻袋的经历，不禁大叫起来。</w:t>
      </w:r>
    </w:p>
    <w:p w14:paraId="3BF4FBA9" w14:textId="77777777" w:rsidR="00345E88" w:rsidRPr="00345E88" w:rsidRDefault="00345E88">
      <w:r>
        <w:rPr>
          <w:rFonts w:hint="eastAsia"/>
        </w:rPr>
        <w:t>“</w:t>
      </w:r>
      <w:r w:rsidR="00200C10">
        <w:rPr>
          <w:rFonts w:hint="eastAsia"/>
        </w:rPr>
        <w:t>当年阴我的原来是你们……</w:t>
      </w:r>
      <w:r>
        <w:rPr>
          <w:rFonts w:hint="eastAsia"/>
        </w:rPr>
        <w:t>”</w:t>
      </w:r>
    </w:p>
    <w:p w14:paraId="40675DA8" w14:textId="77777777" w:rsidR="00523D6D" w:rsidRDefault="00E359F9">
      <w:r>
        <w:rPr>
          <w:rFonts w:hint="eastAsia"/>
        </w:rPr>
        <w:t>他还未说完，站在他后面的赵缜就给了他一脚，直接把他踢到西门纤纤三人脚下。</w:t>
      </w:r>
    </w:p>
    <w:p w14:paraId="5880D903" w14:textId="77777777" w:rsidR="00D43306" w:rsidRDefault="00D43306">
      <w:r>
        <w:rPr>
          <w:rFonts w:hint="eastAsia"/>
        </w:rPr>
        <w:t>西门纤纤眼睛一横，</w:t>
      </w:r>
      <w:r w:rsidR="00183666">
        <w:rPr>
          <w:rFonts w:hint="eastAsia"/>
        </w:rPr>
        <w:t>然后对他和一剑倾城进行了无差别的攻击。</w:t>
      </w:r>
    </w:p>
    <w:p w14:paraId="62121FE7" w14:textId="77777777" w:rsidR="004A20FF" w:rsidRPr="004A20FF" w:rsidRDefault="004A20FF">
      <w:r>
        <w:rPr>
          <w:rFonts w:hint="eastAsia"/>
        </w:rPr>
        <w:t>“</w:t>
      </w:r>
      <w:r w:rsidR="001C7A14">
        <w:rPr>
          <w:rFonts w:hint="eastAsia"/>
        </w:rPr>
        <w:t>开盘了开盘了。</w:t>
      </w:r>
      <w:r>
        <w:rPr>
          <w:rFonts w:hint="eastAsia"/>
        </w:rPr>
        <w:t>”</w:t>
      </w:r>
    </w:p>
    <w:p w14:paraId="6C5EDC9F" w14:textId="77777777" w:rsidR="00351A6A" w:rsidRPr="00351A6A" w:rsidRDefault="00B9657A">
      <w:r>
        <w:rPr>
          <w:rFonts w:hint="eastAsia"/>
        </w:rPr>
        <w:t>七分道士和山贼小宝搬来了一张桌子，</w:t>
      </w:r>
      <w:r w:rsidR="001C7A14">
        <w:rPr>
          <w:rFonts w:hint="eastAsia"/>
        </w:rPr>
        <w:t>吆呼着赌谁被踹得多。</w:t>
      </w:r>
    </w:p>
    <w:p w14:paraId="0E42BBB2" w14:textId="77777777" w:rsidR="001F4ACD" w:rsidRDefault="00A01768">
      <w:r>
        <w:rPr>
          <w:rFonts w:hint="eastAsia"/>
        </w:rPr>
        <w:t>一群看客迅速涌了上来，说道：“一剑倾城都被踹了这么多脚了，这还怎么赌？”</w:t>
      </w:r>
    </w:p>
    <w:p w14:paraId="31275FED" w14:textId="77777777" w:rsidR="00302226" w:rsidRDefault="00302226">
      <w:r>
        <w:rPr>
          <w:rFonts w:hint="eastAsia"/>
        </w:rPr>
        <w:t>七分道士解释道：“刚才的不算，从现在开始，</w:t>
      </w:r>
      <w:r w:rsidR="001761DF">
        <w:rPr>
          <w:rFonts w:hint="eastAsia"/>
        </w:rPr>
        <w:t>我们赌他们三个人谁踹得最多，谁踹得最少</w:t>
      </w:r>
      <w:r w:rsidR="0031324C">
        <w:rPr>
          <w:rFonts w:hint="eastAsia"/>
        </w:rPr>
        <w:t>，不支持单买</w:t>
      </w:r>
      <w:r w:rsidR="00E871A9">
        <w:rPr>
          <w:rFonts w:hint="eastAsia"/>
        </w:rPr>
        <w:t>，只支持</w:t>
      </w:r>
      <w:r w:rsidR="005C675F">
        <w:rPr>
          <w:rFonts w:hint="eastAsia"/>
        </w:rPr>
        <w:t>二串一，三串一，要下注的快来啊！</w:t>
      </w:r>
      <w:r>
        <w:rPr>
          <w:rFonts w:hint="eastAsia"/>
        </w:rPr>
        <w:t>”</w:t>
      </w:r>
    </w:p>
    <w:p w14:paraId="4E97CCC8" w14:textId="77777777" w:rsidR="003C64DE" w:rsidRDefault="003C64DE">
      <w:r>
        <w:rPr>
          <w:rFonts w:hint="eastAsia"/>
        </w:rPr>
        <w:t>看客们觉得这个可以赌，纷纷掏出钱来，</w:t>
      </w:r>
      <w:r w:rsidR="00632FE8">
        <w:rPr>
          <w:rFonts w:hint="eastAsia"/>
        </w:rPr>
        <w:t>七分道士叫山贼小宝一一收下，自己则挥笔记账。</w:t>
      </w:r>
    </w:p>
    <w:p w14:paraId="3097EBA6" w14:textId="77777777" w:rsidR="00EB7B0F" w:rsidRDefault="00EB7B0F">
      <w:r>
        <w:rPr>
          <w:rFonts w:hint="eastAsia"/>
        </w:rPr>
        <w:t>“额，这是什么鬼？”</w:t>
      </w:r>
    </w:p>
    <w:p w14:paraId="4F3814B9" w14:textId="77777777" w:rsidR="00A469D4" w:rsidRDefault="00A469D4">
      <w:r>
        <w:rPr>
          <w:rFonts w:hint="eastAsia"/>
        </w:rPr>
        <w:t>山贼小宝拿着一张纸票停了下来，</w:t>
      </w:r>
      <w:r w:rsidR="00F11CCB">
        <w:rPr>
          <w:rFonts w:hint="eastAsia"/>
        </w:rPr>
        <w:t>虽然他见识不足，但也知道这不是软民币的面值。</w:t>
      </w:r>
    </w:p>
    <w:p w14:paraId="357FD9BF" w14:textId="77777777" w:rsidR="00452682" w:rsidRDefault="00C63DBA">
      <w:r>
        <w:rPr>
          <w:rFonts w:hint="eastAsia"/>
        </w:rPr>
        <w:t>给出这份纸票的人说道：</w:t>
      </w:r>
      <w:r w:rsidR="00452682">
        <w:rPr>
          <w:rFonts w:hint="eastAsia"/>
        </w:rPr>
        <w:t>“这是阿漂哥发行的债券</w:t>
      </w:r>
      <w:r w:rsidR="00A149D3">
        <w:rPr>
          <w:rFonts w:hint="eastAsia"/>
        </w:rPr>
        <w:t>，小朋友你可能不知道</w:t>
      </w:r>
      <w:r w:rsidR="00B74464">
        <w:rPr>
          <w:rFonts w:hint="eastAsia"/>
        </w:rPr>
        <w:t>，总之是钱就行了</w:t>
      </w:r>
      <w:r w:rsidR="00A149D3">
        <w:rPr>
          <w:rFonts w:hint="eastAsia"/>
        </w:rPr>
        <w:t>。</w:t>
      </w:r>
      <w:r w:rsidR="00452682">
        <w:rPr>
          <w:rFonts w:hint="eastAsia"/>
        </w:rPr>
        <w:t>”</w:t>
      </w:r>
    </w:p>
    <w:p w14:paraId="04D13461" w14:textId="77777777" w:rsidR="00452682" w:rsidRDefault="00452682">
      <w:r>
        <w:rPr>
          <w:rFonts w:hint="eastAsia"/>
        </w:rPr>
        <w:t>七分道士停下</w:t>
      </w:r>
      <w:r w:rsidR="00E0459A">
        <w:rPr>
          <w:rFonts w:hint="eastAsia"/>
        </w:rPr>
        <w:t>笔来，拿着纸票看了会，</w:t>
      </w:r>
      <w:r w:rsidR="00A1232D">
        <w:rPr>
          <w:rFonts w:hint="eastAsia"/>
        </w:rPr>
        <w:t>看向那人，</w:t>
      </w:r>
      <w:r w:rsidR="00E0459A">
        <w:rPr>
          <w:rFonts w:hint="eastAsia"/>
        </w:rPr>
        <w:t>问道：“我这个大人也不知道啊！”</w:t>
      </w:r>
    </w:p>
    <w:p w14:paraId="68D3255B" w14:textId="77777777" w:rsidR="00B74464" w:rsidRDefault="00A1232D">
      <w:r>
        <w:rPr>
          <w:rFonts w:hint="eastAsia"/>
        </w:rPr>
        <w:t>那人</w:t>
      </w:r>
      <w:r w:rsidR="00415DD8">
        <w:rPr>
          <w:rFonts w:hint="eastAsia"/>
        </w:rPr>
        <w:t>解释道：“季海棠不是搞了一个海棠花的诅咒，</w:t>
      </w:r>
      <w:r w:rsidR="00AC0436">
        <w:rPr>
          <w:rFonts w:hint="eastAsia"/>
        </w:rPr>
        <w:t>搞得水源受了污染，</w:t>
      </w:r>
      <w:r w:rsidR="00C9392B">
        <w:rPr>
          <w:rFonts w:hint="eastAsia"/>
        </w:rPr>
        <w:t>于是阿漂哥和新来的神医七分道士筹钱研究新药，</w:t>
      </w:r>
      <w:r w:rsidR="003041F7">
        <w:rPr>
          <w:rFonts w:hint="eastAsia"/>
        </w:rPr>
        <w:t>等新药研究出来，卖出去有了利润，我这张债券就可以得到翻倍的收益，现在手头紧，抵押给你了，面值一千块。</w:t>
      </w:r>
      <w:r w:rsidR="00415DD8">
        <w:rPr>
          <w:rFonts w:hint="eastAsia"/>
        </w:rPr>
        <w:t>”</w:t>
      </w:r>
    </w:p>
    <w:p w14:paraId="074D1623" w14:textId="77777777" w:rsidR="00B21B56" w:rsidRPr="00B74464" w:rsidRDefault="00B21B56">
      <w:r>
        <w:rPr>
          <w:rFonts w:hint="eastAsia"/>
        </w:rPr>
        <w:t>七分道士一听奇了，心想我他妈怎么不知道我在研究新药？</w:t>
      </w:r>
    </w:p>
    <w:p w14:paraId="3356FCC8" w14:textId="77777777" w:rsidR="001F4ACD" w:rsidRDefault="005D6C50">
      <w:r>
        <w:rPr>
          <w:rFonts w:hint="eastAsia"/>
        </w:rPr>
        <w:t>那人看他有些迟疑，说道：“这是有钱百万公子担保过的，放心不会骗你的。”</w:t>
      </w:r>
    </w:p>
    <w:p w14:paraId="2B2C43BF" w14:textId="77777777" w:rsidR="004E3330" w:rsidRDefault="004E3330">
      <w:r>
        <w:rPr>
          <w:rFonts w:hint="eastAsia"/>
        </w:rPr>
        <w:t>七分道士说道：“阿漂哥没有跟我说过这事啊？”</w:t>
      </w:r>
    </w:p>
    <w:p w14:paraId="5C2FCDFA" w14:textId="77777777" w:rsidR="006F1C6F" w:rsidRDefault="006F1C6F">
      <w:r>
        <w:rPr>
          <w:rFonts w:hint="eastAsia"/>
        </w:rPr>
        <w:t>那人愣了下，其他的看客也愣了下，他们中有极大部分人都买了阿漂哥的债券</w:t>
      </w:r>
      <w:r w:rsidR="00FB65EC">
        <w:rPr>
          <w:rFonts w:hint="eastAsia"/>
        </w:rPr>
        <w:t>。</w:t>
      </w:r>
    </w:p>
    <w:p w14:paraId="30FDD6A0" w14:textId="77777777" w:rsidR="00CA7072" w:rsidRPr="00CA7072" w:rsidRDefault="00CA7072">
      <w:r>
        <w:rPr>
          <w:rFonts w:hint="eastAsia"/>
        </w:rPr>
        <w:t>“啊，你就是七分道士。”</w:t>
      </w:r>
    </w:p>
    <w:p w14:paraId="151F73B2" w14:textId="77777777" w:rsidR="001F4ACD" w:rsidRDefault="002229E2">
      <w:r>
        <w:rPr>
          <w:rFonts w:hint="eastAsia"/>
        </w:rPr>
        <w:t>“对对对，</w:t>
      </w:r>
      <w:r w:rsidR="003C7AE9">
        <w:rPr>
          <w:rFonts w:hint="eastAsia"/>
        </w:rPr>
        <w:t>你今天没穿道衣，我差点没认出来</w:t>
      </w:r>
      <w:r w:rsidR="003512BE">
        <w:rPr>
          <w:rFonts w:hint="eastAsia"/>
        </w:rPr>
        <w:t>。</w:t>
      </w:r>
      <w:r>
        <w:rPr>
          <w:rFonts w:hint="eastAsia"/>
        </w:rPr>
        <w:t>”</w:t>
      </w:r>
    </w:p>
    <w:p w14:paraId="72A636A6" w14:textId="77777777" w:rsidR="003512BE" w:rsidRDefault="003512BE">
      <w:r>
        <w:rPr>
          <w:rFonts w:hint="eastAsia"/>
        </w:rPr>
        <w:t>“那个药怎么样了？什么时候可以卖出去？”</w:t>
      </w:r>
    </w:p>
    <w:p w14:paraId="6D8B66FA" w14:textId="77777777" w:rsidR="001F4ACD" w:rsidRDefault="001B667D">
      <w:r>
        <w:rPr>
          <w:rFonts w:hint="eastAsia"/>
        </w:rPr>
        <w:t>七分道士不说话了，虽然不知道具体情况如何，但他隐约感觉到阿漂哥临走前给他埋了一个大坑，他准备丢下山贼小宝，悄悄开溜。</w:t>
      </w:r>
    </w:p>
    <w:p w14:paraId="17FA7B96" w14:textId="77777777" w:rsidR="001B667D" w:rsidRDefault="001B667D">
      <w:r>
        <w:rPr>
          <w:rFonts w:hint="eastAsia"/>
        </w:rPr>
        <w:t>这时候，</w:t>
      </w:r>
      <w:r w:rsidR="00086891">
        <w:rPr>
          <w:rFonts w:hint="eastAsia"/>
        </w:rPr>
        <w:t>另一边传来叫喊。</w:t>
      </w:r>
    </w:p>
    <w:p w14:paraId="7F63D938" w14:textId="77777777" w:rsidR="00086891" w:rsidRDefault="00086891">
      <w:r>
        <w:rPr>
          <w:rFonts w:hint="eastAsia"/>
        </w:rPr>
        <w:t>“不好啦，阿漂哥带着他的小姨子跑路啦。”</w:t>
      </w:r>
    </w:p>
    <w:p w14:paraId="34912E3C" w14:textId="77777777" w:rsidR="008108C6" w:rsidRDefault="00276EFC">
      <w:r>
        <w:rPr>
          <w:rFonts w:hint="eastAsia"/>
        </w:rPr>
        <w:t>一语掀起千层浪，</w:t>
      </w:r>
      <w:r w:rsidR="00C1016E">
        <w:rPr>
          <w:rFonts w:hint="eastAsia"/>
        </w:rPr>
        <w:t>诸人呆住了，</w:t>
      </w:r>
      <w:r w:rsidR="004A36F9">
        <w:rPr>
          <w:rFonts w:hint="eastAsia"/>
        </w:rPr>
        <w:t>随即看到了作好姿势开溜的七分道士。</w:t>
      </w:r>
    </w:p>
    <w:p w14:paraId="40A7750F" w14:textId="77777777" w:rsidR="006C2515" w:rsidRPr="006C2515" w:rsidRDefault="006C2515">
      <w:r>
        <w:rPr>
          <w:rFonts w:hint="eastAsia"/>
        </w:rPr>
        <w:t>“别让七分道士也跑了。”</w:t>
      </w:r>
    </w:p>
    <w:p w14:paraId="7342A24E" w14:textId="77777777" w:rsidR="001B667D" w:rsidRDefault="004845A1">
      <w:r>
        <w:rPr>
          <w:rFonts w:hint="eastAsia"/>
        </w:rPr>
        <w:t>也不知是谁吼了这么一句，</w:t>
      </w:r>
      <w:r w:rsidR="00440E5B">
        <w:rPr>
          <w:rFonts w:hint="eastAsia"/>
        </w:rPr>
        <w:t>其他人全部醒悟了过来，朝着七分道士围去。</w:t>
      </w:r>
    </w:p>
    <w:p w14:paraId="5E596CB7" w14:textId="77777777" w:rsidR="002E5261" w:rsidRDefault="002E5261">
      <w:r>
        <w:rPr>
          <w:rFonts w:hint="eastAsia"/>
        </w:rPr>
        <w:t>“救命啊。”</w:t>
      </w:r>
    </w:p>
    <w:p w14:paraId="27AC955A" w14:textId="77777777" w:rsidR="001F4ACD" w:rsidRDefault="002E5261">
      <w:r>
        <w:rPr>
          <w:rFonts w:hint="eastAsia"/>
        </w:rPr>
        <w:t>七分道士大吼一声，提着山贼小宝一跃三丈</w:t>
      </w:r>
      <w:r w:rsidR="00364B51">
        <w:rPr>
          <w:rFonts w:hint="eastAsia"/>
        </w:rPr>
        <w:t>高，跳出人群外围，</w:t>
      </w:r>
      <w:r w:rsidR="007E6642">
        <w:rPr>
          <w:rFonts w:hint="eastAsia"/>
        </w:rPr>
        <w:t>跑到赵缜背后，说道：“你们别过来哦，他可是杀人不眨眼的魔头。”</w:t>
      </w:r>
    </w:p>
    <w:p w14:paraId="22EA749D" w14:textId="77777777" w:rsidR="001F4ACD" w:rsidRDefault="007E6642">
      <w:r>
        <w:rPr>
          <w:rFonts w:hint="eastAsia"/>
        </w:rPr>
        <w:t>诸人愣了一下，</w:t>
      </w:r>
      <w:r w:rsidR="0026130B">
        <w:rPr>
          <w:rFonts w:hint="eastAsia"/>
        </w:rPr>
        <w:t>然后一涌而上，</w:t>
      </w:r>
      <w:r w:rsidR="00D950D8">
        <w:rPr>
          <w:rFonts w:hint="eastAsia"/>
        </w:rPr>
        <w:t>于是本来两个人的逃亡，立时变成了四个人。</w:t>
      </w:r>
    </w:p>
    <w:p w14:paraId="1788797D" w14:textId="77777777" w:rsidR="00D950D8" w:rsidRDefault="00D950D8">
      <w:r>
        <w:rPr>
          <w:rFonts w:hint="eastAsia"/>
        </w:rPr>
        <w:t>宁溪一边跑一边叫道：“为什么连我也追？”</w:t>
      </w:r>
    </w:p>
    <w:p w14:paraId="69A96AB4" w14:textId="77777777" w:rsidR="000A6631" w:rsidRDefault="000A6631">
      <w:r>
        <w:rPr>
          <w:rFonts w:hint="eastAsia"/>
        </w:rPr>
        <w:t>狄败青刚从城外散步回来，悠然地走在大街上，然后莫名地也被卷进这场追杀中。</w:t>
      </w:r>
    </w:p>
    <w:p w14:paraId="236F615F" w14:textId="77777777" w:rsidR="00AC1F4B" w:rsidRPr="000A6631" w:rsidRDefault="00AC1F4B">
      <w:r>
        <w:rPr>
          <w:rFonts w:hint="eastAsia"/>
        </w:rPr>
        <w:t>叶青诗在单身客栈的窗子边，看到了这场景，抹了一把冷汗，暗自庆幸自己下去凑热闹。</w:t>
      </w:r>
    </w:p>
    <w:p w14:paraId="02F73529" w14:textId="77777777" w:rsidR="00982A13" w:rsidRDefault="004B2C65">
      <w:r>
        <w:rPr>
          <w:rFonts w:hint="eastAsia"/>
        </w:rPr>
        <w:t>西门纤纤打得脚酸手疼，气也消了，才想到刚才附近好像人声嘈杂，转眼看去</w:t>
      </w:r>
      <w:r w:rsidR="00982A13">
        <w:rPr>
          <w:rFonts w:hint="eastAsia"/>
        </w:rPr>
        <w:t>，却一个人影也没有了。</w:t>
      </w:r>
    </w:p>
    <w:p w14:paraId="60BF097C" w14:textId="77777777" w:rsidR="001F4ACD" w:rsidRDefault="00982A13">
      <w:r>
        <w:rPr>
          <w:rFonts w:hint="eastAsia"/>
        </w:rPr>
        <w:t>她正奇怪人都跑哪去了，忽然人潮就涌了过来，</w:t>
      </w:r>
      <w:r w:rsidR="00EF672A">
        <w:rPr>
          <w:rFonts w:hint="eastAsia"/>
        </w:rPr>
        <w:t>然后五人的逃亡队伍，立即壮大到八人。</w:t>
      </w:r>
    </w:p>
    <w:p w14:paraId="1BDBBE9B" w14:textId="77777777" w:rsidR="00883E06" w:rsidRDefault="0071446E">
      <w:r>
        <w:rPr>
          <w:rFonts w:hint="eastAsia"/>
        </w:rPr>
        <w:lastRenderedPageBreak/>
        <w:t>他们一直跑到了止戈山脚，后面的追债者仍然穷追不舍。</w:t>
      </w:r>
    </w:p>
    <w:p w14:paraId="582C01A5" w14:textId="77777777" w:rsidR="0071446E" w:rsidRDefault="0071446E">
      <w:r>
        <w:rPr>
          <w:rFonts w:hint="eastAsia"/>
        </w:rPr>
        <w:t>西门纤纤忽然心生一计，</w:t>
      </w:r>
      <w:r w:rsidR="00397C20">
        <w:rPr>
          <w:rFonts w:hint="eastAsia"/>
        </w:rPr>
        <w:t>指天大叫道：“止戈流剑阵，起。”</w:t>
      </w:r>
    </w:p>
    <w:p w14:paraId="2B47FFC5" w14:textId="77777777" w:rsidR="00837E50" w:rsidRDefault="00837E50">
      <w:r>
        <w:rPr>
          <w:rFonts w:hint="eastAsia"/>
        </w:rPr>
        <w:t>诸人</w:t>
      </w:r>
      <w:r w:rsidR="00C232CE">
        <w:rPr>
          <w:rFonts w:hint="eastAsia"/>
        </w:rPr>
        <w:t>也知道来到了</w:t>
      </w:r>
      <w:r>
        <w:rPr>
          <w:rFonts w:hint="eastAsia"/>
        </w:rPr>
        <w:t>止戈山</w:t>
      </w:r>
      <w:r w:rsidR="00C232CE">
        <w:rPr>
          <w:rFonts w:hint="eastAsia"/>
        </w:rPr>
        <w:t>地盘</w:t>
      </w:r>
      <w:r>
        <w:rPr>
          <w:rFonts w:hint="eastAsia"/>
        </w:rPr>
        <w:t>，想起昨夜的两次剑阵，</w:t>
      </w:r>
      <w:r w:rsidR="009E2E3B">
        <w:rPr>
          <w:rFonts w:hint="eastAsia"/>
        </w:rPr>
        <w:t>有些害怕，不由得停了下来。</w:t>
      </w:r>
    </w:p>
    <w:p w14:paraId="042BE078" w14:textId="77777777" w:rsidR="00425670" w:rsidRPr="00425670" w:rsidRDefault="00942A9A">
      <w:r>
        <w:rPr>
          <w:rFonts w:hint="eastAsia"/>
        </w:rPr>
        <w:t>陆三阴扮作追债群众，吆喝道：</w:t>
      </w:r>
      <w:r w:rsidR="00425670">
        <w:rPr>
          <w:rFonts w:hint="eastAsia"/>
        </w:rPr>
        <w:t>“</w:t>
      </w:r>
      <w:r w:rsidR="004619D0">
        <w:rPr>
          <w:rFonts w:hint="eastAsia"/>
        </w:rPr>
        <w:t>钱哪有命要紧，</w:t>
      </w:r>
      <w:r w:rsidR="00425670">
        <w:rPr>
          <w:rFonts w:hint="eastAsia"/>
        </w:rPr>
        <w:t>跑啊。”</w:t>
      </w:r>
    </w:p>
    <w:p w14:paraId="224EFC0A" w14:textId="77777777" w:rsidR="004B2C65" w:rsidRPr="00C232CE" w:rsidRDefault="00DF0E04">
      <w:r>
        <w:rPr>
          <w:rFonts w:hint="eastAsia"/>
        </w:rPr>
        <w:t>诸人反应了过来，转身反向跑去。</w:t>
      </w:r>
    </w:p>
    <w:p w14:paraId="4B27D80F" w14:textId="77777777" w:rsidR="004B2C65" w:rsidRDefault="009E0008">
      <w:r>
        <w:rPr>
          <w:rFonts w:hint="eastAsia"/>
        </w:rPr>
        <w:t>八人心知这些家伙一家会折返回来，于是渡过百里溪，跑到百里山去避债。</w:t>
      </w:r>
    </w:p>
    <w:p w14:paraId="52989BC7" w14:textId="77777777" w:rsidR="00E32173" w:rsidRPr="00E32173" w:rsidRDefault="00E32173">
      <w:r>
        <w:rPr>
          <w:rFonts w:hint="eastAsia"/>
        </w:rPr>
        <w:t>所有人散去后，</w:t>
      </w:r>
      <w:r w:rsidR="00F1071C">
        <w:rPr>
          <w:rFonts w:hint="eastAsia"/>
        </w:rPr>
        <w:t>百里溪畔走来了一个落拓的书生，</w:t>
      </w:r>
      <w:r w:rsidR="005F63FA">
        <w:rPr>
          <w:rFonts w:hint="eastAsia"/>
        </w:rPr>
        <w:t>他背着一个书匣，上面除了数本书外，还横插着一口剑。</w:t>
      </w:r>
    </w:p>
    <w:p w14:paraId="439D0373" w14:textId="77777777" w:rsidR="0008599A" w:rsidRDefault="0008599A">
      <w:r>
        <w:rPr>
          <w:rFonts w:hint="eastAsia"/>
        </w:rPr>
        <w:t>那书生走到林间翻了一会，翻出陆三阴昨夜掉的那本书来。</w:t>
      </w:r>
    </w:p>
    <w:p w14:paraId="799A2AAA" w14:textId="77777777" w:rsidR="0008599A" w:rsidRDefault="0008599A">
      <w:r>
        <w:rPr>
          <w:rFonts w:hint="eastAsia"/>
        </w:rPr>
        <w:t>“这些人真是不懂欣赏。”</w:t>
      </w:r>
    </w:p>
    <w:p w14:paraId="2A63BE6F" w14:textId="77777777" w:rsidR="009E0008" w:rsidRPr="0008599A" w:rsidRDefault="0008599A">
      <w:r>
        <w:rPr>
          <w:rFonts w:hint="eastAsia"/>
        </w:rPr>
        <w:t>他拍掉书上沾着的落叶，反手放入书匣之</w:t>
      </w:r>
      <w:r w:rsidR="00521907">
        <w:rPr>
          <w:rFonts w:hint="eastAsia"/>
        </w:rPr>
        <w:t>中，转身</w:t>
      </w:r>
      <w:r>
        <w:rPr>
          <w:rFonts w:hint="eastAsia"/>
        </w:rPr>
        <w:t>离开了止戈山。</w:t>
      </w:r>
    </w:p>
    <w:p w14:paraId="4F8D79C5" w14:textId="77777777" w:rsidR="001F4ACD" w:rsidRDefault="001F4ACD"/>
    <w:p w14:paraId="0185656B" w14:textId="77777777" w:rsidR="00BB3D6D" w:rsidRDefault="00BB3D6D"/>
    <w:p w14:paraId="75906E18" w14:textId="77777777" w:rsidR="00BB3D6D" w:rsidRDefault="00BB3D6D"/>
    <w:p w14:paraId="40DC7FB6" w14:textId="77777777" w:rsidR="0047645C" w:rsidRDefault="0047645C" w:rsidP="00757156">
      <w:pPr>
        <w:pStyle w:val="3"/>
      </w:pPr>
      <w:r>
        <w:rPr>
          <w:rFonts w:hint="eastAsia"/>
        </w:rPr>
        <w:t>第一百章他们都是那么耀眼的人</w:t>
      </w:r>
    </w:p>
    <w:p w14:paraId="661C4B32" w14:textId="77777777" w:rsidR="00B60841" w:rsidRDefault="00EB7287" w:rsidP="00420C68">
      <w:r>
        <w:rPr>
          <w:rFonts w:hint="eastAsia"/>
        </w:rPr>
        <w:t>陆三阴诸人来到百里山的时候，天色已暮，</w:t>
      </w:r>
      <w:r w:rsidR="003051B5">
        <w:rPr>
          <w:rFonts w:hint="eastAsia"/>
        </w:rPr>
        <w:t>百里溪的浅雾渐渐弥漫而上，</w:t>
      </w:r>
      <w:r w:rsidR="00B60841">
        <w:rPr>
          <w:rFonts w:hint="eastAsia"/>
        </w:rPr>
        <w:t>散落在林中，夕阳微暖的光线，照耀在</w:t>
      </w:r>
      <w:r w:rsidR="00420C68">
        <w:rPr>
          <w:rFonts w:hint="eastAsia"/>
        </w:rPr>
        <w:t>枫林</w:t>
      </w:r>
      <w:r w:rsidR="00B60841">
        <w:rPr>
          <w:rFonts w:hint="eastAsia"/>
        </w:rPr>
        <w:t>中的浅雾</w:t>
      </w:r>
      <w:r w:rsidR="00420C68" w:rsidRPr="00521907">
        <w:rPr>
          <w:rFonts w:hint="eastAsia"/>
        </w:rPr>
        <w:t>上，</w:t>
      </w:r>
      <w:r w:rsidR="00B60841">
        <w:rPr>
          <w:rFonts w:hint="eastAsia"/>
        </w:rPr>
        <w:t>点点斑斑，成了无数飘散的红</w:t>
      </w:r>
      <w:r w:rsidR="00E36617">
        <w:rPr>
          <w:rFonts w:hint="eastAsia"/>
        </w:rPr>
        <w:t>色流萤</w:t>
      </w:r>
      <w:r w:rsidR="00B60841">
        <w:rPr>
          <w:rFonts w:hint="eastAsia"/>
        </w:rPr>
        <w:t>。</w:t>
      </w:r>
    </w:p>
    <w:p w14:paraId="667DB473" w14:textId="77777777" w:rsidR="00B60841" w:rsidRDefault="00B60841" w:rsidP="00420C68">
      <w:r>
        <w:rPr>
          <w:rFonts w:hint="eastAsia"/>
        </w:rPr>
        <w:t>半山殷红半山雾。</w:t>
      </w:r>
    </w:p>
    <w:p w14:paraId="7F808035" w14:textId="77777777" w:rsidR="00E761C8" w:rsidRDefault="00C10ACE">
      <w:r>
        <w:rPr>
          <w:rFonts w:hint="eastAsia"/>
        </w:rPr>
        <w:t>正是当年他们初上百里山时看到的景象。</w:t>
      </w:r>
    </w:p>
    <w:p w14:paraId="7FC368B0" w14:textId="77777777" w:rsidR="006057F9" w:rsidRDefault="006057F9">
      <w:r>
        <w:rPr>
          <w:rFonts w:hint="eastAsia"/>
        </w:rPr>
        <w:t>一株梧桐，伫立在枫林中，显得有一丝孤独，却没有任何的单调。</w:t>
      </w:r>
    </w:p>
    <w:p w14:paraId="06941676" w14:textId="77777777" w:rsidR="006057F9" w:rsidRDefault="006057F9">
      <w:r>
        <w:rPr>
          <w:rFonts w:hint="eastAsia"/>
        </w:rPr>
        <w:t>梧桐上的字刻，早已斑驳，难以辨识。</w:t>
      </w:r>
    </w:p>
    <w:p w14:paraId="7A2E5D58" w14:textId="77777777" w:rsidR="00E761C8" w:rsidRDefault="006057F9">
      <w:r>
        <w:rPr>
          <w:rFonts w:hint="eastAsia"/>
        </w:rPr>
        <w:t>夕阳斜斜从枫叶疏落处照来，把陆三阴诸人</w:t>
      </w:r>
      <w:r w:rsidR="00EB7287" w:rsidRPr="00EB7287">
        <w:rPr>
          <w:rFonts w:hint="eastAsia"/>
        </w:rPr>
        <w:t>的影子拖的很长。</w:t>
      </w:r>
    </w:p>
    <w:p w14:paraId="5FBFE6D0" w14:textId="77777777" w:rsidR="002835C2" w:rsidRDefault="002835C2">
      <w:r>
        <w:rPr>
          <w:rFonts w:hint="eastAsia"/>
        </w:rPr>
        <w:t>西门纤纤爬到了梧桐树上，亲自确认了一下那个树洞。</w:t>
      </w:r>
    </w:p>
    <w:p w14:paraId="60069E7D" w14:textId="77777777" w:rsidR="006057F9" w:rsidRDefault="006057F9" w:rsidP="006057F9">
      <w:r>
        <w:rPr>
          <w:rFonts w:hint="eastAsia"/>
        </w:rPr>
        <w:t>陆三阴望着那株梧桐，想起了那年初上百里山的景象来。</w:t>
      </w:r>
    </w:p>
    <w:p w14:paraId="78FB14F2" w14:textId="77777777" w:rsidR="00304C4C" w:rsidRDefault="00D6207A" w:rsidP="006057F9">
      <w:r>
        <w:rPr>
          <w:rFonts w:hint="eastAsia"/>
        </w:rPr>
        <w:t>那一年的千落，就是站在这棵树后的红雾中，微扬着头，望着远处的夕阳，</w:t>
      </w:r>
      <w:r w:rsidR="00304C4C">
        <w:rPr>
          <w:rFonts w:hint="eastAsia"/>
        </w:rPr>
        <w:t>不知在想些什么。</w:t>
      </w:r>
    </w:p>
    <w:p w14:paraId="535F8B90" w14:textId="77777777" w:rsidR="002835C2" w:rsidRDefault="00304C4C" w:rsidP="006057F9">
      <w:r>
        <w:rPr>
          <w:rFonts w:hint="eastAsia"/>
        </w:rPr>
        <w:t>当她低下头来，看到西门纤纤在练剑时，唇角轻扬，露出了一抹浅浅的笑容。</w:t>
      </w:r>
    </w:p>
    <w:p w14:paraId="1379F2B3" w14:textId="77777777" w:rsidR="00304C4C" w:rsidRDefault="00304C4C" w:rsidP="006057F9">
      <w:r>
        <w:rPr>
          <w:rFonts w:hint="eastAsia"/>
        </w:rPr>
        <w:t>然后她开始弹琴。</w:t>
      </w:r>
    </w:p>
    <w:p w14:paraId="48607945" w14:textId="77777777" w:rsidR="00F00AB0" w:rsidRPr="00304C4C" w:rsidRDefault="00F00AB0" w:rsidP="006057F9">
      <w:r>
        <w:rPr>
          <w:rFonts w:hint="eastAsia"/>
        </w:rPr>
        <w:t>他记得她弹的是曾经沧海，她练的是青萍之末。</w:t>
      </w:r>
    </w:p>
    <w:p w14:paraId="38192768" w14:textId="77777777" w:rsidR="00304C4C" w:rsidRPr="00304C4C" w:rsidRDefault="00A20D3C" w:rsidP="006057F9">
      <w:r>
        <w:rPr>
          <w:rFonts w:hint="eastAsia"/>
        </w:rPr>
        <w:t>狄败青好像在喝酒。</w:t>
      </w:r>
    </w:p>
    <w:p w14:paraId="3809845E" w14:textId="77777777" w:rsidR="00D6207A" w:rsidRDefault="00304C4C" w:rsidP="006057F9">
      <w:r>
        <w:rPr>
          <w:rFonts w:hint="eastAsia"/>
        </w:rPr>
        <w:t>赵缜孤独地</w:t>
      </w:r>
      <w:r w:rsidR="004044B8">
        <w:rPr>
          <w:rFonts w:hint="eastAsia"/>
        </w:rPr>
        <w:t>靠着树</w:t>
      </w:r>
      <w:r>
        <w:rPr>
          <w:rFonts w:hint="eastAsia"/>
        </w:rPr>
        <w:t>，忽然间他的目光缓缓抬起，不知看到了什么</w:t>
      </w:r>
      <w:r w:rsidR="004044B8">
        <w:rPr>
          <w:rFonts w:hint="eastAsia"/>
        </w:rPr>
        <w:t>。</w:t>
      </w:r>
    </w:p>
    <w:p w14:paraId="6027DDD7" w14:textId="77777777" w:rsidR="00304C4C" w:rsidRDefault="00304C4C" w:rsidP="006057F9">
      <w:r>
        <w:rPr>
          <w:rFonts w:hint="eastAsia"/>
        </w:rPr>
        <w:t>宁溪的目光也随之抬起，因为她的目光里只有他。</w:t>
      </w:r>
    </w:p>
    <w:p w14:paraId="74767D2F" w14:textId="77777777" w:rsidR="00C50E34" w:rsidRDefault="00C50E34" w:rsidP="006057F9">
      <w:r>
        <w:rPr>
          <w:rFonts w:hint="eastAsia"/>
        </w:rPr>
        <w:t>叶青诗在做什么？他好像忘了。</w:t>
      </w:r>
    </w:p>
    <w:p w14:paraId="00AD6C7D" w14:textId="77777777" w:rsidR="004044B8" w:rsidRPr="004044B8" w:rsidRDefault="00C50E34" w:rsidP="006057F9">
      <w:r>
        <w:rPr>
          <w:rFonts w:hint="eastAsia"/>
        </w:rPr>
        <w:t>是了，那一年，她来迟了。</w:t>
      </w:r>
    </w:p>
    <w:p w14:paraId="1827A6FE" w14:textId="77777777" w:rsidR="002835C2" w:rsidRDefault="00D6207A" w:rsidP="006057F9">
      <w:r>
        <w:rPr>
          <w:rFonts w:hint="eastAsia"/>
        </w:rPr>
        <w:t>叶青诗来了，一如</w:t>
      </w:r>
      <w:r w:rsidR="002835C2">
        <w:rPr>
          <w:rFonts w:hint="eastAsia"/>
        </w:rPr>
        <w:t>往夕，姗姗来迟。</w:t>
      </w:r>
    </w:p>
    <w:p w14:paraId="443E1EDD" w14:textId="77777777" w:rsidR="002835C2" w:rsidRDefault="002835C2" w:rsidP="006057F9">
      <w:r>
        <w:rPr>
          <w:rFonts w:hint="eastAsia"/>
        </w:rPr>
        <w:t>只是这次来迟的不止是她，还有千落。</w:t>
      </w:r>
    </w:p>
    <w:p w14:paraId="1E32D94B" w14:textId="77777777" w:rsidR="00EE5938" w:rsidRDefault="00EE5938" w:rsidP="006057F9">
      <w:r>
        <w:rPr>
          <w:rFonts w:hint="eastAsia"/>
        </w:rPr>
        <w:t>千落如往昔一样，站在红雾中看了一眼夕阳。</w:t>
      </w:r>
    </w:p>
    <w:p w14:paraId="1FC6DBAE" w14:textId="77777777" w:rsidR="00EE5938" w:rsidRPr="00EE5938" w:rsidRDefault="00EE5938" w:rsidP="006057F9">
      <w:r>
        <w:rPr>
          <w:rFonts w:hint="eastAsia"/>
        </w:rPr>
        <w:t>叶青诗伸手朝雾中抓了抓，不知是想抓住红雾，还是想抓住往昔的时光。</w:t>
      </w:r>
    </w:p>
    <w:p w14:paraId="2AE655FD" w14:textId="77777777" w:rsidR="00D6207A" w:rsidRDefault="00D6207A" w:rsidP="006057F9">
      <w:r>
        <w:rPr>
          <w:rFonts w:hint="eastAsia"/>
        </w:rPr>
        <w:t>山贼小宝坐到应江湖曾经坐着的门槛上，</w:t>
      </w:r>
      <w:r w:rsidR="000D2AA8">
        <w:rPr>
          <w:rFonts w:hint="eastAsia"/>
        </w:rPr>
        <w:t>双手托着下巴，深深叹了口气。</w:t>
      </w:r>
    </w:p>
    <w:p w14:paraId="617D9217" w14:textId="77777777" w:rsidR="000D2AA8" w:rsidRPr="000D2AA8" w:rsidRDefault="000D2AA8" w:rsidP="006057F9">
      <w:r>
        <w:rPr>
          <w:rFonts w:hint="eastAsia"/>
        </w:rPr>
        <w:t>他们在这里往昔的时光，没有他。</w:t>
      </w:r>
    </w:p>
    <w:p w14:paraId="295A6BA0" w14:textId="77777777" w:rsidR="002835C2" w:rsidRDefault="000A41CB" w:rsidP="006057F9">
      <w:r>
        <w:rPr>
          <w:rFonts w:hint="eastAsia"/>
        </w:rPr>
        <w:t>他在这里往昔的时光，也没有他们，有的是百里七人众，有的是应江湖。</w:t>
      </w:r>
    </w:p>
    <w:p w14:paraId="0CDFA8DA" w14:textId="77777777" w:rsidR="00501262" w:rsidRDefault="00501262" w:rsidP="006057F9">
      <w:r>
        <w:rPr>
          <w:rFonts w:hint="eastAsia"/>
        </w:rPr>
        <w:t>从各种层面上来说，百里七人众都他都是不错的，</w:t>
      </w:r>
      <w:r w:rsidR="00107E7C">
        <w:rPr>
          <w:rFonts w:hint="eastAsia"/>
        </w:rPr>
        <w:t>就算最后以他为局算计狄败青，但也没有真的上致他于死地。</w:t>
      </w:r>
    </w:p>
    <w:p w14:paraId="7B5D70DC" w14:textId="77777777" w:rsidR="00501262" w:rsidRPr="003F2119" w:rsidRDefault="003F2119" w:rsidP="006057F9">
      <w:r>
        <w:rPr>
          <w:rFonts w:hint="eastAsia"/>
        </w:rPr>
        <w:lastRenderedPageBreak/>
        <w:t>如今，他们都不在了，有的死了，有的离开了。</w:t>
      </w:r>
    </w:p>
    <w:p w14:paraId="4ABF9491" w14:textId="77777777" w:rsidR="00677738" w:rsidRDefault="00501262">
      <w:r>
        <w:rPr>
          <w:rFonts w:hint="eastAsia"/>
        </w:rPr>
        <w:t>山贼小宝怅然说道：“</w:t>
      </w:r>
      <w:r w:rsidR="00BD0FD9">
        <w:rPr>
          <w:rFonts w:hint="eastAsia"/>
        </w:rPr>
        <w:t>老大，仇老五，金锋老四，为虾米都没有跟小宝道别呢？</w:t>
      </w:r>
      <w:r>
        <w:rPr>
          <w:rFonts w:hint="eastAsia"/>
        </w:rPr>
        <w:t>”</w:t>
      </w:r>
    </w:p>
    <w:p w14:paraId="32B36734" w14:textId="77777777" w:rsidR="006057F9" w:rsidRPr="006057F9" w:rsidRDefault="00423BA6">
      <w:r>
        <w:rPr>
          <w:rFonts w:hint="eastAsia"/>
        </w:rPr>
        <w:t>仇老五三个字触动了狄败青，</w:t>
      </w:r>
      <w:r w:rsidR="000878FD">
        <w:rPr>
          <w:rFonts w:hint="eastAsia"/>
        </w:rPr>
        <w:t>于是他提了一坛</w:t>
      </w:r>
      <w:r>
        <w:rPr>
          <w:rFonts w:hint="eastAsia"/>
        </w:rPr>
        <w:t>酒</w:t>
      </w:r>
      <w:r w:rsidR="000878FD">
        <w:rPr>
          <w:rFonts w:hint="eastAsia"/>
        </w:rPr>
        <w:t>和一个碗</w:t>
      </w:r>
      <w:r>
        <w:rPr>
          <w:rFonts w:hint="eastAsia"/>
        </w:rPr>
        <w:t>，朝后山走来。</w:t>
      </w:r>
    </w:p>
    <w:p w14:paraId="278AF847" w14:textId="77777777" w:rsidR="00EB7287" w:rsidRDefault="00331B41" w:rsidP="00EB7287">
      <w:r>
        <w:rPr>
          <w:rFonts w:hint="eastAsia"/>
        </w:rPr>
        <w:t>夕阳已经半落入了西山</w:t>
      </w:r>
      <w:r w:rsidR="00EB7287">
        <w:rPr>
          <w:rFonts w:hint="eastAsia"/>
        </w:rPr>
        <w:t>，</w:t>
      </w:r>
      <w:r>
        <w:rPr>
          <w:rFonts w:hint="eastAsia"/>
        </w:rPr>
        <w:t>头上的繁星开始崭露峥嵘</w:t>
      </w:r>
      <w:r w:rsidR="00EB7287">
        <w:rPr>
          <w:rFonts w:hint="eastAsia"/>
        </w:rPr>
        <w:t>，</w:t>
      </w:r>
      <w:r>
        <w:rPr>
          <w:rFonts w:hint="eastAsia"/>
        </w:rPr>
        <w:t>东边的</w:t>
      </w:r>
      <w:r w:rsidR="00EB7287">
        <w:rPr>
          <w:rFonts w:hint="eastAsia"/>
        </w:rPr>
        <w:t>群山</w:t>
      </w:r>
      <w:r>
        <w:rPr>
          <w:rFonts w:hint="eastAsia"/>
        </w:rPr>
        <w:t>渐渐昏暗了下去，百里溪的雾气腾起，缥缈其间</w:t>
      </w:r>
      <w:r w:rsidR="00505E58">
        <w:rPr>
          <w:rFonts w:hint="eastAsia"/>
        </w:rPr>
        <w:t>，不时有白鹤腾起，落入云落不知处</w:t>
      </w:r>
      <w:r w:rsidR="00EB7287">
        <w:rPr>
          <w:rFonts w:hint="eastAsia"/>
        </w:rPr>
        <w:t>。</w:t>
      </w:r>
    </w:p>
    <w:p w14:paraId="19639316" w14:textId="77777777" w:rsidR="00EB7287" w:rsidRDefault="005D5334" w:rsidP="00EB7287">
      <w:r>
        <w:rPr>
          <w:rFonts w:hint="eastAsia"/>
        </w:rPr>
        <w:t>崖畔有一棵槐</w:t>
      </w:r>
      <w:r w:rsidR="00EB7287">
        <w:rPr>
          <w:rFonts w:hint="eastAsia"/>
        </w:rPr>
        <w:t>树</w:t>
      </w:r>
      <w:r>
        <w:rPr>
          <w:rFonts w:hint="eastAsia"/>
        </w:rPr>
        <w:t>，</w:t>
      </w:r>
      <w:r w:rsidR="00EB7287">
        <w:rPr>
          <w:rFonts w:hint="eastAsia"/>
        </w:rPr>
        <w:t>在风里轻轻摇摆</w:t>
      </w:r>
      <w:r>
        <w:rPr>
          <w:rFonts w:hint="eastAsia"/>
        </w:rPr>
        <w:t>。</w:t>
      </w:r>
    </w:p>
    <w:p w14:paraId="1C0E7DEC" w14:textId="77777777" w:rsidR="00DE26B9" w:rsidRDefault="00DE26B9" w:rsidP="00EB7287">
      <w:r>
        <w:rPr>
          <w:rFonts w:hint="eastAsia"/>
        </w:rPr>
        <w:t>树上有一双眼睛，</w:t>
      </w:r>
      <w:r w:rsidR="009B5CF8">
        <w:rPr>
          <w:rFonts w:hint="eastAsia"/>
        </w:rPr>
        <w:t>看向云端深处</w:t>
      </w:r>
      <w:r>
        <w:rPr>
          <w:rFonts w:hint="eastAsia"/>
        </w:rPr>
        <w:t>，似要看尽这百里沧桑。</w:t>
      </w:r>
    </w:p>
    <w:p w14:paraId="730192C9" w14:textId="77777777" w:rsidR="007C3767" w:rsidRPr="007C3767" w:rsidRDefault="00F2285F" w:rsidP="00EB7287">
      <w:r>
        <w:rPr>
          <w:rFonts w:hint="eastAsia"/>
        </w:rPr>
        <w:t>这双眼睛，阅尽人间冷暖，而它的主人，看到了</w:t>
      </w:r>
      <w:r w:rsidR="007C3767">
        <w:rPr>
          <w:rFonts w:hint="eastAsia"/>
        </w:rPr>
        <w:t>最深的黑暗，然后他开始质疑这个世界。</w:t>
      </w:r>
    </w:p>
    <w:p w14:paraId="1E6910DF" w14:textId="77777777" w:rsidR="00CF4A8E" w:rsidRPr="00CF4A8E" w:rsidRDefault="00CF4A8E" w:rsidP="00EB7287">
      <w:r>
        <w:rPr>
          <w:rFonts w:hint="eastAsia"/>
        </w:rPr>
        <w:t>为什么出身时无暇的生命，到了最后都活成了穷凶极恶的模样？</w:t>
      </w:r>
    </w:p>
    <w:p w14:paraId="3FB90B8F" w14:textId="77777777" w:rsidR="00FE2A1A" w:rsidRDefault="00CF4A8E" w:rsidP="00EB7287">
      <w:r>
        <w:rPr>
          <w:rFonts w:hint="eastAsia"/>
        </w:rPr>
        <w:t>他得到了自己的答案，然后</w:t>
      </w:r>
      <w:r w:rsidR="00FE2A1A">
        <w:rPr>
          <w:rFonts w:hint="eastAsia"/>
        </w:rPr>
        <w:t>开始用自己的方式报复这个世界，于是有了那句话——仇百里者杀百里。</w:t>
      </w:r>
    </w:p>
    <w:p w14:paraId="38FD50E8" w14:textId="77777777" w:rsidR="00213539" w:rsidRDefault="00213539" w:rsidP="00EB7287">
      <w:r>
        <w:rPr>
          <w:rFonts w:hint="eastAsia"/>
        </w:rPr>
        <w:t>狄败青看着这双眼睛，</w:t>
      </w:r>
      <w:r w:rsidR="000878FD">
        <w:rPr>
          <w:rFonts w:hint="eastAsia"/>
        </w:rPr>
        <w:t>沉默了不知多少时间。</w:t>
      </w:r>
    </w:p>
    <w:p w14:paraId="69159398" w14:textId="77777777" w:rsidR="00213539" w:rsidRDefault="000878FD" w:rsidP="00EB7287">
      <w:r>
        <w:rPr>
          <w:rFonts w:hint="eastAsia"/>
        </w:rPr>
        <w:t>太阳落入了山后，天色还没有完全黑下去。</w:t>
      </w:r>
    </w:p>
    <w:p w14:paraId="7BCC1AB6" w14:textId="77777777" w:rsidR="000878FD" w:rsidRDefault="000878FD" w:rsidP="00EB7287">
      <w:r>
        <w:rPr>
          <w:rFonts w:hint="eastAsia"/>
        </w:rPr>
        <w:t>狄败青</w:t>
      </w:r>
      <w:r w:rsidR="00383B66">
        <w:rPr>
          <w:rFonts w:hint="eastAsia"/>
        </w:rPr>
        <w:t>倒了一碗酒，高高举起，洒向崖下。</w:t>
      </w:r>
    </w:p>
    <w:p w14:paraId="6029B8EB" w14:textId="77777777" w:rsidR="00383B66" w:rsidRDefault="00383B66" w:rsidP="00EB7287">
      <w:r>
        <w:rPr>
          <w:rFonts w:hint="eastAsia"/>
        </w:rPr>
        <w:t>“此酒，祭祀苍天。”</w:t>
      </w:r>
    </w:p>
    <w:p w14:paraId="3BA7F280" w14:textId="77777777" w:rsidR="00383B66" w:rsidRDefault="00383B66" w:rsidP="00EB7287">
      <w:r>
        <w:rPr>
          <w:rFonts w:hint="eastAsia"/>
        </w:rPr>
        <w:t>他又倒了一碗，洒向大地。</w:t>
      </w:r>
    </w:p>
    <w:p w14:paraId="350EFE41" w14:textId="77777777" w:rsidR="00383B66" w:rsidRDefault="00383B66" w:rsidP="00EB7287">
      <w:r>
        <w:rPr>
          <w:rFonts w:hint="eastAsia"/>
        </w:rPr>
        <w:t>“此酒，祭祀那些死在你刀下的亡灵，愿你们得以安息。”</w:t>
      </w:r>
    </w:p>
    <w:p w14:paraId="1B3CD0B8" w14:textId="77777777" w:rsidR="00E84D67" w:rsidRDefault="00E84D67" w:rsidP="00EB7287">
      <w:r>
        <w:rPr>
          <w:rFonts w:hint="eastAsia"/>
        </w:rPr>
        <w:t>他丢掉了碗，把酒坛轻轻举起，</w:t>
      </w:r>
      <w:r w:rsidR="007800FB">
        <w:rPr>
          <w:rFonts w:hint="eastAsia"/>
        </w:rPr>
        <w:t>抬着看着那双眼睛</w:t>
      </w:r>
      <w:r>
        <w:rPr>
          <w:rFonts w:hint="eastAsia"/>
        </w:rPr>
        <w:t>。</w:t>
      </w:r>
    </w:p>
    <w:p w14:paraId="071FD2CD" w14:textId="77777777" w:rsidR="00E84D67" w:rsidRDefault="00E84D67" w:rsidP="00EB7287">
      <w:r>
        <w:rPr>
          <w:rFonts w:hint="eastAsia"/>
        </w:rPr>
        <w:t>“这最后的酒，祭祀于你，</w:t>
      </w:r>
      <w:r w:rsidR="00664E66">
        <w:rPr>
          <w:rFonts w:hint="eastAsia"/>
        </w:rPr>
        <w:t>也愿你得到安息。</w:t>
      </w:r>
      <w:r>
        <w:rPr>
          <w:rFonts w:hint="eastAsia"/>
        </w:rPr>
        <w:t>”</w:t>
      </w:r>
    </w:p>
    <w:p w14:paraId="6AE6BF89" w14:textId="77777777" w:rsidR="00664E66" w:rsidRDefault="00664E66" w:rsidP="00EB7287">
      <w:r>
        <w:rPr>
          <w:rFonts w:hint="eastAsia"/>
        </w:rPr>
        <w:t>他将整个酒坛朝槐树摔起，</w:t>
      </w:r>
      <w:r w:rsidR="00C97DDF">
        <w:rPr>
          <w:rFonts w:hint="eastAsia"/>
        </w:rPr>
        <w:t>一声碎裂声响，酒坛碎成无数块，酒顺着槐树，洒入地面。</w:t>
      </w:r>
    </w:p>
    <w:p w14:paraId="314EEC66" w14:textId="77777777" w:rsidR="00A3217A" w:rsidRPr="00664E66" w:rsidRDefault="007800FB" w:rsidP="00EB7287">
      <w:r>
        <w:rPr>
          <w:rFonts w:hint="eastAsia"/>
        </w:rPr>
        <w:t>狄败青沉默了一会，坚定说道：</w:t>
      </w:r>
      <w:r w:rsidR="00A3217A">
        <w:rPr>
          <w:rFonts w:hint="eastAsia"/>
        </w:rPr>
        <w:t>“你想看到的世界，不会实现。”</w:t>
      </w:r>
    </w:p>
    <w:p w14:paraId="3BCFC1D2" w14:textId="77777777" w:rsidR="00AC7C5E" w:rsidRDefault="00B9153D" w:rsidP="00EB7287">
      <w:r>
        <w:rPr>
          <w:rFonts w:hint="eastAsia"/>
        </w:rPr>
        <w:t>夜风忽起，树枝轻摇，好似是回应这句话</w:t>
      </w:r>
      <w:r w:rsidR="00AC7C5E">
        <w:rPr>
          <w:rFonts w:hint="eastAsia"/>
        </w:rPr>
        <w:t>一般。</w:t>
      </w:r>
    </w:p>
    <w:p w14:paraId="2C4B7B0B" w14:textId="77777777" w:rsidR="00664E66" w:rsidRPr="00E84D67" w:rsidRDefault="00B9153D" w:rsidP="00EB7287">
      <w:r>
        <w:rPr>
          <w:rFonts w:hint="eastAsia"/>
        </w:rPr>
        <w:t>狄败青一声轻笑，转身离开。</w:t>
      </w:r>
    </w:p>
    <w:p w14:paraId="66BC2218" w14:textId="77777777" w:rsidR="00241AB2" w:rsidRDefault="007D59B0" w:rsidP="00EB7287">
      <w:r>
        <w:rPr>
          <w:rFonts w:hint="eastAsia"/>
        </w:rPr>
        <w:t>回到山腰的时候，</w:t>
      </w:r>
      <w:r w:rsidR="00494B66">
        <w:rPr>
          <w:rFonts w:hint="eastAsia"/>
        </w:rPr>
        <w:t>篝火已经燃起，七分道士正在烤全羊，山贼小宝看得口水垂涎欲滴，伸出恶罪的小手，然后被七分道士用棍子拍了一棒，悻悻地收了回去。</w:t>
      </w:r>
    </w:p>
    <w:p w14:paraId="5A74EF66" w14:textId="77777777" w:rsidR="00241AB2" w:rsidRDefault="00241AB2" w:rsidP="00EB7287">
      <w:r>
        <w:rPr>
          <w:rFonts w:hint="eastAsia"/>
        </w:rPr>
        <w:t>千落正在弹琴，陆三阴吹笛合奏。</w:t>
      </w:r>
    </w:p>
    <w:p w14:paraId="5310FF7C" w14:textId="77777777" w:rsidR="00875535" w:rsidRDefault="00241AB2" w:rsidP="00EB7287">
      <w:r>
        <w:rPr>
          <w:rFonts w:hint="eastAsia"/>
        </w:rPr>
        <w:t>叶青诗正也宁溪闲聊，赵缜与柴桑正在比试</w:t>
      </w:r>
      <w:r w:rsidR="00875535">
        <w:rPr>
          <w:rFonts w:hint="eastAsia"/>
        </w:rPr>
        <w:t>，西门纤纤在一旁鼓劲呐喊。</w:t>
      </w:r>
    </w:p>
    <w:p w14:paraId="4E26134F" w14:textId="77777777" w:rsidR="00241AB2" w:rsidRPr="00241AB2" w:rsidRDefault="00241AB2" w:rsidP="00EB7287">
      <w:r>
        <w:rPr>
          <w:rFonts w:hint="eastAsia"/>
        </w:rPr>
        <w:t>利用裁判的便利，不时给柴桑吹两下黑哨，</w:t>
      </w:r>
      <w:r w:rsidR="00875535">
        <w:rPr>
          <w:rFonts w:hint="eastAsia"/>
        </w:rPr>
        <w:t>搞得柴桑十分恼火，然后他两就吵了起来，搞得赵缜十分尴尬。</w:t>
      </w:r>
    </w:p>
    <w:p w14:paraId="25BFA0AE" w14:textId="77777777" w:rsidR="00E761C8" w:rsidRDefault="00875535">
      <w:r>
        <w:rPr>
          <w:rFonts w:hint="eastAsia"/>
        </w:rPr>
        <w:t>狄败青心想这两人真是幼稚，多大了吵架还用头顶来顶去，于是拍了拍赵缜，两人坐到篝火旁边，拆开两坛酒喝了起来。</w:t>
      </w:r>
    </w:p>
    <w:p w14:paraId="43840B07" w14:textId="77777777" w:rsidR="002762C3" w:rsidRDefault="002762C3">
      <w:r>
        <w:rPr>
          <w:rFonts w:hint="eastAsia"/>
        </w:rPr>
        <w:t>曲落笛音尽，肉熟酒半酣，</w:t>
      </w:r>
      <w:r w:rsidR="00B76DD5">
        <w:rPr>
          <w:rFonts w:hint="eastAsia"/>
        </w:rPr>
        <w:t>柴桑和西门纤纤一个抓着一个的脸，僵持难下。</w:t>
      </w:r>
    </w:p>
    <w:p w14:paraId="3BA7E0E3" w14:textId="77777777" w:rsidR="00B76DD5" w:rsidRDefault="00B76DD5">
      <w:r>
        <w:rPr>
          <w:rFonts w:hint="eastAsia"/>
        </w:rPr>
        <w:t>千落与陆三阴无奈的叹了口气，上前把两人拆分开来，拽回到篝火边坐下。</w:t>
      </w:r>
    </w:p>
    <w:p w14:paraId="326B3A09" w14:textId="77777777" w:rsidR="00D20D8F" w:rsidRDefault="001B44F9">
      <w:r>
        <w:rPr>
          <w:rFonts w:hint="eastAsia"/>
        </w:rPr>
        <w:t>陆三阴</w:t>
      </w:r>
      <w:r w:rsidR="00872C4D">
        <w:rPr>
          <w:rFonts w:hint="eastAsia"/>
        </w:rPr>
        <w:t>一本正经</w:t>
      </w:r>
      <w:r>
        <w:rPr>
          <w:rFonts w:hint="eastAsia"/>
        </w:rPr>
        <w:t>教训道：</w:t>
      </w:r>
      <w:r w:rsidR="00D20D8F">
        <w:rPr>
          <w:rFonts w:hint="eastAsia"/>
        </w:rPr>
        <w:t>“纤纤，你</w:t>
      </w:r>
      <w:r w:rsidR="00872C4D">
        <w:rPr>
          <w:rFonts w:hint="eastAsia"/>
        </w:rPr>
        <w:t>好歹</w:t>
      </w:r>
      <w:r w:rsidR="00D20D8F">
        <w:rPr>
          <w:rFonts w:hint="eastAsia"/>
        </w:rPr>
        <w:t>也是一派掌门，能不能注意点形象？”</w:t>
      </w:r>
    </w:p>
    <w:p w14:paraId="569E2F61" w14:textId="77777777" w:rsidR="00872C4D" w:rsidRDefault="00872C4D">
      <w:r>
        <w:rPr>
          <w:rFonts w:hint="eastAsia"/>
        </w:rPr>
        <w:t>西门纤纤有些生气，说道：“凭什么只说我？”</w:t>
      </w:r>
    </w:p>
    <w:p w14:paraId="0D8C7A5A" w14:textId="77777777" w:rsidR="00872C4D" w:rsidRDefault="00872C4D">
      <w:r>
        <w:rPr>
          <w:rFonts w:hint="eastAsia"/>
        </w:rPr>
        <w:t>陆三阴问道：“狗咬了你，难道你也要咬回去？”</w:t>
      </w:r>
    </w:p>
    <w:p w14:paraId="613E8790" w14:textId="77777777" w:rsidR="00872C4D" w:rsidRDefault="00872C4D">
      <w:r>
        <w:rPr>
          <w:rFonts w:hint="eastAsia"/>
        </w:rPr>
        <w:t>西门纤纤还没反应过来，柴桑立时大怒着叫道：“你说谁是……”</w:t>
      </w:r>
    </w:p>
    <w:p w14:paraId="36E39A58" w14:textId="77777777" w:rsidR="00A9386E" w:rsidRDefault="00872C4D">
      <w:r>
        <w:rPr>
          <w:rFonts w:hint="eastAsia"/>
        </w:rPr>
        <w:t>狄败青迅捷而精</w:t>
      </w:r>
      <w:r w:rsidR="00587B65">
        <w:rPr>
          <w:rFonts w:hint="eastAsia"/>
        </w:rPr>
        <w:t>准地朝他嘴里塞了一只羊腿，千落拍了拍他的肩膀，</w:t>
      </w:r>
      <w:r w:rsidR="00A9386E">
        <w:rPr>
          <w:rFonts w:hint="eastAsia"/>
        </w:rPr>
        <w:t>正要安抚，山贼小宝却抢先开了口。</w:t>
      </w:r>
    </w:p>
    <w:p w14:paraId="54A5058C" w14:textId="77777777" w:rsidR="00226F24" w:rsidRDefault="00226F24">
      <w:r>
        <w:rPr>
          <w:rFonts w:hint="eastAsia"/>
        </w:rPr>
        <w:t>山贼小宝喝了几口酒，恢复了几分三分和尚的痞性，义正辞严</w:t>
      </w:r>
      <w:r w:rsidR="00A9386E">
        <w:rPr>
          <w:rFonts w:hint="eastAsia"/>
        </w:rPr>
        <w:t>盯着训斥</w:t>
      </w:r>
      <w:r>
        <w:rPr>
          <w:rFonts w:hint="eastAsia"/>
        </w:rPr>
        <w:t>道：“二十</w:t>
      </w:r>
      <w:r w:rsidR="00A9386E">
        <w:rPr>
          <w:rFonts w:hint="eastAsia"/>
        </w:rPr>
        <w:t>来</w:t>
      </w:r>
      <w:r>
        <w:rPr>
          <w:rFonts w:hint="eastAsia"/>
        </w:rPr>
        <w:t>岁的大姑娘，大小伙子了，打架还像小孩似的撕来撕去，幼不幼稚？”</w:t>
      </w:r>
    </w:p>
    <w:p w14:paraId="59D2B50F" w14:textId="77777777" w:rsidR="00A9386E" w:rsidRDefault="00A9386E">
      <w:r>
        <w:rPr>
          <w:rFonts w:hint="eastAsia"/>
        </w:rPr>
        <w:t>柴桑愣了一下，西门纤纤默默地不说话。</w:t>
      </w:r>
    </w:p>
    <w:p w14:paraId="0378DB31" w14:textId="77777777" w:rsidR="00872C4D" w:rsidRDefault="00A9386E">
      <w:r>
        <w:rPr>
          <w:rFonts w:hint="eastAsia"/>
        </w:rPr>
        <w:t>山贼小宝很是得意，</w:t>
      </w:r>
      <w:r w:rsidR="00AC6E58">
        <w:rPr>
          <w:rFonts w:hint="eastAsia"/>
        </w:rPr>
        <w:t>转口叼了一块肉，</w:t>
      </w:r>
      <w:r>
        <w:rPr>
          <w:rFonts w:hint="eastAsia"/>
        </w:rPr>
        <w:t>说道：“就不能像我一样成熟点？”</w:t>
      </w:r>
    </w:p>
    <w:p w14:paraId="4E7D9901" w14:textId="77777777" w:rsidR="006A3AA6" w:rsidRDefault="006A3AA6" w:rsidP="006A3AA6">
      <w:r>
        <w:rPr>
          <w:rFonts w:hint="eastAsia"/>
        </w:rPr>
        <w:t>忽然就安静了下来。</w:t>
      </w:r>
    </w:p>
    <w:p w14:paraId="436389AA" w14:textId="77777777" w:rsidR="006A3AA6" w:rsidRDefault="006A3AA6" w:rsidP="006A3AA6">
      <w:r>
        <w:rPr>
          <w:rFonts w:hint="eastAsia"/>
        </w:rPr>
        <w:lastRenderedPageBreak/>
        <w:t>宁溪把悄悄凑到狄败青耳边，感慨道：“我开始有些明白那个书生为什么要把你师弟变成山贼小宝了。”</w:t>
      </w:r>
    </w:p>
    <w:p w14:paraId="5CA5117A" w14:textId="77777777" w:rsidR="006A3AA6" w:rsidRDefault="006A3AA6" w:rsidP="006A3AA6">
      <w:r>
        <w:rPr>
          <w:rFonts w:hint="eastAsia"/>
        </w:rPr>
        <w:t>狄败青觉得有些尴尬，尬笑道：“大……大概吧！”</w:t>
      </w:r>
    </w:p>
    <w:p w14:paraId="439C638A" w14:textId="77777777" w:rsidR="006A3AA6" w:rsidRDefault="00CD2ED0" w:rsidP="006A3AA6">
      <w:r>
        <w:rPr>
          <w:rFonts w:hint="eastAsia"/>
        </w:rPr>
        <w:t>千落站了起来，结束了尴尬的气氛，说道：“今天是纤纤二十年生日，</w:t>
      </w:r>
      <w:r w:rsidR="00A53236">
        <w:rPr>
          <w:rFonts w:hint="eastAsia"/>
        </w:rPr>
        <w:t>咱们应该敬她一杯。</w:t>
      </w:r>
      <w:r>
        <w:rPr>
          <w:rFonts w:hint="eastAsia"/>
        </w:rPr>
        <w:t>”</w:t>
      </w:r>
    </w:p>
    <w:p w14:paraId="61A38663" w14:textId="77777777" w:rsidR="00A53236" w:rsidRDefault="00A53236" w:rsidP="006A3AA6">
      <w:r>
        <w:rPr>
          <w:rFonts w:hint="eastAsia"/>
        </w:rPr>
        <w:t>于是大家倒喝，高高举杯，祝贺道：“生日快乐。”</w:t>
      </w:r>
    </w:p>
    <w:p w14:paraId="59677B53" w14:textId="77777777" w:rsidR="004B346C" w:rsidRDefault="004B346C" w:rsidP="006A3AA6">
      <w:r>
        <w:rPr>
          <w:rFonts w:hint="eastAsia"/>
        </w:rPr>
        <w:t>西门纤纤说了谢谢，大家又开始说祝词。</w:t>
      </w:r>
    </w:p>
    <w:p w14:paraId="71F3068D" w14:textId="77777777" w:rsidR="004B346C" w:rsidRPr="004B346C" w:rsidRDefault="004B346C" w:rsidP="006A3AA6">
      <w:r>
        <w:rPr>
          <w:rFonts w:hint="eastAsia"/>
        </w:rPr>
        <w:t>转了一圈，最后到了山贼小宝。</w:t>
      </w:r>
    </w:p>
    <w:p w14:paraId="134F428A" w14:textId="77777777" w:rsidR="00FA2AB2" w:rsidRDefault="00FA2AB2" w:rsidP="006A3AA6">
      <w:r>
        <w:rPr>
          <w:rFonts w:hint="eastAsia"/>
        </w:rPr>
        <w:t>山贼小宝老神在在地道：“</w:t>
      </w:r>
      <w:r w:rsidR="004B346C">
        <w:rPr>
          <w:rFonts w:hint="eastAsia"/>
        </w:rPr>
        <w:t>以后要像我一样成熟点，嗯成熟点……</w:t>
      </w:r>
      <w:r>
        <w:rPr>
          <w:rFonts w:hint="eastAsia"/>
        </w:rPr>
        <w:t>”</w:t>
      </w:r>
    </w:p>
    <w:p w14:paraId="62B87096" w14:textId="77777777" w:rsidR="004B346C" w:rsidRDefault="004B346C" w:rsidP="006A3AA6">
      <w:r>
        <w:rPr>
          <w:rFonts w:hint="eastAsia"/>
        </w:rPr>
        <w:t>狄败青一巴掌把他拍进了土里</w:t>
      </w:r>
      <w:r w:rsidR="00E65DEA">
        <w:rPr>
          <w:rFonts w:hint="eastAsia"/>
        </w:rPr>
        <w:t>，说道：“</w:t>
      </w:r>
      <w:r w:rsidR="00792896">
        <w:rPr>
          <w:rFonts w:hint="eastAsia"/>
        </w:rPr>
        <w:t>不用在意他</w:t>
      </w:r>
      <w:r>
        <w:rPr>
          <w:rFonts w:hint="eastAsia"/>
        </w:rPr>
        <w:t>。</w:t>
      </w:r>
      <w:r w:rsidR="00E65DEA">
        <w:rPr>
          <w:rFonts w:hint="eastAsia"/>
        </w:rPr>
        <w:t>”</w:t>
      </w:r>
    </w:p>
    <w:p w14:paraId="58C41D22" w14:textId="77777777" w:rsidR="00BD6338" w:rsidRDefault="00E65DEA" w:rsidP="00BD6338">
      <w:r>
        <w:rPr>
          <w:rFonts w:hint="eastAsia"/>
        </w:rPr>
        <w:t>西门纤纤很是</w:t>
      </w:r>
      <w:r w:rsidR="00792896">
        <w:rPr>
          <w:rFonts w:hint="eastAsia"/>
        </w:rPr>
        <w:t>感动，端着碗酒，站了起来，</w:t>
      </w:r>
      <w:r w:rsidR="00BD6338">
        <w:rPr>
          <w:rFonts w:hint="eastAsia"/>
        </w:rPr>
        <w:t>感慨</w:t>
      </w:r>
      <w:r w:rsidR="00792896">
        <w:rPr>
          <w:rFonts w:hint="eastAsia"/>
        </w:rPr>
        <w:t>说道：“</w:t>
      </w:r>
      <w:r w:rsidR="00BD6338" w:rsidRPr="004500E4">
        <w:rPr>
          <w:rFonts w:hint="eastAsia"/>
        </w:rPr>
        <w:t>在那天之前，我还不知道，人真的能像狂风里的残云一样，变幻莫测的</w:t>
      </w:r>
      <w:r w:rsidR="00BD6338">
        <w:rPr>
          <w:rFonts w:hint="eastAsia"/>
        </w:rPr>
        <w:t>！短短数日时间里，我失去了老爹，几次生死徘徊，阅尽人心冷暖。”</w:t>
      </w:r>
    </w:p>
    <w:p w14:paraId="769E77BE" w14:textId="77777777" w:rsidR="004B346C" w:rsidRDefault="00BD6338" w:rsidP="006A3AA6">
      <w:r>
        <w:rPr>
          <w:rFonts w:hint="eastAsia"/>
        </w:rPr>
        <w:t>说到这里，她的声音顿了顿，声音有些颤抖，眼角隐有泪光，说道：“诸位好友，总在我最艰难的时候出现，更帮我排解万难，令我大仇得报，</w:t>
      </w:r>
      <w:r w:rsidR="00A21BCF">
        <w:rPr>
          <w:rFonts w:hint="eastAsia"/>
        </w:rPr>
        <w:t>西门纤纤</w:t>
      </w:r>
      <w:r>
        <w:rPr>
          <w:rFonts w:hint="eastAsia"/>
        </w:rPr>
        <w:t>在此感谢诸位好友。</w:t>
      </w:r>
      <w:r w:rsidR="00792896">
        <w:rPr>
          <w:rFonts w:hint="eastAsia"/>
        </w:rPr>
        <w:t>”</w:t>
      </w:r>
    </w:p>
    <w:p w14:paraId="38649E6C" w14:textId="77777777" w:rsidR="00BD6338" w:rsidRDefault="00BD6338" w:rsidP="006A3AA6">
      <w:r>
        <w:rPr>
          <w:rFonts w:hint="eastAsia"/>
        </w:rPr>
        <w:t>说完全这话，她双手端酒，向诸人揖手行礼，然后一饮而尽。</w:t>
      </w:r>
    </w:p>
    <w:p w14:paraId="071E6C61" w14:textId="77777777" w:rsidR="00BD6338" w:rsidRDefault="00163B19" w:rsidP="006A3AA6">
      <w:r>
        <w:rPr>
          <w:rFonts w:hint="eastAsia"/>
        </w:rPr>
        <w:t>千落扶着纤纤，安慰说道：“大家都是好朋友，相互帮助是应该的。”</w:t>
      </w:r>
    </w:p>
    <w:p w14:paraId="3530823B" w14:textId="77777777" w:rsidR="00875535" w:rsidRDefault="00BD6338">
      <w:r>
        <w:rPr>
          <w:rFonts w:hint="eastAsia"/>
        </w:rPr>
        <w:t>陆三阴摆手说话道：“</w:t>
      </w:r>
      <w:r w:rsidR="00163B19">
        <w:rPr>
          <w:rFonts w:hint="eastAsia"/>
        </w:rPr>
        <w:t>是啊，</w:t>
      </w:r>
      <w:r>
        <w:rPr>
          <w:rFonts w:hint="eastAsia"/>
        </w:rPr>
        <w:t>也不是什么大不了的事，你要是太感动的话，给我洗三个月的脚就好了。”</w:t>
      </w:r>
    </w:p>
    <w:p w14:paraId="2100E5BB" w14:textId="77777777" w:rsidR="00BD6338" w:rsidRDefault="00BD6338">
      <w:r>
        <w:rPr>
          <w:rFonts w:hint="eastAsia"/>
        </w:rPr>
        <w:t>柴桑很鄙视地看了陆三阴一眼，说道：“这个瘪三要求真过分，像我就务实多了，跟应江湖打架肩膀有些酸，伤是工伤，给我揉两个月的肩就行了。”</w:t>
      </w:r>
    </w:p>
    <w:p w14:paraId="3A79F7AC" w14:textId="77777777" w:rsidR="006D2CBE" w:rsidRDefault="00BD6338">
      <w:r>
        <w:rPr>
          <w:rFonts w:hint="eastAsia"/>
        </w:rPr>
        <w:t>狄败青想了想，说道：“我没他两那么过分，给我买一个月的早餐就行好了。”</w:t>
      </w:r>
    </w:p>
    <w:p w14:paraId="741F58EC" w14:textId="77777777" w:rsidR="00464183" w:rsidRDefault="00464183">
      <w:r>
        <w:rPr>
          <w:rFonts w:hint="eastAsia"/>
        </w:rPr>
        <w:t>七分道士大声痛斥三人，</w:t>
      </w:r>
      <w:r w:rsidR="006D2CBE">
        <w:rPr>
          <w:rFonts w:hint="eastAsia"/>
        </w:rPr>
        <w:t>然后</w:t>
      </w:r>
      <w:r>
        <w:rPr>
          <w:rFonts w:hint="eastAsia"/>
        </w:rPr>
        <w:t>说道：“</w:t>
      </w:r>
      <w:r w:rsidR="006D2CBE">
        <w:rPr>
          <w:rFonts w:hint="eastAsia"/>
        </w:rPr>
        <w:t>你们怎么能提出这么无礼的要求，哪像我两袖清风，高风亮节，只要帮我把阿漂哥搞出的那堆债券给还了就好了。</w:t>
      </w:r>
      <w:r>
        <w:rPr>
          <w:rFonts w:hint="eastAsia"/>
        </w:rPr>
        <w:t>”</w:t>
      </w:r>
    </w:p>
    <w:p w14:paraId="71A354F6" w14:textId="77777777" w:rsidR="008E47A2" w:rsidRDefault="008E47A2">
      <w:r>
        <w:rPr>
          <w:rFonts w:hint="eastAsia"/>
        </w:rPr>
        <w:t>宁溪弱张地问道：“有多少？”</w:t>
      </w:r>
    </w:p>
    <w:p w14:paraId="21FF4BB1" w14:textId="77777777" w:rsidR="008E47A2" w:rsidRDefault="008E47A2">
      <w:r>
        <w:rPr>
          <w:rFonts w:hint="eastAsia"/>
        </w:rPr>
        <w:t>七分道士想了想，说道：“也就一百多万吧！”</w:t>
      </w:r>
    </w:p>
    <w:p w14:paraId="5A07958C" w14:textId="77777777" w:rsidR="00D11EAE" w:rsidRPr="00D11EAE" w:rsidRDefault="00D11EAE">
      <w:r>
        <w:rPr>
          <w:rFonts w:hint="eastAsia"/>
        </w:rPr>
        <w:t>西门纤纤挤出笑容，说道：“这个……的确不多。”</w:t>
      </w:r>
    </w:p>
    <w:p w14:paraId="70010A4D" w14:textId="77777777" w:rsidR="00464183" w:rsidRDefault="00464183">
      <w:r>
        <w:rPr>
          <w:rFonts w:hint="eastAsia"/>
        </w:rPr>
        <w:t>山贼小宝趁势起义，想浑水摸鱼，说道：“给我买半个月的烧鸡。”</w:t>
      </w:r>
    </w:p>
    <w:p w14:paraId="72F52222" w14:textId="77777777" w:rsidR="00D11EAE" w:rsidRDefault="00D11EAE">
      <w:r>
        <w:rPr>
          <w:rFonts w:hint="eastAsia"/>
        </w:rPr>
        <w:t>诸人的目光纷纷朝他看了过来，山贼小宝有些紧张，说道：“那</w:t>
      </w:r>
      <w:r w:rsidR="00C97559">
        <w:rPr>
          <w:rFonts w:hint="eastAsia"/>
        </w:rPr>
        <w:t>七天好了……哦不三天……一天，一天总行了吧？</w:t>
      </w:r>
      <w:r>
        <w:rPr>
          <w:rFonts w:hint="eastAsia"/>
        </w:rPr>
        <w:t>”</w:t>
      </w:r>
    </w:p>
    <w:p w14:paraId="412B5D6D" w14:textId="77777777" w:rsidR="00C97559" w:rsidRPr="00C97559" w:rsidRDefault="00EA4770">
      <w:r>
        <w:rPr>
          <w:rFonts w:hint="eastAsia"/>
        </w:rPr>
        <w:t>狄败青把一踢肉塞到他嘴里，说道：</w:t>
      </w:r>
      <w:r w:rsidR="009E3CBD">
        <w:rPr>
          <w:rFonts w:hint="eastAsia"/>
        </w:rPr>
        <w:t>“好了，请不你要说话，安心吃肉</w:t>
      </w:r>
      <w:r w:rsidR="000D4D59">
        <w:rPr>
          <w:rFonts w:hint="eastAsia"/>
        </w:rPr>
        <w:t>，不要再破坏气氛了</w:t>
      </w:r>
      <w:r w:rsidR="001B5B6C">
        <w:rPr>
          <w:rFonts w:hint="eastAsia"/>
        </w:rPr>
        <w:t>，听到了没有？</w:t>
      </w:r>
      <w:r w:rsidR="009E3CBD">
        <w:rPr>
          <w:rFonts w:hint="eastAsia"/>
        </w:rPr>
        <w:t>”</w:t>
      </w:r>
    </w:p>
    <w:p w14:paraId="37ABE7CE" w14:textId="77777777" w:rsidR="00464183" w:rsidRDefault="00515E64">
      <w:r>
        <w:rPr>
          <w:rFonts w:hint="eastAsia"/>
        </w:rPr>
        <w:t>山贼小宝心想破坏气氛的不是你们吗？但狄败青目光严厉，他不敢多说什么，只好吃肉。</w:t>
      </w:r>
    </w:p>
    <w:p w14:paraId="58E88F12" w14:textId="77777777" w:rsidR="00B9441F" w:rsidRDefault="00B9441F">
      <w:r>
        <w:rPr>
          <w:rFonts w:hint="eastAsia"/>
        </w:rPr>
        <w:t>叶青诗忽然说道：“</w:t>
      </w:r>
      <w:r w:rsidR="000E4503">
        <w:rPr>
          <w:rFonts w:hint="eastAsia"/>
        </w:rPr>
        <w:t>好不容易聚在一起，大家不要说些没正经的话了，说些有意义的吧！</w:t>
      </w:r>
      <w:r>
        <w:rPr>
          <w:rFonts w:hint="eastAsia"/>
        </w:rPr>
        <w:t>”</w:t>
      </w:r>
    </w:p>
    <w:p w14:paraId="6CC57915" w14:textId="77777777" w:rsidR="00173CCF" w:rsidRDefault="00173CCF">
      <w:r>
        <w:rPr>
          <w:rFonts w:hint="eastAsia"/>
        </w:rPr>
        <w:t>诸人你看看我，我看看你，实在找不出什么有意义的话题。</w:t>
      </w:r>
    </w:p>
    <w:p w14:paraId="6EC308C5" w14:textId="77777777" w:rsidR="00A861E2" w:rsidRDefault="00A861E2">
      <w:r>
        <w:rPr>
          <w:rFonts w:hint="eastAsia"/>
        </w:rPr>
        <w:t>陆三阴忽然站了起来，说道：“其实有件事实，瞒着诸位</w:t>
      </w:r>
      <w:r w:rsidR="007F7E96">
        <w:rPr>
          <w:rFonts w:hint="eastAsia"/>
        </w:rPr>
        <w:t>好友很</w:t>
      </w:r>
      <w:r>
        <w:rPr>
          <w:rFonts w:hint="eastAsia"/>
        </w:rPr>
        <w:t>久了。”</w:t>
      </w:r>
    </w:p>
    <w:p w14:paraId="4B346E5E" w14:textId="77777777" w:rsidR="00A861E2" w:rsidRDefault="00A861E2">
      <w:r>
        <w:rPr>
          <w:rFonts w:hint="eastAsia"/>
        </w:rPr>
        <w:t>叶青诗问道：“什么事情？”</w:t>
      </w:r>
    </w:p>
    <w:p w14:paraId="357AEF48" w14:textId="77777777" w:rsidR="007F7E96" w:rsidRDefault="007F7E96">
      <w:r>
        <w:rPr>
          <w:rFonts w:hint="eastAsia"/>
        </w:rPr>
        <w:t>陆三阴摸了摸头，有些羞涩地道：“其实我不叫陆三阴。”</w:t>
      </w:r>
    </w:p>
    <w:p w14:paraId="483A5C8C" w14:textId="77777777" w:rsidR="007F7E96" w:rsidRDefault="007F7E96">
      <w:r>
        <w:rPr>
          <w:rFonts w:hint="eastAsia"/>
        </w:rPr>
        <w:t>宁溪白了他一眼，心想这声好友你也好意思叫出来？问道：“那你叫啥？”</w:t>
      </w:r>
    </w:p>
    <w:p w14:paraId="01FD33F7" w14:textId="77777777" w:rsidR="00A3673A" w:rsidRPr="00A861E2" w:rsidRDefault="00A3673A">
      <w:r>
        <w:rPr>
          <w:rFonts w:hint="eastAsia"/>
        </w:rPr>
        <w:t>陆三阴悄悄瞥了西门纤纤一眼，说道：“我叫陆压，陆压道君的陆压，请诸位好友以后多多指教。”</w:t>
      </w:r>
    </w:p>
    <w:p w14:paraId="69BF3AAF" w14:textId="77777777" w:rsidR="00B9441F" w:rsidRDefault="00621E5A">
      <w:r>
        <w:rPr>
          <w:rFonts w:hint="eastAsia"/>
        </w:rPr>
        <w:t>西门纤纤暗自窃笑，想起青思池那夜的时候来，心想原来他说的是真的，我竟是第一个知晓他真名的人，不禁笑了起来。</w:t>
      </w:r>
    </w:p>
    <w:p w14:paraId="683B2F01" w14:textId="77777777" w:rsidR="00F53118" w:rsidRDefault="00F53118">
      <w:r>
        <w:rPr>
          <w:rFonts w:hint="eastAsia"/>
        </w:rPr>
        <w:t>七分道士掏了掏耳朵，挑眉看着狄败青，问道：“</w:t>
      </w:r>
      <w:r w:rsidR="00395C5A">
        <w:rPr>
          <w:rFonts w:hint="eastAsia"/>
        </w:rPr>
        <w:t>啥鸦</w:t>
      </w:r>
      <w:r>
        <w:rPr>
          <w:rFonts w:hint="eastAsia"/>
        </w:rPr>
        <w:t>来着？”</w:t>
      </w:r>
    </w:p>
    <w:p w14:paraId="41872BA1" w14:textId="77777777" w:rsidR="00535A72" w:rsidRDefault="00B74246">
      <w:r>
        <w:rPr>
          <w:rFonts w:hint="eastAsia"/>
        </w:rPr>
        <w:t>狄败青认真想了起，用一很极不确实地语气说</w:t>
      </w:r>
      <w:r w:rsidR="00535A72">
        <w:rPr>
          <w:rFonts w:hint="eastAsia"/>
        </w:rPr>
        <w:t>道：“</w:t>
      </w:r>
      <w:r>
        <w:rPr>
          <w:rFonts w:hint="eastAsia"/>
        </w:rPr>
        <w:t>不大清楚，可能是天上飞的，也可能在</w:t>
      </w:r>
      <w:r>
        <w:rPr>
          <w:rFonts w:hint="eastAsia"/>
        </w:rPr>
        <w:lastRenderedPageBreak/>
        <w:t>水里游，但总之是长着</w:t>
      </w:r>
      <w:r w:rsidR="00EB49EE">
        <w:rPr>
          <w:rFonts w:hint="eastAsia"/>
        </w:rPr>
        <w:t>羽毛的</w:t>
      </w:r>
      <w:r>
        <w:rPr>
          <w:rFonts w:hint="eastAsia"/>
        </w:rPr>
        <w:t>没错了。</w:t>
      </w:r>
      <w:r w:rsidR="00535A72">
        <w:rPr>
          <w:rFonts w:hint="eastAsia"/>
        </w:rPr>
        <w:t>”</w:t>
      </w:r>
    </w:p>
    <w:p w14:paraId="79A19966" w14:textId="77777777" w:rsidR="00B74246" w:rsidRDefault="00B74246">
      <w:r>
        <w:rPr>
          <w:rFonts w:hint="eastAsia"/>
        </w:rPr>
        <w:t>宁溪</w:t>
      </w:r>
      <w:r w:rsidR="00EB49EE">
        <w:rPr>
          <w:rFonts w:hint="eastAsia"/>
        </w:rPr>
        <w:t>十分认真的纠正道：“不对不对，应该是那种长着羽毛的，不会游泳的，只能在地上趴趴趴走的。”</w:t>
      </w:r>
    </w:p>
    <w:p w14:paraId="4786DD0F" w14:textId="77777777" w:rsidR="00861F03" w:rsidRDefault="00861F03">
      <w:r>
        <w:rPr>
          <w:rFonts w:hint="eastAsia"/>
        </w:rPr>
        <w:t>千落问道：“那是种什么鸭？”</w:t>
      </w:r>
    </w:p>
    <w:p w14:paraId="1BDB5DCC" w14:textId="77777777" w:rsidR="00AE4CE7" w:rsidRDefault="00AE4CE7">
      <w:r>
        <w:rPr>
          <w:rFonts w:hint="eastAsia"/>
        </w:rPr>
        <w:t>柴桑说道：“被我一脚踢到水里，然后沉底了，所以应该是旱鸭吧！”</w:t>
      </w:r>
    </w:p>
    <w:p w14:paraId="49AA0A50" w14:textId="77777777" w:rsidR="00B74246" w:rsidRDefault="00AA3957">
      <w:r>
        <w:rPr>
          <w:rFonts w:hint="eastAsia"/>
        </w:rPr>
        <w:t>山贼小宝眼睛忽然一亮，转溜溜地看了过来，问</w:t>
      </w:r>
      <w:r w:rsidR="001C4A88">
        <w:rPr>
          <w:rFonts w:hint="eastAsia"/>
        </w:rPr>
        <w:t>道：“可以吃吗？”</w:t>
      </w:r>
    </w:p>
    <w:p w14:paraId="1B5A898A" w14:textId="77777777" w:rsidR="00AA3957" w:rsidRDefault="00AA3957">
      <w:r>
        <w:rPr>
          <w:rFonts w:hint="eastAsia"/>
        </w:rPr>
        <w:t>陆三阴大怒，叫道：“</w:t>
      </w:r>
      <w:r w:rsidR="00BF2E3B">
        <w:rPr>
          <w:rFonts w:hint="eastAsia"/>
        </w:rPr>
        <w:t>妈的，</w:t>
      </w:r>
      <w:r w:rsidR="00015996">
        <w:rPr>
          <w:rFonts w:hint="eastAsia"/>
        </w:rPr>
        <w:t>别用这</w:t>
      </w:r>
      <w:r>
        <w:rPr>
          <w:rFonts w:hint="eastAsia"/>
        </w:rPr>
        <w:t>种看食物地眼神看着我</w:t>
      </w:r>
      <w:r w:rsidR="00173BB2">
        <w:rPr>
          <w:rFonts w:hint="eastAsia"/>
        </w:rPr>
        <w:t>，信不信我抢了你的肉</w:t>
      </w:r>
      <w:r>
        <w:rPr>
          <w:rFonts w:hint="eastAsia"/>
        </w:rPr>
        <w:t>。”</w:t>
      </w:r>
    </w:p>
    <w:p w14:paraId="7B5B2AE0" w14:textId="77777777" w:rsidR="00173BB2" w:rsidRDefault="00173BB2">
      <w:r>
        <w:rPr>
          <w:rFonts w:hint="eastAsia"/>
        </w:rPr>
        <w:t>山贼小宝默默地闭了嘴。</w:t>
      </w:r>
    </w:p>
    <w:p w14:paraId="7388D8F8" w14:textId="77777777" w:rsidR="00395C5A" w:rsidRDefault="00073A50">
      <w:r>
        <w:rPr>
          <w:rFonts w:hint="eastAsia"/>
        </w:rPr>
        <w:t>千落一本正经地道：</w:t>
      </w:r>
      <w:r w:rsidR="00395C5A">
        <w:rPr>
          <w:rFonts w:hint="eastAsia"/>
        </w:rPr>
        <w:t>“好了，</w:t>
      </w:r>
      <w:r>
        <w:rPr>
          <w:rFonts w:hint="eastAsia"/>
        </w:rPr>
        <w:t>别鸦来鸭去了，人本来就不怎么样的，我们就不要剥夺人家最后一点生存的理由了，结束这个话题吧。</w:t>
      </w:r>
      <w:r w:rsidR="00395C5A">
        <w:rPr>
          <w:rFonts w:hint="eastAsia"/>
        </w:rPr>
        <w:t>”</w:t>
      </w:r>
    </w:p>
    <w:p w14:paraId="63F89D33" w14:textId="77777777" w:rsidR="00073A50" w:rsidRDefault="00073A50">
      <w:r>
        <w:rPr>
          <w:rFonts w:hint="eastAsia"/>
        </w:rPr>
        <w:t>陆三阴看着她的眼睛，问道：“千落大人，您</w:t>
      </w:r>
      <w:r w:rsidR="008D29AF">
        <w:rPr>
          <w:rFonts w:hint="eastAsia"/>
        </w:rPr>
        <w:t>确定您</w:t>
      </w:r>
      <w:r>
        <w:rPr>
          <w:rFonts w:hint="eastAsia"/>
        </w:rPr>
        <w:t>给</w:t>
      </w:r>
      <w:r w:rsidR="008D29AF">
        <w:rPr>
          <w:rFonts w:hint="eastAsia"/>
        </w:rPr>
        <w:t>的，</w:t>
      </w:r>
      <w:r>
        <w:rPr>
          <w:rFonts w:hint="eastAsia"/>
        </w:rPr>
        <w:t>不是致命的一击吗？”</w:t>
      </w:r>
    </w:p>
    <w:p w14:paraId="53B39826" w14:textId="77777777" w:rsidR="00F77537" w:rsidRDefault="00F77537">
      <w:r>
        <w:rPr>
          <w:rFonts w:hint="eastAsia"/>
        </w:rPr>
        <w:t>千落问道：“有吗？</w:t>
      </w:r>
      <w:r w:rsidR="00ED67F4">
        <w:rPr>
          <w:rFonts w:hint="eastAsia"/>
        </w:rPr>
        <w:t>我说的是实话呀。</w:t>
      </w:r>
      <w:r>
        <w:rPr>
          <w:rFonts w:hint="eastAsia"/>
        </w:rPr>
        <w:t>”</w:t>
      </w:r>
    </w:p>
    <w:p w14:paraId="2BE0D5DA" w14:textId="77777777" w:rsidR="00386B0B" w:rsidRPr="00F77537" w:rsidRDefault="00386B0B">
      <w:r>
        <w:rPr>
          <w:rFonts w:hint="eastAsia"/>
        </w:rPr>
        <w:t>陆三阴决定不再说话，举酒以敬苍天，一饮而下。</w:t>
      </w:r>
    </w:p>
    <w:p w14:paraId="6B78E32F" w14:textId="77777777" w:rsidR="00E629FE" w:rsidRDefault="00863F7B">
      <w:r>
        <w:rPr>
          <w:rFonts w:hint="eastAsia"/>
        </w:rPr>
        <w:t>叶青诗看他被一个名字折磨地不成人像，决定帮帮他，于是再次转了话题，</w:t>
      </w:r>
      <w:r w:rsidR="00E629FE">
        <w:rPr>
          <w:rFonts w:hint="eastAsia"/>
        </w:rPr>
        <w:t>问道：“纤纤，</w:t>
      </w:r>
      <w:r w:rsidR="00BA2119">
        <w:rPr>
          <w:rFonts w:hint="eastAsia"/>
        </w:rPr>
        <w:t>关于</w:t>
      </w:r>
      <w:r w:rsidR="00E629FE">
        <w:rPr>
          <w:rFonts w:hint="eastAsia"/>
        </w:rPr>
        <w:t>青思阁，你有什么打算？”</w:t>
      </w:r>
    </w:p>
    <w:p w14:paraId="17B07DDC" w14:textId="77777777" w:rsidR="00B9441F" w:rsidRDefault="00B45EE2">
      <w:r>
        <w:rPr>
          <w:rFonts w:hint="eastAsia"/>
        </w:rPr>
        <w:t>西门纤纤有些沮丧，说道：“</w:t>
      </w:r>
      <w:r w:rsidR="00107955">
        <w:rPr>
          <w:rFonts w:hint="eastAsia"/>
        </w:rPr>
        <w:t>仅剩那几十号人了</w:t>
      </w:r>
      <w:r>
        <w:rPr>
          <w:rFonts w:hint="eastAsia"/>
        </w:rPr>
        <w:t>，我想就算有啥打算也打</w:t>
      </w:r>
      <w:r w:rsidR="00107955">
        <w:rPr>
          <w:rFonts w:hint="eastAsia"/>
        </w:rPr>
        <w:t>算不起来了。</w:t>
      </w:r>
      <w:r>
        <w:rPr>
          <w:rFonts w:hint="eastAsia"/>
        </w:rPr>
        <w:t>”</w:t>
      </w:r>
    </w:p>
    <w:p w14:paraId="68D91718" w14:textId="77777777" w:rsidR="00107955" w:rsidRDefault="00107955">
      <w:r>
        <w:rPr>
          <w:rFonts w:hint="eastAsia"/>
        </w:rPr>
        <w:t>柴桑建议道：“你可以考虑扩招啊！”</w:t>
      </w:r>
    </w:p>
    <w:p w14:paraId="6B57DA12" w14:textId="77777777" w:rsidR="006A5CDF" w:rsidRDefault="006A5CDF">
      <w:r>
        <w:rPr>
          <w:rFonts w:hint="eastAsia"/>
        </w:rPr>
        <w:t>西门纤纤觉得是个好主意，目光溜溜的打起转来，说道：“要不把你们招进来算了。”</w:t>
      </w:r>
    </w:p>
    <w:p w14:paraId="2455C307" w14:textId="77777777" w:rsidR="00D46324" w:rsidRDefault="00D46324">
      <w:r>
        <w:rPr>
          <w:rFonts w:hint="eastAsia"/>
        </w:rPr>
        <w:t>陆三阴问道：“这算是外聘员工吗？”</w:t>
      </w:r>
    </w:p>
    <w:p w14:paraId="092798F8" w14:textId="77777777" w:rsidR="00235342" w:rsidRDefault="00235342">
      <w:r>
        <w:rPr>
          <w:rFonts w:hint="eastAsia"/>
        </w:rPr>
        <w:t>西门纤纤说道：“也可以这么说啦。”</w:t>
      </w:r>
    </w:p>
    <w:p w14:paraId="4F242920" w14:textId="77777777" w:rsidR="00235342" w:rsidRDefault="00235342">
      <w:r>
        <w:rPr>
          <w:rFonts w:hint="eastAsia"/>
        </w:rPr>
        <w:t>七分道士问道：“待遇怎样，逢年过节有没有红包？”</w:t>
      </w:r>
    </w:p>
    <w:p w14:paraId="394A91F5" w14:textId="77777777" w:rsidR="00872449" w:rsidRDefault="00872449">
      <w:r>
        <w:rPr>
          <w:rFonts w:hint="eastAsia"/>
        </w:rPr>
        <w:t>西门纤纤笑道：“</w:t>
      </w:r>
      <w:r w:rsidR="00D97B20">
        <w:rPr>
          <w:rFonts w:hint="eastAsia"/>
        </w:rPr>
        <w:t>有啦有啦。</w:t>
      </w:r>
      <w:r>
        <w:rPr>
          <w:rFonts w:hint="eastAsia"/>
        </w:rPr>
        <w:t>”</w:t>
      </w:r>
    </w:p>
    <w:p w14:paraId="7CCE3BF7" w14:textId="77777777" w:rsidR="00D97B20" w:rsidRDefault="00D97B20">
      <w:r>
        <w:rPr>
          <w:rFonts w:hint="eastAsia"/>
        </w:rPr>
        <w:t>狄败青摸着下巴，说道：“</w:t>
      </w:r>
      <w:r w:rsidR="00326B49">
        <w:rPr>
          <w:rFonts w:hint="eastAsia"/>
        </w:rPr>
        <w:t>职位合适的话可以考虑一下</w:t>
      </w:r>
      <w:r>
        <w:rPr>
          <w:rFonts w:hint="eastAsia"/>
        </w:rPr>
        <w:t>。”</w:t>
      </w:r>
    </w:p>
    <w:p w14:paraId="0EDF7C61" w14:textId="77777777" w:rsidR="00326B49" w:rsidRDefault="00326B49">
      <w:r>
        <w:rPr>
          <w:rFonts w:hint="eastAsia"/>
        </w:rPr>
        <w:t>西门纤纤认真想了想，说道：“我是掌门，千落是左军师，青诗是右军师，柴桑是执刀左护法，陆压是</w:t>
      </w:r>
      <w:r w:rsidR="00111523">
        <w:rPr>
          <w:rFonts w:hint="eastAsia"/>
        </w:rPr>
        <w:t>执剑右护法，小狄是军马总指挥，七分做老本行药师，小溪任情报主任。</w:t>
      </w:r>
      <w:r>
        <w:rPr>
          <w:rFonts w:hint="eastAsia"/>
        </w:rPr>
        <w:t>”</w:t>
      </w:r>
    </w:p>
    <w:p w14:paraId="2EB33C47" w14:textId="77777777" w:rsidR="004D6F95" w:rsidRDefault="004D6F95">
      <w:r>
        <w:rPr>
          <w:rFonts w:hint="eastAsia"/>
        </w:rPr>
        <w:t>前面几人安排都比较顺畅，剩下山贼小宝和赵缜让西门纤纤犯了难。</w:t>
      </w:r>
    </w:p>
    <w:p w14:paraId="2D1C3B9F" w14:textId="77777777" w:rsidR="00447A87" w:rsidRDefault="00447A87">
      <w:r>
        <w:rPr>
          <w:rFonts w:hint="eastAsia"/>
        </w:rPr>
        <w:t>山贼小宝急不可奈地问道：“那我是啥呀？”</w:t>
      </w:r>
    </w:p>
    <w:p w14:paraId="2F2815B5" w14:textId="77777777" w:rsidR="00111523" w:rsidRPr="00447A87" w:rsidRDefault="00447A87">
      <w:r>
        <w:rPr>
          <w:rFonts w:hint="eastAsia"/>
        </w:rPr>
        <w:t>陆三阴说道：“你就做个吉祥物就行了。”</w:t>
      </w:r>
    </w:p>
    <w:p w14:paraId="2FD59D84" w14:textId="77777777" w:rsidR="009E37B1" w:rsidRDefault="00640E67">
      <w:r>
        <w:rPr>
          <w:rFonts w:hint="eastAsia"/>
        </w:rPr>
        <w:t>山贼小宝问道：“吉祥物是做什么的？”</w:t>
      </w:r>
    </w:p>
    <w:p w14:paraId="3108A5D9" w14:textId="77777777" w:rsidR="00640E67" w:rsidRDefault="00640E67">
      <w:r>
        <w:rPr>
          <w:rFonts w:hint="eastAsia"/>
        </w:rPr>
        <w:t>陆三阴说道：“就是没有屁用，就知道吃的，有需要的时候出来买个萌就行了。”</w:t>
      </w:r>
    </w:p>
    <w:p w14:paraId="33CF47F4" w14:textId="77777777" w:rsidR="007F47D0" w:rsidRDefault="007F47D0">
      <w:r>
        <w:rPr>
          <w:rFonts w:hint="eastAsia"/>
        </w:rPr>
        <w:t>山贼小宝听到吃就已经没了意见了，西门纤纤点头表示同意。</w:t>
      </w:r>
    </w:p>
    <w:p w14:paraId="3208387A" w14:textId="77777777" w:rsidR="005477B8" w:rsidRDefault="005477B8">
      <w:r>
        <w:rPr>
          <w:rFonts w:hint="eastAsia"/>
        </w:rPr>
        <w:t>“你们开心就好。”</w:t>
      </w:r>
    </w:p>
    <w:p w14:paraId="006B7C30" w14:textId="77777777" w:rsidR="005477B8" w:rsidRDefault="005477B8">
      <w:r>
        <w:rPr>
          <w:rFonts w:hint="eastAsia"/>
        </w:rPr>
        <w:t>狄败青捡了坛酒，一只羊腿跳到梧桐树上。</w:t>
      </w:r>
    </w:p>
    <w:p w14:paraId="3687E513" w14:textId="77777777" w:rsidR="005477B8" w:rsidRDefault="005477B8">
      <w:r>
        <w:rPr>
          <w:rFonts w:hint="eastAsia"/>
        </w:rPr>
        <w:t>西门纤纤有些犹豫地看着赵缜，</w:t>
      </w:r>
      <w:r w:rsidR="004F3AF1">
        <w:rPr>
          <w:rFonts w:hint="eastAsia"/>
        </w:rPr>
        <w:t>对于不怎么熟的赵缜，她有些开不了口。</w:t>
      </w:r>
    </w:p>
    <w:p w14:paraId="166BE71E" w14:textId="77777777" w:rsidR="004F3AF1" w:rsidRDefault="004F3AF1">
      <w:r>
        <w:rPr>
          <w:rFonts w:hint="eastAsia"/>
        </w:rPr>
        <w:t>赵缜说道：“别，我没打算加入</w:t>
      </w:r>
      <w:r w:rsidR="00334963">
        <w:rPr>
          <w:rFonts w:hint="eastAsia"/>
        </w:rPr>
        <w:t>你们</w:t>
      </w:r>
      <w:r>
        <w:rPr>
          <w:rFonts w:hint="eastAsia"/>
        </w:rPr>
        <w:t>。”</w:t>
      </w:r>
    </w:p>
    <w:p w14:paraId="448E2757" w14:textId="77777777" w:rsidR="00DF0B82" w:rsidRDefault="00DF0B82">
      <w:r>
        <w:rPr>
          <w:rFonts w:hint="eastAsia"/>
        </w:rPr>
        <w:t>西门纤纤有些尴尬。</w:t>
      </w:r>
    </w:p>
    <w:p w14:paraId="1C880C59" w14:textId="77777777" w:rsidR="00DF0B82" w:rsidRDefault="00DF0B82">
      <w:r>
        <w:rPr>
          <w:rFonts w:hint="eastAsia"/>
        </w:rPr>
        <w:t>宁溪解围说道：“不如做个外聘剑客好了。”</w:t>
      </w:r>
    </w:p>
    <w:p w14:paraId="2A4E80B5" w14:textId="77777777" w:rsidR="00DF0B82" w:rsidRDefault="00DF0B82">
      <w:r>
        <w:rPr>
          <w:rFonts w:hint="eastAsia"/>
        </w:rPr>
        <w:t>赵缜问道：“什么叫外聘剑客？”</w:t>
      </w:r>
    </w:p>
    <w:p w14:paraId="20AC7972" w14:textId="77777777" w:rsidR="00E36905" w:rsidRPr="004F3AF1" w:rsidRDefault="00E36905">
      <w:r>
        <w:rPr>
          <w:rFonts w:hint="eastAsia"/>
        </w:rPr>
        <w:t>陆三阴解释道：“就是临时工的意思，需要的时候出来顶一下，出事的时候出来背锅</w:t>
      </w:r>
      <w:r w:rsidR="00204E5D">
        <w:rPr>
          <w:rFonts w:hint="eastAsia"/>
        </w:rPr>
        <w:t>，感觉这个最适合你</w:t>
      </w:r>
      <w:r>
        <w:rPr>
          <w:rFonts w:hint="eastAsia"/>
        </w:rPr>
        <w:t>。”</w:t>
      </w:r>
    </w:p>
    <w:p w14:paraId="13BBCE27" w14:textId="77777777" w:rsidR="00677738" w:rsidRDefault="00F51DDC">
      <w:r>
        <w:rPr>
          <w:rFonts w:hint="eastAsia"/>
        </w:rPr>
        <w:t>赵缜大怒，说道：“什么叫这个最适合我？”</w:t>
      </w:r>
    </w:p>
    <w:p w14:paraId="26E06970" w14:textId="77777777" w:rsidR="008B02EE" w:rsidRDefault="008B02EE">
      <w:r>
        <w:rPr>
          <w:rFonts w:hint="eastAsia"/>
        </w:rPr>
        <w:t>陆三阴说道：“一个被夏雨击荷追得到处砍的家伙，哪有这么多要求？”</w:t>
      </w:r>
    </w:p>
    <w:p w14:paraId="0A39BB2B" w14:textId="77777777" w:rsidR="00677738" w:rsidRDefault="00520C56" w:rsidP="00677738">
      <w:r>
        <w:rPr>
          <w:rFonts w:hint="eastAsia"/>
        </w:rPr>
        <w:t>赵缜更为恼怒，</w:t>
      </w:r>
      <w:r w:rsidR="00D85044">
        <w:rPr>
          <w:rFonts w:hint="eastAsia"/>
        </w:rPr>
        <w:t>淡漠说</w:t>
      </w:r>
      <w:r>
        <w:rPr>
          <w:rFonts w:hint="eastAsia"/>
        </w:rPr>
        <w:t>道：</w:t>
      </w:r>
      <w:r w:rsidR="00D85044">
        <w:rPr>
          <w:rFonts w:hint="eastAsia"/>
        </w:rPr>
        <w:t>“</w:t>
      </w:r>
      <w:r w:rsidR="00677738">
        <w:rPr>
          <w:rFonts w:hint="eastAsia"/>
        </w:rPr>
        <w:t>他们要杀我，那我杀回去好了。</w:t>
      </w:r>
      <w:r w:rsidR="00D85044">
        <w:rPr>
          <w:rFonts w:hint="eastAsia"/>
        </w:rPr>
        <w:t>”</w:t>
      </w:r>
    </w:p>
    <w:p w14:paraId="63CE0D0D" w14:textId="77777777" w:rsidR="00677738" w:rsidRDefault="00D85044" w:rsidP="00677738">
      <w:r>
        <w:rPr>
          <w:rFonts w:hint="eastAsia"/>
        </w:rPr>
        <w:t>陆三阴说道：“</w:t>
      </w:r>
      <w:r w:rsidR="00677738">
        <w:rPr>
          <w:rFonts w:hint="eastAsia"/>
        </w:rPr>
        <w:t>不求大爷去帮忙，不怕被人打得认不着爹？</w:t>
      </w:r>
      <w:r>
        <w:rPr>
          <w:rFonts w:hint="eastAsia"/>
        </w:rPr>
        <w:t>”</w:t>
      </w:r>
    </w:p>
    <w:p w14:paraId="72D7A0E8" w14:textId="77777777" w:rsidR="00677738" w:rsidRDefault="00D85044" w:rsidP="00677738">
      <w:r>
        <w:rPr>
          <w:rFonts w:hint="eastAsia"/>
        </w:rPr>
        <w:lastRenderedPageBreak/>
        <w:t>赵缜像看白痴一样地看着他，冷冷一笑道：“</w:t>
      </w:r>
      <w:r w:rsidR="00677738">
        <w:rPr>
          <w:rFonts w:hint="eastAsia"/>
        </w:rPr>
        <w:t>笑话，我会需求你这</w:t>
      </w:r>
      <w:r w:rsidR="006738E1">
        <w:rPr>
          <w:rFonts w:hint="eastAsia"/>
        </w:rPr>
        <w:t>个</w:t>
      </w:r>
      <w:r w:rsidR="00677738">
        <w:rPr>
          <w:rFonts w:hint="eastAsia"/>
        </w:rPr>
        <w:t>蠢货帮忙？</w:t>
      </w:r>
      <w:r>
        <w:rPr>
          <w:rFonts w:hint="eastAsia"/>
        </w:rPr>
        <w:t>”</w:t>
      </w:r>
    </w:p>
    <w:p w14:paraId="5544E7C8" w14:textId="77777777" w:rsidR="00D85044" w:rsidRDefault="00D85044" w:rsidP="00677738">
      <w:r>
        <w:rPr>
          <w:rFonts w:hint="eastAsia"/>
        </w:rPr>
        <w:t>“你说谁是蠢货？”</w:t>
      </w:r>
    </w:p>
    <w:p w14:paraId="4F7CB51A" w14:textId="77777777" w:rsidR="00D85044" w:rsidRDefault="00D85044" w:rsidP="00677738">
      <w:r>
        <w:rPr>
          <w:rFonts w:hint="eastAsia"/>
        </w:rPr>
        <w:t>两人开始吵架，然后扭打起来，</w:t>
      </w:r>
      <w:r w:rsidR="007E0BE6">
        <w:rPr>
          <w:rFonts w:hint="eastAsia"/>
        </w:rPr>
        <w:t>滚在地上，</w:t>
      </w:r>
      <w:r>
        <w:rPr>
          <w:rFonts w:hint="eastAsia"/>
        </w:rPr>
        <w:t>西门纤纤默默地看着，往日就属陆三阴和赵缜关系最好，她们也不好插手。</w:t>
      </w:r>
    </w:p>
    <w:p w14:paraId="7E3C914A" w14:textId="77777777" w:rsidR="00D85044" w:rsidRDefault="00224821" w:rsidP="00677738">
      <w:r>
        <w:rPr>
          <w:rFonts w:hint="eastAsia"/>
        </w:rPr>
        <w:t>山贼小宝啃了口羊肉，心想大人打架真是幼稚，不是撕来撕去，就是滚来滚去，就不能像我一样成熟点？</w:t>
      </w:r>
    </w:p>
    <w:p w14:paraId="749EC4D5" w14:textId="77777777" w:rsidR="00D47076" w:rsidRDefault="00D47076" w:rsidP="00677738">
      <w:r>
        <w:rPr>
          <w:rFonts w:hint="eastAsia"/>
        </w:rPr>
        <w:t>“去你大爷的。”</w:t>
      </w:r>
    </w:p>
    <w:p w14:paraId="09F21073" w14:textId="77777777" w:rsidR="00187237" w:rsidRDefault="00187237" w:rsidP="00677738">
      <w:r>
        <w:rPr>
          <w:rFonts w:hint="eastAsia"/>
        </w:rPr>
        <w:t>扭打在地上的赵缜忽然一脚踹在陆三阴肚子上，踹出一道落孤，落到狄败青坐着的树干上。</w:t>
      </w:r>
    </w:p>
    <w:p w14:paraId="266DC300" w14:textId="77777777" w:rsidR="00392B07" w:rsidRDefault="00392B07" w:rsidP="00677738">
      <w:r>
        <w:rPr>
          <w:rFonts w:hint="eastAsia"/>
        </w:rPr>
        <w:t>陆三阴反应极快，稳住身形，看到狄败青在吃羊腿，猜测应该好吃，便抢过来咬了一大口。</w:t>
      </w:r>
    </w:p>
    <w:p w14:paraId="5BDEABD1" w14:textId="77777777" w:rsidR="00392B07" w:rsidRDefault="00392B07" w:rsidP="00677738">
      <w:r>
        <w:rPr>
          <w:rFonts w:hint="eastAsia"/>
        </w:rPr>
        <w:t>这时候，赵缜迎面跳了过来，陆三阴见状还羊腿塞回主败青手里，飞身跳开。</w:t>
      </w:r>
    </w:p>
    <w:p w14:paraId="08726272" w14:textId="77777777" w:rsidR="00392B07" w:rsidRDefault="00392B07" w:rsidP="00677738">
      <w:r>
        <w:rPr>
          <w:rFonts w:hint="eastAsia"/>
        </w:rPr>
        <w:t>于是赵缜落在了狄败青旁边，大概觉得有些口渴，抢了狄败青的酒坛喝了一口，又还给他，然后朝陆三阴扑去。</w:t>
      </w:r>
    </w:p>
    <w:p w14:paraId="27376A03" w14:textId="77777777" w:rsidR="00392B07" w:rsidRDefault="00392B07" w:rsidP="00677738">
      <w:r>
        <w:rPr>
          <w:rFonts w:hint="eastAsia"/>
        </w:rPr>
        <w:t>“你大爷的。”</w:t>
      </w:r>
    </w:p>
    <w:p w14:paraId="13EAAA38" w14:textId="77777777" w:rsidR="00392B07" w:rsidRDefault="00392B07" w:rsidP="00677738">
      <w:r>
        <w:rPr>
          <w:rFonts w:hint="eastAsia"/>
        </w:rPr>
        <w:t>狄败青愣了片刻，大怒着举着酒坛朝赵缜砸去。</w:t>
      </w:r>
    </w:p>
    <w:p w14:paraId="2C90D181" w14:textId="77777777" w:rsidR="00392B07" w:rsidRDefault="00392B07" w:rsidP="00677738">
      <w:r>
        <w:rPr>
          <w:rFonts w:hint="eastAsia"/>
        </w:rPr>
        <w:t>赵缜见他来势汹汹，跳到柴桑身前，待他酒坛砸下，立即翻身躲开。</w:t>
      </w:r>
    </w:p>
    <w:p w14:paraId="4AC20D51" w14:textId="77777777" w:rsidR="00392B07" w:rsidRDefault="00392B07" w:rsidP="00677738">
      <w:r>
        <w:rPr>
          <w:rFonts w:hint="eastAsia"/>
        </w:rPr>
        <w:t>于是那一个酒坛拍在了柴桑头上，碎成了无数块，酒流了一身。</w:t>
      </w:r>
    </w:p>
    <w:p w14:paraId="1185B2E5" w14:textId="77777777" w:rsidR="00392B07" w:rsidRPr="00392B07" w:rsidRDefault="00392B07" w:rsidP="00677738">
      <w:r>
        <w:rPr>
          <w:rFonts w:hint="eastAsia"/>
        </w:rPr>
        <w:t>柴桑有些头昏，反应过来，怒道：“你大爷的。”然后朝着狄败青扑去。</w:t>
      </w:r>
    </w:p>
    <w:p w14:paraId="512CC632" w14:textId="77777777" w:rsidR="00D85044" w:rsidRPr="00392B07" w:rsidRDefault="005B10D8" w:rsidP="00677738">
      <w:r>
        <w:rPr>
          <w:rFonts w:hint="eastAsia"/>
        </w:rPr>
        <w:t>于是原本</w:t>
      </w:r>
      <w:r w:rsidR="00392B07">
        <w:rPr>
          <w:rFonts w:hint="eastAsia"/>
        </w:rPr>
        <w:t>两个</w:t>
      </w:r>
      <w:r>
        <w:rPr>
          <w:rFonts w:hint="eastAsia"/>
        </w:rPr>
        <w:t>男</w:t>
      </w:r>
      <w:r w:rsidR="00392B07">
        <w:rPr>
          <w:rFonts w:hint="eastAsia"/>
        </w:rPr>
        <w:t>人的撕打，成了四个</w:t>
      </w:r>
      <w:r>
        <w:rPr>
          <w:rFonts w:hint="eastAsia"/>
        </w:rPr>
        <w:t>男人的战斗</w:t>
      </w:r>
      <w:r w:rsidR="00392B07">
        <w:rPr>
          <w:rFonts w:hint="eastAsia"/>
        </w:rPr>
        <w:t>。</w:t>
      </w:r>
    </w:p>
    <w:p w14:paraId="3DBC3F2F" w14:textId="77777777" w:rsidR="00677738" w:rsidRDefault="00677738" w:rsidP="00677738">
      <w:r>
        <w:rPr>
          <w:rFonts w:hint="eastAsia"/>
        </w:rPr>
        <w:t>梦雨寒捂额头，</w:t>
      </w:r>
      <w:r w:rsidR="005B10D8">
        <w:rPr>
          <w:rFonts w:hint="eastAsia"/>
        </w:rPr>
        <w:t>感慨道：“</w:t>
      </w:r>
      <w:r>
        <w:rPr>
          <w:rFonts w:hint="eastAsia"/>
        </w:rPr>
        <w:t>有时候真是受不了他们几个</w:t>
      </w:r>
      <w:r w:rsidR="005B10D8">
        <w:rPr>
          <w:rFonts w:hint="eastAsia"/>
        </w:rPr>
        <w:t>。”</w:t>
      </w:r>
    </w:p>
    <w:p w14:paraId="79D0D1CD" w14:textId="77777777" w:rsidR="00677738" w:rsidRDefault="005B10D8" w:rsidP="00677738">
      <w:r>
        <w:rPr>
          <w:rFonts w:hint="eastAsia"/>
        </w:rPr>
        <w:t>西门</w:t>
      </w:r>
      <w:r w:rsidR="00677738">
        <w:rPr>
          <w:rFonts w:hint="eastAsia"/>
        </w:rPr>
        <w:t>纤纤</w:t>
      </w:r>
      <w:r w:rsidR="00BE50D0">
        <w:rPr>
          <w:rFonts w:hint="eastAsia"/>
        </w:rPr>
        <w:t>亦说</w:t>
      </w:r>
      <w:r>
        <w:rPr>
          <w:rFonts w:hint="eastAsia"/>
        </w:rPr>
        <w:t>道：“</w:t>
      </w:r>
      <w:r w:rsidR="00677738">
        <w:rPr>
          <w:rFonts w:hint="eastAsia"/>
        </w:rPr>
        <w:t>突然觉得认识他们好丢脸，尤其是陆压</w:t>
      </w:r>
      <w:r>
        <w:rPr>
          <w:rFonts w:hint="eastAsia"/>
        </w:rPr>
        <w:t>。”</w:t>
      </w:r>
    </w:p>
    <w:p w14:paraId="5B0D9C9B" w14:textId="77777777" w:rsidR="00677738" w:rsidRDefault="00677738" w:rsidP="00677738">
      <w:r>
        <w:rPr>
          <w:rFonts w:hint="eastAsia"/>
        </w:rPr>
        <w:t>叶青诗</w:t>
      </w:r>
      <w:r w:rsidR="00BE50D0">
        <w:rPr>
          <w:rFonts w:hint="eastAsia"/>
        </w:rPr>
        <w:t>微笑说道</w:t>
      </w:r>
      <w:r>
        <w:rPr>
          <w:rFonts w:hint="eastAsia"/>
        </w:rPr>
        <w:t>：</w:t>
      </w:r>
      <w:r w:rsidR="00BE50D0">
        <w:rPr>
          <w:rFonts w:hint="eastAsia"/>
        </w:rPr>
        <w:t>“</w:t>
      </w:r>
      <w:r>
        <w:rPr>
          <w:rFonts w:hint="eastAsia"/>
        </w:rPr>
        <w:t>这一点的瑕疵怎么才掩盖得了他们的光芒呢？</w:t>
      </w:r>
      <w:r w:rsidR="00BE50D0">
        <w:rPr>
          <w:rFonts w:hint="eastAsia"/>
        </w:rPr>
        <w:t>”</w:t>
      </w:r>
    </w:p>
    <w:p w14:paraId="343DDF52" w14:textId="77777777" w:rsidR="00677738" w:rsidRDefault="00BE50D0" w:rsidP="00677738">
      <w:r>
        <w:rPr>
          <w:rFonts w:hint="eastAsia"/>
        </w:rPr>
        <w:t>千落表示认可，说道</w:t>
      </w:r>
      <w:r w:rsidR="00677738">
        <w:rPr>
          <w:rFonts w:hint="eastAsia"/>
        </w:rPr>
        <w:t>：</w:t>
      </w:r>
      <w:r>
        <w:rPr>
          <w:rFonts w:hint="eastAsia"/>
        </w:rPr>
        <w:t>“</w:t>
      </w:r>
      <w:r w:rsidR="006738E1">
        <w:rPr>
          <w:rFonts w:hint="eastAsia"/>
        </w:rPr>
        <w:t>是啊，他们都是那么耀眼的人，这点</w:t>
      </w:r>
      <w:r w:rsidR="00677738">
        <w:rPr>
          <w:rFonts w:hint="eastAsia"/>
        </w:rPr>
        <w:t>瑕疵反而显得他们更真实了。</w:t>
      </w:r>
      <w:r>
        <w:rPr>
          <w:rFonts w:hint="eastAsia"/>
        </w:rPr>
        <w:t>”</w:t>
      </w:r>
    </w:p>
    <w:p w14:paraId="44AD0DAD" w14:textId="77777777" w:rsidR="00677738" w:rsidRDefault="00BE50D0" w:rsidP="00677738">
      <w:r>
        <w:rPr>
          <w:rFonts w:hint="eastAsia"/>
        </w:rPr>
        <w:t>叶</w:t>
      </w:r>
      <w:r w:rsidR="00677738">
        <w:rPr>
          <w:rFonts w:hint="eastAsia"/>
        </w:rPr>
        <w:t>青诗</w:t>
      </w:r>
      <w:r>
        <w:rPr>
          <w:rFonts w:hint="eastAsia"/>
        </w:rPr>
        <w:t>说道</w:t>
      </w:r>
      <w:r w:rsidR="00677738">
        <w:rPr>
          <w:rFonts w:hint="eastAsia"/>
        </w:rPr>
        <w:t>：</w:t>
      </w:r>
      <w:r>
        <w:rPr>
          <w:rFonts w:hint="eastAsia"/>
        </w:rPr>
        <w:t>“</w:t>
      </w:r>
      <w:r w:rsidR="00677738">
        <w:rPr>
          <w:rFonts w:hint="eastAsia"/>
        </w:rPr>
        <w:t>他们虽然有很多不同，但有一点却很像</w:t>
      </w:r>
      <w:r>
        <w:rPr>
          <w:rFonts w:hint="eastAsia"/>
        </w:rPr>
        <w:t>。”</w:t>
      </w:r>
    </w:p>
    <w:p w14:paraId="3DF28B3A" w14:textId="77777777" w:rsidR="00677738" w:rsidRDefault="00BE50D0" w:rsidP="00677738">
      <w:r>
        <w:rPr>
          <w:rFonts w:hint="eastAsia"/>
        </w:rPr>
        <w:t>西门</w:t>
      </w:r>
      <w:r w:rsidR="00677738">
        <w:rPr>
          <w:rFonts w:hint="eastAsia"/>
        </w:rPr>
        <w:t>纤纤</w:t>
      </w:r>
      <w:r>
        <w:rPr>
          <w:rFonts w:hint="eastAsia"/>
        </w:rPr>
        <w:t>看着她，问道</w:t>
      </w:r>
      <w:r w:rsidR="00677738">
        <w:rPr>
          <w:rFonts w:hint="eastAsia"/>
        </w:rPr>
        <w:t>：</w:t>
      </w:r>
      <w:r>
        <w:rPr>
          <w:rFonts w:hint="eastAsia"/>
        </w:rPr>
        <w:t>“</w:t>
      </w:r>
      <w:r w:rsidR="00677738">
        <w:rPr>
          <w:rFonts w:hint="eastAsia"/>
        </w:rPr>
        <w:t>什么呢？</w:t>
      </w:r>
      <w:r>
        <w:rPr>
          <w:rFonts w:hint="eastAsia"/>
        </w:rPr>
        <w:t>”</w:t>
      </w:r>
    </w:p>
    <w:p w14:paraId="1CD400B2" w14:textId="77777777" w:rsidR="00677738" w:rsidRDefault="00BE50D0" w:rsidP="00677738">
      <w:r>
        <w:rPr>
          <w:rFonts w:hint="eastAsia"/>
        </w:rPr>
        <w:t>千落说道</w:t>
      </w:r>
      <w:r w:rsidR="00677738">
        <w:rPr>
          <w:rFonts w:hint="eastAsia"/>
        </w:rPr>
        <w:t>：</w:t>
      </w:r>
      <w:r>
        <w:rPr>
          <w:rFonts w:hint="eastAsia"/>
        </w:rPr>
        <w:t>“他们都是那种狂傲到骨子里的人。”</w:t>
      </w:r>
    </w:p>
    <w:p w14:paraId="0C2B713A" w14:textId="77777777" w:rsidR="00677738" w:rsidRDefault="00BE50D0" w:rsidP="00677738">
      <w:r>
        <w:rPr>
          <w:rFonts w:hint="eastAsia"/>
        </w:rPr>
        <w:t>叶</w:t>
      </w:r>
      <w:r w:rsidR="00677738">
        <w:rPr>
          <w:rFonts w:hint="eastAsia"/>
        </w:rPr>
        <w:t>青诗</w:t>
      </w:r>
      <w:r>
        <w:rPr>
          <w:rFonts w:hint="eastAsia"/>
        </w:rPr>
        <w:t>时一步的解释道</w:t>
      </w:r>
      <w:r w:rsidR="00677738">
        <w:rPr>
          <w:rFonts w:hint="eastAsia"/>
        </w:rPr>
        <w:t>：</w:t>
      </w:r>
      <w:r>
        <w:rPr>
          <w:rFonts w:hint="eastAsia"/>
        </w:rPr>
        <w:t>“</w:t>
      </w:r>
      <w:r w:rsidR="00677738">
        <w:rPr>
          <w:rFonts w:hint="eastAsia"/>
        </w:rPr>
        <w:t>就像赵昊那一句，既然她们要杀我，那我杀回去好了，他说的杀，就是杀死。</w:t>
      </w:r>
      <w:r>
        <w:rPr>
          <w:rFonts w:hint="eastAsia"/>
        </w:rPr>
        <w:t>”</w:t>
      </w:r>
    </w:p>
    <w:p w14:paraId="79A37943" w14:textId="77777777" w:rsidR="00677738" w:rsidRDefault="00BE50D0" w:rsidP="00677738">
      <w:r>
        <w:rPr>
          <w:rFonts w:hint="eastAsia"/>
        </w:rPr>
        <w:t>千落看向柴桑，说道</w:t>
      </w:r>
      <w:r w:rsidR="00677738">
        <w:rPr>
          <w:rFonts w:hint="eastAsia"/>
        </w:rPr>
        <w:t>：</w:t>
      </w:r>
      <w:r>
        <w:rPr>
          <w:rFonts w:hint="eastAsia"/>
        </w:rPr>
        <w:t>“</w:t>
      </w:r>
      <w:r w:rsidR="002777F5">
        <w:rPr>
          <w:rFonts w:hint="eastAsia"/>
        </w:rPr>
        <w:t>就像柴桑说的，你是柴桑的小妹，而我是柴桑，你要杀她</w:t>
      </w:r>
      <w:r w:rsidR="00677738">
        <w:rPr>
          <w:rFonts w:hint="eastAsia"/>
        </w:rPr>
        <w:t>，我便杀你，他说的杀也是杀死</w:t>
      </w:r>
      <w:r>
        <w:rPr>
          <w:rFonts w:hint="eastAsia"/>
        </w:rPr>
        <w:t>。”</w:t>
      </w:r>
    </w:p>
    <w:p w14:paraId="0F6FEC37" w14:textId="77777777" w:rsidR="00677738" w:rsidRDefault="009756B6" w:rsidP="00677738">
      <w:r>
        <w:rPr>
          <w:rFonts w:hint="eastAsia"/>
        </w:rPr>
        <w:t>宁溪看着狄败青，说道</w:t>
      </w:r>
      <w:r w:rsidR="00677738">
        <w:rPr>
          <w:rFonts w:hint="eastAsia"/>
        </w:rPr>
        <w:t>：</w:t>
      </w:r>
      <w:r>
        <w:rPr>
          <w:rFonts w:hint="eastAsia"/>
        </w:rPr>
        <w:t>“</w:t>
      </w:r>
      <w:r w:rsidR="00677738">
        <w:rPr>
          <w:rFonts w:hint="eastAsia"/>
        </w:rPr>
        <w:t>如果是小狄，他会说，我不知道杀不杀得死，但我尽力去做，他说的尽力，是竭尽全力，是豁出性命，不是你死，就是我死</w:t>
      </w:r>
      <w:r>
        <w:rPr>
          <w:rFonts w:hint="eastAsia"/>
        </w:rPr>
        <w:t>。”</w:t>
      </w:r>
    </w:p>
    <w:p w14:paraId="53C5AA9C" w14:textId="77777777" w:rsidR="009904AA" w:rsidRDefault="009904AA" w:rsidP="00677738">
      <w:r>
        <w:rPr>
          <w:rFonts w:hint="eastAsia"/>
        </w:rPr>
        <w:t>既然大家都给了自己的评价，西门纤纤自然不能免俗。</w:t>
      </w:r>
    </w:p>
    <w:p w14:paraId="612EF817" w14:textId="77777777" w:rsidR="00677738" w:rsidRDefault="009904AA" w:rsidP="00677738">
      <w:r>
        <w:rPr>
          <w:rFonts w:hint="eastAsia"/>
        </w:rPr>
        <w:t>她</w:t>
      </w:r>
      <w:r w:rsidR="006738E1">
        <w:rPr>
          <w:rFonts w:hint="eastAsia"/>
        </w:rPr>
        <w:t>看着陆三阴，</w:t>
      </w:r>
      <w:r>
        <w:rPr>
          <w:rFonts w:hint="eastAsia"/>
        </w:rPr>
        <w:t>沉默了会</w:t>
      </w:r>
      <w:r w:rsidR="009E0394">
        <w:rPr>
          <w:rFonts w:hint="eastAsia"/>
        </w:rPr>
        <w:t>，说道：“</w:t>
      </w:r>
      <w:r w:rsidR="00677738">
        <w:rPr>
          <w:rFonts w:hint="eastAsia"/>
        </w:rPr>
        <w:t>他一定会说，反正有他们三个在那卖命，那我睡觉好了</w:t>
      </w:r>
      <w:r w:rsidR="009E0394">
        <w:rPr>
          <w:rFonts w:hint="eastAsia"/>
        </w:rPr>
        <w:t>。”</w:t>
      </w:r>
    </w:p>
    <w:p w14:paraId="61F066E4" w14:textId="77777777" w:rsidR="00677738" w:rsidRDefault="009E0394" w:rsidP="00677738">
      <w:r>
        <w:rPr>
          <w:rFonts w:hint="eastAsia"/>
        </w:rPr>
        <w:t>叶</w:t>
      </w:r>
      <w:r w:rsidR="00677738">
        <w:rPr>
          <w:rFonts w:hint="eastAsia"/>
        </w:rPr>
        <w:t>青诗笑了笑，</w:t>
      </w:r>
      <w:r>
        <w:rPr>
          <w:rFonts w:hint="eastAsia"/>
        </w:rPr>
        <w:t>说道：“</w:t>
      </w:r>
      <w:r w:rsidR="00677738">
        <w:rPr>
          <w:rFonts w:hint="eastAsia"/>
        </w:rPr>
        <w:t>我也这是这么觉得的，因为他那个人实在太懒</w:t>
      </w:r>
      <w:r>
        <w:rPr>
          <w:rFonts w:hint="eastAsia"/>
        </w:rPr>
        <w:t>。”</w:t>
      </w:r>
    </w:p>
    <w:p w14:paraId="5EA81F2E" w14:textId="77777777" w:rsidR="00677738" w:rsidRDefault="009904AA" w:rsidP="00677738">
      <w:r>
        <w:rPr>
          <w:rFonts w:hint="eastAsia"/>
        </w:rPr>
        <w:t>千落摇了摇头，说道：“我倒认为</w:t>
      </w:r>
      <w:r w:rsidR="00677738">
        <w:rPr>
          <w:rFonts w:hint="eastAsia"/>
        </w:rPr>
        <w:t>，如果是陆压的话，</w:t>
      </w:r>
      <w:r w:rsidR="00BB260C">
        <w:rPr>
          <w:rFonts w:hint="eastAsia"/>
        </w:rPr>
        <w:t>他可能什么都不会说，事后</w:t>
      </w:r>
      <w:r w:rsidR="00A73736">
        <w:rPr>
          <w:rFonts w:hint="eastAsia"/>
        </w:rPr>
        <w:t>他会提着人头走过来，挠挠头，语带羞涩的问，我是不是</w:t>
      </w:r>
      <w:r w:rsidR="00677738">
        <w:rPr>
          <w:rFonts w:hint="eastAsia"/>
        </w:rPr>
        <w:t>杀错人了</w:t>
      </w:r>
      <w:r>
        <w:rPr>
          <w:rFonts w:hint="eastAsia"/>
        </w:rPr>
        <w:t>。”</w:t>
      </w:r>
    </w:p>
    <w:p w14:paraId="72C10631" w14:textId="77777777" w:rsidR="00A73736" w:rsidRPr="00A73736" w:rsidRDefault="00A73736" w:rsidP="00677738">
      <w:r>
        <w:rPr>
          <w:rFonts w:hint="eastAsia"/>
        </w:rPr>
        <w:t>西门</w:t>
      </w:r>
      <w:r w:rsidR="00677738">
        <w:rPr>
          <w:rFonts w:hint="eastAsia"/>
        </w:rPr>
        <w:t>纤纤</w:t>
      </w:r>
      <w:r>
        <w:rPr>
          <w:rFonts w:hint="eastAsia"/>
        </w:rPr>
        <w:t>沉默了很长时间，此时的她并不认同千落对陆压的评价，直到丰都山上看到站在浓郁的夜色里的陆压，那一次她终于相信了，千落才是那个真正了解陆压的人。</w:t>
      </w:r>
    </w:p>
    <w:p w14:paraId="721787E0" w14:textId="77777777" w:rsidR="0054575D" w:rsidRDefault="00A73736" w:rsidP="00677738">
      <w:r>
        <w:rPr>
          <w:rFonts w:hint="eastAsia"/>
        </w:rPr>
        <w:t>千落的目光又回到了仍在</w:t>
      </w:r>
      <w:r w:rsidR="00677738">
        <w:rPr>
          <w:rFonts w:hint="eastAsia"/>
        </w:rPr>
        <w:t>打斗的四个人</w:t>
      </w:r>
      <w:r w:rsidR="009468F7">
        <w:rPr>
          <w:rFonts w:hint="eastAsia"/>
        </w:rPr>
        <w:t>身</w:t>
      </w:r>
      <w:r w:rsidR="0054575D">
        <w:rPr>
          <w:rFonts w:hint="eastAsia"/>
        </w:rPr>
        <w:t>上。</w:t>
      </w:r>
    </w:p>
    <w:p w14:paraId="0BC482CE" w14:textId="77777777" w:rsidR="00677738" w:rsidRDefault="00677738" w:rsidP="00677738">
      <w:r>
        <w:rPr>
          <w:rFonts w:hint="eastAsia"/>
        </w:rPr>
        <w:t>这一天，四个惊艳的女子对着四个耀眼的少年作出了不同的评价</w:t>
      </w:r>
      <w:r w:rsidR="009468F7">
        <w:rPr>
          <w:rFonts w:hint="eastAsia"/>
        </w:rPr>
        <w:t>，而这些话在多年之后，分别得到了印证。</w:t>
      </w:r>
    </w:p>
    <w:p w14:paraId="0CDAD801" w14:textId="77777777" w:rsidR="00E761C8" w:rsidRDefault="00EA4D2D">
      <w:r>
        <w:rPr>
          <w:rFonts w:hint="eastAsia"/>
        </w:rPr>
        <w:t>第一卷完</w:t>
      </w:r>
      <w:r w:rsidR="00183E84">
        <w:rPr>
          <w:rFonts w:hint="eastAsia"/>
        </w:rPr>
        <w:t>。</w:t>
      </w:r>
    </w:p>
    <w:p w14:paraId="429D568F" w14:textId="77777777" w:rsidR="00471612" w:rsidRPr="00AD2423" w:rsidRDefault="00471612"/>
    <w:sectPr w:rsidR="00471612" w:rsidRPr="00AD2423" w:rsidSect="000E7A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sus" w:date="2018-09-08T14:00:00Z" w:initials="a">
    <w:p w14:paraId="3A19F2E1" w14:textId="77777777" w:rsidR="00681230" w:rsidRDefault="00681230">
      <w:pPr>
        <w:pStyle w:val="a7"/>
      </w:pPr>
      <w:r>
        <w:rPr>
          <w:rStyle w:val="a6"/>
        </w:rPr>
        <w:annotationRef/>
      </w:r>
      <w:r>
        <w:rPr>
          <w:rFonts w:hint="eastAsia"/>
        </w:rPr>
        <w:t>见他</w:t>
      </w:r>
      <w:r>
        <w:rPr>
          <w:rFonts w:hint="eastAsia"/>
        </w:rPr>
        <w:t>XXX</w:t>
      </w:r>
      <w:r>
        <w:rPr>
          <w:rFonts w:hint="eastAsia"/>
        </w:rPr>
        <w:t>，</w:t>
      </w:r>
      <w:r>
        <w:rPr>
          <w:rFonts w:hint="eastAsia"/>
        </w:rPr>
        <w:t>XXX</w:t>
      </w:r>
      <w:r>
        <w:rPr>
          <w:rFonts w:hint="eastAsia"/>
        </w:rPr>
        <w:t>说：</w:t>
      </w:r>
      <w:r>
        <w:rPr>
          <w:rFonts w:hint="eastAsia"/>
        </w:rPr>
        <w:t>XXX</w:t>
      </w:r>
      <w:r>
        <w:rPr>
          <w:rFonts w:hint="eastAsia"/>
        </w:rPr>
        <w:t>，这样的句式，我用了很多，那边好像没有用</w:t>
      </w:r>
    </w:p>
  </w:comment>
  <w:comment w:id="6" w:author="asus" w:date="2018-09-08T15:38:00Z" w:initials="a">
    <w:p w14:paraId="10877AD5" w14:textId="77777777" w:rsidR="00681230" w:rsidRDefault="00681230">
      <w:pPr>
        <w:pStyle w:val="a7"/>
        <w:rPr>
          <w:rFonts w:ascii="微软雅黑" w:eastAsia="宋体" w:hAnsi="微软雅黑" w:cs="微软雅黑"/>
          <w:kern w:val="0"/>
          <w:sz w:val="20"/>
          <w:szCs w:val="20"/>
        </w:rPr>
      </w:pPr>
      <w:r>
        <w:rPr>
          <w:rStyle w:val="a6"/>
        </w:rPr>
        <w:annotationRef/>
      </w:r>
      <w:r>
        <w:rPr>
          <w:rFonts w:ascii="微软雅黑" w:eastAsia="宋体" w:hAnsi="微软雅黑" w:cs="微软雅黑"/>
          <w:kern w:val="0"/>
          <w:sz w:val="20"/>
          <w:szCs w:val="20"/>
        </w:rPr>
        <w:t>罗青邪放弃，柴桑与纤纤青思池一谈，突出柴桑想守护纤纤的决心，章末引出陆三阴在做什么？</w:t>
      </w:r>
    </w:p>
    <w:p w14:paraId="387FEFBB" w14:textId="77777777" w:rsidR="00681230" w:rsidRPr="00B37173" w:rsidRDefault="00681230" w:rsidP="004A59C8">
      <w:pPr>
        <w:rPr>
          <w:rFonts w:ascii="微软雅黑" w:eastAsia="宋体" w:hAnsi="微软雅黑" w:cs="微软雅黑"/>
          <w:kern w:val="0"/>
          <w:sz w:val="20"/>
          <w:szCs w:val="20"/>
        </w:rPr>
      </w:pPr>
      <w:r>
        <w:rPr>
          <w:rFonts w:ascii="微软雅黑" w:eastAsia="宋体" w:hAnsi="微软雅黑" w:cs="微软雅黑" w:hint="eastAsia"/>
          <w:kern w:val="0"/>
          <w:sz w:val="20"/>
          <w:szCs w:val="20"/>
        </w:rPr>
        <w:t>至今我还没有找到自己要坚守</w:t>
      </w:r>
      <w:r>
        <w:rPr>
          <w:rFonts w:ascii="微软雅黑" w:eastAsia="宋体" w:hAnsi="微软雅黑" w:cs="微软雅黑"/>
          <w:kern w:val="0"/>
          <w:sz w:val="20"/>
          <w:szCs w:val="20"/>
        </w:rPr>
        <w:t>的道义</w:t>
      </w:r>
      <w:r>
        <w:rPr>
          <w:rFonts w:ascii="微软雅黑" w:eastAsia="宋体" w:hAnsi="微软雅黑" w:cs="微软雅黑" w:hint="eastAsia"/>
          <w:kern w:val="0"/>
          <w:sz w:val="20"/>
          <w:szCs w:val="20"/>
        </w:rPr>
        <w:t>，所以我就暂时先当你的护道者，为你护道，守护所你坚守的道义</w:t>
      </w:r>
    </w:p>
    <w:p w14:paraId="1F1CB52C" w14:textId="77777777" w:rsidR="00681230" w:rsidRPr="004A59C8" w:rsidRDefault="00681230">
      <w:pPr>
        <w:pStyle w:val="a7"/>
      </w:pPr>
    </w:p>
  </w:comment>
  <w:comment w:id="7" w:author="asus" w:date="2018-09-07T08:43:00Z" w:initials="a">
    <w:p w14:paraId="2B5F2377" w14:textId="77777777" w:rsidR="00681230" w:rsidRDefault="00681230">
      <w:pPr>
        <w:pStyle w:val="a7"/>
      </w:pPr>
      <w:r>
        <w:rPr>
          <w:rStyle w:val="a6"/>
        </w:rPr>
        <w:annotationRef/>
      </w:r>
      <w:r>
        <w:rPr>
          <w:rFonts w:ascii="微软雅黑" w:eastAsia="宋体" w:hAnsi="微软雅黑" w:cs="微软雅黑"/>
          <w:kern w:val="0"/>
          <w:sz w:val="20"/>
          <w:szCs w:val="20"/>
        </w:rPr>
        <w:t>双青会，我在哪里见过你，陆三阴表示可能这一夜还未过去，并让宁溪跟踪李占山</w:t>
      </w:r>
    </w:p>
  </w:comment>
  <w:comment w:id="8" w:author="asus" w:date="2018-11-09T16:22:00Z" w:initials="a">
    <w:p w14:paraId="7BE054D5" w14:textId="77777777" w:rsidR="00681230" w:rsidRDefault="00681230">
      <w:pPr>
        <w:pStyle w:val="a7"/>
      </w:pPr>
      <w:r>
        <w:rPr>
          <w:rStyle w:val="a6"/>
        </w:rPr>
        <w:annotationRef/>
      </w:r>
      <w:r>
        <w:rPr>
          <w:rFonts w:hint="eastAsia"/>
        </w:rPr>
        <w:t>鸡尾酒再登场</w:t>
      </w:r>
    </w:p>
  </w:comment>
  <w:comment w:id="9" w:author="asus" w:date="2018-10-29T11:15:00Z" w:initials="a">
    <w:p w14:paraId="68236FF4" w14:textId="77777777" w:rsidR="00681230" w:rsidRDefault="00681230">
      <w:pPr>
        <w:pStyle w:val="a7"/>
      </w:pPr>
      <w:r>
        <w:rPr>
          <w:rStyle w:val="a6"/>
        </w:rPr>
        <w:annotationRef/>
      </w:r>
      <w:r>
        <w:rPr>
          <w:rFonts w:hint="eastAsia"/>
        </w:rPr>
        <w:t>这一章写阿漂哥与盛飞羽，乐山乐水乐秋颜，阿漂就是我的梦想</w:t>
      </w:r>
    </w:p>
  </w:comment>
  <w:comment w:id="10" w:author="asus" w:date="2018-09-16T10:22:00Z" w:initials="a">
    <w:p w14:paraId="328AD828" w14:textId="77777777" w:rsidR="00681230" w:rsidRDefault="00681230">
      <w:pPr>
        <w:pStyle w:val="a7"/>
      </w:pPr>
      <w:r>
        <w:rPr>
          <w:rStyle w:val="a6"/>
        </w:rPr>
        <w:annotationRef/>
      </w:r>
      <w:r>
        <w:rPr>
          <w:rFonts w:hint="eastAsia"/>
        </w:rPr>
        <w:t>感觉有点尬</w:t>
      </w:r>
    </w:p>
  </w:comment>
  <w:comment w:id="11" w:author="asus" w:date="2018-09-20T20:44:00Z" w:initials="a">
    <w:p w14:paraId="13933B52" w14:textId="77777777" w:rsidR="00681230" w:rsidRDefault="00681230">
      <w:pPr>
        <w:pStyle w:val="a7"/>
      </w:pPr>
      <w:r>
        <w:rPr>
          <w:rStyle w:val="a6"/>
        </w:rPr>
        <w:annotationRef/>
      </w:r>
      <w:r>
        <w:rPr>
          <w:rFonts w:hint="eastAsia"/>
        </w:rPr>
        <w:t>这里应该放到止戈流解散之后，直接就对山贼小宝下手，山梨树，气氛持续压逼，这里应该把应江湖与一夜风雨的谈判放进来，把对山贼小宝的问题在这里问出来</w:t>
      </w:r>
    </w:p>
  </w:comment>
  <w:comment w:id="12" w:author="asus" w:date="2018-09-23T11:22:00Z" w:initials="a">
    <w:p w14:paraId="12576287" w14:textId="77777777" w:rsidR="00681230" w:rsidRDefault="00681230" w:rsidP="00861276">
      <w:pPr>
        <w:pStyle w:val="a7"/>
      </w:pPr>
      <w:r>
        <w:rPr>
          <w:rStyle w:val="a6"/>
        </w:rPr>
        <w:annotationRef/>
      </w:r>
      <w:r>
        <w:rPr>
          <w:rFonts w:hint="eastAsia"/>
        </w:rPr>
        <w:t>这里应该由应江湖通过对一夜风雨的目标来解读展开</w:t>
      </w:r>
    </w:p>
  </w:comment>
  <w:comment w:id="13" w:author="asus" w:date="2018-09-23T11:22:00Z" w:initials="a">
    <w:p w14:paraId="3D6B8F30" w14:textId="77777777" w:rsidR="00681230" w:rsidRDefault="00681230" w:rsidP="00861276">
      <w:pPr>
        <w:pStyle w:val="a7"/>
      </w:pPr>
      <w:r>
        <w:rPr>
          <w:rStyle w:val="a6"/>
        </w:rPr>
        <w:annotationRef/>
      </w:r>
      <w:r>
        <w:rPr>
          <w:rFonts w:hint="eastAsia"/>
        </w:rPr>
        <w:t>插一段丢信给一夜风雨</w:t>
      </w:r>
    </w:p>
  </w:comment>
  <w:comment w:id="14" w:author="asus" w:date="2018-09-23T11:26:00Z" w:initials="a">
    <w:p w14:paraId="6260FC7A" w14:textId="77777777" w:rsidR="00681230" w:rsidRDefault="00681230" w:rsidP="00861276">
      <w:pPr>
        <w:pStyle w:val="a7"/>
      </w:pPr>
      <w:r>
        <w:rPr>
          <w:rStyle w:val="a6"/>
        </w:rPr>
        <w:annotationRef/>
      </w:r>
      <w:r>
        <w:t>P</w:t>
      </w:r>
      <w:r>
        <w:rPr>
          <w:rFonts w:hint="eastAsia"/>
        </w:rPr>
        <w:t>这里改成应江湖带山贼小宝进入</w:t>
      </w:r>
    </w:p>
  </w:comment>
  <w:comment w:id="15" w:author="asus" w:date="2018-09-19T10:05:00Z" w:initials="a">
    <w:p w14:paraId="3DC2BE92" w14:textId="77777777" w:rsidR="00681230" w:rsidRDefault="00681230">
      <w:pPr>
        <w:pStyle w:val="a7"/>
      </w:pPr>
      <w:r>
        <w:rPr>
          <w:rStyle w:val="a6"/>
        </w:rPr>
        <w:annotationRef/>
      </w:r>
      <w:r>
        <w:rPr>
          <w:rFonts w:hint="eastAsia"/>
        </w:rPr>
        <w:t>三个话题，止戈流的去向，石中龙的处理，那封信</w:t>
      </w:r>
    </w:p>
  </w:comment>
  <w:comment w:id="16" w:author="asus" w:date="2018-09-20T20:42:00Z" w:initials="a">
    <w:p w14:paraId="7315B03E" w14:textId="77777777" w:rsidR="00681230" w:rsidRDefault="00681230">
      <w:pPr>
        <w:pStyle w:val="a7"/>
      </w:pPr>
      <w:r>
        <w:rPr>
          <w:rStyle w:val="a6"/>
        </w:rPr>
        <w:annotationRef/>
      </w:r>
      <w:r>
        <w:rPr>
          <w:rFonts w:hint="eastAsia"/>
        </w:rPr>
        <w:t>这里小插一段，问山贼小宝与仇百里哪里去了，埋下伏笔</w:t>
      </w:r>
    </w:p>
  </w:comment>
  <w:comment w:id="17" w:author="asus" w:date="2018-09-22T15:48:00Z" w:initials="a">
    <w:p w14:paraId="2217261F" w14:textId="77777777" w:rsidR="00681230" w:rsidRDefault="00681230">
      <w:pPr>
        <w:pStyle w:val="a7"/>
      </w:pPr>
      <w:r>
        <w:rPr>
          <w:rStyle w:val="a6"/>
        </w:rPr>
        <w:annotationRef/>
      </w:r>
      <w:r>
        <w:rPr>
          <w:rFonts w:hint="eastAsia"/>
        </w:rPr>
        <w:t>盛飞羽登场时就写是调酒师，找几种酒种</w:t>
      </w:r>
    </w:p>
  </w:comment>
  <w:comment w:id="18" w:author="asus" w:date="2018-09-23T22:32:00Z" w:initials="a">
    <w:p w14:paraId="6D1E46CE" w14:textId="77777777" w:rsidR="00681230" w:rsidRDefault="00681230">
      <w:pPr>
        <w:pStyle w:val="a7"/>
      </w:pPr>
      <w:r>
        <w:rPr>
          <w:rStyle w:val="a6"/>
        </w:rPr>
        <w:annotationRef/>
      </w:r>
      <w:r>
        <w:rPr>
          <w:rFonts w:hint="eastAsia"/>
        </w:rPr>
        <w:t>怎么写得简洁一点</w:t>
      </w:r>
    </w:p>
  </w:comment>
  <w:comment w:id="19" w:author="asus" w:date="2018-10-09T22:35:00Z" w:initials="a">
    <w:p w14:paraId="3D8F3AFB" w14:textId="77777777" w:rsidR="00681230" w:rsidRDefault="00681230">
      <w:pPr>
        <w:pStyle w:val="a7"/>
      </w:pPr>
      <w:r>
        <w:rPr>
          <w:rStyle w:val="a6"/>
        </w:rPr>
        <w:annotationRef/>
      </w:r>
      <w:r>
        <w:rPr>
          <w:rFonts w:hint="eastAsia"/>
        </w:rPr>
        <w:t>人性重点语录</w:t>
      </w:r>
    </w:p>
  </w:comment>
  <w:comment w:id="20" w:author="asus" w:date="2018-10-23T11:44:00Z" w:initials="a">
    <w:p w14:paraId="3AD6899F" w14:textId="77777777" w:rsidR="00681230" w:rsidRDefault="00681230">
      <w:pPr>
        <w:pStyle w:val="a7"/>
      </w:pPr>
      <w:r>
        <w:rPr>
          <w:rStyle w:val="a6"/>
        </w:rPr>
        <w:annotationRef/>
      </w:r>
      <w:r>
        <w:rPr>
          <w:rFonts w:hint="eastAsia"/>
        </w:rPr>
        <w:t>这种词汇，别人会怎么写？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19F2E1" w15:done="0"/>
  <w15:commentEx w15:paraId="1F1CB52C" w15:done="0"/>
  <w15:commentEx w15:paraId="2B5F2377" w15:done="0"/>
  <w15:commentEx w15:paraId="7BE054D5" w15:done="0"/>
  <w15:commentEx w15:paraId="68236FF4" w15:done="0"/>
  <w15:commentEx w15:paraId="328AD828" w15:done="0"/>
  <w15:commentEx w15:paraId="13933B52" w15:done="0"/>
  <w15:commentEx w15:paraId="12576287" w15:done="0"/>
  <w15:commentEx w15:paraId="3D6B8F30" w15:done="0"/>
  <w15:commentEx w15:paraId="6260FC7A" w15:done="0"/>
  <w15:commentEx w15:paraId="3DC2BE92" w15:done="0"/>
  <w15:commentEx w15:paraId="7315B03E" w15:done="0"/>
  <w15:commentEx w15:paraId="2217261F" w15:done="0"/>
  <w15:commentEx w15:paraId="6D1E46CE" w15:done="0"/>
  <w15:commentEx w15:paraId="3D8F3AFB" w15:done="0"/>
  <w15:commentEx w15:paraId="3AD6899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A880F" w14:textId="77777777" w:rsidR="00107359" w:rsidRDefault="00107359" w:rsidP="00600C2E">
      <w:r>
        <w:separator/>
      </w:r>
    </w:p>
  </w:endnote>
  <w:endnote w:type="continuationSeparator" w:id="0">
    <w:p w14:paraId="481AE68D" w14:textId="77777777" w:rsidR="00107359" w:rsidRDefault="00107359" w:rsidP="0060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E4B9E" w14:textId="77777777" w:rsidR="00681230" w:rsidRDefault="00681230">
    <w:pPr>
      <w:pStyle w:val="a3"/>
    </w:pPr>
  </w:p>
  <w:p w14:paraId="3DC7F0A6" w14:textId="77777777" w:rsidR="00681230" w:rsidRDefault="0068123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9D3BF" w14:textId="77777777" w:rsidR="00107359" w:rsidRDefault="00107359" w:rsidP="00600C2E">
      <w:r>
        <w:separator/>
      </w:r>
    </w:p>
  </w:footnote>
  <w:footnote w:type="continuationSeparator" w:id="0">
    <w:p w14:paraId="03411128" w14:textId="77777777" w:rsidR="00107359" w:rsidRDefault="00107359" w:rsidP="00600C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CF85A" w14:textId="77777777" w:rsidR="00681230" w:rsidRDefault="00681230">
    <w:pPr>
      <w:pStyle w:val="a4"/>
    </w:pPr>
  </w:p>
  <w:p w14:paraId="15303DC2" w14:textId="77777777" w:rsidR="00681230" w:rsidRDefault="00681230">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D4FE3"/>
    <w:multiLevelType w:val="hybridMultilevel"/>
    <w:tmpl w:val="92A2B822"/>
    <w:lvl w:ilvl="0" w:tplc="C23CF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428E12"/>
    <w:multiLevelType w:val="singleLevel"/>
    <w:tmpl w:val="58428E12"/>
    <w:lvl w:ilvl="0">
      <w:start w:val="1"/>
      <w:numFmt w:val="chineseCounting"/>
      <w:suff w:val="nothing"/>
      <w:lvlText w:val="第%1章"/>
      <w:lvlJc w:val="left"/>
    </w:lvl>
  </w:abstractNum>
  <w:abstractNum w:abstractNumId="2" w15:restartNumberingAfterBreak="0">
    <w:nsid w:val="584B74A2"/>
    <w:multiLevelType w:val="singleLevel"/>
    <w:tmpl w:val="584B74A2"/>
    <w:lvl w:ilvl="0">
      <w:start w:val="3"/>
      <w:numFmt w:val="chineseCounting"/>
      <w:suff w:val="nothing"/>
      <w:lvlText w:val="第%1章"/>
      <w:lvlJc w:val="left"/>
    </w:lvl>
  </w:abstractNum>
  <w:abstractNum w:abstractNumId="3" w15:restartNumberingAfterBreak="0">
    <w:nsid w:val="584F14B7"/>
    <w:multiLevelType w:val="singleLevel"/>
    <w:tmpl w:val="584F14B7"/>
    <w:lvl w:ilvl="0">
      <w:start w:val="5"/>
      <w:numFmt w:val="chineseCounting"/>
      <w:suff w:val="nothing"/>
      <w:lvlText w:val="第%1章"/>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10D"/>
    <w:rsid w:val="000007DB"/>
    <w:rsid w:val="00000A04"/>
    <w:rsid w:val="00000B75"/>
    <w:rsid w:val="00001241"/>
    <w:rsid w:val="0000126F"/>
    <w:rsid w:val="000013CB"/>
    <w:rsid w:val="00001844"/>
    <w:rsid w:val="00001996"/>
    <w:rsid w:val="00001D4E"/>
    <w:rsid w:val="00001E2E"/>
    <w:rsid w:val="00001F29"/>
    <w:rsid w:val="00001FA5"/>
    <w:rsid w:val="000020B9"/>
    <w:rsid w:val="00002103"/>
    <w:rsid w:val="0000212F"/>
    <w:rsid w:val="00002392"/>
    <w:rsid w:val="000026DB"/>
    <w:rsid w:val="00002831"/>
    <w:rsid w:val="000028ED"/>
    <w:rsid w:val="00002A76"/>
    <w:rsid w:val="00002E66"/>
    <w:rsid w:val="00002F6E"/>
    <w:rsid w:val="000030CB"/>
    <w:rsid w:val="000031CD"/>
    <w:rsid w:val="0000342F"/>
    <w:rsid w:val="000035FD"/>
    <w:rsid w:val="000037CA"/>
    <w:rsid w:val="0000381B"/>
    <w:rsid w:val="0000385B"/>
    <w:rsid w:val="00003A67"/>
    <w:rsid w:val="00003A93"/>
    <w:rsid w:val="00003ABF"/>
    <w:rsid w:val="00003B14"/>
    <w:rsid w:val="00003BF6"/>
    <w:rsid w:val="00003D82"/>
    <w:rsid w:val="00003DB2"/>
    <w:rsid w:val="0000413C"/>
    <w:rsid w:val="00004252"/>
    <w:rsid w:val="000043D0"/>
    <w:rsid w:val="0000447F"/>
    <w:rsid w:val="0000488C"/>
    <w:rsid w:val="000049AB"/>
    <w:rsid w:val="00004AB8"/>
    <w:rsid w:val="00004CBF"/>
    <w:rsid w:val="000050CA"/>
    <w:rsid w:val="00005343"/>
    <w:rsid w:val="000055C9"/>
    <w:rsid w:val="000055F8"/>
    <w:rsid w:val="00005A93"/>
    <w:rsid w:val="00005CA8"/>
    <w:rsid w:val="00005CDD"/>
    <w:rsid w:val="00005DA2"/>
    <w:rsid w:val="0000612C"/>
    <w:rsid w:val="00006388"/>
    <w:rsid w:val="000066E3"/>
    <w:rsid w:val="00006838"/>
    <w:rsid w:val="000069C2"/>
    <w:rsid w:val="00006B2B"/>
    <w:rsid w:val="00006C1B"/>
    <w:rsid w:val="00007182"/>
    <w:rsid w:val="000072F6"/>
    <w:rsid w:val="00007396"/>
    <w:rsid w:val="000075DF"/>
    <w:rsid w:val="0000781C"/>
    <w:rsid w:val="00007D07"/>
    <w:rsid w:val="00007F39"/>
    <w:rsid w:val="0001005B"/>
    <w:rsid w:val="00010313"/>
    <w:rsid w:val="0001031C"/>
    <w:rsid w:val="000106F9"/>
    <w:rsid w:val="0001089C"/>
    <w:rsid w:val="0001094E"/>
    <w:rsid w:val="0001097A"/>
    <w:rsid w:val="00010BBE"/>
    <w:rsid w:val="00010BFC"/>
    <w:rsid w:val="00010CB1"/>
    <w:rsid w:val="00010D54"/>
    <w:rsid w:val="00010E11"/>
    <w:rsid w:val="0001142E"/>
    <w:rsid w:val="000114BD"/>
    <w:rsid w:val="00011580"/>
    <w:rsid w:val="00011689"/>
    <w:rsid w:val="00011B01"/>
    <w:rsid w:val="00011FC0"/>
    <w:rsid w:val="00012051"/>
    <w:rsid w:val="000120B2"/>
    <w:rsid w:val="0001224A"/>
    <w:rsid w:val="00012385"/>
    <w:rsid w:val="000123A8"/>
    <w:rsid w:val="000123B6"/>
    <w:rsid w:val="000123CC"/>
    <w:rsid w:val="00012451"/>
    <w:rsid w:val="000126BC"/>
    <w:rsid w:val="00012751"/>
    <w:rsid w:val="00012DB0"/>
    <w:rsid w:val="00012F2A"/>
    <w:rsid w:val="00012FD6"/>
    <w:rsid w:val="00013175"/>
    <w:rsid w:val="000134B8"/>
    <w:rsid w:val="00013717"/>
    <w:rsid w:val="00013733"/>
    <w:rsid w:val="000138D8"/>
    <w:rsid w:val="00013993"/>
    <w:rsid w:val="00013C9A"/>
    <w:rsid w:val="00013D22"/>
    <w:rsid w:val="00013F4A"/>
    <w:rsid w:val="00014263"/>
    <w:rsid w:val="00014430"/>
    <w:rsid w:val="00014571"/>
    <w:rsid w:val="0001476B"/>
    <w:rsid w:val="000149EF"/>
    <w:rsid w:val="00014B5B"/>
    <w:rsid w:val="00014DAF"/>
    <w:rsid w:val="00014F65"/>
    <w:rsid w:val="0001524F"/>
    <w:rsid w:val="0001574B"/>
    <w:rsid w:val="00015902"/>
    <w:rsid w:val="00015996"/>
    <w:rsid w:val="00015A2D"/>
    <w:rsid w:val="00015A65"/>
    <w:rsid w:val="00015DF0"/>
    <w:rsid w:val="00015E3D"/>
    <w:rsid w:val="00016011"/>
    <w:rsid w:val="000160F1"/>
    <w:rsid w:val="00016352"/>
    <w:rsid w:val="00016AE2"/>
    <w:rsid w:val="00016E57"/>
    <w:rsid w:val="00016F41"/>
    <w:rsid w:val="00016FC5"/>
    <w:rsid w:val="0001744E"/>
    <w:rsid w:val="000177CA"/>
    <w:rsid w:val="00017AEA"/>
    <w:rsid w:val="00017B23"/>
    <w:rsid w:val="00017EFE"/>
    <w:rsid w:val="00017F64"/>
    <w:rsid w:val="0002001E"/>
    <w:rsid w:val="00020075"/>
    <w:rsid w:val="00020187"/>
    <w:rsid w:val="000201CA"/>
    <w:rsid w:val="000201F4"/>
    <w:rsid w:val="000207D6"/>
    <w:rsid w:val="000208AD"/>
    <w:rsid w:val="000209EC"/>
    <w:rsid w:val="00020A1F"/>
    <w:rsid w:val="00020D64"/>
    <w:rsid w:val="00020D67"/>
    <w:rsid w:val="00020E3D"/>
    <w:rsid w:val="00020F20"/>
    <w:rsid w:val="0002109A"/>
    <w:rsid w:val="0002113D"/>
    <w:rsid w:val="0002114E"/>
    <w:rsid w:val="0002132F"/>
    <w:rsid w:val="0002153F"/>
    <w:rsid w:val="00021878"/>
    <w:rsid w:val="000219B9"/>
    <w:rsid w:val="000219CF"/>
    <w:rsid w:val="00021B3C"/>
    <w:rsid w:val="00021C5D"/>
    <w:rsid w:val="00021ED2"/>
    <w:rsid w:val="00022539"/>
    <w:rsid w:val="000225E5"/>
    <w:rsid w:val="00022627"/>
    <w:rsid w:val="000226EB"/>
    <w:rsid w:val="00022812"/>
    <w:rsid w:val="000228DC"/>
    <w:rsid w:val="00022927"/>
    <w:rsid w:val="00022A1D"/>
    <w:rsid w:val="00022C3A"/>
    <w:rsid w:val="00022C3C"/>
    <w:rsid w:val="00022E28"/>
    <w:rsid w:val="00022E4D"/>
    <w:rsid w:val="00022F67"/>
    <w:rsid w:val="00022F99"/>
    <w:rsid w:val="00023AF0"/>
    <w:rsid w:val="00023E40"/>
    <w:rsid w:val="0002410B"/>
    <w:rsid w:val="000243BF"/>
    <w:rsid w:val="000243DA"/>
    <w:rsid w:val="00024729"/>
    <w:rsid w:val="0002488E"/>
    <w:rsid w:val="000248EA"/>
    <w:rsid w:val="00024B06"/>
    <w:rsid w:val="00024D7F"/>
    <w:rsid w:val="00024F50"/>
    <w:rsid w:val="0002505A"/>
    <w:rsid w:val="0002516F"/>
    <w:rsid w:val="000251A2"/>
    <w:rsid w:val="0002520F"/>
    <w:rsid w:val="00025231"/>
    <w:rsid w:val="0002539A"/>
    <w:rsid w:val="000253A9"/>
    <w:rsid w:val="00025451"/>
    <w:rsid w:val="000259D9"/>
    <w:rsid w:val="000260DA"/>
    <w:rsid w:val="000261CA"/>
    <w:rsid w:val="000262E3"/>
    <w:rsid w:val="0002657D"/>
    <w:rsid w:val="00026601"/>
    <w:rsid w:val="00026EFD"/>
    <w:rsid w:val="00026F6D"/>
    <w:rsid w:val="00026FD9"/>
    <w:rsid w:val="0002705B"/>
    <w:rsid w:val="0002719C"/>
    <w:rsid w:val="000272AA"/>
    <w:rsid w:val="00027451"/>
    <w:rsid w:val="000275F2"/>
    <w:rsid w:val="00027965"/>
    <w:rsid w:val="000279F4"/>
    <w:rsid w:val="00027A59"/>
    <w:rsid w:val="00027A8E"/>
    <w:rsid w:val="00027A9C"/>
    <w:rsid w:val="00027C20"/>
    <w:rsid w:val="00027C37"/>
    <w:rsid w:val="00030490"/>
    <w:rsid w:val="00030844"/>
    <w:rsid w:val="00030851"/>
    <w:rsid w:val="0003093C"/>
    <w:rsid w:val="00030AA6"/>
    <w:rsid w:val="00030B9A"/>
    <w:rsid w:val="00030CD6"/>
    <w:rsid w:val="00030CDF"/>
    <w:rsid w:val="00030D17"/>
    <w:rsid w:val="00030F68"/>
    <w:rsid w:val="000310A1"/>
    <w:rsid w:val="00031229"/>
    <w:rsid w:val="00031324"/>
    <w:rsid w:val="0003151F"/>
    <w:rsid w:val="00031669"/>
    <w:rsid w:val="00031A77"/>
    <w:rsid w:val="00031A87"/>
    <w:rsid w:val="00031B66"/>
    <w:rsid w:val="00031B70"/>
    <w:rsid w:val="00031CA3"/>
    <w:rsid w:val="00031EDE"/>
    <w:rsid w:val="000320B4"/>
    <w:rsid w:val="00032275"/>
    <w:rsid w:val="000322D0"/>
    <w:rsid w:val="00032314"/>
    <w:rsid w:val="0003261D"/>
    <w:rsid w:val="00033158"/>
    <w:rsid w:val="00033273"/>
    <w:rsid w:val="0003363D"/>
    <w:rsid w:val="00033899"/>
    <w:rsid w:val="00033D04"/>
    <w:rsid w:val="00033EA7"/>
    <w:rsid w:val="00034296"/>
    <w:rsid w:val="00034303"/>
    <w:rsid w:val="000347F4"/>
    <w:rsid w:val="00034923"/>
    <w:rsid w:val="000349AD"/>
    <w:rsid w:val="00034E5B"/>
    <w:rsid w:val="000351D1"/>
    <w:rsid w:val="00035382"/>
    <w:rsid w:val="000353ED"/>
    <w:rsid w:val="00035659"/>
    <w:rsid w:val="000359F0"/>
    <w:rsid w:val="00035CE9"/>
    <w:rsid w:val="00035DBC"/>
    <w:rsid w:val="00035DD7"/>
    <w:rsid w:val="00036051"/>
    <w:rsid w:val="0003612F"/>
    <w:rsid w:val="00036242"/>
    <w:rsid w:val="00036381"/>
    <w:rsid w:val="000366D2"/>
    <w:rsid w:val="0003679A"/>
    <w:rsid w:val="00036B9C"/>
    <w:rsid w:val="00036EE7"/>
    <w:rsid w:val="00036FD2"/>
    <w:rsid w:val="00036FF2"/>
    <w:rsid w:val="00037163"/>
    <w:rsid w:val="000371C2"/>
    <w:rsid w:val="00037246"/>
    <w:rsid w:val="00037276"/>
    <w:rsid w:val="000373AC"/>
    <w:rsid w:val="000375F1"/>
    <w:rsid w:val="00037A29"/>
    <w:rsid w:val="00037CBF"/>
    <w:rsid w:val="00037D49"/>
    <w:rsid w:val="00037F32"/>
    <w:rsid w:val="000401BE"/>
    <w:rsid w:val="000401F5"/>
    <w:rsid w:val="0004038B"/>
    <w:rsid w:val="000406E9"/>
    <w:rsid w:val="0004074F"/>
    <w:rsid w:val="000408A0"/>
    <w:rsid w:val="000408BA"/>
    <w:rsid w:val="00040B0E"/>
    <w:rsid w:val="00041A0F"/>
    <w:rsid w:val="00041ACD"/>
    <w:rsid w:val="00041BA2"/>
    <w:rsid w:val="00041CC5"/>
    <w:rsid w:val="00041CDA"/>
    <w:rsid w:val="00041DA9"/>
    <w:rsid w:val="00041E05"/>
    <w:rsid w:val="00041E1C"/>
    <w:rsid w:val="0004202D"/>
    <w:rsid w:val="0004219D"/>
    <w:rsid w:val="0004220C"/>
    <w:rsid w:val="0004228B"/>
    <w:rsid w:val="00042409"/>
    <w:rsid w:val="0004249F"/>
    <w:rsid w:val="000426EA"/>
    <w:rsid w:val="00042711"/>
    <w:rsid w:val="00042AB1"/>
    <w:rsid w:val="00042C1F"/>
    <w:rsid w:val="00042C2D"/>
    <w:rsid w:val="00042F5A"/>
    <w:rsid w:val="00043476"/>
    <w:rsid w:val="000435F2"/>
    <w:rsid w:val="00043961"/>
    <w:rsid w:val="00043A10"/>
    <w:rsid w:val="00043E9E"/>
    <w:rsid w:val="000440B6"/>
    <w:rsid w:val="000440DB"/>
    <w:rsid w:val="0004414E"/>
    <w:rsid w:val="00044758"/>
    <w:rsid w:val="0004475D"/>
    <w:rsid w:val="000447B8"/>
    <w:rsid w:val="0004496B"/>
    <w:rsid w:val="00044B63"/>
    <w:rsid w:val="00044DAA"/>
    <w:rsid w:val="00045250"/>
    <w:rsid w:val="0004596F"/>
    <w:rsid w:val="00045B95"/>
    <w:rsid w:val="00045C6B"/>
    <w:rsid w:val="00045E44"/>
    <w:rsid w:val="00045F6E"/>
    <w:rsid w:val="00046215"/>
    <w:rsid w:val="00046447"/>
    <w:rsid w:val="00046538"/>
    <w:rsid w:val="00046582"/>
    <w:rsid w:val="000466BA"/>
    <w:rsid w:val="000469D5"/>
    <w:rsid w:val="00046B05"/>
    <w:rsid w:val="00046B4A"/>
    <w:rsid w:val="00046DB3"/>
    <w:rsid w:val="0004708D"/>
    <w:rsid w:val="000471E0"/>
    <w:rsid w:val="000471E3"/>
    <w:rsid w:val="00047337"/>
    <w:rsid w:val="00047398"/>
    <w:rsid w:val="000473F5"/>
    <w:rsid w:val="0004748C"/>
    <w:rsid w:val="000476A3"/>
    <w:rsid w:val="00047A28"/>
    <w:rsid w:val="00047AE8"/>
    <w:rsid w:val="00047C6D"/>
    <w:rsid w:val="00047F08"/>
    <w:rsid w:val="000500BA"/>
    <w:rsid w:val="000500CA"/>
    <w:rsid w:val="000500F0"/>
    <w:rsid w:val="000502B6"/>
    <w:rsid w:val="0005066C"/>
    <w:rsid w:val="0005071C"/>
    <w:rsid w:val="000507A1"/>
    <w:rsid w:val="000508D2"/>
    <w:rsid w:val="00050A29"/>
    <w:rsid w:val="00050A55"/>
    <w:rsid w:val="00050DFD"/>
    <w:rsid w:val="00050EEE"/>
    <w:rsid w:val="000512EB"/>
    <w:rsid w:val="000514A0"/>
    <w:rsid w:val="0005154B"/>
    <w:rsid w:val="00051891"/>
    <w:rsid w:val="00051955"/>
    <w:rsid w:val="000519B1"/>
    <w:rsid w:val="00051BCD"/>
    <w:rsid w:val="00051C3C"/>
    <w:rsid w:val="00051C65"/>
    <w:rsid w:val="00051E8C"/>
    <w:rsid w:val="0005211E"/>
    <w:rsid w:val="000521E2"/>
    <w:rsid w:val="0005241D"/>
    <w:rsid w:val="0005245F"/>
    <w:rsid w:val="0005262D"/>
    <w:rsid w:val="0005276D"/>
    <w:rsid w:val="00052771"/>
    <w:rsid w:val="0005293B"/>
    <w:rsid w:val="000529C0"/>
    <w:rsid w:val="00052D6F"/>
    <w:rsid w:val="00052EFC"/>
    <w:rsid w:val="00052F75"/>
    <w:rsid w:val="00053091"/>
    <w:rsid w:val="0005311D"/>
    <w:rsid w:val="0005370C"/>
    <w:rsid w:val="000537FD"/>
    <w:rsid w:val="0005382D"/>
    <w:rsid w:val="000539FF"/>
    <w:rsid w:val="00053A40"/>
    <w:rsid w:val="00053A42"/>
    <w:rsid w:val="00053EAB"/>
    <w:rsid w:val="00053F8E"/>
    <w:rsid w:val="0005424C"/>
    <w:rsid w:val="00054291"/>
    <w:rsid w:val="00054400"/>
    <w:rsid w:val="00054403"/>
    <w:rsid w:val="00054526"/>
    <w:rsid w:val="00054572"/>
    <w:rsid w:val="0005466D"/>
    <w:rsid w:val="0005470C"/>
    <w:rsid w:val="00054A86"/>
    <w:rsid w:val="00054C07"/>
    <w:rsid w:val="00054D11"/>
    <w:rsid w:val="00054F0C"/>
    <w:rsid w:val="00054FBD"/>
    <w:rsid w:val="0005511B"/>
    <w:rsid w:val="0005521C"/>
    <w:rsid w:val="00055360"/>
    <w:rsid w:val="0005554E"/>
    <w:rsid w:val="000555B8"/>
    <w:rsid w:val="0005571B"/>
    <w:rsid w:val="00055811"/>
    <w:rsid w:val="00055866"/>
    <w:rsid w:val="00055922"/>
    <w:rsid w:val="00055A3D"/>
    <w:rsid w:val="00055EA5"/>
    <w:rsid w:val="00056013"/>
    <w:rsid w:val="0005617B"/>
    <w:rsid w:val="000562BD"/>
    <w:rsid w:val="0005640F"/>
    <w:rsid w:val="0005652C"/>
    <w:rsid w:val="00056565"/>
    <w:rsid w:val="0005666F"/>
    <w:rsid w:val="00056AAC"/>
    <w:rsid w:val="00056B3F"/>
    <w:rsid w:val="00056CBE"/>
    <w:rsid w:val="00056EB0"/>
    <w:rsid w:val="00057101"/>
    <w:rsid w:val="000575C5"/>
    <w:rsid w:val="000575F8"/>
    <w:rsid w:val="000578BD"/>
    <w:rsid w:val="0005792B"/>
    <w:rsid w:val="00057A74"/>
    <w:rsid w:val="00057D65"/>
    <w:rsid w:val="0006009A"/>
    <w:rsid w:val="000603B8"/>
    <w:rsid w:val="000605CE"/>
    <w:rsid w:val="000606FA"/>
    <w:rsid w:val="0006092F"/>
    <w:rsid w:val="00060E04"/>
    <w:rsid w:val="00060F39"/>
    <w:rsid w:val="00061309"/>
    <w:rsid w:val="0006130D"/>
    <w:rsid w:val="0006153E"/>
    <w:rsid w:val="00061591"/>
    <w:rsid w:val="0006159E"/>
    <w:rsid w:val="000616DB"/>
    <w:rsid w:val="00061834"/>
    <w:rsid w:val="00061A11"/>
    <w:rsid w:val="00061CF0"/>
    <w:rsid w:val="00061F46"/>
    <w:rsid w:val="00062188"/>
    <w:rsid w:val="000623F1"/>
    <w:rsid w:val="00062722"/>
    <w:rsid w:val="00062A57"/>
    <w:rsid w:val="00062AC7"/>
    <w:rsid w:val="00062AD5"/>
    <w:rsid w:val="00062E86"/>
    <w:rsid w:val="00062F54"/>
    <w:rsid w:val="000632F1"/>
    <w:rsid w:val="00063477"/>
    <w:rsid w:val="000634DA"/>
    <w:rsid w:val="000637A7"/>
    <w:rsid w:val="0006393B"/>
    <w:rsid w:val="000639E0"/>
    <w:rsid w:val="00063C9A"/>
    <w:rsid w:val="00063CB2"/>
    <w:rsid w:val="00064092"/>
    <w:rsid w:val="00064316"/>
    <w:rsid w:val="00064508"/>
    <w:rsid w:val="000649A3"/>
    <w:rsid w:val="00064EBE"/>
    <w:rsid w:val="00064F73"/>
    <w:rsid w:val="000650A6"/>
    <w:rsid w:val="000652D1"/>
    <w:rsid w:val="000653E6"/>
    <w:rsid w:val="0006572F"/>
    <w:rsid w:val="0006593E"/>
    <w:rsid w:val="000659F8"/>
    <w:rsid w:val="00065C57"/>
    <w:rsid w:val="00065EAB"/>
    <w:rsid w:val="000662ED"/>
    <w:rsid w:val="00066578"/>
    <w:rsid w:val="0006663D"/>
    <w:rsid w:val="0006679E"/>
    <w:rsid w:val="000667F1"/>
    <w:rsid w:val="000668F5"/>
    <w:rsid w:val="00066D93"/>
    <w:rsid w:val="0006710D"/>
    <w:rsid w:val="0006719C"/>
    <w:rsid w:val="000673D0"/>
    <w:rsid w:val="0006744C"/>
    <w:rsid w:val="000675D7"/>
    <w:rsid w:val="0006792C"/>
    <w:rsid w:val="0006798B"/>
    <w:rsid w:val="00067A0C"/>
    <w:rsid w:val="00067E10"/>
    <w:rsid w:val="00067E60"/>
    <w:rsid w:val="00067F06"/>
    <w:rsid w:val="00067F1A"/>
    <w:rsid w:val="00067F3D"/>
    <w:rsid w:val="00067F5A"/>
    <w:rsid w:val="000703BC"/>
    <w:rsid w:val="000707E2"/>
    <w:rsid w:val="0007086D"/>
    <w:rsid w:val="00070881"/>
    <w:rsid w:val="00070912"/>
    <w:rsid w:val="00070A89"/>
    <w:rsid w:val="00070E48"/>
    <w:rsid w:val="00071232"/>
    <w:rsid w:val="000712A9"/>
    <w:rsid w:val="000712AC"/>
    <w:rsid w:val="000715A3"/>
    <w:rsid w:val="00071F45"/>
    <w:rsid w:val="0007203D"/>
    <w:rsid w:val="00072123"/>
    <w:rsid w:val="00072399"/>
    <w:rsid w:val="000724AA"/>
    <w:rsid w:val="00072CD6"/>
    <w:rsid w:val="00072DD7"/>
    <w:rsid w:val="00072F01"/>
    <w:rsid w:val="00073097"/>
    <w:rsid w:val="00073332"/>
    <w:rsid w:val="00073370"/>
    <w:rsid w:val="000736FA"/>
    <w:rsid w:val="0007380A"/>
    <w:rsid w:val="0007398D"/>
    <w:rsid w:val="000739E4"/>
    <w:rsid w:val="00073A50"/>
    <w:rsid w:val="00073D9C"/>
    <w:rsid w:val="00073E60"/>
    <w:rsid w:val="0007401D"/>
    <w:rsid w:val="00074175"/>
    <w:rsid w:val="00074329"/>
    <w:rsid w:val="0007438D"/>
    <w:rsid w:val="000743BF"/>
    <w:rsid w:val="00074441"/>
    <w:rsid w:val="000746AB"/>
    <w:rsid w:val="0007483E"/>
    <w:rsid w:val="00074E90"/>
    <w:rsid w:val="00075545"/>
    <w:rsid w:val="00075B38"/>
    <w:rsid w:val="00075D69"/>
    <w:rsid w:val="00076058"/>
    <w:rsid w:val="000762C1"/>
    <w:rsid w:val="00076602"/>
    <w:rsid w:val="00076A62"/>
    <w:rsid w:val="00076B93"/>
    <w:rsid w:val="00076D3E"/>
    <w:rsid w:val="00076D48"/>
    <w:rsid w:val="00076EA5"/>
    <w:rsid w:val="00076F48"/>
    <w:rsid w:val="000771C8"/>
    <w:rsid w:val="0007727E"/>
    <w:rsid w:val="000772BC"/>
    <w:rsid w:val="00077401"/>
    <w:rsid w:val="000775E6"/>
    <w:rsid w:val="00077669"/>
    <w:rsid w:val="00077858"/>
    <w:rsid w:val="000778C8"/>
    <w:rsid w:val="00077B1C"/>
    <w:rsid w:val="00080040"/>
    <w:rsid w:val="0008015C"/>
    <w:rsid w:val="0008027D"/>
    <w:rsid w:val="00080360"/>
    <w:rsid w:val="00080398"/>
    <w:rsid w:val="000805AA"/>
    <w:rsid w:val="00080715"/>
    <w:rsid w:val="00080965"/>
    <w:rsid w:val="00080FC7"/>
    <w:rsid w:val="00081062"/>
    <w:rsid w:val="00081164"/>
    <w:rsid w:val="00081AB8"/>
    <w:rsid w:val="00081B26"/>
    <w:rsid w:val="00081D06"/>
    <w:rsid w:val="0008207B"/>
    <w:rsid w:val="000821C9"/>
    <w:rsid w:val="00082388"/>
    <w:rsid w:val="00082415"/>
    <w:rsid w:val="000825EE"/>
    <w:rsid w:val="000825F3"/>
    <w:rsid w:val="0008266F"/>
    <w:rsid w:val="00082711"/>
    <w:rsid w:val="000827D6"/>
    <w:rsid w:val="000828E5"/>
    <w:rsid w:val="00082C4E"/>
    <w:rsid w:val="00082F36"/>
    <w:rsid w:val="000832A1"/>
    <w:rsid w:val="000836C5"/>
    <w:rsid w:val="0008390F"/>
    <w:rsid w:val="0008398B"/>
    <w:rsid w:val="00083CB5"/>
    <w:rsid w:val="00083DE1"/>
    <w:rsid w:val="00083EE3"/>
    <w:rsid w:val="000842AF"/>
    <w:rsid w:val="000844BE"/>
    <w:rsid w:val="000844C7"/>
    <w:rsid w:val="00084837"/>
    <w:rsid w:val="00084907"/>
    <w:rsid w:val="00084AE7"/>
    <w:rsid w:val="00084B21"/>
    <w:rsid w:val="00084DC1"/>
    <w:rsid w:val="00084E9C"/>
    <w:rsid w:val="00084FCF"/>
    <w:rsid w:val="00085029"/>
    <w:rsid w:val="00085190"/>
    <w:rsid w:val="0008584D"/>
    <w:rsid w:val="0008599A"/>
    <w:rsid w:val="00085D4F"/>
    <w:rsid w:val="00085D62"/>
    <w:rsid w:val="00085EDD"/>
    <w:rsid w:val="000860F8"/>
    <w:rsid w:val="00086163"/>
    <w:rsid w:val="00086317"/>
    <w:rsid w:val="00086328"/>
    <w:rsid w:val="00086353"/>
    <w:rsid w:val="00086874"/>
    <w:rsid w:val="00086891"/>
    <w:rsid w:val="000868D7"/>
    <w:rsid w:val="0008690D"/>
    <w:rsid w:val="00086913"/>
    <w:rsid w:val="000869AA"/>
    <w:rsid w:val="00086AA0"/>
    <w:rsid w:val="00086B01"/>
    <w:rsid w:val="00087196"/>
    <w:rsid w:val="000871B2"/>
    <w:rsid w:val="00087455"/>
    <w:rsid w:val="000875B1"/>
    <w:rsid w:val="000875B2"/>
    <w:rsid w:val="000878FD"/>
    <w:rsid w:val="00087B1E"/>
    <w:rsid w:val="00087C48"/>
    <w:rsid w:val="00087CD8"/>
    <w:rsid w:val="00087E57"/>
    <w:rsid w:val="00087ED4"/>
    <w:rsid w:val="0009047C"/>
    <w:rsid w:val="00090522"/>
    <w:rsid w:val="000906CA"/>
    <w:rsid w:val="00090713"/>
    <w:rsid w:val="00090885"/>
    <w:rsid w:val="00090AFF"/>
    <w:rsid w:val="00090D5C"/>
    <w:rsid w:val="00090E2B"/>
    <w:rsid w:val="000910C0"/>
    <w:rsid w:val="000910F3"/>
    <w:rsid w:val="00091267"/>
    <w:rsid w:val="00091507"/>
    <w:rsid w:val="000915F9"/>
    <w:rsid w:val="00091C45"/>
    <w:rsid w:val="00091C58"/>
    <w:rsid w:val="00091D4B"/>
    <w:rsid w:val="00091DAB"/>
    <w:rsid w:val="00091FC9"/>
    <w:rsid w:val="00092037"/>
    <w:rsid w:val="00092097"/>
    <w:rsid w:val="000920EF"/>
    <w:rsid w:val="0009229F"/>
    <w:rsid w:val="0009233A"/>
    <w:rsid w:val="0009233B"/>
    <w:rsid w:val="00092495"/>
    <w:rsid w:val="00092569"/>
    <w:rsid w:val="000927DF"/>
    <w:rsid w:val="00092932"/>
    <w:rsid w:val="00092F42"/>
    <w:rsid w:val="000930A6"/>
    <w:rsid w:val="00093226"/>
    <w:rsid w:val="0009325B"/>
    <w:rsid w:val="0009335A"/>
    <w:rsid w:val="000936C8"/>
    <w:rsid w:val="000936CE"/>
    <w:rsid w:val="000939F0"/>
    <w:rsid w:val="00093C53"/>
    <w:rsid w:val="00094097"/>
    <w:rsid w:val="00094418"/>
    <w:rsid w:val="00094495"/>
    <w:rsid w:val="00094628"/>
    <w:rsid w:val="00094742"/>
    <w:rsid w:val="000948F6"/>
    <w:rsid w:val="00094A32"/>
    <w:rsid w:val="00094DDB"/>
    <w:rsid w:val="00094DFB"/>
    <w:rsid w:val="00094EC6"/>
    <w:rsid w:val="0009509E"/>
    <w:rsid w:val="000951CD"/>
    <w:rsid w:val="00095235"/>
    <w:rsid w:val="000952C4"/>
    <w:rsid w:val="000956F9"/>
    <w:rsid w:val="00095987"/>
    <w:rsid w:val="00095ABF"/>
    <w:rsid w:val="00095B1F"/>
    <w:rsid w:val="00095D0E"/>
    <w:rsid w:val="00095D45"/>
    <w:rsid w:val="00095D7D"/>
    <w:rsid w:val="00096135"/>
    <w:rsid w:val="000962D8"/>
    <w:rsid w:val="0009642F"/>
    <w:rsid w:val="00096531"/>
    <w:rsid w:val="00096550"/>
    <w:rsid w:val="0009671D"/>
    <w:rsid w:val="0009679E"/>
    <w:rsid w:val="00096AF2"/>
    <w:rsid w:val="00096CB5"/>
    <w:rsid w:val="00096CEA"/>
    <w:rsid w:val="00096D01"/>
    <w:rsid w:val="00096E15"/>
    <w:rsid w:val="0009712C"/>
    <w:rsid w:val="0009717E"/>
    <w:rsid w:val="000971E1"/>
    <w:rsid w:val="000972B6"/>
    <w:rsid w:val="00097366"/>
    <w:rsid w:val="000973CA"/>
    <w:rsid w:val="00097455"/>
    <w:rsid w:val="000974C5"/>
    <w:rsid w:val="00097953"/>
    <w:rsid w:val="000979D4"/>
    <w:rsid w:val="00097ABD"/>
    <w:rsid w:val="00097BEF"/>
    <w:rsid w:val="00097C87"/>
    <w:rsid w:val="00097E5C"/>
    <w:rsid w:val="00097F61"/>
    <w:rsid w:val="000A000F"/>
    <w:rsid w:val="000A02BF"/>
    <w:rsid w:val="000A04F6"/>
    <w:rsid w:val="000A04FA"/>
    <w:rsid w:val="000A058F"/>
    <w:rsid w:val="000A07EB"/>
    <w:rsid w:val="000A0C3F"/>
    <w:rsid w:val="000A0CB5"/>
    <w:rsid w:val="000A1060"/>
    <w:rsid w:val="000A14D4"/>
    <w:rsid w:val="000A167C"/>
    <w:rsid w:val="000A192F"/>
    <w:rsid w:val="000A1CDB"/>
    <w:rsid w:val="000A1DE2"/>
    <w:rsid w:val="000A1F69"/>
    <w:rsid w:val="000A2123"/>
    <w:rsid w:val="000A22F4"/>
    <w:rsid w:val="000A2383"/>
    <w:rsid w:val="000A25C8"/>
    <w:rsid w:val="000A2762"/>
    <w:rsid w:val="000A2997"/>
    <w:rsid w:val="000A2DCD"/>
    <w:rsid w:val="000A30CC"/>
    <w:rsid w:val="000A32A6"/>
    <w:rsid w:val="000A357E"/>
    <w:rsid w:val="000A364C"/>
    <w:rsid w:val="000A3D35"/>
    <w:rsid w:val="000A3D52"/>
    <w:rsid w:val="000A3D6D"/>
    <w:rsid w:val="000A3D7E"/>
    <w:rsid w:val="000A3E32"/>
    <w:rsid w:val="000A3F7E"/>
    <w:rsid w:val="000A4166"/>
    <w:rsid w:val="000A4186"/>
    <w:rsid w:val="000A41CB"/>
    <w:rsid w:val="000A4296"/>
    <w:rsid w:val="000A4945"/>
    <w:rsid w:val="000A4A1B"/>
    <w:rsid w:val="000A4A46"/>
    <w:rsid w:val="000A4C07"/>
    <w:rsid w:val="000A4C7D"/>
    <w:rsid w:val="000A4DD5"/>
    <w:rsid w:val="000A4EDB"/>
    <w:rsid w:val="000A513A"/>
    <w:rsid w:val="000A520D"/>
    <w:rsid w:val="000A533F"/>
    <w:rsid w:val="000A563B"/>
    <w:rsid w:val="000A5B40"/>
    <w:rsid w:val="000A5D1F"/>
    <w:rsid w:val="000A5DD2"/>
    <w:rsid w:val="000A6083"/>
    <w:rsid w:val="000A60B7"/>
    <w:rsid w:val="000A61A2"/>
    <w:rsid w:val="000A642F"/>
    <w:rsid w:val="000A6631"/>
    <w:rsid w:val="000A66DC"/>
    <w:rsid w:val="000A67C9"/>
    <w:rsid w:val="000A6898"/>
    <w:rsid w:val="000A6A79"/>
    <w:rsid w:val="000A6AB1"/>
    <w:rsid w:val="000A6D77"/>
    <w:rsid w:val="000A72B1"/>
    <w:rsid w:val="000A74C7"/>
    <w:rsid w:val="000A77DC"/>
    <w:rsid w:val="000A782F"/>
    <w:rsid w:val="000A7CC2"/>
    <w:rsid w:val="000A7CD4"/>
    <w:rsid w:val="000A7CD5"/>
    <w:rsid w:val="000A7CFC"/>
    <w:rsid w:val="000A7D36"/>
    <w:rsid w:val="000A7D95"/>
    <w:rsid w:val="000A7E79"/>
    <w:rsid w:val="000A7EC4"/>
    <w:rsid w:val="000A7F43"/>
    <w:rsid w:val="000A7FCD"/>
    <w:rsid w:val="000B0193"/>
    <w:rsid w:val="000B058F"/>
    <w:rsid w:val="000B0BC2"/>
    <w:rsid w:val="000B0BD4"/>
    <w:rsid w:val="000B10C7"/>
    <w:rsid w:val="000B144E"/>
    <w:rsid w:val="000B1483"/>
    <w:rsid w:val="000B14FB"/>
    <w:rsid w:val="000B153B"/>
    <w:rsid w:val="000B16B2"/>
    <w:rsid w:val="000B16C3"/>
    <w:rsid w:val="000B1801"/>
    <w:rsid w:val="000B18D9"/>
    <w:rsid w:val="000B1C0B"/>
    <w:rsid w:val="000B1C9C"/>
    <w:rsid w:val="000B1CA0"/>
    <w:rsid w:val="000B1CAE"/>
    <w:rsid w:val="000B1DB1"/>
    <w:rsid w:val="000B2318"/>
    <w:rsid w:val="000B23E9"/>
    <w:rsid w:val="000B2B39"/>
    <w:rsid w:val="000B2D0F"/>
    <w:rsid w:val="000B2DA9"/>
    <w:rsid w:val="000B2F59"/>
    <w:rsid w:val="000B364F"/>
    <w:rsid w:val="000B3687"/>
    <w:rsid w:val="000B36C9"/>
    <w:rsid w:val="000B378E"/>
    <w:rsid w:val="000B37A5"/>
    <w:rsid w:val="000B38B2"/>
    <w:rsid w:val="000B3A09"/>
    <w:rsid w:val="000B3A26"/>
    <w:rsid w:val="000B3D2D"/>
    <w:rsid w:val="000B3E65"/>
    <w:rsid w:val="000B40D8"/>
    <w:rsid w:val="000B4130"/>
    <w:rsid w:val="000B4193"/>
    <w:rsid w:val="000B43FD"/>
    <w:rsid w:val="000B446E"/>
    <w:rsid w:val="000B4535"/>
    <w:rsid w:val="000B45A3"/>
    <w:rsid w:val="000B49CF"/>
    <w:rsid w:val="000B4C53"/>
    <w:rsid w:val="000B4CC1"/>
    <w:rsid w:val="000B4E6E"/>
    <w:rsid w:val="000B5085"/>
    <w:rsid w:val="000B51AA"/>
    <w:rsid w:val="000B54FE"/>
    <w:rsid w:val="000B5524"/>
    <w:rsid w:val="000B5A36"/>
    <w:rsid w:val="000B6034"/>
    <w:rsid w:val="000B6380"/>
    <w:rsid w:val="000B64A2"/>
    <w:rsid w:val="000B65A1"/>
    <w:rsid w:val="000B6704"/>
    <w:rsid w:val="000B682D"/>
    <w:rsid w:val="000B6833"/>
    <w:rsid w:val="000B6CEE"/>
    <w:rsid w:val="000B6EA6"/>
    <w:rsid w:val="000B6EE1"/>
    <w:rsid w:val="000B6EFB"/>
    <w:rsid w:val="000B7069"/>
    <w:rsid w:val="000B7277"/>
    <w:rsid w:val="000B74E6"/>
    <w:rsid w:val="000B7A23"/>
    <w:rsid w:val="000C0672"/>
    <w:rsid w:val="000C0759"/>
    <w:rsid w:val="000C07F0"/>
    <w:rsid w:val="000C0A1A"/>
    <w:rsid w:val="000C0A74"/>
    <w:rsid w:val="000C0ABE"/>
    <w:rsid w:val="000C0B63"/>
    <w:rsid w:val="000C0CAF"/>
    <w:rsid w:val="000C0D0F"/>
    <w:rsid w:val="000C0D12"/>
    <w:rsid w:val="000C0DA4"/>
    <w:rsid w:val="000C0FC1"/>
    <w:rsid w:val="000C1293"/>
    <w:rsid w:val="000C12DA"/>
    <w:rsid w:val="000C15C0"/>
    <w:rsid w:val="000C18FA"/>
    <w:rsid w:val="000C19FD"/>
    <w:rsid w:val="000C1AE3"/>
    <w:rsid w:val="000C1B09"/>
    <w:rsid w:val="000C2045"/>
    <w:rsid w:val="000C2585"/>
    <w:rsid w:val="000C25A2"/>
    <w:rsid w:val="000C2697"/>
    <w:rsid w:val="000C2A0C"/>
    <w:rsid w:val="000C2A72"/>
    <w:rsid w:val="000C2B08"/>
    <w:rsid w:val="000C2B33"/>
    <w:rsid w:val="000C2D42"/>
    <w:rsid w:val="000C33B8"/>
    <w:rsid w:val="000C343A"/>
    <w:rsid w:val="000C34DA"/>
    <w:rsid w:val="000C3767"/>
    <w:rsid w:val="000C37E7"/>
    <w:rsid w:val="000C3803"/>
    <w:rsid w:val="000C393D"/>
    <w:rsid w:val="000C3AE9"/>
    <w:rsid w:val="000C3C53"/>
    <w:rsid w:val="000C3D49"/>
    <w:rsid w:val="000C3DF8"/>
    <w:rsid w:val="000C3E78"/>
    <w:rsid w:val="000C3F01"/>
    <w:rsid w:val="000C3F73"/>
    <w:rsid w:val="000C40FB"/>
    <w:rsid w:val="000C4576"/>
    <w:rsid w:val="000C494D"/>
    <w:rsid w:val="000C4A0C"/>
    <w:rsid w:val="000C4C72"/>
    <w:rsid w:val="000C4F26"/>
    <w:rsid w:val="000C504D"/>
    <w:rsid w:val="000C50B0"/>
    <w:rsid w:val="000C53A7"/>
    <w:rsid w:val="000C5573"/>
    <w:rsid w:val="000C57CF"/>
    <w:rsid w:val="000C58B7"/>
    <w:rsid w:val="000C59FB"/>
    <w:rsid w:val="000C5ACB"/>
    <w:rsid w:val="000C5CDF"/>
    <w:rsid w:val="000C5F46"/>
    <w:rsid w:val="000C5F75"/>
    <w:rsid w:val="000C5F97"/>
    <w:rsid w:val="000C6241"/>
    <w:rsid w:val="000C64E7"/>
    <w:rsid w:val="000C651B"/>
    <w:rsid w:val="000C6548"/>
    <w:rsid w:val="000C6A9F"/>
    <w:rsid w:val="000C6DB6"/>
    <w:rsid w:val="000C7080"/>
    <w:rsid w:val="000C70E9"/>
    <w:rsid w:val="000C70FA"/>
    <w:rsid w:val="000C7411"/>
    <w:rsid w:val="000C7590"/>
    <w:rsid w:val="000C7AC1"/>
    <w:rsid w:val="000C7B65"/>
    <w:rsid w:val="000C7C53"/>
    <w:rsid w:val="000C7EE9"/>
    <w:rsid w:val="000C7F3A"/>
    <w:rsid w:val="000D0028"/>
    <w:rsid w:val="000D0137"/>
    <w:rsid w:val="000D04E3"/>
    <w:rsid w:val="000D0595"/>
    <w:rsid w:val="000D07E0"/>
    <w:rsid w:val="000D09DE"/>
    <w:rsid w:val="000D0AB8"/>
    <w:rsid w:val="000D1054"/>
    <w:rsid w:val="000D11BE"/>
    <w:rsid w:val="000D12A5"/>
    <w:rsid w:val="000D12F0"/>
    <w:rsid w:val="000D13D3"/>
    <w:rsid w:val="000D1521"/>
    <w:rsid w:val="000D1766"/>
    <w:rsid w:val="000D1927"/>
    <w:rsid w:val="000D1FCA"/>
    <w:rsid w:val="000D20C0"/>
    <w:rsid w:val="000D240F"/>
    <w:rsid w:val="000D247D"/>
    <w:rsid w:val="000D2649"/>
    <w:rsid w:val="000D27FB"/>
    <w:rsid w:val="000D2AA8"/>
    <w:rsid w:val="000D2AEE"/>
    <w:rsid w:val="000D2B07"/>
    <w:rsid w:val="000D2D4B"/>
    <w:rsid w:val="000D2DB1"/>
    <w:rsid w:val="000D2EB7"/>
    <w:rsid w:val="000D3041"/>
    <w:rsid w:val="000D30C2"/>
    <w:rsid w:val="000D30DC"/>
    <w:rsid w:val="000D30F7"/>
    <w:rsid w:val="000D3239"/>
    <w:rsid w:val="000D3261"/>
    <w:rsid w:val="000D33D4"/>
    <w:rsid w:val="000D3433"/>
    <w:rsid w:val="000D365B"/>
    <w:rsid w:val="000D399D"/>
    <w:rsid w:val="000D3BEF"/>
    <w:rsid w:val="000D3C49"/>
    <w:rsid w:val="000D3F58"/>
    <w:rsid w:val="000D4009"/>
    <w:rsid w:val="000D45AE"/>
    <w:rsid w:val="000D4652"/>
    <w:rsid w:val="000D467C"/>
    <w:rsid w:val="000D467D"/>
    <w:rsid w:val="000D496B"/>
    <w:rsid w:val="000D4D59"/>
    <w:rsid w:val="000D4D98"/>
    <w:rsid w:val="000D50A3"/>
    <w:rsid w:val="000D51B7"/>
    <w:rsid w:val="000D52CE"/>
    <w:rsid w:val="000D5368"/>
    <w:rsid w:val="000D5451"/>
    <w:rsid w:val="000D54F0"/>
    <w:rsid w:val="000D5AB4"/>
    <w:rsid w:val="000D5B22"/>
    <w:rsid w:val="000D5E22"/>
    <w:rsid w:val="000D5EBE"/>
    <w:rsid w:val="000D5FC9"/>
    <w:rsid w:val="000D6087"/>
    <w:rsid w:val="000D6179"/>
    <w:rsid w:val="000D6517"/>
    <w:rsid w:val="000D6583"/>
    <w:rsid w:val="000D6682"/>
    <w:rsid w:val="000D669A"/>
    <w:rsid w:val="000D6863"/>
    <w:rsid w:val="000D68BC"/>
    <w:rsid w:val="000D6A87"/>
    <w:rsid w:val="000D6D06"/>
    <w:rsid w:val="000D6E60"/>
    <w:rsid w:val="000D7022"/>
    <w:rsid w:val="000D7132"/>
    <w:rsid w:val="000D7145"/>
    <w:rsid w:val="000D7648"/>
    <w:rsid w:val="000D76E2"/>
    <w:rsid w:val="000D78D6"/>
    <w:rsid w:val="000D7914"/>
    <w:rsid w:val="000D79E0"/>
    <w:rsid w:val="000D7A7B"/>
    <w:rsid w:val="000D7B34"/>
    <w:rsid w:val="000D7BBB"/>
    <w:rsid w:val="000D7D43"/>
    <w:rsid w:val="000D7DF1"/>
    <w:rsid w:val="000D7FF4"/>
    <w:rsid w:val="000E0099"/>
    <w:rsid w:val="000E00A7"/>
    <w:rsid w:val="000E00CE"/>
    <w:rsid w:val="000E027F"/>
    <w:rsid w:val="000E0390"/>
    <w:rsid w:val="000E04BC"/>
    <w:rsid w:val="000E051C"/>
    <w:rsid w:val="000E0573"/>
    <w:rsid w:val="000E0677"/>
    <w:rsid w:val="000E06E6"/>
    <w:rsid w:val="000E0705"/>
    <w:rsid w:val="000E080F"/>
    <w:rsid w:val="000E0B2D"/>
    <w:rsid w:val="000E0BFA"/>
    <w:rsid w:val="000E0CEB"/>
    <w:rsid w:val="000E0D59"/>
    <w:rsid w:val="000E0DED"/>
    <w:rsid w:val="000E11AA"/>
    <w:rsid w:val="000E1220"/>
    <w:rsid w:val="000E1266"/>
    <w:rsid w:val="000E1473"/>
    <w:rsid w:val="000E16B8"/>
    <w:rsid w:val="000E16CF"/>
    <w:rsid w:val="000E1BCA"/>
    <w:rsid w:val="000E1C34"/>
    <w:rsid w:val="000E2344"/>
    <w:rsid w:val="000E27AD"/>
    <w:rsid w:val="000E2852"/>
    <w:rsid w:val="000E2A51"/>
    <w:rsid w:val="000E2B63"/>
    <w:rsid w:val="000E341B"/>
    <w:rsid w:val="000E346A"/>
    <w:rsid w:val="000E34C1"/>
    <w:rsid w:val="000E38CA"/>
    <w:rsid w:val="000E3A65"/>
    <w:rsid w:val="000E3AA9"/>
    <w:rsid w:val="000E3B18"/>
    <w:rsid w:val="000E3C10"/>
    <w:rsid w:val="000E3C78"/>
    <w:rsid w:val="000E3C85"/>
    <w:rsid w:val="000E40AC"/>
    <w:rsid w:val="000E4129"/>
    <w:rsid w:val="000E429F"/>
    <w:rsid w:val="000E4405"/>
    <w:rsid w:val="000E4503"/>
    <w:rsid w:val="000E4630"/>
    <w:rsid w:val="000E4BCB"/>
    <w:rsid w:val="000E4E03"/>
    <w:rsid w:val="000E4E50"/>
    <w:rsid w:val="000E4FCB"/>
    <w:rsid w:val="000E524E"/>
    <w:rsid w:val="000E52AB"/>
    <w:rsid w:val="000E55F8"/>
    <w:rsid w:val="000E589B"/>
    <w:rsid w:val="000E599E"/>
    <w:rsid w:val="000E5A50"/>
    <w:rsid w:val="000E5C43"/>
    <w:rsid w:val="000E5CAD"/>
    <w:rsid w:val="000E5ECA"/>
    <w:rsid w:val="000E5F01"/>
    <w:rsid w:val="000E5FE5"/>
    <w:rsid w:val="000E6161"/>
    <w:rsid w:val="000E63F2"/>
    <w:rsid w:val="000E64E5"/>
    <w:rsid w:val="000E6653"/>
    <w:rsid w:val="000E6737"/>
    <w:rsid w:val="000E677C"/>
    <w:rsid w:val="000E6942"/>
    <w:rsid w:val="000E6B8A"/>
    <w:rsid w:val="000E6D5B"/>
    <w:rsid w:val="000E6D73"/>
    <w:rsid w:val="000E6E85"/>
    <w:rsid w:val="000E70B4"/>
    <w:rsid w:val="000E73BA"/>
    <w:rsid w:val="000E77D1"/>
    <w:rsid w:val="000E7918"/>
    <w:rsid w:val="000E7AA6"/>
    <w:rsid w:val="000E7CF6"/>
    <w:rsid w:val="000E7F79"/>
    <w:rsid w:val="000F0053"/>
    <w:rsid w:val="000F005D"/>
    <w:rsid w:val="000F0153"/>
    <w:rsid w:val="000F0274"/>
    <w:rsid w:val="000F0403"/>
    <w:rsid w:val="000F04F6"/>
    <w:rsid w:val="000F064B"/>
    <w:rsid w:val="000F0769"/>
    <w:rsid w:val="000F07E1"/>
    <w:rsid w:val="000F0828"/>
    <w:rsid w:val="000F0B18"/>
    <w:rsid w:val="000F0C2C"/>
    <w:rsid w:val="000F0EBA"/>
    <w:rsid w:val="000F11EE"/>
    <w:rsid w:val="000F122D"/>
    <w:rsid w:val="000F1495"/>
    <w:rsid w:val="000F14DD"/>
    <w:rsid w:val="000F1655"/>
    <w:rsid w:val="000F16CC"/>
    <w:rsid w:val="000F18E5"/>
    <w:rsid w:val="000F1E6F"/>
    <w:rsid w:val="000F1F6F"/>
    <w:rsid w:val="000F202B"/>
    <w:rsid w:val="000F202C"/>
    <w:rsid w:val="000F2114"/>
    <w:rsid w:val="000F2340"/>
    <w:rsid w:val="000F248A"/>
    <w:rsid w:val="000F258C"/>
    <w:rsid w:val="000F25D1"/>
    <w:rsid w:val="000F25D6"/>
    <w:rsid w:val="000F2680"/>
    <w:rsid w:val="000F2774"/>
    <w:rsid w:val="000F27D1"/>
    <w:rsid w:val="000F294D"/>
    <w:rsid w:val="000F2C79"/>
    <w:rsid w:val="000F2CDE"/>
    <w:rsid w:val="000F2EA2"/>
    <w:rsid w:val="000F2F5C"/>
    <w:rsid w:val="000F3068"/>
    <w:rsid w:val="000F3070"/>
    <w:rsid w:val="000F3250"/>
    <w:rsid w:val="000F32E1"/>
    <w:rsid w:val="000F3593"/>
    <w:rsid w:val="000F3829"/>
    <w:rsid w:val="000F3A13"/>
    <w:rsid w:val="000F3CE4"/>
    <w:rsid w:val="000F3D90"/>
    <w:rsid w:val="000F3F9D"/>
    <w:rsid w:val="000F41F5"/>
    <w:rsid w:val="000F4200"/>
    <w:rsid w:val="000F437F"/>
    <w:rsid w:val="000F45A3"/>
    <w:rsid w:val="000F4633"/>
    <w:rsid w:val="000F4E8B"/>
    <w:rsid w:val="000F526D"/>
    <w:rsid w:val="000F5283"/>
    <w:rsid w:val="000F5384"/>
    <w:rsid w:val="000F5441"/>
    <w:rsid w:val="000F5507"/>
    <w:rsid w:val="000F5520"/>
    <w:rsid w:val="000F565D"/>
    <w:rsid w:val="000F56A1"/>
    <w:rsid w:val="000F5A7F"/>
    <w:rsid w:val="000F5AE4"/>
    <w:rsid w:val="000F5B25"/>
    <w:rsid w:val="000F5CF0"/>
    <w:rsid w:val="000F5DC6"/>
    <w:rsid w:val="000F602B"/>
    <w:rsid w:val="000F6754"/>
    <w:rsid w:val="000F6815"/>
    <w:rsid w:val="000F689A"/>
    <w:rsid w:val="000F68BB"/>
    <w:rsid w:val="000F69D9"/>
    <w:rsid w:val="000F6DDF"/>
    <w:rsid w:val="000F7235"/>
    <w:rsid w:val="000F7565"/>
    <w:rsid w:val="000F767E"/>
    <w:rsid w:val="000F787C"/>
    <w:rsid w:val="000F7A60"/>
    <w:rsid w:val="000F7ACA"/>
    <w:rsid w:val="000F7BFE"/>
    <w:rsid w:val="000F7D02"/>
    <w:rsid w:val="000F7E99"/>
    <w:rsid w:val="000F7FC5"/>
    <w:rsid w:val="00100ACF"/>
    <w:rsid w:val="00100BCB"/>
    <w:rsid w:val="00101140"/>
    <w:rsid w:val="0010123B"/>
    <w:rsid w:val="00101704"/>
    <w:rsid w:val="001019D7"/>
    <w:rsid w:val="00101A7D"/>
    <w:rsid w:val="00101AFB"/>
    <w:rsid w:val="00101D16"/>
    <w:rsid w:val="00101DB1"/>
    <w:rsid w:val="0010223B"/>
    <w:rsid w:val="00102247"/>
    <w:rsid w:val="001022CC"/>
    <w:rsid w:val="00102593"/>
    <w:rsid w:val="00102C93"/>
    <w:rsid w:val="00102E05"/>
    <w:rsid w:val="00103074"/>
    <w:rsid w:val="0010316F"/>
    <w:rsid w:val="0010323B"/>
    <w:rsid w:val="0010335C"/>
    <w:rsid w:val="00103376"/>
    <w:rsid w:val="00103601"/>
    <w:rsid w:val="00103D73"/>
    <w:rsid w:val="00103FCF"/>
    <w:rsid w:val="0010420B"/>
    <w:rsid w:val="0010421F"/>
    <w:rsid w:val="00104255"/>
    <w:rsid w:val="001042E9"/>
    <w:rsid w:val="0010457A"/>
    <w:rsid w:val="001047FB"/>
    <w:rsid w:val="00104ECA"/>
    <w:rsid w:val="00104F2F"/>
    <w:rsid w:val="0010519F"/>
    <w:rsid w:val="0010529F"/>
    <w:rsid w:val="001052B0"/>
    <w:rsid w:val="001053E7"/>
    <w:rsid w:val="001056DB"/>
    <w:rsid w:val="00105898"/>
    <w:rsid w:val="0010590B"/>
    <w:rsid w:val="00105969"/>
    <w:rsid w:val="00105A44"/>
    <w:rsid w:val="00105B11"/>
    <w:rsid w:val="00105CD6"/>
    <w:rsid w:val="001060CD"/>
    <w:rsid w:val="0010630A"/>
    <w:rsid w:val="001063DC"/>
    <w:rsid w:val="001065A6"/>
    <w:rsid w:val="001066A1"/>
    <w:rsid w:val="00106859"/>
    <w:rsid w:val="00106A76"/>
    <w:rsid w:val="00106AB5"/>
    <w:rsid w:val="00106B47"/>
    <w:rsid w:val="00106CDE"/>
    <w:rsid w:val="0010704F"/>
    <w:rsid w:val="00107062"/>
    <w:rsid w:val="00107095"/>
    <w:rsid w:val="00107135"/>
    <w:rsid w:val="00107359"/>
    <w:rsid w:val="001073B4"/>
    <w:rsid w:val="00107509"/>
    <w:rsid w:val="00107515"/>
    <w:rsid w:val="001077BA"/>
    <w:rsid w:val="00107866"/>
    <w:rsid w:val="00107955"/>
    <w:rsid w:val="00107A8F"/>
    <w:rsid w:val="00107B84"/>
    <w:rsid w:val="00107C4F"/>
    <w:rsid w:val="00107CFD"/>
    <w:rsid w:val="00107E7C"/>
    <w:rsid w:val="00107F66"/>
    <w:rsid w:val="001101FF"/>
    <w:rsid w:val="00110256"/>
    <w:rsid w:val="0011030D"/>
    <w:rsid w:val="0011044C"/>
    <w:rsid w:val="001106B3"/>
    <w:rsid w:val="00110814"/>
    <w:rsid w:val="0011082E"/>
    <w:rsid w:val="001108CE"/>
    <w:rsid w:val="00110CFE"/>
    <w:rsid w:val="00110E04"/>
    <w:rsid w:val="00111024"/>
    <w:rsid w:val="0011117A"/>
    <w:rsid w:val="00111321"/>
    <w:rsid w:val="001113C2"/>
    <w:rsid w:val="001114B0"/>
    <w:rsid w:val="00111523"/>
    <w:rsid w:val="0011159F"/>
    <w:rsid w:val="00111764"/>
    <w:rsid w:val="001118CC"/>
    <w:rsid w:val="00111C90"/>
    <w:rsid w:val="00111DFB"/>
    <w:rsid w:val="00111EF0"/>
    <w:rsid w:val="001124EF"/>
    <w:rsid w:val="00112835"/>
    <w:rsid w:val="001131C2"/>
    <w:rsid w:val="001132D1"/>
    <w:rsid w:val="001132D7"/>
    <w:rsid w:val="00113314"/>
    <w:rsid w:val="001134CC"/>
    <w:rsid w:val="001135C0"/>
    <w:rsid w:val="00113685"/>
    <w:rsid w:val="00113A9E"/>
    <w:rsid w:val="00113AC7"/>
    <w:rsid w:val="00113E08"/>
    <w:rsid w:val="00113EA0"/>
    <w:rsid w:val="00113FA6"/>
    <w:rsid w:val="0011423A"/>
    <w:rsid w:val="00114792"/>
    <w:rsid w:val="001147DA"/>
    <w:rsid w:val="00114869"/>
    <w:rsid w:val="00114B4B"/>
    <w:rsid w:val="00115203"/>
    <w:rsid w:val="001152BF"/>
    <w:rsid w:val="00115619"/>
    <w:rsid w:val="0011572A"/>
    <w:rsid w:val="0011575D"/>
    <w:rsid w:val="001157C7"/>
    <w:rsid w:val="001157E9"/>
    <w:rsid w:val="0011582C"/>
    <w:rsid w:val="001159FA"/>
    <w:rsid w:val="00115AC0"/>
    <w:rsid w:val="00115B10"/>
    <w:rsid w:val="00115E38"/>
    <w:rsid w:val="00115E51"/>
    <w:rsid w:val="001160FF"/>
    <w:rsid w:val="0011637B"/>
    <w:rsid w:val="001164E0"/>
    <w:rsid w:val="001166AA"/>
    <w:rsid w:val="001166B0"/>
    <w:rsid w:val="00116856"/>
    <w:rsid w:val="001168A8"/>
    <w:rsid w:val="00116B66"/>
    <w:rsid w:val="00116C9C"/>
    <w:rsid w:val="00116F97"/>
    <w:rsid w:val="0011742C"/>
    <w:rsid w:val="00117461"/>
    <w:rsid w:val="001179D9"/>
    <w:rsid w:val="00117F67"/>
    <w:rsid w:val="00120114"/>
    <w:rsid w:val="00120251"/>
    <w:rsid w:val="00120326"/>
    <w:rsid w:val="0012062D"/>
    <w:rsid w:val="0012099B"/>
    <w:rsid w:val="001209EB"/>
    <w:rsid w:val="00120A6E"/>
    <w:rsid w:val="00120E45"/>
    <w:rsid w:val="001214A7"/>
    <w:rsid w:val="00121D8C"/>
    <w:rsid w:val="00121E1B"/>
    <w:rsid w:val="00121F0A"/>
    <w:rsid w:val="00121F26"/>
    <w:rsid w:val="0012214C"/>
    <w:rsid w:val="0012231A"/>
    <w:rsid w:val="00122394"/>
    <w:rsid w:val="001224E1"/>
    <w:rsid w:val="0012258F"/>
    <w:rsid w:val="001225E1"/>
    <w:rsid w:val="0012294C"/>
    <w:rsid w:val="00122974"/>
    <w:rsid w:val="00122B43"/>
    <w:rsid w:val="00122CAC"/>
    <w:rsid w:val="001230E3"/>
    <w:rsid w:val="00123297"/>
    <w:rsid w:val="001232AC"/>
    <w:rsid w:val="00123409"/>
    <w:rsid w:val="00123451"/>
    <w:rsid w:val="0012357D"/>
    <w:rsid w:val="001237C4"/>
    <w:rsid w:val="00123941"/>
    <w:rsid w:val="0012397B"/>
    <w:rsid w:val="00123BBC"/>
    <w:rsid w:val="00123C12"/>
    <w:rsid w:val="00123C41"/>
    <w:rsid w:val="00123ECC"/>
    <w:rsid w:val="00123FDF"/>
    <w:rsid w:val="00124076"/>
    <w:rsid w:val="00124381"/>
    <w:rsid w:val="00124663"/>
    <w:rsid w:val="001246CA"/>
    <w:rsid w:val="0012470B"/>
    <w:rsid w:val="00124760"/>
    <w:rsid w:val="001247C0"/>
    <w:rsid w:val="00124A8B"/>
    <w:rsid w:val="00124C15"/>
    <w:rsid w:val="00124CF2"/>
    <w:rsid w:val="00124D2A"/>
    <w:rsid w:val="00124F86"/>
    <w:rsid w:val="001250A0"/>
    <w:rsid w:val="001251AC"/>
    <w:rsid w:val="001251D3"/>
    <w:rsid w:val="001251D9"/>
    <w:rsid w:val="00125399"/>
    <w:rsid w:val="0012547B"/>
    <w:rsid w:val="001256FA"/>
    <w:rsid w:val="00125856"/>
    <w:rsid w:val="001258A7"/>
    <w:rsid w:val="0012594B"/>
    <w:rsid w:val="00125B8A"/>
    <w:rsid w:val="00125C37"/>
    <w:rsid w:val="00125EB7"/>
    <w:rsid w:val="0012602C"/>
    <w:rsid w:val="00126528"/>
    <w:rsid w:val="001265C4"/>
    <w:rsid w:val="0012666B"/>
    <w:rsid w:val="00126885"/>
    <w:rsid w:val="001268D7"/>
    <w:rsid w:val="00126D63"/>
    <w:rsid w:val="00126EA7"/>
    <w:rsid w:val="00127143"/>
    <w:rsid w:val="0012719E"/>
    <w:rsid w:val="001272F7"/>
    <w:rsid w:val="0012765B"/>
    <w:rsid w:val="00127695"/>
    <w:rsid w:val="001276F0"/>
    <w:rsid w:val="00127707"/>
    <w:rsid w:val="00127775"/>
    <w:rsid w:val="00127A85"/>
    <w:rsid w:val="00127E0D"/>
    <w:rsid w:val="00127E68"/>
    <w:rsid w:val="00127FC8"/>
    <w:rsid w:val="001301EC"/>
    <w:rsid w:val="00130685"/>
    <w:rsid w:val="00130699"/>
    <w:rsid w:val="00130763"/>
    <w:rsid w:val="00130826"/>
    <w:rsid w:val="001308EE"/>
    <w:rsid w:val="00130C00"/>
    <w:rsid w:val="00130C26"/>
    <w:rsid w:val="0013118B"/>
    <w:rsid w:val="00131201"/>
    <w:rsid w:val="0013130E"/>
    <w:rsid w:val="00131403"/>
    <w:rsid w:val="00131459"/>
    <w:rsid w:val="001315CD"/>
    <w:rsid w:val="00131691"/>
    <w:rsid w:val="0013180A"/>
    <w:rsid w:val="001319B5"/>
    <w:rsid w:val="00131C78"/>
    <w:rsid w:val="00131D77"/>
    <w:rsid w:val="00131EA2"/>
    <w:rsid w:val="00131EDF"/>
    <w:rsid w:val="00131EE8"/>
    <w:rsid w:val="001320AE"/>
    <w:rsid w:val="001321FE"/>
    <w:rsid w:val="0013224D"/>
    <w:rsid w:val="00132400"/>
    <w:rsid w:val="001325C5"/>
    <w:rsid w:val="001326DB"/>
    <w:rsid w:val="0013272D"/>
    <w:rsid w:val="0013284C"/>
    <w:rsid w:val="00132855"/>
    <w:rsid w:val="00132D5C"/>
    <w:rsid w:val="00132DB4"/>
    <w:rsid w:val="0013373E"/>
    <w:rsid w:val="001339EC"/>
    <w:rsid w:val="00133DAB"/>
    <w:rsid w:val="00133ED5"/>
    <w:rsid w:val="00134086"/>
    <w:rsid w:val="001341A8"/>
    <w:rsid w:val="001343CB"/>
    <w:rsid w:val="00134516"/>
    <w:rsid w:val="001345B3"/>
    <w:rsid w:val="00134DFA"/>
    <w:rsid w:val="00134F71"/>
    <w:rsid w:val="0013512A"/>
    <w:rsid w:val="0013512F"/>
    <w:rsid w:val="00135166"/>
    <w:rsid w:val="00135223"/>
    <w:rsid w:val="00135275"/>
    <w:rsid w:val="00135348"/>
    <w:rsid w:val="00135493"/>
    <w:rsid w:val="00135838"/>
    <w:rsid w:val="00135BEE"/>
    <w:rsid w:val="00135C41"/>
    <w:rsid w:val="00135CC7"/>
    <w:rsid w:val="00135DA6"/>
    <w:rsid w:val="00135F22"/>
    <w:rsid w:val="00135FEA"/>
    <w:rsid w:val="001361C5"/>
    <w:rsid w:val="00136201"/>
    <w:rsid w:val="0013622B"/>
    <w:rsid w:val="00136240"/>
    <w:rsid w:val="0013624B"/>
    <w:rsid w:val="00136275"/>
    <w:rsid w:val="001366D6"/>
    <w:rsid w:val="0013682A"/>
    <w:rsid w:val="00136A94"/>
    <w:rsid w:val="00136ACA"/>
    <w:rsid w:val="00136B2A"/>
    <w:rsid w:val="00136BE2"/>
    <w:rsid w:val="00136D84"/>
    <w:rsid w:val="00136DCE"/>
    <w:rsid w:val="00136EAB"/>
    <w:rsid w:val="00136F71"/>
    <w:rsid w:val="00137022"/>
    <w:rsid w:val="001372B8"/>
    <w:rsid w:val="00137748"/>
    <w:rsid w:val="00137869"/>
    <w:rsid w:val="00137B61"/>
    <w:rsid w:val="00137E7A"/>
    <w:rsid w:val="0014010D"/>
    <w:rsid w:val="001401A2"/>
    <w:rsid w:val="001401EB"/>
    <w:rsid w:val="001403E3"/>
    <w:rsid w:val="00140604"/>
    <w:rsid w:val="001407FA"/>
    <w:rsid w:val="00140927"/>
    <w:rsid w:val="00140A7F"/>
    <w:rsid w:val="00140CB5"/>
    <w:rsid w:val="00140DB9"/>
    <w:rsid w:val="00140DF4"/>
    <w:rsid w:val="00140FFF"/>
    <w:rsid w:val="001412F2"/>
    <w:rsid w:val="0014179D"/>
    <w:rsid w:val="00141887"/>
    <w:rsid w:val="00141D27"/>
    <w:rsid w:val="00141E50"/>
    <w:rsid w:val="00141ECA"/>
    <w:rsid w:val="00141F2D"/>
    <w:rsid w:val="001421EA"/>
    <w:rsid w:val="00142200"/>
    <w:rsid w:val="001422A2"/>
    <w:rsid w:val="0014241E"/>
    <w:rsid w:val="0014261B"/>
    <w:rsid w:val="0014271A"/>
    <w:rsid w:val="00142877"/>
    <w:rsid w:val="0014295B"/>
    <w:rsid w:val="001429F9"/>
    <w:rsid w:val="00142AA1"/>
    <w:rsid w:val="00142C8E"/>
    <w:rsid w:val="00142ED4"/>
    <w:rsid w:val="00142EFB"/>
    <w:rsid w:val="001431BA"/>
    <w:rsid w:val="0014324D"/>
    <w:rsid w:val="00143D7B"/>
    <w:rsid w:val="00143E3F"/>
    <w:rsid w:val="00143EB9"/>
    <w:rsid w:val="00143F04"/>
    <w:rsid w:val="00143FF2"/>
    <w:rsid w:val="0014427A"/>
    <w:rsid w:val="001442FF"/>
    <w:rsid w:val="0014433D"/>
    <w:rsid w:val="0014441D"/>
    <w:rsid w:val="001446F3"/>
    <w:rsid w:val="00144768"/>
    <w:rsid w:val="0014484F"/>
    <w:rsid w:val="0014499D"/>
    <w:rsid w:val="00144A19"/>
    <w:rsid w:val="00144C76"/>
    <w:rsid w:val="00144F7E"/>
    <w:rsid w:val="00145044"/>
    <w:rsid w:val="00145144"/>
    <w:rsid w:val="001453DA"/>
    <w:rsid w:val="00145525"/>
    <w:rsid w:val="00145727"/>
    <w:rsid w:val="0014574D"/>
    <w:rsid w:val="00145816"/>
    <w:rsid w:val="00145A37"/>
    <w:rsid w:val="00145AFB"/>
    <w:rsid w:val="00145E6E"/>
    <w:rsid w:val="00145FE4"/>
    <w:rsid w:val="0014602F"/>
    <w:rsid w:val="0014624C"/>
    <w:rsid w:val="001466A2"/>
    <w:rsid w:val="00146709"/>
    <w:rsid w:val="0014685F"/>
    <w:rsid w:val="00146B0E"/>
    <w:rsid w:val="00146C50"/>
    <w:rsid w:val="00146DBA"/>
    <w:rsid w:val="00146E26"/>
    <w:rsid w:val="001473BE"/>
    <w:rsid w:val="0014758C"/>
    <w:rsid w:val="00147860"/>
    <w:rsid w:val="00147899"/>
    <w:rsid w:val="00147965"/>
    <w:rsid w:val="00147A5F"/>
    <w:rsid w:val="00147C51"/>
    <w:rsid w:val="00147D0D"/>
    <w:rsid w:val="00147DBC"/>
    <w:rsid w:val="00147DFE"/>
    <w:rsid w:val="0015006B"/>
    <w:rsid w:val="0015012F"/>
    <w:rsid w:val="001502E1"/>
    <w:rsid w:val="00150436"/>
    <w:rsid w:val="00150681"/>
    <w:rsid w:val="001506D1"/>
    <w:rsid w:val="0015099C"/>
    <w:rsid w:val="0015104D"/>
    <w:rsid w:val="00151062"/>
    <w:rsid w:val="001511C8"/>
    <w:rsid w:val="00151599"/>
    <w:rsid w:val="001515D1"/>
    <w:rsid w:val="00151740"/>
    <w:rsid w:val="001517CD"/>
    <w:rsid w:val="00151878"/>
    <w:rsid w:val="0015189A"/>
    <w:rsid w:val="00151CC2"/>
    <w:rsid w:val="00152144"/>
    <w:rsid w:val="00152257"/>
    <w:rsid w:val="00152418"/>
    <w:rsid w:val="00152667"/>
    <w:rsid w:val="001526ED"/>
    <w:rsid w:val="00152AA9"/>
    <w:rsid w:val="00152B3C"/>
    <w:rsid w:val="00152B6E"/>
    <w:rsid w:val="00152BBA"/>
    <w:rsid w:val="00152BD6"/>
    <w:rsid w:val="00152C36"/>
    <w:rsid w:val="00152D26"/>
    <w:rsid w:val="00152E5E"/>
    <w:rsid w:val="00152FFC"/>
    <w:rsid w:val="00153031"/>
    <w:rsid w:val="00153249"/>
    <w:rsid w:val="0015334D"/>
    <w:rsid w:val="00153431"/>
    <w:rsid w:val="001537A0"/>
    <w:rsid w:val="00153985"/>
    <w:rsid w:val="00153FB6"/>
    <w:rsid w:val="001542C0"/>
    <w:rsid w:val="001545A0"/>
    <w:rsid w:val="00154776"/>
    <w:rsid w:val="001548A2"/>
    <w:rsid w:val="0015499E"/>
    <w:rsid w:val="00154B6C"/>
    <w:rsid w:val="00154B82"/>
    <w:rsid w:val="00154BCD"/>
    <w:rsid w:val="00154E1F"/>
    <w:rsid w:val="0015526F"/>
    <w:rsid w:val="001555C3"/>
    <w:rsid w:val="00155658"/>
    <w:rsid w:val="001558CC"/>
    <w:rsid w:val="00155C3C"/>
    <w:rsid w:val="00155C64"/>
    <w:rsid w:val="00155C6A"/>
    <w:rsid w:val="00155EDE"/>
    <w:rsid w:val="00156001"/>
    <w:rsid w:val="00156055"/>
    <w:rsid w:val="00156082"/>
    <w:rsid w:val="001565E9"/>
    <w:rsid w:val="00156D37"/>
    <w:rsid w:val="00156E50"/>
    <w:rsid w:val="001572A5"/>
    <w:rsid w:val="001572DF"/>
    <w:rsid w:val="0015733C"/>
    <w:rsid w:val="0015743C"/>
    <w:rsid w:val="00157596"/>
    <w:rsid w:val="00157721"/>
    <w:rsid w:val="00157995"/>
    <w:rsid w:val="00157B05"/>
    <w:rsid w:val="00157C72"/>
    <w:rsid w:val="00157FAF"/>
    <w:rsid w:val="0016000B"/>
    <w:rsid w:val="0016004C"/>
    <w:rsid w:val="0016008A"/>
    <w:rsid w:val="00160266"/>
    <w:rsid w:val="001602BA"/>
    <w:rsid w:val="00160480"/>
    <w:rsid w:val="00160586"/>
    <w:rsid w:val="001605E6"/>
    <w:rsid w:val="00160A05"/>
    <w:rsid w:val="00160FC9"/>
    <w:rsid w:val="00161138"/>
    <w:rsid w:val="00161278"/>
    <w:rsid w:val="001612CE"/>
    <w:rsid w:val="001613C9"/>
    <w:rsid w:val="00161506"/>
    <w:rsid w:val="001615C6"/>
    <w:rsid w:val="00161822"/>
    <w:rsid w:val="00161AEC"/>
    <w:rsid w:val="00161CED"/>
    <w:rsid w:val="00161CF3"/>
    <w:rsid w:val="00161EB8"/>
    <w:rsid w:val="00162008"/>
    <w:rsid w:val="00162174"/>
    <w:rsid w:val="001624FF"/>
    <w:rsid w:val="00163023"/>
    <w:rsid w:val="001633E4"/>
    <w:rsid w:val="001635C7"/>
    <w:rsid w:val="001636BE"/>
    <w:rsid w:val="0016376F"/>
    <w:rsid w:val="00163889"/>
    <w:rsid w:val="001638F8"/>
    <w:rsid w:val="001639D7"/>
    <w:rsid w:val="00163A31"/>
    <w:rsid w:val="00163B19"/>
    <w:rsid w:val="00163C15"/>
    <w:rsid w:val="00163CBC"/>
    <w:rsid w:val="00163EC5"/>
    <w:rsid w:val="00164354"/>
    <w:rsid w:val="00164704"/>
    <w:rsid w:val="00164972"/>
    <w:rsid w:val="00164BA6"/>
    <w:rsid w:val="00164CEB"/>
    <w:rsid w:val="00164E15"/>
    <w:rsid w:val="00164E7A"/>
    <w:rsid w:val="00164E8F"/>
    <w:rsid w:val="001650C8"/>
    <w:rsid w:val="0016541C"/>
    <w:rsid w:val="00165699"/>
    <w:rsid w:val="001657C3"/>
    <w:rsid w:val="0016596D"/>
    <w:rsid w:val="00165A2E"/>
    <w:rsid w:val="00165B36"/>
    <w:rsid w:val="0016600F"/>
    <w:rsid w:val="00166013"/>
    <w:rsid w:val="00166186"/>
    <w:rsid w:val="001661D3"/>
    <w:rsid w:val="001665B8"/>
    <w:rsid w:val="0016686E"/>
    <w:rsid w:val="0016698B"/>
    <w:rsid w:val="0016699E"/>
    <w:rsid w:val="00166B4F"/>
    <w:rsid w:val="00166C70"/>
    <w:rsid w:val="00166D13"/>
    <w:rsid w:val="00166E83"/>
    <w:rsid w:val="00167132"/>
    <w:rsid w:val="001674CD"/>
    <w:rsid w:val="001676DF"/>
    <w:rsid w:val="00167722"/>
    <w:rsid w:val="00167851"/>
    <w:rsid w:val="00167ABB"/>
    <w:rsid w:val="00167BF2"/>
    <w:rsid w:val="00167C8B"/>
    <w:rsid w:val="00167EB3"/>
    <w:rsid w:val="00167F0D"/>
    <w:rsid w:val="00167FE9"/>
    <w:rsid w:val="0017041B"/>
    <w:rsid w:val="0017054E"/>
    <w:rsid w:val="00170556"/>
    <w:rsid w:val="00170791"/>
    <w:rsid w:val="001707A4"/>
    <w:rsid w:val="0017084E"/>
    <w:rsid w:val="00170977"/>
    <w:rsid w:val="00170AE2"/>
    <w:rsid w:val="00170EDB"/>
    <w:rsid w:val="00170F4A"/>
    <w:rsid w:val="00171048"/>
    <w:rsid w:val="0017109A"/>
    <w:rsid w:val="001711F3"/>
    <w:rsid w:val="001712C0"/>
    <w:rsid w:val="001713C6"/>
    <w:rsid w:val="001715C1"/>
    <w:rsid w:val="00171641"/>
    <w:rsid w:val="00171C2A"/>
    <w:rsid w:val="00171EA8"/>
    <w:rsid w:val="00171F9B"/>
    <w:rsid w:val="00172268"/>
    <w:rsid w:val="00172425"/>
    <w:rsid w:val="001724A4"/>
    <w:rsid w:val="00172A27"/>
    <w:rsid w:val="00172CC4"/>
    <w:rsid w:val="00172DBA"/>
    <w:rsid w:val="0017332A"/>
    <w:rsid w:val="001735A6"/>
    <w:rsid w:val="0017364F"/>
    <w:rsid w:val="0017365A"/>
    <w:rsid w:val="00173763"/>
    <w:rsid w:val="00173964"/>
    <w:rsid w:val="00173BB2"/>
    <w:rsid w:val="00173C6C"/>
    <w:rsid w:val="00173CB3"/>
    <w:rsid w:val="00173CCF"/>
    <w:rsid w:val="00173CEF"/>
    <w:rsid w:val="00173E49"/>
    <w:rsid w:val="00173E96"/>
    <w:rsid w:val="00173FDE"/>
    <w:rsid w:val="00174160"/>
    <w:rsid w:val="0017421C"/>
    <w:rsid w:val="00174313"/>
    <w:rsid w:val="0017467D"/>
    <w:rsid w:val="00174794"/>
    <w:rsid w:val="00174974"/>
    <w:rsid w:val="00174A49"/>
    <w:rsid w:val="00174C7A"/>
    <w:rsid w:val="00174C8B"/>
    <w:rsid w:val="00174D8F"/>
    <w:rsid w:val="00174E1D"/>
    <w:rsid w:val="00174E80"/>
    <w:rsid w:val="00174F9A"/>
    <w:rsid w:val="00175195"/>
    <w:rsid w:val="0017529A"/>
    <w:rsid w:val="001753D2"/>
    <w:rsid w:val="00175415"/>
    <w:rsid w:val="0017551B"/>
    <w:rsid w:val="0017553D"/>
    <w:rsid w:val="0017558E"/>
    <w:rsid w:val="00175591"/>
    <w:rsid w:val="001756D5"/>
    <w:rsid w:val="00175789"/>
    <w:rsid w:val="001757A5"/>
    <w:rsid w:val="0017596D"/>
    <w:rsid w:val="00175CB5"/>
    <w:rsid w:val="00175CDC"/>
    <w:rsid w:val="00175E82"/>
    <w:rsid w:val="00175F3C"/>
    <w:rsid w:val="00175FBA"/>
    <w:rsid w:val="00175FC6"/>
    <w:rsid w:val="001761D2"/>
    <w:rsid w:val="001761DF"/>
    <w:rsid w:val="00176244"/>
    <w:rsid w:val="00176389"/>
    <w:rsid w:val="001763D6"/>
    <w:rsid w:val="0017649A"/>
    <w:rsid w:val="001764B3"/>
    <w:rsid w:val="00176624"/>
    <w:rsid w:val="00176808"/>
    <w:rsid w:val="0017695D"/>
    <w:rsid w:val="00176968"/>
    <w:rsid w:val="00176A63"/>
    <w:rsid w:val="00176FAE"/>
    <w:rsid w:val="0017711E"/>
    <w:rsid w:val="00177129"/>
    <w:rsid w:val="001772AB"/>
    <w:rsid w:val="001773E7"/>
    <w:rsid w:val="00177427"/>
    <w:rsid w:val="00177618"/>
    <w:rsid w:val="0017776E"/>
    <w:rsid w:val="00177779"/>
    <w:rsid w:val="001777AE"/>
    <w:rsid w:val="00177889"/>
    <w:rsid w:val="00177C35"/>
    <w:rsid w:val="00177C51"/>
    <w:rsid w:val="00177C72"/>
    <w:rsid w:val="001800DC"/>
    <w:rsid w:val="00180188"/>
    <w:rsid w:val="001803C9"/>
    <w:rsid w:val="0018051A"/>
    <w:rsid w:val="0018059D"/>
    <w:rsid w:val="001805DE"/>
    <w:rsid w:val="00180644"/>
    <w:rsid w:val="00180720"/>
    <w:rsid w:val="001809F6"/>
    <w:rsid w:val="00180BA1"/>
    <w:rsid w:val="00180D73"/>
    <w:rsid w:val="00180DAA"/>
    <w:rsid w:val="00180E96"/>
    <w:rsid w:val="001810A5"/>
    <w:rsid w:val="001810C9"/>
    <w:rsid w:val="0018117C"/>
    <w:rsid w:val="00181233"/>
    <w:rsid w:val="001812E2"/>
    <w:rsid w:val="00181818"/>
    <w:rsid w:val="00181AD2"/>
    <w:rsid w:val="00181B26"/>
    <w:rsid w:val="00181B73"/>
    <w:rsid w:val="00181D67"/>
    <w:rsid w:val="0018213B"/>
    <w:rsid w:val="00182152"/>
    <w:rsid w:val="00182366"/>
    <w:rsid w:val="0018252C"/>
    <w:rsid w:val="001825A3"/>
    <w:rsid w:val="00182B13"/>
    <w:rsid w:val="001831BF"/>
    <w:rsid w:val="00183201"/>
    <w:rsid w:val="00183256"/>
    <w:rsid w:val="00183270"/>
    <w:rsid w:val="001832C8"/>
    <w:rsid w:val="00183429"/>
    <w:rsid w:val="001835F6"/>
    <w:rsid w:val="00183643"/>
    <w:rsid w:val="00183666"/>
    <w:rsid w:val="00183C8A"/>
    <w:rsid w:val="00183E84"/>
    <w:rsid w:val="00184002"/>
    <w:rsid w:val="0018400F"/>
    <w:rsid w:val="00184102"/>
    <w:rsid w:val="00184255"/>
    <w:rsid w:val="001844B6"/>
    <w:rsid w:val="001846DF"/>
    <w:rsid w:val="0018476B"/>
    <w:rsid w:val="00184B5B"/>
    <w:rsid w:val="00184C35"/>
    <w:rsid w:val="00184C9B"/>
    <w:rsid w:val="00184F44"/>
    <w:rsid w:val="00185045"/>
    <w:rsid w:val="00185083"/>
    <w:rsid w:val="0018508C"/>
    <w:rsid w:val="00185572"/>
    <w:rsid w:val="0018564B"/>
    <w:rsid w:val="00185754"/>
    <w:rsid w:val="001859E8"/>
    <w:rsid w:val="00185B7C"/>
    <w:rsid w:val="00185F46"/>
    <w:rsid w:val="00185FED"/>
    <w:rsid w:val="001860D3"/>
    <w:rsid w:val="001860EC"/>
    <w:rsid w:val="0018625E"/>
    <w:rsid w:val="0018639D"/>
    <w:rsid w:val="0018651A"/>
    <w:rsid w:val="0018656D"/>
    <w:rsid w:val="00186B2C"/>
    <w:rsid w:val="00186BC2"/>
    <w:rsid w:val="00186C03"/>
    <w:rsid w:val="00186C1E"/>
    <w:rsid w:val="00186E04"/>
    <w:rsid w:val="00187060"/>
    <w:rsid w:val="00187066"/>
    <w:rsid w:val="0018719E"/>
    <w:rsid w:val="00187237"/>
    <w:rsid w:val="0018738D"/>
    <w:rsid w:val="00187410"/>
    <w:rsid w:val="001874E0"/>
    <w:rsid w:val="0018772F"/>
    <w:rsid w:val="001878D1"/>
    <w:rsid w:val="00187BFA"/>
    <w:rsid w:val="00187CB6"/>
    <w:rsid w:val="00187F61"/>
    <w:rsid w:val="00190093"/>
    <w:rsid w:val="001900E9"/>
    <w:rsid w:val="00190258"/>
    <w:rsid w:val="0019031C"/>
    <w:rsid w:val="00190331"/>
    <w:rsid w:val="00190443"/>
    <w:rsid w:val="001904F3"/>
    <w:rsid w:val="001905A3"/>
    <w:rsid w:val="001905EF"/>
    <w:rsid w:val="00190652"/>
    <w:rsid w:val="001908DB"/>
    <w:rsid w:val="00190A5E"/>
    <w:rsid w:val="00190D5A"/>
    <w:rsid w:val="00190DD1"/>
    <w:rsid w:val="00190EBB"/>
    <w:rsid w:val="001914BB"/>
    <w:rsid w:val="00191570"/>
    <w:rsid w:val="0019176B"/>
    <w:rsid w:val="00191938"/>
    <w:rsid w:val="00191AC0"/>
    <w:rsid w:val="00191BD3"/>
    <w:rsid w:val="00191ED1"/>
    <w:rsid w:val="001926AB"/>
    <w:rsid w:val="0019284B"/>
    <w:rsid w:val="00192AE9"/>
    <w:rsid w:val="00192AEA"/>
    <w:rsid w:val="00192B3F"/>
    <w:rsid w:val="00192C5D"/>
    <w:rsid w:val="00193429"/>
    <w:rsid w:val="00193A32"/>
    <w:rsid w:val="00193A5E"/>
    <w:rsid w:val="00193D41"/>
    <w:rsid w:val="00193D49"/>
    <w:rsid w:val="00193E3D"/>
    <w:rsid w:val="00194136"/>
    <w:rsid w:val="001941B5"/>
    <w:rsid w:val="0019426B"/>
    <w:rsid w:val="00194349"/>
    <w:rsid w:val="0019483B"/>
    <w:rsid w:val="001948CE"/>
    <w:rsid w:val="00195399"/>
    <w:rsid w:val="001954A1"/>
    <w:rsid w:val="00195749"/>
    <w:rsid w:val="001957DA"/>
    <w:rsid w:val="00195824"/>
    <w:rsid w:val="001958F7"/>
    <w:rsid w:val="00195CD3"/>
    <w:rsid w:val="00195F73"/>
    <w:rsid w:val="001961FC"/>
    <w:rsid w:val="001963EE"/>
    <w:rsid w:val="0019679A"/>
    <w:rsid w:val="00196A26"/>
    <w:rsid w:val="00196ACB"/>
    <w:rsid w:val="0019722F"/>
    <w:rsid w:val="001972CE"/>
    <w:rsid w:val="0019759C"/>
    <w:rsid w:val="0019770D"/>
    <w:rsid w:val="00197719"/>
    <w:rsid w:val="001979B2"/>
    <w:rsid w:val="00197F85"/>
    <w:rsid w:val="00197FFA"/>
    <w:rsid w:val="001A0366"/>
    <w:rsid w:val="001A06A0"/>
    <w:rsid w:val="001A0B80"/>
    <w:rsid w:val="001A0D1B"/>
    <w:rsid w:val="001A0E29"/>
    <w:rsid w:val="001A0FC2"/>
    <w:rsid w:val="001A1037"/>
    <w:rsid w:val="001A10A5"/>
    <w:rsid w:val="001A1680"/>
    <w:rsid w:val="001A1732"/>
    <w:rsid w:val="001A17F0"/>
    <w:rsid w:val="001A183E"/>
    <w:rsid w:val="001A1905"/>
    <w:rsid w:val="001A1959"/>
    <w:rsid w:val="001A19C4"/>
    <w:rsid w:val="001A1ABD"/>
    <w:rsid w:val="001A1D1C"/>
    <w:rsid w:val="001A1D73"/>
    <w:rsid w:val="001A1DEF"/>
    <w:rsid w:val="001A2013"/>
    <w:rsid w:val="001A2036"/>
    <w:rsid w:val="001A2094"/>
    <w:rsid w:val="001A21AE"/>
    <w:rsid w:val="001A23C0"/>
    <w:rsid w:val="001A255E"/>
    <w:rsid w:val="001A2CCC"/>
    <w:rsid w:val="001A2DA7"/>
    <w:rsid w:val="001A2FE8"/>
    <w:rsid w:val="001A31FC"/>
    <w:rsid w:val="001A327C"/>
    <w:rsid w:val="001A328C"/>
    <w:rsid w:val="001A32B8"/>
    <w:rsid w:val="001A330A"/>
    <w:rsid w:val="001A33E9"/>
    <w:rsid w:val="001A3AFE"/>
    <w:rsid w:val="001A3C80"/>
    <w:rsid w:val="001A3D23"/>
    <w:rsid w:val="001A3E9C"/>
    <w:rsid w:val="001A3FD2"/>
    <w:rsid w:val="001A4077"/>
    <w:rsid w:val="001A410C"/>
    <w:rsid w:val="001A4141"/>
    <w:rsid w:val="001A41B1"/>
    <w:rsid w:val="001A4347"/>
    <w:rsid w:val="001A450B"/>
    <w:rsid w:val="001A459B"/>
    <w:rsid w:val="001A48D8"/>
    <w:rsid w:val="001A494F"/>
    <w:rsid w:val="001A4BAF"/>
    <w:rsid w:val="001A4BE6"/>
    <w:rsid w:val="001A4EA2"/>
    <w:rsid w:val="001A4EDA"/>
    <w:rsid w:val="001A50CF"/>
    <w:rsid w:val="001A5195"/>
    <w:rsid w:val="001A5B9C"/>
    <w:rsid w:val="001A5E3E"/>
    <w:rsid w:val="001A5E5E"/>
    <w:rsid w:val="001A5FCD"/>
    <w:rsid w:val="001A618E"/>
    <w:rsid w:val="001A635C"/>
    <w:rsid w:val="001A65E5"/>
    <w:rsid w:val="001A671B"/>
    <w:rsid w:val="001A6C0E"/>
    <w:rsid w:val="001A6C4C"/>
    <w:rsid w:val="001A6CEA"/>
    <w:rsid w:val="001A6EA3"/>
    <w:rsid w:val="001A708A"/>
    <w:rsid w:val="001A7221"/>
    <w:rsid w:val="001A748C"/>
    <w:rsid w:val="001A7504"/>
    <w:rsid w:val="001A7790"/>
    <w:rsid w:val="001A7937"/>
    <w:rsid w:val="001A799B"/>
    <w:rsid w:val="001A7C34"/>
    <w:rsid w:val="001A7EFA"/>
    <w:rsid w:val="001A7F14"/>
    <w:rsid w:val="001B02C4"/>
    <w:rsid w:val="001B0550"/>
    <w:rsid w:val="001B0632"/>
    <w:rsid w:val="001B07DE"/>
    <w:rsid w:val="001B09D8"/>
    <w:rsid w:val="001B09FD"/>
    <w:rsid w:val="001B0B5F"/>
    <w:rsid w:val="001B0E63"/>
    <w:rsid w:val="001B0EB5"/>
    <w:rsid w:val="001B0FD5"/>
    <w:rsid w:val="001B111A"/>
    <w:rsid w:val="001B122E"/>
    <w:rsid w:val="001B166F"/>
    <w:rsid w:val="001B1810"/>
    <w:rsid w:val="001B19FD"/>
    <w:rsid w:val="001B1BF9"/>
    <w:rsid w:val="001B1CA7"/>
    <w:rsid w:val="001B1D4D"/>
    <w:rsid w:val="001B1FA4"/>
    <w:rsid w:val="001B1FB2"/>
    <w:rsid w:val="001B1FFB"/>
    <w:rsid w:val="001B23D1"/>
    <w:rsid w:val="001B2877"/>
    <w:rsid w:val="001B2A53"/>
    <w:rsid w:val="001B2B14"/>
    <w:rsid w:val="001B2CB5"/>
    <w:rsid w:val="001B2E1D"/>
    <w:rsid w:val="001B2F35"/>
    <w:rsid w:val="001B2F56"/>
    <w:rsid w:val="001B2F65"/>
    <w:rsid w:val="001B2F6C"/>
    <w:rsid w:val="001B306F"/>
    <w:rsid w:val="001B311C"/>
    <w:rsid w:val="001B32BA"/>
    <w:rsid w:val="001B332F"/>
    <w:rsid w:val="001B3455"/>
    <w:rsid w:val="001B3510"/>
    <w:rsid w:val="001B3764"/>
    <w:rsid w:val="001B37C8"/>
    <w:rsid w:val="001B3814"/>
    <w:rsid w:val="001B3816"/>
    <w:rsid w:val="001B38DF"/>
    <w:rsid w:val="001B3935"/>
    <w:rsid w:val="001B4259"/>
    <w:rsid w:val="001B44EE"/>
    <w:rsid w:val="001B44F9"/>
    <w:rsid w:val="001B45B2"/>
    <w:rsid w:val="001B47C2"/>
    <w:rsid w:val="001B47C3"/>
    <w:rsid w:val="001B496E"/>
    <w:rsid w:val="001B4BD2"/>
    <w:rsid w:val="001B4C46"/>
    <w:rsid w:val="001B4C79"/>
    <w:rsid w:val="001B4C93"/>
    <w:rsid w:val="001B4F8F"/>
    <w:rsid w:val="001B505F"/>
    <w:rsid w:val="001B5327"/>
    <w:rsid w:val="001B55C7"/>
    <w:rsid w:val="001B5600"/>
    <w:rsid w:val="001B5796"/>
    <w:rsid w:val="001B5A6C"/>
    <w:rsid w:val="001B5A70"/>
    <w:rsid w:val="001B5B6C"/>
    <w:rsid w:val="001B5CBE"/>
    <w:rsid w:val="001B5D3D"/>
    <w:rsid w:val="001B5F1F"/>
    <w:rsid w:val="001B60BC"/>
    <w:rsid w:val="001B6240"/>
    <w:rsid w:val="001B639D"/>
    <w:rsid w:val="001B63EB"/>
    <w:rsid w:val="001B648F"/>
    <w:rsid w:val="001B64AD"/>
    <w:rsid w:val="001B667D"/>
    <w:rsid w:val="001B667F"/>
    <w:rsid w:val="001B69C6"/>
    <w:rsid w:val="001B6A05"/>
    <w:rsid w:val="001B6BF3"/>
    <w:rsid w:val="001B6DE1"/>
    <w:rsid w:val="001B6F99"/>
    <w:rsid w:val="001B718B"/>
    <w:rsid w:val="001B726A"/>
    <w:rsid w:val="001B7461"/>
    <w:rsid w:val="001B763A"/>
    <w:rsid w:val="001B76CC"/>
    <w:rsid w:val="001B7918"/>
    <w:rsid w:val="001B79B3"/>
    <w:rsid w:val="001B79CA"/>
    <w:rsid w:val="001B7C48"/>
    <w:rsid w:val="001B7E5C"/>
    <w:rsid w:val="001B7F92"/>
    <w:rsid w:val="001C00A2"/>
    <w:rsid w:val="001C02C3"/>
    <w:rsid w:val="001C0562"/>
    <w:rsid w:val="001C0624"/>
    <w:rsid w:val="001C0721"/>
    <w:rsid w:val="001C0A01"/>
    <w:rsid w:val="001C0C80"/>
    <w:rsid w:val="001C10DE"/>
    <w:rsid w:val="001C1137"/>
    <w:rsid w:val="001C1210"/>
    <w:rsid w:val="001C15E0"/>
    <w:rsid w:val="001C1844"/>
    <w:rsid w:val="001C1A2D"/>
    <w:rsid w:val="001C1B48"/>
    <w:rsid w:val="001C1DAB"/>
    <w:rsid w:val="001C1F4B"/>
    <w:rsid w:val="001C20B1"/>
    <w:rsid w:val="001C2392"/>
    <w:rsid w:val="001C2573"/>
    <w:rsid w:val="001C271D"/>
    <w:rsid w:val="001C284B"/>
    <w:rsid w:val="001C2A29"/>
    <w:rsid w:val="001C2C4A"/>
    <w:rsid w:val="001C2CE1"/>
    <w:rsid w:val="001C2EF1"/>
    <w:rsid w:val="001C3039"/>
    <w:rsid w:val="001C37D8"/>
    <w:rsid w:val="001C38F6"/>
    <w:rsid w:val="001C39B1"/>
    <w:rsid w:val="001C3A7D"/>
    <w:rsid w:val="001C3D43"/>
    <w:rsid w:val="001C3F8B"/>
    <w:rsid w:val="001C4175"/>
    <w:rsid w:val="001C4360"/>
    <w:rsid w:val="001C448B"/>
    <w:rsid w:val="001C4582"/>
    <w:rsid w:val="001C4A3D"/>
    <w:rsid w:val="001C4A88"/>
    <w:rsid w:val="001C4C8E"/>
    <w:rsid w:val="001C4DC8"/>
    <w:rsid w:val="001C4E69"/>
    <w:rsid w:val="001C4E9D"/>
    <w:rsid w:val="001C4EA4"/>
    <w:rsid w:val="001C4ECE"/>
    <w:rsid w:val="001C50DC"/>
    <w:rsid w:val="001C55CF"/>
    <w:rsid w:val="001C5AF9"/>
    <w:rsid w:val="001C5C69"/>
    <w:rsid w:val="001C5D62"/>
    <w:rsid w:val="001C6526"/>
    <w:rsid w:val="001C6630"/>
    <w:rsid w:val="001C6682"/>
    <w:rsid w:val="001C66C1"/>
    <w:rsid w:val="001C675C"/>
    <w:rsid w:val="001C68C2"/>
    <w:rsid w:val="001C6AFD"/>
    <w:rsid w:val="001C6B96"/>
    <w:rsid w:val="001C6D08"/>
    <w:rsid w:val="001C6DA4"/>
    <w:rsid w:val="001C6E46"/>
    <w:rsid w:val="001C6E6E"/>
    <w:rsid w:val="001C72EB"/>
    <w:rsid w:val="001C7300"/>
    <w:rsid w:val="001C7305"/>
    <w:rsid w:val="001C733A"/>
    <w:rsid w:val="001C7352"/>
    <w:rsid w:val="001C747B"/>
    <w:rsid w:val="001C7520"/>
    <w:rsid w:val="001C763A"/>
    <w:rsid w:val="001C7A14"/>
    <w:rsid w:val="001C7AC2"/>
    <w:rsid w:val="001C7B07"/>
    <w:rsid w:val="001C7B09"/>
    <w:rsid w:val="001C7C61"/>
    <w:rsid w:val="001C7E2C"/>
    <w:rsid w:val="001C7E7F"/>
    <w:rsid w:val="001C7F3E"/>
    <w:rsid w:val="001D0149"/>
    <w:rsid w:val="001D020C"/>
    <w:rsid w:val="001D033E"/>
    <w:rsid w:val="001D05B6"/>
    <w:rsid w:val="001D0684"/>
    <w:rsid w:val="001D07DC"/>
    <w:rsid w:val="001D0828"/>
    <w:rsid w:val="001D0966"/>
    <w:rsid w:val="001D0AB3"/>
    <w:rsid w:val="001D0AF9"/>
    <w:rsid w:val="001D0C03"/>
    <w:rsid w:val="001D0C19"/>
    <w:rsid w:val="001D0C52"/>
    <w:rsid w:val="001D1537"/>
    <w:rsid w:val="001D1638"/>
    <w:rsid w:val="001D1773"/>
    <w:rsid w:val="001D17FF"/>
    <w:rsid w:val="001D18D1"/>
    <w:rsid w:val="001D1CA1"/>
    <w:rsid w:val="001D1E00"/>
    <w:rsid w:val="001D1E0B"/>
    <w:rsid w:val="001D1E12"/>
    <w:rsid w:val="001D1EC1"/>
    <w:rsid w:val="001D1F92"/>
    <w:rsid w:val="001D2040"/>
    <w:rsid w:val="001D216E"/>
    <w:rsid w:val="001D23FA"/>
    <w:rsid w:val="001D2766"/>
    <w:rsid w:val="001D28D3"/>
    <w:rsid w:val="001D2BDD"/>
    <w:rsid w:val="001D2ECA"/>
    <w:rsid w:val="001D301F"/>
    <w:rsid w:val="001D3029"/>
    <w:rsid w:val="001D30B5"/>
    <w:rsid w:val="001D34BA"/>
    <w:rsid w:val="001D34C8"/>
    <w:rsid w:val="001D37AB"/>
    <w:rsid w:val="001D38A6"/>
    <w:rsid w:val="001D39DF"/>
    <w:rsid w:val="001D3CA1"/>
    <w:rsid w:val="001D3D6A"/>
    <w:rsid w:val="001D3E7F"/>
    <w:rsid w:val="001D3F9C"/>
    <w:rsid w:val="001D40A1"/>
    <w:rsid w:val="001D4332"/>
    <w:rsid w:val="001D43ED"/>
    <w:rsid w:val="001D4730"/>
    <w:rsid w:val="001D48F7"/>
    <w:rsid w:val="001D4A0C"/>
    <w:rsid w:val="001D4A83"/>
    <w:rsid w:val="001D4AC8"/>
    <w:rsid w:val="001D4C7D"/>
    <w:rsid w:val="001D4CE2"/>
    <w:rsid w:val="001D4EB9"/>
    <w:rsid w:val="001D4FC5"/>
    <w:rsid w:val="001D5084"/>
    <w:rsid w:val="001D51A3"/>
    <w:rsid w:val="001D53BF"/>
    <w:rsid w:val="001D561F"/>
    <w:rsid w:val="001D5979"/>
    <w:rsid w:val="001D5BD7"/>
    <w:rsid w:val="001D5E10"/>
    <w:rsid w:val="001D61AB"/>
    <w:rsid w:val="001D6358"/>
    <w:rsid w:val="001D637C"/>
    <w:rsid w:val="001D645D"/>
    <w:rsid w:val="001D66CC"/>
    <w:rsid w:val="001D6BCD"/>
    <w:rsid w:val="001D6C1E"/>
    <w:rsid w:val="001D6CE9"/>
    <w:rsid w:val="001D6FA9"/>
    <w:rsid w:val="001D7091"/>
    <w:rsid w:val="001D71A3"/>
    <w:rsid w:val="001D73AE"/>
    <w:rsid w:val="001D761F"/>
    <w:rsid w:val="001D79E8"/>
    <w:rsid w:val="001D7CCD"/>
    <w:rsid w:val="001D7CF7"/>
    <w:rsid w:val="001E00A0"/>
    <w:rsid w:val="001E0354"/>
    <w:rsid w:val="001E044E"/>
    <w:rsid w:val="001E0768"/>
    <w:rsid w:val="001E08CC"/>
    <w:rsid w:val="001E0901"/>
    <w:rsid w:val="001E09EC"/>
    <w:rsid w:val="001E0A49"/>
    <w:rsid w:val="001E0CCC"/>
    <w:rsid w:val="001E0D3B"/>
    <w:rsid w:val="001E0D60"/>
    <w:rsid w:val="001E0E47"/>
    <w:rsid w:val="001E0F69"/>
    <w:rsid w:val="001E1000"/>
    <w:rsid w:val="001E1847"/>
    <w:rsid w:val="001E1C7D"/>
    <w:rsid w:val="001E1E6B"/>
    <w:rsid w:val="001E2066"/>
    <w:rsid w:val="001E21E5"/>
    <w:rsid w:val="001E2261"/>
    <w:rsid w:val="001E23EE"/>
    <w:rsid w:val="001E2543"/>
    <w:rsid w:val="001E26C1"/>
    <w:rsid w:val="001E28BB"/>
    <w:rsid w:val="001E2934"/>
    <w:rsid w:val="001E2963"/>
    <w:rsid w:val="001E2A7E"/>
    <w:rsid w:val="001E2AFC"/>
    <w:rsid w:val="001E2B59"/>
    <w:rsid w:val="001E2BB1"/>
    <w:rsid w:val="001E30CA"/>
    <w:rsid w:val="001E333F"/>
    <w:rsid w:val="001E3387"/>
    <w:rsid w:val="001E3414"/>
    <w:rsid w:val="001E36A6"/>
    <w:rsid w:val="001E3725"/>
    <w:rsid w:val="001E3807"/>
    <w:rsid w:val="001E38ED"/>
    <w:rsid w:val="001E394B"/>
    <w:rsid w:val="001E395B"/>
    <w:rsid w:val="001E39BC"/>
    <w:rsid w:val="001E39D0"/>
    <w:rsid w:val="001E3B0E"/>
    <w:rsid w:val="001E3BF3"/>
    <w:rsid w:val="001E3C87"/>
    <w:rsid w:val="001E3D18"/>
    <w:rsid w:val="001E3DEF"/>
    <w:rsid w:val="001E3F16"/>
    <w:rsid w:val="001E3FCE"/>
    <w:rsid w:val="001E484C"/>
    <w:rsid w:val="001E4918"/>
    <w:rsid w:val="001E49C3"/>
    <w:rsid w:val="001E4B0E"/>
    <w:rsid w:val="001E5114"/>
    <w:rsid w:val="001E535E"/>
    <w:rsid w:val="001E55BA"/>
    <w:rsid w:val="001E55E4"/>
    <w:rsid w:val="001E5A33"/>
    <w:rsid w:val="001E5A85"/>
    <w:rsid w:val="001E5F10"/>
    <w:rsid w:val="001E60C0"/>
    <w:rsid w:val="001E64CF"/>
    <w:rsid w:val="001E65B1"/>
    <w:rsid w:val="001E6649"/>
    <w:rsid w:val="001E6656"/>
    <w:rsid w:val="001E66EF"/>
    <w:rsid w:val="001E6A73"/>
    <w:rsid w:val="001E6C67"/>
    <w:rsid w:val="001E7520"/>
    <w:rsid w:val="001E79B6"/>
    <w:rsid w:val="001E7A2C"/>
    <w:rsid w:val="001F01F5"/>
    <w:rsid w:val="001F02D7"/>
    <w:rsid w:val="001F0339"/>
    <w:rsid w:val="001F05A6"/>
    <w:rsid w:val="001F0632"/>
    <w:rsid w:val="001F0703"/>
    <w:rsid w:val="001F08AB"/>
    <w:rsid w:val="001F0A3C"/>
    <w:rsid w:val="001F0EEE"/>
    <w:rsid w:val="001F1062"/>
    <w:rsid w:val="001F133F"/>
    <w:rsid w:val="001F1565"/>
    <w:rsid w:val="001F15BE"/>
    <w:rsid w:val="001F1679"/>
    <w:rsid w:val="001F1A8E"/>
    <w:rsid w:val="001F1F61"/>
    <w:rsid w:val="001F2049"/>
    <w:rsid w:val="001F215A"/>
    <w:rsid w:val="001F2961"/>
    <w:rsid w:val="001F2C74"/>
    <w:rsid w:val="001F2D7D"/>
    <w:rsid w:val="001F3009"/>
    <w:rsid w:val="001F3276"/>
    <w:rsid w:val="001F33E4"/>
    <w:rsid w:val="001F33F1"/>
    <w:rsid w:val="001F3487"/>
    <w:rsid w:val="001F361A"/>
    <w:rsid w:val="001F3784"/>
    <w:rsid w:val="001F38D1"/>
    <w:rsid w:val="001F3ACC"/>
    <w:rsid w:val="001F3BD5"/>
    <w:rsid w:val="001F3E48"/>
    <w:rsid w:val="001F3F31"/>
    <w:rsid w:val="001F4325"/>
    <w:rsid w:val="001F4491"/>
    <w:rsid w:val="001F46CC"/>
    <w:rsid w:val="001F477E"/>
    <w:rsid w:val="001F48A4"/>
    <w:rsid w:val="001F4903"/>
    <w:rsid w:val="001F4996"/>
    <w:rsid w:val="001F49C3"/>
    <w:rsid w:val="001F4A10"/>
    <w:rsid w:val="001F4A8F"/>
    <w:rsid w:val="001F4ACD"/>
    <w:rsid w:val="001F4B05"/>
    <w:rsid w:val="001F4B88"/>
    <w:rsid w:val="001F4BEE"/>
    <w:rsid w:val="001F4EDA"/>
    <w:rsid w:val="001F5285"/>
    <w:rsid w:val="001F5355"/>
    <w:rsid w:val="001F56A4"/>
    <w:rsid w:val="001F5ABD"/>
    <w:rsid w:val="001F5B9E"/>
    <w:rsid w:val="001F5BB4"/>
    <w:rsid w:val="001F5E8B"/>
    <w:rsid w:val="001F60AE"/>
    <w:rsid w:val="001F61BA"/>
    <w:rsid w:val="001F634D"/>
    <w:rsid w:val="001F6466"/>
    <w:rsid w:val="001F6989"/>
    <w:rsid w:val="001F6A55"/>
    <w:rsid w:val="001F6DBE"/>
    <w:rsid w:val="001F6DC1"/>
    <w:rsid w:val="001F6E2C"/>
    <w:rsid w:val="001F6F33"/>
    <w:rsid w:val="001F6F7B"/>
    <w:rsid w:val="001F6FD0"/>
    <w:rsid w:val="001F714B"/>
    <w:rsid w:val="001F7275"/>
    <w:rsid w:val="001F7392"/>
    <w:rsid w:val="001F7509"/>
    <w:rsid w:val="001F75EB"/>
    <w:rsid w:val="001F761B"/>
    <w:rsid w:val="001F76B8"/>
    <w:rsid w:val="001F79EC"/>
    <w:rsid w:val="001F7B32"/>
    <w:rsid w:val="001F7E31"/>
    <w:rsid w:val="001F7F0C"/>
    <w:rsid w:val="002000E0"/>
    <w:rsid w:val="00200214"/>
    <w:rsid w:val="002002F0"/>
    <w:rsid w:val="00200625"/>
    <w:rsid w:val="002006BB"/>
    <w:rsid w:val="00200739"/>
    <w:rsid w:val="002007D0"/>
    <w:rsid w:val="00200BA8"/>
    <w:rsid w:val="00200C10"/>
    <w:rsid w:val="00200C77"/>
    <w:rsid w:val="00200CDD"/>
    <w:rsid w:val="002011A8"/>
    <w:rsid w:val="00201228"/>
    <w:rsid w:val="002012B8"/>
    <w:rsid w:val="002014AC"/>
    <w:rsid w:val="00201663"/>
    <w:rsid w:val="00201700"/>
    <w:rsid w:val="0020172D"/>
    <w:rsid w:val="00201970"/>
    <w:rsid w:val="00201BCD"/>
    <w:rsid w:val="00201C41"/>
    <w:rsid w:val="00201D22"/>
    <w:rsid w:val="00201FB9"/>
    <w:rsid w:val="0020234D"/>
    <w:rsid w:val="002023FC"/>
    <w:rsid w:val="00202414"/>
    <w:rsid w:val="00202446"/>
    <w:rsid w:val="002025C7"/>
    <w:rsid w:val="002025E6"/>
    <w:rsid w:val="0020277C"/>
    <w:rsid w:val="002027D0"/>
    <w:rsid w:val="002027D1"/>
    <w:rsid w:val="00202888"/>
    <w:rsid w:val="00202949"/>
    <w:rsid w:val="00202A47"/>
    <w:rsid w:val="00202AAC"/>
    <w:rsid w:val="00202AE6"/>
    <w:rsid w:val="00202DB2"/>
    <w:rsid w:val="00202E7A"/>
    <w:rsid w:val="00203271"/>
    <w:rsid w:val="002039BF"/>
    <w:rsid w:val="00203C1C"/>
    <w:rsid w:val="002040C4"/>
    <w:rsid w:val="0020445E"/>
    <w:rsid w:val="002045C3"/>
    <w:rsid w:val="00204774"/>
    <w:rsid w:val="00204848"/>
    <w:rsid w:val="002049E7"/>
    <w:rsid w:val="00204C28"/>
    <w:rsid w:val="00204CC8"/>
    <w:rsid w:val="00204E22"/>
    <w:rsid w:val="00204E5D"/>
    <w:rsid w:val="00204F61"/>
    <w:rsid w:val="00204F95"/>
    <w:rsid w:val="002050C4"/>
    <w:rsid w:val="0020513F"/>
    <w:rsid w:val="00205397"/>
    <w:rsid w:val="002054BE"/>
    <w:rsid w:val="002055F0"/>
    <w:rsid w:val="00205647"/>
    <w:rsid w:val="00205697"/>
    <w:rsid w:val="002059E5"/>
    <w:rsid w:val="00205C20"/>
    <w:rsid w:val="00205C4C"/>
    <w:rsid w:val="00205D4B"/>
    <w:rsid w:val="00205DCB"/>
    <w:rsid w:val="00206304"/>
    <w:rsid w:val="00206351"/>
    <w:rsid w:val="00206384"/>
    <w:rsid w:val="002064D9"/>
    <w:rsid w:val="002064E7"/>
    <w:rsid w:val="00206671"/>
    <w:rsid w:val="002066BA"/>
    <w:rsid w:val="002067FB"/>
    <w:rsid w:val="00206B35"/>
    <w:rsid w:val="00206C28"/>
    <w:rsid w:val="00206FC6"/>
    <w:rsid w:val="00207102"/>
    <w:rsid w:val="0020717B"/>
    <w:rsid w:val="002073F9"/>
    <w:rsid w:val="00207642"/>
    <w:rsid w:val="002079C2"/>
    <w:rsid w:val="00207E0C"/>
    <w:rsid w:val="00207F63"/>
    <w:rsid w:val="002101DD"/>
    <w:rsid w:val="002102AC"/>
    <w:rsid w:val="002102D0"/>
    <w:rsid w:val="00210456"/>
    <w:rsid w:val="00210464"/>
    <w:rsid w:val="00210882"/>
    <w:rsid w:val="0021090F"/>
    <w:rsid w:val="00210D3D"/>
    <w:rsid w:val="0021100E"/>
    <w:rsid w:val="002111CC"/>
    <w:rsid w:val="002112B9"/>
    <w:rsid w:val="00211446"/>
    <w:rsid w:val="0021145F"/>
    <w:rsid w:val="0021165E"/>
    <w:rsid w:val="0021188E"/>
    <w:rsid w:val="00211950"/>
    <w:rsid w:val="00211C61"/>
    <w:rsid w:val="00211F25"/>
    <w:rsid w:val="002121AC"/>
    <w:rsid w:val="002122AF"/>
    <w:rsid w:val="00212623"/>
    <w:rsid w:val="002128AD"/>
    <w:rsid w:val="002129D1"/>
    <w:rsid w:val="00212AC6"/>
    <w:rsid w:val="0021331E"/>
    <w:rsid w:val="002134E6"/>
    <w:rsid w:val="00213539"/>
    <w:rsid w:val="002137C8"/>
    <w:rsid w:val="002137D7"/>
    <w:rsid w:val="002137DA"/>
    <w:rsid w:val="00213BE1"/>
    <w:rsid w:val="00213D48"/>
    <w:rsid w:val="00213ECC"/>
    <w:rsid w:val="0021456A"/>
    <w:rsid w:val="0021499A"/>
    <w:rsid w:val="00214C14"/>
    <w:rsid w:val="00214DB5"/>
    <w:rsid w:val="00214E3F"/>
    <w:rsid w:val="002151C6"/>
    <w:rsid w:val="002152DC"/>
    <w:rsid w:val="0021547B"/>
    <w:rsid w:val="00215725"/>
    <w:rsid w:val="002159AF"/>
    <w:rsid w:val="00215A4E"/>
    <w:rsid w:val="00215BA8"/>
    <w:rsid w:val="00215C67"/>
    <w:rsid w:val="00215D4A"/>
    <w:rsid w:val="00215E73"/>
    <w:rsid w:val="0021640D"/>
    <w:rsid w:val="002167AF"/>
    <w:rsid w:val="00216B6F"/>
    <w:rsid w:val="00216D62"/>
    <w:rsid w:val="00216DAB"/>
    <w:rsid w:val="00216E41"/>
    <w:rsid w:val="00216E79"/>
    <w:rsid w:val="0021701E"/>
    <w:rsid w:val="00217166"/>
    <w:rsid w:val="0021738E"/>
    <w:rsid w:val="00217708"/>
    <w:rsid w:val="00217765"/>
    <w:rsid w:val="00217925"/>
    <w:rsid w:val="00217976"/>
    <w:rsid w:val="00217AF9"/>
    <w:rsid w:val="00217DE2"/>
    <w:rsid w:val="00220146"/>
    <w:rsid w:val="002202B3"/>
    <w:rsid w:val="0022040D"/>
    <w:rsid w:val="00220505"/>
    <w:rsid w:val="0022068F"/>
    <w:rsid w:val="00220ACB"/>
    <w:rsid w:val="00220D12"/>
    <w:rsid w:val="00220FC7"/>
    <w:rsid w:val="0022113F"/>
    <w:rsid w:val="002216C7"/>
    <w:rsid w:val="0022199C"/>
    <w:rsid w:val="00221D0E"/>
    <w:rsid w:val="00221FB1"/>
    <w:rsid w:val="0022208A"/>
    <w:rsid w:val="0022236C"/>
    <w:rsid w:val="00222513"/>
    <w:rsid w:val="00222865"/>
    <w:rsid w:val="00222866"/>
    <w:rsid w:val="002229E2"/>
    <w:rsid w:val="00222A39"/>
    <w:rsid w:val="00222A8C"/>
    <w:rsid w:val="00222AC2"/>
    <w:rsid w:val="00222B0F"/>
    <w:rsid w:val="00222B40"/>
    <w:rsid w:val="00222D85"/>
    <w:rsid w:val="0022320F"/>
    <w:rsid w:val="002232A6"/>
    <w:rsid w:val="00223778"/>
    <w:rsid w:val="002238C9"/>
    <w:rsid w:val="00223A57"/>
    <w:rsid w:val="00223AC2"/>
    <w:rsid w:val="00223C75"/>
    <w:rsid w:val="00223D9B"/>
    <w:rsid w:val="00223F55"/>
    <w:rsid w:val="00224078"/>
    <w:rsid w:val="002247DB"/>
    <w:rsid w:val="00224821"/>
    <w:rsid w:val="0022495E"/>
    <w:rsid w:val="0022496D"/>
    <w:rsid w:val="002249EB"/>
    <w:rsid w:val="00224AF6"/>
    <w:rsid w:val="00224B55"/>
    <w:rsid w:val="00224BAC"/>
    <w:rsid w:val="00224C55"/>
    <w:rsid w:val="00224CF2"/>
    <w:rsid w:val="00224D0E"/>
    <w:rsid w:val="00224D76"/>
    <w:rsid w:val="00224E2B"/>
    <w:rsid w:val="002251D2"/>
    <w:rsid w:val="0022522A"/>
    <w:rsid w:val="0022545F"/>
    <w:rsid w:val="002254FC"/>
    <w:rsid w:val="0022554B"/>
    <w:rsid w:val="002257A0"/>
    <w:rsid w:val="0022583E"/>
    <w:rsid w:val="002258A6"/>
    <w:rsid w:val="0022597E"/>
    <w:rsid w:val="00225BB4"/>
    <w:rsid w:val="00225F62"/>
    <w:rsid w:val="002260F9"/>
    <w:rsid w:val="00226274"/>
    <w:rsid w:val="002263B0"/>
    <w:rsid w:val="002263D4"/>
    <w:rsid w:val="002263F0"/>
    <w:rsid w:val="00226812"/>
    <w:rsid w:val="00226B82"/>
    <w:rsid w:val="00226E8F"/>
    <w:rsid w:val="00226F24"/>
    <w:rsid w:val="0022740C"/>
    <w:rsid w:val="00227936"/>
    <w:rsid w:val="00227BB5"/>
    <w:rsid w:val="00227CCC"/>
    <w:rsid w:val="00227E2A"/>
    <w:rsid w:val="00230021"/>
    <w:rsid w:val="002307F9"/>
    <w:rsid w:val="00230A1B"/>
    <w:rsid w:val="00230B0D"/>
    <w:rsid w:val="00230B22"/>
    <w:rsid w:val="00230B38"/>
    <w:rsid w:val="00230B7D"/>
    <w:rsid w:val="00230E65"/>
    <w:rsid w:val="00230E9E"/>
    <w:rsid w:val="00231056"/>
    <w:rsid w:val="002312AC"/>
    <w:rsid w:val="0023139F"/>
    <w:rsid w:val="0023143B"/>
    <w:rsid w:val="002314B1"/>
    <w:rsid w:val="0023166C"/>
    <w:rsid w:val="00231D23"/>
    <w:rsid w:val="00232334"/>
    <w:rsid w:val="002323C6"/>
    <w:rsid w:val="00232710"/>
    <w:rsid w:val="00232716"/>
    <w:rsid w:val="00232AB3"/>
    <w:rsid w:val="00232ED6"/>
    <w:rsid w:val="00232EEC"/>
    <w:rsid w:val="00233129"/>
    <w:rsid w:val="0023322B"/>
    <w:rsid w:val="00233335"/>
    <w:rsid w:val="00233567"/>
    <w:rsid w:val="0023359D"/>
    <w:rsid w:val="0023365B"/>
    <w:rsid w:val="0023378A"/>
    <w:rsid w:val="00233877"/>
    <w:rsid w:val="002339B7"/>
    <w:rsid w:val="00233CCF"/>
    <w:rsid w:val="00233EBE"/>
    <w:rsid w:val="00233F87"/>
    <w:rsid w:val="00233FD5"/>
    <w:rsid w:val="00234214"/>
    <w:rsid w:val="0023422B"/>
    <w:rsid w:val="002347AF"/>
    <w:rsid w:val="00234D73"/>
    <w:rsid w:val="002350F6"/>
    <w:rsid w:val="00235323"/>
    <w:rsid w:val="00235342"/>
    <w:rsid w:val="002353A0"/>
    <w:rsid w:val="00235604"/>
    <w:rsid w:val="0023597E"/>
    <w:rsid w:val="00235A9E"/>
    <w:rsid w:val="00235DBF"/>
    <w:rsid w:val="00236168"/>
    <w:rsid w:val="00236682"/>
    <w:rsid w:val="00236730"/>
    <w:rsid w:val="002367A7"/>
    <w:rsid w:val="00237057"/>
    <w:rsid w:val="002372DE"/>
    <w:rsid w:val="002372F8"/>
    <w:rsid w:val="002374C2"/>
    <w:rsid w:val="002374C7"/>
    <w:rsid w:val="00237663"/>
    <w:rsid w:val="002376CF"/>
    <w:rsid w:val="002378AB"/>
    <w:rsid w:val="00237BFB"/>
    <w:rsid w:val="00237EFD"/>
    <w:rsid w:val="00237F8D"/>
    <w:rsid w:val="0024027C"/>
    <w:rsid w:val="00240533"/>
    <w:rsid w:val="002405C7"/>
    <w:rsid w:val="00240667"/>
    <w:rsid w:val="00240C19"/>
    <w:rsid w:val="00240D58"/>
    <w:rsid w:val="00240E2F"/>
    <w:rsid w:val="00240FCA"/>
    <w:rsid w:val="00241374"/>
    <w:rsid w:val="002413C4"/>
    <w:rsid w:val="002414DC"/>
    <w:rsid w:val="0024156D"/>
    <w:rsid w:val="00241688"/>
    <w:rsid w:val="00241A2C"/>
    <w:rsid w:val="00241AB2"/>
    <w:rsid w:val="00241BB3"/>
    <w:rsid w:val="00241EDB"/>
    <w:rsid w:val="002420A1"/>
    <w:rsid w:val="0024217E"/>
    <w:rsid w:val="002422B4"/>
    <w:rsid w:val="00242355"/>
    <w:rsid w:val="002426EA"/>
    <w:rsid w:val="00242A08"/>
    <w:rsid w:val="00242A7C"/>
    <w:rsid w:val="00242E8E"/>
    <w:rsid w:val="002432DD"/>
    <w:rsid w:val="002432E0"/>
    <w:rsid w:val="0024332E"/>
    <w:rsid w:val="00243492"/>
    <w:rsid w:val="002436CD"/>
    <w:rsid w:val="00243A01"/>
    <w:rsid w:val="00243B31"/>
    <w:rsid w:val="00243B7E"/>
    <w:rsid w:val="00243E44"/>
    <w:rsid w:val="00243F58"/>
    <w:rsid w:val="0024424B"/>
    <w:rsid w:val="00244480"/>
    <w:rsid w:val="00244B8B"/>
    <w:rsid w:val="00244BC2"/>
    <w:rsid w:val="002450C8"/>
    <w:rsid w:val="002454B2"/>
    <w:rsid w:val="002455D5"/>
    <w:rsid w:val="0024560F"/>
    <w:rsid w:val="0024586F"/>
    <w:rsid w:val="00245899"/>
    <w:rsid w:val="00245D17"/>
    <w:rsid w:val="00245D80"/>
    <w:rsid w:val="00245DF7"/>
    <w:rsid w:val="00245F0A"/>
    <w:rsid w:val="002461A2"/>
    <w:rsid w:val="002461DC"/>
    <w:rsid w:val="0024627D"/>
    <w:rsid w:val="00246362"/>
    <w:rsid w:val="0024650E"/>
    <w:rsid w:val="0024654B"/>
    <w:rsid w:val="002468EC"/>
    <w:rsid w:val="002469E3"/>
    <w:rsid w:val="00246BE8"/>
    <w:rsid w:val="00246C7A"/>
    <w:rsid w:val="00246C7F"/>
    <w:rsid w:val="00246CCE"/>
    <w:rsid w:val="00246D7F"/>
    <w:rsid w:val="00246DBD"/>
    <w:rsid w:val="00246F50"/>
    <w:rsid w:val="00247047"/>
    <w:rsid w:val="00247194"/>
    <w:rsid w:val="002474C5"/>
    <w:rsid w:val="002477DD"/>
    <w:rsid w:val="00247B6A"/>
    <w:rsid w:val="00247D14"/>
    <w:rsid w:val="00247D8C"/>
    <w:rsid w:val="00247DFB"/>
    <w:rsid w:val="00250095"/>
    <w:rsid w:val="002503CB"/>
    <w:rsid w:val="00250574"/>
    <w:rsid w:val="0025087F"/>
    <w:rsid w:val="002509B7"/>
    <w:rsid w:val="00250CB7"/>
    <w:rsid w:val="00250D59"/>
    <w:rsid w:val="00250DB6"/>
    <w:rsid w:val="00250DEB"/>
    <w:rsid w:val="00250EB6"/>
    <w:rsid w:val="00250F63"/>
    <w:rsid w:val="00250FED"/>
    <w:rsid w:val="00251097"/>
    <w:rsid w:val="002510A3"/>
    <w:rsid w:val="0025120C"/>
    <w:rsid w:val="002513BE"/>
    <w:rsid w:val="00251564"/>
    <w:rsid w:val="00251990"/>
    <w:rsid w:val="00251BDD"/>
    <w:rsid w:val="00251DE7"/>
    <w:rsid w:val="00251F06"/>
    <w:rsid w:val="002520EE"/>
    <w:rsid w:val="00252100"/>
    <w:rsid w:val="00252161"/>
    <w:rsid w:val="002522DB"/>
    <w:rsid w:val="00252342"/>
    <w:rsid w:val="002525B0"/>
    <w:rsid w:val="002526E1"/>
    <w:rsid w:val="0025270D"/>
    <w:rsid w:val="002527E9"/>
    <w:rsid w:val="00252805"/>
    <w:rsid w:val="00252F39"/>
    <w:rsid w:val="00252FBB"/>
    <w:rsid w:val="002530F7"/>
    <w:rsid w:val="00253418"/>
    <w:rsid w:val="0025385A"/>
    <w:rsid w:val="00253B70"/>
    <w:rsid w:val="00253D22"/>
    <w:rsid w:val="00253E05"/>
    <w:rsid w:val="00253E3A"/>
    <w:rsid w:val="00254099"/>
    <w:rsid w:val="002545B6"/>
    <w:rsid w:val="00254623"/>
    <w:rsid w:val="0025499F"/>
    <w:rsid w:val="00254E9C"/>
    <w:rsid w:val="00254F25"/>
    <w:rsid w:val="00254FFB"/>
    <w:rsid w:val="00255453"/>
    <w:rsid w:val="002554DA"/>
    <w:rsid w:val="00255782"/>
    <w:rsid w:val="00255940"/>
    <w:rsid w:val="0025596D"/>
    <w:rsid w:val="002559F6"/>
    <w:rsid w:val="00255CAF"/>
    <w:rsid w:val="00255CCF"/>
    <w:rsid w:val="00255D59"/>
    <w:rsid w:val="00255DC8"/>
    <w:rsid w:val="00256060"/>
    <w:rsid w:val="0025617F"/>
    <w:rsid w:val="002561BB"/>
    <w:rsid w:val="00256268"/>
    <w:rsid w:val="0025635B"/>
    <w:rsid w:val="0025644B"/>
    <w:rsid w:val="0025647B"/>
    <w:rsid w:val="002565EE"/>
    <w:rsid w:val="00256741"/>
    <w:rsid w:val="002567FF"/>
    <w:rsid w:val="00256BEC"/>
    <w:rsid w:val="00257422"/>
    <w:rsid w:val="0025744E"/>
    <w:rsid w:val="002574D9"/>
    <w:rsid w:val="002575EE"/>
    <w:rsid w:val="002578AF"/>
    <w:rsid w:val="00257A0B"/>
    <w:rsid w:val="00257AF6"/>
    <w:rsid w:val="00257BDD"/>
    <w:rsid w:val="00257E91"/>
    <w:rsid w:val="00257FBD"/>
    <w:rsid w:val="002600A0"/>
    <w:rsid w:val="0026019A"/>
    <w:rsid w:val="0026035D"/>
    <w:rsid w:val="0026076A"/>
    <w:rsid w:val="00260851"/>
    <w:rsid w:val="00260966"/>
    <w:rsid w:val="00260C2C"/>
    <w:rsid w:val="00260D64"/>
    <w:rsid w:val="0026101E"/>
    <w:rsid w:val="002610F4"/>
    <w:rsid w:val="002611F3"/>
    <w:rsid w:val="00261264"/>
    <w:rsid w:val="0026130B"/>
    <w:rsid w:val="002614F7"/>
    <w:rsid w:val="00261A85"/>
    <w:rsid w:val="00261C6B"/>
    <w:rsid w:val="00261F3C"/>
    <w:rsid w:val="0026214E"/>
    <w:rsid w:val="002621A6"/>
    <w:rsid w:val="002621B9"/>
    <w:rsid w:val="002627EA"/>
    <w:rsid w:val="0026280B"/>
    <w:rsid w:val="0026296C"/>
    <w:rsid w:val="00262993"/>
    <w:rsid w:val="002629D0"/>
    <w:rsid w:val="00262AE4"/>
    <w:rsid w:val="00262E19"/>
    <w:rsid w:val="00262FBE"/>
    <w:rsid w:val="00262FD4"/>
    <w:rsid w:val="0026307D"/>
    <w:rsid w:val="002630C8"/>
    <w:rsid w:val="0026332A"/>
    <w:rsid w:val="00263495"/>
    <w:rsid w:val="0026379E"/>
    <w:rsid w:val="0026389E"/>
    <w:rsid w:val="002638AB"/>
    <w:rsid w:val="0026398E"/>
    <w:rsid w:val="0026399D"/>
    <w:rsid w:val="002639D9"/>
    <w:rsid w:val="00263E6E"/>
    <w:rsid w:val="0026422C"/>
    <w:rsid w:val="002643A2"/>
    <w:rsid w:val="0026448C"/>
    <w:rsid w:val="00264490"/>
    <w:rsid w:val="002648D9"/>
    <w:rsid w:val="002649DE"/>
    <w:rsid w:val="00264DD0"/>
    <w:rsid w:val="00264DD7"/>
    <w:rsid w:val="00264E27"/>
    <w:rsid w:val="00264F26"/>
    <w:rsid w:val="00264F37"/>
    <w:rsid w:val="00265049"/>
    <w:rsid w:val="00265214"/>
    <w:rsid w:val="0026565E"/>
    <w:rsid w:val="0026579E"/>
    <w:rsid w:val="00265B64"/>
    <w:rsid w:val="00265BBA"/>
    <w:rsid w:val="00265CA4"/>
    <w:rsid w:val="002660EF"/>
    <w:rsid w:val="002661CC"/>
    <w:rsid w:val="002663BF"/>
    <w:rsid w:val="002664D0"/>
    <w:rsid w:val="002664E9"/>
    <w:rsid w:val="002665A8"/>
    <w:rsid w:val="002667B5"/>
    <w:rsid w:val="00266A71"/>
    <w:rsid w:val="00266B8F"/>
    <w:rsid w:val="00266C19"/>
    <w:rsid w:val="00266E18"/>
    <w:rsid w:val="00266E1F"/>
    <w:rsid w:val="00266F76"/>
    <w:rsid w:val="00267614"/>
    <w:rsid w:val="0026776D"/>
    <w:rsid w:val="00267A42"/>
    <w:rsid w:val="00267EFE"/>
    <w:rsid w:val="00267FC8"/>
    <w:rsid w:val="002701B5"/>
    <w:rsid w:val="002702B4"/>
    <w:rsid w:val="00270309"/>
    <w:rsid w:val="002705EE"/>
    <w:rsid w:val="00270721"/>
    <w:rsid w:val="002707E9"/>
    <w:rsid w:val="00270AC7"/>
    <w:rsid w:val="00270B2D"/>
    <w:rsid w:val="00270E07"/>
    <w:rsid w:val="002711A5"/>
    <w:rsid w:val="0027129E"/>
    <w:rsid w:val="002712E5"/>
    <w:rsid w:val="002712F0"/>
    <w:rsid w:val="002713DA"/>
    <w:rsid w:val="00271545"/>
    <w:rsid w:val="0027178F"/>
    <w:rsid w:val="002718D3"/>
    <w:rsid w:val="0027198F"/>
    <w:rsid w:val="00271DB0"/>
    <w:rsid w:val="0027200A"/>
    <w:rsid w:val="00272011"/>
    <w:rsid w:val="002723B0"/>
    <w:rsid w:val="002723EB"/>
    <w:rsid w:val="00272A00"/>
    <w:rsid w:val="00272AB6"/>
    <w:rsid w:val="00272C0A"/>
    <w:rsid w:val="00272CCA"/>
    <w:rsid w:val="00272D14"/>
    <w:rsid w:val="00272D56"/>
    <w:rsid w:val="00272E67"/>
    <w:rsid w:val="00273057"/>
    <w:rsid w:val="002730F5"/>
    <w:rsid w:val="00273213"/>
    <w:rsid w:val="00273324"/>
    <w:rsid w:val="002737CD"/>
    <w:rsid w:val="002738DB"/>
    <w:rsid w:val="00273954"/>
    <w:rsid w:val="00273A57"/>
    <w:rsid w:val="00273D4F"/>
    <w:rsid w:val="0027407C"/>
    <w:rsid w:val="00274632"/>
    <w:rsid w:val="002746C2"/>
    <w:rsid w:val="002746FC"/>
    <w:rsid w:val="0027488B"/>
    <w:rsid w:val="00274AEC"/>
    <w:rsid w:val="00274B23"/>
    <w:rsid w:val="00274C13"/>
    <w:rsid w:val="00274C39"/>
    <w:rsid w:val="00274CB9"/>
    <w:rsid w:val="00274F0A"/>
    <w:rsid w:val="0027524E"/>
    <w:rsid w:val="002752E9"/>
    <w:rsid w:val="00275310"/>
    <w:rsid w:val="002754F9"/>
    <w:rsid w:val="002755F0"/>
    <w:rsid w:val="00275679"/>
    <w:rsid w:val="00275731"/>
    <w:rsid w:val="00275886"/>
    <w:rsid w:val="00275E1E"/>
    <w:rsid w:val="0027602D"/>
    <w:rsid w:val="0027609D"/>
    <w:rsid w:val="002761E9"/>
    <w:rsid w:val="002762C3"/>
    <w:rsid w:val="0027641E"/>
    <w:rsid w:val="002764C5"/>
    <w:rsid w:val="0027653C"/>
    <w:rsid w:val="00276631"/>
    <w:rsid w:val="00276A9A"/>
    <w:rsid w:val="00276E26"/>
    <w:rsid w:val="00276ED9"/>
    <w:rsid w:val="00276EFC"/>
    <w:rsid w:val="002777F5"/>
    <w:rsid w:val="00277829"/>
    <w:rsid w:val="00277853"/>
    <w:rsid w:val="00277AE5"/>
    <w:rsid w:val="00277C28"/>
    <w:rsid w:val="00277E2D"/>
    <w:rsid w:val="00277EE8"/>
    <w:rsid w:val="00277EF6"/>
    <w:rsid w:val="00277FDF"/>
    <w:rsid w:val="00280155"/>
    <w:rsid w:val="0028017E"/>
    <w:rsid w:val="00280351"/>
    <w:rsid w:val="00280500"/>
    <w:rsid w:val="00280757"/>
    <w:rsid w:val="002807F8"/>
    <w:rsid w:val="00280944"/>
    <w:rsid w:val="00280A67"/>
    <w:rsid w:val="00280AA8"/>
    <w:rsid w:val="00280D7A"/>
    <w:rsid w:val="00280E9D"/>
    <w:rsid w:val="002811E8"/>
    <w:rsid w:val="00281277"/>
    <w:rsid w:val="00281A09"/>
    <w:rsid w:val="00281B04"/>
    <w:rsid w:val="00281C1A"/>
    <w:rsid w:val="00281C58"/>
    <w:rsid w:val="00281C83"/>
    <w:rsid w:val="00281CC5"/>
    <w:rsid w:val="00281EF6"/>
    <w:rsid w:val="00281F6B"/>
    <w:rsid w:val="00281F79"/>
    <w:rsid w:val="0028207D"/>
    <w:rsid w:val="00282201"/>
    <w:rsid w:val="002822D7"/>
    <w:rsid w:val="002822E1"/>
    <w:rsid w:val="0028248C"/>
    <w:rsid w:val="00282495"/>
    <w:rsid w:val="00282511"/>
    <w:rsid w:val="00282564"/>
    <w:rsid w:val="00282A3B"/>
    <w:rsid w:val="00282C05"/>
    <w:rsid w:val="00282C37"/>
    <w:rsid w:val="00282D1B"/>
    <w:rsid w:val="00282D46"/>
    <w:rsid w:val="00282D77"/>
    <w:rsid w:val="00282DA5"/>
    <w:rsid w:val="00282DC3"/>
    <w:rsid w:val="00282DD2"/>
    <w:rsid w:val="00282F2E"/>
    <w:rsid w:val="00283232"/>
    <w:rsid w:val="002832AA"/>
    <w:rsid w:val="00283554"/>
    <w:rsid w:val="0028358E"/>
    <w:rsid w:val="002835C2"/>
    <w:rsid w:val="002835E8"/>
    <w:rsid w:val="00283688"/>
    <w:rsid w:val="00283B1A"/>
    <w:rsid w:val="00283CB6"/>
    <w:rsid w:val="00283F96"/>
    <w:rsid w:val="00284019"/>
    <w:rsid w:val="002842B9"/>
    <w:rsid w:val="002843F6"/>
    <w:rsid w:val="00284498"/>
    <w:rsid w:val="002844A1"/>
    <w:rsid w:val="002844DD"/>
    <w:rsid w:val="00284691"/>
    <w:rsid w:val="00284756"/>
    <w:rsid w:val="0028475E"/>
    <w:rsid w:val="0028476E"/>
    <w:rsid w:val="002849CA"/>
    <w:rsid w:val="00284C41"/>
    <w:rsid w:val="00284C44"/>
    <w:rsid w:val="00284E88"/>
    <w:rsid w:val="00284F73"/>
    <w:rsid w:val="00284FA4"/>
    <w:rsid w:val="0028539B"/>
    <w:rsid w:val="00285BF2"/>
    <w:rsid w:val="00285C60"/>
    <w:rsid w:val="00285D3E"/>
    <w:rsid w:val="00285D4F"/>
    <w:rsid w:val="00286088"/>
    <w:rsid w:val="0028632F"/>
    <w:rsid w:val="002863D2"/>
    <w:rsid w:val="00286521"/>
    <w:rsid w:val="002869CC"/>
    <w:rsid w:val="00286A55"/>
    <w:rsid w:val="00286ACF"/>
    <w:rsid w:val="00286AEC"/>
    <w:rsid w:val="00286BBC"/>
    <w:rsid w:val="00286C32"/>
    <w:rsid w:val="00286C3A"/>
    <w:rsid w:val="0028721A"/>
    <w:rsid w:val="00287BCA"/>
    <w:rsid w:val="00287D04"/>
    <w:rsid w:val="00287F98"/>
    <w:rsid w:val="0029000B"/>
    <w:rsid w:val="002905CA"/>
    <w:rsid w:val="002907B1"/>
    <w:rsid w:val="00290910"/>
    <w:rsid w:val="00290BB0"/>
    <w:rsid w:val="00290D58"/>
    <w:rsid w:val="00290DE1"/>
    <w:rsid w:val="00290E16"/>
    <w:rsid w:val="0029136D"/>
    <w:rsid w:val="002913E2"/>
    <w:rsid w:val="002915E2"/>
    <w:rsid w:val="0029163F"/>
    <w:rsid w:val="00291792"/>
    <w:rsid w:val="002918DF"/>
    <w:rsid w:val="0029195F"/>
    <w:rsid w:val="00291D59"/>
    <w:rsid w:val="00292081"/>
    <w:rsid w:val="002920AE"/>
    <w:rsid w:val="002922EC"/>
    <w:rsid w:val="002923EC"/>
    <w:rsid w:val="0029246C"/>
    <w:rsid w:val="0029249F"/>
    <w:rsid w:val="002924F5"/>
    <w:rsid w:val="0029258D"/>
    <w:rsid w:val="0029261B"/>
    <w:rsid w:val="002928D8"/>
    <w:rsid w:val="0029297E"/>
    <w:rsid w:val="00292C7E"/>
    <w:rsid w:val="00292CBC"/>
    <w:rsid w:val="00292E58"/>
    <w:rsid w:val="00292EF7"/>
    <w:rsid w:val="00292FAE"/>
    <w:rsid w:val="00293037"/>
    <w:rsid w:val="00293054"/>
    <w:rsid w:val="0029321A"/>
    <w:rsid w:val="0029366C"/>
    <w:rsid w:val="00293733"/>
    <w:rsid w:val="002938FA"/>
    <w:rsid w:val="00293A9E"/>
    <w:rsid w:val="00293B6C"/>
    <w:rsid w:val="00293C96"/>
    <w:rsid w:val="00294156"/>
    <w:rsid w:val="0029434D"/>
    <w:rsid w:val="00294405"/>
    <w:rsid w:val="00294475"/>
    <w:rsid w:val="0029451C"/>
    <w:rsid w:val="002945A4"/>
    <w:rsid w:val="002946A2"/>
    <w:rsid w:val="002946B5"/>
    <w:rsid w:val="0029473C"/>
    <w:rsid w:val="002947AC"/>
    <w:rsid w:val="00294831"/>
    <w:rsid w:val="0029489D"/>
    <w:rsid w:val="00294B42"/>
    <w:rsid w:val="00294CBB"/>
    <w:rsid w:val="00294CBD"/>
    <w:rsid w:val="00294D51"/>
    <w:rsid w:val="00294D7D"/>
    <w:rsid w:val="00294DC3"/>
    <w:rsid w:val="00294FF3"/>
    <w:rsid w:val="00295097"/>
    <w:rsid w:val="0029512B"/>
    <w:rsid w:val="002952AF"/>
    <w:rsid w:val="00295428"/>
    <w:rsid w:val="0029546B"/>
    <w:rsid w:val="00295703"/>
    <w:rsid w:val="0029571D"/>
    <w:rsid w:val="00295741"/>
    <w:rsid w:val="00295798"/>
    <w:rsid w:val="00295811"/>
    <w:rsid w:val="002959C4"/>
    <w:rsid w:val="002959FC"/>
    <w:rsid w:val="00295E25"/>
    <w:rsid w:val="00296212"/>
    <w:rsid w:val="002964AD"/>
    <w:rsid w:val="0029655C"/>
    <w:rsid w:val="002965B9"/>
    <w:rsid w:val="00296714"/>
    <w:rsid w:val="00296769"/>
    <w:rsid w:val="00296780"/>
    <w:rsid w:val="0029691D"/>
    <w:rsid w:val="00296BE6"/>
    <w:rsid w:val="00296D56"/>
    <w:rsid w:val="00296E15"/>
    <w:rsid w:val="00296F50"/>
    <w:rsid w:val="002970A8"/>
    <w:rsid w:val="00297232"/>
    <w:rsid w:val="00297250"/>
    <w:rsid w:val="00297348"/>
    <w:rsid w:val="0029734A"/>
    <w:rsid w:val="00297385"/>
    <w:rsid w:val="00297772"/>
    <w:rsid w:val="00297A10"/>
    <w:rsid w:val="00297EA6"/>
    <w:rsid w:val="002A002B"/>
    <w:rsid w:val="002A0161"/>
    <w:rsid w:val="002A01CF"/>
    <w:rsid w:val="002A026A"/>
    <w:rsid w:val="002A087A"/>
    <w:rsid w:val="002A0C24"/>
    <w:rsid w:val="002A0CDB"/>
    <w:rsid w:val="002A12CC"/>
    <w:rsid w:val="002A13DD"/>
    <w:rsid w:val="002A14EC"/>
    <w:rsid w:val="002A14EE"/>
    <w:rsid w:val="002A1546"/>
    <w:rsid w:val="002A19D3"/>
    <w:rsid w:val="002A19FF"/>
    <w:rsid w:val="002A1D35"/>
    <w:rsid w:val="002A2098"/>
    <w:rsid w:val="002A20A4"/>
    <w:rsid w:val="002A20C4"/>
    <w:rsid w:val="002A2178"/>
    <w:rsid w:val="002A2486"/>
    <w:rsid w:val="002A2757"/>
    <w:rsid w:val="002A27A3"/>
    <w:rsid w:val="002A27FB"/>
    <w:rsid w:val="002A28AF"/>
    <w:rsid w:val="002A2942"/>
    <w:rsid w:val="002A29C3"/>
    <w:rsid w:val="002A2AE2"/>
    <w:rsid w:val="002A2AF9"/>
    <w:rsid w:val="002A2BF8"/>
    <w:rsid w:val="002A2DB2"/>
    <w:rsid w:val="002A2E01"/>
    <w:rsid w:val="002A3166"/>
    <w:rsid w:val="002A32D6"/>
    <w:rsid w:val="002A3336"/>
    <w:rsid w:val="002A3A33"/>
    <w:rsid w:val="002A3B2E"/>
    <w:rsid w:val="002A3D54"/>
    <w:rsid w:val="002A3E31"/>
    <w:rsid w:val="002A3FD8"/>
    <w:rsid w:val="002A4023"/>
    <w:rsid w:val="002A43C6"/>
    <w:rsid w:val="002A4833"/>
    <w:rsid w:val="002A495F"/>
    <w:rsid w:val="002A4A05"/>
    <w:rsid w:val="002A5090"/>
    <w:rsid w:val="002A50A5"/>
    <w:rsid w:val="002A50AE"/>
    <w:rsid w:val="002A50CE"/>
    <w:rsid w:val="002A5168"/>
    <w:rsid w:val="002A52E0"/>
    <w:rsid w:val="002A5325"/>
    <w:rsid w:val="002A53F6"/>
    <w:rsid w:val="002A543F"/>
    <w:rsid w:val="002A5528"/>
    <w:rsid w:val="002A5641"/>
    <w:rsid w:val="002A5806"/>
    <w:rsid w:val="002A5D60"/>
    <w:rsid w:val="002A5F4A"/>
    <w:rsid w:val="002A5F71"/>
    <w:rsid w:val="002A6384"/>
    <w:rsid w:val="002A6488"/>
    <w:rsid w:val="002A6614"/>
    <w:rsid w:val="002A66F7"/>
    <w:rsid w:val="002A67B4"/>
    <w:rsid w:val="002A6886"/>
    <w:rsid w:val="002A6FB8"/>
    <w:rsid w:val="002A7288"/>
    <w:rsid w:val="002A735C"/>
    <w:rsid w:val="002A7434"/>
    <w:rsid w:val="002A775A"/>
    <w:rsid w:val="002A7781"/>
    <w:rsid w:val="002A7841"/>
    <w:rsid w:val="002A785F"/>
    <w:rsid w:val="002A79BA"/>
    <w:rsid w:val="002A7A74"/>
    <w:rsid w:val="002A7B64"/>
    <w:rsid w:val="002A7BEA"/>
    <w:rsid w:val="002A7C0C"/>
    <w:rsid w:val="002A7E9C"/>
    <w:rsid w:val="002A7FD9"/>
    <w:rsid w:val="002B0442"/>
    <w:rsid w:val="002B0448"/>
    <w:rsid w:val="002B04EA"/>
    <w:rsid w:val="002B09FC"/>
    <w:rsid w:val="002B0D52"/>
    <w:rsid w:val="002B14D1"/>
    <w:rsid w:val="002B1506"/>
    <w:rsid w:val="002B165A"/>
    <w:rsid w:val="002B1838"/>
    <w:rsid w:val="002B1937"/>
    <w:rsid w:val="002B1A2D"/>
    <w:rsid w:val="002B1A57"/>
    <w:rsid w:val="002B1AD0"/>
    <w:rsid w:val="002B1D22"/>
    <w:rsid w:val="002B21BB"/>
    <w:rsid w:val="002B23C6"/>
    <w:rsid w:val="002B2520"/>
    <w:rsid w:val="002B263D"/>
    <w:rsid w:val="002B26EF"/>
    <w:rsid w:val="002B26F0"/>
    <w:rsid w:val="002B2765"/>
    <w:rsid w:val="002B2ABA"/>
    <w:rsid w:val="002B2F2F"/>
    <w:rsid w:val="002B3168"/>
    <w:rsid w:val="002B3390"/>
    <w:rsid w:val="002B36B8"/>
    <w:rsid w:val="002B37CD"/>
    <w:rsid w:val="002B38CD"/>
    <w:rsid w:val="002B3919"/>
    <w:rsid w:val="002B3ADE"/>
    <w:rsid w:val="002B403B"/>
    <w:rsid w:val="002B430F"/>
    <w:rsid w:val="002B444F"/>
    <w:rsid w:val="002B470A"/>
    <w:rsid w:val="002B47BE"/>
    <w:rsid w:val="002B4826"/>
    <w:rsid w:val="002B49DE"/>
    <w:rsid w:val="002B4A83"/>
    <w:rsid w:val="002B4ADF"/>
    <w:rsid w:val="002B4C00"/>
    <w:rsid w:val="002B4D38"/>
    <w:rsid w:val="002B4E53"/>
    <w:rsid w:val="002B4E8C"/>
    <w:rsid w:val="002B520C"/>
    <w:rsid w:val="002B5736"/>
    <w:rsid w:val="002B59F4"/>
    <w:rsid w:val="002B5A47"/>
    <w:rsid w:val="002B5B73"/>
    <w:rsid w:val="002B5D0D"/>
    <w:rsid w:val="002B5D7A"/>
    <w:rsid w:val="002B5DD7"/>
    <w:rsid w:val="002B5EEC"/>
    <w:rsid w:val="002B5FCC"/>
    <w:rsid w:val="002B6001"/>
    <w:rsid w:val="002B60B3"/>
    <w:rsid w:val="002B60C5"/>
    <w:rsid w:val="002B6235"/>
    <w:rsid w:val="002B630E"/>
    <w:rsid w:val="002B651B"/>
    <w:rsid w:val="002B65E4"/>
    <w:rsid w:val="002B6809"/>
    <w:rsid w:val="002B69FF"/>
    <w:rsid w:val="002B6A9B"/>
    <w:rsid w:val="002B6ACD"/>
    <w:rsid w:val="002B6E1A"/>
    <w:rsid w:val="002B6F48"/>
    <w:rsid w:val="002B70CA"/>
    <w:rsid w:val="002B7158"/>
    <w:rsid w:val="002B75B4"/>
    <w:rsid w:val="002B7611"/>
    <w:rsid w:val="002B7642"/>
    <w:rsid w:val="002B793A"/>
    <w:rsid w:val="002C0058"/>
    <w:rsid w:val="002C0185"/>
    <w:rsid w:val="002C01EC"/>
    <w:rsid w:val="002C02C0"/>
    <w:rsid w:val="002C05EC"/>
    <w:rsid w:val="002C0765"/>
    <w:rsid w:val="002C07DF"/>
    <w:rsid w:val="002C0C42"/>
    <w:rsid w:val="002C0EE2"/>
    <w:rsid w:val="002C0FD4"/>
    <w:rsid w:val="002C1074"/>
    <w:rsid w:val="002C10EF"/>
    <w:rsid w:val="002C138D"/>
    <w:rsid w:val="002C15C0"/>
    <w:rsid w:val="002C1A1E"/>
    <w:rsid w:val="002C1AA1"/>
    <w:rsid w:val="002C1AE0"/>
    <w:rsid w:val="002C1DB7"/>
    <w:rsid w:val="002C20A5"/>
    <w:rsid w:val="002C20F4"/>
    <w:rsid w:val="002C2265"/>
    <w:rsid w:val="002C279B"/>
    <w:rsid w:val="002C2A0E"/>
    <w:rsid w:val="002C2A66"/>
    <w:rsid w:val="002C2A6A"/>
    <w:rsid w:val="002C2BBC"/>
    <w:rsid w:val="002C2FC0"/>
    <w:rsid w:val="002C3163"/>
    <w:rsid w:val="002C338B"/>
    <w:rsid w:val="002C359E"/>
    <w:rsid w:val="002C3978"/>
    <w:rsid w:val="002C3A29"/>
    <w:rsid w:val="002C3BF7"/>
    <w:rsid w:val="002C3C57"/>
    <w:rsid w:val="002C3DC2"/>
    <w:rsid w:val="002C41E0"/>
    <w:rsid w:val="002C4699"/>
    <w:rsid w:val="002C4724"/>
    <w:rsid w:val="002C4A06"/>
    <w:rsid w:val="002C4D0C"/>
    <w:rsid w:val="002C5067"/>
    <w:rsid w:val="002C51C6"/>
    <w:rsid w:val="002C546F"/>
    <w:rsid w:val="002C55B4"/>
    <w:rsid w:val="002C57AF"/>
    <w:rsid w:val="002C585B"/>
    <w:rsid w:val="002C58A0"/>
    <w:rsid w:val="002C5C5F"/>
    <w:rsid w:val="002C5C61"/>
    <w:rsid w:val="002C5C8D"/>
    <w:rsid w:val="002C5E14"/>
    <w:rsid w:val="002C5F67"/>
    <w:rsid w:val="002C6006"/>
    <w:rsid w:val="002C63D4"/>
    <w:rsid w:val="002C6615"/>
    <w:rsid w:val="002C6770"/>
    <w:rsid w:val="002C686F"/>
    <w:rsid w:val="002C68FA"/>
    <w:rsid w:val="002C6B6A"/>
    <w:rsid w:val="002C6C24"/>
    <w:rsid w:val="002C6C28"/>
    <w:rsid w:val="002C6CCA"/>
    <w:rsid w:val="002C6CD3"/>
    <w:rsid w:val="002C6FD9"/>
    <w:rsid w:val="002C7150"/>
    <w:rsid w:val="002C7386"/>
    <w:rsid w:val="002C74D2"/>
    <w:rsid w:val="002C77E6"/>
    <w:rsid w:val="002C78DB"/>
    <w:rsid w:val="002C7A2B"/>
    <w:rsid w:val="002C7BF1"/>
    <w:rsid w:val="002C7D86"/>
    <w:rsid w:val="002C7E1F"/>
    <w:rsid w:val="002D00B6"/>
    <w:rsid w:val="002D02D0"/>
    <w:rsid w:val="002D075D"/>
    <w:rsid w:val="002D0975"/>
    <w:rsid w:val="002D0BB7"/>
    <w:rsid w:val="002D14F3"/>
    <w:rsid w:val="002D1BEE"/>
    <w:rsid w:val="002D1CDF"/>
    <w:rsid w:val="002D205E"/>
    <w:rsid w:val="002D21A4"/>
    <w:rsid w:val="002D22E6"/>
    <w:rsid w:val="002D24C0"/>
    <w:rsid w:val="002D2546"/>
    <w:rsid w:val="002D26BA"/>
    <w:rsid w:val="002D2A0C"/>
    <w:rsid w:val="002D2A72"/>
    <w:rsid w:val="002D2AA2"/>
    <w:rsid w:val="002D2BC3"/>
    <w:rsid w:val="002D2CED"/>
    <w:rsid w:val="002D2D44"/>
    <w:rsid w:val="002D2FD7"/>
    <w:rsid w:val="002D31D6"/>
    <w:rsid w:val="002D3382"/>
    <w:rsid w:val="002D33FD"/>
    <w:rsid w:val="002D3752"/>
    <w:rsid w:val="002D3A5E"/>
    <w:rsid w:val="002D3AB8"/>
    <w:rsid w:val="002D3CE6"/>
    <w:rsid w:val="002D4008"/>
    <w:rsid w:val="002D4427"/>
    <w:rsid w:val="002D444F"/>
    <w:rsid w:val="002D452D"/>
    <w:rsid w:val="002D455C"/>
    <w:rsid w:val="002D4659"/>
    <w:rsid w:val="002D47C3"/>
    <w:rsid w:val="002D48A2"/>
    <w:rsid w:val="002D48FF"/>
    <w:rsid w:val="002D4AF5"/>
    <w:rsid w:val="002D4B42"/>
    <w:rsid w:val="002D4F3D"/>
    <w:rsid w:val="002D4F81"/>
    <w:rsid w:val="002D513F"/>
    <w:rsid w:val="002D5302"/>
    <w:rsid w:val="002D5346"/>
    <w:rsid w:val="002D5636"/>
    <w:rsid w:val="002D566F"/>
    <w:rsid w:val="002D56CC"/>
    <w:rsid w:val="002D58A0"/>
    <w:rsid w:val="002D5948"/>
    <w:rsid w:val="002D59CF"/>
    <w:rsid w:val="002D59DE"/>
    <w:rsid w:val="002D5BC9"/>
    <w:rsid w:val="002D60B1"/>
    <w:rsid w:val="002D65B4"/>
    <w:rsid w:val="002D673E"/>
    <w:rsid w:val="002D6792"/>
    <w:rsid w:val="002D67FD"/>
    <w:rsid w:val="002D6955"/>
    <w:rsid w:val="002D6AC9"/>
    <w:rsid w:val="002D6C95"/>
    <w:rsid w:val="002D6D06"/>
    <w:rsid w:val="002D6D83"/>
    <w:rsid w:val="002D6FA3"/>
    <w:rsid w:val="002D7186"/>
    <w:rsid w:val="002D73DA"/>
    <w:rsid w:val="002D7569"/>
    <w:rsid w:val="002D7647"/>
    <w:rsid w:val="002D77BE"/>
    <w:rsid w:val="002D7B37"/>
    <w:rsid w:val="002D7C62"/>
    <w:rsid w:val="002D7D96"/>
    <w:rsid w:val="002D7DA7"/>
    <w:rsid w:val="002E0335"/>
    <w:rsid w:val="002E0336"/>
    <w:rsid w:val="002E05CF"/>
    <w:rsid w:val="002E0725"/>
    <w:rsid w:val="002E07AC"/>
    <w:rsid w:val="002E08B9"/>
    <w:rsid w:val="002E093F"/>
    <w:rsid w:val="002E09B8"/>
    <w:rsid w:val="002E0B83"/>
    <w:rsid w:val="002E0BDE"/>
    <w:rsid w:val="002E0E66"/>
    <w:rsid w:val="002E0EE6"/>
    <w:rsid w:val="002E0FB4"/>
    <w:rsid w:val="002E123C"/>
    <w:rsid w:val="002E13E7"/>
    <w:rsid w:val="002E1425"/>
    <w:rsid w:val="002E183B"/>
    <w:rsid w:val="002E1B14"/>
    <w:rsid w:val="002E1DBA"/>
    <w:rsid w:val="002E1E01"/>
    <w:rsid w:val="002E205C"/>
    <w:rsid w:val="002E20FF"/>
    <w:rsid w:val="002E211E"/>
    <w:rsid w:val="002E21C2"/>
    <w:rsid w:val="002E22C6"/>
    <w:rsid w:val="002E23B0"/>
    <w:rsid w:val="002E2589"/>
    <w:rsid w:val="002E2BA5"/>
    <w:rsid w:val="002E2D5F"/>
    <w:rsid w:val="002E31A8"/>
    <w:rsid w:val="002E326B"/>
    <w:rsid w:val="002E33BB"/>
    <w:rsid w:val="002E34A2"/>
    <w:rsid w:val="002E35D2"/>
    <w:rsid w:val="002E3961"/>
    <w:rsid w:val="002E3A54"/>
    <w:rsid w:val="002E3E71"/>
    <w:rsid w:val="002E3E7A"/>
    <w:rsid w:val="002E43EF"/>
    <w:rsid w:val="002E45AF"/>
    <w:rsid w:val="002E4810"/>
    <w:rsid w:val="002E4CD7"/>
    <w:rsid w:val="002E4D1D"/>
    <w:rsid w:val="002E5261"/>
    <w:rsid w:val="002E5619"/>
    <w:rsid w:val="002E5668"/>
    <w:rsid w:val="002E5841"/>
    <w:rsid w:val="002E5847"/>
    <w:rsid w:val="002E58BA"/>
    <w:rsid w:val="002E59A6"/>
    <w:rsid w:val="002E5AA5"/>
    <w:rsid w:val="002E5AF4"/>
    <w:rsid w:val="002E5D21"/>
    <w:rsid w:val="002E5F17"/>
    <w:rsid w:val="002E61CB"/>
    <w:rsid w:val="002E62CB"/>
    <w:rsid w:val="002E6654"/>
    <w:rsid w:val="002E6704"/>
    <w:rsid w:val="002E6772"/>
    <w:rsid w:val="002E67C8"/>
    <w:rsid w:val="002E6AAF"/>
    <w:rsid w:val="002E6ADD"/>
    <w:rsid w:val="002E6BED"/>
    <w:rsid w:val="002E6CF7"/>
    <w:rsid w:val="002E6DA3"/>
    <w:rsid w:val="002E6F3F"/>
    <w:rsid w:val="002E748D"/>
    <w:rsid w:val="002E7810"/>
    <w:rsid w:val="002E78DB"/>
    <w:rsid w:val="002E7B92"/>
    <w:rsid w:val="002E7E1F"/>
    <w:rsid w:val="002E7E56"/>
    <w:rsid w:val="002F012C"/>
    <w:rsid w:val="002F0273"/>
    <w:rsid w:val="002F02BD"/>
    <w:rsid w:val="002F0411"/>
    <w:rsid w:val="002F0550"/>
    <w:rsid w:val="002F078C"/>
    <w:rsid w:val="002F0984"/>
    <w:rsid w:val="002F09FC"/>
    <w:rsid w:val="002F0A48"/>
    <w:rsid w:val="002F0C41"/>
    <w:rsid w:val="002F0D9B"/>
    <w:rsid w:val="002F0E7D"/>
    <w:rsid w:val="002F0E82"/>
    <w:rsid w:val="002F1077"/>
    <w:rsid w:val="002F1224"/>
    <w:rsid w:val="002F123F"/>
    <w:rsid w:val="002F1240"/>
    <w:rsid w:val="002F1493"/>
    <w:rsid w:val="002F1BBC"/>
    <w:rsid w:val="002F1BDB"/>
    <w:rsid w:val="002F1BF0"/>
    <w:rsid w:val="002F1C60"/>
    <w:rsid w:val="002F1DF4"/>
    <w:rsid w:val="002F1F31"/>
    <w:rsid w:val="002F21B9"/>
    <w:rsid w:val="002F23CA"/>
    <w:rsid w:val="002F25C5"/>
    <w:rsid w:val="002F2830"/>
    <w:rsid w:val="002F28DD"/>
    <w:rsid w:val="002F2CAC"/>
    <w:rsid w:val="002F2CDA"/>
    <w:rsid w:val="002F2F93"/>
    <w:rsid w:val="002F30A9"/>
    <w:rsid w:val="002F3180"/>
    <w:rsid w:val="002F331F"/>
    <w:rsid w:val="002F36A0"/>
    <w:rsid w:val="002F373C"/>
    <w:rsid w:val="002F37BC"/>
    <w:rsid w:val="002F3880"/>
    <w:rsid w:val="002F39D1"/>
    <w:rsid w:val="002F3B8D"/>
    <w:rsid w:val="002F3C37"/>
    <w:rsid w:val="002F3C8F"/>
    <w:rsid w:val="002F3E72"/>
    <w:rsid w:val="002F432B"/>
    <w:rsid w:val="002F4713"/>
    <w:rsid w:val="002F4785"/>
    <w:rsid w:val="002F4AB1"/>
    <w:rsid w:val="002F4AB7"/>
    <w:rsid w:val="002F4EC7"/>
    <w:rsid w:val="002F5059"/>
    <w:rsid w:val="002F539C"/>
    <w:rsid w:val="002F54BD"/>
    <w:rsid w:val="002F54C8"/>
    <w:rsid w:val="002F54F1"/>
    <w:rsid w:val="002F55A3"/>
    <w:rsid w:val="002F55F3"/>
    <w:rsid w:val="002F564A"/>
    <w:rsid w:val="002F5760"/>
    <w:rsid w:val="002F5785"/>
    <w:rsid w:val="002F5C02"/>
    <w:rsid w:val="002F5CE5"/>
    <w:rsid w:val="002F5E8F"/>
    <w:rsid w:val="002F613E"/>
    <w:rsid w:val="002F61FE"/>
    <w:rsid w:val="002F625D"/>
    <w:rsid w:val="002F6282"/>
    <w:rsid w:val="002F6361"/>
    <w:rsid w:val="002F63DC"/>
    <w:rsid w:val="002F63F0"/>
    <w:rsid w:val="002F6467"/>
    <w:rsid w:val="002F66D6"/>
    <w:rsid w:val="002F6A2B"/>
    <w:rsid w:val="002F6EC9"/>
    <w:rsid w:val="002F6F0B"/>
    <w:rsid w:val="002F705D"/>
    <w:rsid w:val="002F767A"/>
    <w:rsid w:val="002F7E7A"/>
    <w:rsid w:val="00300357"/>
    <w:rsid w:val="00300710"/>
    <w:rsid w:val="003008A0"/>
    <w:rsid w:val="0030094E"/>
    <w:rsid w:val="00300B90"/>
    <w:rsid w:val="00300DB1"/>
    <w:rsid w:val="00300EA2"/>
    <w:rsid w:val="00301274"/>
    <w:rsid w:val="00301376"/>
    <w:rsid w:val="00301423"/>
    <w:rsid w:val="003015F4"/>
    <w:rsid w:val="003017A8"/>
    <w:rsid w:val="0030180A"/>
    <w:rsid w:val="00301A84"/>
    <w:rsid w:val="00301BB0"/>
    <w:rsid w:val="00301C09"/>
    <w:rsid w:val="00302084"/>
    <w:rsid w:val="00302195"/>
    <w:rsid w:val="0030219A"/>
    <w:rsid w:val="00302226"/>
    <w:rsid w:val="00302420"/>
    <w:rsid w:val="00302488"/>
    <w:rsid w:val="0030258C"/>
    <w:rsid w:val="0030264B"/>
    <w:rsid w:val="00302702"/>
    <w:rsid w:val="0030294B"/>
    <w:rsid w:val="00302B4B"/>
    <w:rsid w:val="00302F86"/>
    <w:rsid w:val="003035E3"/>
    <w:rsid w:val="0030361F"/>
    <w:rsid w:val="00303E09"/>
    <w:rsid w:val="00303ECE"/>
    <w:rsid w:val="003040E2"/>
    <w:rsid w:val="00304138"/>
    <w:rsid w:val="003041F7"/>
    <w:rsid w:val="0030425E"/>
    <w:rsid w:val="0030426A"/>
    <w:rsid w:val="0030440C"/>
    <w:rsid w:val="003044D2"/>
    <w:rsid w:val="003045A3"/>
    <w:rsid w:val="00304861"/>
    <w:rsid w:val="00304966"/>
    <w:rsid w:val="00304BB7"/>
    <w:rsid w:val="00304BF2"/>
    <w:rsid w:val="00304C2D"/>
    <w:rsid w:val="00304C4C"/>
    <w:rsid w:val="00304C99"/>
    <w:rsid w:val="00304D1B"/>
    <w:rsid w:val="00304E08"/>
    <w:rsid w:val="00304E50"/>
    <w:rsid w:val="00304EF0"/>
    <w:rsid w:val="00304F3F"/>
    <w:rsid w:val="003051B5"/>
    <w:rsid w:val="0030529A"/>
    <w:rsid w:val="00305427"/>
    <w:rsid w:val="00305824"/>
    <w:rsid w:val="00305988"/>
    <w:rsid w:val="00305A86"/>
    <w:rsid w:val="00305B02"/>
    <w:rsid w:val="00305C16"/>
    <w:rsid w:val="00305D0A"/>
    <w:rsid w:val="00306093"/>
    <w:rsid w:val="0030625D"/>
    <w:rsid w:val="00306283"/>
    <w:rsid w:val="00306346"/>
    <w:rsid w:val="003063C0"/>
    <w:rsid w:val="003063E0"/>
    <w:rsid w:val="00306413"/>
    <w:rsid w:val="003065FC"/>
    <w:rsid w:val="003067A2"/>
    <w:rsid w:val="00306A0A"/>
    <w:rsid w:val="00306B6E"/>
    <w:rsid w:val="00306D7A"/>
    <w:rsid w:val="00307115"/>
    <w:rsid w:val="00307147"/>
    <w:rsid w:val="003071A6"/>
    <w:rsid w:val="0030740E"/>
    <w:rsid w:val="00307417"/>
    <w:rsid w:val="003074D8"/>
    <w:rsid w:val="003077B1"/>
    <w:rsid w:val="003079C0"/>
    <w:rsid w:val="00307A42"/>
    <w:rsid w:val="00307C8E"/>
    <w:rsid w:val="00307F28"/>
    <w:rsid w:val="0031019D"/>
    <w:rsid w:val="0031037A"/>
    <w:rsid w:val="00310549"/>
    <w:rsid w:val="003105C7"/>
    <w:rsid w:val="0031064C"/>
    <w:rsid w:val="003107AC"/>
    <w:rsid w:val="00310879"/>
    <w:rsid w:val="00310BA2"/>
    <w:rsid w:val="00310C21"/>
    <w:rsid w:val="00310FEA"/>
    <w:rsid w:val="003112DD"/>
    <w:rsid w:val="003112EB"/>
    <w:rsid w:val="003113E5"/>
    <w:rsid w:val="003114A2"/>
    <w:rsid w:val="00311551"/>
    <w:rsid w:val="0031167D"/>
    <w:rsid w:val="003116C0"/>
    <w:rsid w:val="0031198A"/>
    <w:rsid w:val="003119C0"/>
    <w:rsid w:val="00311F91"/>
    <w:rsid w:val="00312069"/>
    <w:rsid w:val="003124A7"/>
    <w:rsid w:val="0031253A"/>
    <w:rsid w:val="00312580"/>
    <w:rsid w:val="00312593"/>
    <w:rsid w:val="00312A63"/>
    <w:rsid w:val="00312BD3"/>
    <w:rsid w:val="00312BEB"/>
    <w:rsid w:val="00312C38"/>
    <w:rsid w:val="00312CF9"/>
    <w:rsid w:val="00312E6A"/>
    <w:rsid w:val="00313158"/>
    <w:rsid w:val="00313159"/>
    <w:rsid w:val="00313200"/>
    <w:rsid w:val="0031324C"/>
    <w:rsid w:val="0031329B"/>
    <w:rsid w:val="00313738"/>
    <w:rsid w:val="00313763"/>
    <w:rsid w:val="0031376B"/>
    <w:rsid w:val="0031399D"/>
    <w:rsid w:val="00313A0F"/>
    <w:rsid w:val="00313A2E"/>
    <w:rsid w:val="00313D63"/>
    <w:rsid w:val="00313DB1"/>
    <w:rsid w:val="00313E4E"/>
    <w:rsid w:val="00314140"/>
    <w:rsid w:val="003142A6"/>
    <w:rsid w:val="003142C9"/>
    <w:rsid w:val="003142D5"/>
    <w:rsid w:val="003143F9"/>
    <w:rsid w:val="0031458D"/>
    <w:rsid w:val="003145EC"/>
    <w:rsid w:val="0031472B"/>
    <w:rsid w:val="003147BD"/>
    <w:rsid w:val="0031488E"/>
    <w:rsid w:val="00314A79"/>
    <w:rsid w:val="00314E83"/>
    <w:rsid w:val="00314FC4"/>
    <w:rsid w:val="0031515D"/>
    <w:rsid w:val="00315362"/>
    <w:rsid w:val="0031536D"/>
    <w:rsid w:val="0031587D"/>
    <w:rsid w:val="0031594C"/>
    <w:rsid w:val="00315A62"/>
    <w:rsid w:val="00315C88"/>
    <w:rsid w:val="00315E1D"/>
    <w:rsid w:val="003164AB"/>
    <w:rsid w:val="003164AC"/>
    <w:rsid w:val="00316765"/>
    <w:rsid w:val="003169B3"/>
    <w:rsid w:val="00316A31"/>
    <w:rsid w:val="00316A55"/>
    <w:rsid w:val="00316B2B"/>
    <w:rsid w:val="00316CC3"/>
    <w:rsid w:val="00316CDF"/>
    <w:rsid w:val="0031714A"/>
    <w:rsid w:val="00317575"/>
    <w:rsid w:val="00317742"/>
    <w:rsid w:val="00317757"/>
    <w:rsid w:val="003177A8"/>
    <w:rsid w:val="003177B7"/>
    <w:rsid w:val="003179D3"/>
    <w:rsid w:val="00317D5B"/>
    <w:rsid w:val="00317DA0"/>
    <w:rsid w:val="00317FFA"/>
    <w:rsid w:val="003200E1"/>
    <w:rsid w:val="003201F9"/>
    <w:rsid w:val="00320391"/>
    <w:rsid w:val="003204F2"/>
    <w:rsid w:val="00320566"/>
    <w:rsid w:val="003206D1"/>
    <w:rsid w:val="00320AE5"/>
    <w:rsid w:val="00320AEC"/>
    <w:rsid w:val="003210A4"/>
    <w:rsid w:val="003210F7"/>
    <w:rsid w:val="0032113B"/>
    <w:rsid w:val="003211AA"/>
    <w:rsid w:val="00321585"/>
    <w:rsid w:val="00321890"/>
    <w:rsid w:val="00321FAC"/>
    <w:rsid w:val="0032209B"/>
    <w:rsid w:val="00322293"/>
    <w:rsid w:val="003222AE"/>
    <w:rsid w:val="00322366"/>
    <w:rsid w:val="003225FB"/>
    <w:rsid w:val="00322600"/>
    <w:rsid w:val="003229C5"/>
    <w:rsid w:val="00322A4D"/>
    <w:rsid w:val="00322AEF"/>
    <w:rsid w:val="00322C08"/>
    <w:rsid w:val="00322CC8"/>
    <w:rsid w:val="00322CED"/>
    <w:rsid w:val="00322DC3"/>
    <w:rsid w:val="00322E1B"/>
    <w:rsid w:val="0032328C"/>
    <w:rsid w:val="003232FE"/>
    <w:rsid w:val="003233AE"/>
    <w:rsid w:val="00323667"/>
    <w:rsid w:val="003237D6"/>
    <w:rsid w:val="00323803"/>
    <w:rsid w:val="003239FC"/>
    <w:rsid w:val="00323A3E"/>
    <w:rsid w:val="00323A6B"/>
    <w:rsid w:val="00323E16"/>
    <w:rsid w:val="00323EA0"/>
    <w:rsid w:val="00323F72"/>
    <w:rsid w:val="003242FB"/>
    <w:rsid w:val="003249A4"/>
    <w:rsid w:val="00324D47"/>
    <w:rsid w:val="00324EF4"/>
    <w:rsid w:val="00324FAA"/>
    <w:rsid w:val="0032500E"/>
    <w:rsid w:val="0032514A"/>
    <w:rsid w:val="0032514E"/>
    <w:rsid w:val="0032516F"/>
    <w:rsid w:val="003251E2"/>
    <w:rsid w:val="003254EB"/>
    <w:rsid w:val="003255D2"/>
    <w:rsid w:val="00325731"/>
    <w:rsid w:val="00325757"/>
    <w:rsid w:val="00325A77"/>
    <w:rsid w:val="00325C6C"/>
    <w:rsid w:val="00325CB8"/>
    <w:rsid w:val="00325D65"/>
    <w:rsid w:val="00326064"/>
    <w:rsid w:val="00326163"/>
    <w:rsid w:val="0032625C"/>
    <w:rsid w:val="003262B3"/>
    <w:rsid w:val="00326655"/>
    <w:rsid w:val="0032689B"/>
    <w:rsid w:val="00326B49"/>
    <w:rsid w:val="00326F2D"/>
    <w:rsid w:val="00326FF2"/>
    <w:rsid w:val="00327664"/>
    <w:rsid w:val="00327786"/>
    <w:rsid w:val="00327805"/>
    <w:rsid w:val="00327F67"/>
    <w:rsid w:val="003300EB"/>
    <w:rsid w:val="0033092A"/>
    <w:rsid w:val="00330BEF"/>
    <w:rsid w:val="00330C22"/>
    <w:rsid w:val="00330DC3"/>
    <w:rsid w:val="00330EA1"/>
    <w:rsid w:val="00330FD6"/>
    <w:rsid w:val="003316E5"/>
    <w:rsid w:val="003318E9"/>
    <w:rsid w:val="003319CC"/>
    <w:rsid w:val="00331B0E"/>
    <w:rsid w:val="00331B41"/>
    <w:rsid w:val="00331C08"/>
    <w:rsid w:val="00331D56"/>
    <w:rsid w:val="00332098"/>
    <w:rsid w:val="0033218F"/>
    <w:rsid w:val="00332383"/>
    <w:rsid w:val="00332403"/>
    <w:rsid w:val="00332523"/>
    <w:rsid w:val="003326AC"/>
    <w:rsid w:val="003326D9"/>
    <w:rsid w:val="00332867"/>
    <w:rsid w:val="0033286F"/>
    <w:rsid w:val="00332ACF"/>
    <w:rsid w:val="00332D14"/>
    <w:rsid w:val="00332D3A"/>
    <w:rsid w:val="00332D7A"/>
    <w:rsid w:val="00332E26"/>
    <w:rsid w:val="00332EC0"/>
    <w:rsid w:val="00333526"/>
    <w:rsid w:val="0033392C"/>
    <w:rsid w:val="00333A2D"/>
    <w:rsid w:val="00333A8F"/>
    <w:rsid w:val="00333C2E"/>
    <w:rsid w:val="00333E59"/>
    <w:rsid w:val="00333F04"/>
    <w:rsid w:val="003340CD"/>
    <w:rsid w:val="0033433D"/>
    <w:rsid w:val="003343B2"/>
    <w:rsid w:val="00334739"/>
    <w:rsid w:val="0033495B"/>
    <w:rsid w:val="00334963"/>
    <w:rsid w:val="00334D58"/>
    <w:rsid w:val="00334DB6"/>
    <w:rsid w:val="00334F53"/>
    <w:rsid w:val="003350EE"/>
    <w:rsid w:val="003351AA"/>
    <w:rsid w:val="0033522C"/>
    <w:rsid w:val="00335358"/>
    <w:rsid w:val="00335488"/>
    <w:rsid w:val="00335593"/>
    <w:rsid w:val="0033579D"/>
    <w:rsid w:val="00335A30"/>
    <w:rsid w:val="00335C25"/>
    <w:rsid w:val="00335E06"/>
    <w:rsid w:val="00335E0F"/>
    <w:rsid w:val="00335ECE"/>
    <w:rsid w:val="00336412"/>
    <w:rsid w:val="00336474"/>
    <w:rsid w:val="003365B9"/>
    <w:rsid w:val="00336629"/>
    <w:rsid w:val="003368ED"/>
    <w:rsid w:val="00336B01"/>
    <w:rsid w:val="00336BF0"/>
    <w:rsid w:val="0033704D"/>
    <w:rsid w:val="00337427"/>
    <w:rsid w:val="003378E3"/>
    <w:rsid w:val="00337A0C"/>
    <w:rsid w:val="00337C44"/>
    <w:rsid w:val="00337D91"/>
    <w:rsid w:val="00337F6A"/>
    <w:rsid w:val="00337F71"/>
    <w:rsid w:val="00337F9F"/>
    <w:rsid w:val="003405B1"/>
    <w:rsid w:val="00340A5D"/>
    <w:rsid w:val="00340F1B"/>
    <w:rsid w:val="003411E7"/>
    <w:rsid w:val="0034150D"/>
    <w:rsid w:val="0034155D"/>
    <w:rsid w:val="0034177E"/>
    <w:rsid w:val="00341A8C"/>
    <w:rsid w:val="00341F28"/>
    <w:rsid w:val="0034262C"/>
    <w:rsid w:val="00342675"/>
    <w:rsid w:val="003427AF"/>
    <w:rsid w:val="00342858"/>
    <w:rsid w:val="00342A4B"/>
    <w:rsid w:val="00343189"/>
    <w:rsid w:val="0034348A"/>
    <w:rsid w:val="0034348C"/>
    <w:rsid w:val="00343594"/>
    <w:rsid w:val="0034375B"/>
    <w:rsid w:val="00343988"/>
    <w:rsid w:val="00343A37"/>
    <w:rsid w:val="00343CBA"/>
    <w:rsid w:val="00343DB2"/>
    <w:rsid w:val="00344235"/>
    <w:rsid w:val="003442EC"/>
    <w:rsid w:val="0034453F"/>
    <w:rsid w:val="003445AF"/>
    <w:rsid w:val="003445CD"/>
    <w:rsid w:val="00344682"/>
    <w:rsid w:val="00344866"/>
    <w:rsid w:val="003448CB"/>
    <w:rsid w:val="00344913"/>
    <w:rsid w:val="00344953"/>
    <w:rsid w:val="00344AED"/>
    <w:rsid w:val="00344BEB"/>
    <w:rsid w:val="00345069"/>
    <w:rsid w:val="00345078"/>
    <w:rsid w:val="003452B7"/>
    <w:rsid w:val="0034558F"/>
    <w:rsid w:val="00345917"/>
    <w:rsid w:val="00345AA3"/>
    <w:rsid w:val="00345ABA"/>
    <w:rsid w:val="00345AE1"/>
    <w:rsid w:val="00345DD9"/>
    <w:rsid w:val="00345DE5"/>
    <w:rsid w:val="00345E88"/>
    <w:rsid w:val="00345E91"/>
    <w:rsid w:val="00345EE1"/>
    <w:rsid w:val="00345F4A"/>
    <w:rsid w:val="00346031"/>
    <w:rsid w:val="00346061"/>
    <w:rsid w:val="003460BC"/>
    <w:rsid w:val="00346129"/>
    <w:rsid w:val="00346291"/>
    <w:rsid w:val="00346323"/>
    <w:rsid w:val="00346445"/>
    <w:rsid w:val="0034669B"/>
    <w:rsid w:val="003469C2"/>
    <w:rsid w:val="00346CF4"/>
    <w:rsid w:val="00346EB5"/>
    <w:rsid w:val="00346F16"/>
    <w:rsid w:val="0034703F"/>
    <w:rsid w:val="00347145"/>
    <w:rsid w:val="00347478"/>
    <w:rsid w:val="00347630"/>
    <w:rsid w:val="003477BB"/>
    <w:rsid w:val="00347971"/>
    <w:rsid w:val="003479CE"/>
    <w:rsid w:val="00347BE6"/>
    <w:rsid w:val="00350037"/>
    <w:rsid w:val="0035005F"/>
    <w:rsid w:val="003500E8"/>
    <w:rsid w:val="00350624"/>
    <w:rsid w:val="00350924"/>
    <w:rsid w:val="00350970"/>
    <w:rsid w:val="00350CBF"/>
    <w:rsid w:val="00350E3F"/>
    <w:rsid w:val="00350EB0"/>
    <w:rsid w:val="00350F31"/>
    <w:rsid w:val="0035119A"/>
    <w:rsid w:val="003511B9"/>
    <w:rsid w:val="003512BE"/>
    <w:rsid w:val="003514BC"/>
    <w:rsid w:val="00351583"/>
    <w:rsid w:val="00351A6A"/>
    <w:rsid w:val="00351B1E"/>
    <w:rsid w:val="00351B5E"/>
    <w:rsid w:val="00351C1D"/>
    <w:rsid w:val="00351C46"/>
    <w:rsid w:val="00351DEE"/>
    <w:rsid w:val="003520B2"/>
    <w:rsid w:val="003520F5"/>
    <w:rsid w:val="0035213A"/>
    <w:rsid w:val="003523A4"/>
    <w:rsid w:val="003523BD"/>
    <w:rsid w:val="0035251D"/>
    <w:rsid w:val="00352524"/>
    <w:rsid w:val="00352785"/>
    <w:rsid w:val="00352973"/>
    <w:rsid w:val="003529B3"/>
    <w:rsid w:val="00352C8F"/>
    <w:rsid w:val="00352FB0"/>
    <w:rsid w:val="0035302E"/>
    <w:rsid w:val="00353092"/>
    <w:rsid w:val="003531E2"/>
    <w:rsid w:val="0035320C"/>
    <w:rsid w:val="00353224"/>
    <w:rsid w:val="003534F7"/>
    <w:rsid w:val="00353893"/>
    <w:rsid w:val="003539A3"/>
    <w:rsid w:val="00353BFC"/>
    <w:rsid w:val="00354132"/>
    <w:rsid w:val="003542BB"/>
    <w:rsid w:val="0035453C"/>
    <w:rsid w:val="00354550"/>
    <w:rsid w:val="00355123"/>
    <w:rsid w:val="003551D2"/>
    <w:rsid w:val="0035550D"/>
    <w:rsid w:val="003555D5"/>
    <w:rsid w:val="00355828"/>
    <w:rsid w:val="003558F7"/>
    <w:rsid w:val="00355CBE"/>
    <w:rsid w:val="00355D8B"/>
    <w:rsid w:val="00355ED4"/>
    <w:rsid w:val="003561C2"/>
    <w:rsid w:val="0035624B"/>
    <w:rsid w:val="003563C8"/>
    <w:rsid w:val="00356449"/>
    <w:rsid w:val="00356454"/>
    <w:rsid w:val="00356720"/>
    <w:rsid w:val="003568DA"/>
    <w:rsid w:val="00356914"/>
    <w:rsid w:val="003569D8"/>
    <w:rsid w:val="003569E4"/>
    <w:rsid w:val="00356AE8"/>
    <w:rsid w:val="00356B6F"/>
    <w:rsid w:val="00357136"/>
    <w:rsid w:val="00357174"/>
    <w:rsid w:val="00357175"/>
    <w:rsid w:val="00357201"/>
    <w:rsid w:val="00357508"/>
    <w:rsid w:val="00357631"/>
    <w:rsid w:val="00357711"/>
    <w:rsid w:val="00357B66"/>
    <w:rsid w:val="00360077"/>
    <w:rsid w:val="0036020C"/>
    <w:rsid w:val="00360485"/>
    <w:rsid w:val="00360691"/>
    <w:rsid w:val="00360767"/>
    <w:rsid w:val="003607A1"/>
    <w:rsid w:val="00360A6C"/>
    <w:rsid w:val="00360BA0"/>
    <w:rsid w:val="00360C04"/>
    <w:rsid w:val="00360D95"/>
    <w:rsid w:val="0036111B"/>
    <w:rsid w:val="00361254"/>
    <w:rsid w:val="00361279"/>
    <w:rsid w:val="00361443"/>
    <w:rsid w:val="0036149B"/>
    <w:rsid w:val="003614DA"/>
    <w:rsid w:val="003615F6"/>
    <w:rsid w:val="0036160F"/>
    <w:rsid w:val="00361693"/>
    <w:rsid w:val="00361883"/>
    <w:rsid w:val="003618E4"/>
    <w:rsid w:val="003619BD"/>
    <w:rsid w:val="00361CBC"/>
    <w:rsid w:val="00361FE9"/>
    <w:rsid w:val="0036202A"/>
    <w:rsid w:val="00362080"/>
    <w:rsid w:val="0036248A"/>
    <w:rsid w:val="003624D7"/>
    <w:rsid w:val="003627CB"/>
    <w:rsid w:val="00362A74"/>
    <w:rsid w:val="00362C3E"/>
    <w:rsid w:val="00362CB0"/>
    <w:rsid w:val="00362DCB"/>
    <w:rsid w:val="00362E5A"/>
    <w:rsid w:val="00362F88"/>
    <w:rsid w:val="003631AE"/>
    <w:rsid w:val="003634C0"/>
    <w:rsid w:val="00363593"/>
    <w:rsid w:val="00363650"/>
    <w:rsid w:val="00363A51"/>
    <w:rsid w:val="00363A9E"/>
    <w:rsid w:val="00363C11"/>
    <w:rsid w:val="00363C19"/>
    <w:rsid w:val="00363CBC"/>
    <w:rsid w:val="00363CED"/>
    <w:rsid w:val="00363EBB"/>
    <w:rsid w:val="0036412C"/>
    <w:rsid w:val="00364229"/>
    <w:rsid w:val="00364349"/>
    <w:rsid w:val="003643C0"/>
    <w:rsid w:val="0036444A"/>
    <w:rsid w:val="003648A2"/>
    <w:rsid w:val="00364973"/>
    <w:rsid w:val="0036499C"/>
    <w:rsid w:val="00364B51"/>
    <w:rsid w:val="00364B83"/>
    <w:rsid w:val="00364BB5"/>
    <w:rsid w:val="00364D73"/>
    <w:rsid w:val="00364D84"/>
    <w:rsid w:val="00364DAD"/>
    <w:rsid w:val="00364FEF"/>
    <w:rsid w:val="0036537F"/>
    <w:rsid w:val="00365547"/>
    <w:rsid w:val="00365E5A"/>
    <w:rsid w:val="00365F5D"/>
    <w:rsid w:val="003663B1"/>
    <w:rsid w:val="00366411"/>
    <w:rsid w:val="00366420"/>
    <w:rsid w:val="003665FA"/>
    <w:rsid w:val="00366700"/>
    <w:rsid w:val="00366706"/>
    <w:rsid w:val="00366AAE"/>
    <w:rsid w:val="00367488"/>
    <w:rsid w:val="003674F5"/>
    <w:rsid w:val="003677D6"/>
    <w:rsid w:val="00367A64"/>
    <w:rsid w:val="00367B06"/>
    <w:rsid w:val="00367DB2"/>
    <w:rsid w:val="00367F28"/>
    <w:rsid w:val="0037007B"/>
    <w:rsid w:val="00370529"/>
    <w:rsid w:val="00370557"/>
    <w:rsid w:val="003705D9"/>
    <w:rsid w:val="00370751"/>
    <w:rsid w:val="00370779"/>
    <w:rsid w:val="003707C5"/>
    <w:rsid w:val="00370928"/>
    <w:rsid w:val="003709C3"/>
    <w:rsid w:val="00370AB7"/>
    <w:rsid w:val="00370C07"/>
    <w:rsid w:val="00370D65"/>
    <w:rsid w:val="00370FF7"/>
    <w:rsid w:val="00371087"/>
    <w:rsid w:val="00371487"/>
    <w:rsid w:val="003714CF"/>
    <w:rsid w:val="00371516"/>
    <w:rsid w:val="003717FE"/>
    <w:rsid w:val="0037185E"/>
    <w:rsid w:val="00371884"/>
    <w:rsid w:val="00371911"/>
    <w:rsid w:val="0037195A"/>
    <w:rsid w:val="00371CF5"/>
    <w:rsid w:val="00371D5F"/>
    <w:rsid w:val="00372063"/>
    <w:rsid w:val="00372186"/>
    <w:rsid w:val="00372657"/>
    <w:rsid w:val="003726B7"/>
    <w:rsid w:val="0037293C"/>
    <w:rsid w:val="00372A73"/>
    <w:rsid w:val="00372AC8"/>
    <w:rsid w:val="00372D79"/>
    <w:rsid w:val="00372D92"/>
    <w:rsid w:val="00372DAA"/>
    <w:rsid w:val="00372EC0"/>
    <w:rsid w:val="003730C9"/>
    <w:rsid w:val="003736C5"/>
    <w:rsid w:val="00373718"/>
    <w:rsid w:val="0037392F"/>
    <w:rsid w:val="00373CCB"/>
    <w:rsid w:val="00373D2B"/>
    <w:rsid w:val="00373E9C"/>
    <w:rsid w:val="003743A5"/>
    <w:rsid w:val="00374492"/>
    <w:rsid w:val="00374631"/>
    <w:rsid w:val="00374A23"/>
    <w:rsid w:val="00374AD3"/>
    <w:rsid w:val="00374B3E"/>
    <w:rsid w:val="00374DD3"/>
    <w:rsid w:val="0037525D"/>
    <w:rsid w:val="003752AE"/>
    <w:rsid w:val="0037558C"/>
    <w:rsid w:val="003756D6"/>
    <w:rsid w:val="003758AF"/>
    <w:rsid w:val="003758E5"/>
    <w:rsid w:val="00375CF1"/>
    <w:rsid w:val="00375DA4"/>
    <w:rsid w:val="00375FE5"/>
    <w:rsid w:val="00376079"/>
    <w:rsid w:val="003760E5"/>
    <w:rsid w:val="00376304"/>
    <w:rsid w:val="0037633C"/>
    <w:rsid w:val="0037649C"/>
    <w:rsid w:val="00376630"/>
    <w:rsid w:val="003768FB"/>
    <w:rsid w:val="00376A2D"/>
    <w:rsid w:val="00376DFA"/>
    <w:rsid w:val="00376EA6"/>
    <w:rsid w:val="00376EAA"/>
    <w:rsid w:val="00377131"/>
    <w:rsid w:val="003772F9"/>
    <w:rsid w:val="003774EF"/>
    <w:rsid w:val="00377A82"/>
    <w:rsid w:val="00377D0F"/>
    <w:rsid w:val="003801FF"/>
    <w:rsid w:val="00380379"/>
    <w:rsid w:val="00380542"/>
    <w:rsid w:val="003805AE"/>
    <w:rsid w:val="00380B9B"/>
    <w:rsid w:val="00380CE6"/>
    <w:rsid w:val="00380E2D"/>
    <w:rsid w:val="00380F03"/>
    <w:rsid w:val="0038108C"/>
    <w:rsid w:val="00381284"/>
    <w:rsid w:val="003813DE"/>
    <w:rsid w:val="00381A0B"/>
    <w:rsid w:val="00381C7F"/>
    <w:rsid w:val="00381DEA"/>
    <w:rsid w:val="00382179"/>
    <w:rsid w:val="003822F5"/>
    <w:rsid w:val="00382869"/>
    <w:rsid w:val="00382984"/>
    <w:rsid w:val="00383162"/>
    <w:rsid w:val="00383181"/>
    <w:rsid w:val="003833AC"/>
    <w:rsid w:val="003833C0"/>
    <w:rsid w:val="003834B6"/>
    <w:rsid w:val="00383963"/>
    <w:rsid w:val="00383A00"/>
    <w:rsid w:val="00383B66"/>
    <w:rsid w:val="0038402D"/>
    <w:rsid w:val="00384052"/>
    <w:rsid w:val="0038406C"/>
    <w:rsid w:val="0038446E"/>
    <w:rsid w:val="0038447D"/>
    <w:rsid w:val="00384AFB"/>
    <w:rsid w:val="00384B08"/>
    <w:rsid w:val="00384E02"/>
    <w:rsid w:val="003850E1"/>
    <w:rsid w:val="003850FF"/>
    <w:rsid w:val="00385182"/>
    <w:rsid w:val="00385190"/>
    <w:rsid w:val="00385482"/>
    <w:rsid w:val="00385528"/>
    <w:rsid w:val="003857E0"/>
    <w:rsid w:val="003859C6"/>
    <w:rsid w:val="00385D5A"/>
    <w:rsid w:val="00385DE3"/>
    <w:rsid w:val="00385DF4"/>
    <w:rsid w:val="00385E97"/>
    <w:rsid w:val="00385EE1"/>
    <w:rsid w:val="003861F0"/>
    <w:rsid w:val="0038638D"/>
    <w:rsid w:val="003864E4"/>
    <w:rsid w:val="0038678D"/>
    <w:rsid w:val="00386B0B"/>
    <w:rsid w:val="00386B56"/>
    <w:rsid w:val="00386BC6"/>
    <w:rsid w:val="00386FA7"/>
    <w:rsid w:val="00386FD2"/>
    <w:rsid w:val="003871EC"/>
    <w:rsid w:val="00387C27"/>
    <w:rsid w:val="00387FFC"/>
    <w:rsid w:val="0039017C"/>
    <w:rsid w:val="003902B1"/>
    <w:rsid w:val="003902D8"/>
    <w:rsid w:val="003903EC"/>
    <w:rsid w:val="003904B2"/>
    <w:rsid w:val="003905B2"/>
    <w:rsid w:val="003907EF"/>
    <w:rsid w:val="00390B18"/>
    <w:rsid w:val="0039110B"/>
    <w:rsid w:val="003911A2"/>
    <w:rsid w:val="00391309"/>
    <w:rsid w:val="00391587"/>
    <w:rsid w:val="003915B3"/>
    <w:rsid w:val="00391693"/>
    <w:rsid w:val="003916D4"/>
    <w:rsid w:val="00391841"/>
    <w:rsid w:val="00391C21"/>
    <w:rsid w:val="00391C39"/>
    <w:rsid w:val="00391E50"/>
    <w:rsid w:val="00391E5D"/>
    <w:rsid w:val="00391F01"/>
    <w:rsid w:val="00391F02"/>
    <w:rsid w:val="0039233E"/>
    <w:rsid w:val="00392508"/>
    <w:rsid w:val="00392540"/>
    <w:rsid w:val="00392589"/>
    <w:rsid w:val="003927D3"/>
    <w:rsid w:val="00392B07"/>
    <w:rsid w:val="00392B13"/>
    <w:rsid w:val="00392E0B"/>
    <w:rsid w:val="00392F44"/>
    <w:rsid w:val="003931CF"/>
    <w:rsid w:val="0039322C"/>
    <w:rsid w:val="0039333B"/>
    <w:rsid w:val="00393347"/>
    <w:rsid w:val="00393419"/>
    <w:rsid w:val="003934E6"/>
    <w:rsid w:val="003936A5"/>
    <w:rsid w:val="00393769"/>
    <w:rsid w:val="0039386F"/>
    <w:rsid w:val="003938E5"/>
    <w:rsid w:val="00393B4F"/>
    <w:rsid w:val="00393B6E"/>
    <w:rsid w:val="00393DC1"/>
    <w:rsid w:val="00393E41"/>
    <w:rsid w:val="00393EA9"/>
    <w:rsid w:val="00393F9F"/>
    <w:rsid w:val="0039419E"/>
    <w:rsid w:val="003941EB"/>
    <w:rsid w:val="0039421A"/>
    <w:rsid w:val="003942DE"/>
    <w:rsid w:val="00394355"/>
    <w:rsid w:val="00394389"/>
    <w:rsid w:val="00394426"/>
    <w:rsid w:val="003944D9"/>
    <w:rsid w:val="003945C9"/>
    <w:rsid w:val="00394B5F"/>
    <w:rsid w:val="00394B9A"/>
    <w:rsid w:val="00394C34"/>
    <w:rsid w:val="00394D3C"/>
    <w:rsid w:val="00394DA0"/>
    <w:rsid w:val="00394E15"/>
    <w:rsid w:val="00394E80"/>
    <w:rsid w:val="00394F50"/>
    <w:rsid w:val="00395297"/>
    <w:rsid w:val="003953A7"/>
    <w:rsid w:val="0039548E"/>
    <w:rsid w:val="003954CD"/>
    <w:rsid w:val="0039592F"/>
    <w:rsid w:val="00395972"/>
    <w:rsid w:val="00395A6E"/>
    <w:rsid w:val="00395C5A"/>
    <w:rsid w:val="00395E69"/>
    <w:rsid w:val="00395F1B"/>
    <w:rsid w:val="00396222"/>
    <w:rsid w:val="00396327"/>
    <w:rsid w:val="0039646C"/>
    <w:rsid w:val="0039672C"/>
    <w:rsid w:val="003969CB"/>
    <w:rsid w:val="00396B85"/>
    <w:rsid w:val="00396C5B"/>
    <w:rsid w:val="00396FB7"/>
    <w:rsid w:val="00397059"/>
    <w:rsid w:val="00397062"/>
    <w:rsid w:val="003971E0"/>
    <w:rsid w:val="00397269"/>
    <w:rsid w:val="003973D6"/>
    <w:rsid w:val="003973E2"/>
    <w:rsid w:val="0039763D"/>
    <w:rsid w:val="003976EA"/>
    <w:rsid w:val="0039794B"/>
    <w:rsid w:val="00397A41"/>
    <w:rsid w:val="00397C20"/>
    <w:rsid w:val="00397D96"/>
    <w:rsid w:val="00397E85"/>
    <w:rsid w:val="003A0197"/>
    <w:rsid w:val="003A043D"/>
    <w:rsid w:val="003A06F8"/>
    <w:rsid w:val="003A0848"/>
    <w:rsid w:val="003A099B"/>
    <w:rsid w:val="003A09A0"/>
    <w:rsid w:val="003A0B0D"/>
    <w:rsid w:val="003A0C8C"/>
    <w:rsid w:val="003A1245"/>
    <w:rsid w:val="003A1416"/>
    <w:rsid w:val="003A1578"/>
    <w:rsid w:val="003A19C9"/>
    <w:rsid w:val="003A1A99"/>
    <w:rsid w:val="003A1CB5"/>
    <w:rsid w:val="003A1E66"/>
    <w:rsid w:val="003A1FC0"/>
    <w:rsid w:val="003A23FB"/>
    <w:rsid w:val="003A24FA"/>
    <w:rsid w:val="003A2513"/>
    <w:rsid w:val="003A25C7"/>
    <w:rsid w:val="003A2646"/>
    <w:rsid w:val="003A26A0"/>
    <w:rsid w:val="003A26EA"/>
    <w:rsid w:val="003A27C4"/>
    <w:rsid w:val="003A2A15"/>
    <w:rsid w:val="003A2DBF"/>
    <w:rsid w:val="003A327C"/>
    <w:rsid w:val="003A3376"/>
    <w:rsid w:val="003A3810"/>
    <w:rsid w:val="003A3917"/>
    <w:rsid w:val="003A3E0D"/>
    <w:rsid w:val="003A4083"/>
    <w:rsid w:val="003A429E"/>
    <w:rsid w:val="003A4347"/>
    <w:rsid w:val="003A43CC"/>
    <w:rsid w:val="003A4499"/>
    <w:rsid w:val="003A46A5"/>
    <w:rsid w:val="003A4952"/>
    <w:rsid w:val="003A4A1D"/>
    <w:rsid w:val="003A5263"/>
    <w:rsid w:val="003A532B"/>
    <w:rsid w:val="003A5554"/>
    <w:rsid w:val="003A5788"/>
    <w:rsid w:val="003A5BAD"/>
    <w:rsid w:val="003A5E05"/>
    <w:rsid w:val="003A5E83"/>
    <w:rsid w:val="003A5FC1"/>
    <w:rsid w:val="003A6057"/>
    <w:rsid w:val="003A6169"/>
    <w:rsid w:val="003A66E3"/>
    <w:rsid w:val="003A6962"/>
    <w:rsid w:val="003A6A22"/>
    <w:rsid w:val="003A6A56"/>
    <w:rsid w:val="003A6AB2"/>
    <w:rsid w:val="003A6DCB"/>
    <w:rsid w:val="003A6E7D"/>
    <w:rsid w:val="003A708C"/>
    <w:rsid w:val="003A70FE"/>
    <w:rsid w:val="003A77FF"/>
    <w:rsid w:val="003A7927"/>
    <w:rsid w:val="003A7B02"/>
    <w:rsid w:val="003A7B22"/>
    <w:rsid w:val="003A7B31"/>
    <w:rsid w:val="003A7CFA"/>
    <w:rsid w:val="003A7EAB"/>
    <w:rsid w:val="003B029F"/>
    <w:rsid w:val="003B02F0"/>
    <w:rsid w:val="003B031A"/>
    <w:rsid w:val="003B04A2"/>
    <w:rsid w:val="003B061A"/>
    <w:rsid w:val="003B0691"/>
    <w:rsid w:val="003B0746"/>
    <w:rsid w:val="003B0920"/>
    <w:rsid w:val="003B0CF2"/>
    <w:rsid w:val="003B0D54"/>
    <w:rsid w:val="003B0DBF"/>
    <w:rsid w:val="003B18E9"/>
    <w:rsid w:val="003B1A38"/>
    <w:rsid w:val="003B1B2F"/>
    <w:rsid w:val="003B2282"/>
    <w:rsid w:val="003B2392"/>
    <w:rsid w:val="003B2545"/>
    <w:rsid w:val="003B295A"/>
    <w:rsid w:val="003B2A13"/>
    <w:rsid w:val="003B2BB5"/>
    <w:rsid w:val="003B2E3F"/>
    <w:rsid w:val="003B2E8D"/>
    <w:rsid w:val="003B30A9"/>
    <w:rsid w:val="003B3470"/>
    <w:rsid w:val="003B354E"/>
    <w:rsid w:val="003B3570"/>
    <w:rsid w:val="003B36CA"/>
    <w:rsid w:val="003B397F"/>
    <w:rsid w:val="003B3AD4"/>
    <w:rsid w:val="003B3BF4"/>
    <w:rsid w:val="003B3D9F"/>
    <w:rsid w:val="003B3EF3"/>
    <w:rsid w:val="003B403A"/>
    <w:rsid w:val="003B4057"/>
    <w:rsid w:val="003B4198"/>
    <w:rsid w:val="003B42C6"/>
    <w:rsid w:val="003B4587"/>
    <w:rsid w:val="003B464F"/>
    <w:rsid w:val="003B4974"/>
    <w:rsid w:val="003B4A55"/>
    <w:rsid w:val="003B4A87"/>
    <w:rsid w:val="003B4BD1"/>
    <w:rsid w:val="003B4C83"/>
    <w:rsid w:val="003B4CA1"/>
    <w:rsid w:val="003B4D0C"/>
    <w:rsid w:val="003B4EE1"/>
    <w:rsid w:val="003B51ED"/>
    <w:rsid w:val="003B5225"/>
    <w:rsid w:val="003B5297"/>
    <w:rsid w:val="003B5374"/>
    <w:rsid w:val="003B57DF"/>
    <w:rsid w:val="003B584E"/>
    <w:rsid w:val="003B5893"/>
    <w:rsid w:val="003B590D"/>
    <w:rsid w:val="003B5BFB"/>
    <w:rsid w:val="003B5D43"/>
    <w:rsid w:val="003B5DE4"/>
    <w:rsid w:val="003B5F9F"/>
    <w:rsid w:val="003B6090"/>
    <w:rsid w:val="003B66AE"/>
    <w:rsid w:val="003B66CD"/>
    <w:rsid w:val="003B68C2"/>
    <w:rsid w:val="003B68EC"/>
    <w:rsid w:val="003B69DB"/>
    <w:rsid w:val="003B6A0E"/>
    <w:rsid w:val="003B6DCC"/>
    <w:rsid w:val="003B70AA"/>
    <w:rsid w:val="003B70BF"/>
    <w:rsid w:val="003B70DD"/>
    <w:rsid w:val="003B7155"/>
    <w:rsid w:val="003B716D"/>
    <w:rsid w:val="003B719B"/>
    <w:rsid w:val="003B7251"/>
    <w:rsid w:val="003B72A2"/>
    <w:rsid w:val="003B7526"/>
    <w:rsid w:val="003B7843"/>
    <w:rsid w:val="003B7B0C"/>
    <w:rsid w:val="003B7B25"/>
    <w:rsid w:val="003B7BD6"/>
    <w:rsid w:val="003B7BE1"/>
    <w:rsid w:val="003B7F6E"/>
    <w:rsid w:val="003C05B9"/>
    <w:rsid w:val="003C05E3"/>
    <w:rsid w:val="003C06B2"/>
    <w:rsid w:val="003C0DF3"/>
    <w:rsid w:val="003C1020"/>
    <w:rsid w:val="003C1329"/>
    <w:rsid w:val="003C1364"/>
    <w:rsid w:val="003C1662"/>
    <w:rsid w:val="003C1730"/>
    <w:rsid w:val="003C1ADB"/>
    <w:rsid w:val="003C1AF6"/>
    <w:rsid w:val="003C1B1D"/>
    <w:rsid w:val="003C1B79"/>
    <w:rsid w:val="003C1EEC"/>
    <w:rsid w:val="003C21B2"/>
    <w:rsid w:val="003C2251"/>
    <w:rsid w:val="003C2407"/>
    <w:rsid w:val="003C252F"/>
    <w:rsid w:val="003C260D"/>
    <w:rsid w:val="003C26F1"/>
    <w:rsid w:val="003C2A44"/>
    <w:rsid w:val="003C2C36"/>
    <w:rsid w:val="003C2CEC"/>
    <w:rsid w:val="003C2D83"/>
    <w:rsid w:val="003C2F37"/>
    <w:rsid w:val="003C2FC7"/>
    <w:rsid w:val="003C3105"/>
    <w:rsid w:val="003C3142"/>
    <w:rsid w:val="003C3360"/>
    <w:rsid w:val="003C337F"/>
    <w:rsid w:val="003C3536"/>
    <w:rsid w:val="003C37A0"/>
    <w:rsid w:val="003C37EB"/>
    <w:rsid w:val="003C3938"/>
    <w:rsid w:val="003C398B"/>
    <w:rsid w:val="003C3AC7"/>
    <w:rsid w:val="003C408D"/>
    <w:rsid w:val="003C4347"/>
    <w:rsid w:val="003C4534"/>
    <w:rsid w:val="003C46FE"/>
    <w:rsid w:val="003C4829"/>
    <w:rsid w:val="003C4AC9"/>
    <w:rsid w:val="003C4AF5"/>
    <w:rsid w:val="003C4D06"/>
    <w:rsid w:val="003C5460"/>
    <w:rsid w:val="003C54AB"/>
    <w:rsid w:val="003C5798"/>
    <w:rsid w:val="003C58F3"/>
    <w:rsid w:val="003C5929"/>
    <w:rsid w:val="003C5D78"/>
    <w:rsid w:val="003C6098"/>
    <w:rsid w:val="003C60BC"/>
    <w:rsid w:val="003C62B7"/>
    <w:rsid w:val="003C6353"/>
    <w:rsid w:val="003C64DE"/>
    <w:rsid w:val="003C67D5"/>
    <w:rsid w:val="003C6842"/>
    <w:rsid w:val="003C686F"/>
    <w:rsid w:val="003C68EE"/>
    <w:rsid w:val="003C692F"/>
    <w:rsid w:val="003C6933"/>
    <w:rsid w:val="003C69CA"/>
    <w:rsid w:val="003C6A2D"/>
    <w:rsid w:val="003C6F24"/>
    <w:rsid w:val="003C72B7"/>
    <w:rsid w:val="003C73D3"/>
    <w:rsid w:val="003C7AE7"/>
    <w:rsid w:val="003C7AE9"/>
    <w:rsid w:val="003C7AFF"/>
    <w:rsid w:val="003C7CFD"/>
    <w:rsid w:val="003C7EA5"/>
    <w:rsid w:val="003D00ED"/>
    <w:rsid w:val="003D0491"/>
    <w:rsid w:val="003D05F4"/>
    <w:rsid w:val="003D0647"/>
    <w:rsid w:val="003D0652"/>
    <w:rsid w:val="003D068B"/>
    <w:rsid w:val="003D0AEE"/>
    <w:rsid w:val="003D0B55"/>
    <w:rsid w:val="003D1140"/>
    <w:rsid w:val="003D11B5"/>
    <w:rsid w:val="003D1360"/>
    <w:rsid w:val="003D188F"/>
    <w:rsid w:val="003D1930"/>
    <w:rsid w:val="003D1EB0"/>
    <w:rsid w:val="003D224D"/>
    <w:rsid w:val="003D2481"/>
    <w:rsid w:val="003D251C"/>
    <w:rsid w:val="003D27A7"/>
    <w:rsid w:val="003D27E5"/>
    <w:rsid w:val="003D2824"/>
    <w:rsid w:val="003D2AEF"/>
    <w:rsid w:val="003D2BE9"/>
    <w:rsid w:val="003D30C2"/>
    <w:rsid w:val="003D30F8"/>
    <w:rsid w:val="003D3317"/>
    <w:rsid w:val="003D331C"/>
    <w:rsid w:val="003D33D3"/>
    <w:rsid w:val="003D356C"/>
    <w:rsid w:val="003D36E4"/>
    <w:rsid w:val="003D3820"/>
    <w:rsid w:val="003D38C2"/>
    <w:rsid w:val="003D3B58"/>
    <w:rsid w:val="003D3DCB"/>
    <w:rsid w:val="003D40F6"/>
    <w:rsid w:val="003D41DE"/>
    <w:rsid w:val="003D430A"/>
    <w:rsid w:val="003D4459"/>
    <w:rsid w:val="003D44AF"/>
    <w:rsid w:val="003D4A2C"/>
    <w:rsid w:val="003D4B86"/>
    <w:rsid w:val="003D4C9F"/>
    <w:rsid w:val="003D4CA2"/>
    <w:rsid w:val="003D4D1F"/>
    <w:rsid w:val="003D4E16"/>
    <w:rsid w:val="003D51F7"/>
    <w:rsid w:val="003D520A"/>
    <w:rsid w:val="003D53D3"/>
    <w:rsid w:val="003D53E6"/>
    <w:rsid w:val="003D54F0"/>
    <w:rsid w:val="003D56CC"/>
    <w:rsid w:val="003D5898"/>
    <w:rsid w:val="003D5A01"/>
    <w:rsid w:val="003D5A9C"/>
    <w:rsid w:val="003D5B51"/>
    <w:rsid w:val="003D618B"/>
    <w:rsid w:val="003D6473"/>
    <w:rsid w:val="003D6662"/>
    <w:rsid w:val="003D69C3"/>
    <w:rsid w:val="003D6A62"/>
    <w:rsid w:val="003D6CC5"/>
    <w:rsid w:val="003D6E89"/>
    <w:rsid w:val="003D70DB"/>
    <w:rsid w:val="003D7371"/>
    <w:rsid w:val="003D77D2"/>
    <w:rsid w:val="003D79BD"/>
    <w:rsid w:val="003D7EDB"/>
    <w:rsid w:val="003E0252"/>
    <w:rsid w:val="003E0292"/>
    <w:rsid w:val="003E02BE"/>
    <w:rsid w:val="003E0450"/>
    <w:rsid w:val="003E0471"/>
    <w:rsid w:val="003E0509"/>
    <w:rsid w:val="003E0571"/>
    <w:rsid w:val="003E067D"/>
    <w:rsid w:val="003E07AE"/>
    <w:rsid w:val="003E0850"/>
    <w:rsid w:val="003E0B32"/>
    <w:rsid w:val="003E0F80"/>
    <w:rsid w:val="003E1239"/>
    <w:rsid w:val="003E126F"/>
    <w:rsid w:val="003E1885"/>
    <w:rsid w:val="003E1EA1"/>
    <w:rsid w:val="003E1EC3"/>
    <w:rsid w:val="003E1EF3"/>
    <w:rsid w:val="003E20B0"/>
    <w:rsid w:val="003E22D0"/>
    <w:rsid w:val="003E2481"/>
    <w:rsid w:val="003E24C3"/>
    <w:rsid w:val="003E2502"/>
    <w:rsid w:val="003E258C"/>
    <w:rsid w:val="003E261A"/>
    <w:rsid w:val="003E26AF"/>
    <w:rsid w:val="003E278E"/>
    <w:rsid w:val="003E284A"/>
    <w:rsid w:val="003E28CC"/>
    <w:rsid w:val="003E2901"/>
    <w:rsid w:val="003E304F"/>
    <w:rsid w:val="003E35C3"/>
    <w:rsid w:val="003E3662"/>
    <w:rsid w:val="003E37C5"/>
    <w:rsid w:val="003E38B4"/>
    <w:rsid w:val="003E3919"/>
    <w:rsid w:val="003E398C"/>
    <w:rsid w:val="003E3BBB"/>
    <w:rsid w:val="003E3EFD"/>
    <w:rsid w:val="003E4272"/>
    <w:rsid w:val="003E430F"/>
    <w:rsid w:val="003E4488"/>
    <w:rsid w:val="003E474B"/>
    <w:rsid w:val="003E47B3"/>
    <w:rsid w:val="003E48CD"/>
    <w:rsid w:val="003E48F9"/>
    <w:rsid w:val="003E4B18"/>
    <w:rsid w:val="003E4DA0"/>
    <w:rsid w:val="003E4FBE"/>
    <w:rsid w:val="003E5189"/>
    <w:rsid w:val="003E54DA"/>
    <w:rsid w:val="003E55A2"/>
    <w:rsid w:val="003E5941"/>
    <w:rsid w:val="003E59CC"/>
    <w:rsid w:val="003E5A3E"/>
    <w:rsid w:val="003E5B2F"/>
    <w:rsid w:val="003E5B8E"/>
    <w:rsid w:val="003E5D1E"/>
    <w:rsid w:val="003E5ED1"/>
    <w:rsid w:val="003E5EF5"/>
    <w:rsid w:val="003E5F64"/>
    <w:rsid w:val="003E5FE9"/>
    <w:rsid w:val="003E6193"/>
    <w:rsid w:val="003E650F"/>
    <w:rsid w:val="003E6538"/>
    <w:rsid w:val="003E68CB"/>
    <w:rsid w:val="003E69C7"/>
    <w:rsid w:val="003E6C52"/>
    <w:rsid w:val="003E6C7E"/>
    <w:rsid w:val="003E6E3A"/>
    <w:rsid w:val="003E6EC0"/>
    <w:rsid w:val="003E71BC"/>
    <w:rsid w:val="003E738B"/>
    <w:rsid w:val="003E73E2"/>
    <w:rsid w:val="003E7485"/>
    <w:rsid w:val="003E75DD"/>
    <w:rsid w:val="003E7A23"/>
    <w:rsid w:val="003E7B9F"/>
    <w:rsid w:val="003E7CE7"/>
    <w:rsid w:val="003E7D33"/>
    <w:rsid w:val="003E7DE4"/>
    <w:rsid w:val="003E7EAE"/>
    <w:rsid w:val="003E7FC8"/>
    <w:rsid w:val="003F002D"/>
    <w:rsid w:val="003F01E8"/>
    <w:rsid w:val="003F03FB"/>
    <w:rsid w:val="003F0641"/>
    <w:rsid w:val="003F06D0"/>
    <w:rsid w:val="003F07DD"/>
    <w:rsid w:val="003F0852"/>
    <w:rsid w:val="003F09CD"/>
    <w:rsid w:val="003F0A05"/>
    <w:rsid w:val="003F0F6E"/>
    <w:rsid w:val="003F10CA"/>
    <w:rsid w:val="003F11D3"/>
    <w:rsid w:val="003F165D"/>
    <w:rsid w:val="003F1739"/>
    <w:rsid w:val="003F179F"/>
    <w:rsid w:val="003F18F3"/>
    <w:rsid w:val="003F1922"/>
    <w:rsid w:val="003F1A87"/>
    <w:rsid w:val="003F1B8F"/>
    <w:rsid w:val="003F2119"/>
    <w:rsid w:val="003F21A4"/>
    <w:rsid w:val="003F21AB"/>
    <w:rsid w:val="003F21B2"/>
    <w:rsid w:val="003F2498"/>
    <w:rsid w:val="003F24A6"/>
    <w:rsid w:val="003F2500"/>
    <w:rsid w:val="003F2545"/>
    <w:rsid w:val="003F271E"/>
    <w:rsid w:val="003F295D"/>
    <w:rsid w:val="003F2A0B"/>
    <w:rsid w:val="003F2BA7"/>
    <w:rsid w:val="003F2C13"/>
    <w:rsid w:val="003F2C5D"/>
    <w:rsid w:val="003F2D0F"/>
    <w:rsid w:val="003F2D71"/>
    <w:rsid w:val="003F2DA1"/>
    <w:rsid w:val="003F2E1D"/>
    <w:rsid w:val="003F30E4"/>
    <w:rsid w:val="003F3320"/>
    <w:rsid w:val="003F3341"/>
    <w:rsid w:val="003F3395"/>
    <w:rsid w:val="003F33C2"/>
    <w:rsid w:val="003F360C"/>
    <w:rsid w:val="003F370B"/>
    <w:rsid w:val="003F374C"/>
    <w:rsid w:val="003F3A2A"/>
    <w:rsid w:val="003F3AC1"/>
    <w:rsid w:val="003F3F2C"/>
    <w:rsid w:val="003F4121"/>
    <w:rsid w:val="003F41BD"/>
    <w:rsid w:val="003F4332"/>
    <w:rsid w:val="003F442A"/>
    <w:rsid w:val="003F4582"/>
    <w:rsid w:val="003F4E5E"/>
    <w:rsid w:val="003F5323"/>
    <w:rsid w:val="003F55A3"/>
    <w:rsid w:val="003F58D2"/>
    <w:rsid w:val="003F5C50"/>
    <w:rsid w:val="003F5D5E"/>
    <w:rsid w:val="003F5EEF"/>
    <w:rsid w:val="003F5F0F"/>
    <w:rsid w:val="003F5F44"/>
    <w:rsid w:val="003F6006"/>
    <w:rsid w:val="003F6125"/>
    <w:rsid w:val="003F6137"/>
    <w:rsid w:val="003F648E"/>
    <w:rsid w:val="003F65BA"/>
    <w:rsid w:val="003F6BDA"/>
    <w:rsid w:val="003F6C5B"/>
    <w:rsid w:val="003F6D89"/>
    <w:rsid w:val="003F6E14"/>
    <w:rsid w:val="003F740E"/>
    <w:rsid w:val="003F767A"/>
    <w:rsid w:val="003F77D7"/>
    <w:rsid w:val="003F7B51"/>
    <w:rsid w:val="003F7BCD"/>
    <w:rsid w:val="003F7BCE"/>
    <w:rsid w:val="0040005E"/>
    <w:rsid w:val="00400199"/>
    <w:rsid w:val="004001B4"/>
    <w:rsid w:val="004005F4"/>
    <w:rsid w:val="0040069D"/>
    <w:rsid w:val="004006A7"/>
    <w:rsid w:val="004008C1"/>
    <w:rsid w:val="004009A9"/>
    <w:rsid w:val="00400AA1"/>
    <w:rsid w:val="00400C2C"/>
    <w:rsid w:val="00400D66"/>
    <w:rsid w:val="00400D98"/>
    <w:rsid w:val="00401037"/>
    <w:rsid w:val="0040110D"/>
    <w:rsid w:val="00401153"/>
    <w:rsid w:val="0040135B"/>
    <w:rsid w:val="0040147D"/>
    <w:rsid w:val="0040161E"/>
    <w:rsid w:val="004019B5"/>
    <w:rsid w:val="00401E40"/>
    <w:rsid w:val="00401FAA"/>
    <w:rsid w:val="0040235A"/>
    <w:rsid w:val="0040267C"/>
    <w:rsid w:val="004029B0"/>
    <w:rsid w:val="00402D0F"/>
    <w:rsid w:val="00402D3C"/>
    <w:rsid w:val="00402E80"/>
    <w:rsid w:val="00402F46"/>
    <w:rsid w:val="004030BB"/>
    <w:rsid w:val="00403172"/>
    <w:rsid w:val="0040321E"/>
    <w:rsid w:val="0040326E"/>
    <w:rsid w:val="004033B9"/>
    <w:rsid w:val="004034A1"/>
    <w:rsid w:val="004036F4"/>
    <w:rsid w:val="00403923"/>
    <w:rsid w:val="00403AE4"/>
    <w:rsid w:val="00403F16"/>
    <w:rsid w:val="004042EA"/>
    <w:rsid w:val="0040438B"/>
    <w:rsid w:val="004043B2"/>
    <w:rsid w:val="004044B8"/>
    <w:rsid w:val="00404570"/>
    <w:rsid w:val="004045EE"/>
    <w:rsid w:val="00404DC9"/>
    <w:rsid w:val="004051FA"/>
    <w:rsid w:val="00405440"/>
    <w:rsid w:val="00405747"/>
    <w:rsid w:val="0040574B"/>
    <w:rsid w:val="00405CD9"/>
    <w:rsid w:val="00405D25"/>
    <w:rsid w:val="00405D34"/>
    <w:rsid w:val="00405E3C"/>
    <w:rsid w:val="004061F8"/>
    <w:rsid w:val="004062EB"/>
    <w:rsid w:val="004063CC"/>
    <w:rsid w:val="00406454"/>
    <w:rsid w:val="00406632"/>
    <w:rsid w:val="004067C6"/>
    <w:rsid w:val="00406AB6"/>
    <w:rsid w:val="00406B7D"/>
    <w:rsid w:val="00406FDF"/>
    <w:rsid w:val="00406FE8"/>
    <w:rsid w:val="00407054"/>
    <w:rsid w:val="0040709A"/>
    <w:rsid w:val="004070CA"/>
    <w:rsid w:val="004071B7"/>
    <w:rsid w:val="00407795"/>
    <w:rsid w:val="004077B7"/>
    <w:rsid w:val="00407894"/>
    <w:rsid w:val="004078D8"/>
    <w:rsid w:val="0040798A"/>
    <w:rsid w:val="00407ACB"/>
    <w:rsid w:val="00407AEC"/>
    <w:rsid w:val="00407CBD"/>
    <w:rsid w:val="00407D61"/>
    <w:rsid w:val="00410214"/>
    <w:rsid w:val="004102B2"/>
    <w:rsid w:val="00410475"/>
    <w:rsid w:val="00410501"/>
    <w:rsid w:val="00410556"/>
    <w:rsid w:val="004105FC"/>
    <w:rsid w:val="0041073C"/>
    <w:rsid w:val="00410972"/>
    <w:rsid w:val="00410FBE"/>
    <w:rsid w:val="00411055"/>
    <w:rsid w:val="0041107E"/>
    <w:rsid w:val="004111C2"/>
    <w:rsid w:val="00411348"/>
    <w:rsid w:val="004113BF"/>
    <w:rsid w:val="00411450"/>
    <w:rsid w:val="00411497"/>
    <w:rsid w:val="00411590"/>
    <w:rsid w:val="004117A5"/>
    <w:rsid w:val="0041195A"/>
    <w:rsid w:val="00411970"/>
    <w:rsid w:val="00411A64"/>
    <w:rsid w:val="00411FE6"/>
    <w:rsid w:val="00412071"/>
    <w:rsid w:val="004121D4"/>
    <w:rsid w:val="004122B7"/>
    <w:rsid w:val="004125B5"/>
    <w:rsid w:val="004129F5"/>
    <w:rsid w:val="00412A38"/>
    <w:rsid w:val="004131E4"/>
    <w:rsid w:val="00413243"/>
    <w:rsid w:val="004134D4"/>
    <w:rsid w:val="00413670"/>
    <w:rsid w:val="004136C0"/>
    <w:rsid w:val="00413A30"/>
    <w:rsid w:val="00413BA5"/>
    <w:rsid w:val="00413C2F"/>
    <w:rsid w:val="00413F77"/>
    <w:rsid w:val="004146C3"/>
    <w:rsid w:val="004146FE"/>
    <w:rsid w:val="00414761"/>
    <w:rsid w:val="0041479F"/>
    <w:rsid w:val="004148C7"/>
    <w:rsid w:val="00414BEA"/>
    <w:rsid w:val="00414EF5"/>
    <w:rsid w:val="004151CB"/>
    <w:rsid w:val="004152D7"/>
    <w:rsid w:val="00415751"/>
    <w:rsid w:val="004157DE"/>
    <w:rsid w:val="0041590D"/>
    <w:rsid w:val="00415BB5"/>
    <w:rsid w:val="00415C8C"/>
    <w:rsid w:val="00415D3B"/>
    <w:rsid w:val="00415DD8"/>
    <w:rsid w:val="00416071"/>
    <w:rsid w:val="0041616A"/>
    <w:rsid w:val="00416623"/>
    <w:rsid w:val="0041696A"/>
    <w:rsid w:val="004169F9"/>
    <w:rsid w:val="00416B41"/>
    <w:rsid w:val="00416C57"/>
    <w:rsid w:val="00416D8B"/>
    <w:rsid w:val="00416F68"/>
    <w:rsid w:val="00416FD9"/>
    <w:rsid w:val="0041701A"/>
    <w:rsid w:val="00417022"/>
    <w:rsid w:val="004171CC"/>
    <w:rsid w:val="004171FF"/>
    <w:rsid w:val="004172D4"/>
    <w:rsid w:val="00417630"/>
    <w:rsid w:val="004176C4"/>
    <w:rsid w:val="004178F2"/>
    <w:rsid w:val="00417968"/>
    <w:rsid w:val="00417A71"/>
    <w:rsid w:val="00417B85"/>
    <w:rsid w:val="00417C08"/>
    <w:rsid w:val="00417CF6"/>
    <w:rsid w:val="00417D0D"/>
    <w:rsid w:val="00417E64"/>
    <w:rsid w:val="004200B1"/>
    <w:rsid w:val="00420323"/>
    <w:rsid w:val="0042043D"/>
    <w:rsid w:val="004204A2"/>
    <w:rsid w:val="004204BF"/>
    <w:rsid w:val="004205A6"/>
    <w:rsid w:val="00420727"/>
    <w:rsid w:val="004208B4"/>
    <w:rsid w:val="00420B9C"/>
    <w:rsid w:val="00420C68"/>
    <w:rsid w:val="00420E2D"/>
    <w:rsid w:val="00420ED5"/>
    <w:rsid w:val="0042103B"/>
    <w:rsid w:val="00421040"/>
    <w:rsid w:val="0042115A"/>
    <w:rsid w:val="00421288"/>
    <w:rsid w:val="0042129F"/>
    <w:rsid w:val="004213D2"/>
    <w:rsid w:val="00421478"/>
    <w:rsid w:val="00421610"/>
    <w:rsid w:val="00421808"/>
    <w:rsid w:val="004219AC"/>
    <w:rsid w:val="00421EF6"/>
    <w:rsid w:val="004220CD"/>
    <w:rsid w:val="004222CE"/>
    <w:rsid w:val="00422355"/>
    <w:rsid w:val="0042271F"/>
    <w:rsid w:val="004227D7"/>
    <w:rsid w:val="00422A18"/>
    <w:rsid w:val="00422A88"/>
    <w:rsid w:val="00422E07"/>
    <w:rsid w:val="00422EE8"/>
    <w:rsid w:val="00423041"/>
    <w:rsid w:val="004232E6"/>
    <w:rsid w:val="004232E8"/>
    <w:rsid w:val="00423641"/>
    <w:rsid w:val="00423659"/>
    <w:rsid w:val="00423715"/>
    <w:rsid w:val="00423BA6"/>
    <w:rsid w:val="00423BFB"/>
    <w:rsid w:val="00423D81"/>
    <w:rsid w:val="00423F7F"/>
    <w:rsid w:val="00424070"/>
    <w:rsid w:val="004241A8"/>
    <w:rsid w:val="004243D0"/>
    <w:rsid w:val="004245DC"/>
    <w:rsid w:val="00424710"/>
    <w:rsid w:val="00424774"/>
    <w:rsid w:val="004247E5"/>
    <w:rsid w:val="00424814"/>
    <w:rsid w:val="00424928"/>
    <w:rsid w:val="00424C10"/>
    <w:rsid w:val="00424C2F"/>
    <w:rsid w:val="00424E85"/>
    <w:rsid w:val="004251F6"/>
    <w:rsid w:val="00425231"/>
    <w:rsid w:val="004254D4"/>
    <w:rsid w:val="0042555F"/>
    <w:rsid w:val="0042558C"/>
    <w:rsid w:val="00425670"/>
    <w:rsid w:val="004256EA"/>
    <w:rsid w:val="004258E2"/>
    <w:rsid w:val="004259A0"/>
    <w:rsid w:val="00425A7A"/>
    <w:rsid w:val="004260E1"/>
    <w:rsid w:val="0042630F"/>
    <w:rsid w:val="00426656"/>
    <w:rsid w:val="004266FE"/>
    <w:rsid w:val="00426A99"/>
    <w:rsid w:val="00426A9D"/>
    <w:rsid w:val="00426AE6"/>
    <w:rsid w:val="00426B8F"/>
    <w:rsid w:val="0042703D"/>
    <w:rsid w:val="0042729D"/>
    <w:rsid w:val="00427330"/>
    <w:rsid w:val="0042733C"/>
    <w:rsid w:val="00427473"/>
    <w:rsid w:val="0042753E"/>
    <w:rsid w:val="004277B9"/>
    <w:rsid w:val="00427B37"/>
    <w:rsid w:val="00427B70"/>
    <w:rsid w:val="00427F2C"/>
    <w:rsid w:val="0043019D"/>
    <w:rsid w:val="004306A1"/>
    <w:rsid w:val="004307F4"/>
    <w:rsid w:val="004309ED"/>
    <w:rsid w:val="00430BE9"/>
    <w:rsid w:val="00430C44"/>
    <w:rsid w:val="00430FE0"/>
    <w:rsid w:val="0043106A"/>
    <w:rsid w:val="004310C6"/>
    <w:rsid w:val="004315A6"/>
    <w:rsid w:val="00431641"/>
    <w:rsid w:val="00431697"/>
    <w:rsid w:val="0043169E"/>
    <w:rsid w:val="004317A9"/>
    <w:rsid w:val="00431AB0"/>
    <w:rsid w:val="00431B49"/>
    <w:rsid w:val="00431C3F"/>
    <w:rsid w:val="00431DF3"/>
    <w:rsid w:val="00431DF9"/>
    <w:rsid w:val="00432194"/>
    <w:rsid w:val="00432470"/>
    <w:rsid w:val="0043284A"/>
    <w:rsid w:val="00432885"/>
    <w:rsid w:val="0043299C"/>
    <w:rsid w:val="00432B76"/>
    <w:rsid w:val="00432C48"/>
    <w:rsid w:val="004330B8"/>
    <w:rsid w:val="00433464"/>
    <w:rsid w:val="00433639"/>
    <w:rsid w:val="00433670"/>
    <w:rsid w:val="00433730"/>
    <w:rsid w:val="00433D2C"/>
    <w:rsid w:val="00433D47"/>
    <w:rsid w:val="004342ED"/>
    <w:rsid w:val="00434763"/>
    <w:rsid w:val="00434880"/>
    <w:rsid w:val="00434FE0"/>
    <w:rsid w:val="00435155"/>
    <w:rsid w:val="004351DC"/>
    <w:rsid w:val="004353B6"/>
    <w:rsid w:val="0043545C"/>
    <w:rsid w:val="00435790"/>
    <w:rsid w:val="00435B29"/>
    <w:rsid w:val="00435B9B"/>
    <w:rsid w:val="00435BBE"/>
    <w:rsid w:val="00435BC2"/>
    <w:rsid w:val="00435C2C"/>
    <w:rsid w:val="00435C42"/>
    <w:rsid w:val="00435CE6"/>
    <w:rsid w:val="00435E99"/>
    <w:rsid w:val="00435E9E"/>
    <w:rsid w:val="00436184"/>
    <w:rsid w:val="004361ED"/>
    <w:rsid w:val="00436236"/>
    <w:rsid w:val="00436497"/>
    <w:rsid w:val="0043668D"/>
    <w:rsid w:val="004366CF"/>
    <w:rsid w:val="004366D9"/>
    <w:rsid w:val="0043693C"/>
    <w:rsid w:val="00436F92"/>
    <w:rsid w:val="004370FA"/>
    <w:rsid w:val="004379D3"/>
    <w:rsid w:val="00437A1B"/>
    <w:rsid w:val="00440226"/>
    <w:rsid w:val="00440228"/>
    <w:rsid w:val="00440776"/>
    <w:rsid w:val="0044086D"/>
    <w:rsid w:val="00440A90"/>
    <w:rsid w:val="00440E5B"/>
    <w:rsid w:val="004413BD"/>
    <w:rsid w:val="004416B7"/>
    <w:rsid w:val="004417BD"/>
    <w:rsid w:val="00441D51"/>
    <w:rsid w:val="00441F4D"/>
    <w:rsid w:val="004423F9"/>
    <w:rsid w:val="00442414"/>
    <w:rsid w:val="004424AC"/>
    <w:rsid w:val="00442BF1"/>
    <w:rsid w:val="00442D20"/>
    <w:rsid w:val="00442DC4"/>
    <w:rsid w:val="00442F30"/>
    <w:rsid w:val="004430D9"/>
    <w:rsid w:val="0044320C"/>
    <w:rsid w:val="0044322F"/>
    <w:rsid w:val="0044329B"/>
    <w:rsid w:val="00443462"/>
    <w:rsid w:val="004435B9"/>
    <w:rsid w:val="004435EB"/>
    <w:rsid w:val="00443706"/>
    <w:rsid w:val="0044370D"/>
    <w:rsid w:val="0044393E"/>
    <w:rsid w:val="004439E4"/>
    <w:rsid w:val="00443A7F"/>
    <w:rsid w:val="00443ACE"/>
    <w:rsid w:val="00443F0D"/>
    <w:rsid w:val="00443F5C"/>
    <w:rsid w:val="00444609"/>
    <w:rsid w:val="00444632"/>
    <w:rsid w:val="004447A7"/>
    <w:rsid w:val="004447CF"/>
    <w:rsid w:val="0044480A"/>
    <w:rsid w:val="004448C1"/>
    <w:rsid w:val="00444B4A"/>
    <w:rsid w:val="00444F5D"/>
    <w:rsid w:val="00445002"/>
    <w:rsid w:val="00445014"/>
    <w:rsid w:val="0044501D"/>
    <w:rsid w:val="004450FB"/>
    <w:rsid w:val="00445402"/>
    <w:rsid w:val="00445503"/>
    <w:rsid w:val="004455A7"/>
    <w:rsid w:val="00445719"/>
    <w:rsid w:val="00445E8F"/>
    <w:rsid w:val="00445FDE"/>
    <w:rsid w:val="00446015"/>
    <w:rsid w:val="00446310"/>
    <w:rsid w:val="00446672"/>
    <w:rsid w:val="004467C8"/>
    <w:rsid w:val="00446987"/>
    <w:rsid w:val="00446D47"/>
    <w:rsid w:val="00447068"/>
    <w:rsid w:val="00447078"/>
    <w:rsid w:val="004471E9"/>
    <w:rsid w:val="004474C2"/>
    <w:rsid w:val="004474D1"/>
    <w:rsid w:val="004474D8"/>
    <w:rsid w:val="00447672"/>
    <w:rsid w:val="00447850"/>
    <w:rsid w:val="00447A87"/>
    <w:rsid w:val="00447A8D"/>
    <w:rsid w:val="00447BC9"/>
    <w:rsid w:val="00447C3F"/>
    <w:rsid w:val="00447D6A"/>
    <w:rsid w:val="00447D93"/>
    <w:rsid w:val="00447E17"/>
    <w:rsid w:val="00447E3A"/>
    <w:rsid w:val="00447FE2"/>
    <w:rsid w:val="004500E4"/>
    <w:rsid w:val="00450305"/>
    <w:rsid w:val="00450329"/>
    <w:rsid w:val="00450338"/>
    <w:rsid w:val="0045035E"/>
    <w:rsid w:val="00450550"/>
    <w:rsid w:val="0045058D"/>
    <w:rsid w:val="004507E6"/>
    <w:rsid w:val="004507F3"/>
    <w:rsid w:val="00450DA7"/>
    <w:rsid w:val="00450EA4"/>
    <w:rsid w:val="00450EE8"/>
    <w:rsid w:val="0045104B"/>
    <w:rsid w:val="0045108F"/>
    <w:rsid w:val="004510B0"/>
    <w:rsid w:val="00451211"/>
    <w:rsid w:val="004513F3"/>
    <w:rsid w:val="004513FD"/>
    <w:rsid w:val="0045140A"/>
    <w:rsid w:val="00451529"/>
    <w:rsid w:val="004516F1"/>
    <w:rsid w:val="00451783"/>
    <w:rsid w:val="00451930"/>
    <w:rsid w:val="004519A7"/>
    <w:rsid w:val="00451AF0"/>
    <w:rsid w:val="00451C43"/>
    <w:rsid w:val="00451D16"/>
    <w:rsid w:val="00452184"/>
    <w:rsid w:val="004521E3"/>
    <w:rsid w:val="00452320"/>
    <w:rsid w:val="00452661"/>
    <w:rsid w:val="00452682"/>
    <w:rsid w:val="004526F2"/>
    <w:rsid w:val="00452844"/>
    <w:rsid w:val="00452BEA"/>
    <w:rsid w:val="00452D99"/>
    <w:rsid w:val="00452F01"/>
    <w:rsid w:val="00452F83"/>
    <w:rsid w:val="0045309A"/>
    <w:rsid w:val="004530F0"/>
    <w:rsid w:val="00453372"/>
    <w:rsid w:val="004533AB"/>
    <w:rsid w:val="00453579"/>
    <w:rsid w:val="0045374D"/>
    <w:rsid w:val="00453E72"/>
    <w:rsid w:val="0045411A"/>
    <w:rsid w:val="004542EB"/>
    <w:rsid w:val="004544ED"/>
    <w:rsid w:val="00454582"/>
    <w:rsid w:val="004545D6"/>
    <w:rsid w:val="00454660"/>
    <w:rsid w:val="004547D4"/>
    <w:rsid w:val="00454AD4"/>
    <w:rsid w:val="00454B7B"/>
    <w:rsid w:val="00454C1B"/>
    <w:rsid w:val="00454D10"/>
    <w:rsid w:val="00454D60"/>
    <w:rsid w:val="004550B2"/>
    <w:rsid w:val="004550F2"/>
    <w:rsid w:val="00455195"/>
    <w:rsid w:val="00455383"/>
    <w:rsid w:val="0045554F"/>
    <w:rsid w:val="00455A6D"/>
    <w:rsid w:val="00455E0D"/>
    <w:rsid w:val="004561A2"/>
    <w:rsid w:val="0045625A"/>
    <w:rsid w:val="0045629F"/>
    <w:rsid w:val="00456723"/>
    <w:rsid w:val="004568E9"/>
    <w:rsid w:val="00456A77"/>
    <w:rsid w:val="00456CE7"/>
    <w:rsid w:val="00457417"/>
    <w:rsid w:val="00457464"/>
    <w:rsid w:val="00457789"/>
    <w:rsid w:val="00457A0E"/>
    <w:rsid w:val="00457BA7"/>
    <w:rsid w:val="00457C75"/>
    <w:rsid w:val="00457D93"/>
    <w:rsid w:val="00457E70"/>
    <w:rsid w:val="0046025D"/>
    <w:rsid w:val="00460280"/>
    <w:rsid w:val="0046030B"/>
    <w:rsid w:val="004603DD"/>
    <w:rsid w:val="0046066F"/>
    <w:rsid w:val="004608AA"/>
    <w:rsid w:val="00460B87"/>
    <w:rsid w:val="00460BDE"/>
    <w:rsid w:val="00460DDD"/>
    <w:rsid w:val="00461354"/>
    <w:rsid w:val="0046150E"/>
    <w:rsid w:val="004615EB"/>
    <w:rsid w:val="0046180D"/>
    <w:rsid w:val="004619D0"/>
    <w:rsid w:val="00461C8C"/>
    <w:rsid w:val="00461CC7"/>
    <w:rsid w:val="00461F39"/>
    <w:rsid w:val="00462086"/>
    <w:rsid w:val="004622AB"/>
    <w:rsid w:val="00462416"/>
    <w:rsid w:val="00462426"/>
    <w:rsid w:val="004624DD"/>
    <w:rsid w:val="004625DF"/>
    <w:rsid w:val="00462620"/>
    <w:rsid w:val="004627BB"/>
    <w:rsid w:val="004627EB"/>
    <w:rsid w:val="004628D1"/>
    <w:rsid w:val="00462AB5"/>
    <w:rsid w:val="00462B8B"/>
    <w:rsid w:val="00462D1E"/>
    <w:rsid w:val="00462DEF"/>
    <w:rsid w:val="00462F9A"/>
    <w:rsid w:val="0046321D"/>
    <w:rsid w:val="004632A9"/>
    <w:rsid w:val="00463626"/>
    <w:rsid w:val="004636F9"/>
    <w:rsid w:val="004639B8"/>
    <w:rsid w:val="00463BA0"/>
    <w:rsid w:val="00463E07"/>
    <w:rsid w:val="00463F0F"/>
    <w:rsid w:val="00463F33"/>
    <w:rsid w:val="00464053"/>
    <w:rsid w:val="00464183"/>
    <w:rsid w:val="00464222"/>
    <w:rsid w:val="00464570"/>
    <w:rsid w:val="0046491B"/>
    <w:rsid w:val="00464BC7"/>
    <w:rsid w:val="00464D4E"/>
    <w:rsid w:val="004652C2"/>
    <w:rsid w:val="004652F2"/>
    <w:rsid w:val="004654DE"/>
    <w:rsid w:val="004654FE"/>
    <w:rsid w:val="00465535"/>
    <w:rsid w:val="00465576"/>
    <w:rsid w:val="0046559A"/>
    <w:rsid w:val="004655FB"/>
    <w:rsid w:val="004656E7"/>
    <w:rsid w:val="00465C36"/>
    <w:rsid w:val="00465D91"/>
    <w:rsid w:val="00465E32"/>
    <w:rsid w:val="00465FD8"/>
    <w:rsid w:val="0046617A"/>
    <w:rsid w:val="004661C2"/>
    <w:rsid w:val="004661D5"/>
    <w:rsid w:val="0046646A"/>
    <w:rsid w:val="004664AE"/>
    <w:rsid w:val="004665C2"/>
    <w:rsid w:val="004666DB"/>
    <w:rsid w:val="00466864"/>
    <w:rsid w:val="0046689E"/>
    <w:rsid w:val="00466A32"/>
    <w:rsid w:val="00466BD4"/>
    <w:rsid w:val="00467026"/>
    <w:rsid w:val="00467237"/>
    <w:rsid w:val="0046729B"/>
    <w:rsid w:val="004672AE"/>
    <w:rsid w:val="00467406"/>
    <w:rsid w:val="004674A0"/>
    <w:rsid w:val="004676B5"/>
    <w:rsid w:val="004679D8"/>
    <w:rsid w:val="00467A14"/>
    <w:rsid w:val="00467A29"/>
    <w:rsid w:val="00467AAB"/>
    <w:rsid w:val="00467FCF"/>
    <w:rsid w:val="00467FF1"/>
    <w:rsid w:val="0047002C"/>
    <w:rsid w:val="00470334"/>
    <w:rsid w:val="004703EC"/>
    <w:rsid w:val="00470438"/>
    <w:rsid w:val="00470439"/>
    <w:rsid w:val="00470459"/>
    <w:rsid w:val="00470498"/>
    <w:rsid w:val="004704E7"/>
    <w:rsid w:val="00470595"/>
    <w:rsid w:val="0047076D"/>
    <w:rsid w:val="0047078E"/>
    <w:rsid w:val="00470CA6"/>
    <w:rsid w:val="00470D3F"/>
    <w:rsid w:val="00470DDA"/>
    <w:rsid w:val="00470DFC"/>
    <w:rsid w:val="00470E52"/>
    <w:rsid w:val="00470F0D"/>
    <w:rsid w:val="00470F89"/>
    <w:rsid w:val="00471137"/>
    <w:rsid w:val="00471168"/>
    <w:rsid w:val="00471470"/>
    <w:rsid w:val="00471612"/>
    <w:rsid w:val="0047192E"/>
    <w:rsid w:val="00471C29"/>
    <w:rsid w:val="00471DC9"/>
    <w:rsid w:val="00471E1A"/>
    <w:rsid w:val="00471F2B"/>
    <w:rsid w:val="004720CE"/>
    <w:rsid w:val="0047212F"/>
    <w:rsid w:val="0047240E"/>
    <w:rsid w:val="00472415"/>
    <w:rsid w:val="00472434"/>
    <w:rsid w:val="004725E1"/>
    <w:rsid w:val="004725E2"/>
    <w:rsid w:val="004726BD"/>
    <w:rsid w:val="0047272E"/>
    <w:rsid w:val="004729D5"/>
    <w:rsid w:val="00472B36"/>
    <w:rsid w:val="00472C28"/>
    <w:rsid w:val="00472C34"/>
    <w:rsid w:val="00472F52"/>
    <w:rsid w:val="004732B8"/>
    <w:rsid w:val="00473394"/>
    <w:rsid w:val="00473571"/>
    <w:rsid w:val="004738C5"/>
    <w:rsid w:val="00473AAA"/>
    <w:rsid w:val="00473B2B"/>
    <w:rsid w:val="00473C06"/>
    <w:rsid w:val="00473E49"/>
    <w:rsid w:val="00473E4A"/>
    <w:rsid w:val="00473E7F"/>
    <w:rsid w:val="00473FCD"/>
    <w:rsid w:val="00473FE9"/>
    <w:rsid w:val="004740E9"/>
    <w:rsid w:val="004742EA"/>
    <w:rsid w:val="004743E2"/>
    <w:rsid w:val="00474956"/>
    <w:rsid w:val="00474A43"/>
    <w:rsid w:val="00474A4E"/>
    <w:rsid w:val="00474B4F"/>
    <w:rsid w:val="00474BA2"/>
    <w:rsid w:val="00474C49"/>
    <w:rsid w:val="00474E2F"/>
    <w:rsid w:val="00474F66"/>
    <w:rsid w:val="00475231"/>
    <w:rsid w:val="00475318"/>
    <w:rsid w:val="004753DB"/>
    <w:rsid w:val="004758A0"/>
    <w:rsid w:val="004758B3"/>
    <w:rsid w:val="00475BD9"/>
    <w:rsid w:val="00475D0B"/>
    <w:rsid w:val="00475D53"/>
    <w:rsid w:val="0047645C"/>
    <w:rsid w:val="00476749"/>
    <w:rsid w:val="00476943"/>
    <w:rsid w:val="00476956"/>
    <w:rsid w:val="0047698D"/>
    <w:rsid w:val="00476AB4"/>
    <w:rsid w:val="00476C48"/>
    <w:rsid w:val="00476DB1"/>
    <w:rsid w:val="00476F7F"/>
    <w:rsid w:val="0047701A"/>
    <w:rsid w:val="004777E1"/>
    <w:rsid w:val="00477883"/>
    <w:rsid w:val="0047790A"/>
    <w:rsid w:val="0047791F"/>
    <w:rsid w:val="004779DE"/>
    <w:rsid w:val="00477BA5"/>
    <w:rsid w:val="00477BF6"/>
    <w:rsid w:val="00477DC6"/>
    <w:rsid w:val="00477E52"/>
    <w:rsid w:val="00477F22"/>
    <w:rsid w:val="004800C3"/>
    <w:rsid w:val="0048015E"/>
    <w:rsid w:val="00480479"/>
    <w:rsid w:val="004805FF"/>
    <w:rsid w:val="00480742"/>
    <w:rsid w:val="004807CE"/>
    <w:rsid w:val="00480817"/>
    <w:rsid w:val="00480E4A"/>
    <w:rsid w:val="00480F73"/>
    <w:rsid w:val="004810D5"/>
    <w:rsid w:val="00481298"/>
    <w:rsid w:val="004813B8"/>
    <w:rsid w:val="00481AB1"/>
    <w:rsid w:val="00481AD3"/>
    <w:rsid w:val="00481AFE"/>
    <w:rsid w:val="00481BAF"/>
    <w:rsid w:val="00481E5B"/>
    <w:rsid w:val="00482202"/>
    <w:rsid w:val="00482859"/>
    <w:rsid w:val="00482A5E"/>
    <w:rsid w:val="00482ABB"/>
    <w:rsid w:val="00482D22"/>
    <w:rsid w:val="00482EBE"/>
    <w:rsid w:val="004831AE"/>
    <w:rsid w:val="00483334"/>
    <w:rsid w:val="004836EC"/>
    <w:rsid w:val="00483799"/>
    <w:rsid w:val="00484066"/>
    <w:rsid w:val="00484500"/>
    <w:rsid w:val="004845A1"/>
    <w:rsid w:val="004845C7"/>
    <w:rsid w:val="004846EB"/>
    <w:rsid w:val="00484894"/>
    <w:rsid w:val="00484ADD"/>
    <w:rsid w:val="00484B59"/>
    <w:rsid w:val="00484CDD"/>
    <w:rsid w:val="00484F2E"/>
    <w:rsid w:val="004851B0"/>
    <w:rsid w:val="0048521D"/>
    <w:rsid w:val="00485310"/>
    <w:rsid w:val="00485656"/>
    <w:rsid w:val="00485721"/>
    <w:rsid w:val="004858F6"/>
    <w:rsid w:val="00485900"/>
    <w:rsid w:val="00485949"/>
    <w:rsid w:val="00485B8F"/>
    <w:rsid w:val="00486090"/>
    <w:rsid w:val="004860CC"/>
    <w:rsid w:val="004860E7"/>
    <w:rsid w:val="0048621C"/>
    <w:rsid w:val="004862E5"/>
    <w:rsid w:val="004864BC"/>
    <w:rsid w:val="004869C2"/>
    <w:rsid w:val="004869D1"/>
    <w:rsid w:val="00486DC7"/>
    <w:rsid w:val="00486F9C"/>
    <w:rsid w:val="00487068"/>
    <w:rsid w:val="00487281"/>
    <w:rsid w:val="004874CE"/>
    <w:rsid w:val="0048781D"/>
    <w:rsid w:val="00487CFB"/>
    <w:rsid w:val="00487D03"/>
    <w:rsid w:val="00487D90"/>
    <w:rsid w:val="00487E2A"/>
    <w:rsid w:val="00487F1D"/>
    <w:rsid w:val="00490130"/>
    <w:rsid w:val="00490336"/>
    <w:rsid w:val="004907AC"/>
    <w:rsid w:val="00490898"/>
    <w:rsid w:val="00490984"/>
    <w:rsid w:val="004909C3"/>
    <w:rsid w:val="004909D1"/>
    <w:rsid w:val="00490ACF"/>
    <w:rsid w:val="00490BA9"/>
    <w:rsid w:val="00490E92"/>
    <w:rsid w:val="00491020"/>
    <w:rsid w:val="004913BB"/>
    <w:rsid w:val="00491403"/>
    <w:rsid w:val="004915F3"/>
    <w:rsid w:val="0049160B"/>
    <w:rsid w:val="00491613"/>
    <w:rsid w:val="0049165A"/>
    <w:rsid w:val="00491727"/>
    <w:rsid w:val="004918FA"/>
    <w:rsid w:val="00491967"/>
    <w:rsid w:val="004919BE"/>
    <w:rsid w:val="00491A35"/>
    <w:rsid w:val="00491F9F"/>
    <w:rsid w:val="00492037"/>
    <w:rsid w:val="00492056"/>
    <w:rsid w:val="004920E4"/>
    <w:rsid w:val="00492199"/>
    <w:rsid w:val="004922F3"/>
    <w:rsid w:val="00492379"/>
    <w:rsid w:val="0049275B"/>
    <w:rsid w:val="0049299C"/>
    <w:rsid w:val="00492A9D"/>
    <w:rsid w:val="00492B49"/>
    <w:rsid w:val="00492DD1"/>
    <w:rsid w:val="00493181"/>
    <w:rsid w:val="0049325D"/>
    <w:rsid w:val="00493317"/>
    <w:rsid w:val="00493376"/>
    <w:rsid w:val="00493530"/>
    <w:rsid w:val="0049357D"/>
    <w:rsid w:val="004939F2"/>
    <w:rsid w:val="00493A8C"/>
    <w:rsid w:val="00493B6D"/>
    <w:rsid w:val="00493C09"/>
    <w:rsid w:val="00493F54"/>
    <w:rsid w:val="00494172"/>
    <w:rsid w:val="00494238"/>
    <w:rsid w:val="0049434E"/>
    <w:rsid w:val="00494473"/>
    <w:rsid w:val="00494679"/>
    <w:rsid w:val="00494683"/>
    <w:rsid w:val="0049498B"/>
    <w:rsid w:val="00494B4A"/>
    <w:rsid w:val="00494B66"/>
    <w:rsid w:val="00494B9F"/>
    <w:rsid w:val="00494CD6"/>
    <w:rsid w:val="00494E69"/>
    <w:rsid w:val="00494EAB"/>
    <w:rsid w:val="00494EE7"/>
    <w:rsid w:val="00495093"/>
    <w:rsid w:val="00495148"/>
    <w:rsid w:val="004952BB"/>
    <w:rsid w:val="00495406"/>
    <w:rsid w:val="004954C6"/>
    <w:rsid w:val="004955ED"/>
    <w:rsid w:val="004956E5"/>
    <w:rsid w:val="00495878"/>
    <w:rsid w:val="00495C0A"/>
    <w:rsid w:val="00495C3E"/>
    <w:rsid w:val="00495D7A"/>
    <w:rsid w:val="00495DEC"/>
    <w:rsid w:val="00495F6B"/>
    <w:rsid w:val="00496747"/>
    <w:rsid w:val="0049678A"/>
    <w:rsid w:val="0049679C"/>
    <w:rsid w:val="00496856"/>
    <w:rsid w:val="00496AA8"/>
    <w:rsid w:val="00496B93"/>
    <w:rsid w:val="00496CD5"/>
    <w:rsid w:val="00496D1E"/>
    <w:rsid w:val="00496FC3"/>
    <w:rsid w:val="00497028"/>
    <w:rsid w:val="0049716F"/>
    <w:rsid w:val="004973F9"/>
    <w:rsid w:val="00497425"/>
    <w:rsid w:val="004976FC"/>
    <w:rsid w:val="00497799"/>
    <w:rsid w:val="0049780F"/>
    <w:rsid w:val="00497848"/>
    <w:rsid w:val="004978B0"/>
    <w:rsid w:val="00497A03"/>
    <w:rsid w:val="00497A12"/>
    <w:rsid w:val="00497FBB"/>
    <w:rsid w:val="004A0003"/>
    <w:rsid w:val="004A01CD"/>
    <w:rsid w:val="004A0275"/>
    <w:rsid w:val="004A02E3"/>
    <w:rsid w:val="004A03A4"/>
    <w:rsid w:val="004A0413"/>
    <w:rsid w:val="004A0510"/>
    <w:rsid w:val="004A052B"/>
    <w:rsid w:val="004A0779"/>
    <w:rsid w:val="004A07C7"/>
    <w:rsid w:val="004A0984"/>
    <w:rsid w:val="004A0A41"/>
    <w:rsid w:val="004A0C16"/>
    <w:rsid w:val="004A0C6F"/>
    <w:rsid w:val="004A0E95"/>
    <w:rsid w:val="004A0F27"/>
    <w:rsid w:val="004A0FBA"/>
    <w:rsid w:val="004A1110"/>
    <w:rsid w:val="004A14E1"/>
    <w:rsid w:val="004A1527"/>
    <w:rsid w:val="004A193B"/>
    <w:rsid w:val="004A1C3E"/>
    <w:rsid w:val="004A1EFA"/>
    <w:rsid w:val="004A1F4A"/>
    <w:rsid w:val="004A2045"/>
    <w:rsid w:val="004A20FF"/>
    <w:rsid w:val="004A2133"/>
    <w:rsid w:val="004A21F7"/>
    <w:rsid w:val="004A236B"/>
    <w:rsid w:val="004A2559"/>
    <w:rsid w:val="004A25A6"/>
    <w:rsid w:val="004A2972"/>
    <w:rsid w:val="004A2A5F"/>
    <w:rsid w:val="004A2B35"/>
    <w:rsid w:val="004A2BCA"/>
    <w:rsid w:val="004A2C79"/>
    <w:rsid w:val="004A2EBA"/>
    <w:rsid w:val="004A3100"/>
    <w:rsid w:val="004A36F9"/>
    <w:rsid w:val="004A38BC"/>
    <w:rsid w:val="004A38CA"/>
    <w:rsid w:val="004A38DD"/>
    <w:rsid w:val="004A3968"/>
    <w:rsid w:val="004A3A79"/>
    <w:rsid w:val="004A3D44"/>
    <w:rsid w:val="004A3FB9"/>
    <w:rsid w:val="004A410D"/>
    <w:rsid w:val="004A4259"/>
    <w:rsid w:val="004A4781"/>
    <w:rsid w:val="004A4DC7"/>
    <w:rsid w:val="004A4EDD"/>
    <w:rsid w:val="004A50E3"/>
    <w:rsid w:val="004A5708"/>
    <w:rsid w:val="004A581A"/>
    <w:rsid w:val="004A5921"/>
    <w:rsid w:val="004A59C8"/>
    <w:rsid w:val="004A5EAE"/>
    <w:rsid w:val="004A5EEE"/>
    <w:rsid w:val="004A5F04"/>
    <w:rsid w:val="004A5F38"/>
    <w:rsid w:val="004A62C6"/>
    <w:rsid w:val="004A6344"/>
    <w:rsid w:val="004A6460"/>
    <w:rsid w:val="004A653C"/>
    <w:rsid w:val="004A670D"/>
    <w:rsid w:val="004A6BEC"/>
    <w:rsid w:val="004A6D8C"/>
    <w:rsid w:val="004A6E6D"/>
    <w:rsid w:val="004A7013"/>
    <w:rsid w:val="004A7268"/>
    <w:rsid w:val="004A737D"/>
    <w:rsid w:val="004A7395"/>
    <w:rsid w:val="004A78AF"/>
    <w:rsid w:val="004A79AD"/>
    <w:rsid w:val="004B01A5"/>
    <w:rsid w:val="004B0200"/>
    <w:rsid w:val="004B03CA"/>
    <w:rsid w:val="004B0A06"/>
    <w:rsid w:val="004B0D6A"/>
    <w:rsid w:val="004B0DD8"/>
    <w:rsid w:val="004B0DF8"/>
    <w:rsid w:val="004B0E0F"/>
    <w:rsid w:val="004B1319"/>
    <w:rsid w:val="004B13D0"/>
    <w:rsid w:val="004B156D"/>
    <w:rsid w:val="004B15EA"/>
    <w:rsid w:val="004B169E"/>
    <w:rsid w:val="004B1827"/>
    <w:rsid w:val="004B186E"/>
    <w:rsid w:val="004B1935"/>
    <w:rsid w:val="004B1972"/>
    <w:rsid w:val="004B19C7"/>
    <w:rsid w:val="004B1C83"/>
    <w:rsid w:val="004B21FD"/>
    <w:rsid w:val="004B24EA"/>
    <w:rsid w:val="004B27A4"/>
    <w:rsid w:val="004B2910"/>
    <w:rsid w:val="004B29D7"/>
    <w:rsid w:val="004B2A86"/>
    <w:rsid w:val="004B2ACC"/>
    <w:rsid w:val="004B2C65"/>
    <w:rsid w:val="004B2D85"/>
    <w:rsid w:val="004B2EC6"/>
    <w:rsid w:val="004B2F0C"/>
    <w:rsid w:val="004B31E5"/>
    <w:rsid w:val="004B346C"/>
    <w:rsid w:val="004B35D2"/>
    <w:rsid w:val="004B36FA"/>
    <w:rsid w:val="004B3718"/>
    <w:rsid w:val="004B3D75"/>
    <w:rsid w:val="004B3DF8"/>
    <w:rsid w:val="004B3EC8"/>
    <w:rsid w:val="004B3F8F"/>
    <w:rsid w:val="004B4042"/>
    <w:rsid w:val="004B41A2"/>
    <w:rsid w:val="004B4249"/>
    <w:rsid w:val="004B4411"/>
    <w:rsid w:val="004B444E"/>
    <w:rsid w:val="004B496C"/>
    <w:rsid w:val="004B4A0B"/>
    <w:rsid w:val="004B4A55"/>
    <w:rsid w:val="004B4A95"/>
    <w:rsid w:val="004B55F2"/>
    <w:rsid w:val="004B55F6"/>
    <w:rsid w:val="004B55FF"/>
    <w:rsid w:val="004B56B0"/>
    <w:rsid w:val="004B5833"/>
    <w:rsid w:val="004B5C42"/>
    <w:rsid w:val="004B5EC5"/>
    <w:rsid w:val="004B5FAC"/>
    <w:rsid w:val="004B6133"/>
    <w:rsid w:val="004B617F"/>
    <w:rsid w:val="004B627E"/>
    <w:rsid w:val="004B642D"/>
    <w:rsid w:val="004B6530"/>
    <w:rsid w:val="004B654C"/>
    <w:rsid w:val="004B67F3"/>
    <w:rsid w:val="004B6A0B"/>
    <w:rsid w:val="004B6B3E"/>
    <w:rsid w:val="004B6E3A"/>
    <w:rsid w:val="004B73DB"/>
    <w:rsid w:val="004B742A"/>
    <w:rsid w:val="004B760E"/>
    <w:rsid w:val="004B766A"/>
    <w:rsid w:val="004B7728"/>
    <w:rsid w:val="004B7879"/>
    <w:rsid w:val="004B78AA"/>
    <w:rsid w:val="004B7907"/>
    <w:rsid w:val="004B7C8E"/>
    <w:rsid w:val="004B7F4E"/>
    <w:rsid w:val="004C0228"/>
    <w:rsid w:val="004C033F"/>
    <w:rsid w:val="004C0508"/>
    <w:rsid w:val="004C0560"/>
    <w:rsid w:val="004C07EF"/>
    <w:rsid w:val="004C0AFE"/>
    <w:rsid w:val="004C0BCC"/>
    <w:rsid w:val="004C0C8F"/>
    <w:rsid w:val="004C0CCF"/>
    <w:rsid w:val="004C0D23"/>
    <w:rsid w:val="004C0F1F"/>
    <w:rsid w:val="004C0FA8"/>
    <w:rsid w:val="004C0FD5"/>
    <w:rsid w:val="004C10FA"/>
    <w:rsid w:val="004C12A6"/>
    <w:rsid w:val="004C1380"/>
    <w:rsid w:val="004C15EF"/>
    <w:rsid w:val="004C1861"/>
    <w:rsid w:val="004C18D5"/>
    <w:rsid w:val="004C1BF9"/>
    <w:rsid w:val="004C2320"/>
    <w:rsid w:val="004C2B3E"/>
    <w:rsid w:val="004C2B9A"/>
    <w:rsid w:val="004C2E67"/>
    <w:rsid w:val="004C3107"/>
    <w:rsid w:val="004C3363"/>
    <w:rsid w:val="004C3496"/>
    <w:rsid w:val="004C37F4"/>
    <w:rsid w:val="004C37FA"/>
    <w:rsid w:val="004C3A60"/>
    <w:rsid w:val="004C3B4C"/>
    <w:rsid w:val="004C3EC2"/>
    <w:rsid w:val="004C4074"/>
    <w:rsid w:val="004C4348"/>
    <w:rsid w:val="004C477E"/>
    <w:rsid w:val="004C47FF"/>
    <w:rsid w:val="004C4907"/>
    <w:rsid w:val="004C4A55"/>
    <w:rsid w:val="004C4B1C"/>
    <w:rsid w:val="004C4C64"/>
    <w:rsid w:val="004C4D5F"/>
    <w:rsid w:val="004C4D66"/>
    <w:rsid w:val="004C4DC1"/>
    <w:rsid w:val="004C4E30"/>
    <w:rsid w:val="004C4F6D"/>
    <w:rsid w:val="004C4F70"/>
    <w:rsid w:val="004C4F88"/>
    <w:rsid w:val="004C507A"/>
    <w:rsid w:val="004C5231"/>
    <w:rsid w:val="004C528A"/>
    <w:rsid w:val="004C5322"/>
    <w:rsid w:val="004C53B6"/>
    <w:rsid w:val="004C550A"/>
    <w:rsid w:val="004C5624"/>
    <w:rsid w:val="004C56CF"/>
    <w:rsid w:val="004C582C"/>
    <w:rsid w:val="004C582F"/>
    <w:rsid w:val="004C5890"/>
    <w:rsid w:val="004C5A29"/>
    <w:rsid w:val="004C5BB4"/>
    <w:rsid w:val="004C5D27"/>
    <w:rsid w:val="004C5D8A"/>
    <w:rsid w:val="004C5E56"/>
    <w:rsid w:val="004C5E6D"/>
    <w:rsid w:val="004C5F15"/>
    <w:rsid w:val="004C5F5A"/>
    <w:rsid w:val="004C5FFF"/>
    <w:rsid w:val="004C61C9"/>
    <w:rsid w:val="004C6212"/>
    <w:rsid w:val="004C633C"/>
    <w:rsid w:val="004C6923"/>
    <w:rsid w:val="004C6CB1"/>
    <w:rsid w:val="004C6D04"/>
    <w:rsid w:val="004C6D1B"/>
    <w:rsid w:val="004C6DC3"/>
    <w:rsid w:val="004C6EDD"/>
    <w:rsid w:val="004C6F83"/>
    <w:rsid w:val="004C70CA"/>
    <w:rsid w:val="004C7139"/>
    <w:rsid w:val="004C76B6"/>
    <w:rsid w:val="004C76D2"/>
    <w:rsid w:val="004C78AD"/>
    <w:rsid w:val="004C78E5"/>
    <w:rsid w:val="004C7C73"/>
    <w:rsid w:val="004C7FBA"/>
    <w:rsid w:val="004D00C7"/>
    <w:rsid w:val="004D027C"/>
    <w:rsid w:val="004D0606"/>
    <w:rsid w:val="004D0685"/>
    <w:rsid w:val="004D0734"/>
    <w:rsid w:val="004D093F"/>
    <w:rsid w:val="004D0A8E"/>
    <w:rsid w:val="004D0C33"/>
    <w:rsid w:val="004D0D43"/>
    <w:rsid w:val="004D0EBC"/>
    <w:rsid w:val="004D1131"/>
    <w:rsid w:val="004D11A7"/>
    <w:rsid w:val="004D1A17"/>
    <w:rsid w:val="004D1BA1"/>
    <w:rsid w:val="004D1BE8"/>
    <w:rsid w:val="004D1C0D"/>
    <w:rsid w:val="004D1C7E"/>
    <w:rsid w:val="004D1F06"/>
    <w:rsid w:val="004D1FAC"/>
    <w:rsid w:val="004D1FAD"/>
    <w:rsid w:val="004D204E"/>
    <w:rsid w:val="004D2258"/>
    <w:rsid w:val="004D22D9"/>
    <w:rsid w:val="004D22DE"/>
    <w:rsid w:val="004D28FA"/>
    <w:rsid w:val="004D2988"/>
    <w:rsid w:val="004D2C5D"/>
    <w:rsid w:val="004D2FA6"/>
    <w:rsid w:val="004D2FDB"/>
    <w:rsid w:val="004D31D7"/>
    <w:rsid w:val="004D3317"/>
    <w:rsid w:val="004D338F"/>
    <w:rsid w:val="004D370D"/>
    <w:rsid w:val="004D372A"/>
    <w:rsid w:val="004D383E"/>
    <w:rsid w:val="004D385C"/>
    <w:rsid w:val="004D38D0"/>
    <w:rsid w:val="004D3B7C"/>
    <w:rsid w:val="004D3BA3"/>
    <w:rsid w:val="004D3C60"/>
    <w:rsid w:val="004D4104"/>
    <w:rsid w:val="004D42C9"/>
    <w:rsid w:val="004D43CA"/>
    <w:rsid w:val="004D4434"/>
    <w:rsid w:val="004D44F2"/>
    <w:rsid w:val="004D464E"/>
    <w:rsid w:val="004D469C"/>
    <w:rsid w:val="004D4723"/>
    <w:rsid w:val="004D494A"/>
    <w:rsid w:val="004D4955"/>
    <w:rsid w:val="004D4A1C"/>
    <w:rsid w:val="004D4B7D"/>
    <w:rsid w:val="004D4C34"/>
    <w:rsid w:val="004D4D64"/>
    <w:rsid w:val="004D4DA4"/>
    <w:rsid w:val="004D519B"/>
    <w:rsid w:val="004D526C"/>
    <w:rsid w:val="004D55B8"/>
    <w:rsid w:val="004D5670"/>
    <w:rsid w:val="004D56C2"/>
    <w:rsid w:val="004D5781"/>
    <w:rsid w:val="004D5C52"/>
    <w:rsid w:val="004D5CC7"/>
    <w:rsid w:val="004D5E67"/>
    <w:rsid w:val="004D6024"/>
    <w:rsid w:val="004D63BC"/>
    <w:rsid w:val="004D6F95"/>
    <w:rsid w:val="004D6FE4"/>
    <w:rsid w:val="004D7045"/>
    <w:rsid w:val="004D717C"/>
    <w:rsid w:val="004D757E"/>
    <w:rsid w:val="004D7864"/>
    <w:rsid w:val="004D793B"/>
    <w:rsid w:val="004D79C4"/>
    <w:rsid w:val="004D7A64"/>
    <w:rsid w:val="004D7A8F"/>
    <w:rsid w:val="004D7CCF"/>
    <w:rsid w:val="004D7D55"/>
    <w:rsid w:val="004D7F51"/>
    <w:rsid w:val="004E017C"/>
    <w:rsid w:val="004E02F2"/>
    <w:rsid w:val="004E03AE"/>
    <w:rsid w:val="004E040F"/>
    <w:rsid w:val="004E06C4"/>
    <w:rsid w:val="004E0888"/>
    <w:rsid w:val="004E0A66"/>
    <w:rsid w:val="004E0B72"/>
    <w:rsid w:val="004E0C86"/>
    <w:rsid w:val="004E0C8B"/>
    <w:rsid w:val="004E0DAE"/>
    <w:rsid w:val="004E0E81"/>
    <w:rsid w:val="004E1536"/>
    <w:rsid w:val="004E16CF"/>
    <w:rsid w:val="004E17CA"/>
    <w:rsid w:val="004E1C08"/>
    <w:rsid w:val="004E1C90"/>
    <w:rsid w:val="004E1DD7"/>
    <w:rsid w:val="004E20B4"/>
    <w:rsid w:val="004E2105"/>
    <w:rsid w:val="004E22F3"/>
    <w:rsid w:val="004E2427"/>
    <w:rsid w:val="004E2450"/>
    <w:rsid w:val="004E24EC"/>
    <w:rsid w:val="004E27B8"/>
    <w:rsid w:val="004E2991"/>
    <w:rsid w:val="004E2AB3"/>
    <w:rsid w:val="004E2CF2"/>
    <w:rsid w:val="004E2D35"/>
    <w:rsid w:val="004E2D5C"/>
    <w:rsid w:val="004E2E0A"/>
    <w:rsid w:val="004E305A"/>
    <w:rsid w:val="004E31E3"/>
    <w:rsid w:val="004E3225"/>
    <w:rsid w:val="004E32A5"/>
    <w:rsid w:val="004E3330"/>
    <w:rsid w:val="004E3353"/>
    <w:rsid w:val="004E35F0"/>
    <w:rsid w:val="004E361C"/>
    <w:rsid w:val="004E36BE"/>
    <w:rsid w:val="004E395A"/>
    <w:rsid w:val="004E3B4D"/>
    <w:rsid w:val="004E3E37"/>
    <w:rsid w:val="004E3E7E"/>
    <w:rsid w:val="004E4301"/>
    <w:rsid w:val="004E4851"/>
    <w:rsid w:val="004E4897"/>
    <w:rsid w:val="004E48E0"/>
    <w:rsid w:val="004E4ABE"/>
    <w:rsid w:val="004E4BA0"/>
    <w:rsid w:val="004E4BAF"/>
    <w:rsid w:val="004E5134"/>
    <w:rsid w:val="004E51E1"/>
    <w:rsid w:val="004E51EB"/>
    <w:rsid w:val="004E5286"/>
    <w:rsid w:val="004E5416"/>
    <w:rsid w:val="004E54DD"/>
    <w:rsid w:val="004E5A5D"/>
    <w:rsid w:val="004E5C8C"/>
    <w:rsid w:val="004E5F21"/>
    <w:rsid w:val="004E604B"/>
    <w:rsid w:val="004E6065"/>
    <w:rsid w:val="004E62D5"/>
    <w:rsid w:val="004E63DA"/>
    <w:rsid w:val="004E68FD"/>
    <w:rsid w:val="004E693C"/>
    <w:rsid w:val="004E69E0"/>
    <w:rsid w:val="004E6BA3"/>
    <w:rsid w:val="004E6BF1"/>
    <w:rsid w:val="004E6BF4"/>
    <w:rsid w:val="004E6D33"/>
    <w:rsid w:val="004E6ED8"/>
    <w:rsid w:val="004E6FF1"/>
    <w:rsid w:val="004E71C6"/>
    <w:rsid w:val="004E72D3"/>
    <w:rsid w:val="004E74C1"/>
    <w:rsid w:val="004E7584"/>
    <w:rsid w:val="004E76FB"/>
    <w:rsid w:val="004E7715"/>
    <w:rsid w:val="004E7B30"/>
    <w:rsid w:val="004E7BAE"/>
    <w:rsid w:val="004E7BCE"/>
    <w:rsid w:val="004E7D03"/>
    <w:rsid w:val="004E7D2C"/>
    <w:rsid w:val="004E7D55"/>
    <w:rsid w:val="004E7DD4"/>
    <w:rsid w:val="004E7F9E"/>
    <w:rsid w:val="004F009D"/>
    <w:rsid w:val="004F00D8"/>
    <w:rsid w:val="004F0131"/>
    <w:rsid w:val="004F018F"/>
    <w:rsid w:val="004F065A"/>
    <w:rsid w:val="004F07D4"/>
    <w:rsid w:val="004F0899"/>
    <w:rsid w:val="004F0A7A"/>
    <w:rsid w:val="004F0B41"/>
    <w:rsid w:val="004F0E21"/>
    <w:rsid w:val="004F0E75"/>
    <w:rsid w:val="004F0FB1"/>
    <w:rsid w:val="004F0FD7"/>
    <w:rsid w:val="004F13C1"/>
    <w:rsid w:val="004F1487"/>
    <w:rsid w:val="004F14E3"/>
    <w:rsid w:val="004F14E9"/>
    <w:rsid w:val="004F1781"/>
    <w:rsid w:val="004F1796"/>
    <w:rsid w:val="004F19C6"/>
    <w:rsid w:val="004F1B4A"/>
    <w:rsid w:val="004F1B8A"/>
    <w:rsid w:val="004F1E8C"/>
    <w:rsid w:val="004F216D"/>
    <w:rsid w:val="004F2276"/>
    <w:rsid w:val="004F2506"/>
    <w:rsid w:val="004F26DB"/>
    <w:rsid w:val="004F2D60"/>
    <w:rsid w:val="004F2DAC"/>
    <w:rsid w:val="004F2E40"/>
    <w:rsid w:val="004F2FA7"/>
    <w:rsid w:val="004F3030"/>
    <w:rsid w:val="004F3042"/>
    <w:rsid w:val="004F3098"/>
    <w:rsid w:val="004F309B"/>
    <w:rsid w:val="004F3147"/>
    <w:rsid w:val="004F3225"/>
    <w:rsid w:val="004F32FB"/>
    <w:rsid w:val="004F32FF"/>
    <w:rsid w:val="004F3475"/>
    <w:rsid w:val="004F34C6"/>
    <w:rsid w:val="004F35B9"/>
    <w:rsid w:val="004F3840"/>
    <w:rsid w:val="004F3948"/>
    <w:rsid w:val="004F397F"/>
    <w:rsid w:val="004F3AF1"/>
    <w:rsid w:val="004F3BCC"/>
    <w:rsid w:val="004F3DE8"/>
    <w:rsid w:val="004F3ED8"/>
    <w:rsid w:val="004F3F1C"/>
    <w:rsid w:val="004F40DA"/>
    <w:rsid w:val="004F4124"/>
    <w:rsid w:val="004F4126"/>
    <w:rsid w:val="004F4386"/>
    <w:rsid w:val="004F4567"/>
    <w:rsid w:val="004F4678"/>
    <w:rsid w:val="004F4739"/>
    <w:rsid w:val="004F4A0F"/>
    <w:rsid w:val="004F4A4B"/>
    <w:rsid w:val="004F4C79"/>
    <w:rsid w:val="004F4D78"/>
    <w:rsid w:val="004F4D8C"/>
    <w:rsid w:val="004F4E50"/>
    <w:rsid w:val="004F4E6B"/>
    <w:rsid w:val="004F4FF4"/>
    <w:rsid w:val="004F50DD"/>
    <w:rsid w:val="004F5167"/>
    <w:rsid w:val="004F51F7"/>
    <w:rsid w:val="004F52A1"/>
    <w:rsid w:val="004F53EA"/>
    <w:rsid w:val="004F5491"/>
    <w:rsid w:val="004F557E"/>
    <w:rsid w:val="004F55F4"/>
    <w:rsid w:val="004F5699"/>
    <w:rsid w:val="004F59DC"/>
    <w:rsid w:val="004F5A29"/>
    <w:rsid w:val="004F5C6D"/>
    <w:rsid w:val="004F5FD5"/>
    <w:rsid w:val="004F6093"/>
    <w:rsid w:val="004F61B5"/>
    <w:rsid w:val="004F626F"/>
    <w:rsid w:val="004F62AF"/>
    <w:rsid w:val="004F65EC"/>
    <w:rsid w:val="004F683A"/>
    <w:rsid w:val="004F68EF"/>
    <w:rsid w:val="004F6A50"/>
    <w:rsid w:val="004F6D9C"/>
    <w:rsid w:val="004F71BE"/>
    <w:rsid w:val="004F7462"/>
    <w:rsid w:val="004F74D6"/>
    <w:rsid w:val="004F7634"/>
    <w:rsid w:val="004F7720"/>
    <w:rsid w:val="004F781F"/>
    <w:rsid w:val="004F796E"/>
    <w:rsid w:val="004F7A73"/>
    <w:rsid w:val="004F7E21"/>
    <w:rsid w:val="004F7E8D"/>
    <w:rsid w:val="004F7F24"/>
    <w:rsid w:val="0050004F"/>
    <w:rsid w:val="00500066"/>
    <w:rsid w:val="005001E0"/>
    <w:rsid w:val="005002A0"/>
    <w:rsid w:val="005003C5"/>
    <w:rsid w:val="0050067F"/>
    <w:rsid w:val="005006F1"/>
    <w:rsid w:val="00500BA3"/>
    <w:rsid w:val="00500BB0"/>
    <w:rsid w:val="00500EC0"/>
    <w:rsid w:val="00500F46"/>
    <w:rsid w:val="00501120"/>
    <w:rsid w:val="00501262"/>
    <w:rsid w:val="00501398"/>
    <w:rsid w:val="005014C9"/>
    <w:rsid w:val="0050151B"/>
    <w:rsid w:val="0050182F"/>
    <w:rsid w:val="00501B89"/>
    <w:rsid w:val="00501D1A"/>
    <w:rsid w:val="00501F06"/>
    <w:rsid w:val="005020A5"/>
    <w:rsid w:val="00502241"/>
    <w:rsid w:val="0050232A"/>
    <w:rsid w:val="005025E9"/>
    <w:rsid w:val="005025F5"/>
    <w:rsid w:val="00502699"/>
    <w:rsid w:val="005028E8"/>
    <w:rsid w:val="00502958"/>
    <w:rsid w:val="00502ACA"/>
    <w:rsid w:val="00502D22"/>
    <w:rsid w:val="00502E21"/>
    <w:rsid w:val="00503029"/>
    <w:rsid w:val="00503035"/>
    <w:rsid w:val="005032C6"/>
    <w:rsid w:val="005036EC"/>
    <w:rsid w:val="00503A5C"/>
    <w:rsid w:val="00503D96"/>
    <w:rsid w:val="00503F6D"/>
    <w:rsid w:val="00504055"/>
    <w:rsid w:val="0050436F"/>
    <w:rsid w:val="0050445E"/>
    <w:rsid w:val="005044E1"/>
    <w:rsid w:val="00504769"/>
    <w:rsid w:val="00504842"/>
    <w:rsid w:val="0050484B"/>
    <w:rsid w:val="00504A39"/>
    <w:rsid w:val="00504ADC"/>
    <w:rsid w:val="00504DD3"/>
    <w:rsid w:val="00505281"/>
    <w:rsid w:val="00505291"/>
    <w:rsid w:val="0050565D"/>
    <w:rsid w:val="00505737"/>
    <w:rsid w:val="00505D1E"/>
    <w:rsid w:val="00505E58"/>
    <w:rsid w:val="00505F02"/>
    <w:rsid w:val="0050638A"/>
    <w:rsid w:val="005064AE"/>
    <w:rsid w:val="005064C5"/>
    <w:rsid w:val="005064EF"/>
    <w:rsid w:val="00506993"/>
    <w:rsid w:val="00506B09"/>
    <w:rsid w:val="00506B92"/>
    <w:rsid w:val="00506BFE"/>
    <w:rsid w:val="00506D28"/>
    <w:rsid w:val="00506DC2"/>
    <w:rsid w:val="0050716D"/>
    <w:rsid w:val="00507392"/>
    <w:rsid w:val="0050773A"/>
    <w:rsid w:val="00507C0A"/>
    <w:rsid w:val="00507D6D"/>
    <w:rsid w:val="00507F3B"/>
    <w:rsid w:val="005100E6"/>
    <w:rsid w:val="005105B6"/>
    <w:rsid w:val="00510656"/>
    <w:rsid w:val="005106FF"/>
    <w:rsid w:val="00510B43"/>
    <w:rsid w:val="00510D89"/>
    <w:rsid w:val="00510F1C"/>
    <w:rsid w:val="00510F48"/>
    <w:rsid w:val="00511010"/>
    <w:rsid w:val="00511092"/>
    <w:rsid w:val="00511193"/>
    <w:rsid w:val="005113D1"/>
    <w:rsid w:val="0051151C"/>
    <w:rsid w:val="005116EF"/>
    <w:rsid w:val="005116FA"/>
    <w:rsid w:val="00511700"/>
    <w:rsid w:val="005117B8"/>
    <w:rsid w:val="005118A8"/>
    <w:rsid w:val="0051190B"/>
    <w:rsid w:val="005119B5"/>
    <w:rsid w:val="005119E5"/>
    <w:rsid w:val="00511A3D"/>
    <w:rsid w:val="00511C84"/>
    <w:rsid w:val="00511CD2"/>
    <w:rsid w:val="00511DDE"/>
    <w:rsid w:val="00512036"/>
    <w:rsid w:val="00512175"/>
    <w:rsid w:val="00512281"/>
    <w:rsid w:val="00512713"/>
    <w:rsid w:val="0051271E"/>
    <w:rsid w:val="00512BDD"/>
    <w:rsid w:val="00512DD2"/>
    <w:rsid w:val="0051300D"/>
    <w:rsid w:val="005131EB"/>
    <w:rsid w:val="005132B8"/>
    <w:rsid w:val="005133E4"/>
    <w:rsid w:val="0051395C"/>
    <w:rsid w:val="00513FD2"/>
    <w:rsid w:val="00514108"/>
    <w:rsid w:val="00514456"/>
    <w:rsid w:val="00514671"/>
    <w:rsid w:val="00514B70"/>
    <w:rsid w:val="00514C06"/>
    <w:rsid w:val="00514D56"/>
    <w:rsid w:val="00514DB0"/>
    <w:rsid w:val="00514E65"/>
    <w:rsid w:val="00515021"/>
    <w:rsid w:val="0051510C"/>
    <w:rsid w:val="005153AC"/>
    <w:rsid w:val="005153F8"/>
    <w:rsid w:val="00515419"/>
    <w:rsid w:val="005154FC"/>
    <w:rsid w:val="0051551A"/>
    <w:rsid w:val="00515549"/>
    <w:rsid w:val="0051568D"/>
    <w:rsid w:val="005157FE"/>
    <w:rsid w:val="005158E4"/>
    <w:rsid w:val="00515D12"/>
    <w:rsid w:val="00515D49"/>
    <w:rsid w:val="00515D7A"/>
    <w:rsid w:val="00515E64"/>
    <w:rsid w:val="00515E96"/>
    <w:rsid w:val="005160A6"/>
    <w:rsid w:val="0051610B"/>
    <w:rsid w:val="00516220"/>
    <w:rsid w:val="00516486"/>
    <w:rsid w:val="0051672C"/>
    <w:rsid w:val="00516A70"/>
    <w:rsid w:val="00516C1E"/>
    <w:rsid w:val="00516C4A"/>
    <w:rsid w:val="00517003"/>
    <w:rsid w:val="0051736E"/>
    <w:rsid w:val="005173EA"/>
    <w:rsid w:val="005173F8"/>
    <w:rsid w:val="0051743B"/>
    <w:rsid w:val="00517442"/>
    <w:rsid w:val="00517489"/>
    <w:rsid w:val="005175D2"/>
    <w:rsid w:val="00517644"/>
    <w:rsid w:val="00517ACB"/>
    <w:rsid w:val="00517C6D"/>
    <w:rsid w:val="00517F16"/>
    <w:rsid w:val="00517F28"/>
    <w:rsid w:val="00517F7C"/>
    <w:rsid w:val="00520179"/>
    <w:rsid w:val="005203FB"/>
    <w:rsid w:val="00520453"/>
    <w:rsid w:val="005206C3"/>
    <w:rsid w:val="005206FD"/>
    <w:rsid w:val="005208BC"/>
    <w:rsid w:val="0052090A"/>
    <w:rsid w:val="0052094A"/>
    <w:rsid w:val="00520A9B"/>
    <w:rsid w:val="00520B94"/>
    <w:rsid w:val="00520BC2"/>
    <w:rsid w:val="00520C56"/>
    <w:rsid w:val="00520F46"/>
    <w:rsid w:val="00521227"/>
    <w:rsid w:val="005213BC"/>
    <w:rsid w:val="00521665"/>
    <w:rsid w:val="00521785"/>
    <w:rsid w:val="005218D3"/>
    <w:rsid w:val="00521907"/>
    <w:rsid w:val="00521957"/>
    <w:rsid w:val="00521A6A"/>
    <w:rsid w:val="00521B61"/>
    <w:rsid w:val="00521BF2"/>
    <w:rsid w:val="00521E99"/>
    <w:rsid w:val="005221A3"/>
    <w:rsid w:val="00522268"/>
    <w:rsid w:val="005222DA"/>
    <w:rsid w:val="005227DF"/>
    <w:rsid w:val="00522853"/>
    <w:rsid w:val="00522970"/>
    <w:rsid w:val="005229C1"/>
    <w:rsid w:val="005229D1"/>
    <w:rsid w:val="00522BD6"/>
    <w:rsid w:val="0052306E"/>
    <w:rsid w:val="00523185"/>
    <w:rsid w:val="00523229"/>
    <w:rsid w:val="005232BD"/>
    <w:rsid w:val="00523A78"/>
    <w:rsid w:val="00523AF9"/>
    <w:rsid w:val="00523B99"/>
    <w:rsid w:val="00523D6D"/>
    <w:rsid w:val="00523F97"/>
    <w:rsid w:val="00523F9F"/>
    <w:rsid w:val="00524087"/>
    <w:rsid w:val="005242BF"/>
    <w:rsid w:val="005242D9"/>
    <w:rsid w:val="005243C5"/>
    <w:rsid w:val="005244C6"/>
    <w:rsid w:val="00524615"/>
    <w:rsid w:val="0052461A"/>
    <w:rsid w:val="005246BC"/>
    <w:rsid w:val="005246C3"/>
    <w:rsid w:val="00524954"/>
    <w:rsid w:val="00524A5F"/>
    <w:rsid w:val="00524AAD"/>
    <w:rsid w:val="00524B2B"/>
    <w:rsid w:val="00524CD9"/>
    <w:rsid w:val="00524D3E"/>
    <w:rsid w:val="00524E46"/>
    <w:rsid w:val="005251AA"/>
    <w:rsid w:val="005253FE"/>
    <w:rsid w:val="0052557E"/>
    <w:rsid w:val="00525856"/>
    <w:rsid w:val="00525A5A"/>
    <w:rsid w:val="005261D2"/>
    <w:rsid w:val="0052646E"/>
    <w:rsid w:val="005265AB"/>
    <w:rsid w:val="005266E0"/>
    <w:rsid w:val="00526AD8"/>
    <w:rsid w:val="00526B08"/>
    <w:rsid w:val="00526C4A"/>
    <w:rsid w:val="0052717B"/>
    <w:rsid w:val="005271BE"/>
    <w:rsid w:val="005272EF"/>
    <w:rsid w:val="0052743B"/>
    <w:rsid w:val="00527559"/>
    <w:rsid w:val="00527CDE"/>
    <w:rsid w:val="00527FA0"/>
    <w:rsid w:val="0053010D"/>
    <w:rsid w:val="0053026E"/>
    <w:rsid w:val="005304C6"/>
    <w:rsid w:val="00530964"/>
    <w:rsid w:val="00530A8D"/>
    <w:rsid w:val="00530BCA"/>
    <w:rsid w:val="00530FCA"/>
    <w:rsid w:val="00531037"/>
    <w:rsid w:val="005310A3"/>
    <w:rsid w:val="0053129F"/>
    <w:rsid w:val="005312FD"/>
    <w:rsid w:val="005313B0"/>
    <w:rsid w:val="005314F1"/>
    <w:rsid w:val="005316F3"/>
    <w:rsid w:val="00531C22"/>
    <w:rsid w:val="00531E5C"/>
    <w:rsid w:val="00531F0B"/>
    <w:rsid w:val="00531F8D"/>
    <w:rsid w:val="005320B1"/>
    <w:rsid w:val="005321B6"/>
    <w:rsid w:val="005322A8"/>
    <w:rsid w:val="005323B7"/>
    <w:rsid w:val="0053244E"/>
    <w:rsid w:val="00532B08"/>
    <w:rsid w:val="00532E4A"/>
    <w:rsid w:val="00532F9F"/>
    <w:rsid w:val="00532FCC"/>
    <w:rsid w:val="00533011"/>
    <w:rsid w:val="005330E1"/>
    <w:rsid w:val="0053313B"/>
    <w:rsid w:val="005332E7"/>
    <w:rsid w:val="0053344B"/>
    <w:rsid w:val="00533629"/>
    <w:rsid w:val="005336AF"/>
    <w:rsid w:val="0053380A"/>
    <w:rsid w:val="005339C7"/>
    <w:rsid w:val="00533D86"/>
    <w:rsid w:val="00533EC9"/>
    <w:rsid w:val="00533FD5"/>
    <w:rsid w:val="00534195"/>
    <w:rsid w:val="0053448D"/>
    <w:rsid w:val="005345EE"/>
    <w:rsid w:val="005346F7"/>
    <w:rsid w:val="005349F5"/>
    <w:rsid w:val="00534ADA"/>
    <w:rsid w:val="00534ADE"/>
    <w:rsid w:val="00534C00"/>
    <w:rsid w:val="00534C9C"/>
    <w:rsid w:val="00534E56"/>
    <w:rsid w:val="00535297"/>
    <w:rsid w:val="00535322"/>
    <w:rsid w:val="005355B3"/>
    <w:rsid w:val="00535709"/>
    <w:rsid w:val="0053573F"/>
    <w:rsid w:val="00535A72"/>
    <w:rsid w:val="00535BC7"/>
    <w:rsid w:val="00535BD2"/>
    <w:rsid w:val="00535D16"/>
    <w:rsid w:val="00535F43"/>
    <w:rsid w:val="00535F89"/>
    <w:rsid w:val="00535F9B"/>
    <w:rsid w:val="00536108"/>
    <w:rsid w:val="00536124"/>
    <w:rsid w:val="005362E4"/>
    <w:rsid w:val="00536462"/>
    <w:rsid w:val="005368C0"/>
    <w:rsid w:val="00536A56"/>
    <w:rsid w:val="00536ACA"/>
    <w:rsid w:val="00536D22"/>
    <w:rsid w:val="00536F06"/>
    <w:rsid w:val="0053716D"/>
    <w:rsid w:val="005373C4"/>
    <w:rsid w:val="00537D24"/>
    <w:rsid w:val="00540051"/>
    <w:rsid w:val="00540101"/>
    <w:rsid w:val="005401CE"/>
    <w:rsid w:val="0054028E"/>
    <w:rsid w:val="0054032D"/>
    <w:rsid w:val="005403E5"/>
    <w:rsid w:val="00540863"/>
    <w:rsid w:val="00540972"/>
    <w:rsid w:val="00540ACE"/>
    <w:rsid w:val="00540B64"/>
    <w:rsid w:val="00540BB2"/>
    <w:rsid w:val="00540D52"/>
    <w:rsid w:val="00540F8E"/>
    <w:rsid w:val="00541089"/>
    <w:rsid w:val="0054118E"/>
    <w:rsid w:val="005411B4"/>
    <w:rsid w:val="005413DA"/>
    <w:rsid w:val="00541470"/>
    <w:rsid w:val="005414A0"/>
    <w:rsid w:val="00541554"/>
    <w:rsid w:val="0054175B"/>
    <w:rsid w:val="005417C6"/>
    <w:rsid w:val="00541979"/>
    <w:rsid w:val="00541AC9"/>
    <w:rsid w:val="00541D6D"/>
    <w:rsid w:val="00542186"/>
    <w:rsid w:val="005422B3"/>
    <w:rsid w:val="00542356"/>
    <w:rsid w:val="0054245B"/>
    <w:rsid w:val="00542888"/>
    <w:rsid w:val="00542A64"/>
    <w:rsid w:val="00542BBF"/>
    <w:rsid w:val="00542C39"/>
    <w:rsid w:val="00542DAC"/>
    <w:rsid w:val="00542EEB"/>
    <w:rsid w:val="00542F59"/>
    <w:rsid w:val="00542FCD"/>
    <w:rsid w:val="00543088"/>
    <w:rsid w:val="0054309D"/>
    <w:rsid w:val="00543212"/>
    <w:rsid w:val="005433C2"/>
    <w:rsid w:val="005439E9"/>
    <w:rsid w:val="00543B32"/>
    <w:rsid w:val="00543BD3"/>
    <w:rsid w:val="00543CFF"/>
    <w:rsid w:val="00543EA1"/>
    <w:rsid w:val="005440A4"/>
    <w:rsid w:val="00544118"/>
    <w:rsid w:val="0054427A"/>
    <w:rsid w:val="005442D1"/>
    <w:rsid w:val="005444AC"/>
    <w:rsid w:val="0054476C"/>
    <w:rsid w:val="005451BC"/>
    <w:rsid w:val="0054539A"/>
    <w:rsid w:val="005453B0"/>
    <w:rsid w:val="005454A8"/>
    <w:rsid w:val="0054551A"/>
    <w:rsid w:val="0054575D"/>
    <w:rsid w:val="00545BF8"/>
    <w:rsid w:val="00545C96"/>
    <w:rsid w:val="005461C6"/>
    <w:rsid w:val="0054638F"/>
    <w:rsid w:val="005463BB"/>
    <w:rsid w:val="00546452"/>
    <w:rsid w:val="0054648B"/>
    <w:rsid w:val="00546535"/>
    <w:rsid w:val="005465D6"/>
    <w:rsid w:val="005465DB"/>
    <w:rsid w:val="00546629"/>
    <w:rsid w:val="005467A5"/>
    <w:rsid w:val="00546877"/>
    <w:rsid w:val="0054727A"/>
    <w:rsid w:val="0054739A"/>
    <w:rsid w:val="005475D3"/>
    <w:rsid w:val="005477B8"/>
    <w:rsid w:val="005477C1"/>
    <w:rsid w:val="005479F1"/>
    <w:rsid w:val="00547AB1"/>
    <w:rsid w:val="00547D92"/>
    <w:rsid w:val="00547DE7"/>
    <w:rsid w:val="005502E2"/>
    <w:rsid w:val="00550517"/>
    <w:rsid w:val="0055056C"/>
    <w:rsid w:val="0055073C"/>
    <w:rsid w:val="00550776"/>
    <w:rsid w:val="00550A20"/>
    <w:rsid w:val="00550A5D"/>
    <w:rsid w:val="00551021"/>
    <w:rsid w:val="00551206"/>
    <w:rsid w:val="005513F7"/>
    <w:rsid w:val="005517CF"/>
    <w:rsid w:val="00551A72"/>
    <w:rsid w:val="00551AEC"/>
    <w:rsid w:val="00551B7B"/>
    <w:rsid w:val="00551D49"/>
    <w:rsid w:val="00551EEF"/>
    <w:rsid w:val="005521B8"/>
    <w:rsid w:val="00552260"/>
    <w:rsid w:val="00552413"/>
    <w:rsid w:val="005524A6"/>
    <w:rsid w:val="00552626"/>
    <w:rsid w:val="00552CCD"/>
    <w:rsid w:val="00552E0B"/>
    <w:rsid w:val="005531E8"/>
    <w:rsid w:val="005531ED"/>
    <w:rsid w:val="005532AE"/>
    <w:rsid w:val="005533F9"/>
    <w:rsid w:val="005533FE"/>
    <w:rsid w:val="005534CC"/>
    <w:rsid w:val="005535C8"/>
    <w:rsid w:val="005538A5"/>
    <w:rsid w:val="00553C9E"/>
    <w:rsid w:val="005540A8"/>
    <w:rsid w:val="005540D5"/>
    <w:rsid w:val="00554182"/>
    <w:rsid w:val="00554602"/>
    <w:rsid w:val="005546DF"/>
    <w:rsid w:val="00554A3B"/>
    <w:rsid w:val="00554A65"/>
    <w:rsid w:val="00554BAC"/>
    <w:rsid w:val="00554FA8"/>
    <w:rsid w:val="005551D5"/>
    <w:rsid w:val="005551D7"/>
    <w:rsid w:val="005551E0"/>
    <w:rsid w:val="00555398"/>
    <w:rsid w:val="005555F7"/>
    <w:rsid w:val="00555621"/>
    <w:rsid w:val="0055565D"/>
    <w:rsid w:val="005557A9"/>
    <w:rsid w:val="005557EA"/>
    <w:rsid w:val="0055580F"/>
    <w:rsid w:val="00555B39"/>
    <w:rsid w:val="00555B7E"/>
    <w:rsid w:val="00555F70"/>
    <w:rsid w:val="00556040"/>
    <w:rsid w:val="005560EB"/>
    <w:rsid w:val="00556277"/>
    <w:rsid w:val="005564DF"/>
    <w:rsid w:val="005567AB"/>
    <w:rsid w:val="00556A7D"/>
    <w:rsid w:val="00556C20"/>
    <w:rsid w:val="00556E38"/>
    <w:rsid w:val="00556ED1"/>
    <w:rsid w:val="005572A0"/>
    <w:rsid w:val="005574DF"/>
    <w:rsid w:val="0055764D"/>
    <w:rsid w:val="0055780F"/>
    <w:rsid w:val="00557A2D"/>
    <w:rsid w:val="00557B3D"/>
    <w:rsid w:val="00557BB4"/>
    <w:rsid w:val="00557EE5"/>
    <w:rsid w:val="00557F15"/>
    <w:rsid w:val="005604B8"/>
    <w:rsid w:val="005606DE"/>
    <w:rsid w:val="005606FB"/>
    <w:rsid w:val="00560743"/>
    <w:rsid w:val="005608FE"/>
    <w:rsid w:val="0056097B"/>
    <w:rsid w:val="00560ACD"/>
    <w:rsid w:val="00560D92"/>
    <w:rsid w:val="00560F34"/>
    <w:rsid w:val="00560FFE"/>
    <w:rsid w:val="00561104"/>
    <w:rsid w:val="0056114B"/>
    <w:rsid w:val="00561567"/>
    <w:rsid w:val="00561699"/>
    <w:rsid w:val="00561BA9"/>
    <w:rsid w:val="00561C8A"/>
    <w:rsid w:val="00561F11"/>
    <w:rsid w:val="00561F98"/>
    <w:rsid w:val="00562046"/>
    <w:rsid w:val="00562149"/>
    <w:rsid w:val="00562505"/>
    <w:rsid w:val="00562551"/>
    <w:rsid w:val="005625F0"/>
    <w:rsid w:val="0056272E"/>
    <w:rsid w:val="005628FA"/>
    <w:rsid w:val="00562928"/>
    <w:rsid w:val="005629C5"/>
    <w:rsid w:val="00562A89"/>
    <w:rsid w:val="00562BB9"/>
    <w:rsid w:val="0056303C"/>
    <w:rsid w:val="00563053"/>
    <w:rsid w:val="00563233"/>
    <w:rsid w:val="0056333C"/>
    <w:rsid w:val="0056367F"/>
    <w:rsid w:val="00563B9B"/>
    <w:rsid w:val="00563C39"/>
    <w:rsid w:val="00563D56"/>
    <w:rsid w:val="00563E5D"/>
    <w:rsid w:val="005640AE"/>
    <w:rsid w:val="0056419F"/>
    <w:rsid w:val="005643B6"/>
    <w:rsid w:val="00564594"/>
    <w:rsid w:val="00564A34"/>
    <w:rsid w:val="00564BDF"/>
    <w:rsid w:val="00564FFF"/>
    <w:rsid w:val="00565102"/>
    <w:rsid w:val="00565241"/>
    <w:rsid w:val="005652A2"/>
    <w:rsid w:val="0056532A"/>
    <w:rsid w:val="005653BE"/>
    <w:rsid w:val="00565640"/>
    <w:rsid w:val="005656B8"/>
    <w:rsid w:val="00565E09"/>
    <w:rsid w:val="00565E8B"/>
    <w:rsid w:val="00565EDF"/>
    <w:rsid w:val="00565F31"/>
    <w:rsid w:val="0056610D"/>
    <w:rsid w:val="00566222"/>
    <w:rsid w:val="005664CB"/>
    <w:rsid w:val="005665E0"/>
    <w:rsid w:val="00566B44"/>
    <w:rsid w:val="00566BE3"/>
    <w:rsid w:val="00566BF0"/>
    <w:rsid w:val="00566C84"/>
    <w:rsid w:val="00566D00"/>
    <w:rsid w:val="00566F9E"/>
    <w:rsid w:val="00567271"/>
    <w:rsid w:val="005674A6"/>
    <w:rsid w:val="0056759C"/>
    <w:rsid w:val="0056772A"/>
    <w:rsid w:val="005677EC"/>
    <w:rsid w:val="005677FB"/>
    <w:rsid w:val="00567BA4"/>
    <w:rsid w:val="00567F0B"/>
    <w:rsid w:val="00567F33"/>
    <w:rsid w:val="00567FA2"/>
    <w:rsid w:val="00570101"/>
    <w:rsid w:val="00570193"/>
    <w:rsid w:val="005701D1"/>
    <w:rsid w:val="00570222"/>
    <w:rsid w:val="005703E0"/>
    <w:rsid w:val="005705AF"/>
    <w:rsid w:val="005707C8"/>
    <w:rsid w:val="00570848"/>
    <w:rsid w:val="00570BBB"/>
    <w:rsid w:val="00570C20"/>
    <w:rsid w:val="00570FD0"/>
    <w:rsid w:val="00571207"/>
    <w:rsid w:val="0057123B"/>
    <w:rsid w:val="0057127B"/>
    <w:rsid w:val="005714F2"/>
    <w:rsid w:val="005715FF"/>
    <w:rsid w:val="00571746"/>
    <w:rsid w:val="00571865"/>
    <w:rsid w:val="00571AA7"/>
    <w:rsid w:val="00571CE0"/>
    <w:rsid w:val="00571D01"/>
    <w:rsid w:val="00572008"/>
    <w:rsid w:val="0057228E"/>
    <w:rsid w:val="0057245B"/>
    <w:rsid w:val="005725FF"/>
    <w:rsid w:val="005727B2"/>
    <w:rsid w:val="00572898"/>
    <w:rsid w:val="005729E2"/>
    <w:rsid w:val="00572A4B"/>
    <w:rsid w:val="00572C55"/>
    <w:rsid w:val="00572F0C"/>
    <w:rsid w:val="005730BE"/>
    <w:rsid w:val="0057373B"/>
    <w:rsid w:val="00573780"/>
    <w:rsid w:val="00573809"/>
    <w:rsid w:val="00573922"/>
    <w:rsid w:val="00573B38"/>
    <w:rsid w:val="00573BD6"/>
    <w:rsid w:val="00573D71"/>
    <w:rsid w:val="00573DBE"/>
    <w:rsid w:val="005740B8"/>
    <w:rsid w:val="005743A0"/>
    <w:rsid w:val="005744C2"/>
    <w:rsid w:val="0057459F"/>
    <w:rsid w:val="00574A83"/>
    <w:rsid w:val="00574D06"/>
    <w:rsid w:val="00574D5E"/>
    <w:rsid w:val="00574E32"/>
    <w:rsid w:val="00574E87"/>
    <w:rsid w:val="00574EB8"/>
    <w:rsid w:val="0057500D"/>
    <w:rsid w:val="00575513"/>
    <w:rsid w:val="00575531"/>
    <w:rsid w:val="00575596"/>
    <w:rsid w:val="005757F0"/>
    <w:rsid w:val="00575CCE"/>
    <w:rsid w:val="00575CD3"/>
    <w:rsid w:val="00575DC6"/>
    <w:rsid w:val="00575F86"/>
    <w:rsid w:val="00576138"/>
    <w:rsid w:val="00576197"/>
    <w:rsid w:val="00576491"/>
    <w:rsid w:val="005764A1"/>
    <w:rsid w:val="00576667"/>
    <w:rsid w:val="0057679D"/>
    <w:rsid w:val="00576950"/>
    <w:rsid w:val="005769BD"/>
    <w:rsid w:val="00576A2A"/>
    <w:rsid w:val="00576A43"/>
    <w:rsid w:val="00576A83"/>
    <w:rsid w:val="00576EF9"/>
    <w:rsid w:val="00576F23"/>
    <w:rsid w:val="00577069"/>
    <w:rsid w:val="005774BF"/>
    <w:rsid w:val="0057777C"/>
    <w:rsid w:val="00577B22"/>
    <w:rsid w:val="00577DE9"/>
    <w:rsid w:val="00580168"/>
    <w:rsid w:val="005803AE"/>
    <w:rsid w:val="00580415"/>
    <w:rsid w:val="00580535"/>
    <w:rsid w:val="0058064A"/>
    <w:rsid w:val="00580752"/>
    <w:rsid w:val="00580951"/>
    <w:rsid w:val="00580E88"/>
    <w:rsid w:val="0058109C"/>
    <w:rsid w:val="00581106"/>
    <w:rsid w:val="00581231"/>
    <w:rsid w:val="00581416"/>
    <w:rsid w:val="0058145F"/>
    <w:rsid w:val="0058146D"/>
    <w:rsid w:val="005816F8"/>
    <w:rsid w:val="0058193F"/>
    <w:rsid w:val="00581A31"/>
    <w:rsid w:val="00581B0D"/>
    <w:rsid w:val="00581E4F"/>
    <w:rsid w:val="0058229E"/>
    <w:rsid w:val="00582872"/>
    <w:rsid w:val="005829A2"/>
    <w:rsid w:val="00582BBF"/>
    <w:rsid w:val="00582E46"/>
    <w:rsid w:val="00582E5C"/>
    <w:rsid w:val="00582E78"/>
    <w:rsid w:val="00582EC3"/>
    <w:rsid w:val="00583450"/>
    <w:rsid w:val="00583754"/>
    <w:rsid w:val="005837AC"/>
    <w:rsid w:val="005837E9"/>
    <w:rsid w:val="00583AF8"/>
    <w:rsid w:val="00583C58"/>
    <w:rsid w:val="00583E49"/>
    <w:rsid w:val="0058420F"/>
    <w:rsid w:val="00584234"/>
    <w:rsid w:val="005843B8"/>
    <w:rsid w:val="00584468"/>
    <w:rsid w:val="0058476E"/>
    <w:rsid w:val="00584A24"/>
    <w:rsid w:val="00584B29"/>
    <w:rsid w:val="00584C16"/>
    <w:rsid w:val="00584DA6"/>
    <w:rsid w:val="00585213"/>
    <w:rsid w:val="00585322"/>
    <w:rsid w:val="00585D36"/>
    <w:rsid w:val="00585F3C"/>
    <w:rsid w:val="00585F6B"/>
    <w:rsid w:val="0058609C"/>
    <w:rsid w:val="005863C5"/>
    <w:rsid w:val="005863D8"/>
    <w:rsid w:val="005863DB"/>
    <w:rsid w:val="00587121"/>
    <w:rsid w:val="005873E7"/>
    <w:rsid w:val="00587484"/>
    <w:rsid w:val="005874AF"/>
    <w:rsid w:val="00587504"/>
    <w:rsid w:val="005876F0"/>
    <w:rsid w:val="00587748"/>
    <w:rsid w:val="005877DD"/>
    <w:rsid w:val="00587850"/>
    <w:rsid w:val="0058799C"/>
    <w:rsid w:val="005879CB"/>
    <w:rsid w:val="00587AFE"/>
    <w:rsid w:val="00587B65"/>
    <w:rsid w:val="00587D66"/>
    <w:rsid w:val="00587D95"/>
    <w:rsid w:val="00590046"/>
    <w:rsid w:val="0059007F"/>
    <w:rsid w:val="005901D0"/>
    <w:rsid w:val="005903EA"/>
    <w:rsid w:val="0059042E"/>
    <w:rsid w:val="0059047D"/>
    <w:rsid w:val="00590C6B"/>
    <w:rsid w:val="00590D28"/>
    <w:rsid w:val="00590EFB"/>
    <w:rsid w:val="00591093"/>
    <w:rsid w:val="005911FC"/>
    <w:rsid w:val="0059122A"/>
    <w:rsid w:val="00591252"/>
    <w:rsid w:val="0059132B"/>
    <w:rsid w:val="0059134A"/>
    <w:rsid w:val="0059158D"/>
    <w:rsid w:val="00591605"/>
    <w:rsid w:val="0059174B"/>
    <w:rsid w:val="00591A72"/>
    <w:rsid w:val="00591A94"/>
    <w:rsid w:val="00591D95"/>
    <w:rsid w:val="00591E06"/>
    <w:rsid w:val="00591E41"/>
    <w:rsid w:val="0059208B"/>
    <w:rsid w:val="005920FF"/>
    <w:rsid w:val="00592131"/>
    <w:rsid w:val="0059224B"/>
    <w:rsid w:val="00592328"/>
    <w:rsid w:val="0059250B"/>
    <w:rsid w:val="00592529"/>
    <w:rsid w:val="005926E4"/>
    <w:rsid w:val="005926F5"/>
    <w:rsid w:val="0059279B"/>
    <w:rsid w:val="0059284E"/>
    <w:rsid w:val="00592966"/>
    <w:rsid w:val="00592A02"/>
    <w:rsid w:val="00592C06"/>
    <w:rsid w:val="00592D46"/>
    <w:rsid w:val="00592E0F"/>
    <w:rsid w:val="00592F26"/>
    <w:rsid w:val="00592F2A"/>
    <w:rsid w:val="00592F67"/>
    <w:rsid w:val="005930BA"/>
    <w:rsid w:val="00593174"/>
    <w:rsid w:val="005931BC"/>
    <w:rsid w:val="005934BF"/>
    <w:rsid w:val="00593611"/>
    <w:rsid w:val="005937E3"/>
    <w:rsid w:val="00593A36"/>
    <w:rsid w:val="00593A4A"/>
    <w:rsid w:val="00593B2A"/>
    <w:rsid w:val="00593F1F"/>
    <w:rsid w:val="00593FB1"/>
    <w:rsid w:val="005940B4"/>
    <w:rsid w:val="0059434D"/>
    <w:rsid w:val="00594386"/>
    <w:rsid w:val="00594472"/>
    <w:rsid w:val="00594474"/>
    <w:rsid w:val="005944C7"/>
    <w:rsid w:val="00594701"/>
    <w:rsid w:val="00594758"/>
    <w:rsid w:val="00594791"/>
    <w:rsid w:val="005948A2"/>
    <w:rsid w:val="00594ADB"/>
    <w:rsid w:val="00594C16"/>
    <w:rsid w:val="00594D76"/>
    <w:rsid w:val="00594E74"/>
    <w:rsid w:val="0059513C"/>
    <w:rsid w:val="00595866"/>
    <w:rsid w:val="00595CD9"/>
    <w:rsid w:val="00595CF6"/>
    <w:rsid w:val="00595DFA"/>
    <w:rsid w:val="00595FD4"/>
    <w:rsid w:val="005960F8"/>
    <w:rsid w:val="00596259"/>
    <w:rsid w:val="005962B7"/>
    <w:rsid w:val="0059654B"/>
    <w:rsid w:val="005966D4"/>
    <w:rsid w:val="005969B3"/>
    <w:rsid w:val="00596A0B"/>
    <w:rsid w:val="00596C5B"/>
    <w:rsid w:val="00596FFE"/>
    <w:rsid w:val="0059725B"/>
    <w:rsid w:val="0059789A"/>
    <w:rsid w:val="00597A80"/>
    <w:rsid w:val="00597CFC"/>
    <w:rsid w:val="00597E5A"/>
    <w:rsid w:val="00597EC3"/>
    <w:rsid w:val="005A0051"/>
    <w:rsid w:val="005A0054"/>
    <w:rsid w:val="005A0139"/>
    <w:rsid w:val="005A0441"/>
    <w:rsid w:val="005A04B5"/>
    <w:rsid w:val="005A05D0"/>
    <w:rsid w:val="005A0CFB"/>
    <w:rsid w:val="005A0E47"/>
    <w:rsid w:val="005A1094"/>
    <w:rsid w:val="005A11B8"/>
    <w:rsid w:val="005A1297"/>
    <w:rsid w:val="005A12A9"/>
    <w:rsid w:val="005A12F2"/>
    <w:rsid w:val="005A1432"/>
    <w:rsid w:val="005A1645"/>
    <w:rsid w:val="005A169D"/>
    <w:rsid w:val="005A1A54"/>
    <w:rsid w:val="005A1B5E"/>
    <w:rsid w:val="005A1B82"/>
    <w:rsid w:val="005A1F2B"/>
    <w:rsid w:val="005A238A"/>
    <w:rsid w:val="005A2474"/>
    <w:rsid w:val="005A28D6"/>
    <w:rsid w:val="005A2AD2"/>
    <w:rsid w:val="005A2F03"/>
    <w:rsid w:val="005A2FC1"/>
    <w:rsid w:val="005A3151"/>
    <w:rsid w:val="005A337D"/>
    <w:rsid w:val="005A33E0"/>
    <w:rsid w:val="005A3FAB"/>
    <w:rsid w:val="005A4316"/>
    <w:rsid w:val="005A44A5"/>
    <w:rsid w:val="005A4582"/>
    <w:rsid w:val="005A4752"/>
    <w:rsid w:val="005A4943"/>
    <w:rsid w:val="005A4AD3"/>
    <w:rsid w:val="005A53C3"/>
    <w:rsid w:val="005A5C4A"/>
    <w:rsid w:val="005A5EAF"/>
    <w:rsid w:val="005A5EB1"/>
    <w:rsid w:val="005A5F26"/>
    <w:rsid w:val="005A5F2D"/>
    <w:rsid w:val="005A6062"/>
    <w:rsid w:val="005A60FB"/>
    <w:rsid w:val="005A6238"/>
    <w:rsid w:val="005A64A8"/>
    <w:rsid w:val="005A65A9"/>
    <w:rsid w:val="005A6602"/>
    <w:rsid w:val="005A67B5"/>
    <w:rsid w:val="005A6937"/>
    <w:rsid w:val="005A6A37"/>
    <w:rsid w:val="005A6ADD"/>
    <w:rsid w:val="005A6B20"/>
    <w:rsid w:val="005A702B"/>
    <w:rsid w:val="005A7056"/>
    <w:rsid w:val="005A75BD"/>
    <w:rsid w:val="005A79DA"/>
    <w:rsid w:val="005A7A91"/>
    <w:rsid w:val="005A7CF9"/>
    <w:rsid w:val="005A7DD7"/>
    <w:rsid w:val="005A7DF0"/>
    <w:rsid w:val="005B0225"/>
    <w:rsid w:val="005B033B"/>
    <w:rsid w:val="005B0516"/>
    <w:rsid w:val="005B05E1"/>
    <w:rsid w:val="005B0694"/>
    <w:rsid w:val="005B07E3"/>
    <w:rsid w:val="005B0A50"/>
    <w:rsid w:val="005B0B0C"/>
    <w:rsid w:val="005B0C36"/>
    <w:rsid w:val="005B0C51"/>
    <w:rsid w:val="005B0DFB"/>
    <w:rsid w:val="005B0E0E"/>
    <w:rsid w:val="005B0F03"/>
    <w:rsid w:val="005B0F75"/>
    <w:rsid w:val="005B0F9D"/>
    <w:rsid w:val="005B0FF4"/>
    <w:rsid w:val="005B10D8"/>
    <w:rsid w:val="005B11FA"/>
    <w:rsid w:val="005B1285"/>
    <w:rsid w:val="005B1441"/>
    <w:rsid w:val="005B1569"/>
    <w:rsid w:val="005B1B0F"/>
    <w:rsid w:val="005B1C74"/>
    <w:rsid w:val="005B1CDA"/>
    <w:rsid w:val="005B1F58"/>
    <w:rsid w:val="005B1FA5"/>
    <w:rsid w:val="005B1FB9"/>
    <w:rsid w:val="005B20A6"/>
    <w:rsid w:val="005B2929"/>
    <w:rsid w:val="005B2B71"/>
    <w:rsid w:val="005B2F01"/>
    <w:rsid w:val="005B311A"/>
    <w:rsid w:val="005B3160"/>
    <w:rsid w:val="005B3216"/>
    <w:rsid w:val="005B3427"/>
    <w:rsid w:val="005B343F"/>
    <w:rsid w:val="005B347D"/>
    <w:rsid w:val="005B3588"/>
    <w:rsid w:val="005B35F8"/>
    <w:rsid w:val="005B36A5"/>
    <w:rsid w:val="005B40A1"/>
    <w:rsid w:val="005B4126"/>
    <w:rsid w:val="005B43BE"/>
    <w:rsid w:val="005B43E4"/>
    <w:rsid w:val="005B45B6"/>
    <w:rsid w:val="005B45BB"/>
    <w:rsid w:val="005B49F5"/>
    <w:rsid w:val="005B4BE1"/>
    <w:rsid w:val="005B4D76"/>
    <w:rsid w:val="005B4F69"/>
    <w:rsid w:val="005B5200"/>
    <w:rsid w:val="005B53F2"/>
    <w:rsid w:val="005B557F"/>
    <w:rsid w:val="005B561A"/>
    <w:rsid w:val="005B57D5"/>
    <w:rsid w:val="005B5860"/>
    <w:rsid w:val="005B588C"/>
    <w:rsid w:val="005B5CB5"/>
    <w:rsid w:val="005B5F2D"/>
    <w:rsid w:val="005B5FE3"/>
    <w:rsid w:val="005B6063"/>
    <w:rsid w:val="005B6076"/>
    <w:rsid w:val="005B62F3"/>
    <w:rsid w:val="005B638A"/>
    <w:rsid w:val="005B63F5"/>
    <w:rsid w:val="005B68C3"/>
    <w:rsid w:val="005B68CC"/>
    <w:rsid w:val="005B691F"/>
    <w:rsid w:val="005B6C76"/>
    <w:rsid w:val="005B6C82"/>
    <w:rsid w:val="005B6FD2"/>
    <w:rsid w:val="005B6FD8"/>
    <w:rsid w:val="005B7224"/>
    <w:rsid w:val="005B7293"/>
    <w:rsid w:val="005B7391"/>
    <w:rsid w:val="005B73EF"/>
    <w:rsid w:val="005B790C"/>
    <w:rsid w:val="005B7A8C"/>
    <w:rsid w:val="005B7C61"/>
    <w:rsid w:val="005B7F37"/>
    <w:rsid w:val="005C0091"/>
    <w:rsid w:val="005C01F9"/>
    <w:rsid w:val="005C06A0"/>
    <w:rsid w:val="005C0C78"/>
    <w:rsid w:val="005C0DB0"/>
    <w:rsid w:val="005C0EEF"/>
    <w:rsid w:val="005C1107"/>
    <w:rsid w:val="005C124B"/>
    <w:rsid w:val="005C13E2"/>
    <w:rsid w:val="005C1727"/>
    <w:rsid w:val="005C17A0"/>
    <w:rsid w:val="005C18ED"/>
    <w:rsid w:val="005C18F5"/>
    <w:rsid w:val="005C1CA7"/>
    <w:rsid w:val="005C1DAB"/>
    <w:rsid w:val="005C1FD3"/>
    <w:rsid w:val="005C1FEB"/>
    <w:rsid w:val="005C20AB"/>
    <w:rsid w:val="005C20CB"/>
    <w:rsid w:val="005C223B"/>
    <w:rsid w:val="005C22D1"/>
    <w:rsid w:val="005C2420"/>
    <w:rsid w:val="005C24B8"/>
    <w:rsid w:val="005C26DB"/>
    <w:rsid w:val="005C2701"/>
    <w:rsid w:val="005C276E"/>
    <w:rsid w:val="005C27A4"/>
    <w:rsid w:val="005C28BC"/>
    <w:rsid w:val="005C298C"/>
    <w:rsid w:val="005C2A23"/>
    <w:rsid w:val="005C2A31"/>
    <w:rsid w:val="005C2ABD"/>
    <w:rsid w:val="005C2B7C"/>
    <w:rsid w:val="005C2C2E"/>
    <w:rsid w:val="005C2C9C"/>
    <w:rsid w:val="005C2F43"/>
    <w:rsid w:val="005C3198"/>
    <w:rsid w:val="005C31CB"/>
    <w:rsid w:val="005C32E9"/>
    <w:rsid w:val="005C3373"/>
    <w:rsid w:val="005C3405"/>
    <w:rsid w:val="005C34BD"/>
    <w:rsid w:val="005C35FC"/>
    <w:rsid w:val="005C381D"/>
    <w:rsid w:val="005C3B08"/>
    <w:rsid w:val="005C4135"/>
    <w:rsid w:val="005C426D"/>
    <w:rsid w:val="005C436F"/>
    <w:rsid w:val="005C43E0"/>
    <w:rsid w:val="005C444C"/>
    <w:rsid w:val="005C4510"/>
    <w:rsid w:val="005C4517"/>
    <w:rsid w:val="005C4815"/>
    <w:rsid w:val="005C4F0C"/>
    <w:rsid w:val="005C4F8B"/>
    <w:rsid w:val="005C5226"/>
    <w:rsid w:val="005C53EB"/>
    <w:rsid w:val="005C53F5"/>
    <w:rsid w:val="005C54D4"/>
    <w:rsid w:val="005C557B"/>
    <w:rsid w:val="005C5735"/>
    <w:rsid w:val="005C596B"/>
    <w:rsid w:val="005C5991"/>
    <w:rsid w:val="005C5A40"/>
    <w:rsid w:val="005C5F78"/>
    <w:rsid w:val="005C61B3"/>
    <w:rsid w:val="005C6374"/>
    <w:rsid w:val="005C6597"/>
    <w:rsid w:val="005C675F"/>
    <w:rsid w:val="005C67A2"/>
    <w:rsid w:val="005C6A69"/>
    <w:rsid w:val="005C6CFC"/>
    <w:rsid w:val="005C6DEB"/>
    <w:rsid w:val="005C72A8"/>
    <w:rsid w:val="005C7435"/>
    <w:rsid w:val="005C758A"/>
    <w:rsid w:val="005C764E"/>
    <w:rsid w:val="005C770D"/>
    <w:rsid w:val="005C773A"/>
    <w:rsid w:val="005C7885"/>
    <w:rsid w:val="005C7BDE"/>
    <w:rsid w:val="005C7C7F"/>
    <w:rsid w:val="005C7E80"/>
    <w:rsid w:val="005D00C8"/>
    <w:rsid w:val="005D01BF"/>
    <w:rsid w:val="005D02B8"/>
    <w:rsid w:val="005D0598"/>
    <w:rsid w:val="005D072F"/>
    <w:rsid w:val="005D0B40"/>
    <w:rsid w:val="005D0BCC"/>
    <w:rsid w:val="005D0C91"/>
    <w:rsid w:val="005D0E95"/>
    <w:rsid w:val="005D1066"/>
    <w:rsid w:val="005D1133"/>
    <w:rsid w:val="005D14CB"/>
    <w:rsid w:val="005D1892"/>
    <w:rsid w:val="005D1966"/>
    <w:rsid w:val="005D19A8"/>
    <w:rsid w:val="005D1CF5"/>
    <w:rsid w:val="005D1EAB"/>
    <w:rsid w:val="005D1FAE"/>
    <w:rsid w:val="005D2038"/>
    <w:rsid w:val="005D22D1"/>
    <w:rsid w:val="005D2405"/>
    <w:rsid w:val="005D2495"/>
    <w:rsid w:val="005D2B64"/>
    <w:rsid w:val="005D2C7C"/>
    <w:rsid w:val="005D2F53"/>
    <w:rsid w:val="005D2F56"/>
    <w:rsid w:val="005D3001"/>
    <w:rsid w:val="005D31AD"/>
    <w:rsid w:val="005D328D"/>
    <w:rsid w:val="005D3356"/>
    <w:rsid w:val="005D342F"/>
    <w:rsid w:val="005D360D"/>
    <w:rsid w:val="005D3ED0"/>
    <w:rsid w:val="005D3FFB"/>
    <w:rsid w:val="005D4249"/>
    <w:rsid w:val="005D428F"/>
    <w:rsid w:val="005D4368"/>
    <w:rsid w:val="005D454D"/>
    <w:rsid w:val="005D456D"/>
    <w:rsid w:val="005D4C2F"/>
    <w:rsid w:val="005D4CDE"/>
    <w:rsid w:val="005D4F09"/>
    <w:rsid w:val="005D4FD3"/>
    <w:rsid w:val="005D50CE"/>
    <w:rsid w:val="005D5174"/>
    <w:rsid w:val="005D527A"/>
    <w:rsid w:val="005D52B3"/>
    <w:rsid w:val="005D5334"/>
    <w:rsid w:val="005D5340"/>
    <w:rsid w:val="005D57F0"/>
    <w:rsid w:val="005D5AB6"/>
    <w:rsid w:val="005D5BFF"/>
    <w:rsid w:val="005D5EE5"/>
    <w:rsid w:val="005D5F9D"/>
    <w:rsid w:val="005D5FF3"/>
    <w:rsid w:val="005D62D9"/>
    <w:rsid w:val="005D62DF"/>
    <w:rsid w:val="005D67C2"/>
    <w:rsid w:val="005D69F3"/>
    <w:rsid w:val="005D6B39"/>
    <w:rsid w:val="005D6C50"/>
    <w:rsid w:val="005D6CCE"/>
    <w:rsid w:val="005D6F3A"/>
    <w:rsid w:val="005D7060"/>
    <w:rsid w:val="005D7143"/>
    <w:rsid w:val="005D719D"/>
    <w:rsid w:val="005D7245"/>
    <w:rsid w:val="005D73EF"/>
    <w:rsid w:val="005D75B7"/>
    <w:rsid w:val="005D76B7"/>
    <w:rsid w:val="005D76E7"/>
    <w:rsid w:val="005D76EA"/>
    <w:rsid w:val="005D7793"/>
    <w:rsid w:val="005D7831"/>
    <w:rsid w:val="005D784F"/>
    <w:rsid w:val="005D7C9D"/>
    <w:rsid w:val="005D7D24"/>
    <w:rsid w:val="005D7DB5"/>
    <w:rsid w:val="005D7EF6"/>
    <w:rsid w:val="005E008A"/>
    <w:rsid w:val="005E00FF"/>
    <w:rsid w:val="005E013E"/>
    <w:rsid w:val="005E0395"/>
    <w:rsid w:val="005E040A"/>
    <w:rsid w:val="005E05B9"/>
    <w:rsid w:val="005E067C"/>
    <w:rsid w:val="005E075D"/>
    <w:rsid w:val="005E0C7B"/>
    <w:rsid w:val="005E0C8B"/>
    <w:rsid w:val="005E0DE5"/>
    <w:rsid w:val="005E0FC6"/>
    <w:rsid w:val="005E1157"/>
    <w:rsid w:val="005E1162"/>
    <w:rsid w:val="005E1365"/>
    <w:rsid w:val="005E1539"/>
    <w:rsid w:val="005E1542"/>
    <w:rsid w:val="005E1657"/>
    <w:rsid w:val="005E17E3"/>
    <w:rsid w:val="005E1963"/>
    <w:rsid w:val="005E19B4"/>
    <w:rsid w:val="005E1A66"/>
    <w:rsid w:val="005E1E2E"/>
    <w:rsid w:val="005E1F85"/>
    <w:rsid w:val="005E201B"/>
    <w:rsid w:val="005E202D"/>
    <w:rsid w:val="005E2119"/>
    <w:rsid w:val="005E2579"/>
    <w:rsid w:val="005E260B"/>
    <w:rsid w:val="005E2685"/>
    <w:rsid w:val="005E26A1"/>
    <w:rsid w:val="005E26BE"/>
    <w:rsid w:val="005E282E"/>
    <w:rsid w:val="005E28F3"/>
    <w:rsid w:val="005E2A70"/>
    <w:rsid w:val="005E2E2A"/>
    <w:rsid w:val="005E30B4"/>
    <w:rsid w:val="005E316D"/>
    <w:rsid w:val="005E37C2"/>
    <w:rsid w:val="005E3830"/>
    <w:rsid w:val="005E3E19"/>
    <w:rsid w:val="005E3F84"/>
    <w:rsid w:val="005E3FDA"/>
    <w:rsid w:val="005E497C"/>
    <w:rsid w:val="005E4AB8"/>
    <w:rsid w:val="005E4AE9"/>
    <w:rsid w:val="005E4CF4"/>
    <w:rsid w:val="005E50A5"/>
    <w:rsid w:val="005E5124"/>
    <w:rsid w:val="005E5592"/>
    <w:rsid w:val="005E55A6"/>
    <w:rsid w:val="005E55BF"/>
    <w:rsid w:val="005E5899"/>
    <w:rsid w:val="005E5CA3"/>
    <w:rsid w:val="005E5E19"/>
    <w:rsid w:val="005E60B0"/>
    <w:rsid w:val="005E60DD"/>
    <w:rsid w:val="005E60EE"/>
    <w:rsid w:val="005E60F8"/>
    <w:rsid w:val="005E62C6"/>
    <w:rsid w:val="005E6627"/>
    <w:rsid w:val="005E66AB"/>
    <w:rsid w:val="005E672A"/>
    <w:rsid w:val="005E6AB6"/>
    <w:rsid w:val="005E6C70"/>
    <w:rsid w:val="005E6F89"/>
    <w:rsid w:val="005E7472"/>
    <w:rsid w:val="005E7644"/>
    <w:rsid w:val="005E7710"/>
    <w:rsid w:val="005E77D3"/>
    <w:rsid w:val="005E7982"/>
    <w:rsid w:val="005E7AE4"/>
    <w:rsid w:val="005E7C05"/>
    <w:rsid w:val="005E7C4B"/>
    <w:rsid w:val="005E7C97"/>
    <w:rsid w:val="005E7CA3"/>
    <w:rsid w:val="005F00CB"/>
    <w:rsid w:val="005F0340"/>
    <w:rsid w:val="005F05E5"/>
    <w:rsid w:val="005F0897"/>
    <w:rsid w:val="005F08AB"/>
    <w:rsid w:val="005F08D7"/>
    <w:rsid w:val="005F0A2F"/>
    <w:rsid w:val="005F0F34"/>
    <w:rsid w:val="005F15EB"/>
    <w:rsid w:val="005F1633"/>
    <w:rsid w:val="005F17E1"/>
    <w:rsid w:val="005F1A28"/>
    <w:rsid w:val="005F1B62"/>
    <w:rsid w:val="005F1C46"/>
    <w:rsid w:val="005F1FE0"/>
    <w:rsid w:val="005F20C9"/>
    <w:rsid w:val="005F2130"/>
    <w:rsid w:val="005F21AA"/>
    <w:rsid w:val="005F23A7"/>
    <w:rsid w:val="005F23ED"/>
    <w:rsid w:val="005F277C"/>
    <w:rsid w:val="005F2A59"/>
    <w:rsid w:val="005F2BA0"/>
    <w:rsid w:val="005F2E72"/>
    <w:rsid w:val="005F2F4D"/>
    <w:rsid w:val="005F2F9D"/>
    <w:rsid w:val="005F3373"/>
    <w:rsid w:val="005F349D"/>
    <w:rsid w:val="005F3882"/>
    <w:rsid w:val="005F45C0"/>
    <w:rsid w:val="005F4678"/>
    <w:rsid w:val="005F479D"/>
    <w:rsid w:val="005F485B"/>
    <w:rsid w:val="005F498C"/>
    <w:rsid w:val="005F4A4D"/>
    <w:rsid w:val="005F4C0C"/>
    <w:rsid w:val="005F4C50"/>
    <w:rsid w:val="005F4E08"/>
    <w:rsid w:val="005F4EE5"/>
    <w:rsid w:val="005F4F54"/>
    <w:rsid w:val="005F50CA"/>
    <w:rsid w:val="005F53BA"/>
    <w:rsid w:val="005F57B1"/>
    <w:rsid w:val="005F590A"/>
    <w:rsid w:val="005F5941"/>
    <w:rsid w:val="005F59E2"/>
    <w:rsid w:val="005F5C78"/>
    <w:rsid w:val="005F5FC4"/>
    <w:rsid w:val="005F6116"/>
    <w:rsid w:val="005F620D"/>
    <w:rsid w:val="005F63FA"/>
    <w:rsid w:val="005F6477"/>
    <w:rsid w:val="005F657A"/>
    <w:rsid w:val="005F6687"/>
    <w:rsid w:val="005F688F"/>
    <w:rsid w:val="005F6933"/>
    <w:rsid w:val="005F6D90"/>
    <w:rsid w:val="005F70DA"/>
    <w:rsid w:val="005F70F0"/>
    <w:rsid w:val="005F7215"/>
    <w:rsid w:val="005F7552"/>
    <w:rsid w:val="005F75F4"/>
    <w:rsid w:val="005F7AE9"/>
    <w:rsid w:val="005F7DC3"/>
    <w:rsid w:val="00600102"/>
    <w:rsid w:val="0060024D"/>
    <w:rsid w:val="00600294"/>
    <w:rsid w:val="006005B6"/>
    <w:rsid w:val="006006BD"/>
    <w:rsid w:val="00600859"/>
    <w:rsid w:val="0060086E"/>
    <w:rsid w:val="00600AF5"/>
    <w:rsid w:val="00600C2E"/>
    <w:rsid w:val="006012EF"/>
    <w:rsid w:val="0060149F"/>
    <w:rsid w:val="00601738"/>
    <w:rsid w:val="00601972"/>
    <w:rsid w:val="00601E2E"/>
    <w:rsid w:val="00601E51"/>
    <w:rsid w:val="0060202E"/>
    <w:rsid w:val="0060215E"/>
    <w:rsid w:val="006021DB"/>
    <w:rsid w:val="006023CE"/>
    <w:rsid w:val="0060262F"/>
    <w:rsid w:val="00602780"/>
    <w:rsid w:val="006028E9"/>
    <w:rsid w:val="006029D2"/>
    <w:rsid w:val="00602DDF"/>
    <w:rsid w:val="00602F73"/>
    <w:rsid w:val="006034C5"/>
    <w:rsid w:val="006037D4"/>
    <w:rsid w:val="00603886"/>
    <w:rsid w:val="006039AC"/>
    <w:rsid w:val="006039C2"/>
    <w:rsid w:val="00603D8D"/>
    <w:rsid w:val="00603DBE"/>
    <w:rsid w:val="00603E05"/>
    <w:rsid w:val="006041CB"/>
    <w:rsid w:val="0060447F"/>
    <w:rsid w:val="0060457D"/>
    <w:rsid w:val="006049A7"/>
    <w:rsid w:val="00604AC0"/>
    <w:rsid w:val="00604AD9"/>
    <w:rsid w:val="00604CA3"/>
    <w:rsid w:val="00604E10"/>
    <w:rsid w:val="00604FA3"/>
    <w:rsid w:val="006050DA"/>
    <w:rsid w:val="00605109"/>
    <w:rsid w:val="006051AB"/>
    <w:rsid w:val="0060523B"/>
    <w:rsid w:val="0060532B"/>
    <w:rsid w:val="00605532"/>
    <w:rsid w:val="00605786"/>
    <w:rsid w:val="006057F9"/>
    <w:rsid w:val="00605E24"/>
    <w:rsid w:val="00605E36"/>
    <w:rsid w:val="00605F00"/>
    <w:rsid w:val="00605F3F"/>
    <w:rsid w:val="00606157"/>
    <w:rsid w:val="006067E3"/>
    <w:rsid w:val="006068A8"/>
    <w:rsid w:val="00606B37"/>
    <w:rsid w:val="00606EFB"/>
    <w:rsid w:val="00606F22"/>
    <w:rsid w:val="006070D0"/>
    <w:rsid w:val="006070E2"/>
    <w:rsid w:val="006071C7"/>
    <w:rsid w:val="00607356"/>
    <w:rsid w:val="0060759D"/>
    <w:rsid w:val="0060769D"/>
    <w:rsid w:val="00607993"/>
    <w:rsid w:val="00607C8C"/>
    <w:rsid w:val="00607E46"/>
    <w:rsid w:val="00607EB2"/>
    <w:rsid w:val="00607EC5"/>
    <w:rsid w:val="00607F60"/>
    <w:rsid w:val="006100D0"/>
    <w:rsid w:val="00610193"/>
    <w:rsid w:val="006101B2"/>
    <w:rsid w:val="0061039C"/>
    <w:rsid w:val="006103D3"/>
    <w:rsid w:val="006103D9"/>
    <w:rsid w:val="00610A38"/>
    <w:rsid w:val="00610A42"/>
    <w:rsid w:val="00610FBF"/>
    <w:rsid w:val="00610FC3"/>
    <w:rsid w:val="00611400"/>
    <w:rsid w:val="0061140D"/>
    <w:rsid w:val="00611696"/>
    <w:rsid w:val="00611AFB"/>
    <w:rsid w:val="00611B3E"/>
    <w:rsid w:val="00611CEA"/>
    <w:rsid w:val="00611E26"/>
    <w:rsid w:val="00611E49"/>
    <w:rsid w:val="0061200B"/>
    <w:rsid w:val="006123C8"/>
    <w:rsid w:val="006124EF"/>
    <w:rsid w:val="00612560"/>
    <w:rsid w:val="00612BE0"/>
    <w:rsid w:val="00612C10"/>
    <w:rsid w:val="00612C56"/>
    <w:rsid w:val="00612C96"/>
    <w:rsid w:val="00612E21"/>
    <w:rsid w:val="00612E97"/>
    <w:rsid w:val="0061305E"/>
    <w:rsid w:val="006130CF"/>
    <w:rsid w:val="0061316E"/>
    <w:rsid w:val="0061327B"/>
    <w:rsid w:val="006134A8"/>
    <w:rsid w:val="00613500"/>
    <w:rsid w:val="00613588"/>
    <w:rsid w:val="006135B0"/>
    <w:rsid w:val="00613780"/>
    <w:rsid w:val="00613800"/>
    <w:rsid w:val="00613850"/>
    <w:rsid w:val="00613875"/>
    <w:rsid w:val="0061398B"/>
    <w:rsid w:val="00613D5B"/>
    <w:rsid w:val="0061406E"/>
    <w:rsid w:val="0061407D"/>
    <w:rsid w:val="00614490"/>
    <w:rsid w:val="006147EC"/>
    <w:rsid w:val="006147FC"/>
    <w:rsid w:val="00614961"/>
    <w:rsid w:val="0061497F"/>
    <w:rsid w:val="00614A87"/>
    <w:rsid w:val="00614C3A"/>
    <w:rsid w:val="00614CDB"/>
    <w:rsid w:val="00614F46"/>
    <w:rsid w:val="00615241"/>
    <w:rsid w:val="00615320"/>
    <w:rsid w:val="0061538F"/>
    <w:rsid w:val="0061553E"/>
    <w:rsid w:val="00615898"/>
    <w:rsid w:val="0061595D"/>
    <w:rsid w:val="00615A07"/>
    <w:rsid w:val="00615AB4"/>
    <w:rsid w:val="00615C2A"/>
    <w:rsid w:val="00615E07"/>
    <w:rsid w:val="00615E56"/>
    <w:rsid w:val="00615F3B"/>
    <w:rsid w:val="0061601C"/>
    <w:rsid w:val="006160EE"/>
    <w:rsid w:val="00616270"/>
    <w:rsid w:val="0061630C"/>
    <w:rsid w:val="006163B6"/>
    <w:rsid w:val="006165D5"/>
    <w:rsid w:val="00616880"/>
    <w:rsid w:val="00616C4A"/>
    <w:rsid w:val="00616DD3"/>
    <w:rsid w:val="00616E9D"/>
    <w:rsid w:val="00616EB2"/>
    <w:rsid w:val="00616F2F"/>
    <w:rsid w:val="006171A4"/>
    <w:rsid w:val="006172D3"/>
    <w:rsid w:val="006173AB"/>
    <w:rsid w:val="00617579"/>
    <w:rsid w:val="006176F6"/>
    <w:rsid w:val="00617C90"/>
    <w:rsid w:val="00617CA4"/>
    <w:rsid w:val="00617CD5"/>
    <w:rsid w:val="0062070C"/>
    <w:rsid w:val="0062081A"/>
    <w:rsid w:val="0062081C"/>
    <w:rsid w:val="00620833"/>
    <w:rsid w:val="00620A6A"/>
    <w:rsid w:val="00620F20"/>
    <w:rsid w:val="006210C8"/>
    <w:rsid w:val="00621102"/>
    <w:rsid w:val="00621278"/>
    <w:rsid w:val="006212B8"/>
    <w:rsid w:val="0062132F"/>
    <w:rsid w:val="00621442"/>
    <w:rsid w:val="00621491"/>
    <w:rsid w:val="006214E1"/>
    <w:rsid w:val="00621624"/>
    <w:rsid w:val="00621944"/>
    <w:rsid w:val="00621E3B"/>
    <w:rsid w:val="00621E40"/>
    <w:rsid w:val="00621E5A"/>
    <w:rsid w:val="00621FE8"/>
    <w:rsid w:val="0062200A"/>
    <w:rsid w:val="0062219C"/>
    <w:rsid w:val="006223A3"/>
    <w:rsid w:val="00622685"/>
    <w:rsid w:val="00622783"/>
    <w:rsid w:val="006228BF"/>
    <w:rsid w:val="006228E9"/>
    <w:rsid w:val="006228F5"/>
    <w:rsid w:val="006229A0"/>
    <w:rsid w:val="006229E8"/>
    <w:rsid w:val="00622B16"/>
    <w:rsid w:val="00622B5B"/>
    <w:rsid w:val="00622D6A"/>
    <w:rsid w:val="00622D95"/>
    <w:rsid w:val="00623050"/>
    <w:rsid w:val="0062337E"/>
    <w:rsid w:val="0062374D"/>
    <w:rsid w:val="00623928"/>
    <w:rsid w:val="0062395B"/>
    <w:rsid w:val="00623A32"/>
    <w:rsid w:val="00623A48"/>
    <w:rsid w:val="00623BB0"/>
    <w:rsid w:val="00623F14"/>
    <w:rsid w:val="0062412E"/>
    <w:rsid w:val="0062422E"/>
    <w:rsid w:val="006242F7"/>
    <w:rsid w:val="00624479"/>
    <w:rsid w:val="00624618"/>
    <w:rsid w:val="00624740"/>
    <w:rsid w:val="00624846"/>
    <w:rsid w:val="00624922"/>
    <w:rsid w:val="006249C9"/>
    <w:rsid w:val="00624AB2"/>
    <w:rsid w:val="00624AC0"/>
    <w:rsid w:val="00624B24"/>
    <w:rsid w:val="00624D62"/>
    <w:rsid w:val="00624DFF"/>
    <w:rsid w:val="00624E0A"/>
    <w:rsid w:val="00624F3E"/>
    <w:rsid w:val="00624FBC"/>
    <w:rsid w:val="0062516C"/>
    <w:rsid w:val="00625296"/>
    <w:rsid w:val="00625723"/>
    <w:rsid w:val="00625847"/>
    <w:rsid w:val="00625965"/>
    <w:rsid w:val="00625A55"/>
    <w:rsid w:val="00625AB4"/>
    <w:rsid w:val="00625AFF"/>
    <w:rsid w:val="00625B3C"/>
    <w:rsid w:val="00625C38"/>
    <w:rsid w:val="00625C91"/>
    <w:rsid w:val="00626083"/>
    <w:rsid w:val="00626482"/>
    <w:rsid w:val="006269DE"/>
    <w:rsid w:val="00626A7A"/>
    <w:rsid w:val="00626B80"/>
    <w:rsid w:val="00626C91"/>
    <w:rsid w:val="00626CE7"/>
    <w:rsid w:val="00626ED8"/>
    <w:rsid w:val="0062706F"/>
    <w:rsid w:val="006273D5"/>
    <w:rsid w:val="00627485"/>
    <w:rsid w:val="00627542"/>
    <w:rsid w:val="00627B1E"/>
    <w:rsid w:val="00627D4B"/>
    <w:rsid w:val="00627D8B"/>
    <w:rsid w:val="006300E3"/>
    <w:rsid w:val="00630117"/>
    <w:rsid w:val="00630225"/>
    <w:rsid w:val="00630553"/>
    <w:rsid w:val="006306A9"/>
    <w:rsid w:val="0063076D"/>
    <w:rsid w:val="0063095B"/>
    <w:rsid w:val="00630AB0"/>
    <w:rsid w:val="00630B49"/>
    <w:rsid w:val="00630B85"/>
    <w:rsid w:val="00630F44"/>
    <w:rsid w:val="00630FFE"/>
    <w:rsid w:val="00631334"/>
    <w:rsid w:val="00631372"/>
    <w:rsid w:val="0063147F"/>
    <w:rsid w:val="00631668"/>
    <w:rsid w:val="00631802"/>
    <w:rsid w:val="006318E1"/>
    <w:rsid w:val="00631996"/>
    <w:rsid w:val="00631A55"/>
    <w:rsid w:val="00631A72"/>
    <w:rsid w:val="00631E06"/>
    <w:rsid w:val="00631F8B"/>
    <w:rsid w:val="0063209D"/>
    <w:rsid w:val="006321A9"/>
    <w:rsid w:val="006323DE"/>
    <w:rsid w:val="006323F9"/>
    <w:rsid w:val="00632492"/>
    <w:rsid w:val="00632BF2"/>
    <w:rsid w:val="00632F7E"/>
    <w:rsid w:val="00632FE8"/>
    <w:rsid w:val="006330AC"/>
    <w:rsid w:val="00633291"/>
    <w:rsid w:val="006332B9"/>
    <w:rsid w:val="00633376"/>
    <w:rsid w:val="00633A8B"/>
    <w:rsid w:val="00633B1C"/>
    <w:rsid w:val="00633ED7"/>
    <w:rsid w:val="0063405E"/>
    <w:rsid w:val="00634247"/>
    <w:rsid w:val="0063425B"/>
    <w:rsid w:val="006344D9"/>
    <w:rsid w:val="00634C6C"/>
    <w:rsid w:val="00634E66"/>
    <w:rsid w:val="00634E8D"/>
    <w:rsid w:val="00634F0F"/>
    <w:rsid w:val="00634FA2"/>
    <w:rsid w:val="006352C3"/>
    <w:rsid w:val="00635DAD"/>
    <w:rsid w:val="006360FF"/>
    <w:rsid w:val="00636376"/>
    <w:rsid w:val="00636638"/>
    <w:rsid w:val="00636773"/>
    <w:rsid w:val="006367FF"/>
    <w:rsid w:val="00636B70"/>
    <w:rsid w:val="00636BA6"/>
    <w:rsid w:val="00636C12"/>
    <w:rsid w:val="00636C74"/>
    <w:rsid w:val="006370A3"/>
    <w:rsid w:val="006373FE"/>
    <w:rsid w:val="00637506"/>
    <w:rsid w:val="00637614"/>
    <w:rsid w:val="00637647"/>
    <w:rsid w:val="00637789"/>
    <w:rsid w:val="00637A6E"/>
    <w:rsid w:val="00637A8F"/>
    <w:rsid w:val="00637E7D"/>
    <w:rsid w:val="00640010"/>
    <w:rsid w:val="0064005C"/>
    <w:rsid w:val="0064009E"/>
    <w:rsid w:val="006400F2"/>
    <w:rsid w:val="00640796"/>
    <w:rsid w:val="006407EC"/>
    <w:rsid w:val="00640A77"/>
    <w:rsid w:val="00640C58"/>
    <w:rsid w:val="00640E67"/>
    <w:rsid w:val="00640EC3"/>
    <w:rsid w:val="00640F70"/>
    <w:rsid w:val="00640F84"/>
    <w:rsid w:val="0064103F"/>
    <w:rsid w:val="00641428"/>
    <w:rsid w:val="006415AB"/>
    <w:rsid w:val="006418B0"/>
    <w:rsid w:val="00641B1D"/>
    <w:rsid w:val="00641B5D"/>
    <w:rsid w:val="00641E4D"/>
    <w:rsid w:val="00641F1D"/>
    <w:rsid w:val="00641F62"/>
    <w:rsid w:val="006422B9"/>
    <w:rsid w:val="00642338"/>
    <w:rsid w:val="0064243F"/>
    <w:rsid w:val="00642488"/>
    <w:rsid w:val="0064249D"/>
    <w:rsid w:val="0064257A"/>
    <w:rsid w:val="00642602"/>
    <w:rsid w:val="006426C6"/>
    <w:rsid w:val="00642843"/>
    <w:rsid w:val="0064295D"/>
    <w:rsid w:val="00642B1F"/>
    <w:rsid w:val="00642B28"/>
    <w:rsid w:val="00642EF8"/>
    <w:rsid w:val="00643088"/>
    <w:rsid w:val="00643633"/>
    <w:rsid w:val="00643683"/>
    <w:rsid w:val="00643697"/>
    <w:rsid w:val="006437F4"/>
    <w:rsid w:val="0064387E"/>
    <w:rsid w:val="006438AB"/>
    <w:rsid w:val="00643982"/>
    <w:rsid w:val="00643C5E"/>
    <w:rsid w:val="00643FC4"/>
    <w:rsid w:val="0064418B"/>
    <w:rsid w:val="0064424A"/>
    <w:rsid w:val="006442CC"/>
    <w:rsid w:val="00644396"/>
    <w:rsid w:val="006449E6"/>
    <w:rsid w:val="00644A4B"/>
    <w:rsid w:val="00644C51"/>
    <w:rsid w:val="00644CA8"/>
    <w:rsid w:val="00644EAA"/>
    <w:rsid w:val="00645185"/>
    <w:rsid w:val="0064567B"/>
    <w:rsid w:val="00645B6C"/>
    <w:rsid w:val="00645FC2"/>
    <w:rsid w:val="0064620E"/>
    <w:rsid w:val="00646249"/>
    <w:rsid w:val="006462D3"/>
    <w:rsid w:val="006462FC"/>
    <w:rsid w:val="00646454"/>
    <w:rsid w:val="006465B8"/>
    <w:rsid w:val="006466DA"/>
    <w:rsid w:val="0064679C"/>
    <w:rsid w:val="006468F9"/>
    <w:rsid w:val="00646C7C"/>
    <w:rsid w:val="00646DA4"/>
    <w:rsid w:val="00646DCB"/>
    <w:rsid w:val="00646E22"/>
    <w:rsid w:val="00647006"/>
    <w:rsid w:val="00647127"/>
    <w:rsid w:val="006473A5"/>
    <w:rsid w:val="0064758A"/>
    <w:rsid w:val="006475E2"/>
    <w:rsid w:val="00647718"/>
    <w:rsid w:val="00647A64"/>
    <w:rsid w:val="00647BF8"/>
    <w:rsid w:val="00647CFE"/>
    <w:rsid w:val="00647EF1"/>
    <w:rsid w:val="0065007F"/>
    <w:rsid w:val="00650317"/>
    <w:rsid w:val="006506F9"/>
    <w:rsid w:val="006508FB"/>
    <w:rsid w:val="0065091E"/>
    <w:rsid w:val="00650A43"/>
    <w:rsid w:val="00650B47"/>
    <w:rsid w:val="00650BE3"/>
    <w:rsid w:val="00650C28"/>
    <w:rsid w:val="00650F98"/>
    <w:rsid w:val="00650F9D"/>
    <w:rsid w:val="00651207"/>
    <w:rsid w:val="00651A48"/>
    <w:rsid w:val="00651E65"/>
    <w:rsid w:val="00651FA5"/>
    <w:rsid w:val="0065201E"/>
    <w:rsid w:val="0065226A"/>
    <w:rsid w:val="00652298"/>
    <w:rsid w:val="00652335"/>
    <w:rsid w:val="0065233C"/>
    <w:rsid w:val="006525C4"/>
    <w:rsid w:val="006527DE"/>
    <w:rsid w:val="00652A9C"/>
    <w:rsid w:val="00652DF9"/>
    <w:rsid w:val="00652DFD"/>
    <w:rsid w:val="00652FB2"/>
    <w:rsid w:val="006530C2"/>
    <w:rsid w:val="00653156"/>
    <w:rsid w:val="00653158"/>
    <w:rsid w:val="00653194"/>
    <w:rsid w:val="0065343D"/>
    <w:rsid w:val="00653572"/>
    <w:rsid w:val="006535B3"/>
    <w:rsid w:val="006536E3"/>
    <w:rsid w:val="00653732"/>
    <w:rsid w:val="006537D0"/>
    <w:rsid w:val="006539CA"/>
    <w:rsid w:val="006539F7"/>
    <w:rsid w:val="00653A94"/>
    <w:rsid w:val="00653B9C"/>
    <w:rsid w:val="00653E16"/>
    <w:rsid w:val="00653E42"/>
    <w:rsid w:val="0065415C"/>
    <w:rsid w:val="00654166"/>
    <w:rsid w:val="00654505"/>
    <w:rsid w:val="006545C9"/>
    <w:rsid w:val="006545D3"/>
    <w:rsid w:val="0065465D"/>
    <w:rsid w:val="00654883"/>
    <w:rsid w:val="006548C9"/>
    <w:rsid w:val="00654CDC"/>
    <w:rsid w:val="00654F41"/>
    <w:rsid w:val="00655024"/>
    <w:rsid w:val="006551A6"/>
    <w:rsid w:val="0065554B"/>
    <w:rsid w:val="0065637D"/>
    <w:rsid w:val="00656404"/>
    <w:rsid w:val="00656535"/>
    <w:rsid w:val="006565E1"/>
    <w:rsid w:val="00656930"/>
    <w:rsid w:val="00656938"/>
    <w:rsid w:val="00656BF6"/>
    <w:rsid w:val="00656D23"/>
    <w:rsid w:val="00656D43"/>
    <w:rsid w:val="00656EDF"/>
    <w:rsid w:val="00657049"/>
    <w:rsid w:val="00657132"/>
    <w:rsid w:val="006571B1"/>
    <w:rsid w:val="006571CC"/>
    <w:rsid w:val="00657387"/>
    <w:rsid w:val="006576CD"/>
    <w:rsid w:val="0065779B"/>
    <w:rsid w:val="006577F1"/>
    <w:rsid w:val="006579EC"/>
    <w:rsid w:val="00657ADC"/>
    <w:rsid w:val="00657C0C"/>
    <w:rsid w:val="00657C2F"/>
    <w:rsid w:val="006600C0"/>
    <w:rsid w:val="0066050C"/>
    <w:rsid w:val="006606AD"/>
    <w:rsid w:val="00660904"/>
    <w:rsid w:val="00660CA8"/>
    <w:rsid w:val="0066101B"/>
    <w:rsid w:val="0066144F"/>
    <w:rsid w:val="0066149C"/>
    <w:rsid w:val="006614CE"/>
    <w:rsid w:val="00661676"/>
    <w:rsid w:val="00661963"/>
    <w:rsid w:val="00661C36"/>
    <w:rsid w:val="00661D00"/>
    <w:rsid w:val="00661D23"/>
    <w:rsid w:val="00662019"/>
    <w:rsid w:val="006621D3"/>
    <w:rsid w:val="00662314"/>
    <w:rsid w:val="0066246E"/>
    <w:rsid w:val="0066251E"/>
    <w:rsid w:val="0066266F"/>
    <w:rsid w:val="00662790"/>
    <w:rsid w:val="00662C42"/>
    <w:rsid w:val="00662F3E"/>
    <w:rsid w:val="00663088"/>
    <w:rsid w:val="0066347C"/>
    <w:rsid w:val="00663958"/>
    <w:rsid w:val="00663B60"/>
    <w:rsid w:val="00663C50"/>
    <w:rsid w:val="00663D23"/>
    <w:rsid w:val="00663E00"/>
    <w:rsid w:val="00663E65"/>
    <w:rsid w:val="006643F5"/>
    <w:rsid w:val="00664446"/>
    <w:rsid w:val="00664457"/>
    <w:rsid w:val="00664574"/>
    <w:rsid w:val="0066494C"/>
    <w:rsid w:val="00664AAE"/>
    <w:rsid w:val="00664AFD"/>
    <w:rsid w:val="00664DD1"/>
    <w:rsid w:val="00664E66"/>
    <w:rsid w:val="00664F7F"/>
    <w:rsid w:val="006652E7"/>
    <w:rsid w:val="0066531E"/>
    <w:rsid w:val="0066573E"/>
    <w:rsid w:val="00665B68"/>
    <w:rsid w:val="00665C00"/>
    <w:rsid w:val="00665D05"/>
    <w:rsid w:val="00665F92"/>
    <w:rsid w:val="00665FEC"/>
    <w:rsid w:val="00666015"/>
    <w:rsid w:val="0066603D"/>
    <w:rsid w:val="0066616D"/>
    <w:rsid w:val="0066624A"/>
    <w:rsid w:val="00666550"/>
    <w:rsid w:val="0066682A"/>
    <w:rsid w:val="00666BFA"/>
    <w:rsid w:val="00666C7D"/>
    <w:rsid w:val="00667044"/>
    <w:rsid w:val="006671A9"/>
    <w:rsid w:val="00667274"/>
    <w:rsid w:val="006675C2"/>
    <w:rsid w:val="00667851"/>
    <w:rsid w:val="006679DA"/>
    <w:rsid w:val="00667C34"/>
    <w:rsid w:val="00667DDF"/>
    <w:rsid w:val="00667F21"/>
    <w:rsid w:val="00670050"/>
    <w:rsid w:val="0067026F"/>
    <w:rsid w:val="006702FF"/>
    <w:rsid w:val="006703D5"/>
    <w:rsid w:val="0067080A"/>
    <w:rsid w:val="00670848"/>
    <w:rsid w:val="006709D6"/>
    <w:rsid w:val="00670BEA"/>
    <w:rsid w:val="00670FCF"/>
    <w:rsid w:val="006710E1"/>
    <w:rsid w:val="006710EF"/>
    <w:rsid w:val="00671192"/>
    <w:rsid w:val="00671646"/>
    <w:rsid w:val="00671726"/>
    <w:rsid w:val="00671BC2"/>
    <w:rsid w:val="00671C17"/>
    <w:rsid w:val="00671E39"/>
    <w:rsid w:val="00671F5D"/>
    <w:rsid w:val="006720D7"/>
    <w:rsid w:val="0067216D"/>
    <w:rsid w:val="006721FD"/>
    <w:rsid w:val="0067241C"/>
    <w:rsid w:val="0067255B"/>
    <w:rsid w:val="00672586"/>
    <w:rsid w:val="00672739"/>
    <w:rsid w:val="00672833"/>
    <w:rsid w:val="0067294C"/>
    <w:rsid w:val="00672A76"/>
    <w:rsid w:val="00673167"/>
    <w:rsid w:val="006731AC"/>
    <w:rsid w:val="006731C9"/>
    <w:rsid w:val="0067337F"/>
    <w:rsid w:val="00673397"/>
    <w:rsid w:val="006733D7"/>
    <w:rsid w:val="006734D8"/>
    <w:rsid w:val="006738E1"/>
    <w:rsid w:val="006739A7"/>
    <w:rsid w:val="00673A6F"/>
    <w:rsid w:val="00673AD0"/>
    <w:rsid w:val="00673CF9"/>
    <w:rsid w:val="00673FF5"/>
    <w:rsid w:val="006740FB"/>
    <w:rsid w:val="00674446"/>
    <w:rsid w:val="0067452E"/>
    <w:rsid w:val="00674611"/>
    <w:rsid w:val="00674EA5"/>
    <w:rsid w:val="00675183"/>
    <w:rsid w:val="006751C1"/>
    <w:rsid w:val="00675207"/>
    <w:rsid w:val="00675505"/>
    <w:rsid w:val="00675532"/>
    <w:rsid w:val="006757A3"/>
    <w:rsid w:val="00675952"/>
    <w:rsid w:val="00675A38"/>
    <w:rsid w:val="00675E8E"/>
    <w:rsid w:val="00675F2C"/>
    <w:rsid w:val="00675F93"/>
    <w:rsid w:val="00676052"/>
    <w:rsid w:val="006762E1"/>
    <w:rsid w:val="006762E6"/>
    <w:rsid w:val="00676354"/>
    <w:rsid w:val="006763AB"/>
    <w:rsid w:val="00676429"/>
    <w:rsid w:val="006765B2"/>
    <w:rsid w:val="006765C4"/>
    <w:rsid w:val="0067672B"/>
    <w:rsid w:val="006769C8"/>
    <w:rsid w:val="00676A0F"/>
    <w:rsid w:val="00676A5C"/>
    <w:rsid w:val="00676F8C"/>
    <w:rsid w:val="00676FB0"/>
    <w:rsid w:val="006771DA"/>
    <w:rsid w:val="006773D1"/>
    <w:rsid w:val="006776E6"/>
    <w:rsid w:val="00677738"/>
    <w:rsid w:val="006779CE"/>
    <w:rsid w:val="00677A3B"/>
    <w:rsid w:val="00677A92"/>
    <w:rsid w:val="006804B5"/>
    <w:rsid w:val="0068066B"/>
    <w:rsid w:val="006806DC"/>
    <w:rsid w:val="00680940"/>
    <w:rsid w:val="00680CF0"/>
    <w:rsid w:val="00680FD0"/>
    <w:rsid w:val="00681131"/>
    <w:rsid w:val="00681157"/>
    <w:rsid w:val="00681230"/>
    <w:rsid w:val="00681832"/>
    <w:rsid w:val="00682308"/>
    <w:rsid w:val="006823D2"/>
    <w:rsid w:val="0068270D"/>
    <w:rsid w:val="006827C5"/>
    <w:rsid w:val="00682976"/>
    <w:rsid w:val="00682A5F"/>
    <w:rsid w:val="00682B2F"/>
    <w:rsid w:val="00682D02"/>
    <w:rsid w:val="00682E8E"/>
    <w:rsid w:val="00683100"/>
    <w:rsid w:val="006831C4"/>
    <w:rsid w:val="00683268"/>
    <w:rsid w:val="00683731"/>
    <w:rsid w:val="006837F1"/>
    <w:rsid w:val="006838FA"/>
    <w:rsid w:val="00683967"/>
    <w:rsid w:val="00683A7D"/>
    <w:rsid w:val="00683B3B"/>
    <w:rsid w:val="00683C45"/>
    <w:rsid w:val="00683E41"/>
    <w:rsid w:val="00683E64"/>
    <w:rsid w:val="00683EC6"/>
    <w:rsid w:val="00683FBD"/>
    <w:rsid w:val="0068407F"/>
    <w:rsid w:val="006844C8"/>
    <w:rsid w:val="006849FF"/>
    <w:rsid w:val="00684A5B"/>
    <w:rsid w:val="00684B3D"/>
    <w:rsid w:val="00684EBC"/>
    <w:rsid w:val="006851F2"/>
    <w:rsid w:val="0068520B"/>
    <w:rsid w:val="00685724"/>
    <w:rsid w:val="006858DF"/>
    <w:rsid w:val="006859E3"/>
    <w:rsid w:val="006859F2"/>
    <w:rsid w:val="00685C55"/>
    <w:rsid w:val="00685C6E"/>
    <w:rsid w:val="00685F10"/>
    <w:rsid w:val="006865B9"/>
    <w:rsid w:val="006866C7"/>
    <w:rsid w:val="00686845"/>
    <w:rsid w:val="0068684E"/>
    <w:rsid w:val="00686BA0"/>
    <w:rsid w:val="00686D44"/>
    <w:rsid w:val="00686D85"/>
    <w:rsid w:val="00686FC4"/>
    <w:rsid w:val="006870EA"/>
    <w:rsid w:val="006873EC"/>
    <w:rsid w:val="006875DD"/>
    <w:rsid w:val="00687749"/>
    <w:rsid w:val="00687780"/>
    <w:rsid w:val="006877B0"/>
    <w:rsid w:val="006877CA"/>
    <w:rsid w:val="0068780B"/>
    <w:rsid w:val="00687A3A"/>
    <w:rsid w:val="00687ADD"/>
    <w:rsid w:val="00687B1A"/>
    <w:rsid w:val="00687BF6"/>
    <w:rsid w:val="00687C32"/>
    <w:rsid w:val="00687DFC"/>
    <w:rsid w:val="00687EA9"/>
    <w:rsid w:val="006901DC"/>
    <w:rsid w:val="00690224"/>
    <w:rsid w:val="00690508"/>
    <w:rsid w:val="00690520"/>
    <w:rsid w:val="00690523"/>
    <w:rsid w:val="00690571"/>
    <w:rsid w:val="00690597"/>
    <w:rsid w:val="00690A7C"/>
    <w:rsid w:val="00690C32"/>
    <w:rsid w:val="00690C3F"/>
    <w:rsid w:val="00690E1B"/>
    <w:rsid w:val="00690E94"/>
    <w:rsid w:val="00690EE7"/>
    <w:rsid w:val="006910DD"/>
    <w:rsid w:val="006913D4"/>
    <w:rsid w:val="006914D0"/>
    <w:rsid w:val="006915CB"/>
    <w:rsid w:val="00691766"/>
    <w:rsid w:val="006918F0"/>
    <w:rsid w:val="00691975"/>
    <w:rsid w:val="00691A33"/>
    <w:rsid w:val="00691B35"/>
    <w:rsid w:val="00691D2E"/>
    <w:rsid w:val="00691EDF"/>
    <w:rsid w:val="00691F7F"/>
    <w:rsid w:val="0069200F"/>
    <w:rsid w:val="0069272A"/>
    <w:rsid w:val="00692D07"/>
    <w:rsid w:val="00692DA5"/>
    <w:rsid w:val="00692DE2"/>
    <w:rsid w:val="00692E8D"/>
    <w:rsid w:val="00693152"/>
    <w:rsid w:val="006934EA"/>
    <w:rsid w:val="0069379F"/>
    <w:rsid w:val="006938BB"/>
    <w:rsid w:val="006938F6"/>
    <w:rsid w:val="00693A3C"/>
    <w:rsid w:val="00693B09"/>
    <w:rsid w:val="00693D1C"/>
    <w:rsid w:val="00693E4A"/>
    <w:rsid w:val="00693F15"/>
    <w:rsid w:val="00694058"/>
    <w:rsid w:val="00694083"/>
    <w:rsid w:val="00694480"/>
    <w:rsid w:val="006944C4"/>
    <w:rsid w:val="00694614"/>
    <w:rsid w:val="006946D1"/>
    <w:rsid w:val="0069472A"/>
    <w:rsid w:val="00694877"/>
    <w:rsid w:val="006949BB"/>
    <w:rsid w:val="00694F92"/>
    <w:rsid w:val="0069541D"/>
    <w:rsid w:val="006956B9"/>
    <w:rsid w:val="006956F5"/>
    <w:rsid w:val="00695F1E"/>
    <w:rsid w:val="00695FB6"/>
    <w:rsid w:val="00695FEB"/>
    <w:rsid w:val="006963E4"/>
    <w:rsid w:val="006967AE"/>
    <w:rsid w:val="006968C9"/>
    <w:rsid w:val="00696A77"/>
    <w:rsid w:val="00696D54"/>
    <w:rsid w:val="00696E80"/>
    <w:rsid w:val="00697097"/>
    <w:rsid w:val="00697132"/>
    <w:rsid w:val="00697136"/>
    <w:rsid w:val="00697220"/>
    <w:rsid w:val="006973C5"/>
    <w:rsid w:val="006973EB"/>
    <w:rsid w:val="00697483"/>
    <w:rsid w:val="00697697"/>
    <w:rsid w:val="006976C9"/>
    <w:rsid w:val="00697719"/>
    <w:rsid w:val="0069788B"/>
    <w:rsid w:val="0069790F"/>
    <w:rsid w:val="006979A7"/>
    <w:rsid w:val="00697AB4"/>
    <w:rsid w:val="00697B1B"/>
    <w:rsid w:val="00697E8A"/>
    <w:rsid w:val="00697FDE"/>
    <w:rsid w:val="006A0526"/>
    <w:rsid w:val="006A09AC"/>
    <w:rsid w:val="006A09B3"/>
    <w:rsid w:val="006A0A1A"/>
    <w:rsid w:val="006A0FFA"/>
    <w:rsid w:val="006A1034"/>
    <w:rsid w:val="006A10C3"/>
    <w:rsid w:val="006A11D6"/>
    <w:rsid w:val="006A11DE"/>
    <w:rsid w:val="006A1738"/>
    <w:rsid w:val="006A17DC"/>
    <w:rsid w:val="006A1858"/>
    <w:rsid w:val="006A1B05"/>
    <w:rsid w:val="006A1B1F"/>
    <w:rsid w:val="006A1CE8"/>
    <w:rsid w:val="006A1D4B"/>
    <w:rsid w:val="006A1D5E"/>
    <w:rsid w:val="006A1DA5"/>
    <w:rsid w:val="006A1E59"/>
    <w:rsid w:val="006A1F94"/>
    <w:rsid w:val="006A2099"/>
    <w:rsid w:val="006A20BD"/>
    <w:rsid w:val="006A2173"/>
    <w:rsid w:val="006A23E0"/>
    <w:rsid w:val="006A25E5"/>
    <w:rsid w:val="006A2763"/>
    <w:rsid w:val="006A27D7"/>
    <w:rsid w:val="006A2814"/>
    <w:rsid w:val="006A287C"/>
    <w:rsid w:val="006A288C"/>
    <w:rsid w:val="006A2F77"/>
    <w:rsid w:val="006A33E0"/>
    <w:rsid w:val="006A3574"/>
    <w:rsid w:val="006A380F"/>
    <w:rsid w:val="006A38C6"/>
    <w:rsid w:val="006A39E6"/>
    <w:rsid w:val="006A3AA6"/>
    <w:rsid w:val="006A3C5F"/>
    <w:rsid w:val="006A3FA6"/>
    <w:rsid w:val="006A4431"/>
    <w:rsid w:val="006A46BB"/>
    <w:rsid w:val="006A4769"/>
    <w:rsid w:val="006A4B1B"/>
    <w:rsid w:val="006A4C9C"/>
    <w:rsid w:val="006A4E13"/>
    <w:rsid w:val="006A4F63"/>
    <w:rsid w:val="006A513C"/>
    <w:rsid w:val="006A517A"/>
    <w:rsid w:val="006A51C9"/>
    <w:rsid w:val="006A5A35"/>
    <w:rsid w:val="006A5ACB"/>
    <w:rsid w:val="006A5B71"/>
    <w:rsid w:val="006A5C6B"/>
    <w:rsid w:val="006A5CDF"/>
    <w:rsid w:val="006A5EE6"/>
    <w:rsid w:val="006A67EB"/>
    <w:rsid w:val="006A6841"/>
    <w:rsid w:val="006A6895"/>
    <w:rsid w:val="006A68A6"/>
    <w:rsid w:val="006A690E"/>
    <w:rsid w:val="006A6AE4"/>
    <w:rsid w:val="006A6B1E"/>
    <w:rsid w:val="006A742B"/>
    <w:rsid w:val="006A75AF"/>
    <w:rsid w:val="006A7605"/>
    <w:rsid w:val="006A77E7"/>
    <w:rsid w:val="006A7AEF"/>
    <w:rsid w:val="006A7C52"/>
    <w:rsid w:val="006A7D56"/>
    <w:rsid w:val="006A7FAB"/>
    <w:rsid w:val="006B02FD"/>
    <w:rsid w:val="006B0315"/>
    <w:rsid w:val="006B0645"/>
    <w:rsid w:val="006B08B3"/>
    <w:rsid w:val="006B092D"/>
    <w:rsid w:val="006B0972"/>
    <w:rsid w:val="006B0CB8"/>
    <w:rsid w:val="006B0EC0"/>
    <w:rsid w:val="006B1063"/>
    <w:rsid w:val="006B1406"/>
    <w:rsid w:val="006B1654"/>
    <w:rsid w:val="006B1725"/>
    <w:rsid w:val="006B188E"/>
    <w:rsid w:val="006B18EC"/>
    <w:rsid w:val="006B1B93"/>
    <w:rsid w:val="006B1BC7"/>
    <w:rsid w:val="006B1D8C"/>
    <w:rsid w:val="006B1E02"/>
    <w:rsid w:val="006B1EAA"/>
    <w:rsid w:val="006B1FA3"/>
    <w:rsid w:val="006B21E6"/>
    <w:rsid w:val="006B2620"/>
    <w:rsid w:val="006B26F3"/>
    <w:rsid w:val="006B2B0A"/>
    <w:rsid w:val="006B2B18"/>
    <w:rsid w:val="006B2B95"/>
    <w:rsid w:val="006B2C54"/>
    <w:rsid w:val="006B2F62"/>
    <w:rsid w:val="006B2F66"/>
    <w:rsid w:val="006B2F91"/>
    <w:rsid w:val="006B3050"/>
    <w:rsid w:val="006B31A8"/>
    <w:rsid w:val="006B3213"/>
    <w:rsid w:val="006B340F"/>
    <w:rsid w:val="006B3459"/>
    <w:rsid w:val="006B34E2"/>
    <w:rsid w:val="006B3632"/>
    <w:rsid w:val="006B38B0"/>
    <w:rsid w:val="006B3A6A"/>
    <w:rsid w:val="006B3B39"/>
    <w:rsid w:val="006B3B56"/>
    <w:rsid w:val="006B3DC6"/>
    <w:rsid w:val="006B3EB3"/>
    <w:rsid w:val="006B3FBB"/>
    <w:rsid w:val="006B41E5"/>
    <w:rsid w:val="006B41F0"/>
    <w:rsid w:val="006B423C"/>
    <w:rsid w:val="006B4287"/>
    <w:rsid w:val="006B437D"/>
    <w:rsid w:val="006B44D4"/>
    <w:rsid w:val="006B467C"/>
    <w:rsid w:val="006B49F3"/>
    <w:rsid w:val="006B4A41"/>
    <w:rsid w:val="006B4AF4"/>
    <w:rsid w:val="006B4C77"/>
    <w:rsid w:val="006B4F52"/>
    <w:rsid w:val="006B5409"/>
    <w:rsid w:val="006B5518"/>
    <w:rsid w:val="006B5699"/>
    <w:rsid w:val="006B5B31"/>
    <w:rsid w:val="006B5B73"/>
    <w:rsid w:val="006B5D32"/>
    <w:rsid w:val="006B5EAC"/>
    <w:rsid w:val="006B5EE2"/>
    <w:rsid w:val="006B5F3A"/>
    <w:rsid w:val="006B5F4E"/>
    <w:rsid w:val="006B6035"/>
    <w:rsid w:val="006B62A6"/>
    <w:rsid w:val="006B6354"/>
    <w:rsid w:val="006B63B4"/>
    <w:rsid w:val="006B64C7"/>
    <w:rsid w:val="006B6D41"/>
    <w:rsid w:val="006B6DC9"/>
    <w:rsid w:val="006B7150"/>
    <w:rsid w:val="006B72D6"/>
    <w:rsid w:val="006B75F8"/>
    <w:rsid w:val="006B7A19"/>
    <w:rsid w:val="006B7ABA"/>
    <w:rsid w:val="006B7AD2"/>
    <w:rsid w:val="006B7D7E"/>
    <w:rsid w:val="006B7DEB"/>
    <w:rsid w:val="006B7F48"/>
    <w:rsid w:val="006C008E"/>
    <w:rsid w:val="006C0405"/>
    <w:rsid w:val="006C0495"/>
    <w:rsid w:val="006C0570"/>
    <w:rsid w:val="006C05F3"/>
    <w:rsid w:val="006C06FF"/>
    <w:rsid w:val="006C0792"/>
    <w:rsid w:val="006C0AC0"/>
    <w:rsid w:val="006C0AE1"/>
    <w:rsid w:val="006C0D18"/>
    <w:rsid w:val="006C0E6B"/>
    <w:rsid w:val="006C0ED6"/>
    <w:rsid w:val="006C10BA"/>
    <w:rsid w:val="006C115F"/>
    <w:rsid w:val="006C1480"/>
    <w:rsid w:val="006C1616"/>
    <w:rsid w:val="006C17D1"/>
    <w:rsid w:val="006C1AA3"/>
    <w:rsid w:val="006C1B27"/>
    <w:rsid w:val="006C1B5A"/>
    <w:rsid w:val="006C1BE8"/>
    <w:rsid w:val="006C1C22"/>
    <w:rsid w:val="006C1C80"/>
    <w:rsid w:val="006C1CF2"/>
    <w:rsid w:val="006C1E09"/>
    <w:rsid w:val="006C1EA3"/>
    <w:rsid w:val="006C1FDD"/>
    <w:rsid w:val="006C2515"/>
    <w:rsid w:val="006C26D8"/>
    <w:rsid w:val="006C2A0A"/>
    <w:rsid w:val="006C2AC4"/>
    <w:rsid w:val="006C2ACB"/>
    <w:rsid w:val="006C2B7A"/>
    <w:rsid w:val="006C2E17"/>
    <w:rsid w:val="006C31D6"/>
    <w:rsid w:val="006C344D"/>
    <w:rsid w:val="006C35B1"/>
    <w:rsid w:val="006C3624"/>
    <w:rsid w:val="006C36E8"/>
    <w:rsid w:val="006C3842"/>
    <w:rsid w:val="006C3881"/>
    <w:rsid w:val="006C3889"/>
    <w:rsid w:val="006C3B8F"/>
    <w:rsid w:val="006C3BF8"/>
    <w:rsid w:val="006C3D37"/>
    <w:rsid w:val="006C418A"/>
    <w:rsid w:val="006C41D3"/>
    <w:rsid w:val="006C42EC"/>
    <w:rsid w:val="006C4833"/>
    <w:rsid w:val="006C4919"/>
    <w:rsid w:val="006C4B61"/>
    <w:rsid w:val="006C4B6E"/>
    <w:rsid w:val="006C4F7C"/>
    <w:rsid w:val="006C511F"/>
    <w:rsid w:val="006C51BD"/>
    <w:rsid w:val="006C533D"/>
    <w:rsid w:val="006C535B"/>
    <w:rsid w:val="006C5468"/>
    <w:rsid w:val="006C55F4"/>
    <w:rsid w:val="006C56A8"/>
    <w:rsid w:val="006C5703"/>
    <w:rsid w:val="006C577B"/>
    <w:rsid w:val="006C57BC"/>
    <w:rsid w:val="006C59DF"/>
    <w:rsid w:val="006C5B29"/>
    <w:rsid w:val="006C5B79"/>
    <w:rsid w:val="006C6250"/>
    <w:rsid w:val="006C62A2"/>
    <w:rsid w:val="006C6355"/>
    <w:rsid w:val="006C6466"/>
    <w:rsid w:val="006C65F9"/>
    <w:rsid w:val="006C664F"/>
    <w:rsid w:val="006C6673"/>
    <w:rsid w:val="006C68B5"/>
    <w:rsid w:val="006C693F"/>
    <w:rsid w:val="006C6A8B"/>
    <w:rsid w:val="006C6CDE"/>
    <w:rsid w:val="006C6EAA"/>
    <w:rsid w:val="006C7274"/>
    <w:rsid w:val="006C7780"/>
    <w:rsid w:val="006C7A57"/>
    <w:rsid w:val="006C7CF3"/>
    <w:rsid w:val="006C7E41"/>
    <w:rsid w:val="006C7F4B"/>
    <w:rsid w:val="006D01F2"/>
    <w:rsid w:val="006D04AF"/>
    <w:rsid w:val="006D04E9"/>
    <w:rsid w:val="006D0560"/>
    <w:rsid w:val="006D070B"/>
    <w:rsid w:val="006D08E9"/>
    <w:rsid w:val="006D0EE6"/>
    <w:rsid w:val="006D0F18"/>
    <w:rsid w:val="006D1005"/>
    <w:rsid w:val="006D1265"/>
    <w:rsid w:val="006D1363"/>
    <w:rsid w:val="006D13B6"/>
    <w:rsid w:val="006D1799"/>
    <w:rsid w:val="006D1912"/>
    <w:rsid w:val="006D1978"/>
    <w:rsid w:val="006D1A89"/>
    <w:rsid w:val="006D1C6F"/>
    <w:rsid w:val="006D1C87"/>
    <w:rsid w:val="006D1EC8"/>
    <w:rsid w:val="006D1F7B"/>
    <w:rsid w:val="006D20D1"/>
    <w:rsid w:val="006D2880"/>
    <w:rsid w:val="006D2B02"/>
    <w:rsid w:val="006D2B9A"/>
    <w:rsid w:val="006D2CBE"/>
    <w:rsid w:val="006D2D7E"/>
    <w:rsid w:val="006D2D97"/>
    <w:rsid w:val="006D2E45"/>
    <w:rsid w:val="006D3027"/>
    <w:rsid w:val="006D3041"/>
    <w:rsid w:val="006D35F4"/>
    <w:rsid w:val="006D4099"/>
    <w:rsid w:val="006D41EB"/>
    <w:rsid w:val="006D4215"/>
    <w:rsid w:val="006D4250"/>
    <w:rsid w:val="006D434F"/>
    <w:rsid w:val="006D4450"/>
    <w:rsid w:val="006D46A2"/>
    <w:rsid w:val="006D47C9"/>
    <w:rsid w:val="006D4874"/>
    <w:rsid w:val="006D495A"/>
    <w:rsid w:val="006D4B59"/>
    <w:rsid w:val="006D4B6B"/>
    <w:rsid w:val="006D4C0F"/>
    <w:rsid w:val="006D4DAA"/>
    <w:rsid w:val="006D5114"/>
    <w:rsid w:val="006D512A"/>
    <w:rsid w:val="006D5829"/>
    <w:rsid w:val="006D5955"/>
    <w:rsid w:val="006D59FF"/>
    <w:rsid w:val="006D5A26"/>
    <w:rsid w:val="006D5B35"/>
    <w:rsid w:val="006D5CC2"/>
    <w:rsid w:val="006D5D7E"/>
    <w:rsid w:val="006D60FD"/>
    <w:rsid w:val="006D6237"/>
    <w:rsid w:val="006D6303"/>
    <w:rsid w:val="006D6517"/>
    <w:rsid w:val="006D695F"/>
    <w:rsid w:val="006D6A0B"/>
    <w:rsid w:val="006D6CB8"/>
    <w:rsid w:val="006D71E2"/>
    <w:rsid w:val="006D7203"/>
    <w:rsid w:val="006D7299"/>
    <w:rsid w:val="006D7346"/>
    <w:rsid w:val="006D735B"/>
    <w:rsid w:val="006D73E0"/>
    <w:rsid w:val="006D73FC"/>
    <w:rsid w:val="006D793F"/>
    <w:rsid w:val="006D7D50"/>
    <w:rsid w:val="006E00B3"/>
    <w:rsid w:val="006E0894"/>
    <w:rsid w:val="006E08B4"/>
    <w:rsid w:val="006E0C2C"/>
    <w:rsid w:val="006E0CA6"/>
    <w:rsid w:val="006E0E1C"/>
    <w:rsid w:val="006E1339"/>
    <w:rsid w:val="006E1390"/>
    <w:rsid w:val="006E13DA"/>
    <w:rsid w:val="006E1486"/>
    <w:rsid w:val="006E1955"/>
    <w:rsid w:val="006E1D99"/>
    <w:rsid w:val="006E1DF5"/>
    <w:rsid w:val="006E1F12"/>
    <w:rsid w:val="006E2025"/>
    <w:rsid w:val="006E2326"/>
    <w:rsid w:val="006E23AC"/>
    <w:rsid w:val="006E258F"/>
    <w:rsid w:val="006E267F"/>
    <w:rsid w:val="006E27D0"/>
    <w:rsid w:val="006E27EE"/>
    <w:rsid w:val="006E28D0"/>
    <w:rsid w:val="006E29F9"/>
    <w:rsid w:val="006E2B6F"/>
    <w:rsid w:val="006E2FA6"/>
    <w:rsid w:val="006E3049"/>
    <w:rsid w:val="006E3091"/>
    <w:rsid w:val="006E3152"/>
    <w:rsid w:val="006E3248"/>
    <w:rsid w:val="006E355B"/>
    <w:rsid w:val="006E385A"/>
    <w:rsid w:val="006E38A5"/>
    <w:rsid w:val="006E38CC"/>
    <w:rsid w:val="006E3A41"/>
    <w:rsid w:val="006E3B09"/>
    <w:rsid w:val="006E3B1E"/>
    <w:rsid w:val="006E3C82"/>
    <w:rsid w:val="006E3D82"/>
    <w:rsid w:val="006E3E3A"/>
    <w:rsid w:val="006E3F2B"/>
    <w:rsid w:val="006E407E"/>
    <w:rsid w:val="006E42C3"/>
    <w:rsid w:val="006E43E9"/>
    <w:rsid w:val="006E4762"/>
    <w:rsid w:val="006E4BBF"/>
    <w:rsid w:val="006E4C93"/>
    <w:rsid w:val="006E4D9F"/>
    <w:rsid w:val="006E4F69"/>
    <w:rsid w:val="006E4FCD"/>
    <w:rsid w:val="006E50EB"/>
    <w:rsid w:val="006E527D"/>
    <w:rsid w:val="006E562C"/>
    <w:rsid w:val="006E5712"/>
    <w:rsid w:val="006E58CD"/>
    <w:rsid w:val="006E5D89"/>
    <w:rsid w:val="006E5DDD"/>
    <w:rsid w:val="006E5E69"/>
    <w:rsid w:val="006E63ED"/>
    <w:rsid w:val="006E642C"/>
    <w:rsid w:val="006E6670"/>
    <w:rsid w:val="006E680C"/>
    <w:rsid w:val="006E6BC9"/>
    <w:rsid w:val="006E6D81"/>
    <w:rsid w:val="006E6D9D"/>
    <w:rsid w:val="006E709B"/>
    <w:rsid w:val="006E7232"/>
    <w:rsid w:val="006E728F"/>
    <w:rsid w:val="006E7357"/>
    <w:rsid w:val="006E7435"/>
    <w:rsid w:val="006E7566"/>
    <w:rsid w:val="006E7B91"/>
    <w:rsid w:val="006E7EBC"/>
    <w:rsid w:val="006E7F0D"/>
    <w:rsid w:val="006E7F8E"/>
    <w:rsid w:val="006E7FC7"/>
    <w:rsid w:val="006F007E"/>
    <w:rsid w:val="006F0087"/>
    <w:rsid w:val="006F0264"/>
    <w:rsid w:val="006F034C"/>
    <w:rsid w:val="006F060E"/>
    <w:rsid w:val="006F0621"/>
    <w:rsid w:val="006F071F"/>
    <w:rsid w:val="006F0940"/>
    <w:rsid w:val="006F0BFF"/>
    <w:rsid w:val="006F0C53"/>
    <w:rsid w:val="006F0D84"/>
    <w:rsid w:val="006F0E8C"/>
    <w:rsid w:val="006F0F43"/>
    <w:rsid w:val="006F1073"/>
    <w:rsid w:val="006F1154"/>
    <w:rsid w:val="006F1304"/>
    <w:rsid w:val="006F1369"/>
    <w:rsid w:val="006F13E7"/>
    <w:rsid w:val="006F1404"/>
    <w:rsid w:val="006F1517"/>
    <w:rsid w:val="006F15A7"/>
    <w:rsid w:val="006F1674"/>
    <w:rsid w:val="006F17AA"/>
    <w:rsid w:val="006F17AD"/>
    <w:rsid w:val="006F17D9"/>
    <w:rsid w:val="006F1811"/>
    <w:rsid w:val="006F1993"/>
    <w:rsid w:val="006F1AB8"/>
    <w:rsid w:val="006F1B93"/>
    <w:rsid w:val="006F1C6F"/>
    <w:rsid w:val="006F1DF2"/>
    <w:rsid w:val="006F205A"/>
    <w:rsid w:val="006F209F"/>
    <w:rsid w:val="006F238D"/>
    <w:rsid w:val="006F2410"/>
    <w:rsid w:val="006F246F"/>
    <w:rsid w:val="006F250C"/>
    <w:rsid w:val="006F2553"/>
    <w:rsid w:val="006F279C"/>
    <w:rsid w:val="006F2807"/>
    <w:rsid w:val="006F2CF4"/>
    <w:rsid w:val="006F30F3"/>
    <w:rsid w:val="006F3223"/>
    <w:rsid w:val="006F33A4"/>
    <w:rsid w:val="006F363C"/>
    <w:rsid w:val="006F3C57"/>
    <w:rsid w:val="006F3E23"/>
    <w:rsid w:val="006F4205"/>
    <w:rsid w:val="006F4370"/>
    <w:rsid w:val="006F44C1"/>
    <w:rsid w:val="006F461E"/>
    <w:rsid w:val="006F49F0"/>
    <w:rsid w:val="006F4A58"/>
    <w:rsid w:val="006F4AFD"/>
    <w:rsid w:val="006F4EC1"/>
    <w:rsid w:val="006F50FE"/>
    <w:rsid w:val="006F51EE"/>
    <w:rsid w:val="006F5241"/>
    <w:rsid w:val="006F5314"/>
    <w:rsid w:val="006F5359"/>
    <w:rsid w:val="006F5532"/>
    <w:rsid w:val="006F5592"/>
    <w:rsid w:val="006F56C4"/>
    <w:rsid w:val="006F56D5"/>
    <w:rsid w:val="006F5738"/>
    <w:rsid w:val="006F5BDA"/>
    <w:rsid w:val="006F5F3F"/>
    <w:rsid w:val="006F5FDE"/>
    <w:rsid w:val="006F6548"/>
    <w:rsid w:val="006F68B7"/>
    <w:rsid w:val="006F6A3F"/>
    <w:rsid w:val="006F6B9F"/>
    <w:rsid w:val="006F6D15"/>
    <w:rsid w:val="006F6D35"/>
    <w:rsid w:val="006F6D7F"/>
    <w:rsid w:val="006F6DFB"/>
    <w:rsid w:val="006F6E04"/>
    <w:rsid w:val="006F6E0B"/>
    <w:rsid w:val="006F6FD1"/>
    <w:rsid w:val="006F70ED"/>
    <w:rsid w:val="006F7125"/>
    <w:rsid w:val="006F7182"/>
    <w:rsid w:val="006F71F9"/>
    <w:rsid w:val="006F7356"/>
    <w:rsid w:val="006F75C8"/>
    <w:rsid w:val="006F7749"/>
    <w:rsid w:val="006F7865"/>
    <w:rsid w:val="006F78A8"/>
    <w:rsid w:val="006F78BB"/>
    <w:rsid w:val="006F7B3F"/>
    <w:rsid w:val="007000BE"/>
    <w:rsid w:val="007001D1"/>
    <w:rsid w:val="007002B6"/>
    <w:rsid w:val="0070034B"/>
    <w:rsid w:val="00700400"/>
    <w:rsid w:val="0070080A"/>
    <w:rsid w:val="00700BA8"/>
    <w:rsid w:val="00700D3E"/>
    <w:rsid w:val="00700D40"/>
    <w:rsid w:val="00700D90"/>
    <w:rsid w:val="00700E36"/>
    <w:rsid w:val="007012B6"/>
    <w:rsid w:val="007014C4"/>
    <w:rsid w:val="0070178A"/>
    <w:rsid w:val="00701810"/>
    <w:rsid w:val="0070185A"/>
    <w:rsid w:val="007018EA"/>
    <w:rsid w:val="00701B06"/>
    <w:rsid w:val="00701C0F"/>
    <w:rsid w:val="00701C9B"/>
    <w:rsid w:val="00701CE6"/>
    <w:rsid w:val="00701D8B"/>
    <w:rsid w:val="00701F87"/>
    <w:rsid w:val="007020D7"/>
    <w:rsid w:val="00702249"/>
    <w:rsid w:val="007022C7"/>
    <w:rsid w:val="007023B7"/>
    <w:rsid w:val="007024E9"/>
    <w:rsid w:val="00702652"/>
    <w:rsid w:val="007027B1"/>
    <w:rsid w:val="007029CA"/>
    <w:rsid w:val="007030BE"/>
    <w:rsid w:val="0070333B"/>
    <w:rsid w:val="00703831"/>
    <w:rsid w:val="00703DD0"/>
    <w:rsid w:val="00703DE1"/>
    <w:rsid w:val="00703F31"/>
    <w:rsid w:val="00703FA4"/>
    <w:rsid w:val="00703FE2"/>
    <w:rsid w:val="00704017"/>
    <w:rsid w:val="007040FA"/>
    <w:rsid w:val="00704227"/>
    <w:rsid w:val="007042C2"/>
    <w:rsid w:val="007043DB"/>
    <w:rsid w:val="00704508"/>
    <w:rsid w:val="007048AD"/>
    <w:rsid w:val="007048D2"/>
    <w:rsid w:val="00704F09"/>
    <w:rsid w:val="00705050"/>
    <w:rsid w:val="00705399"/>
    <w:rsid w:val="0070553E"/>
    <w:rsid w:val="00705864"/>
    <w:rsid w:val="007059B9"/>
    <w:rsid w:val="00705A44"/>
    <w:rsid w:val="00705E4B"/>
    <w:rsid w:val="007060C0"/>
    <w:rsid w:val="007060C4"/>
    <w:rsid w:val="007060CF"/>
    <w:rsid w:val="00706136"/>
    <w:rsid w:val="0070618D"/>
    <w:rsid w:val="007062E3"/>
    <w:rsid w:val="00706614"/>
    <w:rsid w:val="00706677"/>
    <w:rsid w:val="0070684B"/>
    <w:rsid w:val="00706A15"/>
    <w:rsid w:val="00706CE2"/>
    <w:rsid w:val="00706D01"/>
    <w:rsid w:val="00706E9F"/>
    <w:rsid w:val="00706EB8"/>
    <w:rsid w:val="00706EF7"/>
    <w:rsid w:val="00706F86"/>
    <w:rsid w:val="00707207"/>
    <w:rsid w:val="007072A4"/>
    <w:rsid w:val="007076BF"/>
    <w:rsid w:val="0070772A"/>
    <w:rsid w:val="0070779A"/>
    <w:rsid w:val="007078EB"/>
    <w:rsid w:val="00707BF7"/>
    <w:rsid w:val="00707E29"/>
    <w:rsid w:val="00707EDB"/>
    <w:rsid w:val="00707F5C"/>
    <w:rsid w:val="00707FC5"/>
    <w:rsid w:val="00710019"/>
    <w:rsid w:val="00710131"/>
    <w:rsid w:val="0071062B"/>
    <w:rsid w:val="00710827"/>
    <w:rsid w:val="00710894"/>
    <w:rsid w:val="00710D6F"/>
    <w:rsid w:val="00710FCE"/>
    <w:rsid w:val="00711070"/>
    <w:rsid w:val="00711145"/>
    <w:rsid w:val="0071154F"/>
    <w:rsid w:val="00711592"/>
    <w:rsid w:val="007118A6"/>
    <w:rsid w:val="0071196B"/>
    <w:rsid w:val="00711C6F"/>
    <w:rsid w:val="00711F4E"/>
    <w:rsid w:val="007120EB"/>
    <w:rsid w:val="00712166"/>
    <w:rsid w:val="00712264"/>
    <w:rsid w:val="0071251B"/>
    <w:rsid w:val="00712530"/>
    <w:rsid w:val="00712AAC"/>
    <w:rsid w:val="00712CC9"/>
    <w:rsid w:val="00712FA8"/>
    <w:rsid w:val="007131E4"/>
    <w:rsid w:val="007132C8"/>
    <w:rsid w:val="00713334"/>
    <w:rsid w:val="00713340"/>
    <w:rsid w:val="0071370D"/>
    <w:rsid w:val="007137AD"/>
    <w:rsid w:val="00713944"/>
    <w:rsid w:val="00713969"/>
    <w:rsid w:val="00713DEF"/>
    <w:rsid w:val="00714001"/>
    <w:rsid w:val="0071446E"/>
    <w:rsid w:val="0071484F"/>
    <w:rsid w:val="0071495C"/>
    <w:rsid w:val="00714974"/>
    <w:rsid w:val="00714D50"/>
    <w:rsid w:val="00714EB0"/>
    <w:rsid w:val="00714EE1"/>
    <w:rsid w:val="00714F00"/>
    <w:rsid w:val="007157B8"/>
    <w:rsid w:val="00715A1B"/>
    <w:rsid w:val="00715B25"/>
    <w:rsid w:val="00715BF6"/>
    <w:rsid w:val="00715FA7"/>
    <w:rsid w:val="00715FF3"/>
    <w:rsid w:val="007160D2"/>
    <w:rsid w:val="00716460"/>
    <w:rsid w:val="007164F9"/>
    <w:rsid w:val="00716642"/>
    <w:rsid w:val="00716AE8"/>
    <w:rsid w:val="00716AF8"/>
    <w:rsid w:val="00716C03"/>
    <w:rsid w:val="00716DFF"/>
    <w:rsid w:val="00716FE3"/>
    <w:rsid w:val="00717027"/>
    <w:rsid w:val="007172EC"/>
    <w:rsid w:val="0071758F"/>
    <w:rsid w:val="007176A4"/>
    <w:rsid w:val="00717DB6"/>
    <w:rsid w:val="00717ED1"/>
    <w:rsid w:val="00720225"/>
    <w:rsid w:val="007202AF"/>
    <w:rsid w:val="007207C9"/>
    <w:rsid w:val="0072088A"/>
    <w:rsid w:val="007208B1"/>
    <w:rsid w:val="007208DF"/>
    <w:rsid w:val="00720B95"/>
    <w:rsid w:val="00720F82"/>
    <w:rsid w:val="00721043"/>
    <w:rsid w:val="007211BA"/>
    <w:rsid w:val="00721365"/>
    <w:rsid w:val="007213EA"/>
    <w:rsid w:val="0072152D"/>
    <w:rsid w:val="00721755"/>
    <w:rsid w:val="007219F4"/>
    <w:rsid w:val="00721BB6"/>
    <w:rsid w:val="00721EB3"/>
    <w:rsid w:val="00721EBD"/>
    <w:rsid w:val="0072208B"/>
    <w:rsid w:val="00722164"/>
    <w:rsid w:val="0072221B"/>
    <w:rsid w:val="007223FD"/>
    <w:rsid w:val="007229A4"/>
    <w:rsid w:val="00722A83"/>
    <w:rsid w:val="00722ED9"/>
    <w:rsid w:val="00722FCA"/>
    <w:rsid w:val="0072305C"/>
    <w:rsid w:val="00723193"/>
    <w:rsid w:val="0072323E"/>
    <w:rsid w:val="00723296"/>
    <w:rsid w:val="007235A3"/>
    <w:rsid w:val="007235DA"/>
    <w:rsid w:val="00723A00"/>
    <w:rsid w:val="00723BD3"/>
    <w:rsid w:val="00723BE8"/>
    <w:rsid w:val="00723F98"/>
    <w:rsid w:val="00724703"/>
    <w:rsid w:val="00724792"/>
    <w:rsid w:val="00724A37"/>
    <w:rsid w:val="00724CEA"/>
    <w:rsid w:val="00724DA8"/>
    <w:rsid w:val="00724E1E"/>
    <w:rsid w:val="00724E7A"/>
    <w:rsid w:val="00725127"/>
    <w:rsid w:val="00725131"/>
    <w:rsid w:val="0072517E"/>
    <w:rsid w:val="0072523D"/>
    <w:rsid w:val="00725501"/>
    <w:rsid w:val="0072555D"/>
    <w:rsid w:val="0072556C"/>
    <w:rsid w:val="00725AA1"/>
    <w:rsid w:val="00725B6F"/>
    <w:rsid w:val="00725CFC"/>
    <w:rsid w:val="00725D31"/>
    <w:rsid w:val="007260F3"/>
    <w:rsid w:val="0072612F"/>
    <w:rsid w:val="00726232"/>
    <w:rsid w:val="0072658E"/>
    <w:rsid w:val="00726631"/>
    <w:rsid w:val="007268B4"/>
    <w:rsid w:val="00726A18"/>
    <w:rsid w:val="00726AEB"/>
    <w:rsid w:val="00726CE7"/>
    <w:rsid w:val="00726E7B"/>
    <w:rsid w:val="00726EAA"/>
    <w:rsid w:val="00727286"/>
    <w:rsid w:val="00727448"/>
    <w:rsid w:val="007274EF"/>
    <w:rsid w:val="007278AB"/>
    <w:rsid w:val="00727999"/>
    <w:rsid w:val="00727A23"/>
    <w:rsid w:val="00727B09"/>
    <w:rsid w:val="00727F9F"/>
    <w:rsid w:val="00730241"/>
    <w:rsid w:val="007302A4"/>
    <w:rsid w:val="0073063A"/>
    <w:rsid w:val="007309A8"/>
    <w:rsid w:val="007309BD"/>
    <w:rsid w:val="00730A9A"/>
    <w:rsid w:val="00730F31"/>
    <w:rsid w:val="0073100C"/>
    <w:rsid w:val="0073108B"/>
    <w:rsid w:val="007313E0"/>
    <w:rsid w:val="00731932"/>
    <w:rsid w:val="00731CEC"/>
    <w:rsid w:val="00731D87"/>
    <w:rsid w:val="00731EE6"/>
    <w:rsid w:val="00732244"/>
    <w:rsid w:val="007323BA"/>
    <w:rsid w:val="007326DA"/>
    <w:rsid w:val="007327D5"/>
    <w:rsid w:val="00732943"/>
    <w:rsid w:val="00732A2A"/>
    <w:rsid w:val="00732AFA"/>
    <w:rsid w:val="00732B2C"/>
    <w:rsid w:val="00732BCE"/>
    <w:rsid w:val="00732C2C"/>
    <w:rsid w:val="00732EA6"/>
    <w:rsid w:val="00732F5A"/>
    <w:rsid w:val="00732F66"/>
    <w:rsid w:val="00732F73"/>
    <w:rsid w:val="00732F88"/>
    <w:rsid w:val="00732FD0"/>
    <w:rsid w:val="007330A3"/>
    <w:rsid w:val="00733942"/>
    <w:rsid w:val="0073396C"/>
    <w:rsid w:val="00733AD4"/>
    <w:rsid w:val="00733B68"/>
    <w:rsid w:val="00733F03"/>
    <w:rsid w:val="00733F23"/>
    <w:rsid w:val="00734001"/>
    <w:rsid w:val="007341E9"/>
    <w:rsid w:val="0073434D"/>
    <w:rsid w:val="007348B2"/>
    <w:rsid w:val="00734977"/>
    <w:rsid w:val="00734B4B"/>
    <w:rsid w:val="00734E1E"/>
    <w:rsid w:val="00734E98"/>
    <w:rsid w:val="00735005"/>
    <w:rsid w:val="00735702"/>
    <w:rsid w:val="00735871"/>
    <w:rsid w:val="00735A3E"/>
    <w:rsid w:val="00735AFD"/>
    <w:rsid w:val="00735E3B"/>
    <w:rsid w:val="00736666"/>
    <w:rsid w:val="00736720"/>
    <w:rsid w:val="007368AE"/>
    <w:rsid w:val="00736AAB"/>
    <w:rsid w:val="00736D15"/>
    <w:rsid w:val="00736D1B"/>
    <w:rsid w:val="00736F02"/>
    <w:rsid w:val="00736FFE"/>
    <w:rsid w:val="00737097"/>
    <w:rsid w:val="00737170"/>
    <w:rsid w:val="007374F6"/>
    <w:rsid w:val="007377E8"/>
    <w:rsid w:val="00737823"/>
    <w:rsid w:val="0073785A"/>
    <w:rsid w:val="00737AF0"/>
    <w:rsid w:val="00737AFF"/>
    <w:rsid w:val="00737BD5"/>
    <w:rsid w:val="00737E1D"/>
    <w:rsid w:val="007401D8"/>
    <w:rsid w:val="0074024D"/>
    <w:rsid w:val="0074038A"/>
    <w:rsid w:val="007405BF"/>
    <w:rsid w:val="007407C9"/>
    <w:rsid w:val="007407D1"/>
    <w:rsid w:val="00740D6A"/>
    <w:rsid w:val="0074111A"/>
    <w:rsid w:val="007411B0"/>
    <w:rsid w:val="0074120A"/>
    <w:rsid w:val="0074121B"/>
    <w:rsid w:val="007412B2"/>
    <w:rsid w:val="00741781"/>
    <w:rsid w:val="00741791"/>
    <w:rsid w:val="007418BE"/>
    <w:rsid w:val="007418F4"/>
    <w:rsid w:val="00741A00"/>
    <w:rsid w:val="00741C5F"/>
    <w:rsid w:val="00741D00"/>
    <w:rsid w:val="00741E30"/>
    <w:rsid w:val="00741E4D"/>
    <w:rsid w:val="00742169"/>
    <w:rsid w:val="007422E8"/>
    <w:rsid w:val="00742433"/>
    <w:rsid w:val="00742444"/>
    <w:rsid w:val="0074244A"/>
    <w:rsid w:val="00742841"/>
    <w:rsid w:val="007429B3"/>
    <w:rsid w:val="00742A36"/>
    <w:rsid w:val="00742BD9"/>
    <w:rsid w:val="00742BFC"/>
    <w:rsid w:val="00742E1B"/>
    <w:rsid w:val="00742E50"/>
    <w:rsid w:val="00742EE1"/>
    <w:rsid w:val="0074303B"/>
    <w:rsid w:val="00743042"/>
    <w:rsid w:val="00743359"/>
    <w:rsid w:val="00743501"/>
    <w:rsid w:val="00743565"/>
    <w:rsid w:val="0074372E"/>
    <w:rsid w:val="0074397D"/>
    <w:rsid w:val="0074399F"/>
    <w:rsid w:val="00743A03"/>
    <w:rsid w:val="00743D03"/>
    <w:rsid w:val="00744110"/>
    <w:rsid w:val="0074442A"/>
    <w:rsid w:val="0074458D"/>
    <w:rsid w:val="007448C4"/>
    <w:rsid w:val="00744AD1"/>
    <w:rsid w:val="00744B70"/>
    <w:rsid w:val="00744C78"/>
    <w:rsid w:val="00744D04"/>
    <w:rsid w:val="00744D37"/>
    <w:rsid w:val="00744D53"/>
    <w:rsid w:val="0074549C"/>
    <w:rsid w:val="00745A84"/>
    <w:rsid w:val="00745AF4"/>
    <w:rsid w:val="00745B7C"/>
    <w:rsid w:val="00745CC3"/>
    <w:rsid w:val="00745D18"/>
    <w:rsid w:val="00745D5F"/>
    <w:rsid w:val="00745F6B"/>
    <w:rsid w:val="00745FA6"/>
    <w:rsid w:val="00745FF9"/>
    <w:rsid w:val="0074606D"/>
    <w:rsid w:val="00746110"/>
    <w:rsid w:val="00746246"/>
    <w:rsid w:val="0074627A"/>
    <w:rsid w:val="00746291"/>
    <w:rsid w:val="007462EB"/>
    <w:rsid w:val="007463F2"/>
    <w:rsid w:val="007465CA"/>
    <w:rsid w:val="00746883"/>
    <w:rsid w:val="00746899"/>
    <w:rsid w:val="00746AE1"/>
    <w:rsid w:val="00746C5F"/>
    <w:rsid w:val="00746C8D"/>
    <w:rsid w:val="00746D9B"/>
    <w:rsid w:val="00747242"/>
    <w:rsid w:val="00747617"/>
    <w:rsid w:val="0074786D"/>
    <w:rsid w:val="007479BD"/>
    <w:rsid w:val="007479F9"/>
    <w:rsid w:val="00747B54"/>
    <w:rsid w:val="00747BD2"/>
    <w:rsid w:val="00747E49"/>
    <w:rsid w:val="00747EFD"/>
    <w:rsid w:val="00747F8C"/>
    <w:rsid w:val="00750189"/>
    <w:rsid w:val="00750233"/>
    <w:rsid w:val="0075028D"/>
    <w:rsid w:val="00750458"/>
    <w:rsid w:val="0075081B"/>
    <w:rsid w:val="00750855"/>
    <w:rsid w:val="00750B05"/>
    <w:rsid w:val="00750E02"/>
    <w:rsid w:val="00750FAF"/>
    <w:rsid w:val="00751120"/>
    <w:rsid w:val="00751315"/>
    <w:rsid w:val="00751378"/>
    <w:rsid w:val="00751408"/>
    <w:rsid w:val="007515B3"/>
    <w:rsid w:val="00751779"/>
    <w:rsid w:val="00751A28"/>
    <w:rsid w:val="00751CE7"/>
    <w:rsid w:val="00751D66"/>
    <w:rsid w:val="007522F2"/>
    <w:rsid w:val="0075241C"/>
    <w:rsid w:val="00752461"/>
    <w:rsid w:val="007524D7"/>
    <w:rsid w:val="00752582"/>
    <w:rsid w:val="0075267D"/>
    <w:rsid w:val="00752838"/>
    <w:rsid w:val="00752CA9"/>
    <w:rsid w:val="00752F2A"/>
    <w:rsid w:val="00753120"/>
    <w:rsid w:val="00753198"/>
    <w:rsid w:val="0075322D"/>
    <w:rsid w:val="007532E3"/>
    <w:rsid w:val="00753307"/>
    <w:rsid w:val="0075335B"/>
    <w:rsid w:val="00753977"/>
    <w:rsid w:val="00753A51"/>
    <w:rsid w:val="00753ADC"/>
    <w:rsid w:val="00753C7B"/>
    <w:rsid w:val="00753D0B"/>
    <w:rsid w:val="00753E4B"/>
    <w:rsid w:val="00753F4E"/>
    <w:rsid w:val="0075429A"/>
    <w:rsid w:val="0075435F"/>
    <w:rsid w:val="00754ADC"/>
    <w:rsid w:val="00754FF8"/>
    <w:rsid w:val="0075521C"/>
    <w:rsid w:val="0075528E"/>
    <w:rsid w:val="00755374"/>
    <w:rsid w:val="0075537C"/>
    <w:rsid w:val="0075544F"/>
    <w:rsid w:val="00755644"/>
    <w:rsid w:val="0075567B"/>
    <w:rsid w:val="00755F82"/>
    <w:rsid w:val="007569AE"/>
    <w:rsid w:val="00756C40"/>
    <w:rsid w:val="00756F33"/>
    <w:rsid w:val="0075713A"/>
    <w:rsid w:val="00757156"/>
    <w:rsid w:val="00757263"/>
    <w:rsid w:val="0075732D"/>
    <w:rsid w:val="007576E5"/>
    <w:rsid w:val="007577A7"/>
    <w:rsid w:val="00757904"/>
    <w:rsid w:val="00757EDE"/>
    <w:rsid w:val="00757F64"/>
    <w:rsid w:val="00760166"/>
    <w:rsid w:val="007602E1"/>
    <w:rsid w:val="00760488"/>
    <w:rsid w:val="007606AF"/>
    <w:rsid w:val="007606DD"/>
    <w:rsid w:val="0076087F"/>
    <w:rsid w:val="00760A8B"/>
    <w:rsid w:val="00760DEA"/>
    <w:rsid w:val="00760FDA"/>
    <w:rsid w:val="007614FC"/>
    <w:rsid w:val="0076151B"/>
    <w:rsid w:val="007615E6"/>
    <w:rsid w:val="00761647"/>
    <w:rsid w:val="007617ED"/>
    <w:rsid w:val="00761A90"/>
    <w:rsid w:val="00761B44"/>
    <w:rsid w:val="00761CE6"/>
    <w:rsid w:val="00761D83"/>
    <w:rsid w:val="00761FB4"/>
    <w:rsid w:val="00762293"/>
    <w:rsid w:val="00762391"/>
    <w:rsid w:val="00762681"/>
    <w:rsid w:val="007626EC"/>
    <w:rsid w:val="00762918"/>
    <w:rsid w:val="00762AEF"/>
    <w:rsid w:val="00762C7D"/>
    <w:rsid w:val="00762CB0"/>
    <w:rsid w:val="00762D24"/>
    <w:rsid w:val="0076301D"/>
    <w:rsid w:val="00763137"/>
    <w:rsid w:val="00763306"/>
    <w:rsid w:val="00763399"/>
    <w:rsid w:val="007634E6"/>
    <w:rsid w:val="007635DB"/>
    <w:rsid w:val="0076367B"/>
    <w:rsid w:val="00763A24"/>
    <w:rsid w:val="00763B0D"/>
    <w:rsid w:val="00763B98"/>
    <w:rsid w:val="00763D04"/>
    <w:rsid w:val="00763ED2"/>
    <w:rsid w:val="00764374"/>
    <w:rsid w:val="007643DE"/>
    <w:rsid w:val="007645BA"/>
    <w:rsid w:val="007645FB"/>
    <w:rsid w:val="007649C3"/>
    <w:rsid w:val="00764C1F"/>
    <w:rsid w:val="007650BB"/>
    <w:rsid w:val="007656E4"/>
    <w:rsid w:val="007657A6"/>
    <w:rsid w:val="007658AF"/>
    <w:rsid w:val="007659C8"/>
    <w:rsid w:val="00765A06"/>
    <w:rsid w:val="00765FE7"/>
    <w:rsid w:val="0076620C"/>
    <w:rsid w:val="00766247"/>
    <w:rsid w:val="0076627F"/>
    <w:rsid w:val="00766345"/>
    <w:rsid w:val="0076636C"/>
    <w:rsid w:val="00766EAE"/>
    <w:rsid w:val="00766F75"/>
    <w:rsid w:val="00766FEE"/>
    <w:rsid w:val="00767382"/>
    <w:rsid w:val="007675EE"/>
    <w:rsid w:val="0076772A"/>
    <w:rsid w:val="007679B6"/>
    <w:rsid w:val="007679BE"/>
    <w:rsid w:val="007701BC"/>
    <w:rsid w:val="00770245"/>
    <w:rsid w:val="00770311"/>
    <w:rsid w:val="00770370"/>
    <w:rsid w:val="007704BF"/>
    <w:rsid w:val="007705A0"/>
    <w:rsid w:val="00770926"/>
    <w:rsid w:val="00770977"/>
    <w:rsid w:val="00770B62"/>
    <w:rsid w:val="0077115B"/>
    <w:rsid w:val="007715F0"/>
    <w:rsid w:val="007717B6"/>
    <w:rsid w:val="00771888"/>
    <w:rsid w:val="00772099"/>
    <w:rsid w:val="007724E0"/>
    <w:rsid w:val="00772584"/>
    <w:rsid w:val="00772629"/>
    <w:rsid w:val="007726B1"/>
    <w:rsid w:val="00772798"/>
    <w:rsid w:val="007727FF"/>
    <w:rsid w:val="00772843"/>
    <w:rsid w:val="00772B2A"/>
    <w:rsid w:val="00772B7C"/>
    <w:rsid w:val="00772E45"/>
    <w:rsid w:val="0077304D"/>
    <w:rsid w:val="007734E6"/>
    <w:rsid w:val="007735A7"/>
    <w:rsid w:val="00773684"/>
    <w:rsid w:val="00773835"/>
    <w:rsid w:val="00773994"/>
    <w:rsid w:val="00773A5C"/>
    <w:rsid w:val="00773F84"/>
    <w:rsid w:val="00774267"/>
    <w:rsid w:val="00774444"/>
    <w:rsid w:val="007745E4"/>
    <w:rsid w:val="00774656"/>
    <w:rsid w:val="007748A5"/>
    <w:rsid w:val="007749AA"/>
    <w:rsid w:val="00775246"/>
    <w:rsid w:val="00775848"/>
    <w:rsid w:val="0077584D"/>
    <w:rsid w:val="00775925"/>
    <w:rsid w:val="00775970"/>
    <w:rsid w:val="00775B4B"/>
    <w:rsid w:val="00776002"/>
    <w:rsid w:val="00776116"/>
    <w:rsid w:val="00776251"/>
    <w:rsid w:val="007762D0"/>
    <w:rsid w:val="0077637C"/>
    <w:rsid w:val="007763C4"/>
    <w:rsid w:val="00776524"/>
    <w:rsid w:val="00776681"/>
    <w:rsid w:val="0077669F"/>
    <w:rsid w:val="00776AD9"/>
    <w:rsid w:val="00776B2B"/>
    <w:rsid w:val="00776BA9"/>
    <w:rsid w:val="00776CF1"/>
    <w:rsid w:val="00776D0B"/>
    <w:rsid w:val="00776D3C"/>
    <w:rsid w:val="00776E33"/>
    <w:rsid w:val="007770FE"/>
    <w:rsid w:val="00777505"/>
    <w:rsid w:val="00777576"/>
    <w:rsid w:val="007778E3"/>
    <w:rsid w:val="007779A9"/>
    <w:rsid w:val="00777AC6"/>
    <w:rsid w:val="00777C77"/>
    <w:rsid w:val="00777EB1"/>
    <w:rsid w:val="007800FB"/>
    <w:rsid w:val="007801DD"/>
    <w:rsid w:val="00780231"/>
    <w:rsid w:val="007807AA"/>
    <w:rsid w:val="00780AE3"/>
    <w:rsid w:val="00780B43"/>
    <w:rsid w:val="00780B56"/>
    <w:rsid w:val="00780B9D"/>
    <w:rsid w:val="00780C66"/>
    <w:rsid w:val="00780E65"/>
    <w:rsid w:val="00780EB7"/>
    <w:rsid w:val="0078112E"/>
    <w:rsid w:val="0078119E"/>
    <w:rsid w:val="0078138A"/>
    <w:rsid w:val="0078138C"/>
    <w:rsid w:val="0078151A"/>
    <w:rsid w:val="00781548"/>
    <w:rsid w:val="0078156C"/>
    <w:rsid w:val="007816E9"/>
    <w:rsid w:val="0078178B"/>
    <w:rsid w:val="00781825"/>
    <w:rsid w:val="007819BF"/>
    <w:rsid w:val="00781B9D"/>
    <w:rsid w:val="00781DBC"/>
    <w:rsid w:val="00781EEC"/>
    <w:rsid w:val="00782089"/>
    <w:rsid w:val="007821A8"/>
    <w:rsid w:val="00782285"/>
    <w:rsid w:val="007822E0"/>
    <w:rsid w:val="007824DB"/>
    <w:rsid w:val="00782792"/>
    <w:rsid w:val="00782AE4"/>
    <w:rsid w:val="00782B35"/>
    <w:rsid w:val="00782DE3"/>
    <w:rsid w:val="00782EC5"/>
    <w:rsid w:val="00782F2C"/>
    <w:rsid w:val="007832CD"/>
    <w:rsid w:val="007833FC"/>
    <w:rsid w:val="00783670"/>
    <w:rsid w:val="00783960"/>
    <w:rsid w:val="00783A00"/>
    <w:rsid w:val="0078403F"/>
    <w:rsid w:val="007844F6"/>
    <w:rsid w:val="00784633"/>
    <w:rsid w:val="007846C0"/>
    <w:rsid w:val="00784735"/>
    <w:rsid w:val="00784A29"/>
    <w:rsid w:val="00784AD1"/>
    <w:rsid w:val="00784B36"/>
    <w:rsid w:val="0078504B"/>
    <w:rsid w:val="007850CF"/>
    <w:rsid w:val="00785282"/>
    <w:rsid w:val="007853C7"/>
    <w:rsid w:val="00785623"/>
    <w:rsid w:val="00785FC8"/>
    <w:rsid w:val="00786075"/>
    <w:rsid w:val="007862CE"/>
    <w:rsid w:val="00786481"/>
    <w:rsid w:val="00786617"/>
    <w:rsid w:val="007866BD"/>
    <w:rsid w:val="007869E3"/>
    <w:rsid w:val="00786AEE"/>
    <w:rsid w:val="00786ECE"/>
    <w:rsid w:val="007870C9"/>
    <w:rsid w:val="007870F2"/>
    <w:rsid w:val="0078716C"/>
    <w:rsid w:val="0078718B"/>
    <w:rsid w:val="007871C3"/>
    <w:rsid w:val="00787524"/>
    <w:rsid w:val="00787544"/>
    <w:rsid w:val="00787746"/>
    <w:rsid w:val="00787970"/>
    <w:rsid w:val="007879BC"/>
    <w:rsid w:val="00787A66"/>
    <w:rsid w:val="00787C2D"/>
    <w:rsid w:val="00787FF4"/>
    <w:rsid w:val="0079019A"/>
    <w:rsid w:val="00790220"/>
    <w:rsid w:val="007902BA"/>
    <w:rsid w:val="007903B1"/>
    <w:rsid w:val="007905E9"/>
    <w:rsid w:val="0079087A"/>
    <w:rsid w:val="00790A4C"/>
    <w:rsid w:val="00790A97"/>
    <w:rsid w:val="00790AE2"/>
    <w:rsid w:val="00791254"/>
    <w:rsid w:val="00791424"/>
    <w:rsid w:val="00791453"/>
    <w:rsid w:val="007916B4"/>
    <w:rsid w:val="00791B33"/>
    <w:rsid w:val="00791CD9"/>
    <w:rsid w:val="00791D8E"/>
    <w:rsid w:val="00792194"/>
    <w:rsid w:val="007921F7"/>
    <w:rsid w:val="00792896"/>
    <w:rsid w:val="00792BE2"/>
    <w:rsid w:val="00792D92"/>
    <w:rsid w:val="00792DE2"/>
    <w:rsid w:val="00792E1D"/>
    <w:rsid w:val="0079301B"/>
    <w:rsid w:val="007932F1"/>
    <w:rsid w:val="0079380C"/>
    <w:rsid w:val="007939EE"/>
    <w:rsid w:val="00793A0E"/>
    <w:rsid w:val="00794119"/>
    <w:rsid w:val="00794132"/>
    <w:rsid w:val="00794313"/>
    <w:rsid w:val="007946BC"/>
    <w:rsid w:val="007947AA"/>
    <w:rsid w:val="00794965"/>
    <w:rsid w:val="00794CC3"/>
    <w:rsid w:val="00794D4D"/>
    <w:rsid w:val="00794EC6"/>
    <w:rsid w:val="00794F87"/>
    <w:rsid w:val="00794FBE"/>
    <w:rsid w:val="0079503F"/>
    <w:rsid w:val="007950DF"/>
    <w:rsid w:val="00795425"/>
    <w:rsid w:val="0079569D"/>
    <w:rsid w:val="007956C2"/>
    <w:rsid w:val="007956CE"/>
    <w:rsid w:val="007956D8"/>
    <w:rsid w:val="007957A8"/>
    <w:rsid w:val="00795D77"/>
    <w:rsid w:val="00795E42"/>
    <w:rsid w:val="00796234"/>
    <w:rsid w:val="007963F1"/>
    <w:rsid w:val="0079643D"/>
    <w:rsid w:val="00796461"/>
    <w:rsid w:val="00796524"/>
    <w:rsid w:val="0079672A"/>
    <w:rsid w:val="00796751"/>
    <w:rsid w:val="007967F7"/>
    <w:rsid w:val="00796812"/>
    <w:rsid w:val="0079689A"/>
    <w:rsid w:val="00796972"/>
    <w:rsid w:val="00796A99"/>
    <w:rsid w:val="00796BEE"/>
    <w:rsid w:val="00796DB4"/>
    <w:rsid w:val="00796E06"/>
    <w:rsid w:val="00797161"/>
    <w:rsid w:val="007975D2"/>
    <w:rsid w:val="007978D0"/>
    <w:rsid w:val="00797947"/>
    <w:rsid w:val="00797A26"/>
    <w:rsid w:val="00797A81"/>
    <w:rsid w:val="00797D06"/>
    <w:rsid w:val="007A028A"/>
    <w:rsid w:val="007A044C"/>
    <w:rsid w:val="007A04CF"/>
    <w:rsid w:val="007A0951"/>
    <w:rsid w:val="007A09B4"/>
    <w:rsid w:val="007A0A1F"/>
    <w:rsid w:val="007A0B08"/>
    <w:rsid w:val="007A0D72"/>
    <w:rsid w:val="007A0D94"/>
    <w:rsid w:val="007A0DC0"/>
    <w:rsid w:val="007A133B"/>
    <w:rsid w:val="007A13ED"/>
    <w:rsid w:val="007A14AE"/>
    <w:rsid w:val="007A156A"/>
    <w:rsid w:val="007A1575"/>
    <w:rsid w:val="007A1946"/>
    <w:rsid w:val="007A19FA"/>
    <w:rsid w:val="007A1A1D"/>
    <w:rsid w:val="007A1BAB"/>
    <w:rsid w:val="007A1BE3"/>
    <w:rsid w:val="007A2208"/>
    <w:rsid w:val="007A222A"/>
    <w:rsid w:val="007A23DD"/>
    <w:rsid w:val="007A2404"/>
    <w:rsid w:val="007A26CC"/>
    <w:rsid w:val="007A29C8"/>
    <w:rsid w:val="007A2AD5"/>
    <w:rsid w:val="007A2E15"/>
    <w:rsid w:val="007A3159"/>
    <w:rsid w:val="007A3257"/>
    <w:rsid w:val="007A32BD"/>
    <w:rsid w:val="007A35AE"/>
    <w:rsid w:val="007A361B"/>
    <w:rsid w:val="007A3622"/>
    <w:rsid w:val="007A3660"/>
    <w:rsid w:val="007A37CE"/>
    <w:rsid w:val="007A3829"/>
    <w:rsid w:val="007A3937"/>
    <w:rsid w:val="007A3976"/>
    <w:rsid w:val="007A3AF3"/>
    <w:rsid w:val="007A3CCD"/>
    <w:rsid w:val="007A3E61"/>
    <w:rsid w:val="007A40F3"/>
    <w:rsid w:val="007A432C"/>
    <w:rsid w:val="007A465F"/>
    <w:rsid w:val="007A4728"/>
    <w:rsid w:val="007A4AA9"/>
    <w:rsid w:val="007A4B23"/>
    <w:rsid w:val="007A4BBB"/>
    <w:rsid w:val="007A4CE2"/>
    <w:rsid w:val="007A4CFE"/>
    <w:rsid w:val="007A4ECB"/>
    <w:rsid w:val="007A4F12"/>
    <w:rsid w:val="007A4F49"/>
    <w:rsid w:val="007A4F54"/>
    <w:rsid w:val="007A52B1"/>
    <w:rsid w:val="007A57E0"/>
    <w:rsid w:val="007A5911"/>
    <w:rsid w:val="007A5982"/>
    <w:rsid w:val="007A5AF0"/>
    <w:rsid w:val="007A5B9B"/>
    <w:rsid w:val="007A5BCF"/>
    <w:rsid w:val="007A5C5D"/>
    <w:rsid w:val="007A5C6B"/>
    <w:rsid w:val="007A5CC4"/>
    <w:rsid w:val="007A5DBA"/>
    <w:rsid w:val="007A5F38"/>
    <w:rsid w:val="007A5FC3"/>
    <w:rsid w:val="007A6819"/>
    <w:rsid w:val="007A69AC"/>
    <w:rsid w:val="007A6A73"/>
    <w:rsid w:val="007A6B75"/>
    <w:rsid w:val="007A6CFF"/>
    <w:rsid w:val="007A6E84"/>
    <w:rsid w:val="007A6FEF"/>
    <w:rsid w:val="007A7012"/>
    <w:rsid w:val="007A7068"/>
    <w:rsid w:val="007A7104"/>
    <w:rsid w:val="007A7113"/>
    <w:rsid w:val="007A718F"/>
    <w:rsid w:val="007A7221"/>
    <w:rsid w:val="007A750D"/>
    <w:rsid w:val="007A785C"/>
    <w:rsid w:val="007A785F"/>
    <w:rsid w:val="007A7912"/>
    <w:rsid w:val="007A7A69"/>
    <w:rsid w:val="007A7B26"/>
    <w:rsid w:val="007A7D07"/>
    <w:rsid w:val="007A7D08"/>
    <w:rsid w:val="007A7D71"/>
    <w:rsid w:val="007B0020"/>
    <w:rsid w:val="007B0076"/>
    <w:rsid w:val="007B020A"/>
    <w:rsid w:val="007B0342"/>
    <w:rsid w:val="007B045E"/>
    <w:rsid w:val="007B0704"/>
    <w:rsid w:val="007B0789"/>
    <w:rsid w:val="007B084D"/>
    <w:rsid w:val="007B08F5"/>
    <w:rsid w:val="007B0949"/>
    <w:rsid w:val="007B0B06"/>
    <w:rsid w:val="007B0B94"/>
    <w:rsid w:val="007B0C86"/>
    <w:rsid w:val="007B0D51"/>
    <w:rsid w:val="007B0F01"/>
    <w:rsid w:val="007B0F07"/>
    <w:rsid w:val="007B11AB"/>
    <w:rsid w:val="007B1697"/>
    <w:rsid w:val="007B18EB"/>
    <w:rsid w:val="007B19E4"/>
    <w:rsid w:val="007B1A26"/>
    <w:rsid w:val="007B1B16"/>
    <w:rsid w:val="007B1D83"/>
    <w:rsid w:val="007B1E09"/>
    <w:rsid w:val="007B1FAC"/>
    <w:rsid w:val="007B20FD"/>
    <w:rsid w:val="007B2225"/>
    <w:rsid w:val="007B22B6"/>
    <w:rsid w:val="007B235F"/>
    <w:rsid w:val="007B23E6"/>
    <w:rsid w:val="007B2568"/>
    <w:rsid w:val="007B2975"/>
    <w:rsid w:val="007B29E1"/>
    <w:rsid w:val="007B2ADD"/>
    <w:rsid w:val="007B2B39"/>
    <w:rsid w:val="007B2CC2"/>
    <w:rsid w:val="007B31B0"/>
    <w:rsid w:val="007B3228"/>
    <w:rsid w:val="007B33C8"/>
    <w:rsid w:val="007B3570"/>
    <w:rsid w:val="007B371A"/>
    <w:rsid w:val="007B37E8"/>
    <w:rsid w:val="007B38D4"/>
    <w:rsid w:val="007B3F4D"/>
    <w:rsid w:val="007B3F84"/>
    <w:rsid w:val="007B3FD8"/>
    <w:rsid w:val="007B422B"/>
    <w:rsid w:val="007B467D"/>
    <w:rsid w:val="007B494F"/>
    <w:rsid w:val="007B4A05"/>
    <w:rsid w:val="007B4BF2"/>
    <w:rsid w:val="007B4C70"/>
    <w:rsid w:val="007B4C85"/>
    <w:rsid w:val="007B4CB9"/>
    <w:rsid w:val="007B4DB3"/>
    <w:rsid w:val="007B4EC6"/>
    <w:rsid w:val="007B4F26"/>
    <w:rsid w:val="007B528B"/>
    <w:rsid w:val="007B53FE"/>
    <w:rsid w:val="007B540D"/>
    <w:rsid w:val="007B55F4"/>
    <w:rsid w:val="007B589C"/>
    <w:rsid w:val="007B58A1"/>
    <w:rsid w:val="007B58A3"/>
    <w:rsid w:val="007B58F9"/>
    <w:rsid w:val="007B59CB"/>
    <w:rsid w:val="007B5CCF"/>
    <w:rsid w:val="007B5DF3"/>
    <w:rsid w:val="007B5E42"/>
    <w:rsid w:val="007B5FF8"/>
    <w:rsid w:val="007B6153"/>
    <w:rsid w:val="007B6196"/>
    <w:rsid w:val="007B61BD"/>
    <w:rsid w:val="007B62FC"/>
    <w:rsid w:val="007B65C6"/>
    <w:rsid w:val="007B6791"/>
    <w:rsid w:val="007B6985"/>
    <w:rsid w:val="007B6ABC"/>
    <w:rsid w:val="007B6B58"/>
    <w:rsid w:val="007B6B75"/>
    <w:rsid w:val="007B6C1A"/>
    <w:rsid w:val="007B7003"/>
    <w:rsid w:val="007B7288"/>
    <w:rsid w:val="007B795C"/>
    <w:rsid w:val="007B7B71"/>
    <w:rsid w:val="007B7C63"/>
    <w:rsid w:val="007B7CAC"/>
    <w:rsid w:val="007B7D10"/>
    <w:rsid w:val="007B7F54"/>
    <w:rsid w:val="007B7F79"/>
    <w:rsid w:val="007B7FDE"/>
    <w:rsid w:val="007B7FEA"/>
    <w:rsid w:val="007C00CF"/>
    <w:rsid w:val="007C0126"/>
    <w:rsid w:val="007C029B"/>
    <w:rsid w:val="007C036E"/>
    <w:rsid w:val="007C03BD"/>
    <w:rsid w:val="007C04A3"/>
    <w:rsid w:val="007C0504"/>
    <w:rsid w:val="007C056D"/>
    <w:rsid w:val="007C068D"/>
    <w:rsid w:val="007C0698"/>
    <w:rsid w:val="007C07F2"/>
    <w:rsid w:val="007C0ADD"/>
    <w:rsid w:val="007C0B0D"/>
    <w:rsid w:val="007C0D5D"/>
    <w:rsid w:val="007C0E5A"/>
    <w:rsid w:val="007C0F5E"/>
    <w:rsid w:val="007C0F8B"/>
    <w:rsid w:val="007C0FEA"/>
    <w:rsid w:val="007C114E"/>
    <w:rsid w:val="007C13FD"/>
    <w:rsid w:val="007C1A2F"/>
    <w:rsid w:val="007C2230"/>
    <w:rsid w:val="007C2365"/>
    <w:rsid w:val="007C237D"/>
    <w:rsid w:val="007C23FE"/>
    <w:rsid w:val="007C25F0"/>
    <w:rsid w:val="007C2AA2"/>
    <w:rsid w:val="007C2BBC"/>
    <w:rsid w:val="007C2BFA"/>
    <w:rsid w:val="007C2EF6"/>
    <w:rsid w:val="007C2F81"/>
    <w:rsid w:val="007C33BC"/>
    <w:rsid w:val="007C3644"/>
    <w:rsid w:val="007C3703"/>
    <w:rsid w:val="007C3716"/>
    <w:rsid w:val="007C3767"/>
    <w:rsid w:val="007C3791"/>
    <w:rsid w:val="007C3AAD"/>
    <w:rsid w:val="007C3C47"/>
    <w:rsid w:val="007C3DBE"/>
    <w:rsid w:val="007C3DFA"/>
    <w:rsid w:val="007C3ED6"/>
    <w:rsid w:val="007C4196"/>
    <w:rsid w:val="007C419C"/>
    <w:rsid w:val="007C425C"/>
    <w:rsid w:val="007C429E"/>
    <w:rsid w:val="007C4410"/>
    <w:rsid w:val="007C4444"/>
    <w:rsid w:val="007C4597"/>
    <w:rsid w:val="007C45ED"/>
    <w:rsid w:val="007C49BB"/>
    <w:rsid w:val="007C4B13"/>
    <w:rsid w:val="007C4D7D"/>
    <w:rsid w:val="007C4EF0"/>
    <w:rsid w:val="007C515B"/>
    <w:rsid w:val="007C5314"/>
    <w:rsid w:val="007C61F2"/>
    <w:rsid w:val="007C620E"/>
    <w:rsid w:val="007C624F"/>
    <w:rsid w:val="007C6266"/>
    <w:rsid w:val="007C626C"/>
    <w:rsid w:val="007C71A3"/>
    <w:rsid w:val="007C72F3"/>
    <w:rsid w:val="007C73DF"/>
    <w:rsid w:val="007C7509"/>
    <w:rsid w:val="007C7911"/>
    <w:rsid w:val="007C7A37"/>
    <w:rsid w:val="007C7AF2"/>
    <w:rsid w:val="007D0021"/>
    <w:rsid w:val="007D00B0"/>
    <w:rsid w:val="007D04E3"/>
    <w:rsid w:val="007D090A"/>
    <w:rsid w:val="007D0B17"/>
    <w:rsid w:val="007D0CF8"/>
    <w:rsid w:val="007D0D8F"/>
    <w:rsid w:val="007D0DEB"/>
    <w:rsid w:val="007D0E94"/>
    <w:rsid w:val="007D0ED5"/>
    <w:rsid w:val="007D0EDE"/>
    <w:rsid w:val="007D10FF"/>
    <w:rsid w:val="007D11E8"/>
    <w:rsid w:val="007D14B5"/>
    <w:rsid w:val="007D15E5"/>
    <w:rsid w:val="007D16A0"/>
    <w:rsid w:val="007D1BA9"/>
    <w:rsid w:val="007D1C07"/>
    <w:rsid w:val="007D1D20"/>
    <w:rsid w:val="007D1D92"/>
    <w:rsid w:val="007D2182"/>
    <w:rsid w:val="007D231C"/>
    <w:rsid w:val="007D23D7"/>
    <w:rsid w:val="007D248F"/>
    <w:rsid w:val="007D2509"/>
    <w:rsid w:val="007D2666"/>
    <w:rsid w:val="007D2714"/>
    <w:rsid w:val="007D291B"/>
    <w:rsid w:val="007D2983"/>
    <w:rsid w:val="007D2AF0"/>
    <w:rsid w:val="007D2B88"/>
    <w:rsid w:val="007D2C17"/>
    <w:rsid w:val="007D2D56"/>
    <w:rsid w:val="007D2D57"/>
    <w:rsid w:val="007D2DB8"/>
    <w:rsid w:val="007D2F39"/>
    <w:rsid w:val="007D3144"/>
    <w:rsid w:val="007D333E"/>
    <w:rsid w:val="007D3CF0"/>
    <w:rsid w:val="007D3D2D"/>
    <w:rsid w:val="007D3D80"/>
    <w:rsid w:val="007D3E3A"/>
    <w:rsid w:val="007D3EBE"/>
    <w:rsid w:val="007D3F23"/>
    <w:rsid w:val="007D41E4"/>
    <w:rsid w:val="007D484B"/>
    <w:rsid w:val="007D48C1"/>
    <w:rsid w:val="007D48DD"/>
    <w:rsid w:val="007D498F"/>
    <w:rsid w:val="007D4A1C"/>
    <w:rsid w:val="007D4A9B"/>
    <w:rsid w:val="007D4E72"/>
    <w:rsid w:val="007D59B0"/>
    <w:rsid w:val="007D5ACA"/>
    <w:rsid w:val="007D5B16"/>
    <w:rsid w:val="007D5F70"/>
    <w:rsid w:val="007D5FD2"/>
    <w:rsid w:val="007D60F0"/>
    <w:rsid w:val="007D60FA"/>
    <w:rsid w:val="007D6314"/>
    <w:rsid w:val="007D64E1"/>
    <w:rsid w:val="007D683F"/>
    <w:rsid w:val="007D68BC"/>
    <w:rsid w:val="007D6C2F"/>
    <w:rsid w:val="007D6FE3"/>
    <w:rsid w:val="007D7052"/>
    <w:rsid w:val="007D724C"/>
    <w:rsid w:val="007D754C"/>
    <w:rsid w:val="007D77AC"/>
    <w:rsid w:val="007D7A0A"/>
    <w:rsid w:val="007D7B3A"/>
    <w:rsid w:val="007D7B70"/>
    <w:rsid w:val="007D7B90"/>
    <w:rsid w:val="007D7BEA"/>
    <w:rsid w:val="007D7C96"/>
    <w:rsid w:val="007D7D06"/>
    <w:rsid w:val="007D7D81"/>
    <w:rsid w:val="007E00E0"/>
    <w:rsid w:val="007E0254"/>
    <w:rsid w:val="007E044F"/>
    <w:rsid w:val="007E05A1"/>
    <w:rsid w:val="007E09BD"/>
    <w:rsid w:val="007E0BE6"/>
    <w:rsid w:val="007E0C43"/>
    <w:rsid w:val="007E0D9B"/>
    <w:rsid w:val="007E0EAA"/>
    <w:rsid w:val="007E117C"/>
    <w:rsid w:val="007E11B1"/>
    <w:rsid w:val="007E1288"/>
    <w:rsid w:val="007E13A3"/>
    <w:rsid w:val="007E14F5"/>
    <w:rsid w:val="007E15A9"/>
    <w:rsid w:val="007E1664"/>
    <w:rsid w:val="007E16CF"/>
    <w:rsid w:val="007E16F8"/>
    <w:rsid w:val="007E16FF"/>
    <w:rsid w:val="007E17C9"/>
    <w:rsid w:val="007E1976"/>
    <w:rsid w:val="007E1C55"/>
    <w:rsid w:val="007E1F43"/>
    <w:rsid w:val="007E21E4"/>
    <w:rsid w:val="007E2211"/>
    <w:rsid w:val="007E23A4"/>
    <w:rsid w:val="007E244E"/>
    <w:rsid w:val="007E26FD"/>
    <w:rsid w:val="007E27E2"/>
    <w:rsid w:val="007E2987"/>
    <w:rsid w:val="007E2BB4"/>
    <w:rsid w:val="007E2BF7"/>
    <w:rsid w:val="007E2C89"/>
    <w:rsid w:val="007E2EFA"/>
    <w:rsid w:val="007E32D7"/>
    <w:rsid w:val="007E33B3"/>
    <w:rsid w:val="007E368E"/>
    <w:rsid w:val="007E377C"/>
    <w:rsid w:val="007E389B"/>
    <w:rsid w:val="007E38AA"/>
    <w:rsid w:val="007E39B2"/>
    <w:rsid w:val="007E3BCC"/>
    <w:rsid w:val="007E3DFE"/>
    <w:rsid w:val="007E437B"/>
    <w:rsid w:val="007E448E"/>
    <w:rsid w:val="007E45B3"/>
    <w:rsid w:val="007E45E0"/>
    <w:rsid w:val="007E45EB"/>
    <w:rsid w:val="007E4A38"/>
    <w:rsid w:val="007E4AD7"/>
    <w:rsid w:val="007E4E79"/>
    <w:rsid w:val="007E5373"/>
    <w:rsid w:val="007E53CC"/>
    <w:rsid w:val="007E54BF"/>
    <w:rsid w:val="007E5545"/>
    <w:rsid w:val="007E582C"/>
    <w:rsid w:val="007E59A9"/>
    <w:rsid w:val="007E59D9"/>
    <w:rsid w:val="007E5B8C"/>
    <w:rsid w:val="007E5E25"/>
    <w:rsid w:val="007E5E4C"/>
    <w:rsid w:val="007E5F50"/>
    <w:rsid w:val="007E5F51"/>
    <w:rsid w:val="007E6043"/>
    <w:rsid w:val="007E635E"/>
    <w:rsid w:val="007E6436"/>
    <w:rsid w:val="007E65F9"/>
    <w:rsid w:val="007E6642"/>
    <w:rsid w:val="007E6734"/>
    <w:rsid w:val="007E681E"/>
    <w:rsid w:val="007E6960"/>
    <w:rsid w:val="007E6A1D"/>
    <w:rsid w:val="007E6CA9"/>
    <w:rsid w:val="007E6E16"/>
    <w:rsid w:val="007E7024"/>
    <w:rsid w:val="007E7130"/>
    <w:rsid w:val="007E7205"/>
    <w:rsid w:val="007E7247"/>
    <w:rsid w:val="007E729D"/>
    <w:rsid w:val="007E737D"/>
    <w:rsid w:val="007E7490"/>
    <w:rsid w:val="007E7495"/>
    <w:rsid w:val="007E74E7"/>
    <w:rsid w:val="007E7754"/>
    <w:rsid w:val="007E79EF"/>
    <w:rsid w:val="007E7A62"/>
    <w:rsid w:val="007E7D11"/>
    <w:rsid w:val="007E7D24"/>
    <w:rsid w:val="007F0005"/>
    <w:rsid w:val="007F0321"/>
    <w:rsid w:val="007F043E"/>
    <w:rsid w:val="007F0814"/>
    <w:rsid w:val="007F0EFE"/>
    <w:rsid w:val="007F114D"/>
    <w:rsid w:val="007F1344"/>
    <w:rsid w:val="007F1374"/>
    <w:rsid w:val="007F16B0"/>
    <w:rsid w:val="007F16E1"/>
    <w:rsid w:val="007F18A5"/>
    <w:rsid w:val="007F1ABC"/>
    <w:rsid w:val="007F1C69"/>
    <w:rsid w:val="007F1C73"/>
    <w:rsid w:val="007F1F1A"/>
    <w:rsid w:val="007F1F5D"/>
    <w:rsid w:val="007F1FA2"/>
    <w:rsid w:val="007F24CA"/>
    <w:rsid w:val="007F26D6"/>
    <w:rsid w:val="007F281B"/>
    <w:rsid w:val="007F2A34"/>
    <w:rsid w:val="007F3135"/>
    <w:rsid w:val="007F33C8"/>
    <w:rsid w:val="007F3588"/>
    <w:rsid w:val="007F3B08"/>
    <w:rsid w:val="007F3B38"/>
    <w:rsid w:val="007F3C16"/>
    <w:rsid w:val="007F3D25"/>
    <w:rsid w:val="007F3F3D"/>
    <w:rsid w:val="007F3F4A"/>
    <w:rsid w:val="007F3FF0"/>
    <w:rsid w:val="007F4076"/>
    <w:rsid w:val="007F41E9"/>
    <w:rsid w:val="007F4355"/>
    <w:rsid w:val="007F46C6"/>
    <w:rsid w:val="007F47D0"/>
    <w:rsid w:val="007F4B9F"/>
    <w:rsid w:val="007F4C5B"/>
    <w:rsid w:val="007F4E01"/>
    <w:rsid w:val="007F517E"/>
    <w:rsid w:val="007F51CA"/>
    <w:rsid w:val="007F53EF"/>
    <w:rsid w:val="007F5473"/>
    <w:rsid w:val="007F55E0"/>
    <w:rsid w:val="007F574D"/>
    <w:rsid w:val="007F5769"/>
    <w:rsid w:val="007F5893"/>
    <w:rsid w:val="007F5F2F"/>
    <w:rsid w:val="007F637C"/>
    <w:rsid w:val="007F6AE0"/>
    <w:rsid w:val="007F6C45"/>
    <w:rsid w:val="007F6C54"/>
    <w:rsid w:val="007F6ED6"/>
    <w:rsid w:val="007F70F6"/>
    <w:rsid w:val="007F7142"/>
    <w:rsid w:val="007F72E3"/>
    <w:rsid w:val="007F7421"/>
    <w:rsid w:val="007F763E"/>
    <w:rsid w:val="007F766F"/>
    <w:rsid w:val="007F7ABD"/>
    <w:rsid w:val="007F7D28"/>
    <w:rsid w:val="007F7E96"/>
    <w:rsid w:val="00800290"/>
    <w:rsid w:val="008002BA"/>
    <w:rsid w:val="00800644"/>
    <w:rsid w:val="00800881"/>
    <w:rsid w:val="008008EA"/>
    <w:rsid w:val="00800A07"/>
    <w:rsid w:val="00800A69"/>
    <w:rsid w:val="00800C09"/>
    <w:rsid w:val="00800D76"/>
    <w:rsid w:val="00800F8E"/>
    <w:rsid w:val="00800FFB"/>
    <w:rsid w:val="008012BD"/>
    <w:rsid w:val="0080146B"/>
    <w:rsid w:val="00801656"/>
    <w:rsid w:val="0080174B"/>
    <w:rsid w:val="00801D8A"/>
    <w:rsid w:val="00801E5D"/>
    <w:rsid w:val="008020A8"/>
    <w:rsid w:val="00802259"/>
    <w:rsid w:val="008022C2"/>
    <w:rsid w:val="0080241F"/>
    <w:rsid w:val="0080261C"/>
    <w:rsid w:val="0080272E"/>
    <w:rsid w:val="008027E8"/>
    <w:rsid w:val="00802943"/>
    <w:rsid w:val="008029B8"/>
    <w:rsid w:val="008029C4"/>
    <w:rsid w:val="00802AF9"/>
    <w:rsid w:val="00802BB0"/>
    <w:rsid w:val="00802C22"/>
    <w:rsid w:val="00802E32"/>
    <w:rsid w:val="00802F68"/>
    <w:rsid w:val="00802FD4"/>
    <w:rsid w:val="00802FFA"/>
    <w:rsid w:val="00803003"/>
    <w:rsid w:val="0080305F"/>
    <w:rsid w:val="0080369A"/>
    <w:rsid w:val="008036A8"/>
    <w:rsid w:val="0080376E"/>
    <w:rsid w:val="0080396D"/>
    <w:rsid w:val="00803B3C"/>
    <w:rsid w:val="00803E4A"/>
    <w:rsid w:val="00803E53"/>
    <w:rsid w:val="00804137"/>
    <w:rsid w:val="008042CC"/>
    <w:rsid w:val="008043D4"/>
    <w:rsid w:val="00804AD2"/>
    <w:rsid w:val="00804D5C"/>
    <w:rsid w:val="00805438"/>
    <w:rsid w:val="0080550F"/>
    <w:rsid w:val="0080560C"/>
    <w:rsid w:val="00805ACA"/>
    <w:rsid w:val="00805E84"/>
    <w:rsid w:val="008062C8"/>
    <w:rsid w:val="008063EB"/>
    <w:rsid w:val="00806668"/>
    <w:rsid w:val="0080676E"/>
    <w:rsid w:val="00806785"/>
    <w:rsid w:val="00806825"/>
    <w:rsid w:val="00806894"/>
    <w:rsid w:val="00806BAF"/>
    <w:rsid w:val="00806C59"/>
    <w:rsid w:val="0080718E"/>
    <w:rsid w:val="0080737D"/>
    <w:rsid w:val="00807445"/>
    <w:rsid w:val="00807485"/>
    <w:rsid w:val="0080758A"/>
    <w:rsid w:val="0080777A"/>
    <w:rsid w:val="008077BB"/>
    <w:rsid w:val="0080786C"/>
    <w:rsid w:val="008078F2"/>
    <w:rsid w:val="00807ADE"/>
    <w:rsid w:val="00807C81"/>
    <w:rsid w:val="00807D23"/>
    <w:rsid w:val="008100C6"/>
    <w:rsid w:val="008101F6"/>
    <w:rsid w:val="0081035A"/>
    <w:rsid w:val="008104F5"/>
    <w:rsid w:val="00810679"/>
    <w:rsid w:val="0081067B"/>
    <w:rsid w:val="008108C6"/>
    <w:rsid w:val="00810AD1"/>
    <w:rsid w:val="00810B98"/>
    <w:rsid w:val="00810D83"/>
    <w:rsid w:val="00810DDA"/>
    <w:rsid w:val="008111FE"/>
    <w:rsid w:val="0081137C"/>
    <w:rsid w:val="0081139F"/>
    <w:rsid w:val="008116B2"/>
    <w:rsid w:val="00811A09"/>
    <w:rsid w:val="00811C96"/>
    <w:rsid w:val="00811E81"/>
    <w:rsid w:val="00811F44"/>
    <w:rsid w:val="00812574"/>
    <w:rsid w:val="0081293C"/>
    <w:rsid w:val="008129E1"/>
    <w:rsid w:val="00812B3A"/>
    <w:rsid w:val="00812E2F"/>
    <w:rsid w:val="00812F15"/>
    <w:rsid w:val="00812FAA"/>
    <w:rsid w:val="008135D1"/>
    <w:rsid w:val="00813865"/>
    <w:rsid w:val="0081397F"/>
    <w:rsid w:val="00813ADC"/>
    <w:rsid w:val="00813EA8"/>
    <w:rsid w:val="00813F44"/>
    <w:rsid w:val="0081428A"/>
    <w:rsid w:val="008145C1"/>
    <w:rsid w:val="00814736"/>
    <w:rsid w:val="00814CB3"/>
    <w:rsid w:val="00814DC2"/>
    <w:rsid w:val="00814F3B"/>
    <w:rsid w:val="00815014"/>
    <w:rsid w:val="008150D9"/>
    <w:rsid w:val="00815179"/>
    <w:rsid w:val="0081536D"/>
    <w:rsid w:val="008153C3"/>
    <w:rsid w:val="0081591F"/>
    <w:rsid w:val="00815A49"/>
    <w:rsid w:val="00815B60"/>
    <w:rsid w:val="00815BE9"/>
    <w:rsid w:val="00815DCC"/>
    <w:rsid w:val="00815EC3"/>
    <w:rsid w:val="008160E1"/>
    <w:rsid w:val="00816138"/>
    <w:rsid w:val="0081618A"/>
    <w:rsid w:val="00816200"/>
    <w:rsid w:val="0081635E"/>
    <w:rsid w:val="008163F9"/>
    <w:rsid w:val="0081648A"/>
    <w:rsid w:val="00816565"/>
    <w:rsid w:val="008165FB"/>
    <w:rsid w:val="00816668"/>
    <w:rsid w:val="00816677"/>
    <w:rsid w:val="00816A52"/>
    <w:rsid w:val="00816B67"/>
    <w:rsid w:val="00816BB6"/>
    <w:rsid w:val="00816C28"/>
    <w:rsid w:val="00816DD5"/>
    <w:rsid w:val="008171F7"/>
    <w:rsid w:val="0081729F"/>
    <w:rsid w:val="00817529"/>
    <w:rsid w:val="00817781"/>
    <w:rsid w:val="00817979"/>
    <w:rsid w:val="00817A3E"/>
    <w:rsid w:val="00817AB8"/>
    <w:rsid w:val="00817DAE"/>
    <w:rsid w:val="00817E92"/>
    <w:rsid w:val="00817EE2"/>
    <w:rsid w:val="00817FBA"/>
    <w:rsid w:val="0082000F"/>
    <w:rsid w:val="0082006F"/>
    <w:rsid w:val="008202F6"/>
    <w:rsid w:val="008206DA"/>
    <w:rsid w:val="00820D7A"/>
    <w:rsid w:val="00820DD4"/>
    <w:rsid w:val="00820F3A"/>
    <w:rsid w:val="00820FA5"/>
    <w:rsid w:val="00821081"/>
    <w:rsid w:val="0082125F"/>
    <w:rsid w:val="008212ED"/>
    <w:rsid w:val="008213A5"/>
    <w:rsid w:val="00821436"/>
    <w:rsid w:val="0082158A"/>
    <w:rsid w:val="008215BD"/>
    <w:rsid w:val="00821934"/>
    <w:rsid w:val="00821F91"/>
    <w:rsid w:val="0082208B"/>
    <w:rsid w:val="00822219"/>
    <w:rsid w:val="00822286"/>
    <w:rsid w:val="0082294D"/>
    <w:rsid w:val="008229FD"/>
    <w:rsid w:val="00822A58"/>
    <w:rsid w:val="00822CF0"/>
    <w:rsid w:val="00822F10"/>
    <w:rsid w:val="0082313A"/>
    <w:rsid w:val="0082333E"/>
    <w:rsid w:val="0082334B"/>
    <w:rsid w:val="00823396"/>
    <w:rsid w:val="00823556"/>
    <w:rsid w:val="0082386B"/>
    <w:rsid w:val="00823996"/>
    <w:rsid w:val="008239AF"/>
    <w:rsid w:val="00823B1B"/>
    <w:rsid w:val="00823CEF"/>
    <w:rsid w:val="00823E59"/>
    <w:rsid w:val="00823EF7"/>
    <w:rsid w:val="00823F13"/>
    <w:rsid w:val="008240BC"/>
    <w:rsid w:val="00824133"/>
    <w:rsid w:val="008243E7"/>
    <w:rsid w:val="00824463"/>
    <w:rsid w:val="00824681"/>
    <w:rsid w:val="0082483E"/>
    <w:rsid w:val="00824A94"/>
    <w:rsid w:val="00824D66"/>
    <w:rsid w:val="00824E1D"/>
    <w:rsid w:val="00824EC7"/>
    <w:rsid w:val="00824ECB"/>
    <w:rsid w:val="00824EEA"/>
    <w:rsid w:val="00824FB1"/>
    <w:rsid w:val="00825153"/>
    <w:rsid w:val="008254D0"/>
    <w:rsid w:val="0082568B"/>
    <w:rsid w:val="00825A2B"/>
    <w:rsid w:val="00825C71"/>
    <w:rsid w:val="00825E4E"/>
    <w:rsid w:val="00825FAC"/>
    <w:rsid w:val="0082633B"/>
    <w:rsid w:val="008263FC"/>
    <w:rsid w:val="008265AF"/>
    <w:rsid w:val="00826876"/>
    <w:rsid w:val="00826AAF"/>
    <w:rsid w:val="00826B4E"/>
    <w:rsid w:val="00826E10"/>
    <w:rsid w:val="008270F2"/>
    <w:rsid w:val="0082738B"/>
    <w:rsid w:val="00827398"/>
    <w:rsid w:val="0082761B"/>
    <w:rsid w:val="0082775B"/>
    <w:rsid w:val="008277D4"/>
    <w:rsid w:val="00827814"/>
    <w:rsid w:val="008278AD"/>
    <w:rsid w:val="008278EB"/>
    <w:rsid w:val="008279BA"/>
    <w:rsid w:val="00827BD1"/>
    <w:rsid w:val="00827CC5"/>
    <w:rsid w:val="00827D35"/>
    <w:rsid w:val="00830200"/>
    <w:rsid w:val="008303F3"/>
    <w:rsid w:val="00830475"/>
    <w:rsid w:val="008305B5"/>
    <w:rsid w:val="00830609"/>
    <w:rsid w:val="00830671"/>
    <w:rsid w:val="00830963"/>
    <w:rsid w:val="00830AA4"/>
    <w:rsid w:val="00830C96"/>
    <w:rsid w:val="00830DAF"/>
    <w:rsid w:val="0083121E"/>
    <w:rsid w:val="0083129F"/>
    <w:rsid w:val="0083157C"/>
    <w:rsid w:val="008317AA"/>
    <w:rsid w:val="008318C1"/>
    <w:rsid w:val="00831A38"/>
    <w:rsid w:val="00831B1A"/>
    <w:rsid w:val="00831C58"/>
    <w:rsid w:val="008320F0"/>
    <w:rsid w:val="0083259F"/>
    <w:rsid w:val="0083265F"/>
    <w:rsid w:val="008327D4"/>
    <w:rsid w:val="00832915"/>
    <w:rsid w:val="008329AB"/>
    <w:rsid w:val="00832AEF"/>
    <w:rsid w:val="00832C4F"/>
    <w:rsid w:val="00832CF8"/>
    <w:rsid w:val="00833123"/>
    <w:rsid w:val="0083352E"/>
    <w:rsid w:val="00833686"/>
    <w:rsid w:val="0083379B"/>
    <w:rsid w:val="008339BF"/>
    <w:rsid w:val="00833B7A"/>
    <w:rsid w:val="00833C63"/>
    <w:rsid w:val="00833E38"/>
    <w:rsid w:val="00833FAD"/>
    <w:rsid w:val="008343ED"/>
    <w:rsid w:val="00834659"/>
    <w:rsid w:val="008347B8"/>
    <w:rsid w:val="008347C4"/>
    <w:rsid w:val="00834968"/>
    <w:rsid w:val="00834993"/>
    <w:rsid w:val="00834A6C"/>
    <w:rsid w:val="00834C1B"/>
    <w:rsid w:val="00834DEC"/>
    <w:rsid w:val="00834E73"/>
    <w:rsid w:val="00834EEC"/>
    <w:rsid w:val="008350E6"/>
    <w:rsid w:val="0083513D"/>
    <w:rsid w:val="008352D0"/>
    <w:rsid w:val="008355A7"/>
    <w:rsid w:val="008356B6"/>
    <w:rsid w:val="008356E2"/>
    <w:rsid w:val="008357DA"/>
    <w:rsid w:val="00835A7E"/>
    <w:rsid w:val="00835AFC"/>
    <w:rsid w:val="00835BAE"/>
    <w:rsid w:val="00835DD1"/>
    <w:rsid w:val="00835E9A"/>
    <w:rsid w:val="008360A5"/>
    <w:rsid w:val="00836190"/>
    <w:rsid w:val="00836338"/>
    <w:rsid w:val="0083640E"/>
    <w:rsid w:val="00836484"/>
    <w:rsid w:val="00836568"/>
    <w:rsid w:val="008368DE"/>
    <w:rsid w:val="0083697A"/>
    <w:rsid w:val="00836A64"/>
    <w:rsid w:val="00836BF2"/>
    <w:rsid w:val="00836C0B"/>
    <w:rsid w:val="00836F75"/>
    <w:rsid w:val="00837495"/>
    <w:rsid w:val="00837543"/>
    <w:rsid w:val="00837739"/>
    <w:rsid w:val="00837AB3"/>
    <w:rsid w:val="00837E50"/>
    <w:rsid w:val="008401CA"/>
    <w:rsid w:val="00840A5B"/>
    <w:rsid w:val="00840E03"/>
    <w:rsid w:val="00841003"/>
    <w:rsid w:val="008410C4"/>
    <w:rsid w:val="00841130"/>
    <w:rsid w:val="00841471"/>
    <w:rsid w:val="0084149A"/>
    <w:rsid w:val="008414C3"/>
    <w:rsid w:val="0084162B"/>
    <w:rsid w:val="00841763"/>
    <w:rsid w:val="008419EE"/>
    <w:rsid w:val="008419FA"/>
    <w:rsid w:val="00841C73"/>
    <w:rsid w:val="00841CD0"/>
    <w:rsid w:val="00841DA3"/>
    <w:rsid w:val="008422A7"/>
    <w:rsid w:val="00842D37"/>
    <w:rsid w:val="00842DA4"/>
    <w:rsid w:val="008431BB"/>
    <w:rsid w:val="008432C3"/>
    <w:rsid w:val="008434D8"/>
    <w:rsid w:val="0084353F"/>
    <w:rsid w:val="0084395F"/>
    <w:rsid w:val="00843B12"/>
    <w:rsid w:val="00843DFB"/>
    <w:rsid w:val="00843F34"/>
    <w:rsid w:val="00843FB3"/>
    <w:rsid w:val="008440C1"/>
    <w:rsid w:val="008441EB"/>
    <w:rsid w:val="00844566"/>
    <w:rsid w:val="00844766"/>
    <w:rsid w:val="008448E8"/>
    <w:rsid w:val="008448F8"/>
    <w:rsid w:val="00844A8F"/>
    <w:rsid w:val="00844BCF"/>
    <w:rsid w:val="00844DFA"/>
    <w:rsid w:val="00844E9C"/>
    <w:rsid w:val="00844EDD"/>
    <w:rsid w:val="0084532F"/>
    <w:rsid w:val="008453BF"/>
    <w:rsid w:val="0084575C"/>
    <w:rsid w:val="008457FF"/>
    <w:rsid w:val="00845BD1"/>
    <w:rsid w:val="00845C36"/>
    <w:rsid w:val="00845CE6"/>
    <w:rsid w:val="00845D06"/>
    <w:rsid w:val="00846089"/>
    <w:rsid w:val="00846167"/>
    <w:rsid w:val="0084617F"/>
    <w:rsid w:val="008466CC"/>
    <w:rsid w:val="0084670B"/>
    <w:rsid w:val="008469D7"/>
    <w:rsid w:val="00846EFE"/>
    <w:rsid w:val="00847542"/>
    <w:rsid w:val="00847676"/>
    <w:rsid w:val="008476C9"/>
    <w:rsid w:val="008478C8"/>
    <w:rsid w:val="00847A75"/>
    <w:rsid w:val="00847D04"/>
    <w:rsid w:val="00847FF9"/>
    <w:rsid w:val="0085009A"/>
    <w:rsid w:val="008500D2"/>
    <w:rsid w:val="008501F6"/>
    <w:rsid w:val="008503D5"/>
    <w:rsid w:val="0085057E"/>
    <w:rsid w:val="0085066B"/>
    <w:rsid w:val="00850764"/>
    <w:rsid w:val="008508DB"/>
    <w:rsid w:val="00850AFA"/>
    <w:rsid w:val="00850C74"/>
    <w:rsid w:val="00850E04"/>
    <w:rsid w:val="008510A0"/>
    <w:rsid w:val="008512F2"/>
    <w:rsid w:val="0085179D"/>
    <w:rsid w:val="0085182E"/>
    <w:rsid w:val="008518B5"/>
    <w:rsid w:val="008519E8"/>
    <w:rsid w:val="00851A20"/>
    <w:rsid w:val="00851C49"/>
    <w:rsid w:val="00851CCA"/>
    <w:rsid w:val="00852273"/>
    <w:rsid w:val="008522A6"/>
    <w:rsid w:val="008523D2"/>
    <w:rsid w:val="008523F7"/>
    <w:rsid w:val="008528F9"/>
    <w:rsid w:val="0085294A"/>
    <w:rsid w:val="00852F05"/>
    <w:rsid w:val="00852F6A"/>
    <w:rsid w:val="0085305B"/>
    <w:rsid w:val="00853313"/>
    <w:rsid w:val="00853476"/>
    <w:rsid w:val="00853D7F"/>
    <w:rsid w:val="00854093"/>
    <w:rsid w:val="00854572"/>
    <w:rsid w:val="00854781"/>
    <w:rsid w:val="0085492D"/>
    <w:rsid w:val="00854B41"/>
    <w:rsid w:val="00854DE9"/>
    <w:rsid w:val="00854F14"/>
    <w:rsid w:val="00855036"/>
    <w:rsid w:val="008550F9"/>
    <w:rsid w:val="00855203"/>
    <w:rsid w:val="008552CF"/>
    <w:rsid w:val="008552D6"/>
    <w:rsid w:val="008554C4"/>
    <w:rsid w:val="0085570B"/>
    <w:rsid w:val="00855BAD"/>
    <w:rsid w:val="00855BB7"/>
    <w:rsid w:val="00855F9E"/>
    <w:rsid w:val="00856232"/>
    <w:rsid w:val="008564E2"/>
    <w:rsid w:val="00856740"/>
    <w:rsid w:val="00856792"/>
    <w:rsid w:val="008568B9"/>
    <w:rsid w:val="00856AB4"/>
    <w:rsid w:val="00856FA3"/>
    <w:rsid w:val="00856FE1"/>
    <w:rsid w:val="0085734E"/>
    <w:rsid w:val="0085746D"/>
    <w:rsid w:val="00857606"/>
    <w:rsid w:val="00857A93"/>
    <w:rsid w:val="00857B84"/>
    <w:rsid w:val="00857BFA"/>
    <w:rsid w:val="00857F72"/>
    <w:rsid w:val="00857FAD"/>
    <w:rsid w:val="008600BA"/>
    <w:rsid w:val="008600FF"/>
    <w:rsid w:val="0086025B"/>
    <w:rsid w:val="008604C2"/>
    <w:rsid w:val="008604CC"/>
    <w:rsid w:val="00860571"/>
    <w:rsid w:val="0086059E"/>
    <w:rsid w:val="00860755"/>
    <w:rsid w:val="0086086C"/>
    <w:rsid w:val="008609E3"/>
    <w:rsid w:val="00860B61"/>
    <w:rsid w:val="00860CFA"/>
    <w:rsid w:val="00860E40"/>
    <w:rsid w:val="00860E83"/>
    <w:rsid w:val="00861276"/>
    <w:rsid w:val="00861366"/>
    <w:rsid w:val="008614DA"/>
    <w:rsid w:val="0086165A"/>
    <w:rsid w:val="008617F9"/>
    <w:rsid w:val="00861A0C"/>
    <w:rsid w:val="00861A6E"/>
    <w:rsid w:val="00861B59"/>
    <w:rsid w:val="00861BFD"/>
    <w:rsid w:val="00861CBB"/>
    <w:rsid w:val="00861DBB"/>
    <w:rsid w:val="00861E30"/>
    <w:rsid w:val="00861F03"/>
    <w:rsid w:val="00862026"/>
    <w:rsid w:val="008620DC"/>
    <w:rsid w:val="0086236F"/>
    <w:rsid w:val="00862660"/>
    <w:rsid w:val="008627C0"/>
    <w:rsid w:val="00862824"/>
    <w:rsid w:val="00862A58"/>
    <w:rsid w:val="00862ADF"/>
    <w:rsid w:val="00862C4D"/>
    <w:rsid w:val="00862D9E"/>
    <w:rsid w:val="00862E6C"/>
    <w:rsid w:val="00862E6D"/>
    <w:rsid w:val="008631CD"/>
    <w:rsid w:val="008633FE"/>
    <w:rsid w:val="0086366A"/>
    <w:rsid w:val="00863804"/>
    <w:rsid w:val="00863A30"/>
    <w:rsid w:val="00863AA4"/>
    <w:rsid w:val="00863E44"/>
    <w:rsid w:val="00863F7B"/>
    <w:rsid w:val="0086409C"/>
    <w:rsid w:val="00864318"/>
    <w:rsid w:val="008644B5"/>
    <w:rsid w:val="008644FA"/>
    <w:rsid w:val="00864726"/>
    <w:rsid w:val="00864754"/>
    <w:rsid w:val="008649A1"/>
    <w:rsid w:val="00864B73"/>
    <w:rsid w:val="00864F19"/>
    <w:rsid w:val="0086516C"/>
    <w:rsid w:val="0086533A"/>
    <w:rsid w:val="00865441"/>
    <w:rsid w:val="00865469"/>
    <w:rsid w:val="008655F0"/>
    <w:rsid w:val="00865757"/>
    <w:rsid w:val="0086589D"/>
    <w:rsid w:val="008659FC"/>
    <w:rsid w:val="00865C50"/>
    <w:rsid w:val="008661FF"/>
    <w:rsid w:val="00866202"/>
    <w:rsid w:val="008662E1"/>
    <w:rsid w:val="00866363"/>
    <w:rsid w:val="008663FA"/>
    <w:rsid w:val="008665EB"/>
    <w:rsid w:val="00866734"/>
    <w:rsid w:val="00866784"/>
    <w:rsid w:val="00866882"/>
    <w:rsid w:val="00866D2A"/>
    <w:rsid w:val="00866DD8"/>
    <w:rsid w:val="00866E72"/>
    <w:rsid w:val="0086743D"/>
    <w:rsid w:val="00867568"/>
    <w:rsid w:val="00867736"/>
    <w:rsid w:val="00867858"/>
    <w:rsid w:val="0086798F"/>
    <w:rsid w:val="00867DEE"/>
    <w:rsid w:val="00867E3D"/>
    <w:rsid w:val="00867E52"/>
    <w:rsid w:val="00867E55"/>
    <w:rsid w:val="00867E83"/>
    <w:rsid w:val="00867EB0"/>
    <w:rsid w:val="00867FB7"/>
    <w:rsid w:val="00870317"/>
    <w:rsid w:val="008704B1"/>
    <w:rsid w:val="0087081A"/>
    <w:rsid w:val="008709BE"/>
    <w:rsid w:val="00870BD3"/>
    <w:rsid w:val="00870C9E"/>
    <w:rsid w:val="00870F01"/>
    <w:rsid w:val="00870FCC"/>
    <w:rsid w:val="008711E6"/>
    <w:rsid w:val="00871225"/>
    <w:rsid w:val="008715A4"/>
    <w:rsid w:val="00871641"/>
    <w:rsid w:val="00871680"/>
    <w:rsid w:val="008716C6"/>
    <w:rsid w:val="008719A8"/>
    <w:rsid w:val="00871ADC"/>
    <w:rsid w:val="00871E54"/>
    <w:rsid w:val="00871EB2"/>
    <w:rsid w:val="00871EDA"/>
    <w:rsid w:val="00871EE0"/>
    <w:rsid w:val="008721AA"/>
    <w:rsid w:val="008722ED"/>
    <w:rsid w:val="008723B7"/>
    <w:rsid w:val="00872449"/>
    <w:rsid w:val="00872528"/>
    <w:rsid w:val="0087266F"/>
    <w:rsid w:val="008727B7"/>
    <w:rsid w:val="008727CC"/>
    <w:rsid w:val="00872803"/>
    <w:rsid w:val="008728D1"/>
    <w:rsid w:val="00872C4D"/>
    <w:rsid w:val="00872FD0"/>
    <w:rsid w:val="00873074"/>
    <w:rsid w:val="008730B6"/>
    <w:rsid w:val="008731C0"/>
    <w:rsid w:val="0087323E"/>
    <w:rsid w:val="008732A5"/>
    <w:rsid w:val="008733CC"/>
    <w:rsid w:val="00873678"/>
    <w:rsid w:val="00873852"/>
    <w:rsid w:val="008738DF"/>
    <w:rsid w:val="00873D24"/>
    <w:rsid w:val="00873E7E"/>
    <w:rsid w:val="00873E99"/>
    <w:rsid w:val="00873FF0"/>
    <w:rsid w:val="0087430C"/>
    <w:rsid w:val="0087433A"/>
    <w:rsid w:val="00874362"/>
    <w:rsid w:val="008743FE"/>
    <w:rsid w:val="00874435"/>
    <w:rsid w:val="00874478"/>
    <w:rsid w:val="0087448A"/>
    <w:rsid w:val="008744AA"/>
    <w:rsid w:val="00874683"/>
    <w:rsid w:val="00874814"/>
    <w:rsid w:val="00874816"/>
    <w:rsid w:val="00874D8D"/>
    <w:rsid w:val="00874F7E"/>
    <w:rsid w:val="00874FAA"/>
    <w:rsid w:val="00875340"/>
    <w:rsid w:val="00875343"/>
    <w:rsid w:val="008753CA"/>
    <w:rsid w:val="00875535"/>
    <w:rsid w:val="008756E5"/>
    <w:rsid w:val="00875716"/>
    <w:rsid w:val="00875AFD"/>
    <w:rsid w:val="00876085"/>
    <w:rsid w:val="00876136"/>
    <w:rsid w:val="008762DE"/>
    <w:rsid w:val="008764A3"/>
    <w:rsid w:val="00876538"/>
    <w:rsid w:val="008765DA"/>
    <w:rsid w:val="0087667D"/>
    <w:rsid w:val="00876C46"/>
    <w:rsid w:val="00876E90"/>
    <w:rsid w:val="00876EB2"/>
    <w:rsid w:val="00876F6C"/>
    <w:rsid w:val="0087705E"/>
    <w:rsid w:val="00877283"/>
    <w:rsid w:val="0087734F"/>
    <w:rsid w:val="00877470"/>
    <w:rsid w:val="008775DC"/>
    <w:rsid w:val="0087790F"/>
    <w:rsid w:val="00877AE4"/>
    <w:rsid w:val="00877CFC"/>
    <w:rsid w:val="00877FEB"/>
    <w:rsid w:val="0088003D"/>
    <w:rsid w:val="00880152"/>
    <w:rsid w:val="008802FA"/>
    <w:rsid w:val="0088035A"/>
    <w:rsid w:val="008805F9"/>
    <w:rsid w:val="00880782"/>
    <w:rsid w:val="00880A38"/>
    <w:rsid w:val="00880C23"/>
    <w:rsid w:val="00880C52"/>
    <w:rsid w:val="00880CA3"/>
    <w:rsid w:val="00880EEC"/>
    <w:rsid w:val="00880FC6"/>
    <w:rsid w:val="0088118B"/>
    <w:rsid w:val="0088142E"/>
    <w:rsid w:val="00881595"/>
    <w:rsid w:val="008815BA"/>
    <w:rsid w:val="0088162D"/>
    <w:rsid w:val="00881669"/>
    <w:rsid w:val="0088173D"/>
    <w:rsid w:val="00881943"/>
    <w:rsid w:val="00881D6D"/>
    <w:rsid w:val="00881E71"/>
    <w:rsid w:val="00881EA2"/>
    <w:rsid w:val="00882154"/>
    <w:rsid w:val="0088276E"/>
    <w:rsid w:val="008827EB"/>
    <w:rsid w:val="008827FD"/>
    <w:rsid w:val="00882909"/>
    <w:rsid w:val="00882A70"/>
    <w:rsid w:val="00882CE4"/>
    <w:rsid w:val="00882DB0"/>
    <w:rsid w:val="00883145"/>
    <w:rsid w:val="00883153"/>
    <w:rsid w:val="00883275"/>
    <w:rsid w:val="008834F8"/>
    <w:rsid w:val="008835DA"/>
    <w:rsid w:val="00883676"/>
    <w:rsid w:val="00883759"/>
    <w:rsid w:val="008838C0"/>
    <w:rsid w:val="00883ADF"/>
    <w:rsid w:val="00883C2A"/>
    <w:rsid w:val="00883E06"/>
    <w:rsid w:val="00883E50"/>
    <w:rsid w:val="00883FC7"/>
    <w:rsid w:val="00884093"/>
    <w:rsid w:val="0088423D"/>
    <w:rsid w:val="00884242"/>
    <w:rsid w:val="00884375"/>
    <w:rsid w:val="00884536"/>
    <w:rsid w:val="00884654"/>
    <w:rsid w:val="00884AE3"/>
    <w:rsid w:val="00884AEC"/>
    <w:rsid w:val="00884CFE"/>
    <w:rsid w:val="00884E01"/>
    <w:rsid w:val="00885436"/>
    <w:rsid w:val="00885A36"/>
    <w:rsid w:val="00885A42"/>
    <w:rsid w:val="00885D80"/>
    <w:rsid w:val="00885F24"/>
    <w:rsid w:val="00886058"/>
    <w:rsid w:val="008862E8"/>
    <w:rsid w:val="00886930"/>
    <w:rsid w:val="00886A2C"/>
    <w:rsid w:val="00886B97"/>
    <w:rsid w:val="00886BBB"/>
    <w:rsid w:val="00886DAA"/>
    <w:rsid w:val="00886FE1"/>
    <w:rsid w:val="00887196"/>
    <w:rsid w:val="00887289"/>
    <w:rsid w:val="008874F5"/>
    <w:rsid w:val="008875DE"/>
    <w:rsid w:val="00887745"/>
    <w:rsid w:val="00887825"/>
    <w:rsid w:val="00887E9C"/>
    <w:rsid w:val="00887F26"/>
    <w:rsid w:val="00887FC5"/>
    <w:rsid w:val="008901D9"/>
    <w:rsid w:val="00890667"/>
    <w:rsid w:val="00890749"/>
    <w:rsid w:val="008907D8"/>
    <w:rsid w:val="008908B3"/>
    <w:rsid w:val="008908F8"/>
    <w:rsid w:val="0089093B"/>
    <w:rsid w:val="00890B62"/>
    <w:rsid w:val="00890E9D"/>
    <w:rsid w:val="00890F1A"/>
    <w:rsid w:val="0089110B"/>
    <w:rsid w:val="0089114D"/>
    <w:rsid w:val="00891495"/>
    <w:rsid w:val="008917E3"/>
    <w:rsid w:val="008918E3"/>
    <w:rsid w:val="008918F9"/>
    <w:rsid w:val="00891DAA"/>
    <w:rsid w:val="00891EFB"/>
    <w:rsid w:val="00892064"/>
    <w:rsid w:val="00892246"/>
    <w:rsid w:val="008923E8"/>
    <w:rsid w:val="0089244C"/>
    <w:rsid w:val="008924FF"/>
    <w:rsid w:val="008927DE"/>
    <w:rsid w:val="0089296A"/>
    <w:rsid w:val="0089299A"/>
    <w:rsid w:val="00892A02"/>
    <w:rsid w:val="00892B12"/>
    <w:rsid w:val="00892B2E"/>
    <w:rsid w:val="00892C0F"/>
    <w:rsid w:val="00893135"/>
    <w:rsid w:val="008932F5"/>
    <w:rsid w:val="008936AB"/>
    <w:rsid w:val="008938E4"/>
    <w:rsid w:val="008939D0"/>
    <w:rsid w:val="00893AB8"/>
    <w:rsid w:val="00893B70"/>
    <w:rsid w:val="00893FF6"/>
    <w:rsid w:val="00894289"/>
    <w:rsid w:val="0089428B"/>
    <w:rsid w:val="008945AA"/>
    <w:rsid w:val="0089475A"/>
    <w:rsid w:val="008949DC"/>
    <w:rsid w:val="00894A63"/>
    <w:rsid w:val="00894C1A"/>
    <w:rsid w:val="00894D67"/>
    <w:rsid w:val="00894FAF"/>
    <w:rsid w:val="00894FB8"/>
    <w:rsid w:val="00895055"/>
    <w:rsid w:val="008951C2"/>
    <w:rsid w:val="00895323"/>
    <w:rsid w:val="00895409"/>
    <w:rsid w:val="00895605"/>
    <w:rsid w:val="00895621"/>
    <w:rsid w:val="00895627"/>
    <w:rsid w:val="00895871"/>
    <w:rsid w:val="008959EB"/>
    <w:rsid w:val="008959F2"/>
    <w:rsid w:val="00895B4C"/>
    <w:rsid w:val="00895B77"/>
    <w:rsid w:val="00895BAC"/>
    <w:rsid w:val="00895C91"/>
    <w:rsid w:val="00895CE2"/>
    <w:rsid w:val="00895EEA"/>
    <w:rsid w:val="0089620C"/>
    <w:rsid w:val="008962D1"/>
    <w:rsid w:val="00896674"/>
    <w:rsid w:val="00896BCA"/>
    <w:rsid w:val="00896D07"/>
    <w:rsid w:val="00896F85"/>
    <w:rsid w:val="0089702A"/>
    <w:rsid w:val="008973C7"/>
    <w:rsid w:val="00897516"/>
    <w:rsid w:val="008975AB"/>
    <w:rsid w:val="008975B5"/>
    <w:rsid w:val="00897612"/>
    <w:rsid w:val="0089768D"/>
    <w:rsid w:val="008979BC"/>
    <w:rsid w:val="00897A62"/>
    <w:rsid w:val="008A0588"/>
    <w:rsid w:val="008A07E9"/>
    <w:rsid w:val="008A0AE1"/>
    <w:rsid w:val="008A0C0C"/>
    <w:rsid w:val="008A0CD4"/>
    <w:rsid w:val="008A0D88"/>
    <w:rsid w:val="008A0DC6"/>
    <w:rsid w:val="008A13DF"/>
    <w:rsid w:val="008A1483"/>
    <w:rsid w:val="008A1580"/>
    <w:rsid w:val="008A18E4"/>
    <w:rsid w:val="008A1924"/>
    <w:rsid w:val="008A1E42"/>
    <w:rsid w:val="008A2014"/>
    <w:rsid w:val="008A21AC"/>
    <w:rsid w:val="008A2387"/>
    <w:rsid w:val="008A2897"/>
    <w:rsid w:val="008A28D2"/>
    <w:rsid w:val="008A2A85"/>
    <w:rsid w:val="008A2B3F"/>
    <w:rsid w:val="008A2BFE"/>
    <w:rsid w:val="008A2C5F"/>
    <w:rsid w:val="008A2E10"/>
    <w:rsid w:val="008A3343"/>
    <w:rsid w:val="008A33C6"/>
    <w:rsid w:val="008A36FD"/>
    <w:rsid w:val="008A3710"/>
    <w:rsid w:val="008A3A4F"/>
    <w:rsid w:val="008A3AD4"/>
    <w:rsid w:val="008A3C06"/>
    <w:rsid w:val="008A3C96"/>
    <w:rsid w:val="008A3D3D"/>
    <w:rsid w:val="008A3D61"/>
    <w:rsid w:val="008A3E92"/>
    <w:rsid w:val="008A3EAA"/>
    <w:rsid w:val="008A40B0"/>
    <w:rsid w:val="008A412D"/>
    <w:rsid w:val="008A4176"/>
    <w:rsid w:val="008A42EC"/>
    <w:rsid w:val="008A460A"/>
    <w:rsid w:val="008A464E"/>
    <w:rsid w:val="008A47D0"/>
    <w:rsid w:val="008A47E3"/>
    <w:rsid w:val="008A4AAA"/>
    <w:rsid w:val="008A4B57"/>
    <w:rsid w:val="008A4D5F"/>
    <w:rsid w:val="008A4E5D"/>
    <w:rsid w:val="008A4E78"/>
    <w:rsid w:val="008A4EF2"/>
    <w:rsid w:val="008A4EF9"/>
    <w:rsid w:val="008A52B3"/>
    <w:rsid w:val="008A5531"/>
    <w:rsid w:val="008A56C6"/>
    <w:rsid w:val="008A56D4"/>
    <w:rsid w:val="008A579C"/>
    <w:rsid w:val="008A5A5B"/>
    <w:rsid w:val="008A5D9C"/>
    <w:rsid w:val="008A6188"/>
    <w:rsid w:val="008A61E9"/>
    <w:rsid w:val="008A6292"/>
    <w:rsid w:val="008A634E"/>
    <w:rsid w:val="008A64BF"/>
    <w:rsid w:val="008A64D1"/>
    <w:rsid w:val="008A6C75"/>
    <w:rsid w:val="008A6D0D"/>
    <w:rsid w:val="008A6D45"/>
    <w:rsid w:val="008A6D7A"/>
    <w:rsid w:val="008A71BF"/>
    <w:rsid w:val="008A729C"/>
    <w:rsid w:val="008A761A"/>
    <w:rsid w:val="008A76A4"/>
    <w:rsid w:val="008A7BD7"/>
    <w:rsid w:val="008A7C39"/>
    <w:rsid w:val="008A7CD2"/>
    <w:rsid w:val="008A7D8A"/>
    <w:rsid w:val="008A7E10"/>
    <w:rsid w:val="008A7E45"/>
    <w:rsid w:val="008A7F84"/>
    <w:rsid w:val="008B02EE"/>
    <w:rsid w:val="008B041F"/>
    <w:rsid w:val="008B055A"/>
    <w:rsid w:val="008B09D7"/>
    <w:rsid w:val="008B0A19"/>
    <w:rsid w:val="008B0B02"/>
    <w:rsid w:val="008B0F06"/>
    <w:rsid w:val="008B100C"/>
    <w:rsid w:val="008B11C7"/>
    <w:rsid w:val="008B11F3"/>
    <w:rsid w:val="008B1226"/>
    <w:rsid w:val="008B125B"/>
    <w:rsid w:val="008B13F9"/>
    <w:rsid w:val="008B1568"/>
    <w:rsid w:val="008B17A1"/>
    <w:rsid w:val="008B1A06"/>
    <w:rsid w:val="008B1C60"/>
    <w:rsid w:val="008B1E20"/>
    <w:rsid w:val="008B1F79"/>
    <w:rsid w:val="008B1F9D"/>
    <w:rsid w:val="008B1FFB"/>
    <w:rsid w:val="008B206F"/>
    <w:rsid w:val="008B22B2"/>
    <w:rsid w:val="008B2482"/>
    <w:rsid w:val="008B28B6"/>
    <w:rsid w:val="008B2BEF"/>
    <w:rsid w:val="008B2EBE"/>
    <w:rsid w:val="008B2FE0"/>
    <w:rsid w:val="008B3071"/>
    <w:rsid w:val="008B30F6"/>
    <w:rsid w:val="008B33C5"/>
    <w:rsid w:val="008B35B3"/>
    <w:rsid w:val="008B3624"/>
    <w:rsid w:val="008B3838"/>
    <w:rsid w:val="008B38B4"/>
    <w:rsid w:val="008B38FB"/>
    <w:rsid w:val="008B394C"/>
    <w:rsid w:val="008B3B53"/>
    <w:rsid w:val="008B436A"/>
    <w:rsid w:val="008B444A"/>
    <w:rsid w:val="008B44F6"/>
    <w:rsid w:val="008B4553"/>
    <w:rsid w:val="008B4601"/>
    <w:rsid w:val="008B4AB0"/>
    <w:rsid w:val="008B4B9A"/>
    <w:rsid w:val="008B4DB6"/>
    <w:rsid w:val="008B5028"/>
    <w:rsid w:val="008B508F"/>
    <w:rsid w:val="008B5194"/>
    <w:rsid w:val="008B56A1"/>
    <w:rsid w:val="008B56AE"/>
    <w:rsid w:val="008B5703"/>
    <w:rsid w:val="008B5AC8"/>
    <w:rsid w:val="008B5B69"/>
    <w:rsid w:val="008B5D87"/>
    <w:rsid w:val="008B5E7B"/>
    <w:rsid w:val="008B5FDD"/>
    <w:rsid w:val="008B605C"/>
    <w:rsid w:val="008B6093"/>
    <w:rsid w:val="008B6482"/>
    <w:rsid w:val="008B71A1"/>
    <w:rsid w:val="008B71DB"/>
    <w:rsid w:val="008B727E"/>
    <w:rsid w:val="008B740A"/>
    <w:rsid w:val="008B754B"/>
    <w:rsid w:val="008B7729"/>
    <w:rsid w:val="008B7A52"/>
    <w:rsid w:val="008B7AE0"/>
    <w:rsid w:val="008B7E16"/>
    <w:rsid w:val="008B7E23"/>
    <w:rsid w:val="008B7EAA"/>
    <w:rsid w:val="008C033C"/>
    <w:rsid w:val="008C08FD"/>
    <w:rsid w:val="008C0B7E"/>
    <w:rsid w:val="008C0D26"/>
    <w:rsid w:val="008C0F3B"/>
    <w:rsid w:val="008C0FA0"/>
    <w:rsid w:val="008C1138"/>
    <w:rsid w:val="008C121D"/>
    <w:rsid w:val="008C1450"/>
    <w:rsid w:val="008C147A"/>
    <w:rsid w:val="008C14FD"/>
    <w:rsid w:val="008C1516"/>
    <w:rsid w:val="008C1538"/>
    <w:rsid w:val="008C177A"/>
    <w:rsid w:val="008C18CE"/>
    <w:rsid w:val="008C19D5"/>
    <w:rsid w:val="008C1A1E"/>
    <w:rsid w:val="008C1B62"/>
    <w:rsid w:val="008C2153"/>
    <w:rsid w:val="008C21C5"/>
    <w:rsid w:val="008C2248"/>
    <w:rsid w:val="008C22C5"/>
    <w:rsid w:val="008C22F1"/>
    <w:rsid w:val="008C233A"/>
    <w:rsid w:val="008C2396"/>
    <w:rsid w:val="008C23F9"/>
    <w:rsid w:val="008C2464"/>
    <w:rsid w:val="008C265C"/>
    <w:rsid w:val="008C2701"/>
    <w:rsid w:val="008C2B52"/>
    <w:rsid w:val="008C2BC3"/>
    <w:rsid w:val="008C2E9A"/>
    <w:rsid w:val="008C317E"/>
    <w:rsid w:val="008C331F"/>
    <w:rsid w:val="008C3321"/>
    <w:rsid w:val="008C33A3"/>
    <w:rsid w:val="008C35C3"/>
    <w:rsid w:val="008C3646"/>
    <w:rsid w:val="008C38C1"/>
    <w:rsid w:val="008C3A85"/>
    <w:rsid w:val="008C3B22"/>
    <w:rsid w:val="008C3E24"/>
    <w:rsid w:val="008C422B"/>
    <w:rsid w:val="008C42F9"/>
    <w:rsid w:val="008C4339"/>
    <w:rsid w:val="008C43BC"/>
    <w:rsid w:val="008C45D1"/>
    <w:rsid w:val="008C48D6"/>
    <w:rsid w:val="008C4A2A"/>
    <w:rsid w:val="008C4A35"/>
    <w:rsid w:val="008C4C1B"/>
    <w:rsid w:val="008C4D38"/>
    <w:rsid w:val="008C530E"/>
    <w:rsid w:val="008C539C"/>
    <w:rsid w:val="008C5535"/>
    <w:rsid w:val="008C57CC"/>
    <w:rsid w:val="008C5E0D"/>
    <w:rsid w:val="008C5F8D"/>
    <w:rsid w:val="008C5FCC"/>
    <w:rsid w:val="008C6195"/>
    <w:rsid w:val="008C61DE"/>
    <w:rsid w:val="008C63F1"/>
    <w:rsid w:val="008C6443"/>
    <w:rsid w:val="008C672D"/>
    <w:rsid w:val="008C6856"/>
    <w:rsid w:val="008C6982"/>
    <w:rsid w:val="008C6C57"/>
    <w:rsid w:val="008C6DDA"/>
    <w:rsid w:val="008C70B7"/>
    <w:rsid w:val="008C7200"/>
    <w:rsid w:val="008C72D7"/>
    <w:rsid w:val="008C72E4"/>
    <w:rsid w:val="008C747D"/>
    <w:rsid w:val="008C7589"/>
    <w:rsid w:val="008C78A4"/>
    <w:rsid w:val="008C7BA2"/>
    <w:rsid w:val="008C7D15"/>
    <w:rsid w:val="008C7F2B"/>
    <w:rsid w:val="008D01B2"/>
    <w:rsid w:val="008D042C"/>
    <w:rsid w:val="008D047F"/>
    <w:rsid w:val="008D0ACA"/>
    <w:rsid w:val="008D0B85"/>
    <w:rsid w:val="008D1005"/>
    <w:rsid w:val="008D165B"/>
    <w:rsid w:val="008D1787"/>
    <w:rsid w:val="008D17BC"/>
    <w:rsid w:val="008D19EB"/>
    <w:rsid w:val="008D1BAF"/>
    <w:rsid w:val="008D1D91"/>
    <w:rsid w:val="008D20F5"/>
    <w:rsid w:val="008D2194"/>
    <w:rsid w:val="008D2253"/>
    <w:rsid w:val="008D2607"/>
    <w:rsid w:val="008D272B"/>
    <w:rsid w:val="008D29AF"/>
    <w:rsid w:val="008D29D1"/>
    <w:rsid w:val="008D2B58"/>
    <w:rsid w:val="008D2D77"/>
    <w:rsid w:val="008D2EBF"/>
    <w:rsid w:val="008D2F97"/>
    <w:rsid w:val="008D336D"/>
    <w:rsid w:val="008D34F0"/>
    <w:rsid w:val="008D35C6"/>
    <w:rsid w:val="008D3722"/>
    <w:rsid w:val="008D3A7F"/>
    <w:rsid w:val="008D3D61"/>
    <w:rsid w:val="008D3DE4"/>
    <w:rsid w:val="008D3E48"/>
    <w:rsid w:val="008D4139"/>
    <w:rsid w:val="008D42BB"/>
    <w:rsid w:val="008D42C9"/>
    <w:rsid w:val="008D44E9"/>
    <w:rsid w:val="008D4604"/>
    <w:rsid w:val="008D46C4"/>
    <w:rsid w:val="008D487E"/>
    <w:rsid w:val="008D4971"/>
    <w:rsid w:val="008D49A3"/>
    <w:rsid w:val="008D4C0A"/>
    <w:rsid w:val="008D5072"/>
    <w:rsid w:val="008D518B"/>
    <w:rsid w:val="008D5252"/>
    <w:rsid w:val="008D52F0"/>
    <w:rsid w:val="008D5443"/>
    <w:rsid w:val="008D5748"/>
    <w:rsid w:val="008D5776"/>
    <w:rsid w:val="008D5AF7"/>
    <w:rsid w:val="008D5EF4"/>
    <w:rsid w:val="008D5F87"/>
    <w:rsid w:val="008D604E"/>
    <w:rsid w:val="008D6196"/>
    <w:rsid w:val="008D61C4"/>
    <w:rsid w:val="008D62EE"/>
    <w:rsid w:val="008D6567"/>
    <w:rsid w:val="008D673C"/>
    <w:rsid w:val="008D6793"/>
    <w:rsid w:val="008D693A"/>
    <w:rsid w:val="008D69B4"/>
    <w:rsid w:val="008D6F3A"/>
    <w:rsid w:val="008D6FBD"/>
    <w:rsid w:val="008D70DB"/>
    <w:rsid w:val="008D722D"/>
    <w:rsid w:val="008D7480"/>
    <w:rsid w:val="008D74D2"/>
    <w:rsid w:val="008D77F6"/>
    <w:rsid w:val="008D782E"/>
    <w:rsid w:val="008D7895"/>
    <w:rsid w:val="008D7B0E"/>
    <w:rsid w:val="008D7F85"/>
    <w:rsid w:val="008D7FBB"/>
    <w:rsid w:val="008E0596"/>
    <w:rsid w:val="008E061A"/>
    <w:rsid w:val="008E0710"/>
    <w:rsid w:val="008E0997"/>
    <w:rsid w:val="008E0B0F"/>
    <w:rsid w:val="008E0B8D"/>
    <w:rsid w:val="008E0CFC"/>
    <w:rsid w:val="008E0DB4"/>
    <w:rsid w:val="008E0E0F"/>
    <w:rsid w:val="008E0FBB"/>
    <w:rsid w:val="008E134A"/>
    <w:rsid w:val="008E1368"/>
    <w:rsid w:val="008E13A3"/>
    <w:rsid w:val="008E15EF"/>
    <w:rsid w:val="008E179D"/>
    <w:rsid w:val="008E1885"/>
    <w:rsid w:val="008E191E"/>
    <w:rsid w:val="008E19F0"/>
    <w:rsid w:val="008E1DA2"/>
    <w:rsid w:val="008E1F38"/>
    <w:rsid w:val="008E240D"/>
    <w:rsid w:val="008E24DD"/>
    <w:rsid w:val="008E2610"/>
    <w:rsid w:val="008E272C"/>
    <w:rsid w:val="008E28D3"/>
    <w:rsid w:val="008E2913"/>
    <w:rsid w:val="008E297D"/>
    <w:rsid w:val="008E2C18"/>
    <w:rsid w:val="008E2C9C"/>
    <w:rsid w:val="008E2E3A"/>
    <w:rsid w:val="008E2E81"/>
    <w:rsid w:val="008E33CA"/>
    <w:rsid w:val="008E3609"/>
    <w:rsid w:val="008E36ED"/>
    <w:rsid w:val="008E3740"/>
    <w:rsid w:val="008E3891"/>
    <w:rsid w:val="008E3AAE"/>
    <w:rsid w:val="008E3B09"/>
    <w:rsid w:val="008E3C34"/>
    <w:rsid w:val="008E4055"/>
    <w:rsid w:val="008E4162"/>
    <w:rsid w:val="008E42C8"/>
    <w:rsid w:val="008E47A2"/>
    <w:rsid w:val="008E498B"/>
    <w:rsid w:val="008E4B3D"/>
    <w:rsid w:val="008E4C3A"/>
    <w:rsid w:val="008E4CC9"/>
    <w:rsid w:val="008E4D38"/>
    <w:rsid w:val="008E4D7E"/>
    <w:rsid w:val="008E54F5"/>
    <w:rsid w:val="008E567B"/>
    <w:rsid w:val="008E5729"/>
    <w:rsid w:val="008E59D6"/>
    <w:rsid w:val="008E5A26"/>
    <w:rsid w:val="008E5B29"/>
    <w:rsid w:val="008E5C17"/>
    <w:rsid w:val="008E5EB7"/>
    <w:rsid w:val="008E5FA6"/>
    <w:rsid w:val="008E6544"/>
    <w:rsid w:val="008E65A0"/>
    <w:rsid w:val="008E68CB"/>
    <w:rsid w:val="008E68ED"/>
    <w:rsid w:val="008E68FC"/>
    <w:rsid w:val="008E6C79"/>
    <w:rsid w:val="008E7122"/>
    <w:rsid w:val="008E7370"/>
    <w:rsid w:val="008E73DB"/>
    <w:rsid w:val="008E745F"/>
    <w:rsid w:val="008E74AC"/>
    <w:rsid w:val="008E7ABD"/>
    <w:rsid w:val="008E7BB2"/>
    <w:rsid w:val="008E7F50"/>
    <w:rsid w:val="008F00B4"/>
    <w:rsid w:val="008F0123"/>
    <w:rsid w:val="008F01B9"/>
    <w:rsid w:val="008F0299"/>
    <w:rsid w:val="008F04C5"/>
    <w:rsid w:val="008F06BA"/>
    <w:rsid w:val="008F0AD9"/>
    <w:rsid w:val="008F0F57"/>
    <w:rsid w:val="008F14CD"/>
    <w:rsid w:val="008F153A"/>
    <w:rsid w:val="008F17E4"/>
    <w:rsid w:val="008F1948"/>
    <w:rsid w:val="008F1A51"/>
    <w:rsid w:val="008F1B66"/>
    <w:rsid w:val="008F1DBA"/>
    <w:rsid w:val="008F1FF2"/>
    <w:rsid w:val="008F21F7"/>
    <w:rsid w:val="008F2315"/>
    <w:rsid w:val="008F2446"/>
    <w:rsid w:val="008F2510"/>
    <w:rsid w:val="008F2829"/>
    <w:rsid w:val="008F2871"/>
    <w:rsid w:val="008F28C1"/>
    <w:rsid w:val="008F28DD"/>
    <w:rsid w:val="008F328B"/>
    <w:rsid w:val="008F3383"/>
    <w:rsid w:val="008F33EF"/>
    <w:rsid w:val="008F348B"/>
    <w:rsid w:val="008F3582"/>
    <w:rsid w:val="008F368B"/>
    <w:rsid w:val="008F3724"/>
    <w:rsid w:val="008F37DF"/>
    <w:rsid w:val="008F395F"/>
    <w:rsid w:val="008F3C1B"/>
    <w:rsid w:val="008F3CEA"/>
    <w:rsid w:val="008F3DCB"/>
    <w:rsid w:val="008F3E87"/>
    <w:rsid w:val="008F3F9C"/>
    <w:rsid w:val="008F42BB"/>
    <w:rsid w:val="008F443C"/>
    <w:rsid w:val="008F4445"/>
    <w:rsid w:val="008F4595"/>
    <w:rsid w:val="008F45BE"/>
    <w:rsid w:val="008F45CD"/>
    <w:rsid w:val="008F475D"/>
    <w:rsid w:val="008F4FCE"/>
    <w:rsid w:val="008F50AF"/>
    <w:rsid w:val="008F521F"/>
    <w:rsid w:val="008F58D6"/>
    <w:rsid w:val="008F58FF"/>
    <w:rsid w:val="008F5B87"/>
    <w:rsid w:val="008F6551"/>
    <w:rsid w:val="008F6982"/>
    <w:rsid w:val="008F6AB6"/>
    <w:rsid w:val="008F6B52"/>
    <w:rsid w:val="008F6C4D"/>
    <w:rsid w:val="008F6F2F"/>
    <w:rsid w:val="008F74A4"/>
    <w:rsid w:val="008F7634"/>
    <w:rsid w:val="008F77D0"/>
    <w:rsid w:val="008F7816"/>
    <w:rsid w:val="008F7C22"/>
    <w:rsid w:val="008F7D31"/>
    <w:rsid w:val="00900052"/>
    <w:rsid w:val="009001CB"/>
    <w:rsid w:val="0090035E"/>
    <w:rsid w:val="0090037B"/>
    <w:rsid w:val="009003D0"/>
    <w:rsid w:val="0090052A"/>
    <w:rsid w:val="00900877"/>
    <w:rsid w:val="0090089A"/>
    <w:rsid w:val="009009B9"/>
    <w:rsid w:val="00900C5C"/>
    <w:rsid w:val="00900EBF"/>
    <w:rsid w:val="009018AE"/>
    <w:rsid w:val="009018B5"/>
    <w:rsid w:val="00901A48"/>
    <w:rsid w:val="00901A53"/>
    <w:rsid w:val="00901ED5"/>
    <w:rsid w:val="00901F35"/>
    <w:rsid w:val="00901F8B"/>
    <w:rsid w:val="00901FC9"/>
    <w:rsid w:val="0090201B"/>
    <w:rsid w:val="00902153"/>
    <w:rsid w:val="00902185"/>
    <w:rsid w:val="00902767"/>
    <w:rsid w:val="00902AAF"/>
    <w:rsid w:val="00902CA5"/>
    <w:rsid w:val="00902F39"/>
    <w:rsid w:val="00902FC5"/>
    <w:rsid w:val="00903357"/>
    <w:rsid w:val="0090339D"/>
    <w:rsid w:val="009034DB"/>
    <w:rsid w:val="009034F0"/>
    <w:rsid w:val="00903504"/>
    <w:rsid w:val="00903628"/>
    <w:rsid w:val="00903898"/>
    <w:rsid w:val="00903A9E"/>
    <w:rsid w:val="00903B4F"/>
    <w:rsid w:val="00903B98"/>
    <w:rsid w:val="00903BFA"/>
    <w:rsid w:val="00903C94"/>
    <w:rsid w:val="00903D2D"/>
    <w:rsid w:val="00903D7B"/>
    <w:rsid w:val="0090422E"/>
    <w:rsid w:val="009042FD"/>
    <w:rsid w:val="009048B0"/>
    <w:rsid w:val="00904917"/>
    <w:rsid w:val="00904BE3"/>
    <w:rsid w:val="00904CF5"/>
    <w:rsid w:val="00904D44"/>
    <w:rsid w:val="00905423"/>
    <w:rsid w:val="009054E0"/>
    <w:rsid w:val="009055CC"/>
    <w:rsid w:val="0090578A"/>
    <w:rsid w:val="009057B0"/>
    <w:rsid w:val="00905B2E"/>
    <w:rsid w:val="00905C1F"/>
    <w:rsid w:val="00905C7D"/>
    <w:rsid w:val="00905F2C"/>
    <w:rsid w:val="00906049"/>
    <w:rsid w:val="0090624E"/>
    <w:rsid w:val="009063A2"/>
    <w:rsid w:val="009063D2"/>
    <w:rsid w:val="00906426"/>
    <w:rsid w:val="00906546"/>
    <w:rsid w:val="009068B1"/>
    <w:rsid w:val="00906AE3"/>
    <w:rsid w:val="00906BD7"/>
    <w:rsid w:val="00906C59"/>
    <w:rsid w:val="00906E97"/>
    <w:rsid w:val="00907087"/>
    <w:rsid w:val="0090746F"/>
    <w:rsid w:val="0090767B"/>
    <w:rsid w:val="0090769E"/>
    <w:rsid w:val="00907756"/>
    <w:rsid w:val="009078FD"/>
    <w:rsid w:val="00907C3E"/>
    <w:rsid w:val="00907D0F"/>
    <w:rsid w:val="00907E37"/>
    <w:rsid w:val="009100DC"/>
    <w:rsid w:val="0091071B"/>
    <w:rsid w:val="009107DD"/>
    <w:rsid w:val="0091082E"/>
    <w:rsid w:val="0091087B"/>
    <w:rsid w:val="009109FC"/>
    <w:rsid w:val="00910A66"/>
    <w:rsid w:val="00910DA2"/>
    <w:rsid w:val="00910DFA"/>
    <w:rsid w:val="00910FEC"/>
    <w:rsid w:val="0091104E"/>
    <w:rsid w:val="0091134B"/>
    <w:rsid w:val="0091145F"/>
    <w:rsid w:val="00911494"/>
    <w:rsid w:val="0091199D"/>
    <w:rsid w:val="00911E23"/>
    <w:rsid w:val="00911EE4"/>
    <w:rsid w:val="009121E5"/>
    <w:rsid w:val="009122D0"/>
    <w:rsid w:val="009123BE"/>
    <w:rsid w:val="009124C3"/>
    <w:rsid w:val="009128EE"/>
    <w:rsid w:val="0091320F"/>
    <w:rsid w:val="009132CA"/>
    <w:rsid w:val="0091330F"/>
    <w:rsid w:val="00913523"/>
    <w:rsid w:val="0091353D"/>
    <w:rsid w:val="009136A6"/>
    <w:rsid w:val="00913B7A"/>
    <w:rsid w:val="00913DBB"/>
    <w:rsid w:val="009140AA"/>
    <w:rsid w:val="0091412A"/>
    <w:rsid w:val="0091425E"/>
    <w:rsid w:val="009144F0"/>
    <w:rsid w:val="009146D1"/>
    <w:rsid w:val="00914700"/>
    <w:rsid w:val="00914844"/>
    <w:rsid w:val="0091488A"/>
    <w:rsid w:val="00914A7D"/>
    <w:rsid w:val="00914D75"/>
    <w:rsid w:val="00915083"/>
    <w:rsid w:val="009151FF"/>
    <w:rsid w:val="00915311"/>
    <w:rsid w:val="00915348"/>
    <w:rsid w:val="009154B1"/>
    <w:rsid w:val="00915E1A"/>
    <w:rsid w:val="00915E4A"/>
    <w:rsid w:val="00915F21"/>
    <w:rsid w:val="0091604B"/>
    <w:rsid w:val="00916195"/>
    <w:rsid w:val="0091639C"/>
    <w:rsid w:val="00916430"/>
    <w:rsid w:val="0091669C"/>
    <w:rsid w:val="009167BA"/>
    <w:rsid w:val="00916D2D"/>
    <w:rsid w:val="0091704C"/>
    <w:rsid w:val="009170BC"/>
    <w:rsid w:val="00917190"/>
    <w:rsid w:val="00917196"/>
    <w:rsid w:val="009171A0"/>
    <w:rsid w:val="00917269"/>
    <w:rsid w:val="00917424"/>
    <w:rsid w:val="009177DC"/>
    <w:rsid w:val="009179A7"/>
    <w:rsid w:val="00917BE0"/>
    <w:rsid w:val="00917D6A"/>
    <w:rsid w:val="00920116"/>
    <w:rsid w:val="0092026C"/>
    <w:rsid w:val="00920378"/>
    <w:rsid w:val="009205AA"/>
    <w:rsid w:val="009205EE"/>
    <w:rsid w:val="00920646"/>
    <w:rsid w:val="00920AF6"/>
    <w:rsid w:val="00920AFD"/>
    <w:rsid w:val="00920B29"/>
    <w:rsid w:val="00920FB2"/>
    <w:rsid w:val="00921040"/>
    <w:rsid w:val="009210F3"/>
    <w:rsid w:val="009212F2"/>
    <w:rsid w:val="0092138A"/>
    <w:rsid w:val="009215D5"/>
    <w:rsid w:val="0092180B"/>
    <w:rsid w:val="0092186A"/>
    <w:rsid w:val="00921892"/>
    <w:rsid w:val="009218C1"/>
    <w:rsid w:val="009218DE"/>
    <w:rsid w:val="00921934"/>
    <w:rsid w:val="009219EC"/>
    <w:rsid w:val="009219FE"/>
    <w:rsid w:val="00921CEE"/>
    <w:rsid w:val="00921D89"/>
    <w:rsid w:val="00921E2E"/>
    <w:rsid w:val="00921F85"/>
    <w:rsid w:val="00922230"/>
    <w:rsid w:val="00922585"/>
    <w:rsid w:val="0092259F"/>
    <w:rsid w:val="0092281E"/>
    <w:rsid w:val="00922A86"/>
    <w:rsid w:val="00922B88"/>
    <w:rsid w:val="00922D25"/>
    <w:rsid w:val="009231B2"/>
    <w:rsid w:val="009233B5"/>
    <w:rsid w:val="00923571"/>
    <w:rsid w:val="009236C0"/>
    <w:rsid w:val="0092379E"/>
    <w:rsid w:val="0092391D"/>
    <w:rsid w:val="00923D7F"/>
    <w:rsid w:val="0092403C"/>
    <w:rsid w:val="0092414B"/>
    <w:rsid w:val="0092462B"/>
    <w:rsid w:val="00924754"/>
    <w:rsid w:val="00924955"/>
    <w:rsid w:val="00924A65"/>
    <w:rsid w:val="00924ADC"/>
    <w:rsid w:val="00924AEC"/>
    <w:rsid w:val="00924D00"/>
    <w:rsid w:val="00924E97"/>
    <w:rsid w:val="00924F4B"/>
    <w:rsid w:val="00924FFF"/>
    <w:rsid w:val="0092501D"/>
    <w:rsid w:val="0092519C"/>
    <w:rsid w:val="00925259"/>
    <w:rsid w:val="0092552B"/>
    <w:rsid w:val="009255D3"/>
    <w:rsid w:val="00925608"/>
    <w:rsid w:val="00925824"/>
    <w:rsid w:val="0092588C"/>
    <w:rsid w:val="009258C4"/>
    <w:rsid w:val="009258F5"/>
    <w:rsid w:val="009259E4"/>
    <w:rsid w:val="00925BDF"/>
    <w:rsid w:val="00926020"/>
    <w:rsid w:val="009261C2"/>
    <w:rsid w:val="00926223"/>
    <w:rsid w:val="00926246"/>
    <w:rsid w:val="00926317"/>
    <w:rsid w:val="0092668D"/>
    <w:rsid w:val="00926CBE"/>
    <w:rsid w:val="00926D08"/>
    <w:rsid w:val="00926E61"/>
    <w:rsid w:val="00927005"/>
    <w:rsid w:val="00927071"/>
    <w:rsid w:val="009271DA"/>
    <w:rsid w:val="009274AF"/>
    <w:rsid w:val="00927653"/>
    <w:rsid w:val="00927864"/>
    <w:rsid w:val="009278B7"/>
    <w:rsid w:val="009279B3"/>
    <w:rsid w:val="00927D77"/>
    <w:rsid w:val="009300AA"/>
    <w:rsid w:val="009302E1"/>
    <w:rsid w:val="00930579"/>
    <w:rsid w:val="0093058A"/>
    <w:rsid w:val="00930623"/>
    <w:rsid w:val="00930688"/>
    <w:rsid w:val="009309B2"/>
    <w:rsid w:val="00930B32"/>
    <w:rsid w:val="00930FB1"/>
    <w:rsid w:val="009311F0"/>
    <w:rsid w:val="0093122A"/>
    <w:rsid w:val="00931298"/>
    <w:rsid w:val="00931329"/>
    <w:rsid w:val="009315D4"/>
    <w:rsid w:val="009316B0"/>
    <w:rsid w:val="0093183E"/>
    <w:rsid w:val="009318C8"/>
    <w:rsid w:val="00931915"/>
    <w:rsid w:val="009319E2"/>
    <w:rsid w:val="00931ACA"/>
    <w:rsid w:val="00931B45"/>
    <w:rsid w:val="00931B59"/>
    <w:rsid w:val="00932493"/>
    <w:rsid w:val="009325E6"/>
    <w:rsid w:val="00932718"/>
    <w:rsid w:val="00932815"/>
    <w:rsid w:val="0093286C"/>
    <w:rsid w:val="009329EB"/>
    <w:rsid w:val="00932CE5"/>
    <w:rsid w:val="00932D4B"/>
    <w:rsid w:val="00932E68"/>
    <w:rsid w:val="009330E5"/>
    <w:rsid w:val="009331A1"/>
    <w:rsid w:val="00933245"/>
    <w:rsid w:val="0093326F"/>
    <w:rsid w:val="009334DA"/>
    <w:rsid w:val="009335A7"/>
    <w:rsid w:val="009336B1"/>
    <w:rsid w:val="009336B9"/>
    <w:rsid w:val="009337A1"/>
    <w:rsid w:val="00933830"/>
    <w:rsid w:val="00933841"/>
    <w:rsid w:val="009338AA"/>
    <w:rsid w:val="00933CFF"/>
    <w:rsid w:val="00933D4D"/>
    <w:rsid w:val="00933EF7"/>
    <w:rsid w:val="00933F3C"/>
    <w:rsid w:val="00934141"/>
    <w:rsid w:val="00934559"/>
    <w:rsid w:val="00934564"/>
    <w:rsid w:val="009345FA"/>
    <w:rsid w:val="00934677"/>
    <w:rsid w:val="009347D1"/>
    <w:rsid w:val="00934809"/>
    <w:rsid w:val="009348B6"/>
    <w:rsid w:val="00934933"/>
    <w:rsid w:val="00934A6D"/>
    <w:rsid w:val="00934BA9"/>
    <w:rsid w:val="00934BF4"/>
    <w:rsid w:val="00934C9C"/>
    <w:rsid w:val="00934D9D"/>
    <w:rsid w:val="00934E3D"/>
    <w:rsid w:val="0093500B"/>
    <w:rsid w:val="0093541F"/>
    <w:rsid w:val="0093550F"/>
    <w:rsid w:val="009357AD"/>
    <w:rsid w:val="00935903"/>
    <w:rsid w:val="00935A18"/>
    <w:rsid w:val="00936178"/>
    <w:rsid w:val="009361CD"/>
    <w:rsid w:val="0093650C"/>
    <w:rsid w:val="009368DF"/>
    <w:rsid w:val="009368E6"/>
    <w:rsid w:val="00936946"/>
    <w:rsid w:val="00936A8B"/>
    <w:rsid w:val="00936BF5"/>
    <w:rsid w:val="00936CCD"/>
    <w:rsid w:val="009370A8"/>
    <w:rsid w:val="0093714A"/>
    <w:rsid w:val="0093718D"/>
    <w:rsid w:val="009372F6"/>
    <w:rsid w:val="009374D6"/>
    <w:rsid w:val="00937599"/>
    <w:rsid w:val="0093768B"/>
    <w:rsid w:val="00937745"/>
    <w:rsid w:val="00937786"/>
    <w:rsid w:val="00937839"/>
    <w:rsid w:val="00940110"/>
    <w:rsid w:val="00940164"/>
    <w:rsid w:val="0094031A"/>
    <w:rsid w:val="009404A0"/>
    <w:rsid w:val="009404A4"/>
    <w:rsid w:val="00940589"/>
    <w:rsid w:val="009409B1"/>
    <w:rsid w:val="00940B07"/>
    <w:rsid w:val="00940B1F"/>
    <w:rsid w:val="00940E5D"/>
    <w:rsid w:val="0094127F"/>
    <w:rsid w:val="0094129A"/>
    <w:rsid w:val="009412CA"/>
    <w:rsid w:val="00941320"/>
    <w:rsid w:val="00941448"/>
    <w:rsid w:val="009415F8"/>
    <w:rsid w:val="00941841"/>
    <w:rsid w:val="00941936"/>
    <w:rsid w:val="00941A3A"/>
    <w:rsid w:val="00941A9A"/>
    <w:rsid w:val="00941BE8"/>
    <w:rsid w:val="00941CAE"/>
    <w:rsid w:val="00941E47"/>
    <w:rsid w:val="00941F9C"/>
    <w:rsid w:val="009420A7"/>
    <w:rsid w:val="009420BF"/>
    <w:rsid w:val="00942118"/>
    <w:rsid w:val="00942476"/>
    <w:rsid w:val="009426E6"/>
    <w:rsid w:val="009428F0"/>
    <w:rsid w:val="00942983"/>
    <w:rsid w:val="0094299A"/>
    <w:rsid w:val="00942A9A"/>
    <w:rsid w:val="00942CAB"/>
    <w:rsid w:val="00942D13"/>
    <w:rsid w:val="00942E46"/>
    <w:rsid w:val="00942E4D"/>
    <w:rsid w:val="009430E2"/>
    <w:rsid w:val="009431B8"/>
    <w:rsid w:val="009431C7"/>
    <w:rsid w:val="009434D0"/>
    <w:rsid w:val="00943539"/>
    <w:rsid w:val="00943A0D"/>
    <w:rsid w:val="00943A6A"/>
    <w:rsid w:val="00943A85"/>
    <w:rsid w:val="00943CB0"/>
    <w:rsid w:val="00943D90"/>
    <w:rsid w:val="00943EB0"/>
    <w:rsid w:val="00944232"/>
    <w:rsid w:val="00944281"/>
    <w:rsid w:val="009442A3"/>
    <w:rsid w:val="0094447A"/>
    <w:rsid w:val="009444A2"/>
    <w:rsid w:val="00944502"/>
    <w:rsid w:val="00944C1E"/>
    <w:rsid w:val="00944D4B"/>
    <w:rsid w:val="00944D6C"/>
    <w:rsid w:val="00944F91"/>
    <w:rsid w:val="00945355"/>
    <w:rsid w:val="0094555C"/>
    <w:rsid w:val="00945590"/>
    <w:rsid w:val="0094596B"/>
    <w:rsid w:val="00945AAC"/>
    <w:rsid w:val="00945BDE"/>
    <w:rsid w:val="00945C93"/>
    <w:rsid w:val="00945DCF"/>
    <w:rsid w:val="00945E21"/>
    <w:rsid w:val="00945EDF"/>
    <w:rsid w:val="00945FF5"/>
    <w:rsid w:val="00946277"/>
    <w:rsid w:val="00946497"/>
    <w:rsid w:val="009465DB"/>
    <w:rsid w:val="009468F7"/>
    <w:rsid w:val="0094690A"/>
    <w:rsid w:val="00946915"/>
    <w:rsid w:val="00946AA3"/>
    <w:rsid w:val="00946F61"/>
    <w:rsid w:val="00946FA5"/>
    <w:rsid w:val="00947519"/>
    <w:rsid w:val="009475CD"/>
    <w:rsid w:val="00947671"/>
    <w:rsid w:val="00947CB4"/>
    <w:rsid w:val="00947D23"/>
    <w:rsid w:val="00947E00"/>
    <w:rsid w:val="00950282"/>
    <w:rsid w:val="0095058E"/>
    <w:rsid w:val="00950A9B"/>
    <w:rsid w:val="00950C1C"/>
    <w:rsid w:val="00950C99"/>
    <w:rsid w:val="00950C9D"/>
    <w:rsid w:val="00950D8C"/>
    <w:rsid w:val="00950D8E"/>
    <w:rsid w:val="0095104D"/>
    <w:rsid w:val="00951207"/>
    <w:rsid w:val="00951463"/>
    <w:rsid w:val="009514D5"/>
    <w:rsid w:val="00951635"/>
    <w:rsid w:val="00951775"/>
    <w:rsid w:val="00951CB8"/>
    <w:rsid w:val="00951DA3"/>
    <w:rsid w:val="00951DBB"/>
    <w:rsid w:val="00951E3D"/>
    <w:rsid w:val="00951E91"/>
    <w:rsid w:val="00951EF3"/>
    <w:rsid w:val="00951FFB"/>
    <w:rsid w:val="009524C6"/>
    <w:rsid w:val="0095254A"/>
    <w:rsid w:val="00952736"/>
    <w:rsid w:val="00952821"/>
    <w:rsid w:val="00952846"/>
    <w:rsid w:val="00952915"/>
    <w:rsid w:val="00952A08"/>
    <w:rsid w:val="00952C69"/>
    <w:rsid w:val="00952E06"/>
    <w:rsid w:val="00953380"/>
    <w:rsid w:val="00953495"/>
    <w:rsid w:val="00953833"/>
    <w:rsid w:val="009538AA"/>
    <w:rsid w:val="00953AF8"/>
    <w:rsid w:val="00953BBF"/>
    <w:rsid w:val="00953BE2"/>
    <w:rsid w:val="00953C76"/>
    <w:rsid w:val="00953DAC"/>
    <w:rsid w:val="00953F2E"/>
    <w:rsid w:val="00954036"/>
    <w:rsid w:val="009540FC"/>
    <w:rsid w:val="009541BC"/>
    <w:rsid w:val="00954229"/>
    <w:rsid w:val="009544DD"/>
    <w:rsid w:val="0095473A"/>
    <w:rsid w:val="009547C0"/>
    <w:rsid w:val="00954B6E"/>
    <w:rsid w:val="0095505D"/>
    <w:rsid w:val="00955061"/>
    <w:rsid w:val="00955133"/>
    <w:rsid w:val="009554DB"/>
    <w:rsid w:val="0095550F"/>
    <w:rsid w:val="00955A2C"/>
    <w:rsid w:val="00955BEA"/>
    <w:rsid w:val="00956028"/>
    <w:rsid w:val="009561BA"/>
    <w:rsid w:val="009563A1"/>
    <w:rsid w:val="0095650D"/>
    <w:rsid w:val="0095688A"/>
    <w:rsid w:val="009568FF"/>
    <w:rsid w:val="00956920"/>
    <w:rsid w:val="00956A96"/>
    <w:rsid w:val="00956BCD"/>
    <w:rsid w:val="00956E81"/>
    <w:rsid w:val="00956F53"/>
    <w:rsid w:val="00957249"/>
    <w:rsid w:val="009573BE"/>
    <w:rsid w:val="009574D4"/>
    <w:rsid w:val="00957532"/>
    <w:rsid w:val="0095754E"/>
    <w:rsid w:val="0095762E"/>
    <w:rsid w:val="009577A8"/>
    <w:rsid w:val="009577EC"/>
    <w:rsid w:val="00957C6F"/>
    <w:rsid w:val="00957DA2"/>
    <w:rsid w:val="00957F7A"/>
    <w:rsid w:val="00960083"/>
    <w:rsid w:val="0096025D"/>
    <w:rsid w:val="00960373"/>
    <w:rsid w:val="00960627"/>
    <w:rsid w:val="00960742"/>
    <w:rsid w:val="00960862"/>
    <w:rsid w:val="00960A06"/>
    <w:rsid w:val="00960B89"/>
    <w:rsid w:val="00960E26"/>
    <w:rsid w:val="00960EA8"/>
    <w:rsid w:val="00961278"/>
    <w:rsid w:val="00961362"/>
    <w:rsid w:val="00961418"/>
    <w:rsid w:val="00961489"/>
    <w:rsid w:val="0096150B"/>
    <w:rsid w:val="00961510"/>
    <w:rsid w:val="00961C01"/>
    <w:rsid w:val="00962016"/>
    <w:rsid w:val="00962232"/>
    <w:rsid w:val="009622F9"/>
    <w:rsid w:val="0096269A"/>
    <w:rsid w:val="009627CB"/>
    <w:rsid w:val="00962B0E"/>
    <w:rsid w:val="00962CCA"/>
    <w:rsid w:val="00963185"/>
    <w:rsid w:val="00963212"/>
    <w:rsid w:val="00963513"/>
    <w:rsid w:val="0096363B"/>
    <w:rsid w:val="00963D6F"/>
    <w:rsid w:val="00963E53"/>
    <w:rsid w:val="00963F85"/>
    <w:rsid w:val="009640BA"/>
    <w:rsid w:val="00964132"/>
    <w:rsid w:val="00964199"/>
    <w:rsid w:val="00964225"/>
    <w:rsid w:val="0096437E"/>
    <w:rsid w:val="009645DF"/>
    <w:rsid w:val="0096472C"/>
    <w:rsid w:val="0096494C"/>
    <w:rsid w:val="00964972"/>
    <w:rsid w:val="00964B35"/>
    <w:rsid w:val="00964B53"/>
    <w:rsid w:val="00964FB5"/>
    <w:rsid w:val="00965541"/>
    <w:rsid w:val="009655B7"/>
    <w:rsid w:val="00965759"/>
    <w:rsid w:val="009658AB"/>
    <w:rsid w:val="00965B4E"/>
    <w:rsid w:val="00965BA7"/>
    <w:rsid w:val="00965CEC"/>
    <w:rsid w:val="00965D0C"/>
    <w:rsid w:val="00965E02"/>
    <w:rsid w:val="00965EEF"/>
    <w:rsid w:val="00965FDD"/>
    <w:rsid w:val="009662E7"/>
    <w:rsid w:val="009663D7"/>
    <w:rsid w:val="009667CB"/>
    <w:rsid w:val="009668CD"/>
    <w:rsid w:val="00966903"/>
    <w:rsid w:val="00966C8C"/>
    <w:rsid w:val="00966CB2"/>
    <w:rsid w:val="00966D0A"/>
    <w:rsid w:val="00966F58"/>
    <w:rsid w:val="00967525"/>
    <w:rsid w:val="0096774D"/>
    <w:rsid w:val="0096775C"/>
    <w:rsid w:val="00967929"/>
    <w:rsid w:val="00967BAA"/>
    <w:rsid w:val="00967BDE"/>
    <w:rsid w:val="00967F45"/>
    <w:rsid w:val="009704B2"/>
    <w:rsid w:val="00970791"/>
    <w:rsid w:val="00970A25"/>
    <w:rsid w:val="00970B82"/>
    <w:rsid w:val="00970F14"/>
    <w:rsid w:val="0097113C"/>
    <w:rsid w:val="009713A2"/>
    <w:rsid w:val="00971492"/>
    <w:rsid w:val="00971605"/>
    <w:rsid w:val="0097182B"/>
    <w:rsid w:val="00971836"/>
    <w:rsid w:val="00971B97"/>
    <w:rsid w:val="00971D91"/>
    <w:rsid w:val="00972121"/>
    <w:rsid w:val="009722E9"/>
    <w:rsid w:val="00972398"/>
    <w:rsid w:val="00972409"/>
    <w:rsid w:val="00972439"/>
    <w:rsid w:val="00972482"/>
    <w:rsid w:val="00972553"/>
    <w:rsid w:val="009725BC"/>
    <w:rsid w:val="00972B26"/>
    <w:rsid w:val="00972C38"/>
    <w:rsid w:val="00972C3A"/>
    <w:rsid w:val="00972C53"/>
    <w:rsid w:val="00972E2B"/>
    <w:rsid w:val="00972EE9"/>
    <w:rsid w:val="00973067"/>
    <w:rsid w:val="0097310E"/>
    <w:rsid w:val="0097324C"/>
    <w:rsid w:val="00973421"/>
    <w:rsid w:val="0097399D"/>
    <w:rsid w:val="009739AE"/>
    <w:rsid w:val="00973ACC"/>
    <w:rsid w:val="00973D18"/>
    <w:rsid w:val="00973E87"/>
    <w:rsid w:val="00973F7A"/>
    <w:rsid w:val="009743B8"/>
    <w:rsid w:val="00974414"/>
    <w:rsid w:val="009744F8"/>
    <w:rsid w:val="0097455D"/>
    <w:rsid w:val="00974688"/>
    <w:rsid w:val="009746E3"/>
    <w:rsid w:val="009747F6"/>
    <w:rsid w:val="0097487F"/>
    <w:rsid w:val="009749F1"/>
    <w:rsid w:val="00974B31"/>
    <w:rsid w:val="00974B37"/>
    <w:rsid w:val="00974F72"/>
    <w:rsid w:val="0097505B"/>
    <w:rsid w:val="0097512B"/>
    <w:rsid w:val="009751F6"/>
    <w:rsid w:val="009752DC"/>
    <w:rsid w:val="00975320"/>
    <w:rsid w:val="0097551A"/>
    <w:rsid w:val="00975694"/>
    <w:rsid w:val="009756B6"/>
    <w:rsid w:val="00975C6B"/>
    <w:rsid w:val="00975CFD"/>
    <w:rsid w:val="00975F8D"/>
    <w:rsid w:val="009761AC"/>
    <w:rsid w:val="009761DE"/>
    <w:rsid w:val="00976C14"/>
    <w:rsid w:val="00976CC9"/>
    <w:rsid w:val="0097727C"/>
    <w:rsid w:val="0097728A"/>
    <w:rsid w:val="009773E8"/>
    <w:rsid w:val="009773F2"/>
    <w:rsid w:val="009774D6"/>
    <w:rsid w:val="009775C2"/>
    <w:rsid w:val="00977644"/>
    <w:rsid w:val="00977715"/>
    <w:rsid w:val="009777D8"/>
    <w:rsid w:val="00977EC0"/>
    <w:rsid w:val="0098047C"/>
    <w:rsid w:val="00980887"/>
    <w:rsid w:val="0098090D"/>
    <w:rsid w:val="00980ADC"/>
    <w:rsid w:val="00980B6F"/>
    <w:rsid w:val="00980D4D"/>
    <w:rsid w:val="00980D69"/>
    <w:rsid w:val="00980F80"/>
    <w:rsid w:val="00981059"/>
    <w:rsid w:val="00981465"/>
    <w:rsid w:val="00981572"/>
    <w:rsid w:val="00981775"/>
    <w:rsid w:val="0098185C"/>
    <w:rsid w:val="00981A11"/>
    <w:rsid w:val="00981CDC"/>
    <w:rsid w:val="00981D6E"/>
    <w:rsid w:val="00981E39"/>
    <w:rsid w:val="00981E76"/>
    <w:rsid w:val="00982067"/>
    <w:rsid w:val="0098251E"/>
    <w:rsid w:val="009825FF"/>
    <w:rsid w:val="00982703"/>
    <w:rsid w:val="009828D8"/>
    <w:rsid w:val="00982A13"/>
    <w:rsid w:val="00982CE5"/>
    <w:rsid w:val="00982E44"/>
    <w:rsid w:val="00983014"/>
    <w:rsid w:val="0098330E"/>
    <w:rsid w:val="009834B9"/>
    <w:rsid w:val="00983967"/>
    <w:rsid w:val="00983A49"/>
    <w:rsid w:val="00983C08"/>
    <w:rsid w:val="00983C42"/>
    <w:rsid w:val="00983CCD"/>
    <w:rsid w:val="00983CFC"/>
    <w:rsid w:val="00983E79"/>
    <w:rsid w:val="00983F8D"/>
    <w:rsid w:val="00984038"/>
    <w:rsid w:val="00984254"/>
    <w:rsid w:val="009844D5"/>
    <w:rsid w:val="009846F4"/>
    <w:rsid w:val="0098495D"/>
    <w:rsid w:val="00984989"/>
    <w:rsid w:val="009849B8"/>
    <w:rsid w:val="00984B53"/>
    <w:rsid w:val="00984BB8"/>
    <w:rsid w:val="00984CCF"/>
    <w:rsid w:val="00984DA4"/>
    <w:rsid w:val="00984E2F"/>
    <w:rsid w:val="00984F35"/>
    <w:rsid w:val="00984F78"/>
    <w:rsid w:val="009850CE"/>
    <w:rsid w:val="009851F4"/>
    <w:rsid w:val="0098535F"/>
    <w:rsid w:val="00985502"/>
    <w:rsid w:val="00985864"/>
    <w:rsid w:val="00985879"/>
    <w:rsid w:val="0098588D"/>
    <w:rsid w:val="00985B10"/>
    <w:rsid w:val="00985B93"/>
    <w:rsid w:val="00985BBB"/>
    <w:rsid w:val="00985DA0"/>
    <w:rsid w:val="00985DB8"/>
    <w:rsid w:val="00985EC4"/>
    <w:rsid w:val="00985FCE"/>
    <w:rsid w:val="00986042"/>
    <w:rsid w:val="009868B7"/>
    <w:rsid w:val="00986A89"/>
    <w:rsid w:val="00986ADE"/>
    <w:rsid w:val="00986BEF"/>
    <w:rsid w:val="00986BFF"/>
    <w:rsid w:val="00986C58"/>
    <w:rsid w:val="00986FAA"/>
    <w:rsid w:val="009871E4"/>
    <w:rsid w:val="0098722A"/>
    <w:rsid w:val="009874E5"/>
    <w:rsid w:val="009876CD"/>
    <w:rsid w:val="009876FA"/>
    <w:rsid w:val="0098775E"/>
    <w:rsid w:val="00987800"/>
    <w:rsid w:val="00987980"/>
    <w:rsid w:val="00987AAD"/>
    <w:rsid w:val="00987C9C"/>
    <w:rsid w:val="00987D96"/>
    <w:rsid w:val="00987E9C"/>
    <w:rsid w:val="00987EEB"/>
    <w:rsid w:val="00987FF4"/>
    <w:rsid w:val="009900C9"/>
    <w:rsid w:val="00990377"/>
    <w:rsid w:val="009904AA"/>
    <w:rsid w:val="00990F1D"/>
    <w:rsid w:val="0099101F"/>
    <w:rsid w:val="0099114C"/>
    <w:rsid w:val="00991271"/>
    <w:rsid w:val="00991411"/>
    <w:rsid w:val="009914F5"/>
    <w:rsid w:val="009917F6"/>
    <w:rsid w:val="00991834"/>
    <w:rsid w:val="00991AE2"/>
    <w:rsid w:val="00991F26"/>
    <w:rsid w:val="00991F3F"/>
    <w:rsid w:val="00991F67"/>
    <w:rsid w:val="00992111"/>
    <w:rsid w:val="0099224C"/>
    <w:rsid w:val="00992547"/>
    <w:rsid w:val="009928CA"/>
    <w:rsid w:val="00992B6A"/>
    <w:rsid w:val="0099310B"/>
    <w:rsid w:val="00993461"/>
    <w:rsid w:val="00993493"/>
    <w:rsid w:val="00993643"/>
    <w:rsid w:val="00993816"/>
    <w:rsid w:val="00993B65"/>
    <w:rsid w:val="00993C13"/>
    <w:rsid w:val="00993DC4"/>
    <w:rsid w:val="00994177"/>
    <w:rsid w:val="0099449A"/>
    <w:rsid w:val="0099456E"/>
    <w:rsid w:val="00994A5B"/>
    <w:rsid w:val="00994B82"/>
    <w:rsid w:val="00994C2A"/>
    <w:rsid w:val="00994D30"/>
    <w:rsid w:val="00994E38"/>
    <w:rsid w:val="00995067"/>
    <w:rsid w:val="00995093"/>
    <w:rsid w:val="0099518F"/>
    <w:rsid w:val="00995368"/>
    <w:rsid w:val="00995415"/>
    <w:rsid w:val="009954D5"/>
    <w:rsid w:val="00995CD2"/>
    <w:rsid w:val="00995EB7"/>
    <w:rsid w:val="00995F85"/>
    <w:rsid w:val="00996444"/>
    <w:rsid w:val="009967C5"/>
    <w:rsid w:val="00996928"/>
    <w:rsid w:val="00996D46"/>
    <w:rsid w:val="00996E23"/>
    <w:rsid w:val="00996F3C"/>
    <w:rsid w:val="0099700C"/>
    <w:rsid w:val="00997469"/>
    <w:rsid w:val="00997515"/>
    <w:rsid w:val="00997652"/>
    <w:rsid w:val="0099781A"/>
    <w:rsid w:val="00997913"/>
    <w:rsid w:val="00997AE9"/>
    <w:rsid w:val="00997EB2"/>
    <w:rsid w:val="00997F22"/>
    <w:rsid w:val="009A02B7"/>
    <w:rsid w:val="009A02D4"/>
    <w:rsid w:val="009A0511"/>
    <w:rsid w:val="009A06DE"/>
    <w:rsid w:val="009A0738"/>
    <w:rsid w:val="009A0883"/>
    <w:rsid w:val="009A0AD2"/>
    <w:rsid w:val="009A1031"/>
    <w:rsid w:val="009A1145"/>
    <w:rsid w:val="009A12C7"/>
    <w:rsid w:val="009A12D2"/>
    <w:rsid w:val="009A1776"/>
    <w:rsid w:val="009A17E0"/>
    <w:rsid w:val="009A1C49"/>
    <w:rsid w:val="009A1CE5"/>
    <w:rsid w:val="009A1D35"/>
    <w:rsid w:val="009A1DF7"/>
    <w:rsid w:val="009A1E78"/>
    <w:rsid w:val="009A1E98"/>
    <w:rsid w:val="009A1F34"/>
    <w:rsid w:val="009A20E4"/>
    <w:rsid w:val="009A2136"/>
    <w:rsid w:val="009A2628"/>
    <w:rsid w:val="009A2633"/>
    <w:rsid w:val="009A2662"/>
    <w:rsid w:val="009A2AD0"/>
    <w:rsid w:val="009A2F10"/>
    <w:rsid w:val="009A2F4F"/>
    <w:rsid w:val="009A313E"/>
    <w:rsid w:val="009A32CD"/>
    <w:rsid w:val="009A32FD"/>
    <w:rsid w:val="009A33BB"/>
    <w:rsid w:val="009A3805"/>
    <w:rsid w:val="009A399A"/>
    <w:rsid w:val="009A3D1F"/>
    <w:rsid w:val="009A3EA3"/>
    <w:rsid w:val="009A4258"/>
    <w:rsid w:val="009A48C6"/>
    <w:rsid w:val="009A48F9"/>
    <w:rsid w:val="009A4904"/>
    <w:rsid w:val="009A497F"/>
    <w:rsid w:val="009A49FE"/>
    <w:rsid w:val="009A4D04"/>
    <w:rsid w:val="009A4D52"/>
    <w:rsid w:val="009A4E5E"/>
    <w:rsid w:val="009A4F17"/>
    <w:rsid w:val="009A4F3A"/>
    <w:rsid w:val="009A4F3D"/>
    <w:rsid w:val="009A4FE6"/>
    <w:rsid w:val="009A551E"/>
    <w:rsid w:val="009A55D8"/>
    <w:rsid w:val="009A56EA"/>
    <w:rsid w:val="009A582D"/>
    <w:rsid w:val="009A5874"/>
    <w:rsid w:val="009A5936"/>
    <w:rsid w:val="009A593F"/>
    <w:rsid w:val="009A5B4E"/>
    <w:rsid w:val="009A5E04"/>
    <w:rsid w:val="009A5EF1"/>
    <w:rsid w:val="009A613A"/>
    <w:rsid w:val="009A6321"/>
    <w:rsid w:val="009A63B7"/>
    <w:rsid w:val="009A6882"/>
    <w:rsid w:val="009A6FE8"/>
    <w:rsid w:val="009A71D5"/>
    <w:rsid w:val="009A73B5"/>
    <w:rsid w:val="009A76FD"/>
    <w:rsid w:val="009A7782"/>
    <w:rsid w:val="009A77ED"/>
    <w:rsid w:val="009A7B68"/>
    <w:rsid w:val="009A7D23"/>
    <w:rsid w:val="009A7F4C"/>
    <w:rsid w:val="009B0003"/>
    <w:rsid w:val="009B00FE"/>
    <w:rsid w:val="009B0205"/>
    <w:rsid w:val="009B0217"/>
    <w:rsid w:val="009B0270"/>
    <w:rsid w:val="009B02A7"/>
    <w:rsid w:val="009B02BF"/>
    <w:rsid w:val="009B0837"/>
    <w:rsid w:val="009B0A52"/>
    <w:rsid w:val="009B0CC8"/>
    <w:rsid w:val="009B0FC7"/>
    <w:rsid w:val="009B100C"/>
    <w:rsid w:val="009B19EE"/>
    <w:rsid w:val="009B1BB4"/>
    <w:rsid w:val="009B1C8F"/>
    <w:rsid w:val="009B1FBE"/>
    <w:rsid w:val="009B2019"/>
    <w:rsid w:val="009B2190"/>
    <w:rsid w:val="009B21B3"/>
    <w:rsid w:val="009B234B"/>
    <w:rsid w:val="009B241D"/>
    <w:rsid w:val="009B24A9"/>
    <w:rsid w:val="009B2671"/>
    <w:rsid w:val="009B26BB"/>
    <w:rsid w:val="009B2724"/>
    <w:rsid w:val="009B2BE8"/>
    <w:rsid w:val="009B3068"/>
    <w:rsid w:val="009B317D"/>
    <w:rsid w:val="009B327E"/>
    <w:rsid w:val="009B32C9"/>
    <w:rsid w:val="009B3500"/>
    <w:rsid w:val="009B354A"/>
    <w:rsid w:val="009B3638"/>
    <w:rsid w:val="009B38B4"/>
    <w:rsid w:val="009B3950"/>
    <w:rsid w:val="009B3D55"/>
    <w:rsid w:val="009B41B9"/>
    <w:rsid w:val="009B42E6"/>
    <w:rsid w:val="009B43FF"/>
    <w:rsid w:val="009B47FA"/>
    <w:rsid w:val="009B48F2"/>
    <w:rsid w:val="009B49AA"/>
    <w:rsid w:val="009B49EC"/>
    <w:rsid w:val="009B4AC4"/>
    <w:rsid w:val="009B4CD1"/>
    <w:rsid w:val="009B4DA2"/>
    <w:rsid w:val="009B558F"/>
    <w:rsid w:val="009B55EF"/>
    <w:rsid w:val="009B5605"/>
    <w:rsid w:val="009B5624"/>
    <w:rsid w:val="009B562E"/>
    <w:rsid w:val="009B563A"/>
    <w:rsid w:val="009B5840"/>
    <w:rsid w:val="009B58C8"/>
    <w:rsid w:val="009B5908"/>
    <w:rsid w:val="009B5CF8"/>
    <w:rsid w:val="009B6059"/>
    <w:rsid w:val="009B63BC"/>
    <w:rsid w:val="009B64BD"/>
    <w:rsid w:val="009B6502"/>
    <w:rsid w:val="009B665B"/>
    <w:rsid w:val="009B6681"/>
    <w:rsid w:val="009B6746"/>
    <w:rsid w:val="009B68A5"/>
    <w:rsid w:val="009B68DD"/>
    <w:rsid w:val="009B6FFE"/>
    <w:rsid w:val="009B7418"/>
    <w:rsid w:val="009B7464"/>
    <w:rsid w:val="009B75AC"/>
    <w:rsid w:val="009B767E"/>
    <w:rsid w:val="009B775E"/>
    <w:rsid w:val="009B794F"/>
    <w:rsid w:val="009B7ABE"/>
    <w:rsid w:val="009B7B57"/>
    <w:rsid w:val="009B7B92"/>
    <w:rsid w:val="009B7CA5"/>
    <w:rsid w:val="009B7CB5"/>
    <w:rsid w:val="009C01F6"/>
    <w:rsid w:val="009C02AF"/>
    <w:rsid w:val="009C05BB"/>
    <w:rsid w:val="009C061C"/>
    <w:rsid w:val="009C0732"/>
    <w:rsid w:val="009C0735"/>
    <w:rsid w:val="009C0A4D"/>
    <w:rsid w:val="009C0C91"/>
    <w:rsid w:val="009C0CF2"/>
    <w:rsid w:val="009C0E2D"/>
    <w:rsid w:val="009C0EAE"/>
    <w:rsid w:val="009C10CA"/>
    <w:rsid w:val="009C11EB"/>
    <w:rsid w:val="009C130E"/>
    <w:rsid w:val="009C1394"/>
    <w:rsid w:val="009C1436"/>
    <w:rsid w:val="009C178D"/>
    <w:rsid w:val="009C1A26"/>
    <w:rsid w:val="009C1B16"/>
    <w:rsid w:val="009C1B70"/>
    <w:rsid w:val="009C1B78"/>
    <w:rsid w:val="009C1BBC"/>
    <w:rsid w:val="009C1FB8"/>
    <w:rsid w:val="009C214C"/>
    <w:rsid w:val="009C2244"/>
    <w:rsid w:val="009C2331"/>
    <w:rsid w:val="009C2433"/>
    <w:rsid w:val="009C24EF"/>
    <w:rsid w:val="009C25C3"/>
    <w:rsid w:val="009C2AC5"/>
    <w:rsid w:val="009C2AD8"/>
    <w:rsid w:val="009C320D"/>
    <w:rsid w:val="009C39D3"/>
    <w:rsid w:val="009C3E64"/>
    <w:rsid w:val="009C4057"/>
    <w:rsid w:val="009C43D6"/>
    <w:rsid w:val="009C440E"/>
    <w:rsid w:val="009C47A1"/>
    <w:rsid w:val="009C49E3"/>
    <w:rsid w:val="009C4A48"/>
    <w:rsid w:val="009C4B61"/>
    <w:rsid w:val="009C4BAF"/>
    <w:rsid w:val="009C4C76"/>
    <w:rsid w:val="009C4DA9"/>
    <w:rsid w:val="009C521F"/>
    <w:rsid w:val="009C52C8"/>
    <w:rsid w:val="009C5426"/>
    <w:rsid w:val="009C5459"/>
    <w:rsid w:val="009C599D"/>
    <w:rsid w:val="009C5DC0"/>
    <w:rsid w:val="009C5F20"/>
    <w:rsid w:val="009C5FC9"/>
    <w:rsid w:val="009C6186"/>
    <w:rsid w:val="009C61E5"/>
    <w:rsid w:val="009C64F4"/>
    <w:rsid w:val="009C674A"/>
    <w:rsid w:val="009C6C00"/>
    <w:rsid w:val="009C6DA9"/>
    <w:rsid w:val="009C6DBA"/>
    <w:rsid w:val="009C6DC7"/>
    <w:rsid w:val="009C6E74"/>
    <w:rsid w:val="009C73BD"/>
    <w:rsid w:val="009C7434"/>
    <w:rsid w:val="009C75B8"/>
    <w:rsid w:val="009C784A"/>
    <w:rsid w:val="009C787D"/>
    <w:rsid w:val="009C795B"/>
    <w:rsid w:val="009C7C09"/>
    <w:rsid w:val="009C7D9F"/>
    <w:rsid w:val="009D0131"/>
    <w:rsid w:val="009D0171"/>
    <w:rsid w:val="009D0397"/>
    <w:rsid w:val="009D0691"/>
    <w:rsid w:val="009D076A"/>
    <w:rsid w:val="009D07E3"/>
    <w:rsid w:val="009D083A"/>
    <w:rsid w:val="009D0AAC"/>
    <w:rsid w:val="009D0AD8"/>
    <w:rsid w:val="009D0C54"/>
    <w:rsid w:val="009D0CDD"/>
    <w:rsid w:val="009D0E39"/>
    <w:rsid w:val="009D0F0A"/>
    <w:rsid w:val="009D1277"/>
    <w:rsid w:val="009D1726"/>
    <w:rsid w:val="009D17D8"/>
    <w:rsid w:val="009D1851"/>
    <w:rsid w:val="009D18BB"/>
    <w:rsid w:val="009D1A65"/>
    <w:rsid w:val="009D1BC0"/>
    <w:rsid w:val="009D1BC7"/>
    <w:rsid w:val="009D1CE3"/>
    <w:rsid w:val="009D1E10"/>
    <w:rsid w:val="009D2160"/>
    <w:rsid w:val="009D29A6"/>
    <w:rsid w:val="009D2C92"/>
    <w:rsid w:val="009D2FC5"/>
    <w:rsid w:val="009D32A8"/>
    <w:rsid w:val="009D3545"/>
    <w:rsid w:val="009D35E6"/>
    <w:rsid w:val="009D35F3"/>
    <w:rsid w:val="009D3607"/>
    <w:rsid w:val="009D3720"/>
    <w:rsid w:val="009D372D"/>
    <w:rsid w:val="009D3764"/>
    <w:rsid w:val="009D3C42"/>
    <w:rsid w:val="009D4582"/>
    <w:rsid w:val="009D47B5"/>
    <w:rsid w:val="009D4812"/>
    <w:rsid w:val="009D4AEA"/>
    <w:rsid w:val="009D4AF0"/>
    <w:rsid w:val="009D4BA4"/>
    <w:rsid w:val="009D4BD7"/>
    <w:rsid w:val="009D4D77"/>
    <w:rsid w:val="009D4D83"/>
    <w:rsid w:val="009D4E1F"/>
    <w:rsid w:val="009D4E5A"/>
    <w:rsid w:val="009D4FED"/>
    <w:rsid w:val="009D501E"/>
    <w:rsid w:val="009D508F"/>
    <w:rsid w:val="009D516F"/>
    <w:rsid w:val="009D5332"/>
    <w:rsid w:val="009D53A3"/>
    <w:rsid w:val="009D574D"/>
    <w:rsid w:val="009D594F"/>
    <w:rsid w:val="009D59E4"/>
    <w:rsid w:val="009D5ADE"/>
    <w:rsid w:val="009D5ED1"/>
    <w:rsid w:val="009D6066"/>
    <w:rsid w:val="009D62C8"/>
    <w:rsid w:val="009D633D"/>
    <w:rsid w:val="009D656B"/>
    <w:rsid w:val="009D65B8"/>
    <w:rsid w:val="009D668F"/>
    <w:rsid w:val="009D6798"/>
    <w:rsid w:val="009D67D1"/>
    <w:rsid w:val="009D6988"/>
    <w:rsid w:val="009D6D72"/>
    <w:rsid w:val="009D6EF8"/>
    <w:rsid w:val="009D7041"/>
    <w:rsid w:val="009D718F"/>
    <w:rsid w:val="009D72B2"/>
    <w:rsid w:val="009D738B"/>
    <w:rsid w:val="009D754F"/>
    <w:rsid w:val="009D773E"/>
    <w:rsid w:val="009D77D6"/>
    <w:rsid w:val="009D78FA"/>
    <w:rsid w:val="009D7F10"/>
    <w:rsid w:val="009E0008"/>
    <w:rsid w:val="009E0217"/>
    <w:rsid w:val="009E0394"/>
    <w:rsid w:val="009E04D0"/>
    <w:rsid w:val="009E06BE"/>
    <w:rsid w:val="009E082B"/>
    <w:rsid w:val="009E08E5"/>
    <w:rsid w:val="009E0B6C"/>
    <w:rsid w:val="009E0CE1"/>
    <w:rsid w:val="009E1213"/>
    <w:rsid w:val="009E1546"/>
    <w:rsid w:val="009E15EE"/>
    <w:rsid w:val="009E1631"/>
    <w:rsid w:val="009E198A"/>
    <w:rsid w:val="009E199C"/>
    <w:rsid w:val="009E1B2D"/>
    <w:rsid w:val="009E1BE0"/>
    <w:rsid w:val="009E1FE4"/>
    <w:rsid w:val="009E20F9"/>
    <w:rsid w:val="009E2231"/>
    <w:rsid w:val="009E234A"/>
    <w:rsid w:val="009E234F"/>
    <w:rsid w:val="009E2455"/>
    <w:rsid w:val="009E2519"/>
    <w:rsid w:val="009E26CB"/>
    <w:rsid w:val="009E2788"/>
    <w:rsid w:val="009E2A39"/>
    <w:rsid w:val="009E2A5B"/>
    <w:rsid w:val="009E2BF3"/>
    <w:rsid w:val="009E2D92"/>
    <w:rsid w:val="009E2E3B"/>
    <w:rsid w:val="009E31B6"/>
    <w:rsid w:val="009E32CC"/>
    <w:rsid w:val="009E3381"/>
    <w:rsid w:val="009E33B2"/>
    <w:rsid w:val="009E33E5"/>
    <w:rsid w:val="009E3518"/>
    <w:rsid w:val="009E36BD"/>
    <w:rsid w:val="009E36E9"/>
    <w:rsid w:val="009E37B1"/>
    <w:rsid w:val="009E3841"/>
    <w:rsid w:val="009E386F"/>
    <w:rsid w:val="009E3892"/>
    <w:rsid w:val="009E39D5"/>
    <w:rsid w:val="009E3A84"/>
    <w:rsid w:val="009E3CBD"/>
    <w:rsid w:val="009E3E39"/>
    <w:rsid w:val="009E3E45"/>
    <w:rsid w:val="009E3F67"/>
    <w:rsid w:val="009E43A8"/>
    <w:rsid w:val="009E4729"/>
    <w:rsid w:val="009E478E"/>
    <w:rsid w:val="009E4831"/>
    <w:rsid w:val="009E4882"/>
    <w:rsid w:val="009E4B15"/>
    <w:rsid w:val="009E4C2D"/>
    <w:rsid w:val="009E4FB5"/>
    <w:rsid w:val="009E5103"/>
    <w:rsid w:val="009E5299"/>
    <w:rsid w:val="009E56A7"/>
    <w:rsid w:val="009E5902"/>
    <w:rsid w:val="009E5A01"/>
    <w:rsid w:val="009E5EE4"/>
    <w:rsid w:val="009E5F31"/>
    <w:rsid w:val="009E600E"/>
    <w:rsid w:val="009E6029"/>
    <w:rsid w:val="009E60AB"/>
    <w:rsid w:val="009E61E5"/>
    <w:rsid w:val="009E61FD"/>
    <w:rsid w:val="009E6487"/>
    <w:rsid w:val="009E6644"/>
    <w:rsid w:val="009E691E"/>
    <w:rsid w:val="009E694F"/>
    <w:rsid w:val="009E6C31"/>
    <w:rsid w:val="009E6D44"/>
    <w:rsid w:val="009E6DB5"/>
    <w:rsid w:val="009E6F43"/>
    <w:rsid w:val="009E702C"/>
    <w:rsid w:val="009E7151"/>
    <w:rsid w:val="009E7230"/>
    <w:rsid w:val="009E737E"/>
    <w:rsid w:val="009E7381"/>
    <w:rsid w:val="009E74B1"/>
    <w:rsid w:val="009E74E6"/>
    <w:rsid w:val="009E7512"/>
    <w:rsid w:val="009E791F"/>
    <w:rsid w:val="009E7BC1"/>
    <w:rsid w:val="009F00F1"/>
    <w:rsid w:val="009F01B7"/>
    <w:rsid w:val="009F0531"/>
    <w:rsid w:val="009F0B92"/>
    <w:rsid w:val="009F0C30"/>
    <w:rsid w:val="009F0D0B"/>
    <w:rsid w:val="009F0DF2"/>
    <w:rsid w:val="009F0F7C"/>
    <w:rsid w:val="009F1334"/>
    <w:rsid w:val="009F16A9"/>
    <w:rsid w:val="009F1984"/>
    <w:rsid w:val="009F1A81"/>
    <w:rsid w:val="009F1B04"/>
    <w:rsid w:val="009F1B22"/>
    <w:rsid w:val="009F1ED9"/>
    <w:rsid w:val="009F1F3C"/>
    <w:rsid w:val="009F2490"/>
    <w:rsid w:val="009F28A9"/>
    <w:rsid w:val="009F2A50"/>
    <w:rsid w:val="009F2ACF"/>
    <w:rsid w:val="009F2BEE"/>
    <w:rsid w:val="009F2D7A"/>
    <w:rsid w:val="009F2FC9"/>
    <w:rsid w:val="009F3402"/>
    <w:rsid w:val="009F38BC"/>
    <w:rsid w:val="009F403E"/>
    <w:rsid w:val="009F40BC"/>
    <w:rsid w:val="009F4317"/>
    <w:rsid w:val="009F4499"/>
    <w:rsid w:val="009F44C1"/>
    <w:rsid w:val="009F46CA"/>
    <w:rsid w:val="009F47BE"/>
    <w:rsid w:val="009F47CF"/>
    <w:rsid w:val="009F4808"/>
    <w:rsid w:val="009F4904"/>
    <w:rsid w:val="009F493E"/>
    <w:rsid w:val="009F49BC"/>
    <w:rsid w:val="009F4AB1"/>
    <w:rsid w:val="009F4B00"/>
    <w:rsid w:val="009F4C46"/>
    <w:rsid w:val="009F4DDC"/>
    <w:rsid w:val="009F4FF2"/>
    <w:rsid w:val="009F5317"/>
    <w:rsid w:val="009F5604"/>
    <w:rsid w:val="009F5733"/>
    <w:rsid w:val="009F57A4"/>
    <w:rsid w:val="009F586E"/>
    <w:rsid w:val="009F5A0E"/>
    <w:rsid w:val="009F5B94"/>
    <w:rsid w:val="009F5D3A"/>
    <w:rsid w:val="009F5F48"/>
    <w:rsid w:val="009F6046"/>
    <w:rsid w:val="009F6335"/>
    <w:rsid w:val="009F6493"/>
    <w:rsid w:val="009F67C8"/>
    <w:rsid w:val="009F6803"/>
    <w:rsid w:val="009F68D5"/>
    <w:rsid w:val="009F6B08"/>
    <w:rsid w:val="009F6C79"/>
    <w:rsid w:val="009F6E55"/>
    <w:rsid w:val="009F6ECD"/>
    <w:rsid w:val="009F6FA5"/>
    <w:rsid w:val="009F6FBF"/>
    <w:rsid w:val="009F71A0"/>
    <w:rsid w:val="009F71AE"/>
    <w:rsid w:val="009F7361"/>
    <w:rsid w:val="009F7557"/>
    <w:rsid w:val="009F7755"/>
    <w:rsid w:val="009F77D8"/>
    <w:rsid w:val="009F78A0"/>
    <w:rsid w:val="009F7BFA"/>
    <w:rsid w:val="009F7C4E"/>
    <w:rsid w:val="009F7E92"/>
    <w:rsid w:val="009F7F4B"/>
    <w:rsid w:val="00A00048"/>
    <w:rsid w:val="00A00582"/>
    <w:rsid w:val="00A00628"/>
    <w:rsid w:val="00A006A9"/>
    <w:rsid w:val="00A0078F"/>
    <w:rsid w:val="00A00BC7"/>
    <w:rsid w:val="00A00D8F"/>
    <w:rsid w:val="00A01191"/>
    <w:rsid w:val="00A01266"/>
    <w:rsid w:val="00A0127B"/>
    <w:rsid w:val="00A012F6"/>
    <w:rsid w:val="00A01368"/>
    <w:rsid w:val="00A013A1"/>
    <w:rsid w:val="00A01457"/>
    <w:rsid w:val="00A01768"/>
    <w:rsid w:val="00A018C7"/>
    <w:rsid w:val="00A01C2A"/>
    <w:rsid w:val="00A01EC5"/>
    <w:rsid w:val="00A02231"/>
    <w:rsid w:val="00A022F6"/>
    <w:rsid w:val="00A025AC"/>
    <w:rsid w:val="00A02655"/>
    <w:rsid w:val="00A0266A"/>
    <w:rsid w:val="00A02A25"/>
    <w:rsid w:val="00A02A6D"/>
    <w:rsid w:val="00A02A76"/>
    <w:rsid w:val="00A02AC2"/>
    <w:rsid w:val="00A02B52"/>
    <w:rsid w:val="00A02C66"/>
    <w:rsid w:val="00A02D26"/>
    <w:rsid w:val="00A02D71"/>
    <w:rsid w:val="00A02E1A"/>
    <w:rsid w:val="00A02E35"/>
    <w:rsid w:val="00A02E66"/>
    <w:rsid w:val="00A02E72"/>
    <w:rsid w:val="00A02ED8"/>
    <w:rsid w:val="00A02EDF"/>
    <w:rsid w:val="00A02FEB"/>
    <w:rsid w:val="00A03273"/>
    <w:rsid w:val="00A03559"/>
    <w:rsid w:val="00A039B6"/>
    <w:rsid w:val="00A03F2A"/>
    <w:rsid w:val="00A03F3E"/>
    <w:rsid w:val="00A040DC"/>
    <w:rsid w:val="00A042DE"/>
    <w:rsid w:val="00A04528"/>
    <w:rsid w:val="00A0476F"/>
    <w:rsid w:val="00A047B4"/>
    <w:rsid w:val="00A04A89"/>
    <w:rsid w:val="00A04C9B"/>
    <w:rsid w:val="00A04CEC"/>
    <w:rsid w:val="00A05015"/>
    <w:rsid w:val="00A050A7"/>
    <w:rsid w:val="00A050F6"/>
    <w:rsid w:val="00A05209"/>
    <w:rsid w:val="00A052AC"/>
    <w:rsid w:val="00A052E4"/>
    <w:rsid w:val="00A05385"/>
    <w:rsid w:val="00A05742"/>
    <w:rsid w:val="00A05A05"/>
    <w:rsid w:val="00A05DBD"/>
    <w:rsid w:val="00A05DEF"/>
    <w:rsid w:val="00A06031"/>
    <w:rsid w:val="00A06265"/>
    <w:rsid w:val="00A063E2"/>
    <w:rsid w:val="00A06560"/>
    <w:rsid w:val="00A06676"/>
    <w:rsid w:val="00A07100"/>
    <w:rsid w:val="00A074E1"/>
    <w:rsid w:val="00A0754A"/>
    <w:rsid w:val="00A0758E"/>
    <w:rsid w:val="00A077D0"/>
    <w:rsid w:val="00A077F4"/>
    <w:rsid w:val="00A078DF"/>
    <w:rsid w:val="00A07BFD"/>
    <w:rsid w:val="00A07E72"/>
    <w:rsid w:val="00A07F47"/>
    <w:rsid w:val="00A10025"/>
    <w:rsid w:val="00A10624"/>
    <w:rsid w:val="00A1076F"/>
    <w:rsid w:val="00A1079C"/>
    <w:rsid w:val="00A10890"/>
    <w:rsid w:val="00A10D28"/>
    <w:rsid w:val="00A10D3E"/>
    <w:rsid w:val="00A10DD9"/>
    <w:rsid w:val="00A10F74"/>
    <w:rsid w:val="00A10FC0"/>
    <w:rsid w:val="00A11172"/>
    <w:rsid w:val="00A113BA"/>
    <w:rsid w:val="00A114FB"/>
    <w:rsid w:val="00A115A2"/>
    <w:rsid w:val="00A11650"/>
    <w:rsid w:val="00A116DC"/>
    <w:rsid w:val="00A1196A"/>
    <w:rsid w:val="00A11E58"/>
    <w:rsid w:val="00A122A6"/>
    <w:rsid w:val="00A1232D"/>
    <w:rsid w:val="00A12590"/>
    <w:rsid w:val="00A1259B"/>
    <w:rsid w:val="00A12734"/>
    <w:rsid w:val="00A127F2"/>
    <w:rsid w:val="00A12AFA"/>
    <w:rsid w:val="00A12D8A"/>
    <w:rsid w:val="00A12EF1"/>
    <w:rsid w:val="00A1333E"/>
    <w:rsid w:val="00A1340A"/>
    <w:rsid w:val="00A13951"/>
    <w:rsid w:val="00A13A16"/>
    <w:rsid w:val="00A13A19"/>
    <w:rsid w:val="00A13E30"/>
    <w:rsid w:val="00A1417C"/>
    <w:rsid w:val="00A1476C"/>
    <w:rsid w:val="00A14850"/>
    <w:rsid w:val="00A1489F"/>
    <w:rsid w:val="00A14942"/>
    <w:rsid w:val="00A1497D"/>
    <w:rsid w:val="00A149D3"/>
    <w:rsid w:val="00A14BC0"/>
    <w:rsid w:val="00A14C30"/>
    <w:rsid w:val="00A15049"/>
    <w:rsid w:val="00A1527C"/>
    <w:rsid w:val="00A15471"/>
    <w:rsid w:val="00A15731"/>
    <w:rsid w:val="00A15746"/>
    <w:rsid w:val="00A158CD"/>
    <w:rsid w:val="00A15C51"/>
    <w:rsid w:val="00A160EB"/>
    <w:rsid w:val="00A1635A"/>
    <w:rsid w:val="00A16367"/>
    <w:rsid w:val="00A16413"/>
    <w:rsid w:val="00A165EE"/>
    <w:rsid w:val="00A16829"/>
    <w:rsid w:val="00A16AC7"/>
    <w:rsid w:val="00A16C0E"/>
    <w:rsid w:val="00A16E38"/>
    <w:rsid w:val="00A16EC5"/>
    <w:rsid w:val="00A16FFF"/>
    <w:rsid w:val="00A17254"/>
    <w:rsid w:val="00A17567"/>
    <w:rsid w:val="00A1764C"/>
    <w:rsid w:val="00A177B0"/>
    <w:rsid w:val="00A177C5"/>
    <w:rsid w:val="00A1792E"/>
    <w:rsid w:val="00A179AB"/>
    <w:rsid w:val="00A17A85"/>
    <w:rsid w:val="00A17C9F"/>
    <w:rsid w:val="00A17D91"/>
    <w:rsid w:val="00A17EF9"/>
    <w:rsid w:val="00A20076"/>
    <w:rsid w:val="00A203B2"/>
    <w:rsid w:val="00A20463"/>
    <w:rsid w:val="00A205DD"/>
    <w:rsid w:val="00A2084A"/>
    <w:rsid w:val="00A20B78"/>
    <w:rsid w:val="00A20BCE"/>
    <w:rsid w:val="00A20CD3"/>
    <w:rsid w:val="00A20D3C"/>
    <w:rsid w:val="00A210D9"/>
    <w:rsid w:val="00A211D8"/>
    <w:rsid w:val="00A2128A"/>
    <w:rsid w:val="00A21293"/>
    <w:rsid w:val="00A2142E"/>
    <w:rsid w:val="00A2154B"/>
    <w:rsid w:val="00A21558"/>
    <w:rsid w:val="00A21593"/>
    <w:rsid w:val="00A216D3"/>
    <w:rsid w:val="00A216DA"/>
    <w:rsid w:val="00A21765"/>
    <w:rsid w:val="00A21995"/>
    <w:rsid w:val="00A21A11"/>
    <w:rsid w:val="00A21BCF"/>
    <w:rsid w:val="00A21C23"/>
    <w:rsid w:val="00A226D9"/>
    <w:rsid w:val="00A228E0"/>
    <w:rsid w:val="00A22950"/>
    <w:rsid w:val="00A229EE"/>
    <w:rsid w:val="00A22B45"/>
    <w:rsid w:val="00A22C22"/>
    <w:rsid w:val="00A22E30"/>
    <w:rsid w:val="00A22F0A"/>
    <w:rsid w:val="00A23073"/>
    <w:rsid w:val="00A2307D"/>
    <w:rsid w:val="00A23212"/>
    <w:rsid w:val="00A2329D"/>
    <w:rsid w:val="00A2338C"/>
    <w:rsid w:val="00A23BF4"/>
    <w:rsid w:val="00A24122"/>
    <w:rsid w:val="00A24378"/>
    <w:rsid w:val="00A243E0"/>
    <w:rsid w:val="00A24469"/>
    <w:rsid w:val="00A245CE"/>
    <w:rsid w:val="00A2463F"/>
    <w:rsid w:val="00A24712"/>
    <w:rsid w:val="00A249CB"/>
    <w:rsid w:val="00A249D5"/>
    <w:rsid w:val="00A249FA"/>
    <w:rsid w:val="00A24A16"/>
    <w:rsid w:val="00A24B56"/>
    <w:rsid w:val="00A24DCB"/>
    <w:rsid w:val="00A24F8D"/>
    <w:rsid w:val="00A24FC6"/>
    <w:rsid w:val="00A25190"/>
    <w:rsid w:val="00A252C4"/>
    <w:rsid w:val="00A252CC"/>
    <w:rsid w:val="00A2535C"/>
    <w:rsid w:val="00A25370"/>
    <w:rsid w:val="00A25524"/>
    <w:rsid w:val="00A25574"/>
    <w:rsid w:val="00A255E4"/>
    <w:rsid w:val="00A259D2"/>
    <w:rsid w:val="00A259F1"/>
    <w:rsid w:val="00A25BA4"/>
    <w:rsid w:val="00A25F35"/>
    <w:rsid w:val="00A260A3"/>
    <w:rsid w:val="00A261B9"/>
    <w:rsid w:val="00A263A3"/>
    <w:rsid w:val="00A263F4"/>
    <w:rsid w:val="00A2655B"/>
    <w:rsid w:val="00A26A8B"/>
    <w:rsid w:val="00A26D36"/>
    <w:rsid w:val="00A26EE2"/>
    <w:rsid w:val="00A26FFB"/>
    <w:rsid w:val="00A2713B"/>
    <w:rsid w:val="00A2728A"/>
    <w:rsid w:val="00A27363"/>
    <w:rsid w:val="00A274C1"/>
    <w:rsid w:val="00A27569"/>
    <w:rsid w:val="00A27741"/>
    <w:rsid w:val="00A277CC"/>
    <w:rsid w:val="00A27B22"/>
    <w:rsid w:val="00A27F2B"/>
    <w:rsid w:val="00A30344"/>
    <w:rsid w:val="00A304BE"/>
    <w:rsid w:val="00A306A8"/>
    <w:rsid w:val="00A307B8"/>
    <w:rsid w:val="00A3095E"/>
    <w:rsid w:val="00A30D4C"/>
    <w:rsid w:val="00A30DE7"/>
    <w:rsid w:val="00A31061"/>
    <w:rsid w:val="00A3130E"/>
    <w:rsid w:val="00A31622"/>
    <w:rsid w:val="00A31AA7"/>
    <w:rsid w:val="00A31DA0"/>
    <w:rsid w:val="00A31DC2"/>
    <w:rsid w:val="00A31FC2"/>
    <w:rsid w:val="00A320D4"/>
    <w:rsid w:val="00A3217A"/>
    <w:rsid w:val="00A32989"/>
    <w:rsid w:val="00A32D2B"/>
    <w:rsid w:val="00A32E11"/>
    <w:rsid w:val="00A331A6"/>
    <w:rsid w:val="00A3321A"/>
    <w:rsid w:val="00A33379"/>
    <w:rsid w:val="00A33392"/>
    <w:rsid w:val="00A33411"/>
    <w:rsid w:val="00A33438"/>
    <w:rsid w:val="00A336A5"/>
    <w:rsid w:val="00A33C9F"/>
    <w:rsid w:val="00A33E9F"/>
    <w:rsid w:val="00A34022"/>
    <w:rsid w:val="00A3403E"/>
    <w:rsid w:val="00A340CB"/>
    <w:rsid w:val="00A343B2"/>
    <w:rsid w:val="00A345A5"/>
    <w:rsid w:val="00A34625"/>
    <w:rsid w:val="00A34988"/>
    <w:rsid w:val="00A349DE"/>
    <w:rsid w:val="00A349F7"/>
    <w:rsid w:val="00A34B0C"/>
    <w:rsid w:val="00A34DB1"/>
    <w:rsid w:val="00A34DC3"/>
    <w:rsid w:val="00A34DCD"/>
    <w:rsid w:val="00A34E29"/>
    <w:rsid w:val="00A34F40"/>
    <w:rsid w:val="00A3519B"/>
    <w:rsid w:val="00A35350"/>
    <w:rsid w:val="00A35394"/>
    <w:rsid w:val="00A357F9"/>
    <w:rsid w:val="00A35A38"/>
    <w:rsid w:val="00A35DD8"/>
    <w:rsid w:val="00A35E13"/>
    <w:rsid w:val="00A36004"/>
    <w:rsid w:val="00A36008"/>
    <w:rsid w:val="00A3603C"/>
    <w:rsid w:val="00A3632F"/>
    <w:rsid w:val="00A36330"/>
    <w:rsid w:val="00A3648C"/>
    <w:rsid w:val="00A364F8"/>
    <w:rsid w:val="00A366CD"/>
    <w:rsid w:val="00A3673A"/>
    <w:rsid w:val="00A3686B"/>
    <w:rsid w:val="00A368D4"/>
    <w:rsid w:val="00A36B0C"/>
    <w:rsid w:val="00A36CB6"/>
    <w:rsid w:val="00A36D16"/>
    <w:rsid w:val="00A371DD"/>
    <w:rsid w:val="00A37768"/>
    <w:rsid w:val="00A37B94"/>
    <w:rsid w:val="00A37BE1"/>
    <w:rsid w:val="00A37C20"/>
    <w:rsid w:val="00A37D28"/>
    <w:rsid w:val="00A37E69"/>
    <w:rsid w:val="00A40049"/>
    <w:rsid w:val="00A401DD"/>
    <w:rsid w:val="00A403D1"/>
    <w:rsid w:val="00A404ED"/>
    <w:rsid w:val="00A406AA"/>
    <w:rsid w:val="00A408EF"/>
    <w:rsid w:val="00A40CDC"/>
    <w:rsid w:val="00A40CE6"/>
    <w:rsid w:val="00A40D3E"/>
    <w:rsid w:val="00A40DE7"/>
    <w:rsid w:val="00A40E1A"/>
    <w:rsid w:val="00A410F1"/>
    <w:rsid w:val="00A41260"/>
    <w:rsid w:val="00A4159E"/>
    <w:rsid w:val="00A416E4"/>
    <w:rsid w:val="00A417F4"/>
    <w:rsid w:val="00A41892"/>
    <w:rsid w:val="00A4189B"/>
    <w:rsid w:val="00A41B42"/>
    <w:rsid w:val="00A41E6A"/>
    <w:rsid w:val="00A41EE1"/>
    <w:rsid w:val="00A41FAF"/>
    <w:rsid w:val="00A42033"/>
    <w:rsid w:val="00A421FE"/>
    <w:rsid w:val="00A42225"/>
    <w:rsid w:val="00A4234F"/>
    <w:rsid w:val="00A4235F"/>
    <w:rsid w:val="00A423A7"/>
    <w:rsid w:val="00A42487"/>
    <w:rsid w:val="00A425BE"/>
    <w:rsid w:val="00A4263A"/>
    <w:rsid w:val="00A42745"/>
    <w:rsid w:val="00A42839"/>
    <w:rsid w:val="00A42DD2"/>
    <w:rsid w:val="00A431E5"/>
    <w:rsid w:val="00A43241"/>
    <w:rsid w:val="00A43291"/>
    <w:rsid w:val="00A434A8"/>
    <w:rsid w:val="00A43712"/>
    <w:rsid w:val="00A43E9B"/>
    <w:rsid w:val="00A43EB0"/>
    <w:rsid w:val="00A43FDE"/>
    <w:rsid w:val="00A44282"/>
    <w:rsid w:val="00A444B2"/>
    <w:rsid w:val="00A448E2"/>
    <w:rsid w:val="00A4493B"/>
    <w:rsid w:val="00A44A79"/>
    <w:rsid w:val="00A44E79"/>
    <w:rsid w:val="00A44F34"/>
    <w:rsid w:val="00A450EB"/>
    <w:rsid w:val="00A458DE"/>
    <w:rsid w:val="00A45BA2"/>
    <w:rsid w:val="00A45CA2"/>
    <w:rsid w:val="00A45F0D"/>
    <w:rsid w:val="00A45F4F"/>
    <w:rsid w:val="00A469D4"/>
    <w:rsid w:val="00A46ACE"/>
    <w:rsid w:val="00A46B70"/>
    <w:rsid w:val="00A46C5B"/>
    <w:rsid w:val="00A46C88"/>
    <w:rsid w:val="00A4702A"/>
    <w:rsid w:val="00A471C6"/>
    <w:rsid w:val="00A4730C"/>
    <w:rsid w:val="00A47904"/>
    <w:rsid w:val="00A4790D"/>
    <w:rsid w:val="00A4795E"/>
    <w:rsid w:val="00A47B16"/>
    <w:rsid w:val="00A47BC2"/>
    <w:rsid w:val="00A47C01"/>
    <w:rsid w:val="00A47EA7"/>
    <w:rsid w:val="00A47FC2"/>
    <w:rsid w:val="00A50143"/>
    <w:rsid w:val="00A5021C"/>
    <w:rsid w:val="00A5030B"/>
    <w:rsid w:val="00A505A3"/>
    <w:rsid w:val="00A50641"/>
    <w:rsid w:val="00A50701"/>
    <w:rsid w:val="00A50958"/>
    <w:rsid w:val="00A50AD4"/>
    <w:rsid w:val="00A50D84"/>
    <w:rsid w:val="00A50E05"/>
    <w:rsid w:val="00A50F8E"/>
    <w:rsid w:val="00A510D8"/>
    <w:rsid w:val="00A51239"/>
    <w:rsid w:val="00A5172D"/>
    <w:rsid w:val="00A5184C"/>
    <w:rsid w:val="00A519FA"/>
    <w:rsid w:val="00A51B2C"/>
    <w:rsid w:val="00A51C8A"/>
    <w:rsid w:val="00A52330"/>
    <w:rsid w:val="00A52523"/>
    <w:rsid w:val="00A5284E"/>
    <w:rsid w:val="00A528ED"/>
    <w:rsid w:val="00A52D92"/>
    <w:rsid w:val="00A52F21"/>
    <w:rsid w:val="00A5304C"/>
    <w:rsid w:val="00A53118"/>
    <w:rsid w:val="00A53171"/>
    <w:rsid w:val="00A531D5"/>
    <w:rsid w:val="00A5322B"/>
    <w:rsid w:val="00A53236"/>
    <w:rsid w:val="00A5323A"/>
    <w:rsid w:val="00A53549"/>
    <w:rsid w:val="00A53565"/>
    <w:rsid w:val="00A535D7"/>
    <w:rsid w:val="00A53A7F"/>
    <w:rsid w:val="00A53B32"/>
    <w:rsid w:val="00A53D51"/>
    <w:rsid w:val="00A53EB7"/>
    <w:rsid w:val="00A53FF4"/>
    <w:rsid w:val="00A543FF"/>
    <w:rsid w:val="00A5446F"/>
    <w:rsid w:val="00A54495"/>
    <w:rsid w:val="00A544E7"/>
    <w:rsid w:val="00A54504"/>
    <w:rsid w:val="00A54906"/>
    <w:rsid w:val="00A54AFE"/>
    <w:rsid w:val="00A54D40"/>
    <w:rsid w:val="00A54F10"/>
    <w:rsid w:val="00A54FCF"/>
    <w:rsid w:val="00A5511C"/>
    <w:rsid w:val="00A55242"/>
    <w:rsid w:val="00A55399"/>
    <w:rsid w:val="00A55437"/>
    <w:rsid w:val="00A55456"/>
    <w:rsid w:val="00A55459"/>
    <w:rsid w:val="00A554AE"/>
    <w:rsid w:val="00A55590"/>
    <w:rsid w:val="00A55733"/>
    <w:rsid w:val="00A557CC"/>
    <w:rsid w:val="00A55872"/>
    <w:rsid w:val="00A55A50"/>
    <w:rsid w:val="00A55B73"/>
    <w:rsid w:val="00A560F0"/>
    <w:rsid w:val="00A5628F"/>
    <w:rsid w:val="00A5629F"/>
    <w:rsid w:val="00A56A83"/>
    <w:rsid w:val="00A56A98"/>
    <w:rsid w:val="00A56E01"/>
    <w:rsid w:val="00A56FA5"/>
    <w:rsid w:val="00A5700B"/>
    <w:rsid w:val="00A5707B"/>
    <w:rsid w:val="00A57399"/>
    <w:rsid w:val="00A5746D"/>
    <w:rsid w:val="00A57531"/>
    <w:rsid w:val="00A576B9"/>
    <w:rsid w:val="00A57904"/>
    <w:rsid w:val="00A5798E"/>
    <w:rsid w:val="00A57BEF"/>
    <w:rsid w:val="00A60240"/>
    <w:rsid w:val="00A604A4"/>
    <w:rsid w:val="00A605D5"/>
    <w:rsid w:val="00A60699"/>
    <w:rsid w:val="00A606AA"/>
    <w:rsid w:val="00A6094E"/>
    <w:rsid w:val="00A60CB8"/>
    <w:rsid w:val="00A60D35"/>
    <w:rsid w:val="00A60EE7"/>
    <w:rsid w:val="00A61069"/>
    <w:rsid w:val="00A6148D"/>
    <w:rsid w:val="00A615C7"/>
    <w:rsid w:val="00A618CC"/>
    <w:rsid w:val="00A61A04"/>
    <w:rsid w:val="00A624AD"/>
    <w:rsid w:val="00A626F4"/>
    <w:rsid w:val="00A6277A"/>
    <w:rsid w:val="00A6277B"/>
    <w:rsid w:val="00A62B3B"/>
    <w:rsid w:val="00A63433"/>
    <w:rsid w:val="00A635F0"/>
    <w:rsid w:val="00A6366F"/>
    <w:rsid w:val="00A6377A"/>
    <w:rsid w:val="00A639B9"/>
    <w:rsid w:val="00A63A33"/>
    <w:rsid w:val="00A63ADE"/>
    <w:rsid w:val="00A63FCC"/>
    <w:rsid w:val="00A640EF"/>
    <w:rsid w:val="00A640F7"/>
    <w:rsid w:val="00A64199"/>
    <w:rsid w:val="00A641F0"/>
    <w:rsid w:val="00A645D7"/>
    <w:rsid w:val="00A64619"/>
    <w:rsid w:val="00A646E0"/>
    <w:rsid w:val="00A646F0"/>
    <w:rsid w:val="00A647DC"/>
    <w:rsid w:val="00A64817"/>
    <w:rsid w:val="00A64CBD"/>
    <w:rsid w:val="00A6509A"/>
    <w:rsid w:val="00A65114"/>
    <w:rsid w:val="00A653AD"/>
    <w:rsid w:val="00A654B6"/>
    <w:rsid w:val="00A655CD"/>
    <w:rsid w:val="00A65B5F"/>
    <w:rsid w:val="00A65BA6"/>
    <w:rsid w:val="00A65F14"/>
    <w:rsid w:val="00A661A4"/>
    <w:rsid w:val="00A66368"/>
    <w:rsid w:val="00A663ED"/>
    <w:rsid w:val="00A666EB"/>
    <w:rsid w:val="00A6694F"/>
    <w:rsid w:val="00A66C51"/>
    <w:rsid w:val="00A67057"/>
    <w:rsid w:val="00A6745F"/>
    <w:rsid w:val="00A674CB"/>
    <w:rsid w:val="00A67750"/>
    <w:rsid w:val="00A67A72"/>
    <w:rsid w:val="00A67C95"/>
    <w:rsid w:val="00A67EA5"/>
    <w:rsid w:val="00A67FF0"/>
    <w:rsid w:val="00A7027A"/>
    <w:rsid w:val="00A7028F"/>
    <w:rsid w:val="00A702C2"/>
    <w:rsid w:val="00A702F1"/>
    <w:rsid w:val="00A70477"/>
    <w:rsid w:val="00A704E7"/>
    <w:rsid w:val="00A7056F"/>
    <w:rsid w:val="00A706FE"/>
    <w:rsid w:val="00A70788"/>
    <w:rsid w:val="00A70D10"/>
    <w:rsid w:val="00A70EE2"/>
    <w:rsid w:val="00A71329"/>
    <w:rsid w:val="00A7135E"/>
    <w:rsid w:val="00A713CB"/>
    <w:rsid w:val="00A71574"/>
    <w:rsid w:val="00A7168F"/>
    <w:rsid w:val="00A717BB"/>
    <w:rsid w:val="00A718B6"/>
    <w:rsid w:val="00A71CDD"/>
    <w:rsid w:val="00A71E0D"/>
    <w:rsid w:val="00A7200B"/>
    <w:rsid w:val="00A720B7"/>
    <w:rsid w:val="00A720BA"/>
    <w:rsid w:val="00A722A7"/>
    <w:rsid w:val="00A72310"/>
    <w:rsid w:val="00A72441"/>
    <w:rsid w:val="00A72612"/>
    <w:rsid w:val="00A7281C"/>
    <w:rsid w:val="00A72AB5"/>
    <w:rsid w:val="00A72CA2"/>
    <w:rsid w:val="00A72DFF"/>
    <w:rsid w:val="00A7310A"/>
    <w:rsid w:val="00A7315C"/>
    <w:rsid w:val="00A73288"/>
    <w:rsid w:val="00A732CA"/>
    <w:rsid w:val="00A736DD"/>
    <w:rsid w:val="00A73736"/>
    <w:rsid w:val="00A73748"/>
    <w:rsid w:val="00A7380A"/>
    <w:rsid w:val="00A73C95"/>
    <w:rsid w:val="00A73D48"/>
    <w:rsid w:val="00A73D77"/>
    <w:rsid w:val="00A73E97"/>
    <w:rsid w:val="00A74048"/>
    <w:rsid w:val="00A740B9"/>
    <w:rsid w:val="00A7419F"/>
    <w:rsid w:val="00A74348"/>
    <w:rsid w:val="00A7453D"/>
    <w:rsid w:val="00A74579"/>
    <w:rsid w:val="00A74876"/>
    <w:rsid w:val="00A748D7"/>
    <w:rsid w:val="00A74D09"/>
    <w:rsid w:val="00A74EB0"/>
    <w:rsid w:val="00A74ED2"/>
    <w:rsid w:val="00A74F9B"/>
    <w:rsid w:val="00A74FE4"/>
    <w:rsid w:val="00A75026"/>
    <w:rsid w:val="00A75224"/>
    <w:rsid w:val="00A752BD"/>
    <w:rsid w:val="00A75377"/>
    <w:rsid w:val="00A75500"/>
    <w:rsid w:val="00A7573B"/>
    <w:rsid w:val="00A75A54"/>
    <w:rsid w:val="00A75AFD"/>
    <w:rsid w:val="00A75C21"/>
    <w:rsid w:val="00A75E73"/>
    <w:rsid w:val="00A761B0"/>
    <w:rsid w:val="00A7623C"/>
    <w:rsid w:val="00A76497"/>
    <w:rsid w:val="00A764D3"/>
    <w:rsid w:val="00A7662D"/>
    <w:rsid w:val="00A76DE3"/>
    <w:rsid w:val="00A76E04"/>
    <w:rsid w:val="00A76F21"/>
    <w:rsid w:val="00A76F88"/>
    <w:rsid w:val="00A76FC8"/>
    <w:rsid w:val="00A7734D"/>
    <w:rsid w:val="00A77787"/>
    <w:rsid w:val="00A777EA"/>
    <w:rsid w:val="00A77955"/>
    <w:rsid w:val="00A77AFF"/>
    <w:rsid w:val="00A77D1E"/>
    <w:rsid w:val="00A77E50"/>
    <w:rsid w:val="00A80275"/>
    <w:rsid w:val="00A80281"/>
    <w:rsid w:val="00A806EC"/>
    <w:rsid w:val="00A80AB0"/>
    <w:rsid w:val="00A80D3A"/>
    <w:rsid w:val="00A811E1"/>
    <w:rsid w:val="00A812BC"/>
    <w:rsid w:val="00A81433"/>
    <w:rsid w:val="00A8153E"/>
    <w:rsid w:val="00A816D1"/>
    <w:rsid w:val="00A81829"/>
    <w:rsid w:val="00A81976"/>
    <w:rsid w:val="00A819B8"/>
    <w:rsid w:val="00A81CEA"/>
    <w:rsid w:val="00A81EC3"/>
    <w:rsid w:val="00A81FD7"/>
    <w:rsid w:val="00A81FFA"/>
    <w:rsid w:val="00A82258"/>
    <w:rsid w:val="00A8262C"/>
    <w:rsid w:val="00A82675"/>
    <w:rsid w:val="00A82863"/>
    <w:rsid w:val="00A82BC6"/>
    <w:rsid w:val="00A82D64"/>
    <w:rsid w:val="00A82F01"/>
    <w:rsid w:val="00A8312C"/>
    <w:rsid w:val="00A83399"/>
    <w:rsid w:val="00A836E2"/>
    <w:rsid w:val="00A837E4"/>
    <w:rsid w:val="00A8391E"/>
    <w:rsid w:val="00A83B27"/>
    <w:rsid w:val="00A83BCB"/>
    <w:rsid w:val="00A83E25"/>
    <w:rsid w:val="00A83F2B"/>
    <w:rsid w:val="00A8401C"/>
    <w:rsid w:val="00A84275"/>
    <w:rsid w:val="00A84691"/>
    <w:rsid w:val="00A848BC"/>
    <w:rsid w:val="00A84B10"/>
    <w:rsid w:val="00A84D36"/>
    <w:rsid w:val="00A84FAF"/>
    <w:rsid w:val="00A85101"/>
    <w:rsid w:val="00A851DF"/>
    <w:rsid w:val="00A852AF"/>
    <w:rsid w:val="00A853A8"/>
    <w:rsid w:val="00A854D0"/>
    <w:rsid w:val="00A85B1D"/>
    <w:rsid w:val="00A85C36"/>
    <w:rsid w:val="00A85C97"/>
    <w:rsid w:val="00A85CAF"/>
    <w:rsid w:val="00A85CD0"/>
    <w:rsid w:val="00A85E31"/>
    <w:rsid w:val="00A861E2"/>
    <w:rsid w:val="00A8630A"/>
    <w:rsid w:val="00A8641C"/>
    <w:rsid w:val="00A8661E"/>
    <w:rsid w:val="00A86664"/>
    <w:rsid w:val="00A867EE"/>
    <w:rsid w:val="00A86830"/>
    <w:rsid w:val="00A86863"/>
    <w:rsid w:val="00A86AC0"/>
    <w:rsid w:val="00A86E1F"/>
    <w:rsid w:val="00A86E35"/>
    <w:rsid w:val="00A8702C"/>
    <w:rsid w:val="00A87162"/>
    <w:rsid w:val="00A87230"/>
    <w:rsid w:val="00A872CF"/>
    <w:rsid w:val="00A87440"/>
    <w:rsid w:val="00A87584"/>
    <w:rsid w:val="00A87762"/>
    <w:rsid w:val="00A878CA"/>
    <w:rsid w:val="00A87A75"/>
    <w:rsid w:val="00A87CC7"/>
    <w:rsid w:val="00A902F5"/>
    <w:rsid w:val="00A9047F"/>
    <w:rsid w:val="00A909B1"/>
    <w:rsid w:val="00A90CE0"/>
    <w:rsid w:val="00A90FDD"/>
    <w:rsid w:val="00A91276"/>
    <w:rsid w:val="00A915AD"/>
    <w:rsid w:val="00A9168A"/>
    <w:rsid w:val="00A91971"/>
    <w:rsid w:val="00A91B8F"/>
    <w:rsid w:val="00A91DAE"/>
    <w:rsid w:val="00A92189"/>
    <w:rsid w:val="00A9231F"/>
    <w:rsid w:val="00A92343"/>
    <w:rsid w:val="00A92347"/>
    <w:rsid w:val="00A92725"/>
    <w:rsid w:val="00A92A44"/>
    <w:rsid w:val="00A92BB7"/>
    <w:rsid w:val="00A92D7D"/>
    <w:rsid w:val="00A92E69"/>
    <w:rsid w:val="00A9300A"/>
    <w:rsid w:val="00A93037"/>
    <w:rsid w:val="00A93398"/>
    <w:rsid w:val="00A9346C"/>
    <w:rsid w:val="00A935F2"/>
    <w:rsid w:val="00A9386E"/>
    <w:rsid w:val="00A93C62"/>
    <w:rsid w:val="00A93E02"/>
    <w:rsid w:val="00A93E07"/>
    <w:rsid w:val="00A93E36"/>
    <w:rsid w:val="00A93F46"/>
    <w:rsid w:val="00A93F59"/>
    <w:rsid w:val="00A93FE6"/>
    <w:rsid w:val="00A9401B"/>
    <w:rsid w:val="00A9405F"/>
    <w:rsid w:val="00A94246"/>
    <w:rsid w:val="00A943E2"/>
    <w:rsid w:val="00A946AD"/>
    <w:rsid w:val="00A9476C"/>
    <w:rsid w:val="00A94B75"/>
    <w:rsid w:val="00A94C79"/>
    <w:rsid w:val="00A94CCE"/>
    <w:rsid w:val="00A94FE0"/>
    <w:rsid w:val="00A9555A"/>
    <w:rsid w:val="00A95B3C"/>
    <w:rsid w:val="00A95D4C"/>
    <w:rsid w:val="00A95DB9"/>
    <w:rsid w:val="00A95E0F"/>
    <w:rsid w:val="00A9647D"/>
    <w:rsid w:val="00A96824"/>
    <w:rsid w:val="00A9693B"/>
    <w:rsid w:val="00A96A5F"/>
    <w:rsid w:val="00A96EC7"/>
    <w:rsid w:val="00A970C8"/>
    <w:rsid w:val="00A970CC"/>
    <w:rsid w:val="00A972E7"/>
    <w:rsid w:val="00A973D5"/>
    <w:rsid w:val="00A97519"/>
    <w:rsid w:val="00A9771D"/>
    <w:rsid w:val="00A97A07"/>
    <w:rsid w:val="00A97B18"/>
    <w:rsid w:val="00A97C02"/>
    <w:rsid w:val="00A97E2C"/>
    <w:rsid w:val="00AA00D6"/>
    <w:rsid w:val="00AA043A"/>
    <w:rsid w:val="00AA0572"/>
    <w:rsid w:val="00AA084E"/>
    <w:rsid w:val="00AA085F"/>
    <w:rsid w:val="00AA0954"/>
    <w:rsid w:val="00AA0D05"/>
    <w:rsid w:val="00AA0D39"/>
    <w:rsid w:val="00AA131A"/>
    <w:rsid w:val="00AA1493"/>
    <w:rsid w:val="00AA1806"/>
    <w:rsid w:val="00AA18AD"/>
    <w:rsid w:val="00AA1CF7"/>
    <w:rsid w:val="00AA208E"/>
    <w:rsid w:val="00AA256B"/>
    <w:rsid w:val="00AA25E1"/>
    <w:rsid w:val="00AA2733"/>
    <w:rsid w:val="00AA28B4"/>
    <w:rsid w:val="00AA2962"/>
    <w:rsid w:val="00AA2B59"/>
    <w:rsid w:val="00AA2CDD"/>
    <w:rsid w:val="00AA2DA4"/>
    <w:rsid w:val="00AA36B6"/>
    <w:rsid w:val="00AA36D6"/>
    <w:rsid w:val="00AA375F"/>
    <w:rsid w:val="00AA3957"/>
    <w:rsid w:val="00AA3B1D"/>
    <w:rsid w:val="00AA3D82"/>
    <w:rsid w:val="00AA3DE4"/>
    <w:rsid w:val="00AA3EAE"/>
    <w:rsid w:val="00AA418D"/>
    <w:rsid w:val="00AA4339"/>
    <w:rsid w:val="00AA436E"/>
    <w:rsid w:val="00AA45D0"/>
    <w:rsid w:val="00AA484C"/>
    <w:rsid w:val="00AA48BF"/>
    <w:rsid w:val="00AA4932"/>
    <w:rsid w:val="00AA4A2B"/>
    <w:rsid w:val="00AA4EE4"/>
    <w:rsid w:val="00AA5221"/>
    <w:rsid w:val="00AA5259"/>
    <w:rsid w:val="00AA529B"/>
    <w:rsid w:val="00AA534B"/>
    <w:rsid w:val="00AA573F"/>
    <w:rsid w:val="00AA58C5"/>
    <w:rsid w:val="00AA5B36"/>
    <w:rsid w:val="00AA5D3A"/>
    <w:rsid w:val="00AA5F3E"/>
    <w:rsid w:val="00AA63BC"/>
    <w:rsid w:val="00AA6409"/>
    <w:rsid w:val="00AA6418"/>
    <w:rsid w:val="00AA6870"/>
    <w:rsid w:val="00AA6C0D"/>
    <w:rsid w:val="00AA6EA4"/>
    <w:rsid w:val="00AA6F3F"/>
    <w:rsid w:val="00AA70D9"/>
    <w:rsid w:val="00AA7603"/>
    <w:rsid w:val="00AA7648"/>
    <w:rsid w:val="00AA776D"/>
    <w:rsid w:val="00AA7792"/>
    <w:rsid w:val="00AB01F2"/>
    <w:rsid w:val="00AB0321"/>
    <w:rsid w:val="00AB0765"/>
    <w:rsid w:val="00AB0A18"/>
    <w:rsid w:val="00AB0A27"/>
    <w:rsid w:val="00AB0C0E"/>
    <w:rsid w:val="00AB0CD5"/>
    <w:rsid w:val="00AB0D5C"/>
    <w:rsid w:val="00AB0F60"/>
    <w:rsid w:val="00AB11F7"/>
    <w:rsid w:val="00AB15AC"/>
    <w:rsid w:val="00AB17BF"/>
    <w:rsid w:val="00AB1B37"/>
    <w:rsid w:val="00AB1D92"/>
    <w:rsid w:val="00AB1E8E"/>
    <w:rsid w:val="00AB256E"/>
    <w:rsid w:val="00AB2B05"/>
    <w:rsid w:val="00AB2C47"/>
    <w:rsid w:val="00AB2D54"/>
    <w:rsid w:val="00AB2DF5"/>
    <w:rsid w:val="00AB2F37"/>
    <w:rsid w:val="00AB34D6"/>
    <w:rsid w:val="00AB38EF"/>
    <w:rsid w:val="00AB3A3B"/>
    <w:rsid w:val="00AB3A8F"/>
    <w:rsid w:val="00AB3BA1"/>
    <w:rsid w:val="00AB3BDC"/>
    <w:rsid w:val="00AB3BDF"/>
    <w:rsid w:val="00AB3BE8"/>
    <w:rsid w:val="00AB3E69"/>
    <w:rsid w:val="00AB3FC6"/>
    <w:rsid w:val="00AB40E2"/>
    <w:rsid w:val="00AB4544"/>
    <w:rsid w:val="00AB46B6"/>
    <w:rsid w:val="00AB4902"/>
    <w:rsid w:val="00AB4A56"/>
    <w:rsid w:val="00AB4B0B"/>
    <w:rsid w:val="00AB4B7C"/>
    <w:rsid w:val="00AB4D97"/>
    <w:rsid w:val="00AB4DA7"/>
    <w:rsid w:val="00AB4DE7"/>
    <w:rsid w:val="00AB4F94"/>
    <w:rsid w:val="00AB50AA"/>
    <w:rsid w:val="00AB5137"/>
    <w:rsid w:val="00AB51F2"/>
    <w:rsid w:val="00AB52B9"/>
    <w:rsid w:val="00AB56CA"/>
    <w:rsid w:val="00AB5755"/>
    <w:rsid w:val="00AB5D3A"/>
    <w:rsid w:val="00AB5F27"/>
    <w:rsid w:val="00AB60A0"/>
    <w:rsid w:val="00AB622C"/>
    <w:rsid w:val="00AB6297"/>
    <w:rsid w:val="00AB6361"/>
    <w:rsid w:val="00AB6392"/>
    <w:rsid w:val="00AB6576"/>
    <w:rsid w:val="00AB6AF3"/>
    <w:rsid w:val="00AB6CFB"/>
    <w:rsid w:val="00AB6D73"/>
    <w:rsid w:val="00AB6E88"/>
    <w:rsid w:val="00AB6F74"/>
    <w:rsid w:val="00AB73C9"/>
    <w:rsid w:val="00AB7C45"/>
    <w:rsid w:val="00AC012C"/>
    <w:rsid w:val="00AC01B8"/>
    <w:rsid w:val="00AC035C"/>
    <w:rsid w:val="00AC03A1"/>
    <w:rsid w:val="00AC03BC"/>
    <w:rsid w:val="00AC0436"/>
    <w:rsid w:val="00AC04E9"/>
    <w:rsid w:val="00AC09DD"/>
    <w:rsid w:val="00AC0E26"/>
    <w:rsid w:val="00AC14A7"/>
    <w:rsid w:val="00AC18ED"/>
    <w:rsid w:val="00AC19B1"/>
    <w:rsid w:val="00AC1B3E"/>
    <w:rsid w:val="00AC1BCB"/>
    <w:rsid w:val="00AC1CEB"/>
    <w:rsid w:val="00AC1F4B"/>
    <w:rsid w:val="00AC2122"/>
    <w:rsid w:val="00AC2625"/>
    <w:rsid w:val="00AC2A4A"/>
    <w:rsid w:val="00AC2A7A"/>
    <w:rsid w:val="00AC2AF3"/>
    <w:rsid w:val="00AC2B27"/>
    <w:rsid w:val="00AC2E60"/>
    <w:rsid w:val="00AC353A"/>
    <w:rsid w:val="00AC35D4"/>
    <w:rsid w:val="00AC3620"/>
    <w:rsid w:val="00AC37DE"/>
    <w:rsid w:val="00AC3807"/>
    <w:rsid w:val="00AC3854"/>
    <w:rsid w:val="00AC38B0"/>
    <w:rsid w:val="00AC38D9"/>
    <w:rsid w:val="00AC396C"/>
    <w:rsid w:val="00AC3EB0"/>
    <w:rsid w:val="00AC3F28"/>
    <w:rsid w:val="00AC4344"/>
    <w:rsid w:val="00AC4551"/>
    <w:rsid w:val="00AC4782"/>
    <w:rsid w:val="00AC4789"/>
    <w:rsid w:val="00AC4802"/>
    <w:rsid w:val="00AC485A"/>
    <w:rsid w:val="00AC4B8B"/>
    <w:rsid w:val="00AC4BC9"/>
    <w:rsid w:val="00AC4D38"/>
    <w:rsid w:val="00AC4E72"/>
    <w:rsid w:val="00AC5163"/>
    <w:rsid w:val="00AC53BA"/>
    <w:rsid w:val="00AC5577"/>
    <w:rsid w:val="00AC55AC"/>
    <w:rsid w:val="00AC57EE"/>
    <w:rsid w:val="00AC5AF8"/>
    <w:rsid w:val="00AC5C82"/>
    <w:rsid w:val="00AC605D"/>
    <w:rsid w:val="00AC62D6"/>
    <w:rsid w:val="00AC6512"/>
    <w:rsid w:val="00AC6631"/>
    <w:rsid w:val="00AC6656"/>
    <w:rsid w:val="00AC67C4"/>
    <w:rsid w:val="00AC6B89"/>
    <w:rsid w:val="00AC6BE3"/>
    <w:rsid w:val="00AC6D3B"/>
    <w:rsid w:val="00AC6E58"/>
    <w:rsid w:val="00AC6EA2"/>
    <w:rsid w:val="00AC6ECA"/>
    <w:rsid w:val="00AC6EFC"/>
    <w:rsid w:val="00AC7047"/>
    <w:rsid w:val="00AC7172"/>
    <w:rsid w:val="00AC7460"/>
    <w:rsid w:val="00AC7617"/>
    <w:rsid w:val="00AC7823"/>
    <w:rsid w:val="00AC78D9"/>
    <w:rsid w:val="00AC7C5E"/>
    <w:rsid w:val="00AC7D43"/>
    <w:rsid w:val="00AC7E3B"/>
    <w:rsid w:val="00AD01B8"/>
    <w:rsid w:val="00AD029A"/>
    <w:rsid w:val="00AD0317"/>
    <w:rsid w:val="00AD03AE"/>
    <w:rsid w:val="00AD07E3"/>
    <w:rsid w:val="00AD0962"/>
    <w:rsid w:val="00AD099B"/>
    <w:rsid w:val="00AD0C7F"/>
    <w:rsid w:val="00AD0F19"/>
    <w:rsid w:val="00AD0F5E"/>
    <w:rsid w:val="00AD1229"/>
    <w:rsid w:val="00AD1549"/>
    <w:rsid w:val="00AD1A5E"/>
    <w:rsid w:val="00AD1B07"/>
    <w:rsid w:val="00AD1C32"/>
    <w:rsid w:val="00AD2420"/>
    <w:rsid w:val="00AD2423"/>
    <w:rsid w:val="00AD25A9"/>
    <w:rsid w:val="00AD2863"/>
    <w:rsid w:val="00AD2882"/>
    <w:rsid w:val="00AD2927"/>
    <w:rsid w:val="00AD2A4C"/>
    <w:rsid w:val="00AD313B"/>
    <w:rsid w:val="00AD3422"/>
    <w:rsid w:val="00AD345F"/>
    <w:rsid w:val="00AD378E"/>
    <w:rsid w:val="00AD389D"/>
    <w:rsid w:val="00AD3A61"/>
    <w:rsid w:val="00AD3B28"/>
    <w:rsid w:val="00AD3EF5"/>
    <w:rsid w:val="00AD4097"/>
    <w:rsid w:val="00AD41E2"/>
    <w:rsid w:val="00AD4511"/>
    <w:rsid w:val="00AD4519"/>
    <w:rsid w:val="00AD45F3"/>
    <w:rsid w:val="00AD477F"/>
    <w:rsid w:val="00AD47B3"/>
    <w:rsid w:val="00AD4914"/>
    <w:rsid w:val="00AD4DC1"/>
    <w:rsid w:val="00AD500B"/>
    <w:rsid w:val="00AD5073"/>
    <w:rsid w:val="00AD5190"/>
    <w:rsid w:val="00AD5373"/>
    <w:rsid w:val="00AD56C1"/>
    <w:rsid w:val="00AD56EE"/>
    <w:rsid w:val="00AD5B10"/>
    <w:rsid w:val="00AD5B64"/>
    <w:rsid w:val="00AD5BC8"/>
    <w:rsid w:val="00AD5C00"/>
    <w:rsid w:val="00AD5D37"/>
    <w:rsid w:val="00AD63A0"/>
    <w:rsid w:val="00AD64FC"/>
    <w:rsid w:val="00AD6A3F"/>
    <w:rsid w:val="00AD6C35"/>
    <w:rsid w:val="00AD6EF5"/>
    <w:rsid w:val="00AD6F6B"/>
    <w:rsid w:val="00AD701C"/>
    <w:rsid w:val="00AD7275"/>
    <w:rsid w:val="00AD75A5"/>
    <w:rsid w:val="00AD7A5B"/>
    <w:rsid w:val="00AD7BA3"/>
    <w:rsid w:val="00AD7BF5"/>
    <w:rsid w:val="00AD7C6F"/>
    <w:rsid w:val="00AD7D6E"/>
    <w:rsid w:val="00AE031B"/>
    <w:rsid w:val="00AE0335"/>
    <w:rsid w:val="00AE05E6"/>
    <w:rsid w:val="00AE077D"/>
    <w:rsid w:val="00AE07BC"/>
    <w:rsid w:val="00AE0839"/>
    <w:rsid w:val="00AE087C"/>
    <w:rsid w:val="00AE0975"/>
    <w:rsid w:val="00AE0A67"/>
    <w:rsid w:val="00AE0B0E"/>
    <w:rsid w:val="00AE0D76"/>
    <w:rsid w:val="00AE0D86"/>
    <w:rsid w:val="00AE0E76"/>
    <w:rsid w:val="00AE0E8E"/>
    <w:rsid w:val="00AE10EF"/>
    <w:rsid w:val="00AE10F2"/>
    <w:rsid w:val="00AE115A"/>
    <w:rsid w:val="00AE11F4"/>
    <w:rsid w:val="00AE1265"/>
    <w:rsid w:val="00AE1460"/>
    <w:rsid w:val="00AE1945"/>
    <w:rsid w:val="00AE1996"/>
    <w:rsid w:val="00AE1FA6"/>
    <w:rsid w:val="00AE20AE"/>
    <w:rsid w:val="00AE2476"/>
    <w:rsid w:val="00AE27A6"/>
    <w:rsid w:val="00AE29BC"/>
    <w:rsid w:val="00AE2C91"/>
    <w:rsid w:val="00AE2C9A"/>
    <w:rsid w:val="00AE2D54"/>
    <w:rsid w:val="00AE2E1D"/>
    <w:rsid w:val="00AE2FB7"/>
    <w:rsid w:val="00AE3006"/>
    <w:rsid w:val="00AE3052"/>
    <w:rsid w:val="00AE324B"/>
    <w:rsid w:val="00AE359A"/>
    <w:rsid w:val="00AE372A"/>
    <w:rsid w:val="00AE3788"/>
    <w:rsid w:val="00AE3812"/>
    <w:rsid w:val="00AE3B94"/>
    <w:rsid w:val="00AE3BDF"/>
    <w:rsid w:val="00AE3D9A"/>
    <w:rsid w:val="00AE3DFE"/>
    <w:rsid w:val="00AE3F04"/>
    <w:rsid w:val="00AE4075"/>
    <w:rsid w:val="00AE41DD"/>
    <w:rsid w:val="00AE426F"/>
    <w:rsid w:val="00AE4433"/>
    <w:rsid w:val="00AE4854"/>
    <w:rsid w:val="00AE487B"/>
    <w:rsid w:val="00AE4925"/>
    <w:rsid w:val="00AE49D6"/>
    <w:rsid w:val="00AE4AFC"/>
    <w:rsid w:val="00AE4B26"/>
    <w:rsid w:val="00AE4CE7"/>
    <w:rsid w:val="00AE4D18"/>
    <w:rsid w:val="00AE4D8D"/>
    <w:rsid w:val="00AE4F8B"/>
    <w:rsid w:val="00AE4FBF"/>
    <w:rsid w:val="00AE5889"/>
    <w:rsid w:val="00AE5AB1"/>
    <w:rsid w:val="00AE5BD3"/>
    <w:rsid w:val="00AE5CDE"/>
    <w:rsid w:val="00AE5EEE"/>
    <w:rsid w:val="00AE6245"/>
    <w:rsid w:val="00AE673D"/>
    <w:rsid w:val="00AE6809"/>
    <w:rsid w:val="00AE6BC3"/>
    <w:rsid w:val="00AE6BE1"/>
    <w:rsid w:val="00AE6CB1"/>
    <w:rsid w:val="00AE70BD"/>
    <w:rsid w:val="00AE7381"/>
    <w:rsid w:val="00AE74AF"/>
    <w:rsid w:val="00AE76BD"/>
    <w:rsid w:val="00AE77AD"/>
    <w:rsid w:val="00AE7DEF"/>
    <w:rsid w:val="00AE7E4D"/>
    <w:rsid w:val="00AE7ECC"/>
    <w:rsid w:val="00AE7F01"/>
    <w:rsid w:val="00AF0007"/>
    <w:rsid w:val="00AF0354"/>
    <w:rsid w:val="00AF03CE"/>
    <w:rsid w:val="00AF03FA"/>
    <w:rsid w:val="00AF06FF"/>
    <w:rsid w:val="00AF0700"/>
    <w:rsid w:val="00AF0719"/>
    <w:rsid w:val="00AF078E"/>
    <w:rsid w:val="00AF08D1"/>
    <w:rsid w:val="00AF0B46"/>
    <w:rsid w:val="00AF0BA5"/>
    <w:rsid w:val="00AF0C08"/>
    <w:rsid w:val="00AF0C0B"/>
    <w:rsid w:val="00AF0DC5"/>
    <w:rsid w:val="00AF115B"/>
    <w:rsid w:val="00AF1209"/>
    <w:rsid w:val="00AF1443"/>
    <w:rsid w:val="00AF1470"/>
    <w:rsid w:val="00AF16C3"/>
    <w:rsid w:val="00AF1766"/>
    <w:rsid w:val="00AF1800"/>
    <w:rsid w:val="00AF1A1C"/>
    <w:rsid w:val="00AF1BE2"/>
    <w:rsid w:val="00AF1C20"/>
    <w:rsid w:val="00AF1EAC"/>
    <w:rsid w:val="00AF1FFC"/>
    <w:rsid w:val="00AF2251"/>
    <w:rsid w:val="00AF2371"/>
    <w:rsid w:val="00AF23C9"/>
    <w:rsid w:val="00AF240D"/>
    <w:rsid w:val="00AF244E"/>
    <w:rsid w:val="00AF26F1"/>
    <w:rsid w:val="00AF2940"/>
    <w:rsid w:val="00AF2A9A"/>
    <w:rsid w:val="00AF2C6A"/>
    <w:rsid w:val="00AF2D05"/>
    <w:rsid w:val="00AF2D5B"/>
    <w:rsid w:val="00AF333A"/>
    <w:rsid w:val="00AF3B67"/>
    <w:rsid w:val="00AF3B99"/>
    <w:rsid w:val="00AF4065"/>
    <w:rsid w:val="00AF408B"/>
    <w:rsid w:val="00AF4523"/>
    <w:rsid w:val="00AF453A"/>
    <w:rsid w:val="00AF4583"/>
    <w:rsid w:val="00AF4606"/>
    <w:rsid w:val="00AF4859"/>
    <w:rsid w:val="00AF48B3"/>
    <w:rsid w:val="00AF4E7F"/>
    <w:rsid w:val="00AF4F4B"/>
    <w:rsid w:val="00AF51EB"/>
    <w:rsid w:val="00AF547A"/>
    <w:rsid w:val="00AF553B"/>
    <w:rsid w:val="00AF55D0"/>
    <w:rsid w:val="00AF5C58"/>
    <w:rsid w:val="00AF5FA6"/>
    <w:rsid w:val="00AF62AA"/>
    <w:rsid w:val="00AF643E"/>
    <w:rsid w:val="00AF64D9"/>
    <w:rsid w:val="00AF68CF"/>
    <w:rsid w:val="00AF6C28"/>
    <w:rsid w:val="00AF6F30"/>
    <w:rsid w:val="00AF6F5A"/>
    <w:rsid w:val="00AF7072"/>
    <w:rsid w:val="00AF71CB"/>
    <w:rsid w:val="00AF73B7"/>
    <w:rsid w:val="00AF76E1"/>
    <w:rsid w:val="00AF7889"/>
    <w:rsid w:val="00AF7B3F"/>
    <w:rsid w:val="00AF7C39"/>
    <w:rsid w:val="00AF7DFD"/>
    <w:rsid w:val="00B00120"/>
    <w:rsid w:val="00B001BC"/>
    <w:rsid w:val="00B002B1"/>
    <w:rsid w:val="00B00303"/>
    <w:rsid w:val="00B0040E"/>
    <w:rsid w:val="00B004BF"/>
    <w:rsid w:val="00B009B4"/>
    <w:rsid w:val="00B00AA2"/>
    <w:rsid w:val="00B00C95"/>
    <w:rsid w:val="00B00D88"/>
    <w:rsid w:val="00B00E85"/>
    <w:rsid w:val="00B0103D"/>
    <w:rsid w:val="00B01215"/>
    <w:rsid w:val="00B01A46"/>
    <w:rsid w:val="00B01EA3"/>
    <w:rsid w:val="00B01F46"/>
    <w:rsid w:val="00B0203D"/>
    <w:rsid w:val="00B0211C"/>
    <w:rsid w:val="00B0236F"/>
    <w:rsid w:val="00B0265D"/>
    <w:rsid w:val="00B026C6"/>
    <w:rsid w:val="00B027BC"/>
    <w:rsid w:val="00B027F4"/>
    <w:rsid w:val="00B02875"/>
    <w:rsid w:val="00B02BD9"/>
    <w:rsid w:val="00B02BF5"/>
    <w:rsid w:val="00B02CD7"/>
    <w:rsid w:val="00B02EAF"/>
    <w:rsid w:val="00B02FB8"/>
    <w:rsid w:val="00B03198"/>
    <w:rsid w:val="00B031B8"/>
    <w:rsid w:val="00B032D8"/>
    <w:rsid w:val="00B034C8"/>
    <w:rsid w:val="00B03605"/>
    <w:rsid w:val="00B0381E"/>
    <w:rsid w:val="00B03ABE"/>
    <w:rsid w:val="00B03B25"/>
    <w:rsid w:val="00B03BFF"/>
    <w:rsid w:val="00B0404F"/>
    <w:rsid w:val="00B04050"/>
    <w:rsid w:val="00B04055"/>
    <w:rsid w:val="00B042B5"/>
    <w:rsid w:val="00B04309"/>
    <w:rsid w:val="00B0496C"/>
    <w:rsid w:val="00B04FA5"/>
    <w:rsid w:val="00B05351"/>
    <w:rsid w:val="00B05356"/>
    <w:rsid w:val="00B05590"/>
    <w:rsid w:val="00B05A55"/>
    <w:rsid w:val="00B05C1A"/>
    <w:rsid w:val="00B05D0A"/>
    <w:rsid w:val="00B05D87"/>
    <w:rsid w:val="00B06017"/>
    <w:rsid w:val="00B064AE"/>
    <w:rsid w:val="00B0690E"/>
    <w:rsid w:val="00B069DE"/>
    <w:rsid w:val="00B06AC4"/>
    <w:rsid w:val="00B06E27"/>
    <w:rsid w:val="00B07110"/>
    <w:rsid w:val="00B071E8"/>
    <w:rsid w:val="00B07322"/>
    <w:rsid w:val="00B0737B"/>
    <w:rsid w:val="00B073FE"/>
    <w:rsid w:val="00B07447"/>
    <w:rsid w:val="00B07540"/>
    <w:rsid w:val="00B076D2"/>
    <w:rsid w:val="00B076F6"/>
    <w:rsid w:val="00B07C42"/>
    <w:rsid w:val="00B07C6D"/>
    <w:rsid w:val="00B07DFE"/>
    <w:rsid w:val="00B10213"/>
    <w:rsid w:val="00B102F6"/>
    <w:rsid w:val="00B10306"/>
    <w:rsid w:val="00B107CB"/>
    <w:rsid w:val="00B10911"/>
    <w:rsid w:val="00B1095E"/>
    <w:rsid w:val="00B109DC"/>
    <w:rsid w:val="00B10ABD"/>
    <w:rsid w:val="00B10B7B"/>
    <w:rsid w:val="00B10C71"/>
    <w:rsid w:val="00B10D2F"/>
    <w:rsid w:val="00B10D5F"/>
    <w:rsid w:val="00B10D97"/>
    <w:rsid w:val="00B11026"/>
    <w:rsid w:val="00B1106C"/>
    <w:rsid w:val="00B11077"/>
    <w:rsid w:val="00B111B2"/>
    <w:rsid w:val="00B1128A"/>
    <w:rsid w:val="00B11332"/>
    <w:rsid w:val="00B115E5"/>
    <w:rsid w:val="00B11892"/>
    <w:rsid w:val="00B11CFE"/>
    <w:rsid w:val="00B1222E"/>
    <w:rsid w:val="00B12265"/>
    <w:rsid w:val="00B12353"/>
    <w:rsid w:val="00B12397"/>
    <w:rsid w:val="00B124D3"/>
    <w:rsid w:val="00B12702"/>
    <w:rsid w:val="00B12745"/>
    <w:rsid w:val="00B12A79"/>
    <w:rsid w:val="00B12A7E"/>
    <w:rsid w:val="00B12B46"/>
    <w:rsid w:val="00B12D0C"/>
    <w:rsid w:val="00B12E58"/>
    <w:rsid w:val="00B12F80"/>
    <w:rsid w:val="00B12F81"/>
    <w:rsid w:val="00B130FA"/>
    <w:rsid w:val="00B13102"/>
    <w:rsid w:val="00B13140"/>
    <w:rsid w:val="00B132B7"/>
    <w:rsid w:val="00B13373"/>
    <w:rsid w:val="00B135F6"/>
    <w:rsid w:val="00B1369B"/>
    <w:rsid w:val="00B1377D"/>
    <w:rsid w:val="00B139A9"/>
    <w:rsid w:val="00B13AC4"/>
    <w:rsid w:val="00B13C94"/>
    <w:rsid w:val="00B13E9B"/>
    <w:rsid w:val="00B14231"/>
    <w:rsid w:val="00B14446"/>
    <w:rsid w:val="00B144AF"/>
    <w:rsid w:val="00B147BE"/>
    <w:rsid w:val="00B1497F"/>
    <w:rsid w:val="00B14B70"/>
    <w:rsid w:val="00B14C30"/>
    <w:rsid w:val="00B14F81"/>
    <w:rsid w:val="00B150A5"/>
    <w:rsid w:val="00B151AC"/>
    <w:rsid w:val="00B15898"/>
    <w:rsid w:val="00B15BFD"/>
    <w:rsid w:val="00B15FCA"/>
    <w:rsid w:val="00B163FB"/>
    <w:rsid w:val="00B1657F"/>
    <w:rsid w:val="00B16945"/>
    <w:rsid w:val="00B16CFB"/>
    <w:rsid w:val="00B16D0A"/>
    <w:rsid w:val="00B16D0F"/>
    <w:rsid w:val="00B170CC"/>
    <w:rsid w:val="00B170D5"/>
    <w:rsid w:val="00B17265"/>
    <w:rsid w:val="00B1730A"/>
    <w:rsid w:val="00B17350"/>
    <w:rsid w:val="00B17451"/>
    <w:rsid w:val="00B174BF"/>
    <w:rsid w:val="00B1785B"/>
    <w:rsid w:val="00B17A15"/>
    <w:rsid w:val="00B17BB8"/>
    <w:rsid w:val="00B17F0C"/>
    <w:rsid w:val="00B17F83"/>
    <w:rsid w:val="00B20298"/>
    <w:rsid w:val="00B2049F"/>
    <w:rsid w:val="00B2050D"/>
    <w:rsid w:val="00B20539"/>
    <w:rsid w:val="00B2054A"/>
    <w:rsid w:val="00B2055F"/>
    <w:rsid w:val="00B20625"/>
    <w:rsid w:val="00B20725"/>
    <w:rsid w:val="00B207F5"/>
    <w:rsid w:val="00B207FC"/>
    <w:rsid w:val="00B20E24"/>
    <w:rsid w:val="00B213EB"/>
    <w:rsid w:val="00B2156F"/>
    <w:rsid w:val="00B21607"/>
    <w:rsid w:val="00B21624"/>
    <w:rsid w:val="00B21685"/>
    <w:rsid w:val="00B21779"/>
    <w:rsid w:val="00B2196A"/>
    <w:rsid w:val="00B21B56"/>
    <w:rsid w:val="00B21C20"/>
    <w:rsid w:val="00B21D48"/>
    <w:rsid w:val="00B21D8B"/>
    <w:rsid w:val="00B21EC4"/>
    <w:rsid w:val="00B22053"/>
    <w:rsid w:val="00B220B6"/>
    <w:rsid w:val="00B2222E"/>
    <w:rsid w:val="00B22296"/>
    <w:rsid w:val="00B2251E"/>
    <w:rsid w:val="00B227A5"/>
    <w:rsid w:val="00B22B0F"/>
    <w:rsid w:val="00B22B9C"/>
    <w:rsid w:val="00B2309A"/>
    <w:rsid w:val="00B2317A"/>
    <w:rsid w:val="00B23289"/>
    <w:rsid w:val="00B23400"/>
    <w:rsid w:val="00B2356E"/>
    <w:rsid w:val="00B235D8"/>
    <w:rsid w:val="00B2389E"/>
    <w:rsid w:val="00B23B32"/>
    <w:rsid w:val="00B23D0A"/>
    <w:rsid w:val="00B23D9E"/>
    <w:rsid w:val="00B23E05"/>
    <w:rsid w:val="00B23E56"/>
    <w:rsid w:val="00B242F4"/>
    <w:rsid w:val="00B2436E"/>
    <w:rsid w:val="00B24406"/>
    <w:rsid w:val="00B2440C"/>
    <w:rsid w:val="00B24663"/>
    <w:rsid w:val="00B24AFA"/>
    <w:rsid w:val="00B24D14"/>
    <w:rsid w:val="00B24E30"/>
    <w:rsid w:val="00B251F1"/>
    <w:rsid w:val="00B25202"/>
    <w:rsid w:val="00B25247"/>
    <w:rsid w:val="00B2545E"/>
    <w:rsid w:val="00B25542"/>
    <w:rsid w:val="00B25743"/>
    <w:rsid w:val="00B2574A"/>
    <w:rsid w:val="00B25751"/>
    <w:rsid w:val="00B257C4"/>
    <w:rsid w:val="00B25B0F"/>
    <w:rsid w:val="00B25BF4"/>
    <w:rsid w:val="00B25BFD"/>
    <w:rsid w:val="00B25C39"/>
    <w:rsid w:val="00B25C3D"/>
    <w:rsid w:val="00B25C9E"/>
    <w:rsid w:val="00B25E7F"/>
    <w:rsid w:val="00B261F3"/>
    <w:rsid w:val="00B263EE"/>
    <w:rsid w:val="00B2660F"/>
    <w:rsid w:val="00B26B4A"/>
    <w:rsid w:val="00B26B5E"/>
    <w:rsid w:val="00B26BA9"/>
    <w:rsid w:val="00B26BAB"/>
    <w:rsid w:val="00B26C8D"/>
    <w:rsid w:val="00B27061"/>
    <w:rsid w:val="00B27293"/>
    <w:rsid w:val="00B272FD"/>
    <w:rsid w:val="00B274B4"/>
    <w:rsid w:val="00B274C3"/>
    <w:rsid w:val="00B27506"/>
    <w:rsid w:val="00B2774E"/>
    <w:rsid w:val="00B27826"/>
    <w:rsid w:val="00B27A0F"/>
    <w:rsid w:val="00B27D24"/>
    <w:rsid w:val="00B27F1A"/>
    <w:rsid w:val="00B304F3"/>
    <w:rsid w:val="00B30B8A"/>
    <w:rsid w:val="00B30B97"/>
    <w:rsid w:val="00B30D83"/>
    <w:rsid w:val="00B30E11"/>
    <w:rsid w:val="00B311B6"/>
    <w:rsid w:val="00B31402"/>
    <w:rsid w:val="00B3142D"/>
    <w:rsid w:val="00B31A62"/>
    <w:rsid w:val="00B31F13"/>
    <w:rsid w:val="00B31F1D"/>
    <w:rsid w:val="00B32170"/>
    <w:rsid w:val="00B323D6"/>
    <w:rsid w:val="00B331BA"/>
    <w:rsid w:val="00B331E8"/>
    <w:rsid w:val="00B3325A"/>
    <w:rsid w:val="00B335AF"/>
    <w:rsid w:val="00B336F1"/>
    <w:rsid w:val="00B33906"/>
    <w:rsid w:val="00B33BD3"/>
    <w:rsid w:val="00B33D3E"/>
    <w:rsid w:val="00B3406F"/>
    <w:rsid w:val="00B34122"/>
    <w:rsid w:val="00B34474"/>
    <w:rsid w:val="00B3481A"/>
    <w:rsid w:val="00B3481C"/>
    <w:rsid w:val="00B34BAB"/>
    <w:rsid w:val="00B34E2B"/>
    <w:rsid w:val="00B34F36"/>
    <w:rsid w:val="00B35313"/>
    <w:rsid w:val="00B353EC"/>
    <w:rsid w:val="00B35445"/>
    <w:rsid w:val="00B35534"/>
    <w:rsid w:val="00B3553C"/>
    <w:rsid w:val="00B35830"/>
    <w:rsid w:val="00B35847"/>
    <w:rsid w:val="00B35C09"/>
    <w:rsid w:val="00B35C7A"/>
    <w:rsid w:val="00B35E5E"/>
    <w:rsid w:val="00B360D8"/>
    <w:rsid w:val="00B3621D"/>
    <w:rsid w:val="00B36268"/>
    <w:rsid w:val="00B3677E"/>
    <w:rsid w:val="00B36B9B"/>
    <w:rsid w:val="00B36D3C"/>
    <w:rsid w:val="00B36FE8"/>
    <w:rsid w:val="00B37173"/>
    <w:rsid w:val="00B371E2"/>
    <w:rsid w:val="00B37300"/>
    <w:rsid w:val="00B373A4"/>
    <w:rsid w:val="00B374C5"/>
    <w:rsid w:val="00B375E8"/>
    <w:rsid w:val="00B376EF"/>
    <w:rsid w:val="00B3799F"/>
    <w:rsid w:val="00B37A3B"/>
    <w:rsid w:val="00B37EDF"/>
    <w:rsid w:val="00B37F21"/>
    <w:rsid w:val="00B40187"/>
    <w:rsid w:val="00B4044E"/>
    <w:rsid w:val="00B406D6"/>
    <w:rsid w:val="00B40713"/>
    <w:rsid w:val="00B407DD"/>
    <w:rsid w:val="00B40897"/>
    <w:rsid w:val="00B40962"/>
    <w:rsid w:val="00B40A4B"/>
    <w:rsid w:val="00B40A67"/>
    <w:rsid w:val="00B40EEF"/>
    <w:rsid w:val="00B41146"/>
    <w:rsid w:val="00B41170"/>
    <w:rsid w:val="00B411BE"/>
    <w:rsid w:val="00B414FD"/>
    <w:rsid w:val="00B4197C"/>
    <w:rsid w:val="00B41D5B"/>
    <w:rsid w:val="00B41E7E"/>
    <w:rsid w:val="00B41FAE"/>
    <w:rsid w:val="00B4202F"/>
    <w:rsid w:val="00B4206B"/>
    <w:rsid w:val="00B42222"/>
    <w:rsid w:val="00B42624"/>
    <w:rsid w:val="00B4266B"/>
    <w:rsid w:val="00B4289A"/>
    <w:rsid w:val="00B428DB"/>
    <w:rsid w:val="00B42928"/>
    <w:rsid w:val="00B42A5B"/>
    <w:rsid w:val="00B42AE0"/>
    <w:rsid w:val="00B42B0C"/>
    <w:rsid w:val="00B42BFD"/>
    <w:rsid w:val="00B42E66"/>
    <w:rsid w:val="00B4302F"/>
    <w:rsid w:val="00B431A8"/>
    <w:rsid w:val="00B433A1"/>
    <w:rsid w:val="00B434BC"/>
    <w:rsid w:val="00B435D9"/>
    <w:rsid w:val="00B43738"/>
    <w:rsid w:val="00B43787"/>
    <w:rsid w:val="00B437BE"/>
    <w:rsid w:val="00B43804"/>
    <w:rsid w:val="00B4381D"/>
    <w:rsid w:val="00B438BD"/>
    <w:rsid w:val="00B43901"/>
    <w:rsid w:val="00B43C3C"/>
    <w:rsid w:val="00B43E94"/>
    <w:rsid w:val="00B44008"/>
    <w:rsid w:val="00B44136"/>
    <w:rsid w:val="00B445D2"/>
    <w:rsid w:val="00B44797"/>
    <w:rsid w:val="00B447D9"/>
    <w:rsid w:val="00B44809"/>
    <w:rsid w:val="00B44B81"/>
    <w:rsid w:val="00B450A8"/>
    <w:rsid w:val="00B45292"/>
    <w:rsid w:val="00B45455"/>
    <w:rsid w:val="00B454D7"/>
    <w:rsid w:val="00B4558D"/>
    <w:rsid w:val="00B45A7B"/>
    <w:rsid w:val="00B45B01"/>
    <w:rsid w:val="00B45CE7"/>
    <w:rsid w:val="00B45E2C"/>
    <w:rsid w:val="00B45EE2"/>
    <w:rsid w:val="00B45F81"/>
    <w:rsid w:val="00B4610C"/>
    <w:rsid w:val="00B46456"/>
    <w:rsid w:val="00B466CF"/>
    <w:rsid w:val="00B4683A"/>
    <w:rsid w:val="00B46B52"/>
    <w:rsid w:val="00B46DA4"/>
    <w:rsid w:val="00B46DB6"/>
    <w:rsid w:val="00B4718A"/>
    <w:rsid w:val="00B47279"/>
    <w:rsid w:val="00B47364"/>
    <w:rsid w:val="00B47517"/>
    <w:rsid w:val="00B475C5"/>
    <w:rsid w:val="00B47630"/>
    <w:rsid w:val="00B4781A"/>
    <w:rsid w:val="00B4787F"/>
    <w:rsid w:val="00B47A37"/>
    <w:rsid w:val="00B47AF7"/>
    <w:rsid w:val="00B47C8D"/>
    <w:rsid w:val="00B47CA8"/>
    <w:rsid w:val="00B47CE8"/>
    <w:rsid w:val="00B47E47"/>
    <w:rsid w:val="00B50196"/>
    <w:rsid w:val="00B50271"/>
    <w:rsid w:val="00B502AB"/>
    <w:rsid w:val="00B5041E"/>
    <w:rsid w:val="00B50465"/>
    <w:rsid w:val="00B506AC"/>
    <w:rsid w:val="00B50866"/>
    <w:rsid w:val="00B50AA7"/>
    <w:rsid w:val="00B50DA9"/>
    <w:rsid w:val="00B50E48"/>
    <w:rsid w:val="00B50F17"/>
    <w:rsid w:val="00B51008"/>
    <w:rsid w:val="00B5133F"/>
    <w:rsid w:val="00B51408"/>
    <w:rsid w:val="00B518CC"/>
    <w:rsid w:val="00B51A2F"/>
    <w:rsid w:val="00B51AC4"/>
    <w:rsid w:val="00B51B7D"/>
    <w:rsid w:val="00B51DC0"/>
    <w:rsid w:val="00B52306"/>
    <w:rsid w:val="00B5250B"/>
    <w:rsid w:val="00B52592"/>
    <w:rsid w:val="00B52831"/>
    <w:rsid w:val="00B52AA5"/>
    <w:rsid w:val="00B52B31"/>
    <w:rsid w:val="00B52B6B"/>
    <w:rsid w:val="00B52E32"/>
    <w:rsid w:val="00B52E9D"/>
    <w:rsid w:val="00B52F9A"/>
    <w:rsid w:val="00B530A6"/>
    <w:rsid w:val="00B532A1"/>
    <w:rsid w:val="00B5332F"/>
    <w:rsid w:val="00B533B9"/>
    <w:rsid w:val="00B5345A"/>
    <w:rsid w:val="00B53512"/>
    <w:rsid w:val="00B539F4"/>
    <w:rsid w:val="00B53A35"/>
    <w:rsid w:val="00B53C63"/>
    <w:rsid w:val="00B53F0B"/>
    <w:rsid w:val="00B53FC2"/>
    <w:rsid w:val="00B54099"/>
    <w:rsid w:val="00B54239"/>
    <w:rsid w:val="00B5432C"/>
    <w:rsid w:val="00B54700"/>
    <w:rsid w:val="00B5496C"/>
    <w:rsid w:val="00B54AA0"/>
    <w:rsid w:val="00B54B20"/>
    <w:rsid w:val="00B54B9B"/>
    <w:rsid w:val="00B54CA2"/>
    <w:rsid w:val="00B54DB8"/>
    <w:rsid w:val="00B55001"/>
    <w:rsid w:val="00B551C8"/>
    <w:rsid w:val="00B552ED"/>
    <w:rsid w:val="00B55645"/>
    <w:rsid w:val="00B55A00"/>
    <w:rsid w:val="00B55B0F"/>
    <w:rsid w:val="00B55E23"/>
    <w:rsid w:val="00B55E35"/>
    <w:rsid w:val="00B55E40"/>
    <w:rsid w:val="00B55E44"/>
    <w:rsid w:val="00B55F85"/>
    <w:rsid w:val="00B55FE6"/>
    <w:rsid w:val="00B56139"/>
    <w:rsid w:val="00B561AB"/>
    <w:rsid w:val="00B562FD"/>
    <w:rsid w:val="00B568BE"/>
    <w:rsid w:val="00B5695B"/>
    <w:rsid w:val="00B56A71"/>
    <w:rsid w:val="00B56B31"/>
    <w:rsid w:val="00B56EB7"/>
    <w:rsid w:val="00B56F7A"/>
    <w:rsid w:val="00B5710B"/>
    <w:rsid w:val="00B57148"/>
    <w:rsid w:val="00B57173"/>
    <w:rsid w:val="00B571DE"/>
    <w:rsid w:val="00B57315"/>
    <w:rsid w:val="00B574DC"/>
    <w:rsid w:val="00B57593"/>
    <w:rsid w:val="00B577C1"/>
    <w:rsid w:val="00B577C7"/>
    <w:rsid w:val="00B577F1"/>
    <w:rsid w:val="00B578C8"/>
    <w:rsid w:val="00B57CCA"/>
    <w:rsid w:val="00B57D72"/>
    <w:rsid w:val="00B57F00"/>
    <w:rsid w:val="00B57FCE"/>
    <w:rsid w:val="00B600BE"/>
    <w:rsid w:val="00B6014C"/>
    <w:rsid w:val="00B60394"/>
    <w:rsid w:val="00B603B1"/>
    <w:rsid w:val="00B6073A"/>
    <w:rsid w:val="00B60756"/>
    <w:rsid w:val="00B6077E"/>
    <w:rsid w:val="00B60841"/>
    <w:rsid w:val="00B60B24"/>
    <w:rsid w:val="00B60B9A"/>
    <w:rsid w:val="00B60C7E"/>
    <w:rsid w:val="00B611B3"/>
    <w:rsid w:val="00B611C1"/>
    <w:rsid w:val="00B615E8"/>
    <w:rsid w:val="00B617C3"/>
    <w:rsid w:val="00B618FC"/>
    <w:rsid w:val="00B61EE6"/>
    <w:rsid w:val="00B61FFA"/>
    <w:rsid w:val="00B623AC"/>
    <w:rsid w:val="00B6278E"/>
    <w:rsid w:val="00B62B55"/>
    <w:rsid w:val="00B62D75"/>
    <w:rsid w:val="00B62D96"/>
    <w:rsid w:val="00B630D1"/>
    <w:rsid w:val="00B6345A"/>
    <w:rsid w:val="00B634EC"/>
    <w:rsid w:val="00B634EF"/>
    <w:rsid w:val="00B63583"/>
    <w:rsid w:val="00B63597"/>
    <w:rsid w:val="00B635EF"/>
    <w:rsid w:val="00B637C0"/>
    <w:rsid w:val="00B63826"/>
    <w:rsid w:val="00B63978"/>
    <w:rsid w:val="00B63FC9"/>
    <w:rsid w:val="00B64066"/>
    <w:rsid w:val="00B646B7"/>
    <w:rsid w:val="00B64C26"/>
    <w:rsid w:val="00B64C41"/>
    <w:rsid w:val="00B64EB9"/>
    <w:rsid w:val="00B6570D"/>
    <w:rsid w:val="00B658FC"/>
    <w:rsid w:val="00B65CDF"/>
    <w:rsid w:val="00B65D3C"/>
    <w:rsid w:val="00B65E68"/>
    <w:rsid w:val="00B660FD"/>
    <w:rsid w:val="00B6672F"/>
    <w:rsid w:val="00B66B1E"/>
    <w:rsid w:val="00B66BF8"/>
    <w:rsid w:val="00B66D08"/>
    <w:rsid w:val="00B66E9D"/>
    <w:rsid w:val="00B66EDE"/>
    <w:rsid w:val="00B66EFB"/>
    <w:rsid w:val="00B66F23"/>
    <w:rsid w:val="00B66F62"/>
    <w:rsid w:val="00B66FF1"/>
    <w:rsid w:val="00B67036"/>
    <w:rsid w:val="00B670C0"/>
    <w:rsid w:val="00B67279"/>
    <w:rsid w:val="00B6744B"/>
    <w:rsid w:val="00B675A3"/>
    <w:rsid w:val="00B6760E"/>
    <w:rsid w:val="00B67686"/>
    <w:rsid w:val="00B6769F"/>
    <w:rsid w:val="00B678EE"/>
    <w:rsid w:val="00B67A6C"/>
    <w:rsid w:val="00B67ABA"/>
    <w:rsid w:val="00B67B4D"/>
    <w:rsid w:val="00B67C55"/>
    <w:rsid w:val="00B67C93"/>
    <w:rsid w:val="00B701C0"/>
    <w:rsid w:val="00B70236"/>
    <w:rsid w:val="00B702CA"/>
    <w:rsid w:val="00B703B8"/>
    <w:rsid w:val="00B70860"/>
    <w:rsid w:val="00B7091F"/>
    <w:rsid w:val="00B7097B"/>
    <w:rsid w:val="00B70AA3"/>
    <w:rsid w:val="00B70B79"/>
    <w:rsid w:val="00B70C0A"/>
    <w:rsid w:val="00B70CFA"/>
    <w:rsid w:val="00B70E2C"/>
    <w:rsid w:val="00B70E88"/>
    <w:rsid w:val="00B71048"/>
    <w:rsid w:val="00B7143B"/>
    <w:rsid w:val="00B714E4"/>
    <w:rsid w:val="00B7172E"/>
    <w:rsid w:val="00B7180E"/>
    <w:rsid w:val="00B71998"/>
    <w:rsid w:val="00B71A23"/>
    <w:rsid w:val="00B71AA9"/>
    <w:rsid w:val="00B71C98"/>
    <w:rsid w:val="00B71DAC"/>
    <w:rsid w:val="00B71EAB"/>
    <w:rsid w:val="00B71EB4"/>
    <w:rsid w:val="00B71EDC"/>
    <w:rsid w:val="00B71EE9"/>
    <w:rsid w:val="00B71F2F"/>
    <w:rsid w:val="00B71FBA"/>
    <w:rsid w:val="00B72364"/>
    <w:rsid w:val="00B724F0"/>
    <w:rsid w:val="00B72524"/>
    <w:rsid w:val="00B725ED"/>
    <w:rsid w:val="00B72873"/>
    <w:rsid w:val="00B7289F"/>
    <w:rsid w:val="00B728D4"/>
    <w:rsid w:val="00B72C29"/>
    <w:rsid w:val="00B72F52"/>
    <w:rsid w:val="00B73166"/>
    <w:rsid w:val="00B73200"/>
    <w:rsid w:val="00B732A6"/>
    <w:rsid w:val="00B733EC"/>
    <w:rsid w:val="00B73475"/>
    <w:rsid w:val="00B739D6"/>
    <w:rsid w:val="00B73BAD"/>
    <w:rsid w:val="00B73D86"/>
    <w:rsid w:val="00B74174"/>
    <w:rsid w:val="00B74246"/>
    <w:rsid w:val="00B7424C"/>
    <w:rsid w:val="00B74297"/>
    <w:rsid w:val="00B74311"/>
    <w:rsid w:val="00B74464"/>
    <w:rsid w:val="00B744F7"/>
    <w:rsid w:val="00B74594"/>
    <w:rsid w:val="00B748A3"/>
    <w:rsid w:val="00B74954"/>
    <w:rsid w:val="00B749BC"/>
    <w:rsid w:val="00B74A84"/>
    <w:rsid w:val="00B74BF4"/>
    <w:rsid w:val="00B74D93"/>
    <w:rsid w:val="00B74DDA"/>
    <w:rsid w:val="00B7503F"/>
    <w:rsid w:val="00B75132"/>
    <w:rsid w:val="00B7549C"/>
    <w:rsid w:val="00B75A13"/>
    <w:rsid w:val="00B75DA2"/>
    <w:rsid w:val="00B75F6B"/>
    <w:rsid w:val="00B75FCA"/>
    <w:rsid w:val="00B7637D"/>
    <w:rsid w:val="00B763EF"/>
    <w:rsid w:val="00B7658D"/>
    <w:rsid w:val="00B76703"/>
    <w:rsid w:val="00B76AB2"/>
    <w:rsid w:val="00B76AE1"/>
    <w:rsid w:val="00B76B99"/>
    <w:rsid w:val="00B76C21"/>
    <w:rsid w:val="00B76DD5"/>
    <w:rsid w:val="00B77155"/>
    <w:rsid w:val="00B77192"/>
    <w:rsid w:val="00B7720D"/>
    <w:rsid w:val="00B77344"/>
    <w:rsid w:val="00B77397"/>
    <w:rsid w:val="00B7740F"/>
    <w:rsid w:val="00B774C7"/>
    <w:rsid w:val="00B774EE"/>
    <w:rsid w:val="00B7754A"/>
    <w:rsid w:val="00B7766F"/>
    <w:rsid w:val="00B77A96"/>
    <w:rsid w:val="00B77B95"/>
    <w:rsid w:val="00B77EB4"/>
    <w:rsid w:val="00B80035"/>
    <w:rsid w:val="00B80744"/>
    <w:rsid w:val="00B80893"/>
    <w:rsid w:val="00B80BF4"/>
    <w:rsid w:val="00B80D0E"/>
    <w:rsid w:val="00B80DBD"/>
    <w:rsid w:val="00B8115B"/>
    <w:rsid w:val="00B813B1"/>
    <w:rsid w:val="00B81541"/>
    <w:rsid w:val="00B815BE"/>
    <w:rsid w:val="00B8167D"/>
    <w:rsid w:val="00B81775"/>
    <w:rsid w:val="00B817B0"/>
    <w:rsid w:val="00B81B16"/>
    <w:rsid w:val="00B81C22"/>
    <w:rsid w:val="00B81C84"/>
    <w:rsid w:val="00B8211E"/>
    <w:rsid w:val="00B8228E"/>
    <w:rsid w:val="00B825E6"/>
    <w:rsid w:val="00B82798"/>
    <w:rsid w:val="00B82BFF"/>
    <w:rsid w:val="00B82CB7"/>
    <w:rsid w:val="00B82F2B"/>
    <w:rsid w:val="00B831AE"/>
    <w:rsid w:val="00B833AB"/>
    <w:rsid w:val="00B83666"/>
    <w:rsid w:val="00B836DC"/>
    <w:rsid w:val="00B83729"/>
    <w:rsid w:val="00B8383B"/>
    <w:rsid w:val="00B83D08"/>
    <w:rsid w:val="00B83EB6"/>
    <w:rsid w:val="00B83ED5"/>
    <w:rsid w:val="00B83F5C"/>
    <w:rsid w:val="00B83FFD"/>
    <w:rsid w:val="00B8403A"/>
    <w:rsid w:val="00B8438E"/>
    <w:rsid w:val="00B844A5"/>
    <w:rsid w:val="00B844DB"/>
    <w:rsid w:val="00B847CB"/>
    <w:rsid w:val="00B847D1"/>
    <w:rsid w:val="00B84BC0"/>
    <w:rsid w:val="00B84EA9"/>
    <w:rsid w:val="00B850CE"/>
    <w:rsid w:val="00B853AF"/>
    <w:rsid w:val="00B855B9"/>
    <w:rsid w:val="00B855F1"/>
    <w:rsid w:val="00B85733"/>
    <w:rsid w:val="00B8581A"/>
    <w:rsid w:val="00B859C5"/>
    <w:rsid w:val="00B85A2C"/>
    <w:rsid w:val="00B85A42"/>
    <w:rsid w:val="00B85B34"/>
    <w:rsid w:val="00B85BCC"/>
    <w:rsid w:val="00B85C3F"/>
    <w:rsid w:val="00B85EF6"/>
    <w:rsid w:val="00B86298"/>
    <w:rsid w:val="00B8635E"/>
    <w:rsid w:val="00B86781"/>
    <w:rsid w:val="00B86A75"/>
    <w:rsid w:val="00B86A96"/>
    <w:rsid w:val="00B86C30"/>
    <w:rsid w:val="00B86D65"/>
    <w:rsid w:val="00B87071"/>
    <w:rsid w:val="00B8708F"/>
    <w:rsid w:val="00B87311"/>
    <w:rsid w:val="00B874A1"/>
    <w:rsid w:val="00B8755C"/>
    <w:rsid w:val="00B8764D"/>
    <w:rsid w:val="00B877A9"/>
    <w:rsid w:val="00B87891"/>
    <w:rsid w:val="00B87C31"/>
    <w:rsid w:val="00B87C5F"/>
    <w:rsid w:val="00B904C6"/>
    <w:rsid w:val="00B90725"/>
    <w:rsid w:val="00B907F2"/>
    <w:rsid w:val="00B90EBD"/>
    <w:rsid w:val="00B90F28"/>
    <w:rsid w:val="00B91165"/>
    <w:rsid w:val="00B9128E"/>
    <w:rsid w:val="00B913DE"/>
    <w:rsid w:val="00B9148E"/>
    <w:rsid w:val="00B91503"/>
    <w:rsid w:val="00B9153D"/>
    <w:rsid w:val="00B9174F"/>
    <w:rsid w:val="00B9181C"/>
    <w:rsid w:val="00B91948"/>
    <w:rsid w:val="00B91A30"/>
    <w:rsid w:val="00B91BDC"/>
    <w:rsid w:val="00B91DB1"/>
    <w:rsid w:val="00B91E18"/>
    <w:rsid w:val="00B926AF"/>
    <w:rsid w:val="00B9286E"/>
    <w:rsid w:val="00B92936"/>
    <w:rsid w:val="00B92C04"/>
    <w:rsid w:val="00B92C92"/>
    <w:rsid w:val="00B92CE3"/>
    <w:rsid w:val="00B93130"/>
    <w:rsid w:val="00B931A5"/>
    <w:rsid w:val="00B931BF"/>
    <w:rsid w:val="00B9321A"/>
    <w:rsid w:val="00B932CC"/>
    <w:rsid w:val="00B937D0"/>
    <w:rsid w:val="00B93BA5"/>
    <w:rsid w:val="00B93D29"/>
    <w:rsid w:val="00B93E5C"/>
    <w:rsid w:val="00B941E2"/>
    <w:rsid w:val="00B942D3"/>
    <w:rsid w:val="00B9441F"/>
    <w:rsid w:val="00B9451A"/>
    <w:rsid w:val="00B947D0"/>
    <w:rsid w:val="00B94B47"/>
    <w:rsid w:val="00B94B7B"/>
    <w:rsid w:val="00B94DF8"/>
    <w:rsid w:val="00B94FDD"/>
    <w:rsid w:val="00B950CF"/>
    <w:rsid w:val="00B95206"/>
    <w:rsid w:val="00B952C6"/>
    <w:rsid w:val="00B955B4"/>
    <w:rsid w:val="00B955C7"/>
    <w:rsid w:val="00B9564F"/>
    <w:rsid w:val="00B956A7"/>
    <w:rsid w:val="00B9572F"/>
    <w:rsid w:val="00B9573D"/>
    <w:rsid w:val="00B95A4E"/>
    <w:rsid w:val="00B95B51"/>
    <w:rsid w:val="00B95EAA"/>
    <w:rsid w:val="00B95EF5"/>
    <w:rsid w:val="00B95F21"/>
    <w:rsid w:val="00B95F46"/>
    <w:rsid w:val="00B96076"/>
    <w:rsid w:val="00B960CC"/>
    <w:rsid w:val="00B960FE"/>
    <w:rsid w:val="00B96256"/>
    <w:rsid w:val="00B96367"/>
    <w:rsid w:val="00B96450"/>
    <w:rsid w:val="00B9657A"/>
    <w:rsid w:val="00B965CF"/>
    <w:rsid w:val="00B96B1A"/>
    <w:rsid w:val="00B96BBB"/>
    <w:rsid w:val="00B96C26"/>
    <w:rsid w:val="00B96E0C"/>
    <w:rsid w:val="00B96FBD"/>
    <w:rsid w:val="00B9738F"/>
    <w:rsid w:val="00B973C0"/>
    <w:rsid w:val="00B9746B"/>
    <w:rsid w:val="00B97728"/>
    <w:rsid w:val="00B97769"/>
    <w:rsid w:val="00B978DC"/>
    <w:rsid w:val="00B97B4C"/>
    <w:rsid w:val="00BA00C3"/>
    <w:rsid w:val="00BA012F"/>
    <w:rsid w:val="00BA0331"/>
    <w:rsid w:val="00BA0486"/>
    <w:rsid w:val="00BA0571"/>
    <w:rsid w:val="00BA0633"/>
    <w:rsid w:val="00BA06BB"/>
    <w:rsid w:val="00BA0756"/>
    <w:rsid w:val="00BA0A65"/>
    <w:rsid w:val="00BA0B4E"/>
    <w:rsid w:val="00BA0C57"/>
    <w:rsid w:val="00BA0C8B"/>
    <w:rsid w:val="00BA0D18"/>
    <w:rsid w:val="00BA0F24"/>
    <w:rsid w:val="00BA1108"/>
    <w:rsid w:val="00BA11E7"/>
    <w:rsid w:val="00BA1288"/>
    <w:rsid w:val="00BA12B6"/>
    <w:rsid w:val="00BA1338"/>
    <w:rsid w:val="00BA1577"/>
    <w:rsid w:val="00BA15DC"/>
    <w:rsid w:val="00BA16EF"/>
    <w:rsid w:val="00BA170D"/>
    <w:rsid w:val="00BA1794"/>
    <w:rsid w:val="00BA18E7"/>
    <w:rsid w:val="00BA1B60"/>
    <w:rsid w:val="00BA1B6A"/>
    <w:rsid w:val="00BA1CF0"/>
    <w:rsid w:val="00BA1F1F"/>
    <w:rsid w:val="00BA1F2A"/>
    <w:rsid w:val="00BA2119"/>
    <w:rsid w:val="00BA21D7"/>
    <w:rsid w:val="00BA2374"/>
    <w:rsid w:val="00BA2463"/>
    <w:rsid w:val="00BA26B7"/>
    <w:rsid w:val="00BA29F3"/>
    <w:rsid w:val="00BA2D7D"/>
    <w:rsid w:val="00BA2F9E"/>
    <w:rsid w:val="00BA2FBB"/>
    <w:rsid w:val="00BA3AAD"/>
    <w:rsid w:val="00BA3EBF"/>
    <w:rsid w:val="00BA3F1E"/>
    <w:rsid w:val="00BA41A5"/>
    <w:rsid w:val="00BA426B"/>
    <w:rsid w:val="00BA4284"/>
    <w:rsid w:val="00BA4496"/>
    <w:rsid w:val="00BA459E"/>
    <w:rsid w:val="00BA4810"/>
    <w:rsid w:val="00BA4B4A"/>
    <w:rsid w:val="00BA4B6F"/>
    <w:rsid w:val="00BA4BE2"/>
    <w:rsid w:val="00BA4D09"/>
    <w:rsid w:val="00BA527E"/>
    <w:rsid w:val="00BA5348"/>
    <w:rsid w:val="00BA5413"/>
    <w:rsid w:val="00BA5422"/>
    <w:rsid w:val="00BA571A"/>
    <w:rsid w:val="00BA5A42"/>
    <w:rsid w:val="00BA5C30"/>
    <w:rsid w:val="00BA5DEA"/>
    <w:rsid w:val="00BA5E9C"/>
    <w:rsid w:val="00BA5EE3"/>
    <w:rsid w:val="00BA5F0F"/>
    <w:rsid w:val="00BA6066"/>
    <w:rsid w:val="00BA608B"/>
    <w:rsid w:val="00BA6108"/>
    <w:rsid w:val="00BA6165"/>
    <w:rsid w:val="00BA622C"/>
    <w:rsid w:val="00BA632F"/>
    <w:rsid w:val="00BA6354"/>
    <w:rsid w:val="00BA6522"/>
    <w:rsid w:val="00BA6530"/>
    <w:rsid w:val="00BA68C9"/>
    <w:rsid w:val="00BA6976"/>
    <w:rsid w:val="00BA6C02"/>
    <w:rsid w:val="00BA6F3D"/>
    <w:rsid w:val="00BA701D"/>
    <w:rsid w:val="00BA7489"/>
    <w:rsid w:val="00BA777F"/>
    <w:rsid w:val="00BA787D"/>
    <w:rsid w:val="00BA7BD4"/>
    <w:rsid w:val="00BA7BF3"/>
    <w:rsid w:val="00BA7D38"/>
    <w:rsid w:val="00BA7DC2"/>
    <w:rsid w:val="00BA7E71"/>
    <w:rsid w:val="00BA7F29"/>
    <w:rsid w:val="00BA7FEF"/>
    <w:rsid w:val="00BB0034"/>
    <w:rsid w:val="00BB0062"/>
    <w:rsid w:val="00BB0184"/>
    <w:rsid w:val="00BB0389"/>
    <w:rsid w:val="00BB0412"/>
    <w:rsid w:val="00BB04C6"/>
    <w:rsid w:val="00BB0560"/>
    <w:rsid w:val="00BB0578"/>
    <w:rsid w:val="00BB0709"/>
    <w:rsid w:val="00BB0ADD"/>
    <w:rsid w:val="00BB0D14"/>
    <w:rsid w:val="00BB113F"/>
    <w:rsid w:val="00BB11A7"/>
    <w:rsid w:val="00BB1317"/>
    <w:rsid w:val="00BB1492"/>
    <w:rsid w:val="00BB156E"/>
    <w:rsid w:val="00BB1611"/>
    <w:rsid w:val="00BB167A"/>
    <w:rsid w:val="00BB17AB"/>
    <w:rsid w:val="00BB1ABE"/>
    <w:rsid w:val="00BB1D5E"/>
    <w:rsid w:val="00BB1DF6"/>
    <w:rsid w:val="00BB1FB2"/>
    <w:rsid w:val="00BB260C"/>
    <w:rsid w:val="00BB266D"/>
    <w:rsid w:val="00BB290C"/>
    <w:rsid w:val="00BB2FBC"/>
    <w:rsid w:val="00BB2FD2"/>
    <w:rsid w:val="00BB3258"/>
    <w:rsid w:val="00BB3277"/>
    <w:rsid w:val="00BB3712"/>
    <w:rsid w:val="00BB371F"/>
    <w:rsid w:val="00BB3734"/>
    <w:rsid w:val="00BB39A8"/>
    <w:rsid w:val="00BB3AAB"/>
    <w:rsid w:val="00BB3BD7"/>
    <w:rsid w:val="00BB3C65"/>
    <w:rsid w:val="00BB3C83"/>
    <w:rsid w:val="00BB3D6D"/>
    <w:rsid w:val="00BB3FFF"/>
    <w:rsid w:val="00BB410C"/>
    <w:rsid w:val="00BB43C6"/>
    <w:rsid w:val="00BB43F5"/>
    <w:rsid w:val="00BB44D2"/>
    <w:rsid w:val="00BB45DC"/>
    <w:rsid w:val="00BB474A"/>
    <w:rsid w:val="00BB476B"/>
    <w:rsid w:val="00BB4951"/>
    <w:rsid w:val="00BB4AF1"/>
    <w:rsid w:val="00BB4B01"/>
    <w:rsid w:val="00BB4CEE"/>
    <w:rsid w:val="00BB4EA5"/>
    <w:rsid w:val="00BB4F45"/>
    <w:rsid w:val="00BB506C"/>
    <w:rsid w:val="00BB528C"/>
    <w:rsid w:val="00BB5293"/>
    <w:rsid w:val="00BB53B8"/>
    <w:rsid w:val="00BB5510"/>
    <w:rsid w:val="00BB5561"/>
    <w:rsid w:val="00BB55FD"/>
    <w:rsid w:val="00BB574F"/>
    <w:rsid w:val="00BB579C"/>
    <w:rsid w:val="00BB58C0"/>
    <w:rsid w:val="00BB5E1B"/>
    <w:rsid w:val="00BB5F13"/>
    <w:rsid w:val="00BB5F37"/>
    <w:rsid w:val="00BB6276"/>
    <w:rsid w:val="00BB630F"/>
    <w:rsid w:val="00BB64F0"/>
    <w:rsid w:val="00BB655C"/>
    <w:rsid w:val="00BB65B0"/>
    <w:rsid w:val="00BB67B3"/>
    <w:rsid w:val="00BB69DB"/>
    <w:rsid w:val="00BB6CE4"/>
    <w:rsid w:val="00BB6EA2"/>
    <w:rsid w:val="00BB6FC8"/>
    <w:rsid w:val="00BB7063"/>
    <w:rsid w:val="00BB706D"/>
    <w:rsid w:val="00BB7218"/>
    <w:rsid w:val="00BB7296"/>
    <w:rsid w:val="00BB73C2"/>
    <w:rsid w:val="00BB7640"/>
    <w:rsid w:val="00BB7718"/>
    <w:rsid w:val="00BB77AF"/>
    <w:rsid w:val="00BB7959"/>
    <w:rsid w:val="00BB7A7C"/>
    <w:rsid w:val="00BB7B64"/>
    <w:rsid w:val="00BB7B94"/>
    <w:rsid w:val="00BB7D08"/>
    <w:rsid w:val="00BB7D88"/>
    <w:rsid w:val="00BC0169"/>
    <w:rsid w:val="00BC02FB"/>
    <w:rsid w:val="00BC04B1"/>
    <w:rsid w:val="00BC0687"/>
    <w:rsid w:val="00BC06E1"/>
    <w:rsid w:val="00BC08B4"/>
    <w:rsid w:val="00BC0D74"/>
    <w:rsid w:val="00BC0E46"/>
    <w:rsid w:val="00BC0FA6"/>
    <w:rsid w:val="00BC10B0"/>
    <w:rsid w:val="00BC1532"/>
    <w:rsid w:val="00BC15F3"/>
    <w:rsid w:val="00BC1742"/>
    <w:rsid w:val="00BC18E4"/>
    <w:rsid w:val="00BC19C3"/>
    <w:rsid w:val="00BC1BC1"/>
    <w:rsid w:val="00BC1D13"/>
    <w:rsid w:val="00BC1F53"/>
    <w:rsid w:val="00BC1FC1"/>
    <w:rsid w:val="00BC2095"/>
    <w:rsid w:val="00BC21AF"/>
    <w:rsid w:val="00BC22C2"/>
    <w:rsid w:val="00BC26ED"/>
    <w:rsid w:val="00BC281E"/>
    <w:rsid w:val="00BC2934"/>
    <w:rsid w:val="00BC2C62"/>
    <w:rsid w:val="00BC3123"/>
    <w:rsid w:val="00BC336F"/>
    <w:rsid w:val="00BC338F"/>
    <w:rsid w:val="00BC3AA3"/>
    <w:rsid w:val="00BC3D25"/>
    <w:rsid w:val="00BC3E2E"/>
    <w:rsid w:val="00BC3EE2"/>
    <w:rsid w:val="00BC3F2C"/>
    <w:rsid w:val="00BC3F34"/>
    <w:rsid w:val="00BC3F45"/>
    <w:rsid w:val="00BC40E0"/>
    <w:rsid w:val="00BC415A"/>
    <w:rsid w:val="00BC4326"/>
    <w:rsid w:val="00BC4464"/>
    <w:rsid w:val="00BC4489"/>
    <w:rsid w:val="00BC4517"/>
    <w:rsid w:val="00BC4A31"/>
    <w:rsid w:val="00BC4B69"/>
    <w:rsid w:val="00BC4C1B"/>
    <w:rsid w:val="00BC4CEA"/>
    <w:rsid w:val="00BC4DF2"/>
    <w:rsid w:val="00BC515F"/>
    <w:rsid w:val="00BC57B7"/>
    <w:rsid w:val="00BC589C"/>
    <w:rsid w:val="00BC5A93"/>
    <w:rsid w:val="00BC5AFA"/>
    <w:rsid w:val="00BC5BCA"/>
    <w:rsid w:val="00BC5D1A"/>
    <w:rsid w:val="00BC600F"/>
    <w:rsid w:val="00BC61C9"/>
    <w:rsid w:val="00BC62E2"/>
    <w:rsid w:val="00BC648A"/>
    <w:rsid w:val="00BC66F4"/>
    <w:rsid w:val="00BC6848"/>
    <w:rsid w:val="00BC68DA"/>
    <w:rsid w:val="00BC6983"/>
    <w:rsid w:val="00BC6A29"/>
    <w:rsid w:val="00BC6ADA"/>
    <w:rsid w:val="00BC6B2D"/>
    <w:rsid w:val="00BC6B37"/>
    <w:rsid w:val="00BC6BF8"/>
    <w:rsid w:val="00BC6C8D"/>
    <w:rsid w:val="00BC6E4A"/>
    <w:rsid w:val="00BC700F"/>
    <w:rsid w:val="00BC701A"/>
    <w:rsid w:val="00BC7338"/>
    <w:rsid w:val="00BC7443"/>
    <w:rsid w:val="00BC744D"/>
    <w:rsid w:val="00BC74D7"/>
    <w:rsid w:val="00BC74E6"/>
    <w:rsid w:val="00BC766C"/>
    <w:rsid w:val="00BC7791"/>
    <w:rsid w:val="00BC7BCD"/>
    <w:rsid w:val="00BD01EF"/>
    <w:rsid w:val="00BD02B4"/>
    <w:rsid w:val="00BD059A"/>
    <w:rsid w:val="00BD063E"/>
    <w:rsid w:val="00BD0760"/>
    <w:rsid w:val="00BD0A54"/>
    <w:rsid w:val="00BD0F7C"/>
    <w:rsid w:val="00BD0FD9"/>
    <w:rsid w:val="00BD1248"/>
    <w:rsid w:val="00BD13AD"/>
    <w:rsid w:val="00BD14C0"/>
    <w:rsid w:val="00BD1686"/>
    <w:rsid w:val="00BD181F"/>
    <w:rsid w:val="00BD1893"/>
    <w:rsid w:val="00BD18B6"/>
    <w:rsid w:val="00BD1ADA"/>
    <w:rsid w:val="00BD1BDA"/>
    <w:rsid w:val="00BD1C5A"/>
    <w:rsid w:val="00BD1D8D"/>
    <w:rsid w:val="00BD1D8F"/>
    <w:rsid w:val="00BD21F0"/>
    <w:rsid w:val="00BD2395"/>
    <w:rsid w:val="00BD2554"/>
    <w:rsid w:val="00BD261E"/>
    <w:rsid w:val="00BD26EB"/>
    <w:rsid w:val="00BD3045"/>
    <w:rsid w:val="00BD3267"/>
    <w:rsid w:val="00BD326C"/>
    <w:rsid w:val="00BD3290"/>
    <w:rsid w:val="00BD330E"/>
    <w:rsid w:val="00BD34F1"/>
    <w:rsid w:val="00BD3582"/>
    <w:rsid w:val="00BD36F9"/>
    <w:rsid w:val="00BD3AB7"/>
    <w:rsid w:val="00BD3CB0"/>
    <w:rsid w:val="00BD41E9"/>
    <w:rsid w:val="00BD4273"/>
    <w:rsid w:val="00BD43E8"/>
    <w:rsid w:val="00BD46C7"/>
    <w:rsid w:val="00BD47C0"/>
    <w:rsid w:val="00BD4B72"/>
    <w:rsid w:val="00BD5151"/>
    <w:rsid w:val="00BD5234"/>
    <w:rsid w:val="00BD553E"/>
    <w:rsid w:val="00BD561D"/>
    <w:rsid w:val="00BD5871"/>
    <w:rsid w:val="00BD58A8"/>
    <w:rsid w:val="00BD58DA"/>
    <w:rsid w:val="00BD5ABF"/>
    <w:rsid w:val="00BD5B3D"/>
    <w:rsid w:val="00BD5BD8"/>
    <w:rsid w:val="00BD5BF4"/>
    <w:rsid w:val="00BD5EDA"/>
    <w:rsid w:val="00BD6100"/>
    <w:rsid w:val="00BD6285"/>
    <w:rsid w:val="00BD62C1"/>
    <w:rsid w:val="00BD6305"/>
    <w:rsid w:val="00BD6338"/>
    <w:rsid w:val="00BD6398"/>
    <w:rsid w:val="00BD6526"/>
    <w:rsid w:val="00BD6AF9"/>
    <w:rsid w:val="00BD6C0C"/>
    <w:rsid w:val="00BD6C79"/>
    <w:rsid w:val="00BD6D0D"/>
    <w:rsid w:val="00BD6D10"/>
    <w:rsid w:val="00BD6D32"/>
    <w:rsid w:val="00BD702B"/>
    <w:rsid w:val="00BD7035"/>
    <w:rsid w:val="00BD70A6"/>
    <w:rsid w:val="00BD71A3"/>
    <w:rsid w:val="00BD72F6"/>
    <w:rsid w:val="00BD7345"/>
    <w:rsid w:val="00BD754C"/>
    <w:rsid w:val="00BD763B"/>
    <w:rsid w:val="00BD79CA"/>
    <w:rsid w:val="00BD7CFE"/>
    <w:rsid w:val="00BD7DE8"/>
    <w:rsid w:val="00BD7EEF"/>
    <w:rsid w:val="00BD7F44"/>
    <w:rsid w:val="00BE0016"/>
    <w:rsid w:val="00BE01AE"/>
    <w:rsid w:val="00BE0305"/>
    <w:rsid w:val="00BE0415"/>
    <w:rsid w:val="00BE1297"/>
    <w:rsid w:val="00BE14C7"/>
    <w:rsid w:val="00BE1530"/>
    <w:rsid w:val="00BE1600"/>
    <w:rsid w:val="00BE19A1"/>
    <w:rsid w:val="00BE1B18"/>
    <w:rsid w:val="00BE1B46"/>
    <w:rsid w:val="00BE1C4E"/>
    <w:rsid w:val="00BE1CA7"/>
    <w:rsid w:val="00BE1E20"/>
    <w:rsid w:val="00BE2075"/>
    <w:rsid w:val="00BE21D1"/>
    <w:rsid w:val="00BE22CD"/>
    <w:rsid w:val="00BE22E8"/>
    <w:rsid w:val="00BE2368"/>
    <w:rsid w:val="00BE265E"/>
    <w:rsid w:val="00BE27C6"/>
    <w:rsid w:val="00BE2846"/>
    <w:rsid w:val="00BE2AA1"/>
    <w:rsid w:val="00BE2CE6"/>
    <w:rsid w:val="00BE2EDB"/>
    <w:rsid w:val="00BE2FDD"/>
    <w:rsid w:val="00BE31ED"/>
    <w:rsid w:val="00BE31FB"/>
    <w:rsid w:val="00BE33B5"/>
    <w:rsid w:val="00BE34BA"/>
    <w:rsid w:val="00BE35BA"/>
    <w:rsid w:val="00BE36C0"/>
    <w:rsid w:val="00BE3973"/>
    <w:rsid w:val="00BE3A3F"/>
    <w:rsid w:val="00BE3A4C"/>
    <w:rsid w:val="00BE3AB6"/>
    <w:rsid w:val="00BE3BBF"/>
    <w:rsid w:val="00BE3C08"/>
    <w:rsid w:val="00BE3CB7"/>
    <w:rsid w:val="00BE3ED6"/>
    <w:rsid w:val="00BE4071"/>
    <w:rsid w:val="00BE4123"/>
    <w:rsid w:val="00BE43E2"/>
    <w:rsid w:val="00BE4643"/>
    <w:rsid w:val="00BE4663"/>
    <w:rsid w:val="00BE467D"/>
    <w:rsid w:val="00BE4AAB"/>
    <w:rsid w:val="00BE4C11"/>
    <w:rsid w:val="00BE4FAF"/>
    <w:rsid w:val="00BE4FD2"/>
    <w:rsid w:val="00BE5070"/>
    <w:rsid w:val="00BE50D0"/>
    <w:rsid w:val="00BE51CC"/>
    <w:rsid w:val="00BE52AE"/>
    <w:rsid w:val="00BE52D6"/>
    <w:rsid w:val="00BE542A"/>
    <w:rsid w:val="00BE595B"/>
    <w:rsid w:val="00BE5BA1"/>
    <w:rsid w:val="00BE5C22"/>
    <w:rsid w:val="00BE5EC4"/>
    <w:rsid w:val="00BE6151"/>
    <w:rsid w:val="00BE63E8"/>
    <w:rsid w:val="00BE662C"/>
    <w:rsid w:val="00BE694A"/>
    <w:rsid w:val="00BE6A44"/>
    <w:rsid w:val="00BE6A7F"/>
    <w:rsid w:val="00BE7097"/>
    <w:rsid w:val="00BE71A7"/>
    <w:rsid w:val="00BE7656"/>
    <w:rsid w:val="00BE7673"/>
    <w:rsid w:val="00BE76F9"/>
    <w:rsid w:val="00BE789F"/>
    <w:rsid w:val="00BE7A2F"/>
    <w:rsid w:val="00BE7AB3"/>
    <w:rsid w:val="00BE7C24"/>
    <w:rsid w:val="00BE7CF6"/>
    <w:rsid w:val="00BE7D70"/>
    <w:rsid w:val="00BE7E10"/>
    <w:rsid w:val="00BF002E"/>
    <w:rsid w:val="00BF018B"/>
    <w:rsid w:val="00BF018E"/>
    <w:rsid w:val="00BF0192"/>
    <w:rsid w:val="00BF0592"/>
    <w:rsid w:val="00BF070A"/>
    <w:rsid w:val="00BF073B"/>
    <w:rsid w:val="00BF0747"/>
    <w:rsid w:val="00BF09C9"/>
    <w:rsid w:val="00BF0B11"/>
    <w:rsid w:val="00BF0C45"/>
    <w:rsid w:val="00BF0D35"/>
    <w:rsid w:val="00BF0EC4"/>
    <w:rsid w:val="00BF1203"/>
    <w:rsid w:val="00BF12C6"/>
    <w:rsid w:val="00BF1573"/>
    <w:rsid w:val="00BF162A"/>
    <w:rsid w:val="00BF1765"/>
    <w:rsid w:val="00BF1806"/>
    <w:rsid w:val="00BF181A"/>
    <w:rsid w:val="00BF191F"/>
    <w:rsid w:val="00BF19D4"/>
    <w:rsid w:val="00BF19FF"/>
    <w:rsid w:val="00BF1B89"/>
    <w:rsid w:val="00BF1D56"/>
    <w:rsid w:val="00BF1ED2"/>
    <w:rsid w:val="00BF1F24"/>
    <w:rsid w:val="00BF1F41"/>
    <w:rsid w:val="00BF1F75"/>
    <w:rsid w:val="00BF21FB"/>
    <w:rsid w:val="00BF228C"/>
    <w:rsid w:val="00BF25B8"/>
    <w:rsid w:val="00BF2790"/>
    <w:rsid w:val="00BF29D1"/>
    <w:rsid w:val="00BF2A16"/>
    <w:rsid w:val="00BF2B14"/>
    <w:rsid w:val="00BF2D85"/>
    <w:rsid w:val="00BF2E19"/>
    <w:rsid w:val="00BF2E3B"/>
    <w:rsid w:val="00BF2F80"/>
    <w:rsid w:val="00BF31C4"/>
    <w:rsid w:val="00BF3220"/>
    <w:rsid w:val="00BF3254"/>
    <w:rsid w:val="00BF3328"/>
    <w:rsid w:val="00BF3349"/>
    <w:rsid w:val="00BF3572"/>
    <w:rsid w:val="00BF35BE"/>
    <w:rsid w:val="00BF3741"/>
    <w:rsid w:val="00BF3847"/>
    <w:rsid w:val="00BF389C"/>
    <w:rsid w:val="00BF3C90"/>
    <w:rsid w:val="00BF3CC6"/>
    <w:rsid w:val="00BF3CE6"/>
    <w:rsid w:val="00BF3DF4"/>
    <w:rsid w:val="00BF3F8B"/>
    <w:rsid w:val="00BF410B"/>
    <w:rsid w:val="00BF437A"/>
    <w:rsid w:val="00BF44A5"/>
    <w:rsid w:val="00BF468A"/>
    <w:rsid w:val="00BF46F5"/>
    <w:rsid w:val="00BF4704"/>
    <w:rsid w:val="00BF4A50"/>
    <w:rsid w:val="00BF4B28"/>
    <w:rsid w:val="00BF4B87"/>
    <w:rsid w:val="00BF4F75"/>
    <w:rsid w:val="00BF4FF8"/>
    <w:rsid w:val="00BF5312"/>
    <w:rsid w:val="00BF538E"/>
    <w:rsid w:val="00BF539D"/>
    <w:rsid w:val="00BF5611"/>
    <w:rsid w:val="00BF571D"/>
    <w:rsid w:val="00BF5922"/>
    <w:rsid w:val="00BF59D4"/>
    <w:rsid w:val="00BF5A6A"/>
    <w:rsid w:val="00BF5B0F"/>
    <w:rsid w:val="00BF5C75"/>
    <w:rsid w:val="00BF5CB2"/>
    <w:rsid w:val="00BF5DC6"/>
    <w:rsid w:val="00BF5E16"/>
    <w:rsid w:val="00BF5E8A"/>
    <w:rsid w:val="00BF60EF"/>
    <w:rsid w:val="00BF61B2"/>
    <w:rsid w:val="00BF629B"/>
    <w:rsid w:val="00BF6482"/>
    <w:rsid w:val="00BF65A9"/>
    <w:rsid w:val="00BF664B"/>
    <w:rsid w:val="00BF6682"/>
    <w:rsid w:val="00BF66BE"/>
    <w:rsid w:val="00BF675D"/>
    <w:rsid w:val="00BF6801"/>
    <w:rsid w:val="00BF681E"/>
    <w:rsid w:val="00BF6923"/>
    <w:rsid w:val="00BF6B6E"/>
    <w:rsid w:val="00BF6D19"/>
    <w:rsid w:val="00BF6F4B"/>
    <w:rsid w:val="00BF70B1"/>
    <w:rsid w:val="00BF72A6"/>
    <w:rsid w:val="00BF75C7"/>
    <w:rsid w:val="00BF7787"/>
    <w:rsid w:val="00BF7972"/>
    <w:rsid w:val="00BF79EB"/>
    <w:rsid w:val="00BF7B69"/>
    <w:rsid w:val="00BF7D0D"/>
    <w:rsid w:val="00C00167"/>
    <w:rsid w:val="00C005B2"/>
    <w:rsid w:val="00C005D5"/>
    <w:rsid w:val="00C00669"/>
    <w:rsid w:val="00C0075D"/>
    <w:rsid w:val="00C008D8"/>
    <w:rsid w:val="00C00C51"/>
    <w:rsid w:val="00C00E7F"/>
    <w:rsid w:val="00C010EE"/>
    <w:rsid w:val="00C01294"/>
    <w:rsid w:val="00C01656"/>
    <w:rsid w:val="00C0174E"/>
    <w:rsid w:val="00C019AA"/>
    <w:rsid w:val="00C01C6D"/>
    <w:rsid w:val="00C01DB9"/>
    <w:rsid w:val="00C01E31"/>
    <w:rsid w:val="00C01E99"/>
    <w:rsid w:val="00C01F70"/>
    <w:rsid w:val="00C021E4"/>
    <w:rsid w:val="00C027C2"/>
    <w:rsid w:val="00C02D1A"/>
    <w:rsid w:val="00C02EEE"/>
    <w:rsid w:val="00C02FE3"/>
    <w:rsid w:val="00C03187"/>
    <w:rsid w:val="00C032CD"/>
    <w:rsid w:val="00C033C0"/>
    <w:rsid w:val="00C03572"/>
    <w:rsid w:val="00C03643"/>
    <w:rsid w:val="00C0374F"/>
    <w:rsid w:val="00C03831"/>
    <w:rsid w:val="00C03998"/>
    <w:rsid w:val="00C039BF"/>
    <w:rsid w:val="00C039C1"/>
    <w:rsid w:val="00C03A94"/>
    <w:rsid w:val="00C03E8A"/>
    <w:rsid w:val="00C03FD4"/>
    <w:rsid w:val="00C041D6"/>
    <w:rsid w:val="00C044AB"/>
    <w:rsid w:val="00C04668"/>
    <w:rsid w:val="00C04725"/>
    <w:rsid w:val="00C04C27"/>
    <w:rsid w:val="00C04C5F"/>
    <w:rsid w:val="00C05041"/>
    <w:rsid w:val="00C051D5"/>
    <w:rsid w:val="00C051D9"/>
    <w:rsid w:val="00C053B8"/>
    <w:rsid w:val="00C055D3"/>
    <w:rsid w:val="00C05708"/>
    <w:rsid w:val="00C0595C"/>
    <w:rsid w:val="00C05962"/>
    <w:rsid w:val="00C05B78"/>
    <w:rsid w:val="00C05F35"/>
    <w:rsid w:val="00C0615A"/>
    <w:rsid w:val="00C062AB"/>
    <w:rsid w:val="00C06691"/>
    <w:rsid w:val="00C06C71"/>
    <w:rsid w:val="00C06FFE"/>
    <w:rsid w:val="00C078D8"/>
    <w:rsid w:val="00C07988"/>
    <w:rsid w:val="00C07991"/>
    <w:rsid w:val="00C07B70"/>
    <w:rsid w:val="00C07D6A"/>
    <w:rsid w:val="00C07EC0"/>
    <w:rsid w:val="00C10030"/>
    <w:rsid w:val="00C10057"/>
    <w:rsid w:val="00C100DA"/>
    <w:rsid w:val="00C1016E"/>
    <w:rsid w:val="00C1038E"/>
    <w:rsid w:val="00C104EF"/>
    <w:rsid w:val="00C10555"/>
    <w:rsid w:val="00C10ACE"/>
    <w:rsid w:val="00C10D2D"/>
    <w:rsid w:val="00C10D38"/>
    <w:rsid w:val="00C10E81"/>
    <w:rsid w:val="00C10F48"/>
    <w:rsid w:val="00C1132B"/>
    <w:rsid w:val="00C11398"/>
    <w:rsid w:val="00C113A7"/>
    <w:rsid w:val="00C1141B"/>
    <w:rsid w:val="00C11733"/>
    <w:rsid w:val="00C11778"/>
    <w:rsid w:val="00C1188D"/>
    <w:rsid w:val="00C118CC"/>
    <w:rsid w:val="00C118F9"/>
    <w:rsid w:val="00C11D64"/>
    <w:rsid w:val="00C12000"/>
    <w:rsid w:val="00C12191"/>
    <w:rsid w:val="00C123E1"/>
    <w:rsid w:val="00C12509"/>
    <w:rsid w:val="00C1259D"/>
    <w:rsid w:val="00C1268D"/>
    <w:rsid w:val="00C129B2"/>
    <w:rsid w:val="00C13008"/>
    <w:rsid w:val="00C13024"/>
    <w:rsid w:val="00C1306E"/>
    <w:rsid w:val="00C131D2"/>
    <w:rsid w:val="00C1333C"/>
    <w:rsid w:val="00C133F8"/>
    <w:rsid w:val="00C13471"/>
    <w:rsid w:val="00C135C3"/>
    <w:rsid w:val="00C13839"/>
    <w:rsid w:val="00C1385C"/>
    <w:rsid w:val="00C138DB"/>
    <w:rsid w:val="00C139C0"/>
    <w:rsid w:val="00C13B6C"/>
    <w:rsid w:val="00C13DC8"/>
    <w:rsid w:val="00C14181"/>
    <w:rsid w:val="00C142F7"/>
    <w:rsid w:val="00C14310"/>
    <w:rsid w:val="00C143D8"/>
    <w:rsid w:val="00C14583"/>
    <w:rsid w:val="00C147EB"/>
    <w:rsid w:val="00C14B4C"/>
    <w:rsid w:val="00C14BE5"/>
    <w:rsid w:val="00C151A6"/>
    <w:rsid w:val="00C1540D"/>
    <w:rsid w:val="00C155EC"/>
    <w:rsid w:val="00C158EC"/>
    <w:rsid w:val="00C15B02"/>
    <w:rsid w:val="00C15B21"/>
    <w:rsid w:val="00C15D50"/>
    <w:rsid w:val="00C15E8F"/>
    <w:rsid w:val="00C15F66"/>
    <w:rsid w:val="00C16110"/>
    <w:rsid w:val="00C1635F"/>
    <w:rsid w:val="00C163BB"/>
    <w:rsid w:val="00C166D2"/>
    <w:rsid w:val="00C166D5"/>
    <w:rsid w:val="00C16778"/>
    <w:rsid w:val="00C168D6"/>
    <w:rsid w:val="00C16A71"/>
    <w:rsid w:val="00C16B45"/>
    <w:rsid w:val="00C16B9F"/>
    <w:rsid w:val="00C16C2B"/>
    <w:rsid w:val="00C16CC8"/>
    <w:rsid w:val="00C16F39"/>
    <w:rsid w:val="00C17102"/>
    <w:rsid w:val="00C17139"/>
    <w:rsid w:val="00C174C2"/>
    <w:rsid w:val="00C17650"/>
    <w:rsid w:val="00C17929"/>
    <w:rsid w:val="00C179E1"/>
    <w:rsid w:val="00C17B21"/>
    <w:rsid w:val="00C17C15"/>
    <w:rsid w:val="00C17E9F"/>
    <w:rsid w:val="00C17F07"/>
    <w:rsid w:val="00C2005A"/>
    <w:rsid w:val="00C2012B"/>
    <w:rsid w:val="00C2029D"/>
    <w:rsid w:val="00C204EB"/>
    <w:rsid w:val="00C20632"/>
    <w:rsid w:val="00C2064C"/>
    <w:rsid w:val="00C20677"/>
    <w:rsid w:val="00C20821"/>
    <w:rsid w:val="00C20858"/>
    <w:rsid w:val="00C208A3"/>
    <w:rsid w:val="00C20AE2"/>
    <w:rsid w:val="00C20BA4"/>
    <w:rsid w:val="00C20C35"/>
    <w:rsid w:val="00C20C4B"/>
    <w:rsid w:val="00C20D80"/>
    <w:rsid w:val="00C20DA6"/>
    <w:rsid w:val="00C20E28"/>
    <w:rsid w:val="00C214ED"/>
    <w:rsid w:val="00C2167A"/>
    <w:rsid w:val="00C21699"/>
    <w:rsid w:val="00C21A36"/>
    <w:rsid w:val="00C21BBA"/>
    <w:rsid w:val="00C2208F"/>
    <w:rsid w:val="00C221B6"/>
    <w:rsid w:val="00C221C8"/>
    <w:rsid w:val="00C22339"/>
    <w:rsid w:val="00C22361"/>
    <w:rsid w:val="00C2236B"/>
    <w:rsid w:val="00C22A37"/>
    <w:rsid w:val="00C230B4"/>
    <w:rsid w:val="00C231FB"/>
    <w:rsid w:val="00C2324F"/>
    <w:rsid w:val="00C23279"/>
    <w:rsid w:val="00C2328E"/>
    <w:rsid w:val="00C232CE"/>
    <w:rsid w:val="00C233E1"/>
    <w:rsid w:val="00C23453"/>
    <w:rsid w:val="00C23577"/>
    <w:rsid w:val="00C235BB"/>
    <w:rsid w:val="00C23755"/>
    <w:rsid w:val="00C23ACD"/>
    <w:rsid w:val="00C23B7F"/>
    <w:rsid w:val="00C23BF3"/>
    <w:rsid w:val="00C24397"/>
    <w:rsid w:val="00C244AD"/>
    <w:rsid w:val="00C247E4"/>
    <w:rsid w:val="00C24844"/>
    <w:rsid w:val="00C248AE"/>
    <w:rsid w:val="00C249B8"/>
    <w:rsid w:val="00C24D2C"/>
    <w:rsid w:val="00C25396"/>
    <w:rsid w:val="00C2539A"/>
    <w:rsid w:val="00C256A6"/>
    <w:rsid w:val="00C25A25"/>
    <w:rsid w:val="00C25C68"/>
    <w:rsid w:val="00C25D92"/>
    <w:rsid w:val="00C25EE7"/>
    <w:rsid w:val="00C2606C"/>
    <w:rsid w:val="00C26599"/>
    <w:rsid w:val="00C26D2D"/>
    <w:rsid w:val="00C26D5A"/>
    <w:rsid w:val="00C26E70"/>
    <w:rsid w:val="00C272D2"/>
    <w:rsid w:val="00C272E3"/>
    <w:rsid w:val="00C27313"/>
    <w:rsid w:val="00C2742E"/>
    <w:rsid w:val="00C27527"/>
    <w:rsid w:val="00C27684"/>
    <w:rsid w:val="00C2770B"/>
    <w:rsid w:val="00C278FB"/>
    <w:rsid w:val="00C27AB0"/>
    <w:rsid w:val="00C27DA7"/>
    <w:rsid w:val="00C27DEC"/>
    <w:rsid w:val="00C27EE7"/>
    <w:rsid w:val="00C27F01"/>
    <w:rsid w:val="00C30180"/>
    <w:rsid w:val="00C304A5"/>
    <w:rsid w:val="00C306A4"/>
    <w:rsid w:val="00C30799"/>
    <w:rsid w:val="00C309F4"/>
    <w:rsid w:val="00C30D85"/>
    <w:rsid w:val="00C310B0"/>
    <w:rsid w:val="00C31401"/>
    <w:rsid w:val="00C31677"/>
    <w:rsid w:val="00C319AD"/>
    <w:rsid w:val="00C31AC3"/>
    <w:rsid w:val="00C31D37"/>
    <w:rsid w:val="00C31DC1"/>
    <w:rsid w:val="00C31DEA"/>
    <w:rsid w:val="00C32030"/>
    <w:rsid w:val="00C32108"/>
    <w:rsid w:val="00C3212F"/>
    <w:rsid w:val="00C323ED"/>
    <w:rsid w:val="00C32419"/>
    <w:rsid w:val="00C3280D"/>
    <w:rsid w:val="00C32AE7"/>
    <w:rsid w:val="00C32CA8"/>
    <w:rsid w:val="00C32E17"/>
    <w:rsid w:val="00C32FC0"/>
    <w:rsid w:val="00C3303E"/>
    <w:rsid w:val="00C33182"/>
    <w:rsid w:val="00C331B8"/>
    <w:rsid w:val="00C333D6"/>
    <w:rsid w:val="00C33519"/>
    <w:rsid w:val="00C335A9"/>
    <w:rsid w:val="00C33843"/>
    <w:rsid w:val="00C3395F"/>
    <w:rsid w:val="00C33B50"/>
    <w:rsid w:val="00C33B58"/>
    <w:rsid w:val="00C33C3B"/>
    <w:rsid w:val="00C33C91"/>
    <w:rsid w:val="00C33CA2"/>
    <w:rsid w:val="00C33D0E"/>
    <w:rsid w:val="00C33F06"/>
    <w:rsid w:val="00C33F2D"/>
    <w:rsid w:val="00C342E5"/>
    <w:rsid w:val="00C343F0"/>
    <w:rsid w:val="00C3450C"/>
    <w:rsid w:val="00C34523"/>
    <w:rsid w:val="00C346D1"/>
    <w:rsid w:val="00C34880"/>
    <w:rsid w:val="00C348FD"/>
    <w:rsid w:val="00C34DF7"/>
    <w:rsid w:val="00C350F3"/>
    <w:rsid w:val="00C35133"/>
    <w:rsid w:val="00C35212"/>
    <w:rsid w:val="00C354C3"/>
    <w:rsid w:val="00C354E1"/>
    <w:rsid w:val="00C35535"/>
    <w:rsid w:val="00C3560B"/>
    <w:rsid w:val="00C35698"/>
    <w:rsid w:val="00C3574D"/>
    <w:rsid w:val="00C35939"/>
    <w:rsid w:val="00C359B9"/>
    <w:rsid w:val="00C35B4F"/>
    <w:rsid w:val="00C35B66"/>
    <w:rsid w:val="00C364F3"/>
    <w:rsid w:val="00C365DD"/>
    <w:rsid w:val="00C366FC"/>
    <w:rsid w:val="00C36805"/>
    <w:rsid w:val="00C36837"/>
    <w:rsid w:val="00C36B63"/>
    <w:rsid w:val="00C36BA4"/>
    <w:rsid w:val="00C36BEC"/>
    <w:rsid w:val="00C36CD3"/>
    <w:rsid w:val="00C36E93"/>
    <w:rsid w:val="00C36FAC"/>
    <w:rsid w:val="00C371B9"/>
    <w:rsid w:val="00C37580"/>
    <w:rsid w:val="00C377E9"/>
    <w:rsid w:val="00C37850"/>
    <w:rsid w:val="00C378D3"/>
    <w:rsid w:val="00C37926"/>
    <w:rsid w:val="00C37959"/>
    <w:rsid w:val="00C379F1"/>
    <w:rsid w:val="00C37AE4"/>
    <w:rsid w:val="00C37B39"/>
    <w:rsid w:val="00C37EED"/>
    <w:rsid w:val="00C37FC8"/>
    <w:rsid w:val="00C40224"/>
    <w:rsid w:val="00C403D6"/>
    <w:rsid w:val="00C403EB"/>
    <w:rsid w:val="00C405B4"/>
    <w:rsid w:val="00C41074"/>
    <w:rsid w:val="00C4142B"/>
    <w:rsid w:val="00C415D6"/>
    <w:rsid w:val="00C41618"/>
    <w:rsid w:val="00C4161A"/>
    <w:rsid w:val="00C41682"/>
    <w:rsid w:val="00C416C2"/>
    <w:rsid w:val="00C416F6"/>
    <w:rsid w:val="00C41728"/>
    <w:rsid w:val="00C41B3A"/>
    <w:rsid w:val="00C41B3E"/>
    <w:rsid w:val="00C41B5E"/>
    <w:rsid w:val="00C41C86"/>
    <w:rsid w:val="00C41DBB"/>
    <w:rsid w:val="00C41F22"/>
    <w:rsid w:val="00C41F67"/>
    <w:rsid w:val="00C42160"/>
    <w:rsid w:val="00C42261"/>
    <w:rsid w:val="00C422BE"/>
    <w:rsid w:val="00C4243F"/>
    <w:rsid w:val="00C42609"/>
    <w:rsid w:val="00C42768"/>
    <w:rsid w:val="00C42BB1"/>
    <w:rsid w:val="00C42DB4"/>
    <w:rsid w:val="00C42DDD"/>
    <w:rsid w:val="00C42E62"/>
    <w:rsid w:val="00C42EC4"/>
    <w:rsid w:val="00C42EDF"/>
    <w:rsid w:val="00C42EEE"/>
    <w:rsid w:val="00C430BD"/>
    <w:rsid w:val="00C430F1"/>
    <w:rsid w:val="00C4318B"/>
    <w:rsid w:val="00C43373"/>
    <w:rsid w:val="00C43444"/>
    <w:rsid w:val="00C43A1B"/>
    <w:rsid w:val="00C43AF5"/>
    <w:rsid w:val="00C43B87"/>
    <w:rsid w:val="00C43D8D"/>
    <w:rsid w:val="00C43DC2"/>
    <w:rsid w:val="00C4403E"/>
    <w:rsid w:val="00C440ED"/>
    <w:rsid w:val="00C441DD"/>
    <w:rsid w:val="00C443BD"/>
    <w:rsid w:val="00C444DC"/>
    <w:rsid w:val="00C444E8"/>
    <w:rsid w:val="00C44505"/>
    <w:rsid w:val="00C4467C"/>
    <w:rsid w:val="00C44758"/>
    <w:rsid w:val="00C44887"/>
    <w:rsid w:val="00C44936"/>
    <w:rsid w:val="00C44AF6"/>
    <w:rsid w:val="00C44FE1"/>
    <w:rsid w:val="00C45151"/>
    <w:rsid w:val="00C45245"/>
    <w:rsid w:val="00C45259"/>
    <w:rsid w:val="00C452A7"/>
    <w:rsid w:val="00C4531F"/>
    <w:rsid w:val="00C453A6"/>
    <w:rsid w:val="00C455B9"/>
    <w:rsid w:val="00C45604"/>
    <w:rsid w:val="00C457BE"/>
    <w:rsid w:val="00C45906"/>
    <w:rsid w:val="00C45B88"/>
    <w:rsid w:val="00C45C54"/>
    <w:rsid w:val="00C45CD7"/>
    <w:rsid w:val="00C460B8"/>
    <w:rsid w:val="00C460C4"/>
    <w:rsid w:val="00C461AC"/>
    <w:rsid w:val="00C46492"/>
    <w:rsid w:val="00C46590"/>
    <w:rsid w:val="00C465A8"/>
    <w:rsid w:val="00C4683C"/>
    <w:rsid w:val="00C468BC"/>
    <w:rsid w:val="00C46A22"/>
    <w:rsid w:val="00C46AE0"/>
    <w:rsid w:val="00C46DA7"/>
    <w:rsid w:val="00C46DC5"/>
    <w:rsid w:val="00C46DD1"/>
    <w:rsid w:val="00C4705F"/>
    <w:rsid w:val="00C471ED"/>
    <w:rsid w:val="00C47360"/>
    <w:rsid w:val="00C47567"/>
    <w:rsid w:val="00C4770D"/>
    <w:rsid w:val="00C478E3"/>
    <w:rsid w:val="00C47980"/>
    <w:rsid w:val="00C47B92"/>
    <w:rsid w:val="00C47B96"/>
    <w:rsid w:val="00C47D7D"/>
    <w:rsid w:val="00C47E40"/>
    <w:rsid w:val="00C50070"/>
    <w:rsid w:val="00C50459"/>
    <w:rsid w:val="00C5047A"/>
    <w:rsid w:val="00C50591"/>
    <w:rsid w:val="00C509B3"/>
    <w:rsid w:val="00C509E6"/>
    <w:rsid w:val="00C50B57"/>
    <w:rsid w:val="00C50E34"/>
    <w:rsid w:val="00C50E76"/>
    <w:rsid w:val="00C50F34"/>
    <w:rsid w:val="00C50FB1"/>
    <w:rsid w:val="00C50FB6"/>
    <w:rsid w:val="00C51033"/>
    <w:rsid w:val="00C511A2"/>
    <w:rsid w:val="00C51209"/>
    <w:rsid w:val="00C51354"/>
    <w:rsid w:val="00C5147C"/>
    <w:rsid w:val="00C5174D"/>
    <w:rsid w:val="00C5177D"/>
    <w:rsid w:val="00C517B7"/>
    <w:rsid w:val="00C51A8D"/>
    <w:rsid w:val="00C52083"/>
    <w:rsid w:val="00C52287"/>
    <w:rsid w:val="00C5264C"/>
    <w:rsid w:val="00C528CA"/>
    <w:rsid w:val="00C52A6B"/>
    <w:rsid w:val="00C52C3C"/>
    <w:rsid w:val="00C52D57"/>
    <w:rsid w:val="00C52E77"/>
    <w:rsid w:val="00C52F98"/>
    <w:rsid w:val="00C530E5"/>
    <w:rsid w:val="00C530FC"/>
    <w:rsid w:val="00C53267"/>
    <w:rsid w:val="00C5367C"/>
    <w:rsid w:val="00C53687"/>
    <w:rsid w:val="00C53735"/>
    <w:rsid w:val="00C53BC8"/>
    <w:rsid w:val="00C53D3E"/>
    <w:rsid w:val="00C54488"/>
    <w:rsid w:val="00C544A4"/>
    <w:rsid w:val="00C546AC"/>
    <w:rsid w:val="00C54949"/>
    <w:rsid w:val="00C54A43"/>
    <w:rsid w:val="00C54AC7"/>
    <w:rsid w:val="00C54D29"/>
    <w:rsid w:val="00C55519"/>
    <w:rsid w:val="00C556FA"/>
    <w:rsid w:val="00C5588D"/>
    <w:rsid w:val="00C55B85"/>
    <w:rsid w:val="00C55C71"/>
    <w:rsid w:val="00C565DC"/>
    <w:rsid w:val="00C56679"/>
    <w:rsid w:val="00C56D76"/>
    <w:rsid w:val="00C56E56"/>
    <w:rsid w:val="00C57078"/>
    <w:rsid w:val="00C571BE"/>
    <w:rsid w:val="00C57355"/>
    <w:rsid w:val="00C57599"/>
    <w:rsid w:val="00C57C43"/>
    <w:rsid w:val="00C57DDF"/>
    <w:rsid w:val="00C57F21"/>
    <w:rsid w:val="00C57FA4"/>
    <w:rsid w:val="00C600AA"/>
    <w:rsid w:val="00C60166"/>
    <w:rsid w:val="00C60230"/>
    <w:rsid w:val="00C60260"/>
    <w:rsid w:val="00C6034D"/>
    <w:rsid w:val="00C60498"/>
    <w:rsid w:val="00C604EE"/>
    <w:rsid w:val="00C60762"/>
    <w:rsid w:val="00C6096A"/>
    <w:rsid w:val="00C60B2D"/>
    <w:rsid w:val="00C60E1D"/>
    <w:rsid w:val="00C60EEF"/>
    <w:rsid w:val="00C6100C"/>
    <w:rsid w:val="00C61019"/>
    <w:rsid w:val="00C61035"/>
    <w:rsid w:val="00C611D9"/>
    <w:rsid w:val="00C613F9"/>
    <w:rsid w:val="00C614F8"/>
    <w:rsid w:val="00C6151B"/>
    <w:rsid w:val="00C615F4"/>
    <w:rsid w:val="00C61953"/>
    <w:rsid w:val="00C61AAE"/>
    <w:rsid w:val="00C61DDA"/>
    <w:rsid w:val="00C620AF"/>
    <w:rsid w:val="00C6223E"/>
    <w:rsid w:val="00C6232E"/>
    <w:rsid w:val="00C6250C"/>
    <w:rsid w:val="00C62767"/>
    <w:rsid w:val="00C62F01"/>
    <w:rsid w:val="00C632D0"/>
    <w:rsid w:val="00C6334A"/>
    <w:rsid w:val="00C633B6"/>
    <w:rsid w:val="00C634D9"/>
    <w:rsid w:val="00C6375C"/>
    <w:rsid w:val="00C6379B"/>
    <w:rsid w:val="00C63A8F"/>
    <w:rsid w:val="00C63CA8"/>
    <w:rsid w:val="00C63CD6"/>
    <w:rsid w:val="00C63DBA"/>
    <w:rsid w:val="00C64058"/>
    <w:rsid w:val="00C640DE"/>
    <w:rsid w:val="00C642C4"/>
    <w:rsid w:val="00C6448E"/>
    <w:rsid w:val="00C6469A"/>
    <w:rsid w:val="00C647AF"/>
    <w:rsid w:val="00C649EC"/>
    <w:rsid w:val="00C64EC2"/>
    <w:rsid w:val="00C64FA9"/>
    <w:rsid w:val="00C650DE"/>
    <w:rsid w:val="00C650F0"/>
    <w:rsid w:val="00C6535C"/>
    <w:rsid w:val="00C6538D"/>
    <w:rsid w:val="00C6544F"/>
    <w:rsid w:val="00C65A9A"/>
    <w:rsid w:val="00C65AAB"/>
    <w:rsid w:val="00C65D83"/>
    <w:rsid w:val="00C65E45"/>
    <w:rsid w:val="00C6619E"/>
    <w:rsid w:val="00C6670C"/>
    <w:rsid w:val="00C66773"/>
    <w:rsid w:val="00C6677E"/>
    <w:rsid w:val="00C66B75"/>
    <w:rsid w:val="00C66CEE"/>
    <w:rsid w:val="00C66D35"/>
    <w:rsid w:val="00C66FD0"/>
    <w:rsid w:val="00C670A0"/>
    <w:rsid w:val="00C670C1"/>
    <w:rsid w:val="00C6721D"/>
    <w:rsid w:val="00C6737A"/>
    <w:rsid w:val="00C67703"/>
    <w:rsid w:val="00C67872"/>
    <w:rsid w:val="00C67D7D"/>
    <w:rsid w:val="00C67EFD"/>
    <w:rsid w:val="00C701C9"/>
    <w:rsid w:val="00C703C5"/>
    <w:rsid w:val="00C707C7"/>
    <w:rsid w:val="00C70959"/>
    <w:rsid w:val="00C70AAA"/>
    <w:rsid w:val="00C70B3D"/>
    <w:rsid w:val="00C70BDF"/>
    <w:rsid w:val="00C70D1D"/>
    <w:rsid w:val="00C70EA4"/>
    <w:rsid w:val="00C70F1A"/>
    <w:rsid w:val="00C71178"/>
    <w:rsid w:val="00C7123A"/>
    <w:rsid w:val="00C71458"/>
    <w:rsid w:val="00C714BC"/>
    <w:rsid w:val="00C714E9"/>
    <w:rsid w:val="00C715AA"/>
    <w:rsid w:val="00C715CB"/>
    <w:rsid w:val="00C716E8"/>
    <w:rsid w:val="00C718C8"/>
    <w:rsid w:val="00C71948"/>
    <w:rsid w:val="00C7194D"/>
    <w:rsid w:val="00C71959"/>
    <w:rsid w:val="00C71F76"/>
    <w:rsid w:val="00C71FFB"/>
    <w:rsid w:val="00C720B7"/>
    <w:rsid w:val="00C723D3"/>
    <w:rsid w:val="00C72490"/>
    <w:rsid w:val="00C72516"/>
    <w:rsid w:val="00C72573"/>
    <w:rsid w:val="00C7267A"/>
    <w:rsid w:val="00C726FF"/>
    <w:rsid w:val="00C729BB"/>
    <w:rsid w:val="00C72AEF"/>
    <w:rsid w:val="00C72CEE"/>
    <w:rsid w:val="00C72F69"/>
    <w:rsid w:val="00C73024"/>
    <w:rsid w:val="00C73129"/>
    <w:rsid w:val="00C73133"/>
    <w:rsid w:val="00C73307"/>
    <w:rsid w:val="00C733F8"/>
    <w:rsid w:val="00C73722"/>
    <w:rsid w:val="00C7372C"/>
    <w:rsid w:val="00C738AD"/>
    <w:rsid w:val="00C73A91"/>
    <w:rsid w:val="00C73B3C"/>
    <w:rsid w:val="00C73C6F"/>
    <w:rsid w:val="00C741C5"/>
    <w:rsid w:val="00C741DB"/>
    <w:rsid w:val="00C74219"/>
    <w:rsid w:val="00C7421E"/>
    <w:rsid w:val="00C74252"/>
    <w:rsid w:val="00C74721"/>
    <w:rsid w:val="00C7480C"/>
    <w:rsid w:val="00C74863"/>
    <w:rsid w:val="00C7489A"/>
    <w:rsid w:val="00C74D82"/>
    <w:rsid w:val="00C751B5"/>
    <w:rsid w:val="00C751FA"/>
    <w:rsid w:val="00C752F0"/>
    <w:rsid w:val="00C755AE"/>
    <w:rsid w:val="00C75779"/>
    <w:rsid w:val="00C75A2A"/>
    <w:rsid w:val="00C75BA7"/>
    <w:rsid w:val="00C75E2C"/>
    <w:rsid w:val="00C75E66"/>
    <w:rsid w:val="00C76193"/>
    <w:rsid w:val="00C76338"/>
    <w:rsid w:val="00C764FE"/>
    <w:rsid w:val="00C76583"/>
    <w:rsid w:val="00C76A81"/>
    <w:rsid w:val="00C76EFC"/>
    <w:rsid w:val="00C7701A"/>
    <w:rsid w:val="00C770E0"/>
    <w:rsid w:val="00C77231"/>
    <w:rsid w:val="00C7736B"/>
    <w:rsid w:val="00C77580"/>
    <w:rsid w:val="00C7771C"/>
    <w:rsid w:val="00C777A9"/>
    <w:rsid w:val="00C778A1"/>
    <w:rsid w:val="00C778CC"/>
    <w:rsid w:val="00C77B69"/>
    <w:rsid w:val="00C77DC3"/>
    <w:rsid w:val="00C77EFB"/>
    <w:rsid w:val="00C8046F"/>
    <w:rsid w:val="00C8049F"/>
    <w:rsid w:val="00C8056F"/>
    <w:rsid w:val="00C806DB"/>
    <w:rsid w:val="00C8092C"/>
    <w:rsid w:val="00C8093B"/>
    <w:rsid w:val="00C80965"/>
    <w:rsid w:val="00C80B63"/>
    <w:rsid w:val="00C80CC9"/>
    <w:rsid w:val="00C80EAC"/>
    <w:rsid w:val="00C811E9"/>
    <w:rsid w:val="00C81291"/>
    <w:rsid w:val="00C81355"/>
    <w:rsid w:val="00C813EF"/>
    <w:rsid w:val="00C815C7"/>
    <w:rsid w:val="00C819D6"/>
    <w:rsid w:val="00C81C3E"/>
    <w:rsid w:val="00C81C58"/>
    <w:rsid w:val="00C81D83"/>
    <w:rsid w:val="00C81F4B"/>
    <w:rsid w:val="00C82156"/>
    <w:rsid w:val="00C8217B"/>
    <w:rsid w:val="00C822FF"/>
    <w:rsid w:val="00C82382"/>
    <w:rsid w:val="00C823AE"/>
    <w:rsid w:val="00C82450"/>
    <w:rsid w:val="00C824E8"/>
    <w:rsid w:val="00C82673"/>
    <w:rsid w:val="00C82BD4"/>
    <w:rsid w:val="00C82FE3"/>
    <w:rsid w:val="00C834F7"/>
    <w:rsid w:val="00C83A50"/>
    <w:rsid w:val="00C8428E"/>
    <w:rsid w:val="00C84393"/>
    <w:rsid w:val="00C84478"/>
    <w:rsid w:val="00C8456C"/>
    <w:rsid w:val="00C8463A"/>
    <w:rsid w:val="00C849A9"/>
    <w:rsid w:val="00C849BF"/>
    <w:rsid w:val="00C84BBD"/>
    <w:rsid w:val="00C84D30"/>
    <w:rsid w:val="00C85026"/>
    <w:rsid w:val="00C85167"/>
    <w:rsid w:val="00C856A0"/>
    <w:rsid w:val="00C85755"/>
    <w:rsid w:val="00C8585A"/>
    <w:rsid w:val="00C85882"/>
    <w:rsid w:val="00C858AB"/>
    <w:rsid w:val="00C85AC3"/>
    <w:rsid w:val="00C85C5B"/>
    <w:rsid w:val="00C85CFC"/>
    <w:rsid w:val="00C85D8A"/>
    <w:rsid w:val="00C85F22"/>
    <w:rsid w:val="00C85F3D"/>
    <w:rsid w:val="00C85F46"/>
    <w:rsid w:val="00C86066"/>
    <w:rsid w:val="00C8631E"/>
    <w:rsid w:val="00C86434"/>
    <w:rsid w:val="00C86849"/>
    <w:rsid w:val="00C868C6"/>
    <w:rsid w:val="00C86B9F"/>
    <w:rsid w:val="00C86C81"/>
    <w:rsid w:val="00C86FF7"/>
    <w:rsid w:val="00C870FE"/>
    <w:rsid w:val="00C871B8"/>
    <w:rsid w:val="00C87250"/>
    <w:rsid w:val="00C876EB"/>
    <w:rsid w:val="00C8794F"/>
    <w:rsid w:val="00C879CA"/>
    <w:rsid w:val="00C87D57"/>
    <w:rsid w:val="00C906E3"/>
    <w:rsid w:val="00C90E26"/>
    <w:rsid w:val="00C90EEA"/>
    <w:rsid w:val="00C912BE"/>
    <w:rsid w:val="00C9136C"/>
    <w:rsid w:val="00C91456"/>
    <w:rsid w:val="00C9152B"/>
    <w:rsid w:val="00C9156E"/>
    <w:rsid w:val="00C915F7"/>
    <w:rsid w:val="00C918BD"/>
    <w:rsid w:val="00C9208B"/>
    <w:rsid w:val="00C922D7"/>
    <w:rsid w:val="00C9237E"/>
    <w:rsid w:val="00C92452"/>
    <w:rsid w:val="00C92686"/>
    <w:rsid w:val="00C927B3"/>
    <w:rsid w:val="00C92F78"/>
    <w:rsid w:val="00C93133"/>
    <w:rsid w:val="00C93247"/>
    <w:rsid w:val="00C9325B"/>
    <w:rsid w:val="00C93324"/>
    <w:rsid w:val="00C933AE"/>
    <w:rsid w:val="00C93510"/>
    <w:rsid w:val="00C9392B"/>
    <w:rsid w:val="00C93BEF"/>
    <w:rsid w:val="00C93C93"/>
    <w:rsid w:val="00C93D32"/>
    <w:rsid w:val="00C93E0E"/>
    <w:rsid w:val="00C93EFE"/>
    <w:rsid w:val="00C94287"/>
    <w:rsid w:val="00C944F7"/>
    <w:rsid w:val="00C94631"/>
    <w:rsid w:val="00C9469F"/>
    <w:rsid w:val="00C946D8"/>
    <w:rsid w:val="00C94887"/>
    <w:rsid w:val="00C948B7"/>
    <w:rsid w:val="00C948FB"/>
    <w:rsid w:val="00C94C46"/>
    <w:rsid w:val="00C94CC2"/>
    <w:rsid w:val="00C94DB8"/>
    <w:rsid w:val="00C94F92"/>
    <w:rsid w:val="00C95007"/>
    <w:rsid w:val="00C9504F"/>
    <w:rsid w:val="00C952B2"/>
    <w:rsid w:val="00C953F0"/>
    <w:rsid w:val="00C95B65"/>
    <w:rsid w:val="00C95C72"/>
    <w:rsid w:val="00C95C8A"/>
    <w:rsid w:val="00C95CB1"/>
    <w:rsid w:val="00C95E74"/>
    <w:rsid w:val="00C95E78"/>
    <w:rsid w:val="00C95F6C"/>
    <w:rsid w:val="00C96191"/>
    <w:rsid w:val="00C96395"/>
    <w:rsid w:val="00C96549"/>
    <w:rsid w:val="00C9656E"/>
    <w:rsid w:val="00C9665C"/>
    <w:rsid w:val="00C966D8"/>
    <w:rsid w:val="00C96770"/>
    <w:rsid w:val="00C96978"/>
    <w:rsid w:val="00C969F6"/>
    <w:rsid w:val="00C96BE9"/>
    <w:rsid w:val="00C97058"/>
    <w:rsid w:val="00C970B9"/>
    <w:rsid w:val="00C972E8"/>
    <w:rsid w:val="00C97559"/>
    <w:rsid w:val="00C976EB"/>
    <w:rsid w:val="00C97813"/>
    <w:rsid w:val="00C97BAB"/>
    <w:rsid w:val="00C97DDF"/>
    <w:rsid w:val="00CA040E"/>
    <w:rsid w:val="00CA0667"/>
    <w:rsid w:val="00CA0750"/>
    <w:rsid w:val="00CA0C17"/>
    <w:rsid w:val="00CA0C31"/>
    <w:rsid w:val="00CA0C32"/>
    <w:rsid w:val="00CA0C84"/>
    <w:rsid w:val="00CA0CCC"/>
    <w:rsid w:val="00CA0F0A"/>
    <w:rsid w:val="00CA1208"/>
    <w:rsid w:val="00CA12EB"/>
    <w:rsid w:val="00CA1848"/>
    <w:rsid w:val="00CA186F"/>
    <w:rsid w:val="00CA187F"/>
    <w:rsid w:val="00CA18F0"/>
    <w:rsid w:val="00CA19EC"/>
    <w:rsid w:val="00CA1BF5"/>
    <w:rsid w:val="00CA1CB8"/>
    <w:rsid w:val="00CA1DE3"/>
    <w:rsid w:val="00CA2024"/>
    <w:rsid w:val="00CA210C"/>
    <w:rsid w:val="00CA21E1"/>
    <w:rsid w:val="00CA2484"/>
    <w:rsid w:val="00CA2761"/>
    <w:rsid w:val="00CA2A76"/>
    <w:rsid w:val="00CA2A9E"/>
    <w:rsid w:val="00CA2C54"/>
    <w:rsid w:val="00CA2DF7"/>
    <w:rsid w:val="00CA2F69"/>
    <w:rsid w:val="00CA2FD7"/>
    <w:rsid w:val="00CA30B8"/>
    <w:rsid w:val="00CA3250"/>
    <w:rsid w:val="00CA35A2"/>
    <w:rsid w:val="00CA36E0"/>
    <w:rsid w:val="00CA37A9"/>
    <w:rsid w:val="00CA39F2"/>
    <w:rsid w:val="00CA3CE8"/>
    <w:rsid w:val="00CA3E28"/>
    <w:rsid w:val="00CA3E2E"/>
    <w:rsid w:val="00CA441D"/>
    <w:rsid w:val="00CA4500"/>
    <w:rsid w:val="00CA4528"/>
    <w:rsid w:val="00CA47B8"/>
    <w:rsid w:val="00CA4C59"/>
    <w:rsid w:val="00CA4E0F"/>
    <w:rsid w:val="00CA500B"/>
    <w:rsid w:val="00CA502F"/>
    <w:rsid w:val="00CA5090"/>
    <w:rsid w:val="00CA52A7"/>
    <w:rsid w:val="00CA53CE"/>
    <w:rsid w:val="00CA56D4"/>
    <w:rsid w:val="00CA589A"/>
    <w:rsid w:val="00CA5953"/>
    <w:rsid w:val="00CA5CBD"/>
    <w:rsid w:val="00CA5D57"/>
    <w:rsid w:val="00CA5D60"/>
    <w:rsid w:val="00CA5E56"/>
    <w:rsid w:val="00CA6052"/>
    <w:rsid w:val="00CA61FB"/>
    <w:rsid w:val="00CA6614"/>
    <w:rsid w:val="00CA66AB"/>
    <w:rsid w:val="00CA66F4"/>
    <w:rsid w:val="00CA6AD0"/>
    <w:rsid w:val="00CA6D57"/>
    <w:rsid w:val="00CA6DAB"/>
    <w:rsid w:val="00CA7072"/>
    <w:rsid w:val="00CA718A"/>
    <w:rsid w:val="00CA71F5"/>
    <w:rsid w:val="00CA73A9"/>
    <w:rsid w:val="00CA7465"/>
    <w:rsid w:val="00CA74E9"/>
    <w:rsid w:val="00CA76F3"/>
    <w:rsid w:val="00CA7857"/>
    <w:rsid w:val="00CA7A8D"/>
    <w:rsid w:val="00CA7C88"/>
    <w:rsid w:val="00CA7E82"/>
    <w:rsid w:val="00CA7F3B"/>
    <w:rsid w:val="00CA7F9E"/>
    <w:rsid w:val="00CB02BC"/>
    <w:rsid w:val="00CB030E"/>
    <w:rsid w:val="00CB048D"/>
    <w:rsid w:val="00CB0665"/>
    <w:rsid w:val="00CB076B"/>
    <w:rsid w:val="00CB080F"/>
    <w:rsid w:val="00CB08D2"/>
    <w:rsid w:val="00CB09E8"/>
    <w:rsid w:val="00CB0A95"/>
    <w:rsid w:val="00CB0B45"/>
    <w:rsid w:val="00CB121C"/>
    <w:rsid w:val="00CB14E5"/>
    <w:rsid w:val="00CB166A"/>
    <w:rsid w:val="00CB16BF"/>
    <w:rsid w:val="00CB170A"/>
    <w:rsid w:val="00CB1766"/>
    <w:rsid w:val="00CB1875"/>
    <w:rsid w:val="00CB193D"/>
    <w:rsid w:val="00CB199B"/>
    <w:rsid w:val="00CB1CB8"/>
    <w:rsid w:val="00CB2033"/>
    <w:rsid w:val="00CB20D0"/>
    <w:rsid w:val="00CB2131"/>
    <w:rsid w:val="00CB2305"/>
    <w:rsid w:val="00CB25B2"/>
    <w:rsid w:val="00CB2609"/>
    <w:rsid w:val="00CB26B4"/>
    <w:rsid w:val="00CB2835"/>
    <w:rsid w:val="00CB28C1"/>
    <w:rsid w:val="00CB2939"/>
    <w:rsid w:val="00CB3128"/>
    <w:rsid w:val="00CB32CE"/>
    <w:rsid w:val="00CB33C7"/>
    <w:rsid w:val="00CB39EB"/>
    <w:rsid w:val="00CB3A7E"/>
    <w:rsid w:val="00CB3B30"/>
    <w:rsid w:val="00CB3C37"/>
    <w:rsid w:val="00CB3C76"/>
    <w:rsid w:val="00CB3CB6"/>
    <w:rsid w:val="00CB4099"/>
    <w:rsid w:val="00CB42C4"/>
    <w:rsid w:val="00CB459D"/>
    <w:rsid w:val="00CB46C9"/>
    <w:rsid w:val="00CB4DF2"/>
    <w:rsid w:val="00CB4F1E"/>
    <w:rsid w:val="00CB52BE"/>
    <w:rsid w:val="00CB541E"/>
    <w:rsid w:val="00CB560C"/>
    <w:rsid w:val="00CB5819"/>
    <w:rsid w:val="00CB5864"/>
    <w:rsid w:val="00CB587C"/>
    <w:rsid w:val="00CB58DD"/>
    <w:rsid w:val="00CB5911"/>
    <w:rsid w:val="00CB59C0"/>
    <w:rsid w:val="00CB5A26"/>
    <w:rsid w:val="00CB5AAB"/>
    <w:rsid w:val="00CB5C53"/>
    <w:rsid w:val="00CB5F18"/>
    <w:rsid w:val="00CB62DD"/>
    <w:rsid w:val="00CB6686"/>
    <w:rsid w:val="00CB6DF2"/>
    <w:rsid w:val="00CB6DF9"/>
    <w:rsid w:val="00CB6E80"/>
    <w:rsid w:val="00CB6FAD"/>
    <w:rsid w:val="00CB73A5"/>
    <w:rsid w:val="00CB7441"/>
    <w:rsid w:val="00CB74AC"/>
    <w:rsid w:val="00CB756F"/>
    <w:rsid w:val="00CB76C3"/>
    <w:rsid w:val="00CB76DF"/>
    <w:rsid w:val="00CB7891"/>
    <w:rsid w:val="00CB7965"/>
    <w:rsid w:val="00CB7C75"/>
    <w:rsid w:val="00CB7D6F"/>
    <w:rsid w:val="00CB7F86"/>
    <w:rsid w:val="00CC01D6"/>
    <w:rsid w:val="00CC0237"/>
    <w:rsid w:val="00CC02D5"/>
    <w:rsid w:val="00CC0384"/>
    <w:rsid w:val="00CC05A7"/>
    <w:rsid w:val="00CC05AE"/>
    <w:rsid w:val="00CC09FE"/>
    <w:rsid w:val="00CC0AAC"/>
    <w:rsid w:val="00CC0BB2"/>
    <w:rsid w:val="00CC0E76"/>
    <w:rsid w:val="00CC0E86"/>
    <w:rsid w:val="00CC10BF"/>
    <w:rsid w:val="00CC1460"/>
    <w:rsid w:val="00CC14BD"/>
    <w:rsid w:val="00CC155F"/>
    <w:rsid w:val="00CC1B7F"/>
    <w:rsid w:val="00CC1BCB"/>
    <w:rsid w:val="00CC1DC8"/>
    <w:rsid w:val="00CC20DB"/>
    <w:rsid w:val="00CC259A"/>
    <w:rsid w:val="00CC25BC"/>
    <w:rsid w:val="00CC26FB"/>
    <w:rsid w:val="00CC292C"/>
    <w:rsid w:val="00CC2B02"/>
    <w:rsid w:val="00CC31FA"/>
    <w:rsid w:val="00CC32FE"/>
    <w:rsid w:val="00CC3387"/>
    <w:rsid w:val="00CC3609"/>
    <w:rsid w:val="00CC377F"/>
    <w:rsid w:val="00CC3A36"/>
    <w:rsid w:val="00CC3ABA"/>
    <w:rsid w:val="00CC3BFA"/>
    <w:rsid w:val="00CC3FC5"/>
    <w:rsid w:val="00CC3FE2"/>
    <w:rsid w:val="00CC42F8"/>
    <w:rsid w:val="00CC4304"/>
    <w:rsid w:val="00CC43EB"/>
    <w:rsid w:val="00CC4561"/>
    <w:rsid w:val="00CC4A19"/>
    <w:rsid w:val="00CC4D0B"/>
    <w:rsid w:val="00CC4DE4"/>
    <w:rsid w:val="00CC4E67"/>
    <w:rsid w:val="00CC509A"/>
    <w:rsid w:val="00CC50F1"/>
    <w:rsid w:val="00CC5141"/>
    <w:rsid w:val="00CC5413"/>
    <w:rsid w:val="00CC551E"/>
    <w:rsid w:val="00CC560A"/>
    <w:rsid w:val="00CC5675"/>
    <w:rsid w:val="00CC581D"/>
    <w:rsid w:val="00CC5A3C"/>
    <w:rsid w:val="00CC5DB8"/>
    <w:rsid w:val="00CC5F6F"/>
    <w:rsid w:val="00CC5FB9"/>
    <w:rsid w:val="00CC5FCB"/>
    <w:rsid w:val="00CC6123"/>
    <w:rsid w:val="00CC614B"/>
    <w:rsid w:val="00CC62B8"/>
    <w:rsid w:val="00CC6565"/>
    <w:rsid w:val="00CC6592"/>
    <w:rsid w:val="00CC6710"/>
    <w:rsid w:val="00CC6BE7"/>
    <w:rsid w:val="00CC6E37"/>
    <w:rsid w:val="00CC6FD8"/>
    <w:rsid w:val="00CC73FB"/>
    <w:rsid w:val="00CC7658"/>
    <w:rsid w:val="00CC7799"/>
    <w:rsid w:val="00CC77EE"/>
    <w:rsid w:val="00CC7B1C"/>
    <w:rsid w:val="00CD04D0"/>
    <w:rsid w:val="00CD0529"/>
    <w:rsid w:val="00CD0547"/>
    <w:rsid w:val="00CD05D4"/>
    <w:rsid w:val="00CD0874"/>
    <w:rsid w:val="00CD0945"/>
    <w:rsid w:val="00CD0A57"/>
    <w:rsid w:val="00CD126A"/>
    <w:rsid w:val="00CD13F5"/>
    <w:rsid w:val="00CD1451"/>
    <w:rsid w:val="00CD1637"/>
    <w:rsid w:val="00CD1638"/>
    <w:rsid w:val="00CD1799"/>
    <w:rsid w:val="00CD17AF"/>
    <w:rsid w:val="00CD17D8"/>
    <w:rsid w:val="00CD194E"/>
    <w:rsid w:val="00CD1CB9"/>
    <w:rsid w:val="00CD1ECD"/>
    <w:rsid w:val="00CD1FE2"/>
    <w:rsid w:val="00CD21B2"/>
    <w:rsid w:val="00CD21F2"/>
    <w:rsid w:val="00CD225C"/>
    <w:rsid w:val="00CD2389"/>
    <w:rsid w:val="00CD26CD"/>
    <w:rsid w:val="00CD2837"/>
    <w:rsid w:val="00CD28BA"/>
    <w:rsid w:val="00CD29CB"/>
    <w:rsid w:val="00CD2CEB"/>
    <w:rsid w:val="00CD2D9E"/>
    <w:rsid w:val="00CD2ED0"/>
    <w:rsid w:val="00CD2FA0"/>
    <w:rsid w:val="00CD2FC6"/>
    <w:rsid w:val="00CD3037"/>
    <w:rsid w:val="00CD311C"/>
    <w:rsid w:val="00CD34D4"/>
    <w:rsid w:val="00CD36B1"/>
    <w:rsid w:val="00CD370A"/>
    <w:rsid w:val="00CD38A2"/>
    <w:rsid w:val="00CD3C68"/>
    <w:rsid w:val="00CD3EB2"/>
    <w:rsid w:val="00CD3F68"/>
    <w:rsid w:val="00CD4067"/>
    <w:rsid w:val="00CD41FB"/>
    <w:rsid w:val="00CD4266"/>
    <w:rsid w:val="00CD45E1"/>
    <w:rsid w:val="00CD501A"/>
    <w:rsid w:val="00CD5B9F"/>
    <w:rsid w:val="00CD5C13"/>
    <w:rsid w:val="00CD5C5F"/>
    <w:rsid w:val="00CD5DBC"/>
    <w:rsid w:val="00CD5F0F"/>
    <w:rsid w:val="00CD5F22"/>
    <w:rsid w:val="00CD5FD0"/>
    <w:rsid w:val="00CD6030"/>
    <w:rsid w:val="00CD613D"/>
    <w:rsid w:val="00CD66C8"/>
    <w:rsid w:val="00CD670F"/>
    <w:rsid w:val="00CD688F"/>
    <w:rsid w:val="00CD6934"/>
    <w:rsid w:val="00CD6AE9"/>
    <w:rsid w:val="00CD6B88"/>
    <w:rsid w:val="00CD6EE0"/>
    <w:rsid w:val="00CD6F31"/>
    <w:rsid w:val="00CD6FF1"/>
    <w:rsid w:val="00CD714D"/>
    <w:rsid w:val="00CD72D9"/>
    <w:rsid w:val="00CD736D"/>
    <w:rsid w:val="00CD781F"/>
    <w:rsid w:val="00CD7B96"/>
    <w:rsid w:val="00CD7C4B"/>
    <w:rsid w:val="00CD7F9B"/>
    <w:rsid w:val="00CE00C7"/>
    <w:rsid w:val="00CE0220"/>
    <w:rsid w:val="00CE0396"/>
    <w:rsid w:val="00CE058A"/>
    <w:rsid w:val="00CE0692"/>
    <w:rsid w:val="00CE083A"/>
    <w:rsid w:val="00CE0875"/>
    <w:rsid w:val="00CE0A76"/>
    <w:rsid w:val="00CE0B56"/>
    <w:rsid w:val="00CE0B6E"/>
    <w:rsid w:val="00CE0D85"/>
    <w:rsid w:val="00CE102D"/>
    <w:rsid w:val="00CE109E"/>
    <w:rsid w:val="00CE111F"/>
    <w:rsid w:val="00CE11FA"/>
    <w:rsid w:val="00CE127D"/>
    <w:rsid w:val="00CE1486"/>
    <w:rsid w:val="00CE14B3"/>
    <w:rsid w:val="00CE159A"/>
    <w:rsid w:val="00CE15C6"/>
    <w:rsid w:val="00CE161B"/>
    <w:rsid w:val="00CE16F4"/>
    <w:rsid w:val="00CE1888"/>
    <w:rsid w:val="00CE1A08"/>
    <w:rsid w:val="00CE1B4E"/>
    <w:rsid w:val="00CE1DBE"/>
    <w:rsid w:val="00CE2354"/>
    <w:rsid w:val="00CE25BA"/>
    <w:rsid w:val="00CE2D0C"/>
    <w:rsid w:val="00CE2DA8"/>
    <w:rsid w:val="00CE3034"/>
    <w:rsid w:val="00CE31F6"/>
    <w:rsid w:val="00CE3342"/>
    <w:rsid w:val="00CE3402"/>
    <w:rsid w:val="00CE34C4"/>
    <w:rsid w:val="00CE34EB"/>
    <w:rsid w:val="00CE3660"/>
    <w:rsid w:val="00CE38FF"/>
    <w:rsid w:val="00CE39AD"/>
    <w:rsid w:val="00CE39F4"/>
    <w:rsid w:val="00CE3A28"/>
    <w:rsid w:val="00CE3AA4"/>
    <w:rsid w:val="00CE3AC2"/>
    <w:rsid w:val="00CE3B81"/>
    <w:rsid w:val="00CE3C63"/>
    <w:rsid w:val="00CE3E2F"/>
    <w:rsid w:val="00CE3FFD"/>
    <w:rsid w:val="00CE402B"/>
    <w:rsid w:val="00CE465C"/>
    <w:rsid w:val="00CE46D6"/>
    <w:rsid w:val="00CE472A"/>
    <w:rsid w:val="00CE4950"/>
    <w:rsid w:val="00CE4D6D"/>
    <w:rsid w:val="00CE50E1"/>
    <w:rsid w:val="00CE51EF"/>
    <w:rsid w:val="00CE5323"/>
    <w:rsid w:val="00CE560E"/>
    <w:rsid w:val="00CE5736"/>
    <w:rsid w:val="00CE577D"/>
    <w:rsid w:val="00CE58A7"/>
    <w:rsid w:val="00CE5A65"/>
    <w:rsid w:val="00CE5A95"/>
    <w:rsid w:val="00CE5AC1"/>
    <w:rsid w:val="00CE5AF0"/>
    <w:rsid w:val="00CE5C41"/>
    <w:rsid w:val="00CE5EED"/>
    <w:rsid w:val="00CE60ED"/>
    <w:rsid w:val="00CE611A"/>
    <w:rsid w:val="00CE61A8"/>
    <w:rsid w:val="00CE61B3"/>
    <w:rsid w:val="00CE659C"/>
    <w:rsid w:val="00CE65C0"/>
    <w:rsid w:val="00CE666B"/>
    <w:rsid w:val="00CE66A0"/>
    <w:rsid w:val="00CE66C7"/>
    <w:rsid w:val="00CE677E"/>
    <w:rsid w:val="00CE6888"/>
    <w:rsid w:val="00CE6B20"/>
    <w:rsid w:val="00CE6CBE"/>
    <w:rsid w:val="00CE6D6B"/>
    <w:rsid w:val="00CE6E1B"/>
    <w:rsid w:val="00CE6E70"/>
    <w:rsid w:val="00CE6EC3"/>
    <w:rsid w:val="00CE6F18"/>
    <w:rsid w:val="00CE6FFC"/>
    <w:rsid w:val="00CE7019"/>
    <w:rsid w:val="00CE704F"/>
    <w:rsid w:val="00CE706A"/>
    <w:rsid w:val="00CE70EF"/>
    <w:rsid w:val="00CE710E"/>
    <w:rsid w:val="00CE722A"/>
    <w:rsid w:val="00CE7230"/>
    <w:rsid w:val="00CE72A3"/>
    <w:rsid w:val="00CE737A"/>
    <w:rsid w:val="00CE74AA"/>
    <w:rsid w:val="00CE7680"/>
    <w:rsid w:val="00CE76C9"/>
    <w:rsid w:val="00CE774D"/>
    <w:rsid w:val="00CE7B6C"/>
    <w:rsid w:val="00CE7E12"/>
    <w:rsid w:val="00CF022A"/>
    <w:rsid w:val="00CF06A6"/>
    <w:rsid w:val="00CF07F5"/>
    <w:rsid w:val="00CF0935"/>
    <w:rsid w:val="00CF0BBB"/>
    <w:rsid w:val="00CF0C4C"/>
    <w:rsid w:val="00CF0CDC"/>
    <w:rsid w:val="00CF0DFA"/>
    <w:rsid w:val="00CF111D"/>
    <w:rsid w:val="00CF1213"/>
    <w:rsid w:val="00CF1360"/>
    <w:rsid w:val="00CF14E2"/>
    <w:rsid w:val="00CF1556"/>
    <w:rsid w:val="00CF16AB"/>
    <w:rsid w:val="00CF1A57"/>
    <w:rsid w:val="00CF1C19"/>
    <w:rsid w:val="00CF1D37"/>
    <w:rsid w:val="00CF1EFA"/>
    <w:rsid w:val="00CF1F06"/>
    <w:rsid w:val="00CF201C"/>
    <w:rsid w:val="00CF2055"/>
    <w:rsid w:val="00CF23A1"/>
    <w:rsid w:val="00CF2CA8"/>
    <w:rsid w:val="00CF2D1F"/>
    <w:rsid w:val="00CF2D35"/>
    <w:rsid w:val="00CF2DBC"/>
    <w:rsid w:val="00CF2E24"/>
    <w:rsid w:val="00CF2FC7"/>
    <w:rsid w:val="00CF2FEA"/>
    <w:rsid w:val="00CF3025"/>
    <w:rsid w:val="00CF3200"/>
    <w:rsid w:val="00CF3595"/>
    <w:rsid w:val="00CF35FE"/>
    <w:rsid w:val="00CF37DD"/>
    <w:rsid w:val="00CF3888"/>
    <w:rsid w:val="00CF3A73"/>
    <w:rsid w:val="00CF3A82"/>
    <w:rsid w:val="00CF3CB6"/>
    <w:rsid w:val="00CF3E19"/>
    <w:rsid w:val="00CF4150"/>
    <w:rsid w:val="00CF4358"/>
    <w:rsid w:val="00CF43BD"/>
    <w:rsid w:val="00CF44AC"/>
    <w:rsid w:val="00CF45ED"/>
    <w:rsid w:val="00CF46B4"/>
    <w:rsid w:val="00CF47AA"/>
    <w:rsid w:val="00CF4A8E"/>
    <w:rsid w:val="00CF4B1D"/>
    <w:rsid w:val="00CF4C7D"/>
    <w:rsid w:val="00CF4CA4"/>
    <w:rsid w:val="00CF4CD3"/>
    <w:rsid w:val="00CF4D11"/>
    <w:rsid w:val="00CF4FEF"/>
    <w:rsid w:val="00CF520E"/>
    <w:rsid w:val="00CF52AB"/>
    <w:rsid w:val="00CF54F2"/>
    <w:rsid w:val="00CF5ED9"/>
    <w:rsid w:val="00CF606F"/>
    <w:rsid w:val="00CF60D0"/>
    <w:rsid w:val="00CF6814"/>
    <w:rsid w:val="00CF682C"/>
    <w:rsid w:val="00CF6936"/>
    <w:rsid w:val="00CF694B"/>
    <w:rsid w:val="00CF6AFE"/>
    <w:rsid w:val="00CF6C7F"/>
    <w:rsid w:val="00CF6EA1"/>
    <w:rsid w:val="00CF6EF9"/>
    <w:rsid w:val="00CF6FF9"/>
    <w:rsid w:val="00CF7B3C"/>
    <w:rsid w:val="00CF7E96"/>
    <w:rsid w:val="00CF7F2E"/>
    <w:rsid w:val="00CF7FB0"/>
    <w:rsid w:val="00CF7FED"/>
    <w:rsid w:val="00D00113"/>
    <w:rsid w:val="00D003D0"/>
    <w:rsid w:val="00D00485"/>
    <w:rsid w:val="00D004A9"/>
    <w:rsid w:val="00D00A22"/>
    <w:rsid w:val="00D00B70"/>
    <w:rsid w:val="00D00C9A"/>
    <w:rsid w:val="00D00D95"/>
    <w:rsid w:val="00D00EB7"/>
    <w:rsid w:val="00D010A9"/>
    <w:rsid w:val="00D01155"/>
    <w:rsid w:val="00D0119D"/>
    <w:rsid w:val="00D01279"/>
    <w:rsid w:val="00D01401"/>
    <w:rsid w:val="00D01447"/>
    <w:rsid w:val="00D014AB"/>
    <w:rsid w:val="00D014CC"/>
    <w:rsid w:val="00D014CF"/>
    <w:rsid w:val="00D016C3"/>
    <w:rsid w:val="00D01A5A"/>
    <w:rsid w:val="00D01A63"/>
    <w:rsid w:val="00D01C01"/>
    <w:rsid w:val="00D0226C"/>
    <w:rsid w:val="00D02337"/>
    <w:rsid w:val="00D02592"/>
    <w:rsid w:val="00D026B4"/>
    <w:rsid w:val="00D02BF0"/>
    <w:rsid w:val="00D02C9C"/>
    <w:rsid w:val="00D02D00"/>
    <w:rsid w:val="00D031F1"/>
    <w:rsid w:val="00D03259"/>
    <w:rsid w:val="00D033F6"/>
    <w:rsid w:val="00D034FA"/>
    <w:rsid w:val="00D0378B"/>
    <w:rsid w:val="00D03B92"/>
    <w:rsid w:val="00D03F7E"/>
    <w:rsid w:val="00D04043"/>
    <w:rsid w:val="00D0414D"/>
    <w:rsid w:val="00D045C6"/>
    <w:rsid w:val="00D046F3"/>
    <w:rsid w:val="00D047FE"/>
    <w:rsid w:val="00D0484D"/>
    <w:rsid w:val="00D04969"/>
    <w:rsid w:val="00D04AD1"/>
    <w:rsid w:val="00D05052"/>
    <w:rsid w:val="00D050B7"/>
    <w:rsid w:val="00D051AE"/>
    <w:rsid w:val="00D055EA"/>
    <w:rsid w:val="00D05722"/>
    <w:rsid w:val="00D0574D"/>
    <w:rsid w:val="00D0588B"/>
    <w:rsid w:val="00D058AB"/>
    <w:rsid w:val="00D058BD"/>
    <w:rsid w:val="00D05918"/>
    <w:rsid w:val="00D05A4F"/>
    <w:rsid w:val="00D05A75"/>
    <w:rsid w:val="00D05B1B"/>
    <w:rsid w:val="00D05BF0"/>
    <w:rsid w:val="00D05D2D"/>
    <w:rsid w:val="00D05F80"/>
    <w:rsid w:val="00D06330"/>
    <w:rsid w:val="00D0637C"/>
    <w:rsid w:val="00D06411"/>
    <w:rsid w:val="00D066CB"/>
    <w:rsid w:val="00D0687C"/>
    <w:rsid w:val="00D068CF"/>
    <w:rsid w:val="00D06981"/>
    <w:rsid w:val="00D069EC"/>
    <w:rsid w:val="00D06A1B"/>
    <w:rsid w:val="00D06CC9"/>
    <w:rsid w:val="00D06F61"/>
    <w:rsid w:val="00D07150"/>
    <w:rsid w:val="00D074A9"/>
    <w:rsid w:val="00D076E6"/>
    <w:rsid w:val="00D076FC"/>
    <w:rsid w:val="00D077D4"/>
    <w:rsid w:val="00D07891"/>
    <w:rsid w:val="00D07A07"/>
    <w:rsid w:val="00D07A59"/>
    <w:rsid w:val="00D07B03"/>
    <w:rsid w:val="00D07BB7"/>
    <w:rsid w:val="00D07BF2"/>
    <w:rsid w:val="00D07F6F"/>
    <w:rsid w:val="00D100EC"/>
    <w:rsid w:val="00D10128"/>
    <w:rsid w:val="00D10132"/>
    <w:rsid w:val="00D101A1"/>
    <w:rsid w:val="00D106EB"/>
    <w:rsid w:val="00D10A0D"/>
    <w:rsid w:val="00D10A81"/>
    <w:rsid w:val="00D10AD4"/>
    <w:rsid w:val="00D10C17"/>
    <w:rsid w:val="00D10C4E"/>
    <w:rsid w:val="00D10CC4"/>
    <w:rsid w:val="00D11021"/>
    <w:rsid w:val="00D11306"/>
    <w:rsid w:val="00D11BD9"/>
    <w:rsid w:val="00D11C11"/>
    <w:rsid w:val="00D11D3D"/>
    <w:rsid w:val="00D11D6A"/>
    <w:rsid w:val="00D11EAE"/>
    <w:rsid w:val="00D1217C"/>
    <w:rsid w:val="00D12B30"/>
    <w:rsid w:val="00D12B9D"/>
    <w:rsid w:val="00D12C59"/>
    <w:rsid w:val="00D12D8D"/>
    <w:rsid w:val="00D13211"/>
    <w:rsid w:val="00D1322F"/>
    <w:rsid w:val="00D1324D"/>
    <w:rsid w:val="00D1339D"/>
    <w:rsid w:val="00D1350B"/>
    <w:rsid w:val="00D138E0"/>
    <w:rsid w:val="00D13952"/>
    <w:rsid w:val="00D13C20"/>
    <w:rsid w:val="00D13CF1"/>
    <w:rsid w:val="00D13D50"/>
    <w:rsid w:val="00D13FAB"/>
    <w:rsid w:val="00D1428B"/>
    <w:rsid w:val="00D143A9"/>
    <w:rsid w:val="00D14494"/>
    <w:rsid w:val="00D147A5"/>
    <w:rsid w:val="00D148D8"/>
    <w:rsid w:val="00D14CC3"/>
    <w:rsid w:val="00D14D9F"/>
    <w:rsid w:val="00D14DC9"/>
    <w:rsid w:val="00D14F3C"/>
    <w:rsid w:val="00D15276"/>
    <w:rsid w:val="00D153EF"/>
    <w:rsid w:val="00D1556C"/>
    <w:rsid w:val="00D15970"/>
    <w:rsid w:val="00D15BB0"/>
    <w:rsid w:val="00D15BC7"/>
    <w:rsid w:val="00D15C3E"/>
    <w:rsid w:val="00D15D41"/>
    <w:rsid w:val="00D15E2F"/>
    <w:rsid w:val="00D15E67"/>
    <w:rsid w:val="00D161E9"/>
    <w:rsid w:val="00D161F1"/>
    <w:rsid w:val="00D1627D"/>
    <w:rsid w:val="00D1627F"/>
    <w:rsid w:val="00D16608"/>
    <w:rsid w:val="00D166AF"/>
    <w:rsid w:val="00D167A8"/>
    <w:rsid w:val="00D16A6F"/>
    <w:rsid w:val="00D16A89"/>
    <w:rsid w:val="00D16B76"/>
    <w:rsid w:val="00D16C0D"/>
    <w:rsid w:val="00D16D7C"/>
    <w:rsid w:val="00D16FC1"/>
    <w:rsid w:val="00D1703A"/>
    <w:rsid w:val="00D170DE"/>
    <w:rsid w:val="00D1734A"/>
    <w:rsid w:val="00D17470"/>
    <w:rsid w:val="00D17574"/>
    <w:rsid w:val="00D177A8"/>
    <w:rsid w:val="00D17B42"/>
    <w:rsid w:val="00D17D5B"/>
    <w:rsid w:val="00D17E15"/>
    <w:rsid w:val="00D17E46"/>
    <w:rsid w:val="00D2000C"/>
    <w:rsid w:val="00D20068"/>
    <w:rsid w:val="00D20612"/>
    <w:rsid w:val="00D20652"/>
    <w:rsid w:val="00D2067D"/>
    <w:rsid w:val="00D2073F"/>
    <w:rsid w:val="00D2093C"/>
    <w:rsid w:val="00D209D7"/>
    <w:rsid w:val="00D20C9C"/>
    <w:rsid w:val="00D20D8F"/>
    <w:rsid w:val="00D21515"/>
    <w:rsid w:val="00D21614"/>
    <w:rsid w:val="00D21817"/>
    <w:rsid w:val="00D2186B"/>
    <w:rsid w:val="00D219FD"/>
    <w:rsid w:val="00D21F7A"/>
    <w:rsid w:val="00D22125"/>
    <w:rsid w:val="00D221A9"/>
    <w:rsid w:val="00D2220E"/>
    <w:rsid w:val="00D2287F"/>
    <w:rsid w:val="00D22BBF"/>
    <w:rsid w:val="00D22C6B"/>
    <w:rsid w:val="00D22EBC"/>
    <w:rsid w:val="00D22F64"/>
    <w:rsid w:val="00D2305B"/>
    <w:rsid w:val="00D2352D"/>
    <w:rsid w:val="00D23676"/>
    <w:rsid w:val="00D23ABF"/>
    <w:rsid w:val="00D23B91"/>
    <w:rsid w:val="00D23E7A"/>
    <w:rsid w:val="00D24107"/>
    <w:rsid w:val="00D241D0"/>
    <w:rsid w:val="00D2462A"/>
    <w:rsid w:val="00D24975"/>
    <w:rsid w:val="00D24A08"/>
    <w:rsid w:val="00D24B7A"/>
    <w:rsid w:val="00D24B87"/>
    <w:rsid w:val="00D25251"/>
    <w:rsid w:val="00D25252"/>
    <w:rsid w:val="00D25309"/>
    <w:rsid w:val="00D25353"/>
    <w:rsid w:val="00D25394"/>
    <w:rsid w:val="00D254DA"/>
    <w:rsid w:val="00D2558B"/>
    <w:rsid w:val="00D255AE"/>
    <w:rsid w:val="00D25A8E"/>
    <w:rsid w:val="00D25B27"/>
    <w:rsid w:val="00D25C2C"/>
    <w:rsid w:val="00D25E9F"/>
    <w:rsid w:val="00D26189"/>
    <w:rsid w:val="00D26229"/>
    <w:rsid w:val="00D26236"/>
    <w:rsid w:val="00D26504"/>
    <w:rsid w:val="00D2655D"/>
    <w:rsid w:val="00D26577"/>
    <w:rsid w:val="00D268F3"/>
    <w:rsid w:val="00D2697C"/>
    <w:rsid w:val="00D26D6D"/>
    <w:rsid w:val="00D26E14"/>
    <w:rsid w:val="00D27089"/>
    <w:rsid w:val="00D271B0"/>
    <w:rsid w:val="00D2751E"/>
    <w:rsid w:val="00D27609"/>
    <w:rsid w:val="00D276E4"/>
    <w:rsid w:val="00D27741"/>
    <w:rsid w:val="00D27AD4"/>
    <w:rsid w:val="00D27C1C"/>
    <w:rsid w:val="00D27C78"/>
    <w:rsid w:val="00D27F2F"/>
    <w:rsid w:val="00D304D3"/>
    <w:rsid w:val="00D3051F"/>
    <w:rsid w:val="00D30905"/>
    <w:rsid w:val="00D30CB1"/>
    <w:rsid w:val="00D30D24"/>
    <w:rsid w:val="00D30E10"/>
    <w:rsid w:val="00D3145C"/>
    <w:rsid w:val="00D314C0"/>
    <w:rsid w:val="00D31B0A"/>
    <w:rsid w:val="00D31F78"/>
    <w:rsid w:val="00D32134"/>
    <w:rsid w:val="00D3269A"/>
    <w:rsid w:val="00D3279A"/>
    <w:rsid w:val="00D32A78"/>
    <w:rsid w:val="00D32A8C"/>
    <w:rsid w:val="00D32B86"/>
    <w:rsid w:val="00D32C51"/>
    <w:rsid w:val="00D32E19"/>
    <w:rsid w:val="00D33076"/>
    <w:rsid w:val="00D33206"/>
    <w:rsid w:val="00D3328D"/>
    <w:rsid w:val="00D332A0"/>
    <w:rsid w:val="00D336FB"/>
    <w:rsid w:val="00D33A2C"/>
    <w:rsid w:val="00D33D79"/>
    <w:rsid w:val="00D33F14"/>
    <w:rsid w:val="00D34035"/>
    <w:rsid w:val="00D34358"/>
    <w:rsid w:val="00D34636"/>
    <w:rsid w:val="00D3469F"/>
    <w:rsid w:val="00D34B7F"/>
    <w:rsid w:val="00D34BCB"/>
    <w:rsid w:val="00D34C6F"/>
    <w:rsid w:val="00D34CA0"/>
    <w:rsid w:val="00D34E14"/>
    <w:rsid w:val="00D34FD7"/>
    <w:rsid w:val="00D35004"/>
    <w:rsid w:val="00D35324"/>
    <w:rsid w:val="00D35466"/>
    <w:rsid w:val="00D35581"/>
    <w:rsid w:val="00D356F7"/>
    <w:rsid w:val="00D35704"/>
    <w:rsid w:val="00D35840"/>
    <w:rsid w:val="00D358CD"/>
    <w:rsid w:val="00D35C2C"/>
    <w:rsid w:val="00D35C39"/>
    <w:rsid w:val="00D35CCD"/>
    <w:rsid w:val="00D35FF8"/>
    <w:rsid w:val="00D36307"/>
    <w:rsid w:val="00D3692C"/>
    <w:rsid w:val="00D36942"/>
    <w:rsid w:val="00D36B1A"/>
    <w:rsid w:val="00D36E3E"/>
    <w:rsid w:val="00D36EE6"/>
    <w:rsid w:val="00D3739C"/>
    <w:rsid w:val="00D373BB"/>
    <w:rsid w:val="00D375FF"/>
    <w:rsid w:val="00D376D9"/>
    <w:rsid w:val="00D37847"/>
    <w:rsid w:val="00D378B4"/>
    <w:rsid w:val="00D37924"/>
    <w:rsid w:val="00D37979"/>
    <w:rsid w:val="00D37BDF"/>
    <w:rsid w:val="00D37DD6"/>
    <w:rsid w:val="00D37EFC"/>
    <w:rsid w:val="00D40005"/>
    <w:rsid w:val="00D4010D"/>
    <w:rsid w:val="00D4026A"/>
    <w:rsid w:val="00D402CA"/>
    <w:rsid w:val="00D40333"/>
    <w:rsid w:val="00D4046C"/>
    <w:rsid w:val="00D4064F"/>
    <w:rsid w:val="00D406D2"/>
    <w:rsid w:val="00D4082F"/>
    <w:rsid w:val="00D4093D"/>
    <w:rsid w:val="00D4110F"/>
    <w:rsid w:val="00D4114B"/>
    <w:rsid w:val="00D41476"/>
    <w:rsid w:val="00D415B1"/>
    <w:rsid w:val="00D41734"/>
    <w:rsid w:val="00D41800"/>
    <w:rsid w:val="00D41861"/>
    <w:rsid w:val="00D418F1"/>
    <w:rsid w:val="00D419A0"/>
    <w:rsid w:val="00D419BA"/>
    <w:rsid w:val="00D41B46"/>
    <w:rsid w:val="00D42083"/>
    <w:rsid w:val="00D421AD"/>
    <w:rsid w:val="00D421D2"/>
    <w:rsid w:val="00D42404"/>
    <w:rsid w:val="00D4247E"/>
    <w:rsid w:val="00D42585"/>
    <w:rsid w:val="00D425BB"/>
    <w:rsid w:val="00D4271E"/>
    <w:rsid w:val="00D42859"/>
    <w:rsid w:val="00D428E1"/>
    <w:rsid w:val="00D42B1C"/>
    <w:rsid w:val="00D42BE1"/>
    <w:rsid w:val="00D42C36"/>
    <w:rsid w:val="00D42C45"/>
    <w:rsid w:val="00D42CCA"/>
    <w:rsid w:val="00D42D77"/>
    <w:rsid w:val="00D43000"/>
    <w:rsid w:val="00D43035"/>
    <w:rsid w:val="00D43192"/>
    <w:rsid w:val="00D43196"/>
    <w:rsid w:val="00D43286"/>
    <w:rsid w:val="00D43306"/>
    <w:rsid w:val="00D434F2"/>
    <w:rsid w:val="00D435DF"/>
    <w:rsid w:val="00D43959"/>
    <w:rsid w:val="00D43A3B"/>
    <w:rsid w:val="00D43B3A"/>
    <w:rsid w:val="00D43EEE"/>
    <w:rsid w:val="00D43F9E"/>
    <w:rsid w:val="00D4438F"/>
    <w:rsid w:val="00D443E5"/>
    <w:rsid w:val="00D445F2"/>
    <w:rsid w:val="00D44654"/>
    <w:rsid w:val="00D44754"/>
    <w:rsid w:val="00D44848"/>
    <w:rsid w:val="00D44A4F"/>
    <w:rsid w:val="00D44B39"/>
    <w:rsid w:val="00D44B7D"/>
    <w:rsid w:val="00D44BFE"/>
    <w:rsid w:val="00D4501E"/>
    <w:rsid w:val="00D45030"/>
    <w:rsid w:val="00D45220"/>
    <w:rsid w:val="00D453AD"/>
    <w:rsid w:val="00D4597C"/>
    <w:rsid w:val="00D45987"/>
    <w:rsid w:val="00D45ADF"/>
    <w:rsid w:val="00D45C1E"/>
    <w:rsid w:val="00D45C70"/>
    <w:rsid w:val="00D45E67"/>
    <w:rsid w:val="00D46324"/>
    <w:rsid w:val="00D46582"/>
    <w:rsid w:val="00D46782"/>
    <w:rsid w:val="00D46A18"/>
    <w:rsid w:val="00D46B52"/>
    <w:rsid w:val="00D46C50"/>
    <w:rsid w:val="00D46D41"/>
    <w:rsid w:val="00D46EC2"/>
    <w:rsid w:val="00D47043"/>
    <w:rsid w:val="00D47076"/>
    <w:rsid w:val="00D47097"/>
    <w:rsid w:val="00D471B8"/>
    <w:rsid w:val="00D4747E"/>
    <w:rsid w:val="00D474D1"/>
    <w:rsid w:val="00D47658"/>
    <w:rsid w:val="00D47922"/>
    <w:rsid w:val="00D479DE"/>
    <w:rsid w:val="00D47B53"/>
    <w:rsid w:val="00D47D2E"/>
    <w:rsid w:val="00D47E35"/>
    <w:rsid w:val="00D47F81"/>
    <w:rsid w:val="00D47F93"/>
    <w:rsid w:val="00D47FD0"/>
    <w:rsid w:val="00D50145"/>
    <w:rsid w:val="00D502EE"/>
    <w:rsid w:val="00D50361"/>
    <w:rsid w:val="00D50489"/>
    <w:rsid w:val="00D50616"/>
    <w:rsid w:val="00D50974"/>
    <w:rsid w:val="00D50A7B"/>
    <w:rsid w:val="00D50CE3"/>
    <w:rsid w:val="00D50DDE"/>
    <w:rsid w:val="00D50FF6"/>
    <w:rsid w:val="00D51006"/>
    <w:rsid w:val="00D513DB"/>
    <w:rsid w:val="00D515D4"/>
    <w:rsid w:val="00D51920"/>
    <w:rsid w:val="00D51A2D"/>
    <w:rsid w:val="00D51B79"/>
    <w:rsid w:val="00D51D6E"/>
    <w:rsid w:val="00D51D78"/>
    <w:rsid w:val="00D51D80"/>
    <w:rsid w:val="00D51FDA"/>
    <w:rsid w:val="00D52067"/>
    <w:rsid w:val="00D5216B"/>
    <w:rsid w:val="00D5231A"/>
    <w:rsid w:val="00D525D5"/>
    <w:rsid w:val="00D525DD"/>
    <w:rsid w:val="00D52703"/>
    <w:rsid w:val="00D52B68"/>
    <w:rsid w:val="00D52E7D"/>
    <w:rsid w:val="00D52F21"/>
    <w:rsid w:val="00D53253"/>
    <w:rsid w:val="00D53292"/>
    <w:rsid w:val="00D532A4"/>
    <w:rsid w:val="00D532FE"/>
    <w:rsid w:val="00D53455"/>
    <w:rsid w:val="00D53480"/>
    <w:rsid w:val="00D53529"/>
    <w:rsid w:val="00D538AE"/>
    <w:rsid w:val="00D53A1E"/>
    <w:rsid w:val="00D53A3A"/>
    <w:rsid w:val="00D53FE4"/>
    <w:rsid w:val="00D5417E"/>
    <w:rsid w:val="00D5423D"/>
    <w:rsid w:val="00D5447D"/>
    <w:rsid w:val="00D544F1"/>
    <w:rsid w:val="00D546F9"/>
    <w:rsid w:val="00D549BB"/>
    <w:rsid w:val="00D54A65"/>
    <w:rsid w:val="00D54BCB"/>
    <w:rsid w:val="00D54C6F"/>
    <w:rsid w:val="00D54CF8"/>
    <w:rsid w:val="00D54F3B"/>
    <w:rsid w:val="00D5501B"/>
    <w:rsid w:val="00D55061"/>
    <w:rsid w:val="00D5516B"/>
    <w:rsid w:val="00D5535D"/>
    <w:rsid w:val="00D55416"/>
    <w:rsid w:val="00D555D3"/>
    <w:rsid w:val="00D55809"/>
    <w:rsid w:val="00D55C22"/>
    <w:rsid w:val="00D55C54"/>
    <w:rsid w:val="00D55DE2"/>
    <w:rsid w:val="00D55FDF"/>
    <w:rsid w:val="00D5633B"/>
    <w:rsid w:val="00D5633F"/>
    <w:rsid w:val="00D5649A"/>
    <w:rsid w:val="00D5661C"/>
    <w:rsid w:val="00D56B24"/>
    <w:rsid w:val="00D56ED1"/>
    <w:rsid w:val="00D5703E"/>
    <w:rsid w:val="00D573E4"/>
    <w:rsid w:val="00D57976"/>
    <w:rsid w:val="00D57D80"/>
    <w:rsid w:val="00D57E45"/>
    <w:rsid w:val="00D57E7C"/>
    <w:rsid w:val="00D600A4"/>
    <w:rsid w:val="00D60315"/>
    <w:rsid w:val="00D60403"/>
    <w:rsid w:val="00D60442"/>
    <w:rsid w:val="00D60473"/>
    <w:rsid w:val="00D60579"/>
    <w:rsid w:val="00D60632"/>
    <w:rsid w:val="00D60678"/>
    <w:rsid w:val="00D607EA"/>
    <w:rsid w:val="00D608C4"/>
    <w:rsid w:val="00D60A97"/>
    <w:rsid w:val="00D60B2A"/>
    <w:rsid w:val="00D60C3B"/>
    <w:rsid w:val="00D60DC7"/>
    <w:rsid w:val="00D60ECC"/>
    <w:rsid w:val="00D61042"/>
    <w:rsid w:val="00D6116B"/>
    <w:rsid w:val="00D61325"/>
    <w:rsid w:val="00D613E0"/>
    <w:rsid w:val="00D61A5D"/>
    <w:rsid w:val="00D61B55"/>
    <w:rsid w:val="00D61BA8"/>
    <w:rsid w:val="00D61C9D"/>
    <w:rsid w:val="00D61F98"/>
    <w:rsid w:val="00D62049"/>
    <w:rsid w:val="00D6207A"/>
    <w:rsid w:val="00D623DD"/>
    <w:rsid w:val="00D625B1"/>
    <w:rsid w:val="00D625DA"/>
    <w:rsid w:val="00D6260C"/>
    <w:rsid w:val="00D6266D"/>
    <w:rsid w:val="00D627D8"/>
    <w:rsid w:val="00D62A1C"/>
    <w:rsid w:val="00D62B08"/>
    <w:rsid w:val="00D62B1A"/>
    <w:rsid w:val="00D62C2E"/>
    <w:rsid w:val="00D62C9A"/>
    <w:rsid w:val="00D62E2E"/>
    <w:rsid w:val="00D63059"/>
    <w:rsid w:val="00D630CB"/>
    <w:rsid w:val="00D633FB"/>
    <w:rsid w:val="00D634E6"/>
    <w:rsid w:val="00D63768"/>
    <w:rsid w:val="00D63F75"/>
    <w:rsid w:val="00D64148"/>
    <w:rsid w:val="00D6417C"/>
    <w:rsid w:val="00D64535"/>
    <w:rsid w:val="00D64699"/>
    <w:rsid w:val="00D64ADF"/>
    <w:rsid w:val="00D64D03"/>
    <w:rsid w:val="00D64E3D"/>
    <w:rsid w:val="00D651B0"/>
    <w:rsid w:val="00D65518"/>
    <w:rsid w:val="00D655AD"/>
    <w:rsid w:val="00D6597C"/>
    <w:rsid w:val="00D659D9"/>
    <w:rsid w:val="00D65B19"/>
    <w:rsid w:val="00D65F7A"/>
    <w:rsid w:val="00D6607D"/>
    <w:rsid w:val="00D661BC"/>
    <w:rsid w:val="00D66566"/>
    <w:rsid w:val="00D66584"/>
    <w:rsid w:val="00D66654"/>
    <w:rsid w:val="00D669EB"/>
    <w:rsid w:val="00D66B55"/>
    <w:rsid w:val="00D66DB4"/>
    <w:rsid w:val="00D6713D"/>
    <w:rsid w:val="00D6722A"/>
    <w:rsid w:val="00D6723C"/>
    <w:rsid w:val="00D673D0"/>
    <w:rsid w:val="00D67421"/>
    <w:rsid w:val="00D6767A"/>
    <w:rsid w:val="00D676F2"/>
    <w:rsid w:val="00D6772C"/>
    <w:rsid w:val="00D6786D"/>
    <w:rsid w:val="00D67A56"/>
    <w:rsid w:val="00D67DB7"/>
    <w:rsid w:val="00D67E16"/>
    <w:rsid w:val="00D70024"/>
    <w:rsid w:val="00D70070"/>
    <w:rsid w:val="00D7019E"/>
    <w:rsid w:val="00D703ED"/>
    <w:rsid w:val="00D7041F"/>
    <w:rsid w:val="00D70694"/>
    <w:rsid w:val="00D70B0B"/>
    <w:rsid w:val="00D70B45"/>
    <w:rsid w:val="00D70CF6"/>
    <w:rsid w:val="00D70DA3"/>
    <w:rsid w:val="00D70F58"/>
    <w:rsid w:val="00D71229"/>
    <w:rsid w:val="00D71381"/>
    <w:rsid w:val="00D71621"/>
    <w:rsid w:val="00D7164D"/>
    <w:rsid w:val="00D7176F"/>
    <w:rsid w:val="00D71AEA"/>
    <w:rsid w:val="00D71B43"/>
    <w:rsid w:val="00D720EE"/>
    <w:rsid w:val="00D722CE"/>
    <w:rsid w:val="00D7237C"/>
    <w:rsid w:val="00D724D2"/>
    <w:rsid w:val="00D725DF"/>
    <w:rsid w:val="00D72880"/>
    <w:rsid w:val="00D7291F"/>
    <w:rsid w:val="00D72B33"/>
    <w:rsid w:val="00D72C27"/>
    <w:rsid w:val="00D72F5B"/>
    <w:rsid w:val="00D732EF"/>
    <w:rsid w:val="00D737BF"/>
    <w:rsid w:val="00D73886"/>
    <w:rsid w:val="00D7389E"/>
    <w:rsid w:val="00D73A23"/>
    <w:rsid w:val="00D73A99"/>
    <w:rsid w:val="00D73E56"/>
    <w:rsid w:val="00D740ED"/>
    <w:rsid w:val="00D74150"/>
    <w:rsid w:val="00D743B4"/>
    <w:rsid w:val="00D74678"/>
    <w:rsid w:val="00D74710"/>
    <w:rsid w:val="00D74780"/>
    <w:rsid w:val="00D747FA"/>
    <w:rsid w:val="00D7488B"/>
    <w:rsid w:val="00D748C7"/>
    <w:rsid w:val="00D74AAF"/>
    <w:rsid w:val="00D74C4C"/>
    <w:rsid w:val="00D74F38"/>
    <w:rsid w:val="00D75311"/>
    <w:rsid w:val="00D753A9"/>
    <w:rsid w:val="00D753C3"/>
    <w:rsid w:val="00D753D2"/>
    <w:rsid w:val="00D75757"/>
    <w:rsid w:val="00D75799"/>
    <w:rsid w:val="00D75AAA"/>
    <w:rsid w:val="00D75BC3"/>
    <w:rsid w:val="00D75CFD"/>
    <w:rsid w:val="00D75DC7"/>
    <w:rsid w:val="00D75E72"/>
    <w:rsid w:val="00D75ED3"/>
    <w:rsid w:val="00D7607F"/>
    <w:rsid w:val="00D7640A"/>
    <w:rsid w:val="00D76526"/>
    <w:rsid w:val="00D76AE4"/>
    <w:rsid w:val="00D76F2F"/>
    <w:rsid w:val="00D77029"/>
    <w:rsid w:val="00D770B3"/>
    <w:rsid w:val="00D77298"/>
    <w:rsid w:val="00D77329"/>
    <w:rsid w:val="00D77407"/>
    <w:rsid w:val="00D77540"/>
    <w:rsid w:val="00D77597"/>
    <w:rsid w:val="00D77CC4"/>
    <w:rsid w:val="00D77D4F"/>
    <w:rsid w:val="00D77E5B"/>
    <w:rsid w:val="00D80334"/>
    <w:rsid w:val="00D8065E"/>
    <w:rsid w:val="00D807D6"/>
    <w:rsid w:val="00D80807"/>
    <w:rsid w:val="00D808B7"/>
    <w:rsid w:val="00D80CAE"/>
    <w:rsid w:val="00D80D48"/>
    <w:rsid w:val="00D80D4D"/>
    <w:rsid w:val="00D8118D"/>
    <w:rsid w:val="00D811DB"/>
    <w:rsid w:val="00D81237"/>
    <w:rsid w:val="00D81252"/>
    <w:rsid w:val="00D813CE"/>
    <w:rsid w:val="00D814D9"/>
    <w:rsid w:val="00D81538"/>
    <w:rsid w:val="00D816AC"/>
    <w:rsid w:val="00D81818"/>
    <w:rsid w:val="00D81CA1"/>
    <w:rsid w:val="00D81D23"/>
    <w:rsid w:val="00D8204E"/>
    <w:rsid w:val="00D8260D"/>
    <w:rsid w:val="00D82694"/>
    <w:rsid w:val="00D82ED7"/>
    <w:rsid w:val="00D82F34"/>
    <w:rsid w:val="00D82FFF"/>
    <w:rsid w:val="00D83068"/>
    <w:rsid w:val="00D8320B"/>
    <w:rsid w:val="00D833BE"/>
    <w:rsid w:val="00D83722"/>
    <w:rsid w:val="00D839E7"/>
    <w:rsid w:val="00D83A19"/>
    <w:rsid w:val="00D83C30"/>
    <w:rsid w:val="00D8433C"/>
    <w:rsid w:val="00D84653"/>
    <w:rsid w:val="00D848DC"/>
    <w:rsid w:val="00D849DA"/>
    <w:rsid w:val="00D84A00"/>
    <w:rsid w:val="00D84B71"/>
    <w:rsid w:val="00D84C64"/>
    <w:rsid w:val="00D84DCA"/>
    <w:rsid w:val="00D84EAB"/>
    <w:rsid w:val="00D85044"/>
    <w:rsid w:val="00D850A9"/>
    <w:rsid w:val="00D850E8"/>
    <w:rsid w:val="00D8544E"/>
    <w:rsid w:val="00D8552F"/>
    <w:rsid w:val="00D85613"/>
    <w:rsid w:val="00D85625"/>
    <w:rsid w:val="00D85994"/>
    <w:rsid w:val="00D85B50"/>
    <w:rsid w:val="00D85CE3"/>
    <w:rsid w:val="00D85EDE"/>
    <w:rsid w:val="00D85F71"/>
    <w:rsid w:val="00D8604A"/>
    <w:rsid w:val="00D86202"/>
    <w:rsid w:val="00D862D6"/>
    <w:rsid w:val="00D86547"/>
    <w:rsid w:val="00D865DD"/>
    <w:rsid w:val="00D86765"/>
    <w:rsid w:val="00D86766"/>
    <w:rsid w:val="00D86931"/>
    <w:rsid w:val="00D86B83"/>
    <w:rsid w:val="00D86E1F"/>
    <w:rsid w:val="00D872E6"/>
    <w:rsid w:val="00D872ED"/>
    <w:rsid w:val="00D873EE"/>
    <w:rsid w:val="00D87594"/>
    <w:rsid w:val="00D8759C"/>
    <w:rsid w:val="00D875CA"/>
    <w:rsid w:val="00D87647"/>
    <w:rsid w:val="00D87B40"/>
    <w:rsid w:val="00D87C02"/>
    <w:rsid w:val="00D87C76"/>
    <w:rsid w:val="00D901F7"/>
    <w:rsid w:val="00D904C4"/>
    <w:rsid w:val="00D9082E"/>
    <w:rsid w:val="00D90982"/>
    <w:rsid w:val="00D90A19"/>
    <w:rsid w:val="00D911D2"/>
    <w:rsid w:val="00D91380"/>
    <w:rsid w:val="00D91453"/>
    <w:rsid w:val="00D91510"/>
    <w:rsid w:val="00D9164F"/>
    <w:rsid w:val="00D916A4"/>
    <w:rsid w:val="00D91832"/>
    <w:rsid w:val="00D91863"/>
    <w:rsid w:val="00D91997"/>
    <w:rsid w:val="00D91C2F"/>
    <w:rsid w:val="00D91CDF"/>
    <w:rsid w:val="00D91F21"/>
    <w:rsid w:val="00D91FD5"/>
    <w:rsid w:val="00D92148"/>
    <w:rsid w:val="00D922AA"/>
    <w:rsid w:val="00D924F7"/>
    <w:rsid w:val="00D9252E"/>
    <w:rsid w:val="00D92581"/>
    <w:rsid w:val="00D92623"/>
    <w:rsid w:val="00D92669"/>
    <w:rsid w:val="00D9266D"/>
    <w:rsid w:val="00D928D5"/>
    <w:rsid w:val="00D92A59"/>
    <w:rsid w:val="00D92BA1"/>
    <w:rsid w:val="00D92CCA"/>
    <w:rsid w:val="00D92D88"/>
    <w:rsid w:val="00D92DE6"/>
    <w:rsid w:val="00D92E6B"/>
    <w:rsid w:val="00D9397E"/>
    <w:rsid w:val="00D939AC"/>
    <w:rsid w:val="00D93A4E"/>
    <w:rsid w:val="00D93AFD"/>
    <w:rsid w:val="00D93CD5"/>
    <w:rsid w:val="00D93CE7"/>
    <w:rsid w:val="00D93EBF"/>
    <w:rsid w:val="00D93F5F"/>
    <w:rsid w:val="00D9413E"/>
    <w:rsid w:val="00D94451"/>
    <w:rsid w:val="00D94789"/>
    <w:rsid w:val="00D9490D"/>
    <w:rsid w:val="00D94AB4"/>
    <w:rsid w:val="00D94B28"/>
    <w:rsid w:val="00D94FEC"/>
    <w:rsid w:val="00D950D8"/>
    <w:rsid w:val="00D95968"/>
    <w:rsid w:val="00D95FD6"/>
    <w:rsid w:val="00D961A1"/>
    <w:rsid w:val="00D961DD"/>
    <w:rsid w:val="00D96236"/>
    <w:rsid w:val="00D96463"/>
    <w:rsid w:val="00D96882"/>
    <w:rsid w:val="00D968FA"/>
    <w:rsid w:val="00D9698E"/>
    <w:rsid w:val="00D96ADC"/>
    <w:rsid w:val="00D96E42"/>
    <w:rsid w:val="00D96F4A"/>
    <w:rsid w:val="00D97032"/>
    <w:rsid w:val="00D97048"/>
    <w:rsid w:val="00D97365"/>
    <w:rsid w:val="00D973F2"/>
    <w:rsid w:val="00D9753C"/>
    <w:rsid w:val="00D9754E"/>
    <w:rsid w:val="00D97A43"/>
    <w:rsid w:val="00D97B0D"/>
    <w:rsid w:val="00D97B20"/>
    <w:rsid w:val="00D97B58"/>
    <w:rsid w:val="00D97CBB"/>
    <w:rsid w:val="00DA0149"/>
    <w:rsid w:val="00DA035A"/>
    <w:rsid w:val="00DA0496"/>
    <w:rsid w:val="00DA05EA"/>
    <w:rsid w:val="00DA07C3"/>
    <w:rsid w:val="00DA0AEE"/>
    <w:rsid w:val="00DA117D"/>
    <w:rsid w:val="00DA1287"/>
    <w:rsid w:val="00DA1531"/>
    <w:rsid w:val="00DA1683"/>
    <w:rsid w:val="00DA19DD"/>
    <w:rsid w:val="00DA1D31"/>
    <w:rsid w:val="00DA1F3C"/>
    <w:rsid w:val="00DA2124"/>
    <w:rsid w:val="00DA213C"/>
    <w:rsid w:val="00DA21E5"/>
    <w:rsid w:val="00DA221F"/>
    <w:rsid w:val="00DA2262"/>
    <w:rsid w:val="00DA25D5"/>
    <w:rsid w:val="00DA2653"/>
    <w:rsid w:val="00DA2850"/>
    <w:rsid w:val="00DA29BF"/>
    <w:rsid w:val="00DA2BDB"/>
    <w:rsid w:val="00DA2D25"/>
    <w:rsid w:val="00DA2D6F"/>
    <w:rsid w:val="00DA338F"/>
    <w:rsid w:val="00DA339C"/>
    <w:rsid w:val="00DA34B9"/>
    <w:rsid w:val="00DA34CF"/>
    <w:rsid w:val="00DA366B"/>
    <w:rsid w:val="00DA36F4"/>
    <w:rsid w:val="00DA3716"/>
    <w:rsid w:val="00DA374B"/>
    <w:rsid w:val="00DA37F1"/>
    <w:rsid w:val="00DA3A54"/>
    <w:rsid w:val="00DA3F13"/>
    <w:rsid w:val="00DA422A"/>
    <w:rsid w:val="00DA43AA"/>
    <w:rsid w:val="00DA44C3"/>
    <w:rsid w:val="00DA4887"/>
    <w:rsid w:val="00DA498F"/>
    <w:rsid w:val="00DA49F5"/>
    <w:rsid w:val="00DA5201"/>
    <w:rsid w:val="00DA5351"/>
    <w:rsid w:val="00DA547B"/>
    <w:rsid w:val="00DA55CD"/>
    <w:rsid w:val="00DA5DAB"/>
    <w:rsid w:val="00DA60CF"/>
    <w:rsid w:val="00DA6362"/>
    <w:rsid w:val="00DA646B"/>
    <w:rsid w:val="00DA6BD8"/>
    <w:rsid w:val="00DA6E86"/>
    <w:rsid w:val="00DA7310"/>
    <w:rsid w:val="00DA7498"/>
    <w:rsid w:val="00DA749F"/>
    <w:rsid w:val="00DA74F0"/>
    <w:rsid w:val="00DA75AF"/>
    <w:rsid w:val="00DA7666"/>
    <w:rsid w:val="00DA76A7"/>
    <w:rsid w:val="00DA7781"/>
    <w:rsid w:val="00DA7B08"/>
    <w:rsid w:val="00DA7CFD"/>
    <w:rsid w:val="00DA7DAD"/>
    <w:rsid w:val="00DA7FA8"/>
    <w:rsid w:val="00DB0391"/>
    <w:rsid w:val="00DB07D5"/>
    <w:rsid w:val="00DB0A83"/>
    <w:rsid w:val="00DB0BF6"/>
    <w:rsid w:val="00DB0E30"/>
    <w:rsid w:val="00DB1131"/>
    <w:rsid w:val="00DB1259"/>
    <w:rsid w:val="00DB130F"/>
    <w:rsid w:val="00DB1381"/>
    <w:rsid w:val="00DB1399"/>
    <w:rsid w:val="00DB18FA"/>
    <w:rsid w:val="00DB1960"/>
    <w:rsid w:val="00DB19ED"/>
    <w:rsid w:val="00DB1A4D"/>
    <w:rsid w:val="00DB1B1E"/>
    <w:rsid w:val="00DB1F7C"/>
    <w:rsid w:val="00DB2059"/>
    <w:rsid w:val="00DB227F"/>
    <w:rsid w:val="00DB24B8"/>
    <w:rsid w:val="00DB2619"/>
    <w:rsid w:val="00DB288B"/>
    <w:rsid w:val="00DB28E7"/>
    <w:rsid w:val="00DB2A10"/>
    <w:rsid w:val="00DB2ACC"/>
    <w:rsid w:val="00DB2DD8"/>
    <w:rsid w:val="00DB2F43"/>
    <w:rsid w:val="00DB3719"/>
    <w:rsid w:val="00DB3CC4"/>
    <w:rsid w:val="00DB3D38"/>
    <w:rsid w:val="00DB3E82"/>
    <w:rsid w:val="00DB3EF2"/>
    <w:rsid w:val="00DB3F64"/>
    <w:rsid w:val="00DB3FA1"/>
    <w:rsid w:val="00DB4163"/>
    <w:rsid w:val="00DB4822"/>
    <w:rsid w:val="00DB4CD7"/>
    <w:rsid w:val="00DB4D00"/>
    <w:rsid w:val="00DB4D7F"/>
    <w:rsid w:val="00DB4FC1"/>
    <w:rsid w:val="00DB5151"/>
    <w:rsid w:val="00DB5392"/>
    <w:rsid w:val="00DB55DD"/>
    <w:rsid w:val="00DB56D6"/>
    <w:rsid w:val="00DB574F"/>
    <w:rsid w:val="00DB597D"/>
    <w:rsid w:val="00DB59BF"/>
    <w:rsid w:val="00DB5BBE"/>
    <w:rsid w:val="00DB5C4E"/>
    <w:rsid w:val="00DB61F1"/>
    <w:rsid w:val="00DB64B0"/>
    <w:rsid w:val="00DB6527"/>
    <w:rsid w:val="00DB6769"/>
    <w:rsid w:val="00DB686D"/>
    <w:rsid w:val="00DB6F53"/>
    <w:rsid w:val="00DB733A"/>
    <w:rsid w:val="00DB739A"/>
    <w:rsid w:val="00DB746F"/>
    <w:rsid w:val="00DB7744"/>
    <w:rsid w:val="00DB79B9"/>
    <w:rsid w:val="00DB7A20"/>
    <w:rsid w:val="00DB7DEE"/>
    <w:rsid w:val="00DB7E14"/>
    <w:rsid w:val="00DB7FC5"/>
    <w:rsid w:val="00DC0379"/>
    <w:rsid w:val="00DC056F"/>
    <w:rsid w:val="00DC0697"/>
    <w:rsid w:val="00DC0792"/>
    <w:rsid w:val="00DC0864"/>
    <w:rsid w:val="00DC0A32"/>
    <w:rsid w:val="00DC12B1"/>
    <w:rsid w:val="00DC1318"/>
    <w:rsid w:val="00DC14C3"/>
    <w:rsid w:val="00DC1ACA"/>
    <w:rsid w:val="00DC1AEF"/>
    <w:rsid w:val="00DC1D90"/>
    <w:rsid w:val="00DC1ED9"/>
    <w:rsid w:val="00DC1FBA"/>
    <w:rsid w:val="00DC218A"/>
    <w:rsid w:val="00DC22DE"/>
    <w:rsid w:val="00DC24A8"/>
    <w:rsid w:val="00DC254E"/>
    <w:rsid w:val="00DC2676"/>
    <w:rsid w:val="00DC26F2"/>
    <w:rsid w:val="00DC2946"/>
    <w:rsid w:val="00DC29AC"/>
    <w:rsid w:val="00DC2C37"/>
    <w:rsid w:val="00DC2CDF"/>
    <w:rsid w:val="00DC2D47"/>
    <w:rsid w:val="00DC2D60"/>
    <w:rsid w:val="00DC2E72"/>
    <w:rsid w:val="00DC302F"/>
    <w:rsid w:val="00DC3457"/>
    <w:rsid w:val="00DC3B71"/>
    <w:rsid w:val="00DC3B96"/>
    <w:rsid w:val="00DC3E04"/>
    <w:rsid w:val="00DC3EBF"/>
    <w:rsid w:val="00DC400E"/>
    <w:rsid w:val="00DC4394"/>
    <w:rsid w:val="00DC44E8"/>
    <w:rsid w:val="00DC4594"/>
    <w:rsid w:val="00DC4683"/>
    <w:rsid w:val="00DC471F"/>
    <w:rsid w:val="00DC48E8"/>
    <w:rsid w:val="00DC49F6"/>
    <w:rsid w:val="00DC4CCC"/>
    <w:rsid w:val="00DC4E51"/>
    <w:rsid w:val="00DC4F99"/>
    <w:rsid w:val="00DC5172"/>
    <w:rsid w:val="00DC51ED"/>
    <w:rsid w:val="00DC57A9"/>
    <w:rsid w:val="00DC594A"/>
    <w:rsid w:val="00DC59C2"/>
    <w:rsid w:val="00DC5A4B"/>
    <w:rsid w:val="00DC5A72"/>
    <w:rsid w:val="00DC5CEC"/>
    <w:rsid w:val="00DC648C"/>
    <w:rsid w:val="00DC656D"/>
    <w:rsid w:val="00DC667F"/>
    <w:rsid w:val="00DC6764"/>
    <w:rsid w:val="00DC67C8"/>
    <w:rsid w:val="00DC6855"/>
    <w:rsid w:val="00DC68AA"/>
    <w:rsid w:val="00DC6B04"/>
    <w:rsid w:val="00DC6B68"/>
    <w:rsid w:val="00DC6EC7"/>
    <w:rsid w:val="00DC725C"/>
    <w:rsid w:val="00DC7313"/>
    <w:rsid w:val="00DC732E"/>
    <w:rsid w:val="00DC73E1"/>
    <w:rsid w:val="00DC753E"/>
    <w:rsid w:val="00DC7B26"/>
    <w:rsid w:val="00DC7DCC"/>
    <w:rsid w:val="00DC7E81"/>
    <w:rsid w:val="00DC7F76"/>
    <w:rsid w:val="00DD02AE"/>
    <w:rsid w:val="00DD0545"/>
    <w:rsid w:val="00DD0868"/>
    <w:rsid w:val="00DD086C"/>
    <w:rsid w:val="00DD0942"/>
    <w:rsid w:val="00DD09EE"/>
    <w:rsid w:val="00DD0AA8"/>
    <w:rsid w:val="00DD0B99"/>
    <w:rsid w:val="00DD0C97"/>
    <w:rsid w:val="00DD0DE4"/>
    <w:rsid w:val="00DD1204"/>
    <w:rsid w:val="00DD160F"/>
    <w:rsid w:val="00DD1630"/>
    <w:rsid w:val="00DD17D0"/>
    <w:rsid w:val="00DD19AE"/>
    <w:rsid w:val="00DD1A84"/>
    <w:rsid w:val="00DD1B9E"/>
    <w:rsid w:val="00DD1C8D"/>
    <w:rsid w:val="00DD1D45"/>
    <w:rsid w:val="00DD24BA"/>
    <w:rsid w:val="00DD24D3"/>
    <w:rsid w:val="00DD2595"/>
    <w:rsid w:val="00DD2953"/>
    <w:rsid w:val="00DD295F"/>
    <w:rsid w:val="00DD29C0"/>
    <w:rsid w:val="00DD2CD6"/>
    <w:rsid w:val="00DD2DED"/>
    <w:rsid w:val="00DD2E68"/>
    <w:rsid w:val="00DD2F1D"/>
    <w:rsid w:val="00DD3228"/>
    <w:rsid w:val="00DD32E6"/>
    <w:rsid w:val="00DD345A"/>
    <w:rsid w:val="00DD3485"/>
    <w:rsid w:val="00DD3492"/>
    <w:rsid w:val="00DD34A0"/>
    <w:rsid w:val="00DD351D"/>
    <w:rsid w:val="00DD3B4F"/>
    <w:rsid w:val="00DD4217"/>
    <w:rsid w:val="00DD4284"/>
    <w:rsid w:val="00DD434D"/>
    <w:rsid w:val="00DD45C6"/>
    <w:rsid w:val="00DD489E"/>
    <w:rsid w:val="00DD495A"/>
    <w:rsid w:val="00DD4B53"/>
    <w:rsid w:val="00DD4D51"/>
    <w:rsid w:val="00DD4F67"/>
    <w:rsid w:val="00DD4FB3"/>
    <w:rsid w:val="00DD537F"/>
    <w:rsid w:val="00DD53AF"/>
    <w:rsid w:val="00DD5446"/>
    <w:rsid w:val="00DD5543"/>
    <w:rsid w:val="00DD5842"/>
    <w:rsid w:val="00DD5995"/>
    <w:rsid w:val="00DD5ED1"/>
    <w:rsid w:val="00DD647D"/>
    <w:rsid w:val="00DD6532"/>
    <w:rsid w:val="00DD6586"/>
    <w:rsid w:val="00DD69DC"/>
    <w:rsid w:val="00DD6AD8"/>
    <w:rsid w:val="00DD6B7B"/>
    <w:rsid w:val="00DD6D5B"/>
    <w:rsid w:val="00DD6F85"/>
    <w:rsid w:val="00DD71B8"/>
    <w:rsid w:val="00DD74F0"/>
    <w:rsid w:val="00DD767B"/>
    <w:rsid w:val="00DD76D0"/>
    <w:rsid w:val="00DD7724"/>
    <w:rsid w:val="00DD7866"/>
    <w:rsid w:val="00DD78C5"/>
    <w:rsid w:val="00DD7FA8"/>
    <w:rsid w:val="00DE06AE"/>
    <w:rsid w:val="00DE0821"/>
    <w:rsid w:val="00DE084D"/>
    <w:rsid w:val="00DE09EE"/>
    <w:rsid w:val="00DE0ABE"/>
    <w:rsid w:val="00DE0C49"/>
    <w:rsid w:val="00DE0DC3"/>
    <w:rsid w:val="00DE0EE2"/>
    <w:rsid w:val="00DE0EE5"/>
    <w:rsid w:val="00DE0F51"/>
    <w:rsid w:val="00DE1027"/>
    <w:rsid w:val="00DE1299"/>
    <w:rsid w:val="00DE1479"/>
    <w:rsid w:val="00DE1481"/>
    <w:rsid w:val="00DE14F1"/>
    <w:rsid w:val="00DE1580"/>
    <w:rsid w:val="00DE16DC"/>
    <w:rsid w:val="00DE1750"/>
    <w:rsid w:val="00DE179C"/>
    <w:rsid w:val="00DE194A"/>
    <w:rsid w:val="00DE1D19"/>
    <w:rsid w:val="00DE1DAF"/>
    <w:rsid w:val="00DE1E5E"/>
    <w:rsid w:val="00DE2202"/>
    <w:rsid w:val="00DE2278"/>
    <w:rsid w:val="00DE2473"/>
    <w:rsid w:val="00DE2496"/>
    <w:rsid w:val="00DE2692"/>
    <w:rsid w:val="00DE26B9"/>
    <w:rsid w:val="00DE26D9"/>
    <w:rsid w:val="00DE29F9"/>
    <w:rsid w:val="00DE2A6E"/>
    <w:rsid w:val="00DE2C4D"/>
    <w:rsid w:val="00DE2F38"/>
    <w:rsid w:val="00DE2F56"/>
    <w:rsid w:val="00DE3073"/>
    <w:rsid w:val="00DE352C"/>
    <w:rsid w:val="00DE35C7"/>
    <w:rsid w:val="00DE3627"/>
    <w:rsid w:val="00DE39E0"/>
    <w:rsid w:val="00DE3B3C"/>
    <w:rsid w:val="00DE3BC3"/>
    <w:rsid w:val="00DE3C86"/>
    <w:rsid w:val="00DE3C8F"/>
    <w:rsid w:val="00DE3CAE"/>
    <w:rsid w:val="00DE3D0D"/>
    <w:rsid w:val="00DE3D44"/>
    <w:rsid w:val="00DE3D6D"/>
    <w:rsid w:val="00DE3E0A"/>
    <w:rsid w:val="00DE45BA"/>
    <w:rsid w:val="00DE45BB"/>
    <w:rsid w:val="00DE462D"/>
    <w:rsid w:val="00DE46F8"/>
    <w:rsid w:val="00DE4B62"/>
    <w:rsid w:val="00DE4CF4"/>
    <w:rsid w:val="00DE4E55"/>
    <w:rsid w:val="00DE50B6"/>
    <w:rsid w:val="00DE517C"/>
    <w:rsid w:val="00DE53B3"/>
    <w:rsid w:val="00DE5436"/>
    <w:rsid w:val="00DE54C3"/>
    <w:rsid w:val="00DE56F7"/>
    <w:rsid w:val="00DE57F9"/>
    <w:rsid w:val="00DE59CF"/>
    <w:rsid w:val="00DE5CE1"/>
    <w:rsid w:val="00DE5CF1"/>
    <w:rsid w:val="00DE60FD"/>
    <w:rsid w:val="00DE64E3"/>
    <w:rsid w:val="00DE6529"/>
    <w:rsid w:val="00DE653E"/>
    <w:rsid w:val="00DE65BE"/>
    <w:rsid w:val="00DE6660"/>
    <w:rsid w:val="00DE67CB"/>
    <w:rsid w:val="00DE6A64"/>
    <w:rsid w:val="00DE6B9C"/>
    <w:rsid w:val="00DE6DD3"/>
    <w:rsid w:val="00DE6FA7"/>
    <w:rsid w:val="00DE7025"/>
    <w:rsid w:val="00DE7140"/>
    <w:rsid w:val="00DE7300"/>
    <w:rsid w:val="00DE73E7"/>
    <w:rsid w:val="00DE74CB"/>
    <w:rsid w:val="00DE75E3"/>
    <w:rsid w:val="00DE763F"/>
    <w:rsid w:val="00DE7952"/>
    <w:rsid w:val="00DE7D80"/>
    <w:rsid w:val="00DE7DD4"/>
    <w:rsid w:val="00DE7EC9"/>
    <w:rsid w:val="00DE7FD2"/>
    <w:rsid w:val="00DF0406"/>
    <w:rsid w:val="00DF0410"/>
    <w:rsid w:val="00DF06FD"/>
    <w:rsid w:val="00DF078D"/>
    <w:rsid w:val="00DF07B7"/>
    <w:rsid w:val="00DF0934"/>
    <w:rsid w:val="00DF098E"/>
    <w:rsid w:val="00DF0997"/>
    <w:rsid w:val="00DF0AAD"/>
    <w:rsid w:val="00DF0B82"/>
    <w:rsid w:val="00DF0CB7"/>
    <w:rsid w:val="00DF0E04"/>
    <w:rsid w:val="00DF10C9"/>
    <w:rsid w:val="00DF13E4"/>
    <w:rsid w:val="00DF1426"/>
    <w:rsid w:val="00DF1454"/>
    <w:rsid w:val="00DF14ED"/>
    <w:rsid w:val="00DF15B0"/>
    <w:rsid w:val="00DF1843"/>
    <w:rsid w:val="00DF1855"/>
    <w:rsid w:val="00DF18DC"/>
    <w:rsid w:val="00DF19AF"/>
    <w:rsid w:val="00DF1C8D"/>
    <w:rsid w:val="00DF1C97"/>
    <w:rsid w:val="00DF1D79"/>
    <w:rsid w:val="00DF2082"/>
    <w:rsid w:val="00DF25D9"/>
    <w:rsid w:val="00DF2820"/>
    <w:rsid w:val="00DF28BF"/>
    <w:rsid w:val="00DF29B1"/>
    <w:rsid w:val="00DF2E3A"/>
    <w:rsid w:val="00DF30B9"/>
    <w:rsid w:val="00DF3472"/>
    <w:rsid w:val="00DF3514"/>
    <w:rsid w:val="00DF355A"/>
    <w:rsid w:val="00DF35C8"/>
    <w:rsid w:val="00DF36E5"/>
    <w:rsid w:val="00DF3AC4"/>
    <w:rsid w:val="00DF3D4D"/>
    <w:rsid w:val="00DF3DF3"/>
    <w:rsid w:val="00DF3E5D"/>
    <w:rsid w:val="00DF3E87"/>
    <w:rsid w:val="00DF42D4"/>
    <w:rsid w:val="00DF4351"/>
    <w:rsid w:val="00DF4522"/>
    <w:rsid w:val="00DF4684"/>
    <w:rsid w:val="00DF49FD"/>
    <w:rsid w:val="00DF4AE7"/>
    <w:rsid w:val="00DF4E50"/>
    <w:rsid w:val="00DF4E5A"/>
    <w:rsid w:val="00DF4EFD"/>
    <w:rsid w:val="00DF4F10"/>
    <w:rsid w:val="00DF50B8"/>
    <w:rsid w:val="00DF52CA"/>
    <w:rsid w:val="00DF5490"/>
    <w:rsid w:val="00DF5983"/>
    <w:rsid w:val="00DF5A70"/>
    <w:rsid w:val="00DF5C7F"/>
    <w:rsid w:val="00DF5CB4"/>
    <w:rsid w:val="00DF6053"/>
    <w:rsid w:val="00DF6123"/>
    <w:rsid w:val="00DF6273"/>
    <w:rsid w:val="00DF6279"/>
    <w:rsid w:val="00DF62D6"/>
    <w:rsid w:val="00DF6449"/>
    <w:rsid w:val="00DF665C"/>
    <w:rsid w:val="00DF66ED"/>
    <w:rsid w:val="00DF6A7A"/>
    <w:rsid w:val="00DF7793"/>
    <w:rsid w:val="00DF7C2A"/>
    <w:rsid w:val="00DF7C93"/>
    <w:rsid w:val="00DF7F32"/>
    <w:rsid w:val="00E000D0"/>
    <w:rsid w:val="00E002A7"/>
    <w:rsid w:val="00E002BD"/>
    <w:rsid w:val="00E00631"/>
    <w:rsid w:val="00E0089D"/>
    <w:rsid w:val="00E00935"/>
    <w:rsid w:val="00E00B82"/>
    <w:rsid w:val="00E00E46"/>
    <w:rsid w:val="00E00EA0"/>
    <w:rsid w:val="00E00F6F"/>
    <w:rsid w:val="00E01187"/>
    <w:rsid w:val="00E0135A"/>
    <w:rsid w:val="00E015FD"/>
    <w:rsid w:val="00E01902"/>
    <w:rsid w:val="00E0194D"/>
    <w:rsid w:val="00E01A72"/>
    <w:rsid w:val="00E01C58"/>
    <w:rsid w:val="00E01F72"/>
    <w:rsid w:val="00E02080"/>
    <w:rsid w:val="00E02117"/>
    <w:rsid w:val="00E0228C"/>
    <w:rsid w:val="00E023F6"/>
    <w:rsid w:val="00E02462"/>
    <w:rsid w:val="00E025E9"/>
    <w:rsid w:val="00E02659"/>
    <w:rsid w:val="00E026DC"/>
    <w:rsid w:val="00E02781"/>
    <w:rsid w:val="00E027FE"/>
    <w:rsid w:val="00E028BE"/>
    <w:rsid w:val="00E0290A"/>
    <w:rsid w:val="00E02A1C"/>
    <w:rsid w:val="00E02AEE"/>
    <w:rsid w:val="00E02AF7"/>
    <w:rsid w:val="00E02E2D"/>
    <w:rsid w:val="00E02FB7"/>
    <w:rsid w:val="00E0302E"/>
    <w:rsid w:val="00E0318D"/>
    <w:rsid w:val="00E03656"/>
    <w:rsid w:val="00E03B81"/>
    <w:rsid w:val="00E03DA3"/>
    <w:rsid w:val="00E03DE1"/>
    <w:rsid w:val="00E03E7A"/>
    <w:rsid w:val="00E03F66"/>
    <w:rsid w:val="00E04180"/>
    <w:rsid w:val="00E0453F"/>
    <w:rsid w:val="00E0459A"/>
    <w:rsid w:val="00E046C9"/>
    <w:rsid w:val="00E046F0"/>
    <w:rsid w:val="00E04853"/>
    <w:rsid w:val="00E048CE"/>
    <w:rsid w:val="00E04CE6"/>
    <w:rsid w:val="00E050F3"/>
    <w:rsid w:val="00E050F4"/>
    <w:rsid w:val="00E05403"/>
    <w:rsid w:val="00E054CE"/>
    <w:rsid w:val="00E055F4"/>
    <w:rsid w:val="00E05768"/>
    <w:rsid w:val="00E058C2"/>
    <w:rsid w:val="00E058E7"/>
    <w:rsid w:val="00E0599C"/>
    <w:rsid w:val="00E05AB7"/>
    <w:rsid w:val="00E05AD0"/>
    <w:rsid w:val="00E05C05"/>
    <w:rsid w:val="00E05D63"/>
    <w:rsid w:val="00E05EC8"/>
    <w:rsid w:val="00E05F73"/>
    <w:rsid w:val="00E05FF5"/>
    <w:rsid w:val="00E060E6"/>
    <w:rsid w:val="00E0659E"/>
    <w:rsid w:val="00E06896"/>
    <w:rsid w:val="00E06BFB"/>
    <w:rsid w:val="00E06CB2"/>
    <w:rsid w:val="00E06E55"/>
    <w:rsid w:val="00E073B3"/>
    <w:rsid w:val="00E07764"/>
    <w:rsid w:val="00E07773"/>
    <w:rsid w:val="00E07DDF"/>
    <w:rsid w:val="00E07E50"/>
    <w:rsid w:val="00E07EF2"/>
    <w:rsid w:val="00E07F2A"/>
    <w:rsid w:val="00E1041E"/>
    <w:rsid w:val="00E1054B"/>
    <w:rsid w:val="00E10694"/>
    <w:rsid w:val="00E10907"/>
    <w:rsid w:val="00E10DEF"/>
    <w:rsid w:val="00E10EBA"/>
    <w:rsid w:val="00E112A1"/>
    <w:rsid w:val="00E113A4"/>
    <w:rsid w:val="00E11461"/>
    <w:rsid w:val="00E119ED"/>
    <w:rsid w:val="00E119FF"/>
    <w:rsid w:val="00E11EEF"/>
    <w:rsid w:val="00E12014"/>
    <w:rsid w:val="00E1224B"/>
    <w:rsid w:val="00E1225A"/>
    <w:rsid w:val="00E1231B"/>
    <w:rsid w:val="00E12410"/>
    <w:rsid w:val="00E125DA"/>
    <w:rsid w:val="00E12973"/>
    <w:rsid w:val="00E12AC2"/>
    <w:rsid w:val="00E12ACD"/>
    <w:rsid w:val="00E12B4E"/>
    <w:rsid w:val="00E12C52"/>
    <w:rsid w:val="00E12E9D"/>
    <w:rsid w:val="00E12EAF"/>
    <w:rsid w:val="00E12FB4"/>
    <w:rsid w:val="00E13208"/>
    <w:rsid w:val="00E13332"/>
    <w:rsid w:val="00E133D0"/>
    <w:rsid w:val="00E1349A"/>
    <w:rsid w:val="00E13509"/>
    <w:rsid w:val="00E13589"/>
    <w:rsid w:val="00E138BE"/>
    <w:rsid w:val="00E139A2"/>
    <w:rsid w:val="00E13AE4"/>
    <w:rsid w:val="00E13C4D"/>
    <w:rsid w:val="00E13CBA"/>
    <w:rsid w:val="00E13FB0"/>
    <w:rsid w:val="00E14051"/>
    <w:rsid w:val="00E140D4"/>
    <w:rsid w:val="00E14159"/>
    <w:rsid w:val="00E142F4"/>
    <w:rsid w:val="00E145B0"/>
    <w:rsid w:val="00E14680"/>
    <w:rsid w:val="00E148AE"/>
    <w:rsid w:val="00E14C52"/>
    <w:rsid w:val="00E14D5F"/>
    <w:rsid w:val="00E14EB1"/>
    <w:rsid w:val="00E15572"/>
    <w:rsid w:val="00E1558B"/>
    <w:rsid w:val="00E1582A"/>
    <w:rsid w:val="00E15A8B"/>
    <w:rsid w:val="00E15B65"/>
    <w:rsid w:val="00E15D48"/>
    <w:rsid w:val="00E160DD"/>
    <w:rsid w:val="00E16134"/>
    <w:rsid w:val="00E163DA"/>
    <w:rsid w:val="00E16585"/>
    <w:rsid w:val="00E165C0"/>
    <w:rsid w:val="00E1666A"/>
    <w:rsid w:val="00E1668D"/>
    <w:rsid w:val="00E16883"/>
    <w:rsid w:val="00E16894"/>
    <w:rsid w:val="00E168BC"/>
    <w:rsid w:val="00E169B3"/>
    <w:rsid w:val="00E169F1"/>
    <w:rsid w:val="00E16AE3"/>
    <w:rsid w:val="00E16B3E"/>
    <w:rsid w:val="00E16CB7"/>
    <w:rsid w:val="00E16DE8"/>
    <w:rsid w:val="00E17053"/>
    <w:rsid w:val="00E17114"/>
    <w:rsid w:val="00E1715C"/>
    <w:rsid w:val="00E17574"/>
    <w:rsid w:val="00E1781F"/>
    <w:rsid w:val="00E17879"/>
    <w:rsid w:val="00E17964"/>
    <w:rsid w:val="00E17ACB"/>
    <w:rsid w:val="00E17B51"/>
    <w:rsid w:val="00E17E7D"/>
    <w:rsid w:val="00E20041"/>
    <w:rsid w:val="00E201B9"/>
    <w:rsid w:val="00E201F8"/>
    <w:rsid w:val="00E20287"/>
    <w:rsid w:val="00E20290"/>
    <w:rsid w:val="00E2032C"/>
    <w:rsid w:val="00E2047C"/>
    <w:rsid w:val="00E207DD"/>
    <w:rsid w:val="00E20A0E"/>
    <w:rsid w:val="00E20A2C"/>
    <w:rsid w:val="00E20AB0"/>
    <w:rsid w:val="00E20FA6"/>
    <w:rsid w:val="00E21348"/>
    <w:rsid w:val="00E2135A"/>
    <w:rsid w:val="00E215BE"/>
    <w:rsid w:val="00E216EC"/>
    <w:rsid w:val="00E217F4"/>
    <w:rsid w:val="00E21897"/>
    <w:rsid w:val="00E218FC"/>
    <w:rsid w:val="00E21A22"/>
    <w:rsid w:val="00E21A6D"/>
    <w:rsid w:val="00E21ADE"/>
    <w:rsid w:val="00E21C70"/>
    <w:rsid w:val="00E21FB7"/>
    <w:rsid w:val="00E2205F"/>
    <w:rsid w:val="00E22082"/>
    <w:rsid w:val="00E220CB"/>
    <w:rsid w:val="00E225D8"/>
    <w:rsid w:val="00E22730"/>
    <w:rsid w:val="00E22986"/>
    <w:rsid w:val="00E229D6"/>
    <w:rsid w:val="00E22BA9"/>
    <w:rsid w:val="00E22BC6"/>
    <w:rsid w:val="00E22CF3"/>
    <w:rsid w:val="00E22DF5"/>
    <w:rsid w:val="00E22EF3"/>
    <w:rsid w:val="00E23140"/>
    <w:rsid w:val="00E2391B"/>
    <w:rsid w:val="00E23DCE"/>
    <w:rsid w:val="00E24166"/>
    <w:rsid w:val="00E242C7"/>
    <w:rsid w:val="00E24439"/>
    <w:rsid w:val="00E244A1"/>
    <w:rsid w:val="00E244C9"/>
    <w:rsid w:val="00E245B9"/>
    <w:rsid w:val="00E24ACD"/>
    <w:rsid w:val="00E24B1C"/>
    <w:rsid w:val="00E24D73"/>
    <w:rsid w:val="00E24F80"/>
    <w:rsid w:val="00E25579"/>
    <w:rsid w:val="00E2590F"/>
    <w:rsid w:val="00E25A14"/>
    <w:rsid w:val="00E25D61"/>
    <w:rsid w:val="00E25DF7"/>
    <w:rsid w:val="00E26227"/>
    <w:rsid w:val="00E2640E"/>
    <w:rsid w:val="00E264EE"/>
    <w:rsid w:val="00E26B2C"/>
    <w:rsid w:val="00E26D1A"/>
    <w:rsid w:val="00E26F9A"/>
    <w:rsid w:val="00E27188"/>
    <w:rsid w:val="00E272D4"/>
    <w:rsid w:val="00E27510"/>
    <w:rsid w:val="00E27596"/>
    <w:rsid w:val="00E2772B"/>
    <w:rsid w:val="00E278E0"/>
    <w:rsid w:val="00E279DD"/>
    <w:rsid w:val="00E27A34"/>
    <w:rsid w:val="00E27AF3"/>
    <w:rsid w:val="00E27B13"/>
    <w:rsid w:val="00E27C92"/>
    <w:rsid w:val="00E300E9"/>
    <w:rsid w:val="00E30455"/>
    <w:rsid w:val="00E30536"/>
    <w:rsid w:val="00E30A5A"/>
    <w:rsid w:val="00E30B2E"/>
    <w:rsid w:val="00E30DB6"/>
    <w:rsid w:val="00E30EFF"/>
    <w:rsid w:val="00E310C1"/>
    <w:rsid w:val="00E310FC"/>
    <w:rsid w:val="00E31152"/>
    <w:rsid w:val="00E311BA"/>
    <w:rsid w:val="00E3136F"/>
    <w:rsid w:val="00E31937"/>
    <w:rsid w:val="00E31B3A"/>
    <w:rsid w:val="00E31D45"/>
    <w:rsid w:val="00E31D54"/>
    <w:rsid w:val="00E31E04"/>
    <w:rsid w:val="00E31F2F"/>
    <w:rsid w:val="00E31FE7"/>
    <w:rsid w:val="00E32155"/>
    <w:rsid w:val="00E32173"/>
    <w:rsid w:val="00E322AB"/>
    <w:rsid w:val="00E327C6"/>
    <w:rsid w:val="00E3284C"/>
    <w:rsid w:val="00E32BB7"/>
    <w:rsid w:val="00E32E66"/>
    <w:rsid w:val="00E32E86"/>
    <w:rsid w:val="00E32F4E"/>
    <w:rsid w:val="00E33081"/>
    <w:rsid w:val="00E331AA"/>
    <w:rsid w:val="00E336CB"/>
    <w:rsid w:val="00E338AB"/>
    <w:rsid w:val="00E33D54"/>
    <w:rsid w:val="00E33EC1"/>
    <w:rsid w:val="00E3422D"/>
    <w:rsid w:val="00E3425B"/>
    <w:rsid w:val="00E34507"/>
    <w:rsid w:val="00E3482F"/>
    <w:rsid w:val="00E34AD7"/>
    <w:rsid w:val="00E34B54"/>
    <w:rsid w:val="00E34CDC"/>
    <w:rsid w:val="00E34DA7"/>
    <w:rsid w:val="00E34EA1"/>
    <w:rsid w:val="00E3520C"/>
    <w:rsid w:val="00E35517"/>
    <w:rsid w:val="00E35564"/>
    <w:rsid w:val="00E355CC"/>
    <w:rsid w:val="00E357BE"/>
    <w:rsid w:val="00E357E4"/>
    <w:rsid w:val="00E359F9"/>
    <w:rsid w:val="00E35A12"/>
    <w:rsid w:val="00E35AEC"/>
    <w:rsid w:val="00E35FED"/>
    <w:rsid w:val="00E36040"/>
    <w:rsid w:val="00E36172"/>
    <w:rsid w:val="00E36617"/>
    <w:rsid w:val="00E3661A"/>
    <w:rsid w:val="00E367EF"/>
    <w:rsid w:val="00E36905"/>
    <w:rsid w:val="00E369D6"/>
    <w:rsid w:val="00E369FC"/>
    <w:rsid w:val="00E36C64"/>
    <w:rsid w:val="00E36D92"/>
    <w:rsid w:val="00E3714D"/>
    <w:rsid w:val="00E3719E"/>
    <w:rsid w:val="00E37291"/>
    <w:rsid w:val="00E37459"/>
    <w:rsid w:val="00E37733"/>
    <w:rsid w:val="00E37821"/>
    <w:rsid w:val="00E37882"/>
    <w:rsid w:val="00E37A0D"/>
    <w:rsid w:val="00E37AD5"/>
    <w:rsid w:val="00E37E17"/>
    <w:rsid w:val="00E4020B"/>
    <w:rsid w:val="00E40265"/>
    <w:rsid w:val="00E40531"/>
    <w:rsid w:val="00E40C10"/>
    <w:rsid w:val="00E4104C"/>
    <w:rsid w:val="00E41825"/>
    <w:rsid w:val="00E41A6B"/>
    <w:rsid w:val="00E41CCF"/>
    <w:rsid w:val="00E41D7B"/>
    <w:rsid w:val="00E41F1A"/>
    <w:rsid w:val="00E4202E"/>
    <w:rsid w:val="00E42039"/>
    <w:rsid w:val="00E42182"/>
    <w:rsid w:val="00E425E2"/>
    <w:rsid w:val="00E425E7"/>
    <w:rsid w:val="00E42A31"/>
    <w:rsid w:val="00E42A52"/>
    <w:rsid w:val="00E42B0A"/>
    <w:rsid w:val="00E42B3E"/>
    <w:rsid w:val="00E42B4E"/>
    <w:rsid w:val="00E42D14"/>
    <w:rsid w:val="00E42FC4"/>
    <w:rsid w:val="00E4308D"/>
    <w:rsid w:val="00E43322"/>
    <w:rsid w:val="00E43490"/>
    <w:rsid w:val="00E43518"/>
    <w:rsid w:val="00E43776"/>
    <w:rsid w:val="00E43AC8"/>
    <w:rsid w:val="00E43AF2"/>
    <w:rsid w:val="00E43BBE"/>
    <w:rsid w:val="00E43F5F"/>
    <w:rsid w:val="00E440E9"/>
    <w:rsid w:val="00E44229"/>
    <w:rsid w:val="00E4433F"/>
    <w:rsid w:val="00E4445C"/>
    <w:rsid w:val="00E447F4"/>
    <w:rsid w:val="00E44851"/>
    <w:rsid w:val="00E44A43"/>
    <w:rsid w:val="00E44AFC"/>
    <w:rsid w:val="00E44C61"/>
    <w:rsid w:val="00E44E1E"/>
    <w:rsid w:val="00E44E26"/>
    <w:rsid w:val="00E44E6C"/>
    <w:rsid w:val="00E44EE6"/>
    <w:rsid w:val="00E450BB"/>
    <w:rsid w:val="00E4545C"/>
    <w:rsid w:val="00E45630"/>
    <w:rsid w:val="00E45884"/>
    <w:rsid w:val="00E458B5"/>
    <w:rsid w:val="00E458D5"/>
    <w:rsid w:val="00E45F12"/>
    <w:rsid w:val="00E45F1B"/>
    <w:rsid w:val="00E4603B"/>
    <w:rsid w:val="00E46480"/>
    <w:rsid w:val="00E46569"/>
    <w:rsid w:val="00E468F0"/>
    <w:rsid w:val="00E46B95"/>
    <w:rsid w:val="00E46D16"/>
    <w:rsid w:val="00E46D64"/>
    <w:rsid w:val="00E46FA1"/>
    <w:rsid w:val="00E4718C"/>
    <w:rsid w:val="00E472C5"/>
    <w:rsid w:val="00E473CD"/>
    <w:rsid w:val="00E4742A"/>
    <w:rsid w:val="00E47558"/>
    <w:rsid w:val="00E4776C"/>
    <w:rsid w:val="00E477B2"/>
    <w:rsid w:val="00E477CA"/>
    <w:rsid w:val="00E47954"/>
    <w:rsid w:val="00E479A6"/>
    <w:rsid w:val="00E479F7"/>
    <w:rsid w:val="00E47BC7"/>
    <w:rsid w:val="00E47DD1"/>
    <w:rsid w:val="00E50169"/>
    <w:rsid w:val="00E5019A"/>
    <w:rsid w:val="00E50770"/>
    <w:rsid w:val="00E508E4"/>
    <w:rsid w:val="00E50B24"/>
    <w:rsid w:val="00E50D01"/>
    <w:rsid w:val="00E51006"/>
    <w:rsid w:val="00E510D6"/>
    <w:rsid w:val="00E511FA"/>
    <w:rsid w:val="00E51254"/>
    <w:rsid w:val="00E514A0"/>
    <w:rsid w:val="00E515B3"/>
    <w:rsid w:val="00E517A3"/>
    <w:rsid w:val="00E519B8"/>
    <w:rsid w:val="00E51A11"/>
    <w:rsid w:val="00E51D41"/>
    <w:rsid w:val="00E51E19"/>
    <w:rsid w:val="00E51EDF"/>
    <w:rsid w:val="00E51F6E"/>
    <w:rsid w:val="00E51FC8"/>
    <w:rsid w:val="00E5200A"/>
    <w:rsid w:val="00E5203C"/>
    <w:rsid w:val="00E52081"/>
    <w:rsid w:val="00E52083"/>
    <w:rsid w:val="00E52181"/>
    <w:rsid w:val="00E5228F"/>
    <w:rsid w:val="00E52618"/>
    <w:rsid w:val="00E526A3"/>
    <w:rsid w:val="00E52821"/>
    <w:rsid w:val="00E52A02"/>
    <w:rsid w:val="00E52A17"/>
    <w:rsid w:val="00E52C77"/>
    <w:rsid w:val="00E52E85"/>
    <w:rsid w:val="00E52EF2"/>
    <w:rsid w:val="00E52FF3"/>
    <w:rsid w:val="00E5301F"/>
    <w:rsid w:val="00E530CA"/>
    <w:rsid w:val="00E531F6"/>
    <w:rsid w:val="00E5331C"/>
    <w:rsid w:val="00E5340F"/>
    <w:rsid w:val="00E53512"/>
    <w:rsid w:val="00E537E4"/>
    <w:rsid w:val="00E5380C"/>
    <w:rsid w:val="00E5385D"/>
    <w:rsid w:val="00E539B9"/>
    <w:rsid w:val="00E53B2A"/>
    <w:rsid w:val="00E53BA2"/>
    <w:rsid w:val="00E53F07"/>
    <w:rsid w:val="00E5407F"/>
    <w:rsid w:val="00E540B9"/>
    <w:rsid w:val="00E54185"/>
    <w:rsid w:val="00E54186"/>
    <w:rsid w:val="00E541CF"/>
    <w:rsid w:val="00E54317"/>
    <w:rsid w:val="00E54500"/>
    <w:rsid w:val="00E547D5"/>
    <w:rsid w:val="00E54838"/>
    <w:rsid w:val="00E5483C"/>
    <w:rsid w:val="00E549CC"/>
    <w:rsid w:val="00E54A62"/>
    <w:rsid w:val="00E54A65"/>
    <w:rsid w:val="00E54C91"/>
    <w:rsid w:val="00E54CC6"/>
    <w:rsid w:val="00E54E49"/>
    <w:rsid w:val="00E54F84"/>
    <w:rsid w:val="00E54F96"/>
    <w:rsid w:val="00E55224"/>
    <w:rsid w:val="00E55A57"/>
    <w:rsid w:val="00E55ABA"/>
    <w:rsid w:val="00E55AE2"/>
    <w:rsid w:val="00E55B62"/>
    <w:rsid w:val="00E55C44"/>
    <w:rsid w:val="00E55F94"/>
    <w:rsid w:val="00E55FA2"/>
    <w:rsid w:val="00E55FC9"/>
    <w:rsid w:val="00E560D5"/>
    <w:rsid w:val="00E56153"/>
    <w:rsid w:val="00E5628C"/>
    <w:rsid w:val="00E562B9"/>
    <w:rsid w:val="00E5630A"/>
    <w:rsid w:val="00E56392"/>
    <w:rsid w:val="00E56705"/>
    <w:rsid w:val="00E56A09"/>
    <w:rsid w:val="00E56A97"/>
    <w:rsid w:val="00E56E63"/>
    <w:rsid w:val="00E56FCE"/>
    <w:rsid w:val="00E57032"/>
    <w:rsid w:val="00E57340"/>
    <w:rsid w:val="00E57342"/>
    <w:rsid w:val="00E57567"/>
    <w:rsid w:val="00E576B5"/>
    <w:rsid w:val="00E5774F"/>
    <w:rsid w:val="00E577C2"/>
    <w:rsid w:val="00E57B0F"/>
    <w:rsid w:val="00E57D8C"/>
    <w:rsid w:val="00E60121"/>
    <w:rsid w:val="00E6016C"/>
    <w:rsid w:val="00E602DF"/>
    <w:rsid w:val="00E6056B"/>
    <w:rsid w:val="00E6076B"/>
    <w:rsid w:val="00E60A29"/>
    <w:rsid w:val="00E60B47"/>
    <w:rsid w:val="00E6106E"/>
    <w:rsid w:val="00E6122B"/>
    <w:rsid w:val="00E6122E"/>
    <w:rsid w:val="00E6126C"/>
    <w:rsid w:val="00E61285"/>
    <w:rsid w:val="00E612FE"/>
    <w:rsid w:val="00E6143A"/>
    <w:rsid w:val="00E6146B"/>
    <w:rsid w:val="00E617B0"/>
    <w:rsid w:val="00E6185A"/>
    <w:rsid w:val="00E618BA"/>
    <w:rsid w:val="00E61AEE"/>
    <w:rsid w:val="00E61DBF"/>
    <w:rsid w:val="00E61DC8"/>
    <w:rsid w:val="00E61EE0"/>
    <w:rsid w:val="00E620F8"/>
    <w:rsid w:val="00E621A6"/>
    <w:rsid w:val="00E625D1"/>
    <w:rsid w:val="00E6282B"/>
    <w:rsid w:val="00E629D6"/>
    <w:rsid w:val="00E629FE"/>
    <w:rsid w:val="00E62A62"/>
    <w:rsid w:val="00E62B75"/>
    <w:rsid w:val="00E62EBB"/>
    <w:rsid w:val="00E62F6F"/>
    <w:rsid w:val="00E632BA"/>
    <w:rsid w:val="00E633C3"/>
    <w:rsid w:val="00E6345E"/>
    <w:rsid w:val="00E63631"/>
    <w:rsid w:val="00E63651"/>
    <w:rsid w:val="00E6367E"/>
    <w:rsid w:val="00E6377A"/>
    <w:rsid w:val="00E63B6E"/>
    <w:rsid w:val="00E64248"/>
    <w:rsid w:val="00E643AF"/>
    <w:rsid w:val="00E645A0"/>
    <w:rsid w:val="00E64634"/>
    <w:rsid w:val="00E64680"/>
    <w:rsid w:val="00E6480A"/>
    <w:rsid w:val="00E64B07"/>
    <w:rsid w:val="00E64BCA"/>
    <w:rsid w:val="00E64E32"/>
    <w:rsid w:val="00E6557D"/>
    <w:rsid w:val="00E65606"/>
    <w:rsid w:val="00E6567E"/>
    <w:rsid w:val="00E65822"/>
    <w:rsid w:val="00E65924"/>
    <w:rsid w:val="00E6594C"/>
    <w:rsid w:val="00E65952"/>
    <w:rsid w:val="00E65ADC"/>
    <w:rsid w:val="00E65B04"/>
    <w:rsid w:val="00E65B52"/>
    <w:rsid w:val="00E65D50"/>
    <w:rsid w:val="00E65DEA"/>
    <w:rsid w:val="00E65F01"/>
    <w:rsid w:val="00E66012"/>
    <w:rsid w:val="00E6605D"/>
    <w:rsid w:val="00E660B7"/>
    <w:rsid w:val="00E663DB"/>
    <w:rsid w:val="00E66425"/>
    <w:rsid w:val="00E664BD"/>
    <w:rsid w:val="00E66623"/>
    <w:rsid w:val="00E6665D"/>
    <w:rsid w:val="00E668AE"/>
    <w:rsid w:val="00E6694A"/>
    <w:rsid w:val="00E66B6E"/>
    <w:rsid w:val="00E66BB8"/>
    <w:rsid w:val="00E66D43"/>
    <w:rsid w:val="00E66E6A"/>
    <w:rsid w:val="00E66F82"/>
    <w:rsid w:val="00E67143"/>
    <w:rsid w:val="00E67167"/>
    <w:rsid w:val="00E671D6"/>
    <w:rsid w:val="00E6728E"/>
    <w:rsid w:val="00E67334"/>
    <w:rsid w:val="00E676CE"/>
    <w:rsid w:val="00E67DED"/>
    <w:rsid w:val="00E70344"/>
    <w:rsid w:val="00E70411"/>
    <w:rsid w:val="00E70567"/>
    <w:rsid w:val="00E705CA"/>
    <w:rsid w:val="00E707AB"/>
    <w:rsid w:val="00E708A9"/>
    <w:rsid w:val="00E70F91"/>
    <w:rsid w:val="00E71055"/>
    <w:rsid w:val="00E711E9"/>
    <w:rsid w:val="00E7123D"/>
    <w:rsid w:val="00E71308"/>
    <w:rsid w:val="00E71383"/>
    <w:rsid w:val="00E714A3"/>
    <w:rsid w:val="00E7160B"/>
    <w:rsid w:val="00E7162C"/>
    <w:rsid w:val="00E71702"/>
    <w:rsid w:val="00E717D5"/>
    <w:rsid w:val="00E71834"/>
    <w:rsid w:val="00E7195E"/>
    <w:rsid w:val="00E71CC2"/>
    <w:rsid w:val="00E71D2E"/>
    <w:rsid w:val="00E71E57"/>
    <w:rsid w:val="00E72312"/>
    <w:rsid w:val="00E72570"/>
    <w:rsid w:val="00E726FE"/>
    <w:rsid w:val="00E7274D"/>
    <w:rsid w:val="00E727D8"/>
    <w:rsid w:val="00E72AD8"/>
    <w:rsid w:val="00E72DD5"/>
    <w:rsid w:val="00E72F51"/>
    <w:rsid w:val="00E72F57"/>
    <w:rsid w:val="00E73094"/>
    <w:rsid w:val="00E7321E"/>
    <w:rsid w:val="00E734D5"/>
    <w:rsid w:val="00E73705"/>
    <w:rsid w:val="00E7381D"/>
    <w:rsid w:val="00E7389C"/>
    <w:rsid w:val="00E739A5"/>
    <w:rsid w:val="00E73B2D"/>
    <w:rsid w:val="00E73D3D"/>
    <w:rsid w:val="00E73D46"/>
    <w:rsid w:val="00E73DD7"/>
    <w:rsid w:val="00E740EB"/>
    <w:rsid w:val="00E74368"/>
    <w:rsid w:val="00E74588"/>
    <w:rsid w:val="00E747BE"/>
    <w:rsid w:val="00E7496D"/>
    <w:rsid w:val="00E749F8"/>
    <w:rsid w:val="00E74A70"/>
    <w:rsid w:val="00E74CD5"/>
    <w:rsid w:val="00E74D81"/>
    <w:rsid w:val="00E74ED9"/>
    <w:rsid w:val="00E75093"/>
    <w:rsid w:val="00E75169"/>
    <w:rsid w:val="00E75274"/>
    <w:rsid w:val="00E753F4"/>
    <w:rsid w:val="00E75447"/>
    <w:rsid w:val="00E75582"/>
    <w:rsid w:val="00E755A3"/>
    <w:rsid w:val="00E7563A"/>
    <w:rsid w:val="00E75C72"/>
    <w:rsid w:val="00E75D75"/>
    <w:rsid w:val="00E7615B"/>
    <w:rsid w:val="00E761C8"/>
    <w:rsid w:val="00E7643A"/>
    <w:rsid w:val="00E76443"/>
    <w:rsid w:val="00E764FE"/>
    <w:rsid w:val="00E76635"/>
    <w:rsid w:val="00E7665D"/>
    <w:rsid w:val="00E76F5B"/>
    <w:rsid w:val="00E77082"/>
    <w:rsid w:val="00E77245"/>
    <w:rsid w:val="00E7749F"/>
    <w:rsid w:val="00E77652"/>
    <w:rsid w:val="00E779B7"/>
    <w:rsid w:val="00E77D3C"/>
    <w:rsid w:val="00E80739"/>
    <w:rsid w:val="00E80936"/>
    <w:rsid w:val="00E80982"/>
    <w:rsid w:val="00E809C8"/>
    <w:rsid w:val="00E80A80"/>
    <w:rsid w:val="00E81129"/>
    <w:rsid w:val="00E8119A"/>
    <w:rsid w:val="00E8131E"/>
    <w:rsid w:val="00E81355"/>
    <w:rsid w:val="00E81487"/>
    <w:rsid w:val="00E8184C"/>
    <w:rsid w:val="00E818C1"/>
    <w:rsid w:val="00E8190D"/>
    <w:rsid w:val="00E81EDF"/>
    <w:rsid w:val="00E82109"/>
    <w:rsid w:val="00E8240E"/>
    <w:rsid w:val="00E824DB"/>
    <w:rsid w:val="00E82530"/>
    <w:rsid w:val="00E827AA"/>
    <w:rsid w:val="00E82811"/>
    <w:rsid w:val="00E829BA"/>
    <w:rsid w:val="00E82C8D"/>
    <w:rsid w:val="00E82EF8"/>
    <w:rsid w:val="00E82F2D"/>
    <w:rsid w:val="00E83237"/>
    <w:rsid w:val="00E8326A"/>
    <w:rsid w:val="00E832D0"/>
    <w:rsid w:val="00E8330F"/>
    <w:rsid w:val="00E8332D"/>
    <w:rsid w:val="00E8334A"/>
    <w:rsid w:val="00E83631"/>
    <w:rsid w:val="00E836CF"/>
    <w:rsid w:val="00E839FC"/>
    <w:rsid w:val="00E83A46"/>
    <w:rsid w:val="00E83CB1"/>
    <w:rsid w:val="00E83D5A"/>
    <w:rsid w:val="00E841C2"/>
    <w:rsid w:val="00E843FD"/>
    <w:rsid w:val="00E8471B"/>
    <w:rsid w:val="00E84A64"/>
    <w:rsid w:val="00E84D67"/>
    <w:rsid w:val="00E84F0E"/>
    <w:rsid w:val="00E84F83"/>
    <w:rsid w:val="00E85003"/>
    <w:rsid w:val="00E85072"/>
    <w:rsid w:val="00E85742"/>
    <w:rsid w:val="00E85AA7"/>
    <w:rsid w:val="00E85DFE"/>
    <w:rsid w:val="00E85FAC"/>
    <w:rsid w:val="00E86040"/>
    <w:rsid w:val="00E86126"/>
    <w:rsid w:val="00E86487"/>
    <w:rsid w:val="00E86537"/>
    <w:rsid w:val="00E8684A"/>
    <w:rsid w:val="00E868AF"/>
    <w:rsid w:val="00E86E19"/>
    <w:rsid w:val="00E86EA2"/>
    <w:rsid w:val="00E86FE3"/>
    <w:rsid w:val="00E870F3"/>
    <w:rsid w:val="00E871A9"/>
    <w:rsid w:val="00E87398"/>
    <w:rsid w:val="00E87430"/>
    <w:rsid w:val="00E87713"/>
    <w:rsid w:val="00E879C2"/>
    <w:rsid w:val="00E879CD"/>
    <w:rsid w:val="00E87B2B"/>
    <w:rsid w:val="00E87B61"/>
    <w:rsid w:val="00E87F52"/>
    <w:rsid w:val="00E90370"/>
    <w:rsid w:val="00E90493"/>
    <w:rsid w:val="00E904B3"/>
    <w:rsid w:val="00E90601"/>
    <w:rsid w:val="00E906A3"/>
    <w:rsid w:val="00E90AB7"/>
    <w:rsid w:val="00E90BDB"/>
    <w:rsid w:val="00E90C88"/>
    <w:rsid w:val="00E91027"/>
    <w:rsid w:val="00E91056"/>
    <w:rsid w:val="00E910B7"/>
    <w:rsid w:val="00E911DA"/>
    <w:rsid w:val="00E91312"/>
    <w:rsid w:val="00E916C8"/>
    <w:rsid w:val="00E91794"/>
    <w:rsid w:val="00E91E9C"/>
    <w:rsid w:val="00E91EDE"/>
    <w:rsid w:val="00E92288"/>
    <w:rsid w:val="00E9231B"/>
    <w:rsid w:val="00E92436"/>
    <w:rsid w:val="00E92567"/>
    <w:rsid w:val="00E92968"/>
    <w:rsid w:val="00E92B71"/>
    <w:rsid w:val="00E92EF3"/>
    <w:rsid w:val="00E93336"/>
    <w:rsid w:val="00E93722"/>
    <w:rsid w:val="00E93B04"/>
    <w:rsid w:val="00E93C0B"/>
    <w:rsid w:val="00E93C38"/>
    <w:rsid w:val="00E93C75"/>
    <w:rsid w:val="00E93D73"/>
    <w:rsid w:val="00E93FFE"/>
    <w:rsid w:val="00E9405F"/>
    <w:rsid w:val="00E94149"/>
    <w:rsid w:val="00E94333"/>
    <w:rsid w:val="00E94466"/>
    <w:rsid w:val="00E945EE"/>
    <w:rsid w:val="00E94ABF"/>
    <w:rsid w:val="00E94BEB"/>
    <w:rsid w:val="00E94CDE"/>
    <w:rsid w:val="00E94FEF"/>
    <w:rsid w:val="00E9537B"/>
    <w:rsid w:val="00E955FE"/>
    <w:rsid w:val="00E956DD"/>
    <w:rsid w:val="00E957CF"/>
    <w:rsid w:val="00E95BB2"/>
    <w:rsid w:val="00E95BD9"/>
    <w:rsid w:val="00E95CD4"/>
    <w:rsid w:val="00E95D52"/>
    <w:rsid w:val="00E95FF4"/>
    <w:rsid w:val="00E96021"/>
    <w:rsid w:val="00E9611D"/>
    <w:rsid w:val="00E9629A"/>
    <w:rsid w:val="00E96539"/>
    <w:rsid w:val="00E966C1"/>
    <w:rsid w:val="00E96732"/>
    <w:rsid w:val="00E968D5"/>
    <w:rsid w:val="00E96A53"/>
    <w:rsid w:val="00E96CFD"/>
    <w:rsid w:val="00E978E0"/>
    <w:rsid w:val="00E978F3"/>
    <w:rsid w:val="00E97BF0"/>
    <w:rsid w:val="00E97EA0"/>
    <w:rsid w:val="00E97F21"/>
    <w:rsid w:val="00EA0361"/>
    <w:rsid w:val="00EA0372"/>
    <w:rsid w:val="00EA0501"/>
    <w:rsid w:val="00EA0591"/>
    <w:rsid w:val="00EA06F1"/>
    <w:rsid w:val="00EA07BF"/>
    <w:rsid w:val="00EA0807"/>
    <w:rsid w:val="00EA08D4"/>
    <w:rsid w:val="00EA0C02"/>
    <w:rsid w:val="00EA0CA0"/>
    <w:rsid w:val="00EA0D8D"/>
    <w:rsid w:val="00EA0EAC"/>
    <w:rsid w:val="00EA0EC5"/>
    <w:rsid w:val="00EA104A"/>
    <w:rsid w:val="00EA106B"/>
    <w:rsid w:val="00EA139B"/>
    <w:rsid w:val="00EA196E"/>
    <w:rsid w:val="00EA1E16"/>
    <w:rsid w:val="00EA1E24"/>
    <w:rsid w:val="00EA20B8"/>
    <w:rsid w:val="00EA223E"/>
    <w:rsid w:val="00EA2358"/>
    <w:rsid w:val="00EA28C0"/>
    <w:rsid w:val="00EA3089"/>
    <w:rsid w:val="00EA347F"/>
    <w:rsid w:val="00EA35B8"/>
    <w:rsid w:val="00EA3767"/>
    <w:rsid w:val="00EA3980"/>
    <w:rsid w:val="00EA3C4C"/>
    <w:rsid w:val="00EA3D52"/>
    <w:rsid w:val="00EA3FC7"/>
    <w:rsid w:val="00EA41C1"/>
    <w:rsid w:val="00EA4354"/>
    <w:rsid w:val="00EA4770"/>
    <w:rsid w:val="00EA47EB"/>
    <w:rsid w:val="00EA49AC"/>
    <w:rsid w:val="00EA49F8"/>
    <w:rsid w:val="00EA4BA2"/>
    <w:rsid w:val="00EA4C85"/>
    <w:rsid w:val="00EA4C88"/>
    <w:rsid w:val="00EA4CAA"/>
    <w:rsid w:val="00EA4D1B"/>
    <w:rsid w:val="00EA4D1D"/>
    <w:rsid w:val="00EA4D2D"/>
    <w:rsid w:val="00EA4D53"/>
    <w:rsid w:val="00EA4EAD"/>
    <w:rsid w:val="00EA5263"/>
    <w:rsid w:val="00EA5549"/>
    <w:rsid w:val="00EA56F8"/>
    <w:rsid w:val="00EA57A4"/>
    <w:rsid w:val="00EA5810"/>
    <w:rsid w:val="00EA5D0F"/>
    <w:rsid w:val="00EA5E04"/>
    <w:rsid w:val="00EA620F"/>
    <w:rsid w:val="00EA622A"/>
    <w:rsid w:val="00EA6278"/>
    <w:rsid w:val="00EA62B8"/>
    <w:rsid w:val="00EA6B8A"/>
    <w:rsid w:val="00EA6EC0"/>
    <w:rsid w:val="00EA6FBD"/>
    <w:rsid w:val="00EA7132"/>
    <w:rsid w:val="00EA75A9"/>
    <w:rsid w:val="00EA77B0"/>
    <w:rsid w:val="00EA7893"/>
    <w:rsid w:val="00EA7A27"/>
    <w:rsid w:val="00EA7AAC"/>
    <w:rsid w:val="00EA7CED"/>
    <w:rsid w:val="00EA7D31"/>
    <w:rsid w:val="00EB0162"/>
    <w:rsid w:val="00EB0225"/>
    <w:rsid w:val="00EB04AE"/>
    <w:rsid w:val="00EB05BF"/>
    <w:rsid w:val="00EB061B"/>
    <w:rsid w:val="00EB073B"/>
    <w:rsid w:val="00EB07D7"/>
    <w:rsid w:val="00EB08DB"/>
    <w:rsid w:val="00EB0994"/>
    <w:rsid w:val="00EB0ADC"/>
    <w:rsid w:val="00EB0D0E"/>
    <w:rsid w:val="00EB0E2B"/>
    <w:rsid w:val="00EB1052"/>
    <w:rsid w:val="00EB10FE"/>
    <w:rsid w:val="00EB121D"/>
    <w:rsid w:val="00EB13DB"/>
    <w:rsid w:val="00EB149F"/>
    <w:rsid w:val="00EB15EE"/>
    <w:rsid w:val="00EB17A6"/>
    <w:rsid w:val="00EB184D"/>
    <w:rsid w:val="00EB199E"/>
    <w:rsid w:val="00EB1C0F"/>
    <w:rsid w:val="00EB1D4A"/>
    <w:rsid w:val="00EB2002"/>
    <w:rsid w:val="00EB2070"/>
    <w:rsid w:val="00EB20CE"/>
    <w:rsid w:val="00EB21F2"/>
    <w:rsid w:val="00EB221B"/>
    <w:rsid w:val="00EB2244"/>
    <w:rsid w:val="00EB2290"/>
    <w:rsid w:val="00EB2517"/>
    <w:rsid w:val="00EB25D4"/>
    <w:rsid w:val="00EB261A"/>
    <w:rsid w:val="00EB2692"/>
    <w:rsid w:val="00EB2703"/>
    <w:rsid w:val="00EB294C"/>
    <w:rsid w:val="00EB295A"/>
    <w:rsid w:val="00EB2A57"/>
    <w:rsid w:val="00EB2AE9"/>
    <w:rsid w:val="00EB2B1F"/>
    <w:rsid w:val="00EB2D50"/>
    <w:rsid w:val="00EB2D55"/>
    <w:rsid w:val="00EB3052"/>
    <w:rsid w:val="00EB31FC"/>
    <w:rsid w:val="00EB38E9"/>
    <w:rsid w:val="00EB3C40"/>
    <w:rsid w:val="00EB3D03"/>
    <w:rsid w:val="00EB3E6A"/>
    <w:rsid w:val="00EB40C6"/>
    <w:rsid w:val="00EB411E"/>
    <w:rsid w:val="00EB41E0"/>
    <w:rsid w:val="00EB4261"/>
    <w:rsid w:val="00EB47EF"/>
    <w:rsid w:val="00EB49EE"/>
    <w:rsid w:val="00EB4CEE"/>
    <w:rsid w:val="00EB4FF3"/>
    <w:rsid w:val="00EB52DC"/>
    <w:rsid w:val="00EB5359"/>
    <w:rsid w:val="00EB54D3"/>
    <w:rsid w:val="00EB55C6"/>
    <w:rsid w:val="00EB55E6"/>
    <w:rsid w:val="00EB56A4"/>
    <w:rsid w:val="00EB6142"/>
    <w:rsid w:val="00EB666B"/>
    <w:rsid w:val="00EB6939"/>
    <w:rsid w:val="00EB6A2E"/>
    <w:rsid w:val="00EB6A8D"/>
    <w:rsid w:val="00EB6EA7"/>
    <w:rsid w:val="00EB6F53"/>
    <w:rsid w:val="00EB6F87"/>
    <w:rsid w:val="00EB70C0"/>
    <w:rsid w:val="00EB70C1"/>
    <w:rsid w:val="00EB714A"/>
    <w:rsid w:val="00EB720E"/>
    <w:rsid w:val="00EB7287"/>
    <w:rsid w:val="00EB7299"/>
    <w:rsid w:val="00EB7538"/>
    <w:rsid w:val="00EB7638"/>
    <w:rsid w:val="00EB7852"/>
    <w:rsid w:val="00EB793C"/>
    <w:rsid w:val="00EB7A6A"/>
    <w:rsid w:val="00EB7AAC"/>
    <w:rsid w:val="00EB7B0F"/>
    <w:rsid w:val="00EB7BA9"/>
    <w:rsid w:val="00EB7DD6"/>
    <w:rsid w:val="00EB7F38"/>
    <w:rsid w:val="00EC013F"/>
    <w:rsid w:val="00EC06A4"/>
    <w:rsid w:val="00EC06D0"/>
    <w:rsid w:val="00EC074E"/>
    <w:rsid w:val="00EC07FF"/>
    <w:rsid w:val="00EC0847"/>
    <w:rsid w:val="00EC0949"/>
    <w:rsid w:val="00EC0F5A"/>
    <w:rsid w:val="00EC1128"/>
    <w:rsid w:val="00EC1461"/>
    <w:rsid w:val="00EC1488"/>
    <w:rsid w:val="00EC15A8"/>
    <w:rsid w:val="00EC16ED"/>
    <w:rsid w:val="00EC18AE"/>
    <w:rsid w:val="00EC18EE"/>
    <w:rsid w:val="00EC1BBF"/>
    <w:rsid w:val="00EC236D"/>
    <w:rsid w:val="00EC23CB"/>
    <w:rsid w:val="00EC2577"/>
    <w:rsid w:val="00EC25B7"/>
    <w:rsid w:val="00EC26F5"/>
    <w:rsid w:val="00EC2767"/>
    <w:rsid w:val="00EC292C"/>
    <w:rsid w:val="00EC293F"/>
    <w:rsid w:val="00EC296F"/>
    <w:rsid w:val="00EC2BD6"/>
    <w:rsid w:val="00EC2E3F"/>
    <w:rsid w:val="00EC32DF"/>
    <w:rsid w:val="00EC3384"/>
    <w:rsid w:val="00EC35B1"/>
    <w:rsid w:val="00EC3CC2"/>
    <w:rsid w:val="00EC3E2C"/>
    <w:rsid w:val="00EC3F74"/>
    <w:rsid w:val="00EC3F7C"/>
    <w:rsid w:val="00EC3FFB"/>
    <w:rsid w:val="00EC4222"/>
    <w:rsid w:val="00EC430C"/>
    <w:rsid w:val="00EC43C4"/>
    <w:rsid w:val="00EC460A"/>
    <w:rsid w:val="00EC47A6"/>
    <w:rsid w:val="00EC4867"/>
    <w:rsid w:val="00EC49CD"/>
    <w:rsid w:val="00EC4A28"/>
    <w:rsid w:val="00EC4A95"/>
    <w:rsid w:val="00EC4BF5"/>
    <w:rsid w:val="00EC4CF8"/>
    <w:rsid w:val="00EC4FA5"/>
    <w:rsid w:val="00EC507F"/>
    <w:rsid w:val="00EC5146"/>
    <w:rsid w:val="00EC5448"/>
    <w:rsid w:val="00EC545C"/>
    <w:rsid w:val="00EC5498"/>
    <w:rsid w:val="00EC54F2"/>
    <w:rsid w:val="00EC55A3"/>
    <w:rsid w:val="00EC58CE"/>
    <w:rsid w:val="00EC5925"/>
    <w:rsid w:val="00EC5D07"/>
    <w:rsid w:val="00EC6089"/>
    <w:rsid w:val="00EC6335"/>
    <w:rsid w:val="00EC6608"/>
    <w:rsid w:val="00EC6739"/>
    <w:rsid w:val="00EC67A4"/>
    <w:rsid w:val="00EC6ABE"/>
    <w:rsid w:val="00EC6D83"/>
    <w:rsid w:val="00EC7482"/>
    <w:rsid w:val="00EC752C"/>
    <w:rsid w:val="00EC772F"/>
    <w:rsid w:val="00EC7797"/>
    <w:rsid w:val="00EC7803"/>
    <w:rsid w:val="00EC79C3"/>
    <w:rsid w:val="00EC7A3B"/>
    <w:rsid w:val="00EC7AEA"/>
    <w:rsid w:val="00EC7B6A"/>
    <w:rsid w:val="00EC7BE0"/>
    <w:rsid w:val="00EC7D21"/>
    <w:rsid w:val="00ED0089"/>
    <w:rsid w:val="00ED047B"/>
    <w:rsid w:val="00ED0696"/>
    <w:rsid w:val="00ED06EA"/>
    <w:rsid w:val="00ED080B"/>
    <w:rsid w:val="00ED098F"/>
    <w:rsid w:val="00ED0DE0"/>
    <w:rsid w:val="00ED0E2C"/>
    <w:rsid w:val="00ED0F83"/>
    <w:rsid w:val="00ED106A"/>
    <w:rsid w:val="00ED114C"/>
    <w:rsid w:val="00ED1549"/>
    <w:rsid w:val="00ED1823"/>
    <w:rsid w:val="00ED1BDC"/>
    <w:rsid w:val="00ED1C23"/>
    <w:rsid w:val="00ED1C59"/>
    <w:rsid w:val="00ED1CA0"/>
    <w:rsid w:val="00ED1E89"/>
    <w:rsid w:val="00ED1ED8"/>
    <w:rsid w:val="00ED1FB9"/>
    <w:rsid w:val="00ED22E8"/>
    <w:rsid w:val="00ED23C1"/>
    <w:rsid w:val="00ED2837"/>
    <w:rsid w:val="00ED2844"/>
    <w:rsid w:val="00ED28D4"/>
    <w:rsid w:val="00ED2A71"/>
    <w:rsid w:val="00ED2B43"/>
    <w:rsid w:val="00ED2FFE"/>
    <w:rsid w:val="00ED32BF"/>
    <w:rsid w:val="00ED3300"/>
    <w:rsid w:val="00ED338F"/>
    <w:rsid w:val="00ED34F8"/>
    <w:rsid w:val="00ED3606"/>
    <w:rsid w:val="00ED3666"/>
    <w:rsid w:val="00ED3680"/>
    <w:rsid w:val="00ED37FC"/>
    <w:rsid w:val="00ED380F"/>
    <w:rsid w:val="00ED393F"/>
    <w:rsid w:val="00ED3ADF"/>
    <w:rsid w:val="00ED3D2E"/>
    <w:rsid w:val="00ED4007"/>
    <w:rsid w:val="00ED40AF"/>
    <w:rsid w:val="00ED40CE"/>
    <w:rsid w:val="00ED4214"/>
    <w:rsid w:val="00ED4A06"/>
    <w:rsid w:val="00ED4BF3"/>
    <w:rsid w:val="00ED4C7C"/>
    <w:rsid w:val="00ED4CE9"/>
    <w:rsid w:val="00ED4D2C"/>
    <w:rsid w:val="00ED50E4"/>
    <w:rsid w:val="00ED5202"/>
    <w:rsid w:val="00ED5208"/>
    <w:rsid w:val="00ED5292"/>
    <w:rsid w:val="00ED5531"/>
    <w:rsid w:val="00ED553E"/>
    <w:rsid w:val="00ED58A0"/>
    <w:rsid w:val="00ED5D18"/>
    <w:rsid w:val="00ED5D3B"/>
    <w:rsid w:val="00ED5DE0"/>
    <w:rsid w:val="00ED5E5E"/>
    <w:rsid w:val="00ED614D"/>
    <w:rsid w:val="00ED639A"/>
    <w:rsid w:val="00ED665C"/>
    <w:rsid w:val="00ED677A"/>
    <w:rsid w:val="00ED67F4"/>
    <w:rsid w:val="00ED68CE"/>
    <w:rsid w:val="00ED691B"/>
    <w:rsid w:val="00ED695F"/>
    <w:rsid w:val="00ED6B13"/>
    <w:rsid w:val="00ED6B9D"/>
    <w:rsid w:val="00ED6C2D"/>
    <w:rsid w:val="00ED6C64"/>
    <w:rsid w:val="00ED6D3F"/>
    <w:rsid w:val="00ED719D"/>
    <w:rsid w:val="00ED739F"/>
    <w:rsid w:val="00ED7662"/>
    <w:rsid w:val="00ED7B59"/>
    <w:rsid w:val="00ED7BE0"/>
    <w:rsid w:val="00ED7CB4"/>
    <w:rsid w:val="00ED7CE8"/>
    <w:rsid w:val="00ED7D0A"/>
    <w:rsid w:val="00ED7D77"/>
    <w:rsid w:val="00ED7ED9"/>
    <w:rsid w:val="00ED7F5C"/>
    <w:rsid w:val="00ED7F75"/>
    <w:rsid w:val="00EE002A"/>
    <w:rsid w:val="00EE01F6"/>
    <w:rsid w:val="00EE021A"/>
    <w:rsid w:val="00EE04D8"/>
    <w:rsid w:val="00EE057A"/>
    <w:rsid w:val="00EE09CD"/>
    <w:rsid w:val="00EE0D18"/>
    <w:rsid w:val="00EE0D41"/>
    <w:rsid w:val="00EE0E86"/>
    <w:rsid w:val="00EE0E97"/>
    <w:rsid w:val="00EE10F8"/>
    <w:rsid w:val="00EE116E"/>
    <w:rsid w:val="00EE124A"/>
    <w:rsid w:val="00EE12D3"/>
    <w:rsid w:val="00EE12EB"/>
    <w:rsid w:val="00EE14F2"/>
    <w:rsid w:val="00EE1617"/>
    <w:rsid w:val="00EE169F"/>
    <w:rsid w:val="00EE20A3"/>
    <w:rsid w:val="00EE2284"/>
    <w:rsid w:val="00EE22B8"/>
    <w:rsid w:val="00EE2495"/>
    <w:rsid w:val="00EE2575"/>
    <w:rsid w:val="00EE271D"/>
    <w:rsid w:val="00EE2840"/>
    <w:rsid w:val="00EE28EB"/>
    <w:rsid w:val="00EE2A77"/>
    <w:rsid w:val="00EE2B0D"/>
    <w:rsid w:val="00EE2FAB"/>
    <w:rsid w:val="00EE313E"/>
    <w:rsid w:val="00EE324D"/>
    <w:rsid w:val="00EE33DA"/>
    <w:rsid w:val="00EE35D2"/>
    <w:rsid w:val="00EE3798"/>
    <w:rsid w:val="00EE3905"/>
    <w:rsid w:val="00EE3B77"/>
    <w:rsid w:val="00EE3F22"/>
    <w:rsid w:val="00EE4023"/>
    <w:rsid w:val="00EE40E1"/>
    <w:rsid w:val="00EE4381"/>
    <w:rsid w:val="00EE44DF"/>
    <w:rsid w:val="00EE4707"/>
    <w:rsid w:val="00EE47D5"/>
    <w:rsid w:val="00EE4A4A"/>
    <w:rsid w:val="00EE4AF8"/>
    <w:rsid w:val="00EE4B14"/>
    <w:rsid w:val="00EE50BB"/>
    <w:rsid w:val="00EE5573"/>
    <w:rsid w:val="00EE570B"/>
    <w:rsid w:val="00EE57BD"/>
    <w:rsid w:val="00EE5938"/>
    <w:rsid w:val="00EE59A8"/>
    <w:rsid w:val="00EE5A44"/>
    <w:rsid w:val="00EE601D"/>
    <w:rsid w:val="00EE64ED"/>
    <w:rsid w:val="00EE667C"/>
    <w:rsid w:val="00EE6DC3"/>
    <w:rsid w:val="00EE6E5E"/>
    <w:rsid w:val="00EE705D"/>
    <w:rsid w:val="00EE7296"/>
    <w:rsid w:val="00EE735F"/>
    <w:rsid w:val="00EE7380"/>
    <w:rsid w:val="00EE7407"/>
    <w:rsid w:val="00EE74E1"/>
    <w:rsid w:val="00EE7525"/>
    <w:rsid w:val="00EE77EE"/>
    <w:rsid w:val="00EE78E2"/>
    <w:rsid w:val="00EE78FC"/>
    <w:rsid w:val="00EE796E"/>
    <w:rsid w:val="00EE7AB2"/>
    <w:rsid w:val="00EE7B59"/>
    <w:rsid w:val="00EE7BC0"/>
    <w:rsid w:val="00EE7CB0"/>
    <w:rsid w:val="00EE7CDD"/>
    <w:rsid w:val="00EE7DA2"/>
    <w:rsid w:val="00EE7DFC"/>
    <w:rsid w:val="00EE7E76"/>
    <w:rsid w:val="00EE7F0F"/>
    <w:rsid w:val="00EE7F9E"/>
    <w:rsid w:val="00EF0113"/>
    <w:rsid w:val="00EF03D0"/>
    <w:rsid w:val="00EF070B"/>
    <w:rsid w:val="00EF0727"/>
    <w:rsid w:val="00EF0939"/>
    <w:rsid w:val="00EF0C59"/>
    <w:rsid w:val="00EF1044"/>
    <w:rsid w:val="00EF104C"/>
    <w:rsid w:val="00EF12EA"/>
    <w:rsid w:val="00EF14AC"/>
    <w:rsid w:val="00EF1592"/>
    <w:rsid w:val="00EF17BE"/>
    <w:rsid w:val="00EF17F0"/>
    <w:rsid w:val="00EF192A"/>
    <w:rsid w:val="00EF1964"/>
    <w:rsid w:val="00EF1D74"/>
    <w:rsid w:val="00EF1D90"/>
    <w:rsid w:val="00EF1EE8"/>
    <w:rsid w:val="00EF2193"/>
    <w:rsid w:val="00EF23DA"/>
    <w:rsid w:val="00EF24CB"/>
    <w:rsid w:val="00EF260A"/>
    <w:rsid w:val="00EF2798"/>
    <w:rsid w:val="00EF284C"/>
    <w:rsid w:val="00EF2904"/>
    <w:rsid w:val="00EF2A36"/>
    <w:rsid w:val="00EF2A5A"/>
    <w:rsid w:val="00EF2A66"/>
    <w:rsid w:val="00EF2BDD"/>
    <w:rsid w:val="00EF2C46"/>
    <w:rsid w:val="00EF2C47"/>
    <w:rsid w:val="00EF2E2B"/>
    <w:rsid w:val="00EF2E3F"/>
    <w:rsid w:val="00EF2EF3"/>
    <w:rsid w:val="00EF2F21"/>
    <w:rsid w:val="00EF3211"/>
    <w:rsid w:val="00EF3323"/>
    <w:rsid w:val="00EF3333"/>
    <w:rsid w:val="00EF3443"/>
    <w:rsid w:val="00EF3468"/>
    <w:rsid w:val="00EF3833"/>
    <w:rsid w:val="00EF3858"/>
    <w:rsid w:val="00EF38A4"/>
    <w:rsid w:val="00EF3A12"/>
    <w:rsid w:val="00EF3ABF"/>
    <w:rsid w:val="00EF4264"/>
    <w:rsid w:val="00EF43F1"/>
    <w:rsid w:val="00EF47DC"/>
    <w:rsid w:val="00EF4A0E"/>
    <w:rsid w:val="00EF4B61"/>
    <w:rsid w:val="00EF4BB2"/>
    <w:rsid w:val="00EF4FC2"/>
    <w:rsid w:val="00EF4FDF"/>
    <w:rsid w:val="00EF50E4"/>
    <w:rsid w:val="00EF53F9"/>
    <w:rsid w:val="00EF5FEC"/>
    <w:rsid w:val="00EF600D"/>
    <w:rsid w:val="00EF6115"/>
    <w:rsid w:val="00EF6510"/>
    <w:rsid w:val="00EF672A"/>
    <w:rsid w:val="00EF6ABD"/>
    <w:rsid w:val="00EF6B8D"/>
    <w:rsid w:val="00EF6CE7"/>
    <w:rsid w:val="00EF6D19"/>
    <w:rsid w:val="00EF6D47"/>
    <w:rsid w:val="00EF6DC7"/>
    <w:rsid w:val="00EF7371"/>
    <w:rsid w:val="00EF742B"/>
    <w:rsid w:val="00EF74C6"/>
    <w:rsid w:val="00EF7A13"/>
    <w:rsid w:val="00EF7B47"/>
    <w:rsid w:val="00EF7CE0"/>
    <w:rsid w:val="00EF7EB3"/>
    <w:rsid w:val="00EF7FD8"/>
    <w:rsid w:val="00F0024A"/>
    <w:rsid w:val="00F002C3"/>
    <w:rsid w:val="00F004CF"/>
    <w:rsid w:val="00F004D8"/>
    <w:rsid w:val="00F00554"/>
    <w:rsid w:val="00F00576"/>
    <w:rsid w:val="00F00600"/>
    <w:rsid w:val="00F0063F"/>
    <w:rsid w:val="00F0071D"/>
    <w:rsid w:val="00F00AB0"/>
    <w:rsid w:val="00F00B33"/>
    <w:rsid w:val="00F00C1F"/>
    <w:rsid w:val="00F00DED"/>
    <w:rsid w:val="00F00F34"/>
    <w:rsid w:val="00F011D2"/>
    <w:rsid w:val="00F01202"/>
    <w:rsid w:val="00F0164C"/>
    <w:rsid w:val="00F016D5"/>
    <w:rsid w:val="00F01801"/>
    <w:rsid w:val="00F018A6"/>
    <w:rsid w:val="00F019C0"/>
    <w:rsid w:val="00F01F64"/>
    <w:rsid w:val="00F01FA1"/>
    <w:rsid w:val="00F01FAF"/>
    <w:rsid w:val="00F01FE3"/>
    <w:rsid w:val="00F0212C"/>
    <w:rsid w:val="00F023C0"/>
    <w:rsid w:val="00F02541"/>
    <w:rsid w:val="00F026B4"/>
    <w:rsid w:val="00F02980"/>
    <w:rsid w:val="00F029E1"/>
    <w:rsid w:val="00F02B42"/>
    <w:rsid w:val="00F02B91"/>
    <w:rsid w:val="00F02C98"/>
    <w:rsid w:val="00F02D2A"/>
    <w:rsid w:val="00F02DAF"/>
    <w:rsid w:val="00F02E19"/>
    <w:rsid w:val="00F02FED"/>
    <w:rsid w:val="00F0301B"/>
    <w:rsid w:val="00F032D5"/>
    <w:rsid w:val="00F03366"/>
    <w:rsid w:val="00F03413"/>
    <w:rsid w:val="00F034F9"/>
    <w:rsid w:val="00F03571"/>
    <w:rsid w:val="00F03602"/>
    <w:rsid w:val="00F03791"/>
    <w:rsid w:val="00F037AD"/>
    <w:rsid w:val="00F03A1E"/>
    <w:rsid w:val="00F03A96"/>
    <w:rsid w:val="00F03BE7"/>
    <w:rsid w:val="00F03C97"/>
    <w:rsid w:val="00F03D4C"/>
    <w:rsid w:val="00F03D60"/>
    <w:rsid w:val="00F03E13"/>
    <w:rsid w:val="00F03F56"/>
    <w:rsid w:val="00F03FC8"/>
    <w:rsid w:val="00F041D2"/>
    <w:rsid w:val="00F04A0E"/>
    <w:rsid w:val="00F04B55"/>
    <w:rsid w:val="00F04BED"/>
    <w:rsid w:val="00F04E37"/>
    <w:rsid w:val="00F04FAF"/>
    <w:rsid w:val="00F05098"/>
    <w:rsid w:val="00F0527B"/>
    <w:rsid w:val="00F052B7"/>
    <w:rsid w:val="00F053C6"/>
    <w:rsid w:val="00F059ED"/>
    <w:rsid w:val="00F05A92"/>
    <w:rsid w:val="00F05B58"/>
    <w:rsid w:val="00F05E03"/>
    <w:rsid w:val="00F0623E"/>
    <w:rsid w:val="00F06B2B"/>
    <w:rsid w:val="00F06C67"/>
    <w:rsid w:val="00F06E4D"/>
    <w:rsid w:val="00F06F00"/>
    <w:rsid w:val="00F073A9"/>
    <w:rsid w:val="00F07553"/>
    <w:rsid w:val="00F07782"/>
    <w:rsid w:val="00F078CC"/>
    <w:rsid w:val="00F0790F"/>
    <w:rsid w:val="00F07920"/>
    <w:rsid w:val="00F079FE"/>
    <w:rsid w:val="00F07A39"/>
    <w:rsid w:val="00F07BD9"/>
    <w:rsid w:val="00F07DBC"/>
    <w:rsid w:val="00F10509"/>
    <w:rsid w:val="00F1071C"/>
    <w:rsid w:val="00F1073F"/>
    <w:rsid w:val="00F10855"/>
    <w:rsid w:val="00F1093C"/>
    <w:rsid w:val="00F10BE6"/>
    <w:rsid w:val="00F10C7C"/>
    <w:rsid w:val="00F10C90"/>
    <w:rsid w:val="00F10EAF"/>
    <w:rsid w:val="00F10F90"/>
    <w:rsid w:val="00F11139"/>
    <w:rsid w:val="00F11371"/>
    <w:rsid w:val="00F1146F"/>
    <w:rsid w:val="00F114BA"/>
    <w:rsid w:val="00F11506"/>
    <w:rsid w:val="00F11534"/>
    <w:rsid w:val="00F11583"/>
    <w:rsid w:val="00F1171B"/>
    <w:rsid w:val="00F1179F"/>
    <w:rsid w:val="00F11830"/>
    <w:rsid w:val="00F11A03"/>
    <w:rsid w:val="00F11CCB"/>
    <w:rsid w:val="00F11D27"/>
    <w:rsid w:val="00F11D30"/>
    <w:rsid w:val="00F11E0E"/>
    <w:rsid w:val="00F11ED6"/>
    <w:rsid w:val="00F11ED7"/>
    <w:rsid w:val="00F11F3D"/>
    <w:rsid w:val="00F11FBB"/>
    <w:rsid w:val="00F122FA"/>
    <w:rsid w:val="00F1259D"/>
    <w:rsid w:val="00F12822"/>
    <w:rsid w:val="00F1289A"/>
    <w:rsid w:val="00F12D13"/>
    <w:rsid w:val="00F13254"/>
    <w:rsid w:val="00F13280"/>
    <w:rsid w:val="00F132BF"/>
    <w:rsid w:val="00F1335A"/>
    <w:rsid w:val="00F13403"/>
    <w:rsid w:val="00F134EB"/>
    <w:rsid w:val="00F135AB"/>
    <w:rsid w:val="00F13928"/>
    <w:rsid w:val="00F13963"/>
    <w:rsid w:val="00F13989"/>
    <w:rsid w:val="00F139F6"/>
    <w:rsid w:val="00F13AD2"/>
    <w:rsid w:val="00F13BE2"/>
    <w:rsid w:val="00F13C4F"/>
    <w:rsid w:val="00F14087"/>
    <w:rsid w:val="00F14217"/>
    <w:rsid w:val="00F14539"/>
    <w:rsid w:val="00F145C3"/>
    <w:rsid w:val="00F148F2"/>
    <w:rsid w:val="00F14B87"/>
    <w:rsid w:val="00F14C55"/>
    <w:rsid w:val="00F14E33"/>
    <w:rsid w:val="00F15082"/>
    <w:rsid w:val="00F15308"/>
    <w:rsid w:val="00F153D6"/>
    <w:rsid w:val="00F15A1E"/>
    <w:rsid w:val="00F15B27"/>
    <w:rsid w:val="00F15CB7"/>
    <w:rsid w:val="00F15D06"/>
    <w:rsid w:val="00F15FE5"/>
    <w:rsid w:val="00F1615B"/>
    <w:rsid w:val="00F16295"/>
    <w:rsid w:val="00F164DF"/>
    <w:rsid w:val="00F164F2"/>
    <w:rsid w:val="00F16629"/>
    <w:rsid w:val="00F167F7"/>
    <w:rsid w:val="00F1684A"/>
    <w:rsid w:val="00F1693F"/>
    <w:rsid w:val="00F169B1"/>
    <w:rsid w:val="00F16C41"/>
    <w:rsid w:val="00F16FCE"/>
    <w:rsid w:val="00F1704C"/>
    <w:rsid w:val="00F1706A"/>
    <w:rsid w:val="00F1716D"/>
    <w:rsid w:val="00F1735F"/>
    <w:rsid w:val="00F177BC"/>
    <w:rsid w:val="00F17934"/>
    <w:rsid w:val="00F17C54"/>
    <w:rsid w:val="00F17CA7"/>
    <w:rsid w:val="00F17CB5"/>
    <w:rsid w:val="00F17D5C"/>
    <w:rsid w:val="00F17D75"/>
    <w:rsid w:val="00F17E11"/>
    <w:rsid w:val="00F20193"/>
    <w:rsid w:val="00F201A4"/>
    <w:rsid w:val="00F20359"/>
    <w:rsid w:val="00F204FD"/>
    <w:rsid w:val="00F2055D"/>
    <w:rsid w:val="00F206B4"/>
    <w:rsid w:val="00F2089F"/>
    <w:rsid w:val="00F20A62"/>
    <w:rsid w:val="00F20BB8"/>
    <w:rsid w:val="00F20C60"/>
    <w:rsid w:val="00F20C8E"/>
    <w:rsid w:val="00F20DB3"/>
    <w:rsid w:val="00F20EC2"/>
    <w:rsid w:val="00F211C6"/>
    <w:rsid w:val="00F21342"/>
    <w:rsid w:val="00F2136C"/>
    <w:rsid w:val="00F213BA"/>
    <w:rsid w:val="00F2158E"/>
    <w:rsid w:val="00F21631"/>
    <w:rsid w:val="00F2199F"/>
    <w:rsid w:val="00F21AF8"/>
    <w:rsid w:val="00F21CA4"/>
    <w:rsid w:val="00F21D85"/>
    <w:rsid w:val="00F21D87"/>
    <w:rsid w:val="00F22165"/>
    <w:rsid w:val="00F2222C"/>
    <w:rsid w:val="00F2285F"/>
    <w:rsid w:val="00F228E6"/>
    <w:rsid w:val="00F22A85"/>
    <w:rsid w:val="00F22ADE"/>
    <w:rsid w:val="00F22CA0"/>
    <w:rsid w:val="00F22D77"/>
    <w:rsid w:val="00F22DBB"/>
    <w:rsid w:val="00F2312D"/>
    <w:rsid w:val="00F2320A"/>
    <w:rsid w:val="00F232F9"/>
    <w:rsid w:val="00F23682"/>
    <w:rsid w:val="00F2368D"/>
    <w:rsid w:val="00F236CB"/>
    <w:rsid w:val="00F237A6"/>
    <w:rsid w:val="00F23A01"/>
    <w:rsid w:val="00F23A0F"/>
    <w:rsid w:val="00F23AB1"/>
    <w:rsid w:val="00F23BC6"/>
    <w:rsid w:val="00F23CE8"/>
    <w:rsid w:val="00F23F3D"/>
    <w:rsid w:val="00F24121"/>
    <w:rsid w:val="00F241A3"/>
    <w:rsid w:val="00F241BB"/>
    <w:rsid w:val="00F24260"/>
    <w:rsid w:val="00F244DA"/>
    <w:rsid w:val="00F24982"/>
    <w:rsid w:val="00F24AC7"/>
    <w:rsid w:val="00F24C12"/>
    <w:rsid w:val="00F24C62"/>
    <w:rsid w:val="00F24E62"/>
    <w:rsid w:val="00F2510E"/>
    <w:rsid w:val="00F25208"/>
    <w:rsid w:val="00F2520C"/>
    <w:rsid w:val="00F2544B"/>
    <w:rsid w:val="00F25632"/>
    <w:rsid w:val="00F256BC"/>
    <w:rsid w:val="00F25716"/>
    <w:rsid w:val="00F258D4"/>
    <w:rsid w:val="00F25AFD"/>
    <w:rsid w:val="00F25B02"/>
    <w:rsid w:val="00F25B41"/>
    <w:rsid w:val="00F25C64"/>
    <w:rsid w:val="00F25CB1"/>
    <w:rsid w:val="00F25D03"/>
    <w:rsid w:val="00F26139"/>
    <w:rsid w:val="00F2624A"/>
    <w:rsid w:val="00F262ED"/>
    <w:rsid w:val="00F26337"/>
    <w:rsid w:val="00F263FC"/>
    <w:rsid w:val="00F2673B"/>
    <w:rsid w:val="00F268C0"/>
    <w:rsid w:val="00F26A37"/>
    <w:rsid w:val="00F26A43"/>
    <w:rsid w:val="00F26B52"/>
    <w:rsid w:val="00F26D81"/>
    <w:rsid w:val="00F26E49"/>
    <w:rsid w:val="00F26F85"/>
    <w:rsid w:val="00F274A0"/>
    <w:rsid w:val="00F27A36"/>
    <w:rsid w:val="00F27B45"/>
    <w:rsid w:val="00F27C1D"/>
    <w:rsid w:val="00F27C91"/>
    <w:rsid w:val="00F27F21"/>
    <w:rsid w:val="00F27F6E"/>
    <w:rsid w:val="00F301D0"/>
    <w:rsid w:val="00F30524"/>
    <w:rsid w:val="00F30CA5"/>
    <w:rsid w:val="00F30D18"/>
    <w:rsid w:val="00F30D80"/>
    <w:rsid w:val="00F30DA0"/>
    <w:rsid w:val="00F30FC3"/>
    <w:rsid w:val="00F310E2"/>
    <w:rsid w:val="00F31192"/>
    <w:rsid w:val="00F311AF"/>
    <w:rsid w:val="00F313AB"/>
    <w:rsid w:val="00F3169E"/>
    <w:rsid w:val="00F31836"/>
    <w:rsid w:val="00F31877"/>
    <w:rsid w:val="00F319A1"/>
    <w:rsid w:val="00F31BEC"/>
    <w:rsid w:val="00F31CDE"/>
    <w:rsid w:val="00F31E31"/>
    <w:rsid w:val="00F31F22"/>
    <w:rsid w:val="00F31F7E"/>
    <w:rsid w:val="00F321DF"/>
    <w:rsid w:val="00F322DA"/>
    <w:rsid w:val="00F324D0"/>
    <w:rsid w:val="00F32548"/>
    <w:rsid w:val="00F325C0"/>
    <w:rsid w:val="00F3271A"/>
    <w:rsid w:val="00F327BF"/>
    <w:rsid w:val="00F32B00"/>
    <w:rsid w:val="00F32B6C"/>
    <w:rsid w:val="00F32DAE"/>
    <w:rsid w:val="00F331A6"/>
    <w:rsid w:val="00F332BB"/>
    <w:rsid w:val="00F3368C"/>
    <w:rsid w:val="00F336E9"/>
    <w:rsid w:val="00F33B16"/>
    <w:rsid w:val="00F33EB6"/>
    <w:rsid w:val="00F34201"/>
    <w:rsid w:val="00F342E1"/>
    <w:rsid w:val="00F343D3"/>
    <w:rsid w:val="00F343EA"/>
    <w:rsid w:val="00F34445"/>
    <w:rsid w:val="00F346D1"/>
    <w:rsid w:val="00F34990"/>
    <w:rsid w:val="00F3512C"/>
    <w:rsid w:val="00F35526"/>
    <w:rsid w:val="00F3563C"/>
    <w:rsid w:val="00F35A30"/>
    <w:rsid w:val="00F35BCA"/>
    <w:rsid w:val="00F360C7"/>
    <w:rsid w:val="00F361C6"/>
    <w:rsid w:val="00F36448"/>
    <w:rsid w:val="00F36470"/>
    <w:rsid w:val="00F364B1"/>
    <w:rsid w:val="00F36507"/>
    <w:rsid w:val="00F36534"/>
    <w:rsid w:val="00F36539"/>
    <w:rsid w:val="00F36580"/>
    <w:rsid w:val="00F36817"/>
    <w:rsid w:val="00F36885"/>
    <w:rsid w:val="00F368B2"/>
    <w:rsid w:val="00F3699F"/>
    <w:rsid w:val="00F36A5D"/>
    <w:rsid w:val="00F36C6F"/>
    <w:rsid w:val="00F36F66"/>
    <w:rsid w:val="00F37006"/>
    <w:rsid w:val="00F373B7"/>
    <w:rsid w:val="00F375A2"/>
    <w:rsid w:val="00F37765"/>
    <w:rsid w:val="00F3797D"/>
    <w:rsid w:val="00F37CC9"/>
    <w:rsid w:val="00F37E2A"/>
    <w:rsid w:val="00F40090"/>
    <w:rsid w:val="00F4010B"/>
    <w:rsid w:val="00F402EA"/>
    <w:rsid w:val="00F403C6"/>
    <w:rsid w:val="00F4041D"/>
    <w:rsid w:val="00F40505"/>
    <w:rsid w:val="00F40761"/>
    <w:rsid w:val="00F40770"/>
    <w:rsid w:val="00F40876"/>
    <w:rsid w:val="00F408C9"/>
    <w:rsid w:val="00F408D2"/>
    <w:rsid w:val="00F40CEA"/>
    <w:rsid w:val="00F40E49"/>
    <w:rsid w:val="00F40F6E"/>
    <w:rsid w:val="00F41055"/>
    <w:rsid w:val="00F4113A"/>
    <w:rsid w:val="00F41338"/>
    <w:rsid w:val="00F416F9"/>
    <w:rsid w:val="00F4176B"/>
    <w:rsid w:val="00F419D0"/>
    <w:rsid w:val="00F41CA7"/>
    <w:rsid w:val="00F420FC"/>
    <w:rsid w:val="00F42309"/>
    <w:rsid w:val="00F423AF"/>
    <w:rsid w:val="00F42587"/>
    <w:rsid w:val="00F42A1C"/>
    <w:rsid w:val="00F42AEC"/>
    <w:rsid w:val="00F42E04"/>
    <w:rsid w:val="00F42E84"/>
    <w:rsid w:val="00F42EA3"/>
    <w:rsid w:val="00F42F18"/>
    <w:rsid w:val="00F42F59"/>
    <w:rsid w:val="00F42FFE"/>
    <w:rsid w:val="00F431E8"/>
    <w:rsid w:val="00F43280"/>
    <w:rsid w:val="00F432C0"/>
    <w:rsid w:val="00F43524"/>
    <w:rsid w:val="00F436DD"/>
    <w:rsid w:val="00F43709"/>
    <w:rsid w:val="00F43D14"/>
    <w:rsid w:val="00F43D85"/>
    <w:rsid w:val="00F43F62"/>
    <w:rsid w:val="00F44345"/>
    <w:rsid w:val="00F4496C"/>
    <w:rsid w:val="00F44A05"/>
    <w:rsid w:val="00F44D7A"/>
    <w:rsid w:val="00F45008"/>
    <w:rsid w:val="00F451CA"/>
    <w:rsid w:val="00F453F8"/>
    <w:rsid w:val="00F45436"/>
    <w:rsid w:val="00F4554F"/>
    <w:rsid w:val="00F455CB"/>
    <w:rsid w:val="00F45660"/>
    <w:rsid w:val="00F458EE"/>
    <w:rsid w:val="00F45A5F"/>
    <w:rsid w:val="00F45CE1"/>
    <w:rsid w:val="00F45ECC"/>
    <w:rsid w:val="00F45FC9"/>
    <w:rsid w:val="00F46546"/>
    <w:rsid w:val="00F465F5"/>
    <w:rsid w:val="00F466A2"/>
    <w:rsid w:val="00F4670D"/>
    <w:rsid w:val="00F46844"/>
    <w:rsid w:val="00F46C28"/>
    <w:rsid w:val="00F46C84"/>
    <w:rsid w:val="00F46D01"/>
    <w:rsid w:val="00F47239"/>
    <w:rsid w:val="00F472B0"/>
    <w:rsid w:val="00F47457"/>
    <w:rsid w:val="00F47645"/>
    <w:rsid w:val="00F477B2"/>
    <w:rsid w:val="00F478CF"/>
    <w:rsid w:val="00F4790C"/>
    <w:rsid w:val="00F479B7"/>
    <w:rsid w:val="00F47E77"/>
    <w:rsid w:val="00F47ECA"/>
    <w:rsid w:val="00F47F3E"/>
    <w:rsid w:val="00F47F9E"/>
    <w:rsid w:val="00F50153"/>
    <w:rsid w:val="00F50496"/>
    <w:rsid w:val="00F50517"/>
    <w:rsid w:val="00F50746"/>
    <w:rsid w:val="00F5087F"/>
    <w:rsid w:val="00F50B7F"/>
    <w:rsid w:val="00F50D01"/>
    <w:rsid w:val="00F50E36"/>
    <w:rsid w:val="00F510FF"/>
    <w:rsid w:val="00F513C6"/>
    <w:rsid w:val="00F51431"/>
    <w:rsid w:val="00F51596"/>
    <w:rsid w:val="00F51DDC"/>
    <w:rsid w:val="00F51E69"/>
    <w:rsid w:val="00F51F0C"/>
    <w:rsid w:val="00F52351"/>
    <w:rsid w:val="00F526C6"/>
    <w:rsid w:val="00F52AA0"/>
    <w:rsid w:val="00F53025"/>
    <w:rsid w:val="00F53050"/>
    <w:rsid w:val="00F53118"/>
    <w:rsid w:val="00F5326E"/>
    <w:rsid w:val="00F535D7"/>
    <w:rsid w:val="00F537CC"/>
    <w:rsid w:val="00F5386E"/>
    <w:rsid w:val="00F53986"/>
    <w:rsid w:val="00F53A20"/>
    <w:rsid w:val="00F53A5B"/>
    <w:rsid w:val="00F53B1B"/>
    <w:rsid w:val="00F53B73"/>
    <w:rsid w:val="00F53C03"/>
    <w:rsid w:val="00F53DC8"/>
    <w:rsid w:val="00F53E1C"/>
    <w:rsid w:val="00F53E31"/>
    <w:rsid w:val="00F53EF5"/>
    <w:rsid w:val="00F540E8"/>
    <w:rsid w:val="00F541C7"/>
    <w:rsid w:val="00F5432D"/>
    <w:rsid w:val="00F543D2"/>
    <w:rsid w:val="00F54828"/>
    <w:rsid w:val="00F548C7"/>
    <w:rsid w:val="00F54AFC"/>
    <w:rsid w:val="00F54C95"/>
    <w:rsid w:val="00F54D24"/>
    <w:rsid w:val="00F55314"/>
    <w:rsid w:val="00F55402"/>
    <w:rsid w:val="00F556FE"/>
    <w:rsid w:val="00F55774"/>
    <w:rsid w:val="00F55829"/>
    <w:rsid w:val="00F558A7"/>
    <w:rsid w:val="00F55966"/>
    <w:rsid w:val="00F55C70"/>
    <w:rsid w:val="00F55D5E"/>
    <w:rsid w:val="00F55FF8"/>
    <w:rsid w:val="00F5619B"/>
    <w:rsid w:val="00F56364"/>
    <w:rsid w:val="00F563C2"/>
    <w:rsid w:val="00F5662A"/>
    <w:rsid w:val="00F56844"/>
    <w:rsid w:val="00F56D11"/>
    <w:rsid w:val="00F56D65"/>
    <w:rsid w:val="00F56E6E"/>
    <w:rsid w:val="00F56EDA"/>
    <w:rsid w:val="00F570FA"/>
    <w:rsid w:val="00F57127"/>
    <w:rsid w:val="00F57572"/>
    <w:rsid w:val="00F57743"/>
    <w:rsid w:val="00F578C4"/>
    <w:rsid w:val="00F57A83"/>
    <w:rsid w:val="00F57CE1"/>
    <w:rsid w:val="00F57D0D"/>
    <w:rsid w:val="00F600BE"/>
    <w:rsid w:val="00F6032C"/>
    <w:rsid w:val="00F6052B"/>
    <w:rsid w:val="00F60545"/>
    <w:rsid w:val="00F60600"/>
    <w:rsid w:val="00F60835"/>
    <w:rsid w:val="00F609CE"/>
    <w:rsid w:val="00F60A32"/>
    <w:rsid w:val="00F60C74"/>
    <w:rsid w:val="00F60FB8"/>
    <w:rsid w:val="00F612BB"/>
    <w:rsid w:val="00F6131E"/>
    <w:rsid w:val="00F613CA"/>
    <w:rsid w:val="00F61BDB"/>
    <w:rsid w:val="00F61BDE"/>
    <w:rsid w:val="00F61C8E"/>
    <w:rsid w:val="00F61E6F"/>
    <w:rsid w:val="00F61EFF"/>
    <w:rsid w:val="00F620C1"/>
    <w:rsid w:val="00F62222"/>
    <w:rsid w:val="00F622C5"/>
    <w:rsid w:val="00F6240E"/>
    <w:rsid w:val="00F62427"/>
    <w:rsid w:val="00F62636"/>
    <w:rsid w:val="00F628FF"/>
    <w:rsid w:val="00F62A3F"/>
    <w:rsid w:val="00F62E43"/>
    <w:rsid w:val="00F6320A"/>
    <w:rsid w:val="00F63223"/>
    <w:rsid w:val="00F632B1"/>
    <w:rsid w:val="00F632E0"/>
    <w:rsid w:val="00F637C6"/>
    <w:rsid w:val="00F6391A"/>
    <w:rsid w:val="00F63A07"/>
    <w:rsid w:val="00F63B34"/>
    <w:rsid w:val="00F63DEA"/>
    <w:rsid w:val="00F63E9B"/>
    <w:rsid w:val="00F64312"/>
    <w:rsid w:val="00F643F5"/>
    <w:rsid w:val="00F6475F"/>
    <w:rsid w:val="00F6476C"/>
    <w:rsid w:val="00F647CF"/>
    <w:rsid w:val="00F6482C"/>
    <w:rsid w:val="00F6499B"/>
    <w:rsid w:val="00F649A0"/>
    <w:rsid w:val="00F64B2A"/>
    <w:rsid w:val="00F64DB8"/>
    <w:rsid w:val="00F6510F"/>
    <w:rsid w:val="00F658D8"/>
    <w:rsid w:val="00F65C48"/>
    <w:rsid w:val="00F65D80"/>
    <w:rsid w:val="00F65E28"/>
    <w:rsid w:val="00F66291"/>
    <w:rsid w:val="00F66345"/>
    <w:rsid w:val="00F66617"/>
    <w:rsid w:val="00F6661F"/>
    <w:rsid w:val="00F666C3"/>
    <w:rsid w:val="00F66703"/>
    <w:rsid w:val="00F66A7B"/>
    <w:rsid w:val="00F66E4C"/>
    <w:rsid w:val="00F66F72"/>
    <w:rsid w:val="00F67134"/>
    <w:rsid w:val="00F67487"/>
    <w:rsid w:val="00F675A7"/>
    <w:rsid w:val="00F675EF"/>
    <w:rsid w:val="00F67722"/>
    <w:rsid w:val="00F67CF7"/>
    <w:rsid w:val="00F67E00"/>
    <w:rsid w:val="00F7040F"/>
    <w:rsid w:val="00F7064E"/>
    <w:rsid w:val="00F708A8"/>
    <w:rsid w:val="00F7106C"/>
    <w:rsid w:val="00F71073"/>
    <w:rsid w:val="00F71363"/>
    <w:rsid w:val="00F714CF"/>
    <w:rsid w:val="00F7153C"/>
    <w:rsid w:val="00F71546"/>
    <w:rsid w:val="00F715B5"/>
    <w:rsid w:val="00F7170E"/>
    <w:rsid w:val="00F718AF"/>
    <w:rsid w:val="00F71939"/>
    <w:rsid w:val="00F71DE3"/>
    <w:rsid w:val="00F722F4"/>
    <w:rsid w:val="00F72594"/>
    <w:rsid w:val="00F725EE"/>
    <w:rsid w:val="00F72679"/>
    <w:rsid w:val="00F72781"/>
    <w:rsid w:val="00F728AB"/>
    <w:rsid w:val="00F72999"/>
    <w:rsid w:val="00F729F7"/>
    <w:rsid w:val="00F72AF0"/>
    <w:rsid w:val="00F73064"/>
    <w:rsid w:val="00F73100"/>
    <w:rsid w:val="00F7314C"/>
    <w:rsid w:val="00F7357B"/>
    <w:rsid w:val="00F7384F"/>
    <w:rsid w:val="00F73899"/>
    <w:rsid w:val="00F738C5"/>
    <w:rsid w:val="00F73AF6"/>
    <w:rsid w:val="00F73D2C"/>
    <w:rsid w:val="00F73D84"/>
    <w:rsid w:val="00F73E7A"/>
    <w:rsid w:val="00F73FCC"/>
    <w:rsid w:val="00F73FD7"/>
    <w:rsid w:val="00F74142"/>
    <w:rsid w:val="00F74157"/>
    <w:rsid w:val="00F74270"/>
    <w:rsid w:val="00F743F4"/>
    <w:rsid w:val="00F74531"/>
    <w:rsid w:val="00F74595"/>
    <w:rsid w:val="00F745E5"/>
    <w:rsid w:val="00F747FD"/>
    <w:rsid w:val="00F74BB7"/>
    <w:rsid w:val="00F74BEC"/>
    <w:rsid w:val="00F74C92"/>
    <w:rsid w:val="00F74CE3"/>
    <w:rsid w:val="00F75009"/>
    <w:rsid w:val="00F752E7"/>
    <w:rsid w:val="00F7545C"/>
    <w:rsid w:val="00F7557A"/>
    <w:rsid w:val="00F75720"/>
    <w:rsid w:val="00F757BB"/>
    <w:rsid w:val="00F758E8"/>
    <w:rsid w:val="00F75994"/>
    <w:rsid w:val="00F75A06"/>
    <w:rsid w:val="00F75A64"/>
    <w:rsid w:val="00F75AA0"/>
    <w:rsid w:val="00F75C05"/>
    <w:rsid w:val="00F76449"/>
    <w:rsid w:val="00F7650F"/>
    <w:rsid w:val="00F76645"/>
    <w:rsid w:val="00F7672D"/>
    <w:rsid w:val="00F76B22"/>
    <w:rsid w:val="00F76B42"/>
    <w:rsid w:val="00F76DF9"/>
    <w:rsid w:val="00F77063"/>
    <w:rsid w:val="00F77083"/>
    <w:rsid w:val="00F77526"/>
    <w:rsid w:val="00F77537"/>
    <w:rsid w:val="00F7788B"/>
    <w:rsid w:val="00F77A22"/>
    <w:rsid w:val="00F77AE7"/>
    <w:rsid w:val="00F803EF"/>
    <w:rsid w:val="00F804ED"/>
    <w:rsid w:val="00F809A4"/>
    <w:rsid w:val="00F809C4"/>
    <w:rsid w:val="00F80B0D"/>
    <w:rsid w:val="00F80E83"/>
    <w:rsid w:val="00F80EF1"/>
    <w:rsid w:val="00F80F0A"/>
    <w:rsid w:val="00F80F0D"/>
    <w:rsid w:val="00F8132E"/>
    <w:rsid w:val="00F813CA"/>
    <w:rsid w:val="00F8150C"/>
    <w:rsid w:val="00F815CA"/>
    <w:rsid w:val="00F81731"/>
    <w:rsid w:val="00F818B0"/>
    <w:rsid w:val="00F81AB1"/>
    <w:rsid w:val="00F81AB5"/>
    <w:rsid w:val="00F81EE0"/>
    <w:rsid w:val="00F81F21"/>
    <w:rsid w:val="00F82060"/>
    <w:rsid w:val="00F820C4"/>
    <w:rsid w:val="00F82635"/>
    <w:rsid w:val="00F829B0"/>
    <w:rsid w:val="00F82D73"/>
    <w:rsid w:val="00F82E15"/>
    <w:rsid w:val="00F8319B"/>
    <w:rsid w:val="00F831BF"/>
    <w:rsid w:val="00F832E3"/>
    <w:rsid w:val="00F83628"/>
    <w:rsid w:val="00F8378B"/>
    <w:rsid w:val="00F83A58"/>
    <w:rsid w:val="00F83AC1"/>
    <w:rsid w:val="00F83C62"/>
    <w:rsid w:val="00F83F95"/>
    <w:rsid w:val="00F84337"/>
    <w:rsid w:val="00F843F6"/>
    <w:rsid w:val="00F84506"/>
    <w:rsid w:val="00F84A66"/>
    <w:rsid w:val="00F84B01"/>
    <w:rsid w:val="00F84CE5"/>
    <w:rsid w:val="00F84D79"/>
    <w:rsid w:val="00F84DBA"/>
    <w:rsid w:val="00F84E61"/>
    <w:rsid w:val="00F854E4"/>
    <w:rsid w:val="00F85865"/>
    <w:rsid w:val="00F858BE"/>
    <w:rsid w:val="00F859A1"/>
    <w:rsid w:val="00F85C4E"/>
    <w:rsid w:val="00F85D6C"/>
    <w:rsid w:val="00F85DD6"/>
    <w:rsid w:val="00F85E34"/>
    <w:rsid w:val="00F85FB7"/>
    <w:rsid w:val="00F861E5"/>
    <w:rsid w:val="00F8624B"/>
    <w:rsid w:val="00F86828"/>
    <w:rsid w:val="00F868BB"/>
    <w:rsid w:val="00F86D55"/>
    <w:rsid w:val="00F87025"/>
    <w:rsid w:val="00F87290"/>
    <w:rsid w:val="00F87588"/>
    <w:rsid w:val="00F876CA"/>
    <w:rsid w:val="00F87844"/>
    <w:rsid w:val="00F879A8"/>
    <w:rsid w:val="00F87A78"/>
    <w:rsid w:val="00F87AFB"/>
    <w:rsid w:val="00F87B46"/>
    <w:rsid w:val="00F87BB2"/>
    <w:rsid w:val="00F87C76"/>
    <w:rsid w:val="00F87CC8"/>
    <w:rsid w:val="00F87DB9"/>
    <w:rsid w:val="00F87DF6"/>
    <w:rsid w:val="00F9017F"/>
    <w:rsid w:val="00F90256"/>
    <w:rsid w:val="00F90293"/>
    <w:rsid w:val="00F902B4"/>
    <w:rsid w:val="00F904E0"/>
    <w:rsid w:val="00F9052B"/>
    <w:rsid w:val="00F90A44"/>
    <w:rsid w:val="00F90AC6"/>
    <w:rsid w:val="00F90ACB"/>
    <w:rsid w:val="00F90B63"/>
    <w:rsid w:val="00F90D03"/>
    <w:rsid w:val="00F90F22"/>
    <w:rsid w:val="00F90F73"/>
    <w:rsid w:val="00F90FF3"/>
    <w:rsid w:val="00F91053"/>
    <w:rsid w:val="00F91062"/>
    <w:rsid w:val="00F913B8"/>
    <w:rsid w:val="00F915BA"/>
    <w:rsid w:val="00F916F8"/>
    <w:rsid w:val="00F9174F"/>
    <w:rsid w:val="00F917AC"/>
    <w:rsid w:val="00F91851"/>
    <w:rsid w:val="00F9194E"/>
    <w:rsid w:val="00F91B06"/>
    <w:rsid w:val="00F91B46"/>
    <w:rsid w:val="00F91D7E"/>
    <w:rsid w:val="00F91DEB"/>
    <w:rsid w:val="00F921A8"/>
    <w:rsid w:val="00F921C5"/>
    <w:rsid w:val="00F923D6"/>
    <w:rsid w:val="00F92470"/>
    <w:rsid w:val="00F925B2"/>
    <w:rsid w:val="00F926CD"/>
    <w:rsid w:val="00F928A0"/>
    <w:rsid w:val="00F9297C"/>
    <w:rsid w:val="00F92C5C"/>
    <w:rsid w:val="00F92F9A"/>
    <w:rsid w:val="00F93710"/>
    <w:rsid w:val="00F93888"/>
    <w:rsid w:val="00F93894"/>
    <w:rsid w:val="00F93C3A"/>
    <w:rsid w:val="00F93E57"/>
    <w:rsid w:val="00F93E95"/>
    <w:rsid w:val="00F94057"/>
    <w:rsid w:val="00F944CA"/>
    <w:rsid w:val="00F94699"/>
    <w:rsid w:val="00F946FC"/>
    <w:rsid w:val="00F948B3"/>
    <w:rsid w:val="00F949D4"/>
    <w:rsid w:val="00F94D6E"/>
    <w:rsid w:val="00F94E33"/>
    <w:rsid w:val="00F94FCC"/>
    <w:rsid w:val="00F954A3"/>
    <w:rsid w:val="00F955E8"/>
    <w:rsid w:val="00F95819"/>
    <w:rsid w:val="00F95900"/>
    <w:rsid w:val="00F95B2F"/>
    <w:rsid w:val="00F95BD7"/>
    <w:rsid w:val="00F95D11"/>
    <w:rsid w:val="00F95F48"/>
    <w:rsid w:val="00F96040"/>
    <w:rsid w:val="00F9614A"/>
    <w:rsid w:val="00F963B1"/>
    <w:rsid w:val="00F96596"/>
    <w:rsid w:val="00F965E1"/>
    <w:rsid w:val="00F966C2"/>
    <w:rsid w:val="00F966C4"/>
    <w:rsid w:val="00F96A97"/>
    <w:rsid w:val="00F96C39"/>
    <w:rsid w:val="00F96E2F"/>
    <w:rsid w:val="00F9724E"/>
    <w:rsid w:val="00F974A0"/>
    <w:rsid w:val="00F975A8"/>
    <w:rsid w:val="00F975C1"/>
    <w:rsid w:val="00F97668"/>
    <w:rsid w:val="00F97936"/>
    <w:rsid w:val="00F97F71"/>
    <w:rsid w:val="00F97F8F"/>
    <w:rsid w:val="00F97FF0"/>
    <w:rsid w:val="00FA0039"/>
    <w:rsid w:val="00FA012E"/>
    <w:rsid w:val="00FA01DB"/>
    <w:rsid w:val="00FA051A"/>
    <w:rsid w:val="00FA0579"/>
    <w:rsid w:val="00FA0A7B"/>
    <w:rsid w:val="00FA0CAC"/>
    <w:rsid w:val="00FA0D32"/>
    <w:rsid w:val="00FA0E1E"/>
    <w:rsid w:val="00FA107B"/>
    <w:rsid w:val="00FA113E"/>
    <w:rsid w:val="00FA125A"/>
    <w:rsid w:val="00FA1288"/>
    <w:rsid w:val="00FA1312"/>
    <w:rsid w:val="00FA13F8"/>
    <w:rsid w:val="00FA14FD"/>
    <w:rsid w:val="00FA17B0"/>
    <w:rsid w:val="00FA1AAA"/>
    <w:rsid w:val="00FA1B59"/>
    <w:rsid w:val="00FA1BE8"/>
    <w:rsid w:val="00FA1E62"/>
    <w:rsid w:val="00FA2068"/>
    <w:rsid w:val="00FA22FF"/>
    <w:rsid w:val="00FA23B5"/>
    <w:rsid w:val="00FA2593"/>
    <w:rsid w:val="00FA2949"/>
    <w:rsid w:val="00FA29D3"/>
    <w:rsid w:val="00FA2AB2"/>
    <w:rsid w:val="00FA2BC0"/>
    <w:rsid w:val="00FA2E64"/>
    <w:rsid w:val="00FA2E83"/>
    <w:rsid w:val="00FA3A88"/>
    <w:rsid w:val="00FA3E61"/>
    <w:rsid w:val="00FA4105"/>
    <w:rsid w:val="00FA41C0"/>
    <w:rsid w:val="00FA4292"/>
    <w:rsid w:val="00FA4458"/>
    <w:rsid w:val="00FA448E"/>
    <w:rsid w:val="00FA453F"/>
    <w:rsid w:val="00FA4895"/>
    <w:rsid w:val="00FA494C"/>
    <w:rsid w:val="00FA4C6B"/>
    <w:rsid w:val="00FA4D70"/>
    <w:rsid w:val="00FA55C1"/>
    <w:rsid w:val="00FA5AB5"/>
    <w:rsid w:val="00FA5C12"/>
    <w:rsid w:val="00FA5D08"/>
    <w:rsid w:val="00FA5DFE"/>
    <w:rsid w:val="00FA5F18"/>
    <w:rsid w:val="00FA61BE"/>
    <w:rsid w:val="00FA6364"/>
    <w:rsid w:val="00FA64BE"/>
    <w:rsid w:val="00FA64EC"/>
    <w:rsid w:val="00FA6556"/>
    <w:rsid w:val="00FA65EA"/>
    <w:rsid w:val="00FA667C"/>
    <w:rsid w:val="00FA67E0"/>
    <w:rsid w:val="00FA69BB"/>
    <w:rsid w:val="00FA6E08"/>
    <w:rsid w:val="00FA6E51"/>
    <w:rsid w:val="00FA70B4"/>
    <w:rsid w:val="00FA7228"/>
    <w:rsid w:val="00FA72B4"/>
    <w:rsid w:val="00FA73F2"/>
    <w:rsid w:val="00FA746D"/>
    <w:rsid w:val="00FA7699"/>
    <w:rsid w:val="00FA7779"/>
    <w:rsid w:val="00FA7A00"/>
    <w:rsid w:val="00FA7B55"/>
    <w:rsid w:val="00FA7D25"/>
    <w:rsid w:val="00FA7E16"/>
    <w:rsid w:val="00FB0027"/>
    <w:rsid w:val="00FB07EB"/>
    <w:rsid w:val="00FB0989"/>
    <w:rsid w:val="00FB09C7"/>
    <w:rsid w:val="00FB0B47"/>
    <w:rsid w:val="00FB0CEF"/>
    <w:rsid w:val="00FB0EF4"/>
    <w:rsid w:val="00FB133B"/>
    <w:rsid w:val="00FB18B4"/>
    <w:rsid w:val="00FB1948"/>
    <w:rsid w:val="00FB1D8F"/>
    <w:rsid w:val="00FB1DAA"/>
    <w:rsid w:val="00FB1DAE"/>
    <w:rsid w:val="00FB1EAA"/>
    <w:rsid w:val="00FB23C9"/>
    <w:rsid w:val="00FB2425"/>
    <w:rsid w:val="00FB2452"/>
    <w:rsid w:val="00FB2A18"/>
    <w:rsid w:val="00FB2AE0"/>
    <w:rsid w:val="00FB2B80"/>
    <w:rsid w:val="00FB2E78"/>
    <w:rsid w:val="00FB2F2D"/>
    <w:rsid w:val="00FB3509"/>
    <w:rsid w:val="00FB3514"/>
    <w:rsid w:val="00FB3726"/>
    <w:rsid w:val="00FB3815"/>
    <w:rsid w:val="00FB390A"/>
    <w:rsid w:val="00FB39B4"/>
    <w:rsid w:val="00FB3E61"/>
    <w:rsid w:val="00FB3EC1"/>
    <w:rsid w:val="00FB3ECC"/>
    <w:rsid w:val="00FB3F64"/>
    <w:rsid w:val="00FB3FA4"/>
    <w:rsid w:val="00FB40BF"/>
    <w:rsid w:val="00FB41D0"/>
    <w:rsid w:val="00FB46B8"/>
    <w:rsid w:val="00FB46E9"/>
    <w:rsid w:val="00FB471E"/>
    <w:rsid w:val="00FB4947"/>
    <w:rsid w:val="00FB4AFE"/>
    <w:rsid w:val="00FB4D54"/>
    <w:rsid w:val="00FB4F97"/>
    <w:rsid w:val="00FB4FD6"/>
    <w:rsid w:val="00FB5187"/>
    <w:rsid w:val="00FB52EC"/>
    <w:rsid w:val="00FB5354"/>
    <w:rsid w:val="00FB54FD"/>
    <w:rsid w:val="00FB55FC"/>
    <w:rsid w:val="00FB563F"/>
    <w:rsid w:val="00FB5780"/>
    <w:rsid w:val="00FB57A7"/>
    <w:rsid w:val="00FB59C8"/>
    <w:rsid w:val="00FB5A09"/>
    <w:rsid w:val="00FB5A5A"/>
    <w:rsid w:val="00FB5AC4"/>
    <w:rsid w:val="00FB5C09"/>
    <w:rsid w:val="00FB5C25"/>
    <w:rsid w:val="00FB5D85"/>
    <w:rsid w:val="00FB5E2B"/>
    <w:rsid w:val="00FB5E7C"/>
    <w:rsid w:val="00FB62CC"/>
    <w:rsid w:val="00FB655F"/>
    <w:rsid w:val="00FB65EC"/>
    <w:rsid w:val="00FB6A68"/>
    <w:rsid w:val="00FB6B1A"/>
    <w:rsid w:val="00FB6D29"/>
    <w:rsid w:val="00FB6E54"/>
    <w:rsid w:val="00FB6E59"/>
    <w:rsid w:val="00FB6F21"/>
    <w:rsid w:val="00FB7298"/>
    <w:rsid w:val="00FB74DB"/>
    <w:rsid w:val="00FB7A22"/>
    <w:rsid w:val="00FB7A2D"/>
    <w:rsid w:val="00FB7B5D"/>
    <w:rsid w:val="00FB7BA0"/>
    <w:rsid w:val="00FB7C53"/>
    <w:rsid w:val="00FB7D4B"/>
    <w:rsid w:val="00FB7DBD"/>
    <w:rsid w:val="00FB7DF0"/>
    <w:rsid w:val="00FC00D5"/>
    <w:rsid w:val="00FC061A"/>
    <w:rsid w:val="00FC1024"/>
    <w:rsid w:val="00FC11BE"/>
    <w:rsid w:val="00FC1643"/>
    <w:rsid w:val="00FC1726"/>
    <w:rsid w:val="00FC1827"/>
    <w:rsid w:val="00FC1B2E"/>
    <w:rsid w:val="00FC1B4B"/>
    <w:rsid w:val="00FC1E5B"/>
    <w:rsid w:val="00FC1E88"/>
    <w:rsid w:val="00FC1E90"/>
    <w:rsid w:val="00FC2291"/>
    <w:rsid w:val="00FC25D0"/>
    <w:rsid w:val="00FC25D3"/>
    <w:rsid w:val="00FC2A43"/>
    <w:rsid w:val="00FC2A70"/>
    <w:rsid w:val="00FC2D2D"/>
    <w:rsid w:val="00FC2D70"/>
    <w:rsid w:val="00FC2F3A"/>
    <w:rsid w:val="00FC30B5"/>
    <w:rsid w:val="00FC3194"/>
    <w:rsid w:val="00FC3446"/>
    <w:rsid w:val="00FC36AD"/>
    <w:rsid w:val="00FC36E3"/>
    <w:rsid w:val="00FC39D6"/>
    <w:rsid w:val="00FC3A8D"/>
    <w:rsid w:val="00FC3E51"/>
    <w:rsid w:val="00FC3EF1"/>
    <w:rsid w:val="00FC3F93"/>
    <w:rsid w:val="00FC3FDF"/>
    <w:rsid w:val="00FC4157"/>
    <w:rsid w:val="00FC42B0"/>
    <w:rsid w:val="00FC44B8"/>
    <w:rsid w:val="00FC452D"/>
    <w:rsid w:val="00FC4CE4"/>
    <w:rsid w:val="00FC4DF1"/>
    <w:rsid w:val="00FC4FBB"/>
    <w:rsid w:val="00FC53B2"/>
    <w:rsid w:val="00FC5511"/>
    <w:rsid w:val="00FC56FE"/>
    <w:rsid w:val="00FC598C"/>
    <w:rsid w:val="00FC5A14"/>
    <w:rsid w:val="00FC5A45"/>
    <w:rsid w:val="00FC5A55"/>
    <w:rsid w:val="00FC5D08"/>
    <w:rsid w:val="00FC5D40"/>
    <w:rsid w:val="00FC5D88"/>
    <w:rsid w:val="00FC605E"/>
    <w:rsid w:val="00FC608C"/>
    <w:rsid w:val="00FC6125"/>
    <w:rsid w:val="00FC61A5"/>
    <w:rsid w:val="00FC65C4"/>
    <w:rsid w:val="00FC66C9"/>
    <w:rsid w:val="00FC66DA"/>
    <w:rsid w:val="00FC6C79"/>
    <w:rsid w:val="00FC6E6F"/>
    <w:rsid w:val="00FC7171"/>
    <w:rsid w:val="00FC7224"/>
    <w:rsid w:val="00FC75E4"/>
    <w:rsid w:val="00FC78CD"/>
    <w:rsid w:val="00FC7A51"/>
    <w:rsid w:val="00FC7CFE"/>
    <w:rsid w:val="00FC7D38"/>
    <w:rsid w:val="00FC7E68"/>
    <w:rsid w:val="00FD0098"/>
    <w:rsid w:val="00FD03A4"/>
    <w:rsid w:val="00FD0484"/>
    <w:rsid w:val="00FD055D"/>
    <w:rsid w:val="00FD0603"/>
    <w:rsid w:val="00FD0615"/>
    <w:rsid w:val="00FD085B"/>
    <w:rsid w:val="00FD08A8"/>
    <w:rsid w:val="00FD0C73"/>
    <w:rsid w:val="00FD0D03"/>
    <w:rsid w:val="00FD0F87"/>
    <w:rsid w:val="00FD1390"/>
    <w:rsid w:val="00FD13B7"/>
    <w:rsid w:val="00FD178B"/>
    <w:rsid w:val="00FD17BE"/>
    <w:rsid w:val="00FD1A19"/>
    <w:rsid w:val="00FD1A2A"/>
    <w:rsid w:val="00FD1B5A"/>
    <w:rsid w:val="00FD1DAB"/>
    <w:rsid w:val="00FD1DEE"/>
    <w:rsid w:val="00FD1E81"/>
    <w:rsid w:val="00FD1F98"/>
    <w:rsid w:val="00FD1FF7"/>
    <w:rsid w:val="00FD203C"/>
    <w:rsid w:val="00FD22CD"/>
    <w:rsid w:val="00FD233C"/>
    <w:rsid w:val="00FD23A4"/>
    <w:rsid w:val="00FD26A8"/>
    <w:rsid w:val="00FD288F"/>
    <w:rsid w:val="00FD2936"/>
    <w:rsid w:val="00FD2946"/>
    <w:rsid w:val="00FD2D8A"/>
    <w:rsid w:val="00FD2E84"/>
    <w:rsid w:val="00FD2F6D"/>
    <w:rsid w:val="00FD335D"/>
    <w:rsid w:val="00FD368C"/>
    <w:rsid w:val="00FD37BF"/>
    <w:rsid w:val="00FD37DB"/>
    <w:rsid w:val="00FD381E"/>
    <w:rsid w:val="00FD3A82"/>
    <w:rsid w:val="00FD3C89"/>
    <w:rsid w:val="00FD3CE1"/>
    <w:rsid w:val="00FD3F5B"/>
    <w:rsid w:val="00FD4092"/>
    <w:rsid w:val="00FD4184"/>
    <w:rsid w:val="00FD41AA"/>
    <w:rsid w:val="00FD4306"/>
    <w:rsid w:val="00FD43D7"/>
    <w:rsid w:val="00FD44CB"/>
    <w:rsid w:val="00FD46CB"/>
    <w:rsid w:val="00FD4765"/>
    <w:rsid w:val="00FD4B07"/>
    <w:rsid w:val="00FD4C49"/>
    <w:rsid w:val="00FD4CCC"/>
    <w:rsid w:val="00FD4ED5"/>
    <w:rsid w:val="00FD51F5"/>
    <w:rsid w:val="00FD527A"/>
    <w:rsid w:val="00FD5317"/>
    <w:rsid w:val="00FD53EC"/>
    <w:rsid w:val="00FD5524"/>
    <w:rsid w:val="00FD5648"/>
    <w:rsid w:val="00FD5672"/>
    <w:rsid w:val="00FD56A8"/>
    <w:rsid w:val="00FD578E"/>
    <w:rsid w:val="00FD57F7"/>
    <w:rsid w:val="00FD5BCC"/>
    <w:rsid w:val="00FD5CFA"/>
    <w:rsid w:val="00FD5D5E"/>
    <w:rsid w:val="00FD5E42"/>
    <w:rsid w:val="00FD5EB6"/>
    <w:rsid w:val="00FD5F1A"/>
    <w:rsid w:val="00FD63F3"/>
    <w:rsid w:val="00FD6527"/>
    <w:rsid w:val="00FD65CA"/>
    <w:rsid w:val="00FD667F"/>
    <w:rsid w:val="00FD67ED"/>
    <w:rsid w:val="00FD6991"/>
    <w:rsid w:val="00FD69CD"/>
    <w:rsid w:val="00FD6AE9"/>
    <w:rsid w:val="00FD6D2E"/>
    <w:rsid w:val="00FD6EC5"/>
    <w:rsid w:val="00FD6EE0"/>
    <w:rsid w:val="00FD703D"/>
    <w:rsid w:val="00FD71A9"/>
    <w:rsid w:val="00FD72CE"/>
    <w:rsid w:val="00FD7519"/>
    <w:rsid w:val="00FD7627"/>
    <w:rsid w:val="00FD76E5"/>
    <w:rsid w:val="00FD7733"/>
    <w:rsid w:val="00FD7853"/>
    <w:rsid w:val="00FD7968"/>
    <w:rsid w:val="00FD7A7A"/>
    <w:rsid w:val="00FE0059"/>
    <w:rsid w:val="00FE0362"/>
    <w:rsid w:val="00FE0654"/>
    <w:rsid w:val="00FE0740"/>
    <w:rsid w:val="00FE07EE"/>
    <w:rsid w:val="00FE08A7"/>
    <w:rsid w:val="00FE08B7"/>
    <w:rsid w:val="00FE09AE"/>
    <w:rsid w:val="00FE0A7A"/>
    <w:rsid w:val="00FE0CEA"/>
    <w:rsid w:val="00FE0ECF"/>
    <w:rsid w:val="00FE0F41"/>
    <w:rsid w:val="00FE10E8"/>
    <w:rsid w:val="00FE1343"/>
    <w:rsid w:val="00FE1405"/>
    <w:rsid w:val="00FE142F"/>
    <w:rsid w:val="00FE153C"/>
    <w:rsid w:val="00FE1653"/>
    <w:rsid w:val="00FE18F6"/>
    <w:rsid w:val="00FE1A1A"/>
    <w:rsid w:val="00FE1B7D"/>
    <w:rsid w:val="00FE1D52"/>
    <w:rsid w:val="00FE1DE1"/>
    <w:rsid w:val="00FE1E9C"/>
    <w:rsid w:val="00FE1F0C"/>
    <w:rsid w:val="00FE20AA"/>
    <w:rsid w:val="00FE282E"/>
    <w:rsid w:val="00FE2A1A"/>
    <w:rsid w:val="00FE2B41"/>
    <w:rsid w:val="00FE2CE5"/>
    <w:rsid w:val="00FE2D5E"/>
    <w:rsid w:val="00FE2D79"/>
    <w:rsid w:val="00FE2D9D"/>
    <w:rsid w:val="00FE2E73"/>
    <w:rsid w:val="00FE2E85"/>
    <w:rsid w:val="00FE3009"/>
    <w:rsid w:val="00FE3090"/>
    <w:rsid w:val="00FE3358"/>
    <w:rsid w:val="00FE3397"/>
    <w:rsid w:val="00FE3530"/>
    <w:rsid w:val="00FE354A"/>
    <w:rsid w:val="00FE366E"/>
    <w:rsid w:val="00FE36A0"/>
    <w:rsid w:val="00FE3739"/>
    <w:rsid w:val="00FE381E"/>
    <w:rsid w:val="00FE3966"/>
    <w:rsid w:val="00FE3B07"/>
    <w:rsid w:val="00FE3B98"/>
    <w:rsid w:val="00FE3BB6"/>
    <w:rsid w:val="00FE3EBD"/>
    <w:rsid w:val="00FE4493"/>
    <w:rsid w:val="00FE4513"/>
    <w:rsid w:val="00FE459D"/>
    <w:rsid w:val="00FE46C1"/>
    <w:rsid w:val="00FE4AC1"/>
    <w:rsid w:val="00FE4BDA"/>
    <w:rsid w:val="00FE4C48"/>
    <w:rsid w:val="00FE4C9F"/>
    <w:rsid w:val="00FE4D1B"/>
    <w:rsid w:val="00FE5082"/>
    <w:rsid w:val="00FE5096"/>
    <w:rsid w:val="00FE5124"/>
    <w:rsid w:val="00FE51AF"/>
    <w:rsid w:val="00FE5364"/>
    <w:rsid w:val="00FE53E7"/>
    <w:rsid w:val="00FE54E5"/>
    <w:rsid w:val="00FE581F"/>
    <w:rsid w:val="00FE5914"/>
    <w:rsid w:val="00FE5CBE"/>
    <w:rsid w:val="00FE6018"/>
    <w:rsid w:val="00FE6397"/>
    <w:rsid w:val="00FE63A8"/>
    <w:rsid w:val="00FE63F6"/>
    <w:rsid w:val="00FE649F"/>
    <w:rsid w:val="00FE6639"/>
    <w:rsid w:val="00FE6822"/>
    <w:rsid w:val="00FE68DE"/>
    <w:rsid w:val="00FE6A0F"/>
    <w:rsid w:val="00FE6A2E"/>
    <w:rsid w:val="00FE6AD2"/>
    <w:rsid w:val="00FE6BB9"/>
    <w:rsid w:val="00FE6C15"/>
    <w:rsid w:val="00FE6C81"/>
    <w:rsid w:val="00FE6C92"/>
    <w:rsid w:val="00FE6ED4"/>
    <w:rsid w:val="00FE6F8F"/>
    <w:rsid w:val="00FE6FAC"/>
    <w:rsid w:val="00FE6FCD"/>
    <w:rsid w:val="00FE70FC"/>
    <w:rsid w:val="00FE7197"/>
    <w:rsid w:val="00FE73AD"/>
    <w:rsid w:val="00FE73D3"/>
    <w:rsid w:val="00FE73EF"/>
    <w:rsid w:val="00FE74E0"/>
    <w:rsid w:val="00FE7845"/>
    <w:rsid w:val="00FE7900"/>
    <w:rsid w:val="00FE7A12"/>
    <w:rsid w:val="00FE7E9D"/>
    <w:rsid w:val="00FF001D"/>
    <w:rsid w:val="00FF001F"/>
    <w:rsid w:val="00FF01BC"/>
    <w:rsid w:val="00FF07A2"/>
    <w:rsid w:val="00FF0BFA"/>
    <w:rsid w:val="00FF0F2B"/>
    <w:rsid w:val="00FF0F74"/>
    <w:rsid w:val="00FF1050"/>
    <w:rsid w:val="00FF1087"/>
    <w:rsid w:val="00FF1109"/>
    <w:rsid w:val="00FF1126"/>
    <w:rsid w:val="00FF123F"/>
    <w:rsid w:val="00FF12EE"/>
    <w:rsid w:val="00FF12EF"/>
    <w:rsid w:val="00FF16B7"/>
    <w:rsid w:val="00FF16D1"/>
    <w:rsid w:val="00FF17D6"/>
    <w:rsid w:val="00FF189C"/>
    <w:rsid w:val="00FF1A9F"/>
    <w:rsid w:val="00FF1BA1"/>
    <w:rsid w:val="00FF1C04"/>
    <w:rsid w:val="00FF1D5C"/>
    <w:rsid w:val="00FF1DB7"/>
    <w:rsid w:val="00FF1E29"/>
    <w:rsid w:val="00FF1E38"/>
    <w:rsid w:val="00FF1F05"/>
    <w:rsid w:val="00FF201B"/>
    <w:rsid w:val="00FF2059"/>
    <w:rsid w:val="00FF20D0"/>
    <w:rsid w:val="00FF22AF"/>
    <w:rsid w:val="00FF25B4"/>
    <w:rsid w:val="00FF25E1"/>
    <w:rsid w:val="00FF2662"/>
    <w:rsid w:val="00FF2886"/>
    <w:rsid w:val="00FF28F3"/>
    <w:rsid w:val="00FF2B24"/>
    <w:rsid w:val="00FF2F27"/>
    <w:rsid w:val="00FF2FA8"/>
    <w:rsid w:val="00FF314B"/>
    <w:rsid w:val="00FF3193"/>
    <w:rsid w:val="00FF349A"/>
    <w:rsid w:val="00FF356C"/>
    <w:rsid w:val="00FF3A90"/>
    <w:rsid w:val="00FF3B1D"/>
    <w:rsid w:val="00FF3B99"/>
    <w:rsid w:val="00FF3CB9"/>
    <w:rsid w:val="00FF3F86"/>
    <w:rsid w:val="00FF4221"/>
    <w:rsid w:val="00FF43C9"/>
    <w:rsid w:val="00FF451B"/>
    <w:rsid w:val="00FF4638"/>
    <w:rsid w:val="00FF467B"/>
    <w:rsid w:val="00FF469A"/>
    <w:rsid w:val="00FF474E"/>
    <w:rsid w:val="00FF47E3"/>
    <w:rsid w:val="00FF485B"/>
    <w:rsid w:val="00FF4A2B"/>
    <w:rsid w:val="00FF4AA7"/>
    <w:rsid w:val="00FF4C92"/>
    <w:rsid w:val="00FF4D44"/>
    <w:rsid w:val="00FF4D5F"/>
    <w:rsid w:val="00FF4DF3"/>
    <w:rsid w:val="00FF4FFA"/>
    <w:rsid w:val="00FF5287"/>
    <w:rsid w:val="00FF53EF"/>
    <w:rsid w:val="00FF5502"/>
    <w:rsid w:val="00FF5D72"/>
    <w:rsid w:val="00FF6088"/>
    <w:rsid w:val="00FF65CE"/>
    <w:rsid w:val="00FF6CEA"/>
    <w:rsid w:val="00FF6D20"/>
    <w:rsid w:val="00FF6D67"/>
    <w:rsid w:val="00FF6DBA"/>
    <w:rsid w:val="00FF6F35"/>
    <w:rsid w:val="00FF701B"/>
    <w:rsid w:val="00FF70DF"/>
    <w:rsid w:val="00FF70F2"/>
    <w:rsid w:val="00FF714D"/>
    <w:rsid w:val="00FF718B"/>
    <w:rsid w:val="00FF7271"/>
    <w:rsid w:val="00FF7413"/>
    <w:rsid w:val="00FF7435"/>
    <w:rsid w:val="00FF751F"/>
    <w:rsid w:val="00FF779D"/>
    <w:rsid w:val="00FF7942"/>
    <w:rsid w:val="00FF7AA8"/>
    <w:rsid w:val="00FF7ACC"/>
    <w:rsid w:val="00FF7AE0"/>
    <w:rsid w:val="00FF7D42"/>
    <w:rsid w:val="012310D8"/>
    <w:rsid w:val="019A70F3"/>
    <w:rsid w:val="01FE5088"/>
    <w:rsid w:val="023D0D64"/>
    <w:rsid w:val="02B6436B"/>
    <w:rsid w:val="02D93499"/>
    <w:rsid w:val="02E85F76"/>
    <w:rsid w:val="030B6554"/>
    <w:rsid w:val="03867683"/>
    <w:rsid w:val="03EB2751"/>
    <w:rsid w:val="055111D1"/>
    <w:rsid w:val="058C414C"/>
    <w:rsid w:val="06D03BDE"/>
    <w:rsid w:val="06EF7DF5"/>
    <w:rsid w:val="06F51570"/>
    <w:rsid w:val="07BE42D8"/>
    <w:rsid w:val="08087C72"/>
    <w:rsid w:val="09212EFC"/>
    <w:rsid w:val="094B55D7"/>
    <w:rsid w:val="09574ECF"/>
    <w:rsid w:val="09B063CF"/>
    <w:rsid w:val="09CD7D32"/>
    <w:rsid w:val="09E11E68"/>
    <w:rsid w:val="0A110629"/>
    <w:rsid w:val="0A3C7275"/>
    <w:rsid w:val="0A6F74FA"/>
    <w:rsid w:val="0A9900C0"/>
    <w:rsid w:val="0AF572DD"/>
    <w:rsid w:val="0C873BD0"/>
    <w:rsid w:val="0D604667"/>
    <w:rsid w:val="0D8F7736"/>
    <w:rsid w:val="0E3A1A3D"/>
    <w:rsid w:val="0E614A29"/>
    <w:rsid w:val="0ED46977"/>
    <w:rsid w:val="0F687C3A"/>
    <w:rsid w:val="0FDC5AAB"/>
    <w:rsid w:val="1034526A"/>
    <w:rsid w:val="10C86FA8"/>
    <w:rsid w:val="1115320E"/>
    <w:rsid w:val="11307609"/>
    <w:rsid w:val="11805422"/>
    <w:rsid w:val="11B86518"/>
    <w:rsid w:val="1305756E"/>
    <w:rsid w:val="142706AD"/>
    <w:rsid w:val="146D3EB7"/>
    <w:rsid w:val="14BC47B1"/>
    <w:rsid w:val="15175E8A"/>
    <w:rsid w:val="154B428F"/>
    <w:rsid w:val="15FD2A09"/>
    <w:rsid w:val="1600273F"/>
    <w:rsid w:val="160A549E"/>
    <w:rsid w:val="16F03C85"/>
    <w:rsid w:val="17417590"/>
    <w:rsid w:val="176A4119"/>
    <w:rsid w:val="17FD111B"/>
    <w:rsid w:val="181B30C7"/>
    <w:rsid w:val="18B307A8"/>
    <w:rsid w:val="18CD273F"/>
    <w:rsid w:val="19123120"/>
    <w:rsid w:val="19152314"/>
    <w:rsid w:val="19B31564"/>
    <w:rsid w:val="19B6250C"/>
    <w:rsid w:val="1A020E6A"/>
    <w:rsid w:val="1A090E41"/>
    <w:rsid w:val="1AA5476F"/>
    <w:rsid w:val="1BA965BF"/>
    <w:rsid w:val="1BE35F8D"/>
    <w:rsid w:val="1BF44331"/>
    <w:rsid w:val="1C7C4D6F"/>
    <w:rsid w:val="1C7E16F2"/>
    <w:rsid w:val="1D1D615B"/>
    <w:rsid w:val="1D6753AA"/>
    <w:rsid w:val="1E486981"/>
    <w:rsid w:val="1FDB32F7"/>
    <w:rsid w:val="21360853"/>
    <w:rsid w:val="21AE5DE9"/>
    <w:rsid w:val="2243284F"/>
    <w:rsid w:val="22581551"/>
    <w:rsid w:val="232B1BAB"/>
    <w:rsid w:val="24193540"/>
    <w:rsid w:val="2456227F"/>
    <w:rsid w:val="24B6031C"/>
    <w:rsid w:val="24EF4F5B"/>
    <w:rsid w:val="250A75BF"/>
    <w:rsid w:val="258D38EB"/>
    <w:rsid w:val="259F0329"/>
    <w:rsid w:val="25A61DE1"/>
    <w:rsid w:val="26194E34"/>
    <w:rsid w:val="26213310"/>
    <w:rsid w:val="26AD46C7"/>
    <w:rsid w:val="2777639F"/>
    <w:rsid w:val="27895C83"/>
    <w:rsid w:val="284A0945"/>
    <w:rsid w:val="2A1C0849"/>
    <w:rsid w:val="2A963257"/>
    <w:rsid w:val="2E3B4879"/>
    <w:rsid w:val="2E660120"/>
    <w:rsid w:val="2E9A0B70"/>
    <w:rsid w:val="2EDD0191"/>
    <w:rsid w:val="2F996F57"/>
    <w:rsid w:val="2FB327C5"/>
    <w:rsid w:val="319C2D99"/>
    <w:rsid w:val="32DB67AB"/>
    <w:rsid w:val="331F3BE4"/>
    <w:rsid w:val="33D15EAB"/>
    <w:rsid w:val="33E5599B"/>
    <w:rsid w:val="3446575C"/>
    <w:rsid w:val="34C85805"/>
    <w:rsid w:val="35567B34"/>
    <w:rsid w:val="35E93FAF"/>
    <w:rsid w:val="36AC4DB8"/>
    <w:rsid w:val="372B1090"/>
    <w:rsid w:val="37AD107D"/>
    <w:rsid w:val="37B83ABB"/>
    <w:rsid w:val="38451BE4"/>
    <w:rsid w:val="384B5A29"/>
    <w:rsid w:val="389376E1"/>
    <w:rsid w:val="38E07FB3"/>
    <w:rsid w:val="3A3B4507"/>
    <w:rsid w:val="3A7A0E6E"/>
    <w:rsid w:val="3B8D4856"/>
    <w:rsid w:val="3C4E07ED"/>
    <w:rsid w:val="3D4A451F"/>
    <w:rsid w:val="3DE977D9"/>
    <w:rsid w:val="3F2352A8"/>
    <w:rsid w:val="3F637B59"/>
    <w:rsid w:val="40093292"/>
    <w:rsid w:val="40BF08F9"/>
    <w:rsid w:val="40E86E67"/>
    <w:rsid w:val="410820BD"/>
    <w:rsid w:val="41645CFA"/>
    <w:rsid w:val="41707BBF"/>
    <w:rsid w:val="41B911CC"/>
    <w:rsid w:val="41ED24D2"/>
    <w:rsid w:val="42A45E01"/>
    <w:rsid w:val="42CC39A7"/>
    <w:rsid w:val="42CD7528"/>
    <w:rsid w:val="42F63F61"/>
    <w:rsid w:val="436E090B"/>
    <w:rsid w:val="43C80B3F"/>
    <w:rsid w:val="43CA17E7"/>
    <w:rsid w:val="43F8090F"/>
    <w:rsid w:val="44643AF5"/>
    <w:rsid w:val="44AD6366"/>
    <w:rsid w:val="455D060E"/>
    <w:rsid w:val="458A3484"/>
    <w:rsid w:val="45DE543F"/>
    <w:rsid w:val="46204B4C"/>
    <w:rsid w:val="46956D35"/>
    <w:rsid w:val="476E4BA3"/>
    <w:rsid w:val="47CB693B"/>
    <w:rsid w:val="47F665CD"/>
    <w:rsid w:val="48A14DAD"/>
    <w:rsid w:val="48CB68B5"/>
    <w:rsid w:val="496373F4"/>
    <w:rsid w:val="49B873C8"/>
    <w:rsid w:val="4A435C57"/>
    <w:rsid w:val="4A5701C5"/>
    <w:rsid w:val="4AB61FF3"/>
    <w:rsid w:val="4C343347"/>
    <w:rsid w:val="4C4C67C3"/>
    <w:rsid w:val="4C576CD2"/>
    <w:rsid w:val="4C8A40B5"/>
    <w:rsid w:val="4CA3430E"/>
    <w:rsid w:val="4DC74401"/>
    <w:rsid w:val="4EB2663B"/>
    <w:rsid w:val="4EC061F1"/>
    <w:rsid w:val="50EB0D6C"/>
    <w:rsid w:val="51C32AEB"/>
    <w:rsid w:val="525C1430"/>
    <w:rsid w:val="53055F3D"/>
    <w:rsid w:val="535E397A"/>
    <w:rsid w:val="5425600B"/>
    <w:rsid w:val="549E007A"/>
    <w:rsid w:val="56370D43"/>
    <w:rsid w:val="56775FC0"/>
    <w:rsid w:val="569B55E6"/>
    <w:rsid w:val="56A864AE"/>
    <w:rsid w:val="56DB4869"/>
    <w:rsid w:val="57694570"/>
    <w:rsid w:val="576D2976"/>
    <w:rsid w:val="57F57145"/>
    <w:rsid w:val="583022D8"/>
    <w:rsid w:val="585D18AA"/>
    <w:rsid w:val="58632DD9"/>
    <w:rsid w:val="588E062A"/>
    <w:rsid w:val="58B80CF3"/>
    <w:rsid w:val="59062F5A"/>
    <w:rsid w:val="5B811327"/>
    <w:rsid w:val="5BD93831"/>
    <w:rsid w:val="5BF648AF"/>
    <w:rsid w:val="5C0947CB"/>
    <w:rsid w:val="5C7240F9"/>
    <w:rsid w:val="5CF61A98"/>
    <w:rsid w:val="5D3425F6"/>
    <w:rsid w:val="5D4A7453"/>
    <w:rsid w:val="5E7E5C56"/>
    <w:rsid w:val="5EE26DED"/>
    <w:rsid w:val="5F1902A6"/>
    <w:rsid w:val="5F255DF7"/>
    <w:rsid w:val="5F9E5F91"/>
    <w:rsid w:val="5FA72D2C"/>
    <w:rsid w:val="5FBF10C2"/>
    <w:rsid w:val="607A309E"/>
    <w:rsid w:val="61D31023"/>
    <w:rsid w:val="622E31AA"/>
    <w:rsid w:val="628B7D14"/>
    <w:rsid w:val="640316D2"/>
    <w:rsid w:val="64D777C2"/>
    <w:rsid w:val="655E0D6C"/>
    <w:rsid w:val="65A030DF"/>
    <w:rsid w:val="65AF55BB"/>
    <w:rsid w:val="65B82E1C"/>
    <w:rsid w:val="65EA20B1"/>
    <w:rsid w:val="65EC688D"/>
    <w:rsid w:val="65EC6C0B"/>
    <w:rsid w:val="65F97CBE"/>
    <w:rsid w:val="665A6C9D"/>
    <w:rsid w:val="66A95849"/>
    <w:rsid w:val="66FE62BF"/>
    <w:rsid w:val="671A4C61"/>
    <w:rsid w:val="6784268B"/>
    <w:rsid w:val="68175C25"/>
    <w:rsid w:val="682E0CA3"/>
    <w:rsid w:val="68672DE5"/>
    <w:rsid w:val="68891EF7"/>
    <w:rsid w:val="68D1057E"/>
    <w:rsid w:val="69862EF8"/>
    <w:rsid w:val="6A170523"/>
    <w:rsid w:val="6A5511EF"/>
    <w:rsid w:val="6A8138EE"/>
    <w:rsid w:val="6B32716F"/>
    <w:rsid w:val="6B571DE4"/>
    <w:rsid w:val="6B743946"/>
    <w:rsid w:val="6BB3327C"/>
    <w:rsid w:val="6BBE16FB"/>
    <w:rsid w:val="6BFF4B83"/>
    <w:rsid w:val="6C2C1119"/>
    <w:rsid w:val="6C81222A"/>
    <w:rsid w:val="6C9A1682"/>
    <w:rsid w:val="6CC50449"/>
    <w:rsid w:val="6CCA4C09"/>
    <w:rsid w:val="6CE25B61"/>
    <w:rsid w:val="6CF2485F"/>
    <w:rsid w:val="6D2F1498"/>
    <w:rsid w:val="6E125179"/>
    <w:rsid w:val="6E357894"/>
    <w:rsid w:val="6F3442D1"/>
    <w:rsid w:val="6FCB3498"/>
    <w:rsid w:val="6FF600BC"/>
    <w:rsid w:val="70DC3FB3"/>
    <w:rsid w:val="70DF4C2C"/>
    <w:rsid w:val="713B2C5C"/>
    <w:rsid w:val="714B6FCE"/>
    <w:rsid w:val="71A105A9"/>
    <w:rsid w:val="7206276A"/>
    <w:rsid w:val="72226938"/>
    <w:rsid w:val="722E1B81"/>
    <w:rsid w:val="722E5DE9"/>
    <w:rsid w:val="727A3B44"/>
    <w:rsid w:val="728A0E4A"/>
    <w:rsid w:val="72B66A43"/>
    <w:rsid w:val="730A0C37"/>
    <w:rsid w:val="730C485C"/>
    <w:rsid w:val="7312096E"/>
    <w:rsid w:val="7383433F"/>
    <w:rsid w:val="739D6F04"/>
    <w:rsid w:val="743B5824"/>
    <w:rsid w:val="743D13D1"/>
    <w:rsid w:val="74D33F31"/>
    <w:rsid w:val="75480991"/>
    <w:rsid w:val="75D548C0"/>
    <w:rsid w:val="762B2352"/>
    <w:rsid w:val="76A05003"/>
    <w:rsid w:val="76C573DB"/>
    <w:rsid w:val="76D757DA"/>
    <w:rsid w:val="76F35A44"/>
    <w:rsid w:val="77352254"/>
    <w:rsid w:val="77A61816"/>
    <w:rsid w:val="783E0778"/>
    <w:rsid w:val="789D5761"/>
    <w:rsid w:val="78BB50EC"/>
    <w:rsid w:val="78FA7177"/>
    <w:rsid w:val="799E39F6"/>
    <w:rsid w:val="79C14302"/>
    <w:rsid w:val="79C34B39"/>
    <w:rsid w:val="7A0C7798"/>
    <w:rsid w:val="7A5D73AA"/>
    <w:rsid w:val="7C250990"/>
    <w:rsid w:val="7C294326"/>
    <w:rsid w:val="7DC04B5F"/>
    <w:rsid w:val="7DDD635B"/>
    <w:rsid w:val="7E4533E2"/>
    <w:rsid w:val="7E547DE7"/>
    <w:rsid w:val="7E875886"/>
    <w:rsid w:val="7E8E53D8"/>
    <w:rsid w:val="7F1E6B81"/>
    <w:rsid w:val="7F537645"/>
    <w:rsid w:val="7FF40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A382C8E"/>
  <w15:docId w15:val="{AA5F50F8-951A-4BAB-8528-31B90101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7AA6"/>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0E7AA6"/>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0E7AA6"/>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0E7AA6"/>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0E7AA6"/>
    <w:pPr>
      <w:ind w:leftChars="400" w:left="840"/>
    </w:pPr>
  </w:style>
  <w:style w:type="paragraph" w:styleId="a3">
    <w:name w:val="footer"/>
    <w:basedOn w:val="a"/>
    <w:qFormat/>
    <w:rsid w:val="000E7AA6"/>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qFormat/>
    <w:rsid w:val="000E7AA6"/>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paragraph" w:styleId="10">
    <w:name w:val="toc 1"/>
    <w:basedOn w:val="a"/>
    <w:next w:val="a"/>
    <w:qFormat/>
    <w:rsid w:val="000E7AA6"/>
  </w:style>
  <w:style w:type="character" w:styleId="a5">
    <w:name w:val="Hyperlink"/>
    <w:basedOn w:val="a0"/>
    <w:qFormat/>
    <w:rsid w:val="000E7AA6"/>
    <w:rPr>
      <w:color w:val="0000FF"/>
      <w:u w:val="single"/>
    </w:rPr>
  </w:style>
  <w:style w:type="character" w:customStyle="1" w:styleId="apple-style-span">
    <w:name w:val="apple-style-span"/>
    <w:basedOn w:val="a0"/>
    <w:rsid w:val="00D50FF6"/>
  </w:style>
  <w:style w:type="character" w:customStyle="1" w:styleId="apple-converted-space">
    <w:name w:val="apple-converted-space"/>
    <w:basedOn w:val="a0"/>
    <w:rsid w:val="00270B2D"/>
  </w:style>
  <w:style w:type="character" w:styleId="a6">
    <w:name w:val="annotation reference"/>
    <w:basedOn w:val="a0"/>
    <w:uiPriority w:val="99"/>
    <w:rsid w:val="007C61F2"/>
    <w:rPr>
      <w:sz w:val="21"/>
      <w:szCs w:val="21"/>
    </w:rPr>
  </w:style>
  <w:style w:type="paragraph" w:styleId="a7">
    <w:name w:val="annotation text"/>
    <w:basedOn w:val="a"/>
    <w:link w:val="a8"/>
    <w:uiPriority w:val="99"/>
    <w:rsid w:val="007C61F2"/>
    <w:pPr>
      <w:jc w:val="left"/>
    </w:pPr>
  </w:style>
  <w:style w:type="character" w:customStyle="1" w:styleId="a8">
    <w:name w:val="批注文字 字符"/>
    <w:basedOn w:val="a0"/>
    <w:link w:val="a7"/>
    <w:uiPriority w:val="99"/>
    <w:rsid w:val="007C61F2"/>
    <w:rPr>
      <w:rFonts w:asciiTheme="minorHAnsi" w:eastAsiaTheme="minorEastAsia" w:hAnsiTheme="minorHAnsi" w:cstheme="minorBidi"/>
      <w:kern w:val="2"/>
      <w:sz w:val="21"/>
      <w:szCs w:val="24"/>
    </w:rPr>
  </w:style>
  <w:style w:type="paragraph" w:styleId="a9">
    <w:name w:val="annotation subject"/>
    <w:basedOn w:val="a7"/>
    <w:next w:val="a7"/>
    <w:link w:val="aa"/>
    <w:rsid w:val="007C61F2"/>
    <w:rPr>
      <w:b/>
      <w:bCs/>
    </w:rPr>
  </w:style>
  <w:style w:type="character" w:customStyle="1" w:styleId="aa">
    <w:name w:val="批注主题 字符"/>
    <w:basedOn w:val="a8"/>
    <w:link w:val="a9"/>
    <w:rsid w:val="007C61F2"/>
    <w:rPr>
      <w:rFonts w:asciiTheme="minorHAnsi" w:eastAsiaTheme="minorEastAsia" w:hAnsiTheme="minorHAnsi" w:cstheme="minorBidi"/>
      <w:b/>
      <w:bCs/>
      <w:kern w:val="2"/>
      <w:sz w:val="21"/>
      <w:szCs w:val="24"/>
    </w:rPr>
  </w:style>
  <w:style w:type="paragraph" w:styleId="ab">
    <w:name w:val="Balloon Text"/>
    <w:basedOn w:val="a"/>
    <w:link w:val="ac"/>
    <w:rsid w:val="007C61F2"/>
    <w:rPr>
      <w:sz w:val="18"/>
      <w:szCs w:val="18"/>
    </w:rPr>
  </w:style>
  <w:style w:type="character" w:customStyle="1" w:styleId="ac">
    <w:name w:val="批注框文本 字符"/>
    <w:basedOn w:val="a0"/>
    <w:link w:val="ab"/>
    <w:rsid w:val="007C61F2"/>
    <w:rPr>
      <w:rFonts w:asciiTheme="minorHAnsi" w:eastAsiaTheme="minorEastAsia" w:hAnsiTheme="minorHAnsi" w:cstheme="minorBidi"/>
      <w:kern w:val="2"/>
      <w:sz w:val="18"/>
      <w:szCs w:val="18"/>
    </w:rPr>
  </w:style>
  <w:style w:type="paragraph" w:styleId="ad">
    <w:name w:val="Plain Text"/>
    <w:basedOn w:val="a"/>
    <w:link w:val="ae"/>
    <w:uiPriority w:val="99"/>
    <w:unhideWhenUsed/>
    <w:rsid w:val="00D36EE6"/>
    <w:rPr>
      <w:rFonts w:ascii="宋体" w:eastAsia="宋体" w:hAnsi="Courier New" w:cs="Courier New"/>
      <w:szCs w:val="21"/>
    </w:rPr>
  </w:style>
  <w:style w:type="character" w:customStyle="1" w:styleId="ae">
    <w:name w:val="纯文本 字符"/>
    <w:basedOn w:val="a0"/>
    <w:link w:val="ad"/>
    <w:uiPriority w:val="99"/>
    <w:rsid w:val="00D36EE6"/>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655">
      <w:bodyDiv w:val="1"/>
      <w:marLeft w:val="0"/>
      <w:marRight w:val="0"/>
      <w:marTop w:val="0"/>
      <w:marBottom w:val="0"/>
      <w:divBdr>
        <w:top w:val="none" w:sz="0" w:space="0" w:color="auto"/>
        <w:left w:val="none" w:sz="0" w:space="0" w:color="auto"/>
        <w:bottom w:val="none" w:sz="0" w:space="0" w:color="auto"/>
        <w:right w:val="none" w:sz="0" w:space="0" w:color="auto"/>
      </w:divBdr>
    </w:div>
    <w:div w:id="70004894">
      <w:bodyDiv w:val="1"/>
      <w:marLeft w:val="0"/>
      <w:marRight w:val="0"/>
      <w:marTop w:val="0"/>
      <w:marBottom w:val="0"/>
      <w:divBdr>
        <w:top w:val="none" w:sz="0" w:space="0" w:color="auto"/>
        <w:left w:val="none" w:sz="0" w:space="0" w:color="auto"/>
        <w:bottom w:val="none" w:sz="0" w:space="0" w:color="auto"/>
        <w:right w:val="none" w:sz="0" w:space="0" w:color="auto"/>
      </w:divBdr>
    </w:div>
    <w:div w:id="103773030">
      <w:bodyDiv w:val="1"/>
      <w:marLeft w:val="0"/>
      <w:marRight w:val="0"/>
      <w:marTop w:val="0"/>
      <w:marBottom w:val="0"/>
      <w:divBdr>
        <w:top w:val="none" w:sz="0" w:space="0" w:color="auto"/>
        <w:left w:val="none" w:sz="0" w:space="0" w:color="auto"/>
        <w:bottom w:val="none" w:sz="0" w:space="0" w:color="auto"/>
        <w:right w:val="none" w:sz="0" w:space="0" w:color="auto"/>
      </w:divBdr>
      <w:divsChild>
        <w:div w:id="307174786">
          <w:marLeft w:val="0"/>
          <w:marRight w:val="0"/>
          <w:marTop w:val="0"/>
          <w:marBottom w:val="0"/>
          <w:divBdr>
            <w:top w:val="none" w:sz="0" w:space="0" w:color="auto"/>
            <w:left w:val="none" w:sz="0" w:space="0" w:color="auto"/>
            <w:bottom w:val="none" w:sz="0" w:space="0" w:color="auto"/>
            <w:right w:val="none" w:sz="0" w:space="0" w:color="auto"/>
          </w:divBdr>
        </w:div>
      </w:divsChild>
    </w:div>
    <w:div w:id="450365436">
      <w:bodyDiv w:val="1"/>
      <w:marLeft w:val="0"/>
      <w:marRight w:val="0"/>
      <w:marTop w:val="0"/>
      <w:marBottom w:val="0"/>
      <w:divBdr>
        <w:top w:val="none" w:sz="0" w:space="0" w:color="auto"/>
        <w:left w:val="none" w:sz="0" w:space="0" w:color="auto"/>
        <w:bottom w:val="none" w:sz="0" w:space="0" w:color="auto"/>
        <w:right w:val="none" w:sz="0" w:space="0" w:color="auto"/>
      </w:divBdr>
      <w:divsChild>
        <w:div w:id="131990176">
          <w:marLeft w:val="0"/>
          <w:marRight w:val="0"/>
          <w:marTop w:val="0"/>
          <w:marBottom w:val="0"/>
          <w:divBdr>
            <w:top w:val="none" w:sz="0" w:space="0" w:color="auto"/>
            <w:left w:val="none" w:sz="0" w:space="0" w:color="auto"/>
            <w:bottom w:val="none" w:sz="0" w:space="0" w:color="auto"/>
            <w:right w:val="none" w:sz="0" w:space="0" w:color="auto"/>
          </w:divBdr>
        </w:div>
        <w:div w:id="1340350729">
          <w:marLeft w:val="0"/>
          <w:marRight w:val="0"/>
          <w:marTop w:val="0"/>
          <w:marBottom w:val="0"/>
          <w:divBdr>
            <w:top w:val="none" w:sz="0" w:space="0" w:color="auto"/>
            <w:left w:val="none" w:sz="0" w:space="0" w:color="auto"/>
            <w:bottom w:val="none" w:sz="0" w:space="0" w:color="auto"/>
            <w:right w:val="none" w:sz="0" w:space="0" w:color="auto"/>
          </w:divBdr>
        </w:div>
        <w:div w:id="1908540152">
          <w:marLeft w:val="0"/>
          <w:marRight w:val="0"/>
          <w:marTop w:val="0"/>
          <w:marBottom w:val="0"/>
          <w:divBdr>
            <w:top w:val="none" w:sz="0" w:space="0" w:color="auto"/>
            <w:left w:val="none" w:sz="0" w:space="0" w:color="auto"/>
            <w:bottom w:val="none" w:sz="0" w:space="0" w:color="auto"/>
            <w:right w:val="none" w:sz="0" w:space="0" w:color="auto"/>
          </w:divBdr>
        </w:div>
        <w:div w:id="1838492780">
          <w:marLeft w:val="0"/>
          <w:marRight w:val="0"/>
          <w:marTop w:val="0"/>
          <w:marBottom w:val="0"/>
          <w:divBdr>
            <w:top w:val="none" w:sz="0" w:space="0" w:color="auto"/>
            <w:left w:val="none" w:sz="0" w:space="0" w:color="auto"/>
            <w:bottom w:val="none" w:sz="0" w:space="0" w:color="auto"/>
            <w:right w:val="none" w:sz="0" w:space="0" w:color="auto"/>
          </w:divBdr>
        </w:div>
        <w:div w:id="1376854443">
          <w:marLeft w:val="0"/>
          <w:marRight w:val="0"/>
          <w:marTop w:val="0"/>
          <w:marBottom w:val="0"/>
          <w:divBdr>
            <w:top w:val="none" w:sz="0" w:space="0" w:color="auto"/>
            <w:left w:val="none" w:sz="0" w:space="0" w:color="auto"/>
            <w:bottom w:val="none" w:sz="0" w:space="0" w:color="auto"/>
            <w:right w:val="none" w:sz="0" w:space="0" w:color="auto"/>
          </w:divBdr>
        </w:div>
        <w:div w:id="673145073">
          <w:marLeft w:val="0"/>
          <w:marRight w:val="0"/>
          <w:marTop w:val="0"/>
          <w:marBottom w:val="0"/>
          <w:divBdr>
            <w:top w:val="none" w:sz="0" w:space="0" w:color="auto"/>
            <w:left w:val="none" w:sz="0" w:space="0" w:color="auto"/>
            <w:bottom w:val="none" w:sz="0" w:space="0" w:color="auto"/>
            <w:right w:val="none" w:sz="0" w:space="0" w:color="auto"/>
          </w:divBdr>
        </w:div>
        <w:div w:id="489642628">
          <w:marLeft w:val="0"/>
          <w:marRight w:val="0"/>
          <w:marTop w:val="0"/>
          <w:marBottom w:val="0"/>
          <w:divBdr>
            <w:top w:val="none" w:sz="0" w:space="0" w:color="auto"/>
            <w:left w:val="none" w:sz="0" w:space="0" w:color="auto"/>
            <w:bottom w:val="none" w:sz="0" w:space="0" w:color="auto"/>
            <w:right w:val="none" w:sz="0" w:space="0" w:color="auto"/>
          </w:divBdr>
        </w:div>
        <w:div w:id="557129642">
          <w:marLeft w:val="0"/>
          <w:marRight w:val="0"/>
          <w:marTop w:val="0"/>
          <w:marBottom w:val="0"/>
          <w:divBdr>
            <w:top w:val="none" w:sz="0" w:space="0" w:color="auto"/>
            <w:left w:val="none" w:sz="0" w:space="0" w:color="auto"/>
            <w:bottom w:val="none" w:sz="0" w:space="0" w:color="auto"/>
            <w:right w:val="none" w:sz="0" w:space="0" w:color="auto"/>
          </w:divBdr>
        </w:div>
        <w:div w:id="1214123116">
          <w:marLeft w:val="0"/>
          <w:marRight w:val="0"/>
          <w:marTop w:val="0"/>
          <w:marBottom w:val="0"/>
          <w:divBdr>
            <w:top w:val="none" w:sz="0" w:space="0" w:color="auto"/>
            <w:left w:val="none" w:sz="0" w:space="0" w:color="auto"/>
            <w:bottom w:val="none" w:sz="0" w:space="0" w:color="auto"/>
            <w:right w:val="none" w:sz="0" w:space="0" w:color="auto"/>
          </w:divBdr>
        </w:div>
        <w:div w:id="589393990">
          <w:marLeft w:val="0"/>
          <w:marRight w:val="0"/>
          <w:marTop w:val="0"/>
          <w:marBottom w:val="0"/>
          <w:divBdr>
            <w:top w:val="none" w:sz="0" w:space="0" w:color="auto"/>
            <w:left w:val="none" w:sz="0" w:space="0" w:color="auto"/>
            <w:bottom w:val="none" w:sz="0" w:space="0" w:color="auto"/>
            <w:right w:val="none" w:sz="0" w:space="0" w:color="auto"/>
          </w:divBdr>
        </w:div>
        <w:div w:id="1683778258">
          <w:marLeft w:val="0"/>
          <w:marRight w:val="0"/>
          <w:marTop w:val="0"/>
          <w:marBottom w:val="0"/>
          <w:divBdr>
            <w:top w:val="none" w:sz="0" w:space="0" w:color="auto"/>
            <w:left w:val="none" w:sz="0" w:space="0" w:color="auto"/>
            <w:bottom w:val="none" w:sz="0" w:space="0" w:color="auto"/>
            <w:right w:val="none" w:sz="0" w:space="0" w:color="auto"/>
          </w:divBdr>
        </w:div>
        <w:div w:id="467015500">
          <w:marLeft w:val="0"/>
          <w:marRight w:val="0"/>
          <w:marTop w:val="0"/>
          <w:marBottom w:val="0"/>
          <w:divBdr>
            <w:top w:val="none" w:sz="0" w:space="0" w:color="auto"/>
            <w:left w:val="none" w:sz="0" w:space="0" w:color="auto"/>
            <w:bottom w:val="none" w:sz="0" w:space="0" w:color="auto"/>
            <w:right w:val="none" w:sz="0" w:space="0" w:color="auto"/>
          </w:divBdr>
        </w:div>
        <w:div w:id="1131098080">
          <w:marLeft w:val="0"/>
          <w:marRight w:val="0"/>
          <w:marTop w:val="0"/>
          <w:marBottom w:val="0"/>
          <w:divBdr>
            <w:top w:val="none" w:sz="0" w:space="0" w:color="auto"/>
            <w:left w:val="none" w:sz="0" w:space="0" w:color="auto"/>
            <w:bottom w:val="none" w:sz="0" w:space="0" w:color="auto"/>
            <w:right w:val="none" w:sz="0" w:space="0" w:color="auto"/>
          </w:divBdr>
        </w:div>
        <w:div w:id="1175265554">
          <w:marLeft w:val="0"/>
          <w:marRight w:val="0"/>
          <w:marTop w:val="0"/>
          <w:marBottom w:val="0"/>
          <w:divBdr>
            <w:top w:val="none" w:sz="0" w:space="0" w:color="auto"/>
            <w:left w:val="none" w:sz="0" w:space="0" w:color="auto"/>
            <w:bottom w:val="none" w:sz="0" w:space="0" w:color="auto"/>
            <w:right w:val="none" w:sz="0" w:space="0" w:color="auto"/>
          </w:divBdr>
        </w:div>
        <w:div w:id="943684682">
          <w:marLeft w:val="0"/>
          <w:marRight w:val="0"/>
          <w:marTop w:val="0"/>
          <w:marBottom w:val="0"/>
          <w:divBdr>
            <w:top w:val="none" w:sz="0" w:space="0" w:color="auto"/>
            <w:left w:val="none" w:sz="0" w:space="0" w:color="auto"/>
            <w:bottom w:val="none" w:sz="0" w:space="0" w:color="auto"/>
            <w:right w:val="none" w:sz="0" w:space="0" w:color="auto"/>
          </w:divBdr>
        </w:div>
        <w:div w:id="1306929639">
          <w:marLeft w:val="0"/>
          <w:marRight w:val="0"/>
          <w:marTop w:val="0"/>
          <w:marBottom w:val="0"/>
          <w:divBdr>
            <w:top w:val="none" w:sz="0" w:space="0" w:color="auto"/>
            <w:left w:val="none" w:sz="0" w:space="0" w:color="auto"/>
            <w:bottom w:val="none" w:sz="0" w:space="0" w:color="auto"/>
            <w:right w:val="none" w:sz="0" w:space="0" w:color="auto"/>
          </w:divBdr>
        </w:div>
        <w:div w:id="169411409">
          <w:marLeft w:val="0"/>
          <w:marRight w:val="0"/>
          <w:marTop w:val="0"/>
          <w:marBottom w:val="0"/>
          <w:divBdr>
            <w:top w:val="none" w:sz="0" w:space="0" w:color="auto"/>
            <w:left w:val="none" w:sz="0" w:space="0" w:color="auto"/>
            <w:bottom w:val="none" w:sz="0" w:space="0" w:color="auto"/>
            <w:right w:val="none" w:sz="0" w:space="0" w:color="auto"/>
          </w:divBdr>
        </w:div>
        <w:div w:id="1146246016">
          <w:marLeft w:val="0"/>
          <w:marRight w:val="0"/>
          <w:marTop w:val="0"/>
          <w:marBottom w:val="0"/>
          <w:divBdr>
            <w:top w:val="none" w:sz="0" w:space="0" w:color="auto"/>
            <w:left w:val="none" w:sz="0" w:space="0" w:color="auto"/>
            <w:bottom w:val="none" w:sz="0" w:space="0" w:color="auto"/>
            <w:right w:val="none" w:sz="0" w:space="0" w:color="auto"/>
          </w:divBdr>
        </w:div>
        <w:div w:id="11153381">
          <w:marLeft w:val="0"/>
          <w:marRight w:val="0"/>
          <w:marTop w:val="0"/>
          <w:marBottom w:val="0"/>
          <w:divBdr>
            <w:top w:val="none" w:sz="0" w:space="0" w:color="auto"/>
            <w:left w:val="none" w:sz="0" w:space="0" w:color="auto"/>
            <w:bottom w:val="none" w:sz="0" w:space="0" w:color="auto"/>
            <w:right w:val="none" w:sz="0" w:space="0" w:color="auto"/>
          </w:divBdr>
        </w:div>
        <w:div w:id="2079089820">
          <w:marLeft w:val="0"/>
          <w:marRight w:val="0"/>
          <w:marTop w:val="0"/>
          <w:marBottom w:val="0"/>
          <w:divBdr>
            <w:top w:val="none" w:sz="0" w:space="0" w:color="auto"/>
            <w:left w:val="none" w:sz="0" w:space="0" w:color="auto"/>
            <w:bottom w:val="none" w:sz="0" w:space="0" w:color="auto"/>
            <w:right w:val="none" w:sz="0" w:space="0" w:color="auto"/>
          </w:divBdr>
        </w:div>
        <w:div w:id="1348600536">
          <w:marLeft w:val="0"/>
          <w:marRight w:val="0"/>
          <w:marTop w:val="0"/>
          <w:marBottom w:val="0"/>
          <w:divBdr>
            <w:top w:val="none" w:sz="0" w:space="0" w:color="auto"/>
            <w:left w:val="none" w:sz="0" w:space="0" w:color="auto"/>
            <w:bottom w:val="none" w:sz="0" w:space="0" w:color="auto"/>
            <w:right w:val="none" w:sz="0" w:space="0" w:color="auto"/>
          </w:divBdr>
        </w:div>
        <w:div w:id="453406680">
          <w:marLeft w:val="0"/>
          <w:marRight w:val="0"/>
          <w:marTop w:val="0"/>
          <w:marBottom w:val="0"/>
          <w:divBdr>
            <w:top w:val="none" w:sz="0" w:space="0" w:color="auto"/>
            <w:left w:val="none" w:sz="0" w:space="0" w:color="auto"/>
            <w:bottom w:val="none" w:sz="0" w:space="0" w:color="auto"/>
            <w:right w:val="none" w:sz="0" w:space="0" w:color="auto"/>
          </w:divBdr>
        </w:div>
        <w:div w:id="1224024248">
          <w:marLeft w:val="0"/>
          <w:marRight w:val="0"/>
          <w:marTop w:val="0"/>
          <w:marBottom w:val="0"/>
          <w:divBdr>
            <w:top w:val="none" w:sz="0" w:space="0" w:color="auto"/>
            <w:left w:val="none" w:sz="0" w:space="0" w:color="auto"/>
            <w:bottom w:val="none" w:sz="0" w:space="0" w:color="auto"/>
            <w:right w:val="none" w:sz="0" w:space="0" w:color="auto"/>
          </w:divBdr>
        </w:div>
        <w:div w:id="892429973">
          <w:marLeft w:val="0"/>
          <w:marRight w:val="0"/>
          <w:marTop w:val="0"/>
          <w:marBottom w:val="0"/>
          <w:divBdr>
            <w:top w:val="none" w:sz="0" w:space="0" w:color="auto"/>
            <w:left w:val="none" w:sz="0" w:space="0" w:color="auto"/>
            <w:bottom w:val="none" w:sz="0" w:space="0" w:color="auto"/>
            <w:right w:val="none" w:sz="0" w:space="0" w:color="auto"/>
          </w:divBdr>
        </w:div>
        <w:div w:id="370880020">
          <w:marLeft w:val="0"/>
          <w:marRight w:val="0"/>
          <w:marTop w:val="0"/>
          <w:marBottom w:val="0"/>
          <w:divBdr>
            <w:top w:val="none" w:sz="0" w:space="0" w:color="auto"/>
            <w:left w:val="none" w:sz="0" w:space="0" w:color="auto"/>
            <w:bottom w:val="none" w:sz="0" w:space="0" w:color="auto"/>
            <w:right w:val="none" w:sz="0" w:space="0" w:color="auto"/>
          </w:divBdr>
        </w:div>
        <w:div w:id="1023749963">
          <w:marLeft w:val="0"/>
          <w:marRight w:val="0"/>
          <w:marTop w:val="0"/>
          <w:marBottom w:val="0"/>
          <w:divBdr>
            <w:top w:val="none" w:sz="0" w:space="0" w:color="auto"/>
            <w:left w:val="none" w:sz="0" w:space="0" w:color="auto"/>
            <w:bottom w:val="none" w:sz="0" w:space="0" w:color="auto"/>
            <w:right w:val="none" w:sz="0" w:space="0" w:color="auto"/>
          </w:divBdr>
        </w:div>
        <w:div w:id="1607688868">
          <w:marLeft w:val="0"/>
          <w:marRight w:val="0"/>
          <w:marTop w:val="0"/>
          <w:marBottom w:val="0"/>
          <w:divBdr>
            <w:top w:val="none" w:sz="0" w:space="0" w:color="auto"/>
            <w:left w:val="none" w:sz="0" w:space="0" w:color="auto"/>
            <w:bottom w:val="none" w:sz="0" w:space="0" w:color="auto"/>
            <w:right w:val="none" w:sz="0" w:space="0" w:color="auto"/>
          </w:divBdr>
        </w:div>
        <w:div w:id="1559051849">
          <w:marLeft w:val="0"/>
          <w:marRight w:val="0"/>
          <w:marTop w:val="0"/>
          <w:marBottom w:val="0"/>
          <w:divBdr>
            <w:top w:val="none" w:sz="0" w:space="0" w:color="auto"/>
            <w:left w:val="none" w:sz="0" w:space="0" w:color="auto"/>
            <w:bottom w:val="none" w:sz="0" w:space="0" w:color="auto"/>
            <w:right w:val="none" w:sz="0" w:space="0" w:color="auto"/>
          </w:divBdr>
        </w:div>
        <w:div w:id="401294179">
          <w:marLeft w:val="0"/>
          <w:marRight w:val="0"/>
          <w:marTop w:val="0"/>
          <w:marBottom w:val="0"/>
          <w:divBdr>
            <w:top w:val="none" w:sz="0" w:space="0" w:color="auto"/>
            <w:left w:val="none" w:sz="0" w:space="0" w:color="auto"/>
            <w:bottom w:val="none" w:sz="0" w:space="0" w:color="auto"/>
            <w:right w:val="none" w:sz="0" w:space="0" w:color="auto"/>
          </w:divBdr>
        </w:div>
        <w:div w:id="1051998106">
          <w:marLeft w:val="0"/>
          <w:marRight w:val="0"/>
          <w:marTop w:val="0"/>
          <w:marBottom w:val="0"/>
          <w:divBdr>
            <w:top w:val="none" w:sz="0" w:space="0" w:color="auto"/>
            <w:left w:val="none" w:sz="0" w:space="0" w:color="auto"/>
            <w:bottom w:val="none" w:sz="0" w:space="0" w:color="auto"/>
            <w:right w:val="none" w:sz="0" w:space="0" w:color="auto"/>
          </w:divBdr>
        </w:div>
        <w:div w:id="510753963">
          <w:marLeft w:val="0"/>
          <w:marRight w:val="0"/>
          <w:marTop w:val="0"/>
          <w:marBottom w:val="0"/>
          <w:divBdr>
            <w:top w:val="none" w:sz="0" w:space="0" w:color="auto"/>
            <w:left w:val="none" w:sz="0" w:space="0" w:color="auto"/>
            <w:bottom w:val="none" w:sz="0" w:space="0" w:color="auto"/>
            <w:right w:val="none" w:sz="0" w:space="0" w:color="auto"/>
          </w:divBdr>
        </w:div>
        <w:div w:id="1783912982">
          <w:marLeft w:val="0"/>
          <w:marRight w:val="0"/>
          <w:marTop w:val="0"/>
          <w:marBottom w:val="0"/>
          <w:divBdr>
            <w:top w:val="none" w:sz="0" w:space="0" w:color="auto"/>
            <w:left w:val="none" w:sz="0" w:space="0" w:color="auto"/>
            <w:bottom w:val="none" w:sz="0" w:space="0" w:color="auto"/>
            <w:right w:val="none" w:sz="0" w:space="0" w:color="auto"/>
          </w:divBdr>
        </w:div>
      </w:divsChild>
    </w:div>
    <w:div w:id="491995741">
      <w:bodyDiv w:val="1"/>
      <w:marLeft w:val="0"/>
      <w:marRight w:val="0"/>
      <w:marTop w:val="0"/>
      <w:marBottom w:val="0"/>
      <w:divBdr>
        <w:top w:val="none" w:sz="0" w:space="0" w:color="auto"/>
        <w:left w:val="none" w:sz="0" w:space="0" w:color="auto"/>
        <w:bottom w:val="none" w:sz="0" w:space="0" w:color="auto"/>
        <w:right w:val="none" w:sz="0" w:space="0" w:color="auto"/>
      </w:divBdr>
      <w:divsChild>
        <w:div w:id="1074087946">
          <w:marLeft w:val="0"/>
          <w:marRight w:val="0"/>
          <w:marTop w:val="0"/>
          <w:marBottom w:val="0"/>
          <w:divBdr>
            <w:top w:val="none" w:sz="0" w:space="0" w:color="auto"/>
            <w:left w:val="none" w:sz="0" w:space="0" w:color="auto"/>
            <w:bottom w:val="none" w:sz="0" w:space="0" w:color="auto"/>
            <w:right w:val="none" w:sz="0" w:space="0" w:color="auto"/>
          </w:divBdr>
        </w:div>
        <w:div w:id="1211455723">
          <w:marLeft w:val="0"/>
          <w:marRight w:val="0"/>
          <w:marTop w:val="0"/>
          <w:marBottom w:val="0"/>
          <w:divBdr>
            <w:top w:val="none" w:sz="0" w:space="0" w:color="auto"/>
            <w:left w:val="none" w:sz="0" w:space="0" w:color="auto"/>
            <w:bottom w:val="none" w:sz="0" w:space="0" w:color="auto"/>
            <w:right w:val="none" w:sz="0" w:space="0" w:color="auto"/>
          </w:divBdr>
        </w:div>
        <w:div w:id="1269898207">
          <w:marLeft w:val="0"/>
          <w:marRight w:val="0"/>
          <w:marTop w:val="0"/>
          <w:marBottom w:val="0"/>
          <w:divBdr>
            <w:top w:val="none" w:sz="0" w:space="0" w:color="auto"/>
            <w:left w:val="none" w:sz="0" w:space="0" w:color="auto"/>
            <w:bottom w:val="none" w:sz="0" w:space="0" w:color="auto"/>
            <w:right w:val="none" w:sz="0" w:space="0" w:color="auto"/>
          </w:divBdr>
        </w:div>
        <w:div w:id="1016231691">
          <w:marLeft w:val="0"/>
          <w:marRight w:val="0"/>
          <w:marTop w:val="0"/>
          <w:marBottom w:val="0"/>
          <w:divBdr>
            <w:top w:val="none" w:sz="0" w:space="0" w:color="auto"/>
            <w:left w:val="none" w:sz="0" w:space="0" w:color="auto"/>
            <w:bottom w:val="none" w:sz="0" w:space="0" w:color="auto"/>
            <w:right w:val="none" w:sz="0" w:space="0" w:color="auto"/>
          </w:divBdr>
        </w:div>
        <w:div w:id="330136522">
          <w:marLeft w:val="0"/>
          <w:marRight w:val="0"/>
          <w:marTop w:val="0"/>
          <w:marBottom w:val="0"/>
          <w:divBdr>
            <w:top w:val="none" w:sz="0" w:space="0" w:color="auto"/>
            <w:left w:val="none" w:sz="0" w:space="0" w:color="auto"/>
            <w:bottom w:val="none" w:sz="0" w:space="0" w:color="auto"/>
            <w:right w:val="none" w:sz="0" w:space="0" w:color="auto"/>
          </w:divBdr>
        </w:div>
      </w:divsChild>
    </w:div>
    <w:div w:id="531651642">
      <w:bodyDiv w:val="1"/>
      <w:marLeft w:val="0"/>
      <w:marRight w:val="0"/>
      <w:marTop w:val="0"/>
      <w:marBottom w:val="0"/>
      <w:divBdr>
        <w:top w:val="none" w:sz="0" w:space="0" w:color="auto"/>
        <w:left w:val="none" w:sz="0" w:space="0" w:color="auto"/>
        <w:bottom w:val="none" w:sz="0" w:space="0" w:color="auto"/>
        <w:right w:val="none" w:sz="0" w:space="0" w:color="auto"/>
      </w:divBdr>
    </w:div>
    <w:div w:id="713693233">
      <w:bodyDiv w:val="1"/>
      <w:marLeft w:val="0"/>
      <w:marRight w:val="0"/>
      <w:marTop w:val="0"/>
      <w:marBottom w:val="0"/>
      <w:divBdr>
        <w:top w:val="none" w:sz="0" w:space="0" w:color="auto"/>
        <w:left w:val="none" w:sz="0" w:space="0" w:color="auto"/>
        <w:bottom w:val="none" w:sz="0" w:space="0" w:color="auto"/>
        <w:right w:val="none" w:sz="0" w:space="0" w:color="auto"/>
      </w:divBdr>
    </w:div>
    <w:div w:id="717510485">
      <w:bodyDiv w:val="1"/>
      <w:marLeft w:val="0"/>
      <w:marRight w:val="0"/>
      <w:marTop w:val="0"/>
      <w:marBottom w:val="0"/>
      <w:divBdr>
        <w:top w:val="none" w:sz="0" w:space="0" w:color="auto"/>
        <w:left w:val="none" w:sz="0" w:space="0" w:color="auto"/>
        <w:bottom w:val="none" w:sz="0" w:space="0" w:color="auto"/>
        <w:right w:val="none" w:sz="0" w:space="0" w:color="auto"/>
      </w:divBdr>
    </w:div>
    <w:div w:id="979307041">
      <w:bodyDiv w:val="1"/>
      <w:marLeft w:val="0"/>
      <w:marRight w:val="0"/>
      <w:marTop w:val="0"/>
      <w:marBottom w:val="0"/>
      <w:divBdr>
        <w:top w:val="none" w:sz="0" w:space="0" w:color="auto"/>
        <w:left w:val="none" w:sz="0" w:space="0" w:color="auto"/>
        <w:bottom w:val="none" w:sz="0" w:space="0" w:color="auto"/>
        <w:right w:val="none" w:sz="0" w:space="0" w:color="auto"/>
      </w:divBdr>
    </w:div>
    <w:div w:id="1101410773">
      <w:bodyDiv w:val="1"/>
      <w:marLeft w:val="0"/>
      <w:marRight w:val="0"/>
      <w:marTop w:val="0"/>
      <w:marBottom w:val="0"/>
      <w:divBdr>
        <w:top w:val="none" w:sz="0" w:space="0" w:color="auto"/>
        <w:left w:val="none" w:sz="0" w:space="0" w:color="auto"/>
        <w:bottom w:val="none" w:sz="0" w:space="0" w:color="auto"/>
        <w:right w:val="none" w:sz="0" w:space="0" w:color="auto"/>
      </w:divBdr>
      <w:divsChild>
        <w:div w:id="65344219">
          <w:marLeft w:val="0"/>
          <w:marRight w:val="0"/>
          <w:marTop w:val="0"/>
          <w:marBottom w:val="0"/>
          <w:divBdr>
            <w:top w:val="none" w:sz="0" w:space="0" w:color="auto"/>
            <w:left w:val="none" w:sz="0" w:space="0" w:color="auto"/>
            <w:bottom w:val="none" w:sz="0" w:space="0" w:color="auto"/>
            <w:right w:val="none" w:sz="0" w:space="0" w:color="auto"/>
          </w:divBdr>
        </w:div>
        <w:div w:id="2035617189">
          <w:marLeft w:val="0"/>
          <w:marRight w:val="0"/>
          <w:marTop w:val="0"/>
          <w:marBottom w:val="0"/>
          <w:divBdr>
            <w:top w:val="none" w:sz="0" w:space="0" w:color="auto"/>
            <w:left w:val="none" w:sz="0" w:space="0" w:color="auto"/>
            <w:bottom w:val="none" w:sz="0" w:space="0" w:color="auto"/>
            <w:right w:val="none" w:sz="0" w:space="0" w:color="auto"/>
          </w:divBdr>
        </w:div>
        <w:div w:id="1936589858">
          <w:marLeft w:val="0"/>
          <w:marRight w:val="0"/>
          <w:marTop w:val="0"/>
          <w:marBottom w:val="0"/>
          <w:divBdr>
            <w:top w:val="none" w:sz="0" w:space="0" w:color="auto"/>
            <w:left w:val="none" w:sz="0" w:space="0" w:color="auto"/>
            <w:bottom w:val="none" w:sz="0" w:space="0" w:color="auto"/>
            <w:right w:val="none" w:sz="0" w:space="0" w:color="auto"/>
          </w:divBdr>
        </w:div>
        <w:div w:id="606930466">
          <w:marLeft w:val="0"/>
          <w:marRight w:val="0"/>
          <w:marTop w:val="0"/>
          <w:marBottom w:val="0"/>
          <w:divBdr>
            <w:top w:val="none" w:sz="0" w:space="0" w:color="auto"/>
            <w:left w:val="none" w:sz="0" w:space="0" w:color="auto"/>
            <w:bottom w:val="none" w:sz="0" w:space="0" w:color="auto"/>
            <w:right w:val="none" w:sz="0" w:space="0" w:color="auto"/>
          </w:divBdr>
        </w:div>
      </w:divsChild>
    </w:div>
    <w:div w:id="1188257072">
      <w:bodyDiv w:val="1"/>
      <w:marLeft w:val="0"/>
      <w:marRight w:val="0"/>
      <w:marTop w:val="0"/>
      <w:marBottom w:val="0"/>
      <w:divBdr>
        <w:top w:val="none" w:sz="0" w:space="0" w:color="auto"/>
        <w:left w:val="none" w:sz="0" w:space="0" w:color="auto"/>
        <w:bottom w:val="none" w:sz="0" w:space="0" w:color="auto"/>
        <w:right w:val="none" w:sz="0" w:space="0" w:color="auto"/>
      </w:divBdr>
      <w:divsChild>
        <w:div w:id="1546720082">
          <w:marLeft w:val="0"/>
          <w:marRight w:val="0"/>
          <w:marTop w:val="0"/>
          <w:marBottom w:val="0"/>
          <w:divBdr>
            <w:top w:val="none" w:sz="0" w:space="0" w:color="auto"/>
            <w:left w:val="none" w:sz="0" w:space="0" w:color="auto"/>
            <w:bottom w:val="none" w:sz="0" w:space="0" w:color="auto"/>
            <w:right w:val="none" w:sz="0" w:space="0" w:color="auto"/>
          </w:divBdr>
        </w:div>
      </w:divsChild>
    </w:div>
    <w:div w:id="1297492298">
      <w:bodyDiv w:val="1"/>
      <w:marLeft w:val="0"/>
      <w:marRight w:val="0"/>
      <w:marTop w:val="0"/>
      <w:marBottom w:val="0"/>
      <w:divBdr>
        <w:top w:val="none" w:sz="0" w:space="0" w:color="auto"/>
        <w:left w:val="none" w:sz="0" w:space="0" w:color="auto"/>
        <w:bottom w:val="none" w:sz="0" w:space="0" w:color="auto"/>
        <w:right w:val="none" w:sz="0" w:space="0" w:color="auto"/>
      </w:divBdr>
    </w:div>
    <w:div w:id="1343975109">
      <w:bodyDiv w:val="1"/>
      <w:marLeft w:val="0"/>
      <w:marRight w:val="0"/>
      <w:marTop w:val="0"/>
      <w:marBottom w:val="0"/>
      <w:divBdr>
        <w:top w:val="none" w:sz="0" w:space="0" w:color="auto"/>
        <w:left w:val="none" w:sz="0" w:space="0" w:color="auto"/>
        <w:bottom w:val="none" w:sz="0" w:space="0" w:color="auto"/>
        <w:right w:val="none" w:sz="0" w:space="0" w:color="auto"/>
      </w:divBdr>
      <w:divsChild>
        <w:div w:id="891304293">
          <w:marLeft w:val="0"/>
          <w:marRight w:val="0"/>
          <w:marTop w:val="0"/>
          <w:marBottom w:val="0"/>
          <w:divBdr>
            <w:top w:val="none" w:sz="0" w:space="0" w:color="auto"/>
            <w:left w:val="none" w:sz="0" w:space="0" w:color="auto"/>
            <w:bottom w:val="none" w:sz="0" w:space="0" w:color="auto"/>
            <w:right w:val="none" w:sz="0" w:space="0" w:color="auto"/>
          </w:divBdr>
        </w:div>
        <w:div w:id="24060548">
          <w:marLeft w:val="0"/>
          <w:marRight w:val="0"/>
          <w:marTop w:val="0"/>
          <w:marBottom w:val="0"/>
          <w:divBdr>
            <w:top w:val="none" w:sz="0" w:space="0" w:color="auto"/>
            <w:left w:val="none" w:sz="0" w:space="0" w:color="auto"/>
            <w:bottom w:val="none" w:sz="0" w:space="0" w:color="auto"/>
            <w:right w:val="none" w:sz="0" w:space="0" w:color="auto"/>
          </w:divBdr>
        </w:div>
        <w:div w:id="558981681">
          <w:marLeft w:val="0"/>
          <w:marRight w:val="0"/>
          <w:marTop w:val="0"/>
          <w:marBottom w:val="0"/>
          <w:divBdr>
            <w:top w:val="none" w:sz="0" w:space="0" w:color="auto"/>
            <w:left w:val="none" w:sz="0" w:space="0" w:color="auto"/>
            <w:bottom w:val="none" w:sz="0" w:space="0" w:color="auto"/>
            <w:right w:val="none" w:sz="0" w:space="0" w:color="auto"/>
          </w:divBdr>
        </w:div>
        <w:div w:id="229000360">
          <w:marLeft w:val="0"/>
          <w:marRight w:val="0"/>
          <w:marTop w:val="0"/>
          <w:marBottom w:val="0"/>
          <w:divBdr>
            <w:top w:val="none" w:sz="0" w:space="0" w:color="auto"/>
            <w:left w:val="none" w:sz="0" w:space="0" w:color="auto"/>
            <w:bottom w:val="none" w:sz="0" w:space="0" w:color="auto"/>
            <w:right w:val="none" w:sz="0" w:space="0" w:color="auto"/>
          </w:divBdr>
        </w:div>
        <w:div w:id="1978142176">
          <w:marLeft w:val="0"/>
          <w:marRight w:val="0"/>
          <w:marTop w:val="0"/>
          <w:marBottom w:val="0"/>
          <w:divBdr>
            <w:top w:val="none" w:sz="0" w:space="0" w:color="auto"/>
            <w:left w:val="none" w:sz="0" w:space="0" w:color="auto"/>
            <w:bottom w:val="none" w:sz="0" w:space="0" w:color="auto"/>
            <w:right w:val="none" w:sz="0" w:space="0" w:color="auto"/>
          </w:divBdr>
        </w:div>
        <w:div w:id="1291322861">
          <w:marLeft w:val="0"/>
          <w:marRight w:val="0"/>
          <w:marTop w:val="0"/>
          <w:marBottom w:val="0"/>
          <w:divBdr>
            <w:top w:val="none" w:sz="0" w:space="0" w:color="auto"/>
            <w:left w:val="none" w:sz="0" w:space="0" w:color="auto"/>
            <w:bottom w:val="none" w:sz="0" w:space="0" w:color="auto"/>
            <w:right w:val="none" w:sz="0" w:space="0" w:color="auto"/>
          </w:divBdr>
        </w:div>
      </w:divsChild>
    </w:div>
    <w:div w:id="1714650619">
      <w:bodyDiv w:val="1"/>
      <w:marLeft w:val="0"/>
      <w:marRight w:val="0"/>
      <w:marTop w:val="0"/>
      <w:marBottom w:val="0"/>
      <w:divBdr>
        <w:top w:val="none" w:sz="0" w:space="0" w:color="auto"/>
        <w:left w:val="none" w:sz="0" w:space="0" w:color="auto"/>
        <w:bottom w:val="none" w:sz="0" w:space="0" w:color="auto"/>
        <w:right w:val="none" w:sz="0" w:space="0" w:color="auto"/>
      </w:divBdr>
    </w:div>
    <w:div w:id="1726489668">
      <w:bodyDiv w:val="1"/>
      <w:marLeft w:val="0"/>
      <w:marRight w:val="0"/>
      <w:marTop w:val="0"/>
      <w:marBottom w:val="0"/>
      <w:divBdr>
        <w:top w:val="none" w:sz="0" w:space="0" w:color="auto"/>
        <w:left w:val="none" w:sz="0" w:space="0" w:color="auto"/>
        <w:bottom w:val="none" w:sz="0" w:space="0" w:color="auto"/>
        <w:right w:val="none" w:sz="0" w:space="0" w:color="auto"/>
      </w:divBdr>
      <w:divsChild>
        <w:div w:id="797652361">
          <w:marLeft w:val="0"/>
          <w:marRight w:val="0"/>
          <w:marTop w:val="0"/>
          <w:marBottom w:val="0"/>
          <w:divBdr>
            <w:top w:val="none" w:sz="0" w:space="0" w:color="auto"/>
            <w:left w:val="none" w:sz="0" w:space="0" w:color="auto"/>
            <w:bottom w:val="none" w:sz="0" w:space="0" w:color="auto"/>
            <w:right w:val="none" w:sz="0" w:space="0" w:color="auto"/>
          </w:divBdr>
        </w:div>
      </w:divsChild>
    </w:div>
    <w:div w:id="1812406601">
      <w:bodyDiv w:val="1"/>
      <w:marLeft w:val="0"/>
      <w:marRight w:val="0"/>
      <w:marTop w:val="0"/>
      <w:marBottom w:val="0"/>
      <w:divBdr>
        <w:top w:val="none" w:sz="0" w:space="0" w:color="auto"/>
        <w:left w:val="none" w:sz="0" w:space="0" w:color="auto"/>
        <w:bottom w:val="none" w:sz="0" w:space="0" w:color="auto"/>
        <w:right w:val="none" w:sz="0" w:space="0" w:color="auto"/>
      </w:divBdr>
    </w:div>
    <w:div w:id="187839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9%94%99%E8%BF%95" TargetMode="External"/><Relationship Id="rId18" Type="http://schemas.openxmlformats.org/officeDocument/2006/relationships/hyperlink" Target="https://baike.baidu.com/item/%E6%A2%A2%E6%9D%8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6%B7%9C%E6%BB%82" TargetMode="External"/><Relationship Id="rId17" Type="http://schemas.openxmlformats.org/officeDocument/2006/relationships/hyperlink" Target="https://baike.baidu.com/item/%E9%94%99%E8%BF%95" TargetMode="External"/><Relationship Id="rId2" Type="http://schemas.openxmlformats.org/officeDocument/2006/relationships/customXml" Target="../customXml/item2.xml"/><Relationship Id="rId16" Type="http://schemas.openxmlformats.org/officeDocument/2006/relationships/hyperlink" Target="https://baike.baidu.com/item/%E6%B7%9C%E6%BB%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yperlink" Target="https://baike.baidu.com/item/%E6%9E%97%E8%8E%B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1179;&#26085;&#22805;&#38451;&#35199;&#19979;.wpt" TargetMode="External"/></Relationships>
</file>

<file path=word/theme/theme1.xml><?xml version="1.0" encoding="utf-8"?>
<a:theme xmlns:a="http://schemas.openxmlformats.org/drawingml/2006/main" name="Office 主题">
  <a:themeElements>
    <a:clrScheme name="顶峰">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自然型"/>
      <sectRole val="1"/>
    </customSectPr>
    <customSectPr>
      <sectNamePr val="目录页"/>
      <sectRole val="2"/>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E94FE1-9901-46CE-9FC8-D9CEF2B17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秋日夕阳西下.wpt</Template>
  <TotalTime>60783</TotalTime>
  <Pages>348</Pages>
  <Words>57542</Words>
  <Characters>327994</Characters>
  <Application>Microsoft Office Word</Application>
  <DocSecurity>0</DocSecurity>
  <Lines>2733</Lines>
  <Paragraphs>769</Paragraphs>
  <ScaleCrop>false</ScaleCrop>
  <Company>Microsoft</Company>
  <LinksUpToDate>false</LinksUpToDate>
  <CharactersWithSpaces>384767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000000</dc:creator>
  <cp:lastModifiedBy>xbany</cp:lastModifiedBy>
  <cp:revision>20091</cp:revision>
  <dcterms:created xsi:type="dcterms:W3CDTF">2014-10-29T12:08:00Z</dcterms:created>
  <dcterms:modified xsi:type="dcterms:W3CDTF">2019-11-10T03:57:00Z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